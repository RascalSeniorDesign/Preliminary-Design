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558" w:type="dxa"/>
        <w:tblInd w:w="-106" w:type="dxa"/>
        <w:tblLayout w:type="fixed"/>
        <w:tblLook w:val="00A0" w:firstRow="1" w:lastRow="0" w:firstColumn="1" w:lastColumn="0" w:noHBand="0" w:noVBand="0"/>
      </w:tblPr>
      <w:tblGrid>
        <w:gridCol w:w="7668"/>
        <w:gridCol w:w="1890"/>
      </w:tblGrid>
      <w:tr w:rsidR="00107064" w:rsidRPr="00E5256E">
        <w:tc>
          <w:tcPr>
            <w:tcW w:w="7668" w:type="dxa"/>
            <w:vAlign w:val="center"/>
          </w:tcPr>
          <w:sdt>
            <w:sdtPr>
              <w:rPr>
                <w:sz w:val="36"/>
                <w:szCs w:val="36"/>
              </w:rPr>
              <w:id w:val="1968615206"/>
              <w:placeholder>
                <w:docPart w:val="F2E4BBC621BF48A58209DEF1D0C5E50B"/>
              </w:placeholder>
              <w:text/>
            </w:sdtPr>
            <w:sdtEndPr/>
            <w:sdtContent>
              <w:p w:rsidR="00107064" w:rsidRPr="00E5256E" w:rsidRDefault="00C4057E" w:rsidP="00AD6E5E">
                <w:pPr>
                  <w:pStyle w:val="Title"/>
                  <w:rPr>
                    <w:sz w:val="36"/>
                    <w:szCs w:val="36"/>
                  </w:rPr>
                </w:pPr>
                <w:r>
                  <w:rPr>
                    <w:sz w:val="36"/>
                    <w:szCs w:val="36"/>
                  </w:rPr>
                  <w:t>Rascal</w:t>
                </w:r>
                <w:r w:rsidR="00915EF7" w:rsidRPr="00E5256E">
                  <w:rPr>
                    <w:sz w:val="36"/>
                    <w:szCs w:val="36"/>
                  </w:rPr>
                  <w:t xml:space="preserve"> </w:t>
                </w:r>
                <w:r>
                  <w:rPr>
                    <w:sz w:val="36"/>
                    <w:szCs w:val="36"/>
                  </w:rPr>
                  <w:t>Senior Design</w:t>
                </w:r>
                <w:r w:rsidR="00E5256E" w:rsidRPr="00E5256E">
                  <w:rPr>
                    <w:sz w:val="36"/>
                    <w:szCs w:val="36"/>
                  </w:rPr>
                  <w:t xml:space="preserve"> Meeting</w:t>
                </w:r>
                <w:r w:rsidR="00915EF7" w:rsidRPr="00E5256E">
                  <w:rPr>
                    <w:sz w:val="36"/>
                    <w:szCs w:val="36"/>
                  </w:rPr>
                  <w:t xml:space="preserve"> Minutes</w:t>
                </w:r>
              </w:p>
            </w:sdtContent>
          </w:sdt>
          <w:p w:rsidR="00107064" w:rsidRPr="00E5256E" w:rsidRDefault="00C4057E" w:rsidP="00EF2A8D">
            <w:pPr>
              <w:pStyle w:val="Subtitle"/>
            </w:pPr>
            <w:r>
              <w:t>Rascal</w:t>
            </w:r>
            <w:r w:rsidR="00107064" w:rsidRPr="00E5256E">
              <w:t xml:space="preserve"> Internal Document</w:t>
            </w:r>
          </w:p>
          <w:p w:rsidR="00107064" w:rsidRPr="00E5256E" w:rsidRDefault="00107064" w:rsidP="00915EF7">
            <w:pPr>
              <w:pStyle w:val="Subtitle"/>
              <w:jc w:val="left"/>
            </w:pPr>
            <w:r w:rsidRPr="00E5256E">
              <w:t xml:space="preserve"> </w:t>
            </w:r>
            <w:sdt>
              <w:sdtPr>
                <w:id w:val="-714503303"/>
                <w:placeholder>
                  <w:docPart w:val="F2E4BBC621BF48A58209DEF1D0C5E50B"/>
                </w:placeholder>
                <w:text/>
              </w:sdtPr>
              <w:sdtEndPr/>
              <w:sdtContent>
                <w:r w:rsidR="00915EF7" w:rsidRPr="00E5256E">
                  <w:t>Configuration Management and Quality Assurance</w:t>
                </w:r>
              </w:sdtContent>
            </w:sdt>
            <w:r w:rsidRPr="00E5256E">
              <w:t xml:space="preserve"> (</w:t>
            </w:r>
            <w:sdt>
              <w:sdtPr>
                <w:id w:val="-448015087"/>
                <w:placeholder>
                  <w:docPart w:val="F2E4BBC621BF48A58209DEF1D0C5E50B"/>
                </w:placeholder>
                <w:text/>
              </w:sdtPr>
              <w:sdtEndPr/>
              <w:sdtContent>
                <w:r w:rsidR="00915EF7" w:rsidRPr="00E5256E">
                  <w:t>CMQA</w:t>
                </w:r>
              </w:sdtContent>
            </w:sdt>
            <w:r w:rsidRPr="00E5256E">
              <w:t>)</w:t>
            </w:r>
          </w:p>
          <w:p w:rsidR="00107064" w:rsidRPr="00E5256E" w:rsidRDefault="00D82EEF" w:rsidP="00892177">
            <w:pPr>
              <w:spacing w:after="0" w:line="240" w:lineRule="auto"/>
              <w:jc w:val="center"/>
            </w:pPr>
            <w:sdt>
              <w:sdtPr>
                <w:id w:val="-414087598"/>
                <w:placeholder>
                  <w:docPart w:val="999DD4F6F382443CB98A91E099BD545F"/>
                </w:placeholder>
                <w:date w:fullDate="2013-10-14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081A46">
                  <w:t>10/14/2013</w:t>
                </w:r>
              </w:sdtContent>
            </w:sdt>
            <w:r w:rsidR="00107064" w:rsidRPr="00E5256E">
              <w:t xml:space="preserve"> --  Revision: -</w:t>
            </w:r>
          </w:p>
        </w:tc>
        <w:sdt>
          <w:sdtPr>
            <w:rPr>
              <w:sz w:val="28"/>
              <w:szCs w:val="28"/>
            </w:rPr>
            <w:id w:val="1985425526"/>
            <w:picture/>
          </w:sdtPr>
          <w:sdtEndPr/>
          <w:sdtContent>
            <w:tc>
              <w:tcPr>
                <w:tcW w:w="1890" w:type="dxa"/>
                <w:shd w:val="clear" w:color="auto" w:fill="FFFFFF"/>
                <w:vAlign w:val="center"/>
              </w:tcPr>
              <w:p w:rsidR="00107064" w:rsidRPr="00E5256E" w:rsidRDefault="00915EF7" w:rsidP="00892177">
                <w:pPr>
                  <w:spacing w:after="0" w:line="240" w:lineRule="auto"/>
                  <w:jc w:val="center"/>
                  <w:rPr>
                    <w:sz w:val="28"/>
                    <w:szCs w:val="28"/>
                  </w:rPr>
                </w:pPr>
                <w:r w:rsidRPr="00E5256E">
                  <w:rPr>
                    <w:noProof/>
                    <w:sz w:val="28"/>
                    <w:szCs w:val="28"/>
                  </w:rPr>
                  <w:drawing>
                    <wp:inline distT="0" distB="0" distL="0" distR="0" wp14:anchorId="02D99B28" wp14:editId="7121F3D1">
                      <wp:extent cx="994298" cy="994298"/>
                      <wp:effectExtent l="0" t="0" r="0" b="0"/>
                      <wp:docPr id="2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994298" cy="99429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</w:tbl>
    <w:p w:rsidR="00107064" w:rsidRPr="00E5256E" w:rsidRDefault="00107064" w:rsidP="00EF2A8D">
      <w:pPr>
        <w:spacing w:after="0" w:line="240" w:lineRule="auto"/>
      </w:pPr>
      <w:r w:rsidRPr="00E5256E">
        <w:t>Revision History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35"/>
        <w:gridCol w:w="1013"/>
        <w:gridCol w:w="4230"/>
        <w:gridCol w:w="1530"/>
        <w:gridCol w:w="1530"/>
        <w:gridCol w:w="692"/>
      </w:tblGrid>
      <w:tr w:rsidR="00107064" w:rsidRPr="00E5256E">
        <w:tc>
          <w:tcPr>
            <w:tcW w:w="535" w:type="dxa"/>
            <w:tcBorders>
              <w:top w:val="single" w:sz="12" w:space="0" w:color="auto"/>
            </w:tcBorders>
          </w:tcPr>
          <w:p w:rsidR="00107064" w:rsidRPr="00E5256E" w:rsidRDefault="00107064" w:rsidP="0089217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E5256E">
              <w:rPr>
                <w:sz w:val="18"/>
                <w:szCs w:val="18"/>
              </w:rPr>
              <w:t>Rev</w:t>
            </w:r>
          </w:p>
        </w:tc>
        <w:tc>
          <w:tcPr>
            <w:tcW w:w="1013" w:type="dxa"/>
            <w:tcBorders>
              <w:top w:val="single" w:sz="12" w:space="0" w:color="auto"/>
            </w:tcBorders>
          </w:tcPr>
          <w:p w:rsidR="00107064" w:rsidRPr="00E5256E" w:rsidRDefault="00107064" w:rsidP="0089217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E5256E">
              <w:rPr>
                <w:sz w:val="18"/>
                <w:szCs w:val="18"/>
              </w:rPr>
              <w:t>Date</w:t>
            </w:r>
          </w:p>
        </w:tc>
        <w:tc>
          <w:tcPr>
            <w:tcW w:w="4230" w:type="dxa"/>
            <w:tcBorders>
              <w:top w:val="single" w:sz="12" w:space="0" w:color="auto"/>
            </w:tcBorders>
          </w:tcPr>
          <w:p w:rsidR="00107064" w:rsidRPr="00E5256E" w:rsidRDefault="00107064" w:rsidP="0089217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E5256E">
              <w:rPr>
                <w:sz w:val="18"/>
                <w:szCs w:val="18"/>
              </w:rPr>
              <w:t>Description</w:t>
            </w:r>
          </w:p>
        </w:tc>
        <w:tc>
          <w:tcPr>
            <w:tcW w:w="1530" w:type="dxa"/>
            <w:tcBorders>
              <w:top w:val="single" w:sz="12" w:space="0" w:color="auto"/>
              <w:right w:val="nil"/>
            </w:tcBorders>
          </w:tcPr>
          <w:p w:rsidR="00107064" w:rsidRPr="00E5256E" w:rsidRDefault="00107064" w:rsidP="0089217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E5256E">
              <w:rPr>
                <w:sz w:val="18"/>
                <w:szCs w:val="18"/>
              </w:rPr>
              <w:t>Author</w:t>
            </w:r>
          </w:p>
        </w:tc>
        <w:tc>
          <w:tcPr>
            <w:tcW w:w="1530" w:type="dxa"/>
            <w:tcBorders>
              <w:top w:val="single" w:sz="12" w:space="0" w:color="auto"/>
              <w:left w:val="nil"/>
              <w:right w:val="nil"/>
            </w:tcBorders>
          </w:tcPr>
          <w:p w:rsidR="00107064" w:rsidRPr="00E5256E" w:rsidRDefault="00107064" w:rsidP="0089217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E5256E">
              <w:rPr>
                <w:sz w:val="18"/>
                <w:szCs w:val="18"/>
              </w:rPr>
              <w:t>Approved</w:t>
            </w:r>
          </w:p>
        </w:tc>
        <w:tc>
          <w:tcPr>
            <w:tcW w:w="692" w:type="dxa"/>
            <w:tcBorders>
              <w:top w:val="single" w:sz="12" w:space="0" w:color="auto"/>
              <w:left w:val="nil"/>
            </w:tcBorders>
          </w:tcPr>
          <w:p w:rsidR="00107064" w:rsidRPr="00E5256E" w:rsidRDefault="00107064" w:rsidP="0089217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E5256E">
              <w:rPr>
                <w:sz w:val="18"/>
                <w:szCs w:val="18"/>
              </w:rPr>
              <w:t>Pages</w:t>
            </w:r>
          </w:p>
        </w:tc>
      </w:tr>
      <w:tr w:rsidR="00107064" w:rsidRPr="00E5256E">
        <w:tc>
          <w:tcPr>
            <w:tcW w:w="535" w:type="dxa"/>
          </w:tcPr>
          <w:p w:rsidR="00107064" w:rsidRPr="00E5256E" w:rsidRDefault="00107064" w:rsidP="0089217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E5256E">
              <w:rPr>
                <w:sz w:val="18"/>
                <w:szCs w:val="18"/>
              </w:rPr>
              <w:t>-</w:t>
            </w:r>
          </w:p>
        </w:tc>
        <w:sdt>
          <w:sdtPr>
            <w:rPr>
              <w:sz w:val="18"/>
              <w:szCs w:val="18"/>
            </w:rPr>
            <w:id w:val="-2086222842"/>
            <w:placeholder>
              <w:docPart w:val="999DD4F6F382443CB98A91E099BD545F"/>
            </w:placeholder>
            <w:date w:fullDate="2013-09-30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013" w:type="dxa"/>
              </w:tcPr>
              <w:p w:rsidR="00107064" w:rsidRPr="00E5256E" w:rsidRDefault="004529E5" w:rsidP="00892177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9/30/2013</w:t>
                </w:r>
              </w:p>
            </w:tc>
          </w:sdtContent>
        </w:sdt>
        <w:tc>
          <w:tcPr>
            <w:tcW w:w="4230" w:type="dxa"/>
          </w:tcPr>
          <w:p w:rsidR="00107064" w:rsidRPr="00E5256E" w:rsidRDefault="00915EF7" w:rsidP="0089217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E5256E">
              <w:rPr>
                <w:sz w:val="18"/>
                <w:szCs w:val="18"/>
              </w:rPr>
              <w:t>Weekly Systems Meeting Minutes Format</w:t>
            </w:r>
          </w:p>
        </w:tc>
        <w:sdt>
          <w:sdtPr>
            <w:rPr>
              <w:sz w:val="18"/>
              <w:szCs w:val="18"/>
            </w:rPr>
            <w:id w:val="726186921"/>
            <w:placeholder>
              <w:docPart w:val="F2E4BBC621BF48A58209DEF1D0C5E50B"/>
            </w:placeholder>
            <w:text/>
          </w:sdtPr>
          <w:sdtEndPr/>
          <w:sdtContent>
            <w:tc>
              <w:tcPr>
                <w:tcW w:w="1530" w:type="dxa"/>
                <w:tcBorders>
                  <w:right w:val="nil"/>
                </w:tcBorders>
              </w:tcPr>
              <w:p w:rsidR="00107064" w:rsidRPr="00E5256E" w:rsidRDefault="00915EF7" w:rsidP="00915EF7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 w:rsidRPr="00E5256E">
                  <w:rPr>
                    <w:sz w:val="18"/>
                    <w:szCs w:val="18"/>
                  </w:rPr>
                  <w:t>Tom Moline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115808188"/>
            <w:placeholder>
              <w:docPart w:val="F2E4BBC621BF48A58209DEF1D0C5E50B"/>
            </w:placeholder>
            <w:text/>
          </w:sdtPr>
          <w:sdtEndPr/>
          <w:sdtContent>
            <w:tc>
              <w:tcPr>
                <w:tcW w:w="1530" w:type="dxa"/>
                <w:tcBorders>
                  <w:left w:val="nil"/>
                  <w:right w:val="nil"/>
                </w:tcBorders>
              </w:tcPr>
              <w:p w:rsidR="00107064" w:rsidRPr="00E5256E" w:rsidRDefault="00AF26C6" w:rsidP="00AF26C6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TO</w:t>
                </w:r>
              </w:p>
            </w:tc>
          </w:sdtContent>
        </w:sdt>
        <w:tc>
          <w:tcPr>
            <w:tcW w:w="692" w:type="dxa"/>
            <w:tcBorders>
              <w:left w:val="nil"/>
            </w:tcBorders>
          </w:tcPr>
          <w:p w:rsidR="00107064" w:rsidRPr="00E5256E" w:rsidRDefault="00107064" w:rsidP="0089217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E5256E">
              <w:rPr>
                <w:sz w:val="18"/>
                <w:szCs w:val="18"/>
              </w:rPr>
              <w:t>All</w:t>
            </w:r>
          </w:p>
        </w:tc>
      </w:tr>
      <w:tr w:rsidR="00107064" w:rsidRPr="00E5256E">
        <w:tc>
          <w:tcPr>
            <w:tcW w:w="535" w:type="dxa"/>
          </w:tcPr>
          <w:p w:rsidR="00107064" w:rsidRPr="00E5256E" w:rsidRDefault="00107064" w:rsidP="0089217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013" w:type="dxa"/>
          </w:tcPr>
          <w:p w:rsidR="00107064" w:rsidRPr="00E5256E" w:rsidRDefault="00107064" w:rsidP="0089217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230" w:type="dxa"/>
          </w:tcPr>
          <w:p w:rsidR="00107064" w:rsidRPr="00E5256E" w:rsidRDefault="00107064" w:rsidP="0089217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530" w:type="dxa"/>
            <w:tcBorders>
              <w:right w:val="nil"/>
            </w:tcBorders>
          </w:tcPr>
          <w:p w:rsidR="00107064" w:rsidRPr="00E5256E" w:rsidRDefault="00107064" w:rsidP="0089217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530" w:type="dxa"/>
            <w:tcBorders>
              <w:left w:val="nil"/>
              <w:right w:val="nil"/>
            </w:tcBorders>
          </w:tcPr>
          <w:p w:rsidR="00107064" w:rsidRPr="00E5256E" w:rsidRDefault="00107064" w:rsidP="0089217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692" w:type="dxa"/>
            <w:tcBorders>
              <w:left w:val="nil"/>
            </w:tcBorders>
          </w:tcPr>
          <w:p w:rsidR="00107064" w:rsidRPr="00E5256E" w:rsidRDefault="00107064" w:rsidP="0089217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</w:tbl>
    <w:p w:rsidR="00107064" w:rsidRPr="00E5256E" w:rsidRDefault="00107064" w:rsidP="00EF2A8D">
      <w:pPr>
        <w:pStyle w:val="Heading1"/>
      </w:pPr>
    </w:p>
    <w:p w:rsidR="00107064" w:rsidRPr="00E5256E" w:rsidRDefault="00107064" w:rsidP="00EF2A8D">
      <w:pPr>
        <w:pStyle w:val="Heading1"/>
      </w:pPr>
      <w:bookmarkStart w:id="0" w:name="_Toc369525371"/>
      <w:r w:rsidRPr="00E5256E">
        <w:t>Primary Contacts:</w:t>
      </w:r>
      <w:bookmarkEnd w:id="0"/>
    </w:p>
    <w:p w:rsidR="00107064" w:rsidRPr="00E5256E" w:rsidRDefault="00915EF7" w:rsidP="00080CD3">
      <w:pPr>
        <w:pStyle w:val="ListParagraph"/>
      </w:pPr>
      <w:r w:rsidRPr="00E5256E">
        <w:t>Tom Moline</w:t>
      </w:r>
      <w:r w:rsidR="006C5832" w:rsidRPr="00E5256E">
        <w:tab/>
      </w:r>
      <w:r w:rsidRPr="00E5256E">
        <w:t>tmoline@slu.edu</w:t>
      </w:r>
      <w:r w:rsidRPr="00E5256E">
        <w:tab/>
        <w:t>630-401-0791</w:t>
      </w:r>
    </w:p>
    <w:p w:rsidR="00807F25" w:rsidRPr="005C7F09" w:rsidRDefault="00915EF7" w:rsidP="00807F25">
      <w:pPr>
        <w:pStyle w:val="ListParagraph"/>
        <w:rPr>
          <w:lang w:val="fr-FR"/>
        </w:rPr>
      </w:pPr>
      <w:r w:rsidRPr="005C7F09">
        <w:rPr>
          <w:lang w:val="fr-FR"/>
        </w:rPr>
        <w:t>Tyler Olson</w:t>
      </w:r>
      <w:r w:rsidR="00807F25" w:rsidRPr="005C7F09">
        <w:rPr>
          <w:lang w:val="fr-FR"/>
        </w:rPr>
        <w:tab/>
      </w:r>
      <w:r w:rsidRPr="005C7F09">
        <w:rPr>
          <w:lang w:val="fr-FR"/>
        </w:rPr>
        <w:t>tolson6@slu.edu</w:t>
      </w:r>
      <w:r w:rsidR="00807F25" w:rsidRPr="005C7F09">
        <w:rPr>
          <w:lang w:val="fr-FR"/>
        </w:rPr>
        <w:tab/>
      </w:r>
      <w:r w:rsidRPr="005C7F09">
        <w:rPr>
          <w:lang w:val="fr-FR"/>
        </w:rPr>
        <w:t>812-204-1098</w:t>
      </w:r>
    </w:p>
    <w:p w:rsidR="00107064" w:rsidRPr="00E5256E" w:rsidRDefault="00107064" w:rsidP="00EF2A8D">
      <w:pPr>
        <w:pStyle w:val="Heading1"/>
      </w:pPr>
      <w:bookmarkStart w:id="1" w:name="_Toc369525372"/>
      <w:r w:rsidRPr="00E5256E">
        <w:t>Background:</w:t>
      </w:r>
      <w:bookmarkEnd w:id="1"/>
    </w:p>
    <w:p w:rsidR="00915EF7" w:rsidRDefault="00915EF7" w:rsidP="00915EF7">
      <w:pPr>
        <w:jc w:val="both"/>
      </w:pPr>
      <w:r w:rsidRPr="00E5256E">
        <w:t xml:space="preserve">This document provides a format from which all </w:t>
      </w:r>
      <w:r w:rsidR="00C4057E">
        <w:t>Rascal Senior Design</w:t>
      </w:r>
      <w:r w:rsidRPr="00E5256E">
        <w:t xml:space="preserve"> Meeting minutes will be recorded. It serves as a way of making information on what transpires at these meetings more easily understood and accessible. Along with being e-mailed to each member working </w:t>
      </w:r>
      <w:r w:rsidR="00C4057E">
        <w:t>on the Rascal senior design project</w:t>
      </w:r>
      <w:r w:rsidR="00D952E4">
        <w:t>,</w:t>
      </w:r>
      <w:r w:rsidRPr="00E5256E">
        <w:t xml:space="preserve"> upon the conclusion of each meeting, these minutes will be stored on the </w:t>
      </w:r>
      <w:r w:rsidR="00C4057E">
        <w:t>Rascal common</w:t>
      </w:r>
      <w:r w:rsidRPr="00E5256E">
        <w:t xml:space="preserve"> server under the CMQA and </w:t>
      </w:r>
      <w:r w:rsidR="00C4057E">
        <w:t>Rascal</w:t>
      </w:r>
      <w:r w:rsidRPr="00E5256E">
        <w:t xml:space="preserve"> </w:t>
      </w:r>
      <w:r w:rsidR="00C4057E">
        <w:t>Senior Design</w:t>
      </w:r>
      <w:r w:rsidRPr="00E5256E">
        <w:t xml:space="preserve"> Meeting Minutes headings</w:t>
      </w:r>
      <w:r w:rsidR="00C4057E">
        <w:t xml:space="preserve"> at </w:t>
      </w:r>
      <w:r w:rsidRPr="00E5256E">
        <w:t>. The items that will be included in each of th</w:t>
      </w:r>
      <w:r w:rsidR="00D952E4">
        <w:t>ese minutes</w:t>
      </w:r>
      <w:r w:rsidR="00E5256E" w:rsidRPr="00E5256E">
        <w:t xml:space="preserve"> are</w:t>
      </w:r>
      <w:r w:rsidRPr="00E5256E">
        <w:t xml:space="preserve"> listed in the Table of Contents </w:t>
      </w:r>
      <w:r w:rsidR="001E6C9C">
        <w:t>on the next page. A list of team leads, along with their contact information, is listed in the table below:</w:t>
      </w:r>
    </w:p>
    <w:p w:rsidR="001E6C9C" w:rsidRDefault="001E6C9C" w:rsidP="001E6C9C">
      <w:pPr>
        <w:pStyle w:val="Heading1"/>
      </w:pPr>
      <w:bookmarkStart w:id="2" w:name="_Toc369525373"/>
      <w:r>
        <w:t>Team Leadership and Contact Information</w:t>
      </w:r>
      <w:bookmarkEnd w:id="2"/>
    </w:p>
    <w:tbl>
      <w:tblPr>
        <w:tblStyle w:val="TableGrid"/>
        <w:tblW w:w="10530" w:type="dxa"/>
        <w:tblInd w:w="-432" w:type="dxa"/>
        <w:tblLayout w:type="fixed"/>
        <w:tblLook w:val="04A0" w:firstRow="1" w:lastRow="0" w:firstColumn="1" w:lastColumn="0" w:noHBand="0" w:noVBand="1"/>
      </w:tblPr>
      <w:tblGrid>
        <w:gridCol w:w="3420"/>
        <w:gridCol w:w="1080"/>
        <w:gridCol w:w="1677"/>
        <w:gridCol w:w="2373"/>
        <w:gridCol w:w="1980"/>
      </w:tblGrid>
      <w:tr w:rsidR="001E6C9C" w:rsidTr="00041890">
        <w:tc>
          <w:tcPr>
            <w:tcW w:w="3420" w:type="dxa"/>
            <w:shd w:val="clear" w:color="auto" w:fill="000000" w:themeFill="text1"/>
          </w:tcPr>
          <w:p w:rsidR="001E6C9C" w:rsidRPr="001E6C9C" w:rsidRDefault="001E6C9C" w:rsidP="001E6C9C">
            <w:pPr>
              <w:spacing w:after="0"/>
              <w:jc w:val="center"/>
              <w:rPr>
                <w:color w:val="FFFFFF" w:themeColor="background1"/>
                <w:sz w:val="22"/>
                <w:szCs w:val="22"/>
              </w:rPr>
            </w:pPr>
            <w:r w:rsidRPr="001E6C9C">
              <w:rPr>
                <w:color w:val="FFFFFF" w:themeColor="background1"/>
                <w:sz w:val="22"/>
                <w:szCs w:val="22"/>
              </w:rPr>
              <w:t>Team</w:t>
            </w:r>
          </w:p>
        </w:tc>
        <w:tc>
          <w:tcPr>
            <w:tcW w:w="1080" w:type="dxa"/>
            <w:shd w:val="clear" w:color="auto" w:fill="000000" w:themeFill="text1"/>
          </w:tcPr>
          <w:p w:rsidR="001E6C9C" w:rsidRPr="001E6C9C" w:rsidRDefault="001E6C9C" w:rsidP="001E6C9C">
            <w:pPr>
              <w:spacing w:after="0"/>
              <w:jc w:val="center"/>
              <w:rPr>
                <w:color w:val="FFFFFF" w:themeColor="background1"/>
                <w:sz w:val="22"/>
                <w:szCs w:val="22"/>
              </w:rPr>
            </w:pPr>
            <w:r w:rsidRPr="001E6C9C">
              <w:rPr>
                <w:color w:val="FFFFFF" w:themeColor="background1"/>
                <w:sz w:val="22"/>
                <w:szCs w:val="22"/>
              </w:rPr>
              <w:t>Acronym</w:t>
            </w:r>
          </w:p>
        </w:tc>
        <w:tc>
          <w:tcPr>
            <w:tcW w:w="1677" w:type="dxa"/>
            <w:shd w:val="clear" w:color="auto" w:fill="000000" w:themeFill="text1"/>
          </w:tcPr>
          <w:p w:rsidR="001E6C9C" w:rsidRPr="001E6C9C" w:rsidRDefault="001E6C9C" w:rsidP="001E6C9C">
            <w:pPr>
              <w:spacing w:after="0"/>
              <w:jc w:val="center"/>
              <w:rPr>
                <w:color w:val="FFFFFF" w:themeColor="background1"/>
                <w:sz w:val="22"/>
                <w:szCs w:val="22"/>
              </w:rPr>
            </w:pPr>
            <w:r w:rsidRPr="001E6C9C">
              <w:rPr>
                <w:color w:val="FFFFFF" w:themeColor="background1"/>
                <w:sz w:val="22"/>
                <w:szCs w:val="22"/>
              </w:rPr>
              <w:t>Leader</w:t>
            </w:r>
          </w:p>
        </w:tc>
        <w:tc>
          <w:tcPr>
            <w:tcW w:w="2373" w:type="dxa"/>
            <w:shd w:val="clear" w:color="auto" w:fill="000000" w:themeFill="text1"/>
          </w:tcPr>
          <w:p w:rsidR="001E6C9C" w:rsidRPr="001E6C9C" w:rsidRDefault="001E6C9C" w:rsidP="001E6C9C">
            <w:pPr>
              <w:spacing w:after="0"/>
              <w:jc w:val="center"/>
              <w:rPr>
                <w:color w:val="FFFFFF" w:themeColor="background1"/>
                <w:sz w:val="22"/>
                <w:szCs w:val="22"/>
              </w:rPr>
            </w:pPr>
            <w:r w:rsidRPr="001E6C9C">
              <w:rPr>
                <w:color w:val="FFFFFF" w:themeColor="background1"/>
                <w:sz w:val="22"/>
                <w:szCs w:val="22"/>
              </w:rPr>
              <w:t>E-Mail</w:t>
            </w:r>
          </w:p>
        </w:tc>
        <w:tc>
          <w:tcPr>
            <w:tcW w:w="1980" w:type="dxa"/>
            <w:shd w:val="clear" w:color="auto" w:fill="000000" w:themeFill="text1"/>
          </w:tcPr>
          <w:p w:rsidR="001E6C9C" w:rsidRPr="001E6C9C" w:rsidRDefault="001E6C9C" w:rsidP="001E6C9C">
            <w:pPr>
              <w:spacing w:after="0"/>
              <w:jc w:val="center"/>
              <w:rPr>
                <w:color w:val="FFFFFF" w:themeColor="background1"/>
                <w:sz w:val="22"/>
                <w:szCs w:val="22"/>
              </w:rPr>
            </w:pPr>
            <w:r w:rsidRPr="001E6C9C">
              <w:rPr>
                <w:color w:val="FFFFFF" w:themeColor="background1"/>
                <w:sz w:val="22"/>
                <w:szCs w:val="22"/>
              </w:rPr>
              <w:t>Phone Number</w:t>
            </w:r>
          </w:p>
        </w:tc>
      </w:tr>
      <w:tr w:rsidR="001E6C9C" w:rsidTr="00041890">
        <w:tc>
          <w:tcPr>
            <w:tcW w:w="3420" w:type="dxa"/>
          </w:tcPr>
          <w:p w:rsidR="001E6C9C" w:rsidRPr="001E6C9C" w:rsidRDefault="00C4057E" w:rsidP="001E6C9C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Propulsion</w:t>
            </w:r>
          </w:p>
        </w:tc>
        <w:tc>
          <w:tcPr>
            <w:tcW w:w="1080" w:type="dxa"/>
          </w:tcPr>
          <w:p w:rsidR="001E6C9C" w:rsidRPr="001E6C9C" w:rsidRDefault="00C4057E" w:rsidP="001E6C9C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PRP</w:t>
            </w:r>
          </w:p>
        </w:tc>
        <w:tc>
          <w:tcPr>
            <w:tcW w:w="1677" w:type="dxa"/>
          </w:tcPr>
          <w:p w:rsidR="001E6C9C" w:rsidRPr="001E6C9C" w:rsidRDefault="009D705B" w:rsidP="001E6C9C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Nate Richard</w:t>
            </w:r>
          </w:p>
        </w:tc>
        <w:tc>
          <w:tcPr>
            <w:tcW w:w="2373" w:type="dxa"/>
          </w:tcPr>
          <w:p w:rsidR="001E6C9C" w:rsidRPr="00CF0858" w:rsidRDefault="00D82EEF" w:rsidP="001E6C9C">
            <w:pPr>
              <w:spacing w:after="0"/>
              <w:jc w:val="center"/>
              <w:rPr>
                <w:sz w:val="22"/>
                <w:szCs w:val="22"/>
              </w:rPr>
            </w:pPr>
            <w:hyperlink r:id="rId10" w:history="1">
              <w:r w:rsidR="009D705B" w:rsidRPr="009D705B">
                <w:rPr>
                  <w:rStyle w:val="Hyperlink"/>
                  <w:color w:val="auto"/>
                </w:rPr>
                <w:t>nrichar8@slu.edu</w:t>
              </w:r>
            </w:hyperlink>
            <w:r w:rsidR="009D705B" w:rsidRPr="009D705B">
              <w:rPr>
                <w:sz w:val="22"/>
                <w:szCs w:val="22"/>
              </w:rPr>
              <w:t xml:space="preserve"> </w:t>
            </w:r>
          </w:p>
        </w:tc>
        <w:tc>
          <w:tcPr>
            <w:tcW w:w="1980" w:type="dxa"/>
          </w:tcPr>
          <w:p w:rsidR="001E6C9C" w:rsidRPr="001E6C9C" w:rsidRDefault="009D705B" w:rsidP="001E6C9C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608-732-7147</w:t>
            </w:r>
          </w:p>
        </w:tc>
      </w:tr>
      <w:tr w:rsidR="009D705B" w:rsidTr="00041890">
        <w:tc>
          <w:tcPr>
            <w:tcW w:w="3420" w:type="dxa"/>
          </w:tcPr>
          <w:p w:rsidR="009D705B" w:rsidRDefault="00C4057E" w:rsidP="001E6C9C">
            <w:pPr>
              <w:spacing w:after="0"/>
              <w:jc w:val="center"/>
            </w:pPr>
            <w:r>
              <w:rPr>
                <w:sz w:val="22"/>
                <w:szCs w:val="22"/>
              </w:rPr>
              <w:t>Propulsion</w:t>
            </w:r>
          </w:p>
        </w:tc>
        <w:tc>
          <w:tcPr>
            <w:tcW w:w="1080" w:type="dxa"/>
          </w:tcPr>
          <w:p w:rsidR="009D705B" w:rsidRDefault="00C4057E" w:rsidP="001E6C9C">
            <w:pPr>
              <w:spacing w:after="0"/>
              <w:jc w:val="center"/>
            </w:pPr>
            <w:r>
              <w:rPr>
                <w:sz w:val="22"/>
                <w:szCs w:val="22"/>
              </w:rPr>
              <w:t>PRP</w:t>
            </w:r>
          </w:p>
        </w:tc>
        <w:tc>
          <w:tcPr>
            <w:tcW w:w="1677" w:type="dxa"/>
          </w:tcPr>
          <w:p w:rsidR="009D705B" w:rsidRDefault="009D705B" w:rsidP="001E6C9C">
            <w:pPr>
              <w:spacing w:after="0"/>
              <w:jc w:val="center"/>
            </w:pPr>
            <w:r>
              <w:rPr>
                <w:sz w:val="22"/>
                <w:szCs w:val="22"/>
              </w:rPr>
              <w:t>Jennifer Babb</w:t>
            </w:r>
          </w:p>
        </w:tc>
        <w:tc>
          <w:tcPr>
            <w:tcW w:w="2373" w:type="dxa"/>
          </w:tcPr>
          <w:p w:rsidR="009D705B" w:rsidRPr="00CF0858" w:rsidRDefault="00D82EEF" w:rsidP="001E6C9C">
            <w:pPr>
              <w:spacing w:after="0"/>
              <w:jc w:val="center"/>
            </w:pPr>
            <w:hyperlink r:id="rId11" w:history="1">
              <w:r w:rsidR="009D705B" w:rsidRPr="009D705B">
                <w:rPr>
                  <w:rStyle w:val="Hyperlink"/>
                  <w:color w:val="auto"/>
                </w:rPr>
                <w:t>jbabb1@slu.edu</w:t>
              </w:r>
            </w:hyperlink>
            <w:r w:rsidR="009D705B" w:rsidRPr="009D705B">
              <w:t xml:space="preserve"> </w:t>
            </w:r>
          </w:p>
        </w:tc>
        <w:tc>
          <w:tcPr>
            <w:tcW w:w="1980" w:type="dxa"/>
          </w:tcPr>
          <w:p w:rsidR="009D705B" w:rsidRPr="009D705B" w:rsidRDefault="009D705B" w:rsidP="001E6C9C">
            <w:pPr>
              <w:spacing w:after="0"/>
              <w:jc w:val="center"/>
              <w:rPr>
                <w:sz w:val="22"/>
                <w:szCs w:val="22"/>
              </w:rPr>
            </w:pPr>
            <w:r w:rsidRPr="009D705B">
              <w:rPr>
                <w:sz w:val="22"/>
                <w:szCs w:val="22"/>
              </w:rPr>
              <w:t>636-579-6816</w:t>
            </w:r>
          </w:p>
        </w:tc>
      </w:tr>
      <w:tr w:rsidR="001E6C9C" w:rsidTr="00041890">
        <w:tc>
          <w:tcPr>
            <w:tcW w:w="3420" w:type="dxa"/>
          </w:tcPr>
          <w:p w:rsidR="001E6C9C" w:rsidRPr="001E6C9C" w:rsidRDefault="00C4057E" w:rsidP="001E6C9C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Propulsion</w:t>
            </w:r>
          </w:p>
        </w:tc>
        <w:tc>
          <w:tcPr>
            <w:tcW w:w="1080" w:type="dxa"/>
          </w:tcPr>
          <w:p w:rsidR="001E6C9C" w:rsidRPr="001E6C9C" w:rsidRDefault="00C4057E" w:rsidP="001E6C9C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PRP</w:t>
            </w:r>
          </w:p>
        </w:tc>
        <w:tc>
          <w:tcPr>
            <w:tcW w:w="1677" w:type="dxa"/>
          </w:tcPr>
          <w:p w:rsidR="001E6C9C" w:rsidRPr="001E6C9C" w:rsidRDefault="009D705B" w:rsidP="001E6C9C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Bryant Gaume</w:t>
            </w:r>
          </w:p>
        </w:tc>
        <w:tc>
          <w:tcPr>
            <w:tcW w:w="2373" w:type="dxa"/>
          </w:tcPr>
          <w:p w:rsidR="001E6C9C" w:rsidRPr="00CF0858" w:rsidRDefault="00D82EEF" w:rsidP="001E6C9C">
            <w:pPr>
              <w:spacing w:after="0"/>
              <w:jc w:val="center"/>
              <w:rPr>
                <w:sz w:val="22"/>
                <w:szCs w:val="22"/>
              </w:rPr>
            </w:pPr>
            <w:hyperlink r:id="rId12" w:history="1">
              <w:r w:rsidR="009D705B" w:rsidRPr="009D705B">
                <w:rPr>
                  <w:rStyle w:val="Hyperlink"/>
                  <w:color w:val="auto"/>
                </w:rPr>
                <w:t>gbryant1@slu.edu</w:t>
              </w:r>
            </w:hyperlink>
            <w:r w:rsidR="009D705B" w:rsidRPr="009D705B">
              <w:rPr>
                <w:sz w:val="22"/>
                <w:szCs w:val="22"/>
              </w:rPr>
              <w:t xml:space="preserve"> </w:t>
            </w:r>
          </w:p>
        </w:tc>
        <w:tc>
          <w:tcPr>
            <w:tcW w:w="1980" w:type="dxa"/>
          </w:tcPr>
          <w:p w:rsidR="001E6C9C" w:rsidRPr="001E6C9C" w:rsidRDefault="009D705B" w:rsidP="001E6C9C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636-448-0378</w:t>
            </w:r>
          </w:p>
        </w:tc>
      </w:tr>
      <w:tr w:rsidR="00041890" w:rsidTr="00041890">
        <w:tc>
          <w:tcPr>
            <w:tcW w:w="3420" w:type="dxa"/>
          </w:tcPr>
          <w:p w:rsidR="00041890" w:rsidRPr="001E6C9C" w:rsidRDefault="00C4057E" w:rsidP="00D952E4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Structures</w:t>
            </w:r>
          </w:p>
        </w:tc>
        <w:tc>
          <w:tcPr>
            <w:tcW w:w="1080" w:type="dxa"/>
          </w:tcPr>
          <w:p w:rsidR="00041890" w:rsidRPr="001E6C9C" w:rsidRDefault="00C4057E" w:rsidP="00D952E4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</w:t>
            </w:r>
          </w:p>
        </w:tc>
        <w:tc>
          <w:tcPr>
            <w:tcW w:w="1677" w:type="dxa"/>
          </w:tcPr>
          <w:p w:rsidR="00041890" w:rsidRPr="001E6C9C" w:rsidRDefault="00041890" w:rsidP="00D952E4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Tyler Olson</w:t>
            </w:r>
          </w:p>
        </w:tc>
        <w:tc>
          <w:tcPr>
            <w:tcW w:w="2373" w:type="dxa"/>
          </w:tcPr>
          <w:p w:rsidR="00041890" w:rsidRPr="00CF0858" w:rsidRDefault="00D82EEF" w:rsidP="00D952E4">
            <w:pPr>
              <w:spacing w:after="0"/>
              <w:jc w:val="center"/>
              <w:rPr>
                <w:sz w:val="22"/>
                <w:szCs w:val="22"/>
              </w:rPr>
            </w:pPr>
            <w:hyperlink r:id="rId13" w:history="1">
              <w:r w:rsidR="00041890" w:rsidRPr="00CF0858">
                <w:rPr>
                  <w:rStyle w:val="Hyperlink"/>
                  <w:color w:val="auto"/>
                </w:rPr>
                <w:t>tolson6@slu.edu</w:t>
              </w:r>
            </w:hyperlink>
          </w:p>
        </w:tc>
        <w:tc>
          <w:tcPr>
            <w:tcW w:w="1980" w:type="dxa"/>
          </w:tcPr>
          <w:p w:rsidR="00041890" w:rsidRPr="001E6C9C" w:rsidRDefault="00041890" w:rsidP="00D952E4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812-204-1098</w:t>
            </w:r>
          </w:p>
        </w:tc>
      </w:tr>
      <w:tr w:rsidR="00041890" w:rsidTr="00041890">
        <w:tc>
          <w:tcPr>
            <w:tcW w:w="3420" w:type="dxa"/>
          </w:tcPr>
          <w:p w:rsidR="00041890" w:rsidRPr="001E6C9C" w:rsidRDefault="00C4057E" w:rsidP="001E6C9C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Project Manager</w:t>
            </w:r>
          </w:p>
        </w:tc>
        <w:tc>
          <w:tcPr>
            <w:tcW w:w="1080" w:type="dxa"/>
          </w:tcPr>
          <w:p w:rsidR="00041890" w:rsidRPr="001E6C9C" w:rsidRDefault="00C4057E" w:rsidP="001E6C9C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PM</w:t>
            </w:r>
          </w:p>
        </w:tc>
        <w:tc>
          <w:tcPr>
            <w:tcW w:w="1677" w:type="dxa"/>
          </w:tcPr>
          <w:p w:rsidR="00041890" w:rsidRPr="001E6C9C" w:rsidRDefault="00041890" w:rsidP="001E6C9C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Tom Moline</w:t>
            </w:r>
          </w:p>
        </w:tc>
        <w:tc>
          <w:tcPr>
            <w:tcW w:w="2373" w:type="dxa"/>
          </w:tcPr>
          <w:p w:rsidR="00041890" w:rsidRPr="00CF0858" w:rsidRDefault="00D82EEF" w:rsidP="001E6C9C">
            <w:pPr>
              <w:spacing w:after="0"/>
              <w:jc w:val="center"/>
              <w:rPr>
                <w:sz w:val="22"/>
                <w:szCs w:val="22"/>
              </w:rPr>
            </w:pPr>
            <w:hyperlink r:id="rId14" w:history="1">
              <w:r w:rsidR="00041890" w:rsidRPr="00CF0858">
                <w:rPr>
                  <w:rStyle w:val="Hyperlink"/>
                  <w:color w:val="auto"/>
                </w:rPr>
                <w:t>tmoline@slu.edu</w:t>
              </w:r>
            </w:hyperlink>
          </w:p>
        </w:tc>
        <w:tc>
          <w:tcPr>
            <w:tcW w:w="1980" w:type="dxa"/>
          </w:tcPr>
          <w:p w:rsidR="00041890" w:rsidRPr="001E6C9C" w:rsidRDefault="00041890" w:rsidP="001E6C9C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630-401-0791</w:t>
            </w:r>
          </w:p>
        </w:tc>
      </w:tr>
      <w:tr w:rsidR="00041890" w:rsidTr="00C4057E">
        <w:tc>
          <w:tcPr>
            <w:tcW w:w="3420" w:type="dxa"/>
            <w:shd w:val="clear" w:color="auto" w:fill="auto"/>
          </w:tcPr>
          <w:p w:rsidR="00041890" w:rsidRPr="001E6C9C" w:rsidRDefault="00041890" w:rsidP="001E6C9C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Principal Investigator</w:t>
            </w:r>
          </w:p>
        </w:tc>
        <w:tc>
          <w:tcPr>
            <w:tcW w:w="1080" w:type="dxa"/>
            <w:shd w:val="clear" w:color="auto" w:fill="auto"/>
          </w:tcPr>
          <w:p w:rsidR="00041890" w:rsidRPr="001E6C9C" w:rsidRDefault="00041890" w:rsidP="001E6C9C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PI</w:t>
            </w:r>
          </w:p>
        </w:tc>
        <w:tc>
          <w:tcPr>
            <w:tcW w:w="1677" w:type="dxa"/>
            <w:shd w:val="clear" w:color="auto" w:fill="auto"/>
          </w:tcPr>
          <w:p w:rsidR="00041890" w:rsidRPr="001E6C9C" w:rsidRDefault="00041890" w:rsidP="001E6C9C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Dr. Swartwout</w:t>
            </w:r>
          </w:p>
        </w:tc>
        <w:tc>
          <w:tcPr>
            <w:tcW w:w="2373" w:type="dxa"/>
            <w:shd w:val="clear" w:color="auto" w:fill="auto"/>
          </w:tcPr>
          <w:p w:rsidR="00041890" w:rsidRPr="00CF0858" w:rsidRDefault="00D82EEF" w:rsidP="001E6C9C">
            <w:pPr>
              <w:spacing w:after="0"/>
              <w:jc w:val="center"/>
              <w:rPr>
                <w:sz w:val="22"/>
                <w:szCs w:val="22"/>
              </w:rPr>
            </w:pPr>
            <w:hyperlink r:id="rId15" w:history="1">
              <w:r w:rsidR="00041890" w:rsidRPr="00CF0858">
                <w:rPr>
                  <w:rStyle w:val="Hyperlink"/>
                  <w:color w:val="auto"/>
                </w:rPr>
                <w:t>mswartwo@slu.edu</w:t>
              </w:r>
            </w:hyperlink>
          </w:p>
        </w:tc>
        <w:tc>
          <w:tcPr>
            <w:tcW w:w="1980" w:type="dxa"/>
            <w:shd w:val="clear" w:color="auto" w:fill="auto"/>
          </w:tcPr>
          <w:p w:rsidR="00041890" w:rsidRPr="001E6C9C" w:rsidRDefault="00041890" w:rsidP="00556253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314-</w:t>
            </w:r>
            <w:r w:rsidR="00556253">
              <w:rPr>
                <w:sz w:val="22"/>
                <w:szCs w:val="22"/>
              </w:rPr>
              <w:t>977-8214</w:t>
            </w:r>
          </w:p>
        </w:tc>
      </w:tr>
    </w:tbl>
    <w:p w:rsidR="001E6C9C" w:rsidRDefault="001E6C9C" w:rsidP="001E6C9C">
      <w:pPr>
        <w:jc w:val="center"/>
      </w:pPr>
    </w:p>
    <w:p w:rsidR="001E6C9C" w:rsidRDefault="001E6C9C" w:rsidP="00915EF7">
      <w:pPr>
        <w:jc w:val="both"/>
      </w:pPr>
    </w:p>
    <w:p w:rsidR="00C4057E" w:rsidRDefault="00C4057E" w:rsidP="00915EF7">
      <w:pPr>
        <w:jc w:val="both"/>
      </w:pPr>
    </w:p>
    <w:p w:rsidR="00C4057E" w:rsidRDefault="00C4057E" w:rsidP="00915EF7">
      <w:pPr>
        <w:jc w:val="both"/>
      </w:pPr>
    </w:p>
    <w:p w:rsidR="001E6C9C" w:rsidRDefault="001E6C9C" w:rsidP="00915EF7">
      <w:pPr>
        <w:jc w:val="both"/>
      </w:pPr>
    </w:p>
    <w:p w:rsidR="009D705B" w:rsidRPr="00E5256E" w:rsidRDefault="009D705B" w:rsidP="00915EF7">
      <w:pPr>
        <w:jc w:val="both"/>
      </w:pPr>
    </w:p>
    <w:sdt>
      <w:sdtPr>
        <w:rPr>
          <w:b w:val="0"/>
          <w:bCs w:val="0"/>
          <w:sz w:val="22"/>
          <w:szCs w:val="22"/>
        </w:rPr>
        <w:id w:val="4257343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915EF7" w:rsidRPr="00E5256E" w:rsidRDefault="00915EF7" w:rsidP="00915EF7">
          <w:pPr>
            <w:pStyle w:val="TOCHeading"/>
            <w:jc w:val="center"/>
          </w:pPr>
          <w:r w:rsidRPr="00E5256E">
            <w:t>Table of Contents</w:t>
          </w:r>
        </w:p>
        <w:p w:rsidR="00081A46" w:rsidRDefault="00915EF7" w:rsidP="00081A46">
          <w:pPr>
            <w:pStyle w:val="TOC1"/>
            <w:tabs>
              <w:tab w:val="right" w:leader="dot" w:pos="9350"/>
            </w:tabs>
            <w:spacing w:after="0"/>
            <w:rPr>
              <w:rFonts w:asciiTheme="minorHAnsi" w:eastAsiaTheme="minorEastAsia" w:hAnsiTheme="minorHAnsi" w:cstheme="minorBidi"/>
              <w:noProof/>
            </w:rPr>
          </w:pPr>
          <w:r w:rsidRPr="0006009E">
            <w:rPr>
              <w:sz w:val="18"/>
              <w:szCs w:val="18"/>
            </w:rPr>
            <w:fldChar w:fldCharType="begin"/>
          </w:r>
          <w:r w:rsidRPr="0006009E">
            <w:rPr>
              <w:sz w:val="18"/>
              <w:szCs w:val="18"/>
            </w:rPr>
            <w:instrText xml:space="preserve"> TOC \o "1-3" \h \z \u </w:instrText>
          </w:r>
          <w:r w:rsidRPr="0006009E">
            <w:rPr>
              <w:sz w:val="18"/>
              <w:szCs w:val="18"/>
            </w:rPr>
            <w:fldChar w:fldCharType="separate"/>
          </w:r>
          <w:hyperlink w:anchor="_Toc369525371" w:history="1">
            <w:r w:rsidR="00081A46" w:rsidRPr="009D3384">
              <w:rPr>
                <w:rStyle w:val="Hyperlink"/>
                <w:noProof/>
              </w:rPr>
              <w:t>Primary Contacts:</w:t>
            </w:r>
            <w:r w:rsidR="00081A46">
              <w:rPr>
                <w:noProof/>
                <w:webHidden/>
              </w:rPr>
              <w:tab/>
            </w:r>
            <w:r w:rsidR="00081A46">
              <w:rPr>
                <w:noProof/>
                <w:webHidden/>
              </w:rPr>
              <w:fldChar w:fldCharType="begin"/>
            </w:r>
            <w:r w:rsidR="00081A46">
              <w:rPr>
                <w:noProof/>
                <w:webHidden/>
              </w:rPr>
              <w:instrText xml:space="preserve"> PAGEREF _Toc369525371 \h </w:instrText>
            </w:r>
            <w:r w:rsidR="00081A46">
              <w:rPr>
                <w:noProof/>
                <w:webHidden/>
              </w:rPr>
            </w:r>
            <w:r w:rsidR="00081A46">
              <w:rPr>
                <w:noProof/>
                <w:webHidden/>
              </w:rPr>
              <w:fldChar w:fldCharType="separate"/>
            </w:r>
            <w:r w:rsidR="00081A46">
              <w:rPr>
                <w:noProof/>
                <w:webHidden/>
              </w:rPr>
              <w:t>1</w:t>
            </w:r>
            <w:r w:rsidR="00081A46">
              <w:rPr>
                <w:noProof/>
                <w:webHidden/>
              </w:rPr>
              <w:fldChar w:fldCharType="end"/>
            </w:r>
          </w:hyperlink>
        </w:p>
        <w:p w:rsidR="00081A46" w:rsidRDefault="00081A46" w:rsidP="00081A46">
          <w:pPr>
            <w:pStyle w:val="TOC1"/>
            <w:tabs>
              <w:tab w:val="right" w:leader="dot" w:pos="9350"/>
            </w:tabs>
            <w:spacing w:after="0"/>
            <w:rPr>
              <w:rFonts w:asciiTheme="minorHAnsi" w:eastAsiaTheme="minorEastAsia" w:hAnsiTheme="minorHAnsi" w:cstheme="minorBidi"/>
              <w:noProof/>
            </w:rPr>
          </w:pPr>
          <w:hyperlink w:anchor="_Toc369525372" w:history="1">
            <w:r w:rsidRPr="009D3384">
              <w:rPr>
                <w:rStyle w:val="Hyperlink"/>
                <w:noProof/>
              </w:rPr>
              <w:t>Background: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_Toc369525372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1A46" w:rsidRDefault="00081A46" w:rsidP="00081A46">
          <w:pPr>
            <w:pStyle w:val="TOC1"/>
            <w:tabs>
              <w:tab w:val="right" w:leader="dot" w:pos="9350"/>
            </w:tabs>
            <w:spacing w:after="0"/>
            <w:rPr>
              <w:rFonts w:asciiTheme="minorHAnsi" w:eastAsiaTheme="minorEastAsia" w:hAnsiTheme="minorHAnsi" w:cstheme="minorBidi"/>
              <w:noProof/>
            </w:rPr>
          </w:pPr>
          <w:hyperlink w:anchor="_Toc369525373" w:history="1">
            <w:r w:rsidRPr="009D3384">
              <w:rPr>
                <w:rStyle w:val="Hyperlink"/>
                <w:noProof/>
              </w:rPr>
              <w:t>Team Leadership and Contact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_Toc369525373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1A46" w:rsidRDefault="00081A46" w:rsidP="00081A46">
          <w:pPr>
            <w:pStyle w:val="TOC1"/>
            <w:tabs>
              <w:tab w:val="right" w:leader="dot" w:pos="9350"/>
            </w:tabs>
            <w:spacing w:after="0"/>
            <w:rPr>
              <w:rFonts w:asciiTheme="minorHAnsi" w:eastAsiaTheme="minorEastAsia" w:hAnsiTheme="minorHAnsi" w:cstheme="minorBidi"/>
              <w:noProof/>
            </w:rPr>
          </w:pPr>
          <w:hyperlink w:anchor="_Toc369525374" w:history="1">
            <w:r w:rsidRPr="009D3384">
              <w:rPr>
                <w:rStyle w:val="Hyperlink"/>
                <w:noProof/>
              </w:rPr>
              <w:t>Common Acronyms/Terms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_Toc369525374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1A46" w:rsidRDefault="00081A46" w:rsidP="00081A46">
          <w:pPr>
            <w:pStyle w:val="TOC1"/>
            <w:tabs>
              <w:tab w:val="right" w:leader="dot" w:pos="9350"/>
            </w:tabs>
            <w:spacing w:after="0"/>
            <w:rPr>
              <w:rFonts w:asciiTheme="minorHAnsi" w:eastAsiaTheme="minorEastAsia" w:hAnsiTheme="minorHAnsi" w:cstheme="minorBidi"/>
              <w:noProof/>
            </w:rPr>
          </w:pPr>
          <w:hyperlink w:anchor="_Toc369525375" w:history="1">
            <w:r w:rsidRPr="009D3384">
              <w:rPr>
                <w:rStyle w:val="Hyperlink"/>
                <w:noProof/>
              </w:rPr>
              <w:t>Action Items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_Toc369525375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1A46" w:rsidRDefault="00081A46" w:rsidP="00081A46">
          <w:pPr>
            <w:pStyle w:val="TOC1"/>
            <w:tabs>
              <w:tab w:val="right" w:leader="dot" w:pos="9350"/>
            </w:tabs>
            <w:spacing w:after="0"/>
            <w:rPr>
              <w:rFonts w:asciiTheme="minorHAnsi" w:eastAsiaTheme="minorEastAsia" w:hAnsiTheme="minorHAnsi" w:cstheme="minorBidi"/>
              <w:noProof/>
            </w:rPr>
          </w:pPr>
          <w:hyperlink w:anchor="_Toc369525376" w:history="1">
            <w:r w:rsidRPr="009D3384">
              <w:rPr>
                <w:rStyle w:val="Hyperlink"/>
                <w:noProof/>
              </w:rPr>
              <w:t>Previous Action 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_Toc369525376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1A46" w:rsidRDefault="00081A46" w:rsidP="00081A46">
          <w:pPr>
            <w:pStyle w:val="TOC2"/>
            <w:tabs>
              <w:tab w:val="left" w:pos="660"/>
              <w:tab w:val="right" w:leader="dot" w:pos="9350"/>
            </w:tabs>
            <w:spacing w:after="0"/>
            <w:rPr>
              <w:rFonts w:asciiTheme="minorHAnsi" w:eastAsiaTheme="minorEastAsia" w:hAnsiTheme="minorHAnsi" w:cstheme="minorBidi"/>
              <w:noProof/>
            </w:rPr>
          </w:pPr>
          <w:hyperlink w:anchor="_Toc369525377" w:history="1">
            <w:r w:rsidRPr="009D3384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9D3384">
              <w:rPr>
                <w:rStyle w:val="Hyperlink"/>
                <w:noProof/>
              </w:rPr>
              <w:t>Ask for a List of Missions Similar to Rascal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_Toc369525377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1A46" w:rsidRDefault="00081A46" w:rsidP="00081A46">
          <w:pPr>
            <w:pStyle w:val="TOC2"/>
            <w:tabs>
              <w:tab w:val="left" w:pos="660"/>
              <w:tab w:val="right" w:leader="dot" w:pos="9350"/>
            </w:tabs>
            <w:spacing w:after="0"/>
            <w:rPr>
              <w:rFonts w:asciiTheme="minorHAnsi" w:eastAsiaTheme="minorEastAsia" w:hAnsiTheme="minorHAnsi" w:cstheme="minorBidi"/>
              <w:noProof/>
            </w:rPr>
          </w:pPr>
          <w:hyperlink w:anchor="_Toc369525378" w:history="1">
            <w:r w:rsidRPr="009D3384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9D3384">
              <w:rPr>
                <w:rStyle w:val="Hyperlink"/>
                <w:noProof/>
              </w:rPr>
              <w:t>Create Report Template and Put it on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_Toc369525378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1A46" w:rsidRDefault="00081A46" w:rsidP="00081A46">
          <w:pPr>
            <w:pStyle w:val="TOC2"/>
            <w:tabs>
              <w:tab w:val="left" w:pos="660"/>
              <w:tab w:val="right" w:leader="dot" w:pos="9350"/>
            </w:tabs>
            <w:spacing w:after="0"/>
            <w:rPr>
              <w:rFonts w:asciiTheme="minorHAnsi" w:eastAsiaTheme="minorEastAsia" w:hAnsiTheme="minorHAnsi" w:cstheme="minorBidi"/>
              <w:noProof/>
            </w:rPr>
          </w:pPr>
          <w:hyperlink w:anchor="_Toc369525379" w:history="1">
            <w:r w:rsidRPr="009D3384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9D3384">
              <w:rPr>
                <w:rStyle w:val="Hyperlink"/>
                <w:noProof/>
              </w:rPr>
              <w:t>Resend Git Server URL to the 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_Toc369525379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1A46" w:rsidRDefault="00081A46" w:rsidP="00081A46">
          <w:pPr>
            <w:pStyle w:val="TOC2"/>
            <w:tabs>
              <w:tab w:val="left" w:pos="660"/>
              <w:tab w:val="right" w:leader="dot" w:pos="9350"/>
            </w:tabs>
            <w:spacing w:after="0"/>
            <w:rPr>
              <w:rFonts w:asciiTheme="minorHAnsi" w:eastAsiaTheme="minorEastAsia" w:hAnsiTheme="minorHAnsi" w:cstheme="minorBidi"/>
              <w:noProof/>
            </w:rPr>
          </w:pPr>
          <w:hyperlink w:anchor="_Toc369525380" w:history="1">
            <w:r w:rsidRPr="009D3384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9D3384">
              <w:rPr>
                <w:rStyle w:val="Hyperlink"/>
                <w:noProof/>
              </w:rPr>
              <w:t>Create Orbit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_Toc369525380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1A46" w:rsidRDefault="00081A46" w:rsidP="00081A46">
          <w:pPr>
            <w:pStyle w:val="TOC1"/>
            <w:tabs>
              <w:tab w:val="right" w:leader="dot" w:pos="9350"/>
            </w:tabs>
            <w:spacing w:after="0"/>
            <w:rPr>
              <w:rFonts w:asciiTheme="minorHAnsi" w:eastAsiaTheme="minorEastAsia" w:hAnsiTheme="minorHAnsi" w:cstheme="minorBidi"/>
              <w:noProof/>
            </w:rPr>
          </w:pPr>
          <w:hyperlink w:anchor="_Toc369525381" w:history="1">
            <w:r w:rsidRPr="009D3384">
              <w:rPr>
                <w:rStyle w:val="Hyperlink"/>
                <w:noProof/>
              </w:rPr>
              <w:t>General 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_Toc369525381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1A46" w:rsidRDefault="00081A46" w:rsidP="00081A46">
          <w:pPr>
            <w:pStyle w:val="TOC2"/>
            <w:tabs>
              <w:tab w:val="left" w:pos="660"/>
              <w:tab w:val="right" w:leader="dot" w:pos="9350"/>
            </w:tabs>
            <w:spacing w:after="0"/>
            <w:rPr>
              <w:rFonts w:asciiTheme="minorHAnsi" w:eastAsiaTheme="minorEastAsia" w:hAnsiTheme="minorHAnsi" w:cstheme="minorBidi"/>
              <w:noProof/>
            </w:rPr>
          </w:pPr>
          <w:hyperlink w:anchor="_Toc369525382" w:history="1">
            <w:r w:rsidRPr="009D3384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9D3384">
              <w:rPr>
                <w:rStyle w:val="Hyperlink"/>
                <w:noProof/>
              </w:rPr>
              <w:t>Updating the RFP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_Toc369525382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1A46" w:rsidRDefault="00081A46" w:rsidP="00081A46">
          <w:pPr>
            <w:pStyle w:val="TOC2"/>
            <w:tabs>
              <w:tab w:val="left" w:pos="660"/>
              <w:tab w:val="right" w:leader="dot" w:pos="9350"/>
            </w:tabs>
            <w:spacing w:after="0"/>
            <w:rPr>
              <w:rFonts w:asciiTheme="minorHAnsi" w:eastAsiaTheme="minorEastAsia" w:hAnsiTheme="minorHAnsi" w:cstheme="minorBidi"/>
              <w:noProof/>
            </w:rPr>
          </w:pPr>
          <w:hyperlink w:anchor="_Toc369525383" w:history="1">
            <w:r w:rsidRPr="009D3384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9D3384">
              <w:rPr>
                <w:rStyle w:val="Hyperlink"/>
                <w:noProof/>
              </w:rPr>
              <w:t>Creating a GANT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_Toc369525383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1A46" w:rsidRDefault="00081A46" w:rsidP="00081A46">
          <w:pPr>
            <w:pStyle w:val="TOC2"/>
            <w:tabs>
              <w:tab w:val="left" w:pos="660"/>
              <w:tab w:val="right" w:leader="dot" w:pos="9350"/>
            </w:tabs>
            <w:spacing w:after="0"/>
            <w:rPr>
              <w:rFonts w:asciiTheme="minorHAnsi" w:eastAsiaTheme="minorEastAsia" w:hAnsiTheme="minorHAnsi" w:cstheme="minorBidi"/>
              <w:noProof/>
            </w:rPr>
          </w:pPr>
          <w:hyperlink w:anchor="_Toc369525384" w:history="1">
            <w:r w:rsidRPr="009D3384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9D3384">
              <w:rPr>
                <w:rStyle w:val="Hyperlink"/>
                <w:noProof/>
              </w:rPr>
              <w:t>Specific Mission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_Toc369525384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125" w:rsidRDefault="00915EF7" w:rsidP="00081A46">
          <w:pPr>
            <w:spacing w:after="0"/>
          </w:pPr>
          <w:r w:rsidRPr="0006009E">
            <w:rPr>
              <w:b/>
              <w:bCs/>
              <w:noProof/>
              <w:sz w:val="18"/>
              <w:szCs w:val="18"/>
            </w:rPr>
            <w:fldChar w:fldCharType="end"/>
          </w:r>
        </w:p>
      </w:sdtContent>
    </w:sdt>
    <w:p w:rsidR="00D952E4" w:rsidRDefault="00D952E4" w:rsidP="00C644A2">
      <w:pPr>
        <w:pStyle w:val="Heading1"/>
        <w:spacing w:line="240" w:lineRule="auto"/>
        <w:jc w:val="center"/>
      </w:pPr>
      <w:bookmarkStart w:id="3" w:name="_Toc369525374"/>
      <w:r>
        <w:t>Common Acronyms/Terms</w:t>
      </w:r>
      <w:bookmarkEnd w:id="3"/>
    </w:p>
    <w:p w:rsidR="00D952E4" w:rsidRDefault="00D952E4" w:rsidP="00C644A2">
      <w:pPr>
        <w:spacing w:after="0" w:line="240" w:lineRule="auto"/>
      </w:pPr>
    </w:p>
    <w:p w:rsidR="00D952E4" w:rsidRPr="00C644A2" w:rsidRDefault="00C644A2" w:rsidP="00C644A2">
      <w:pPr>
        <w:spacing w:after="0" w:line="240" w:lineRule="auto"/>
        <w:rPr>
          <w:b/>
        </w:rPr>
      </w:pPr>
      <w:r>
        <w:rPr>
          <w:b/>
        </w:rPr>
        <w:t>-</w:t>
      </w:r>
      <w:r w:rsidR="00D952E4" w:rsidRPr="00D952E4">
        <w:rPr>
          <w:b/>
        </w:rPr>
        <w:t>S</w:t>
      </w:r>
      <w:r>
        <w:rPr>
          <w:b/>
        </w:rPr>
        <w:t>SRL: Space Systems Research Lab</w:t>
      </w:r>
    </w:p>
    <w:p w:rsidR="00D25D10" w:rsidRDefault="00C644A2" w:rsidP="00C644A2">
      <w:pPr>
        <w:spacing w:after="0" w:line="240" w:lineRule="auto"/>
      </w:pPr>
      <w:r>
        <w:rPr>
          <w:b/>
        </w:rPr>
        <w:t>-</w:t>
      </w:r>
      <w:r w:rsidR="00D952E4" w:rsidRPr="00D952E4">
        <w:rPr>
          <w:b/>
        </w:rPr>
        <w:t>SCARAB: SLU Core Aerospace Research Application Bus</w:t>
      </w:r>
      <w:r w:rsidR="00D952E4">
        <w:t xml:space="preserve"> </w:t>
      </w:r>
    </w:p>
    <w:p w:rsidR="00D25D10" w:rsidRDefault="00D952E4" w:rsidP="00C644A2">
      <w:pPr>
        <w:spacing w:after="0" w:line="240" w:lineRule="auto"/>
        <w:rPr>
          <w:sz w:val="18"/>
          <w:szCs w:val="18"/>
        </w:rPr>
      </w:pPr>
      <w:r w:rsidRPr="00D952E4">
        <w:rPr>
          <w:sz w:val="18"/>
          <w:szCs w:val="18"/>
        </w:rPr>
        <w:t>(i.e. Common Elements Used between COPPER and Argus)</w:t>
      </w:r>
    </w:p>
    <w:p w:rsidR="00D25D10" w:rsidRPr="00C644A2" w:rsidRDefault="00C644A2" w:rsidP="00C644A2">
      <w:pPr>
        <w:spacing w:after="0" w:line="240" w:lineRule="auto"/>
        <w:rPr>
          <w:b/>
        </w:rPr>
      </w:pPr>
      <w:r>
        <w:rPr>
          <w:b/>
        </w:rPr>
        <w:t>-</w:t>
      </w:r>
      <w:r w:rsidR="00D25D10">
        <w:rPr>
          <w:b/>
        </w:rPr>
        <w:t>LV: Launch Vehicle</w:t>
      </w:r>
    </w:p>
    <w:p w:rsidR="00CB6E74" w:rsidRPr="00C644A2" w:rsidRDefault="00C644A2" w:rsidP="00C644A2">
      <w:pPr>
        <w:spacing w:after="0" w:line="240" w:lineRule="auto"/>
        <w:rPr>
          <w:b/>
        </w:rPr>
      </w:pPr>
      <w:r>
        <w:rPr>
          <w:b/>
        </w:rPr>
        <w:t>-</w:t>
      </w:r>
      <w:r w:rsidR="00D25D10">
        <w:rPr>
          <w:b/>
        </w:rPr>
        <w:t xml:space="preserve">CubeSat: </w:t>
      </w:r>
      <w:r w:rsidR="00D25D10" w:rsidRPr="00C644A2">
        <w:rPr>
          <w:b/>
        </w:rPr>
        <w:t>A Standard Configuration in Which Small Satellites are Constr</w:t>
      </w:r>
      <w:r w:rsidRPr="00C644A2">
        <w:rPr>
          <w:b/>
        </w:rPr>
        <w:t>ucted as to Ease LV Integration</w:t>
      </w:r>
    </w:p>
    <w:p w:rsidR="00D25D10" w:rsidRPr="00C644A2" w:rsidRDefault="00C644A2" w:rsidP="00C644A2">
      <w:pPr>
        <w:spacing w:after="0" w:line="240" w:lineRule="auto"/>
        <w:rPr>
          <w:b/>
        </w:rPr>
      </w:pPr>
      <w:r>
        <w:rPr>
          <w:b/>
        </w:rPr>
        <w:t>-</w:t>
      </w:r>
      <w:r w:rsidR="00CB6E74" w:rsidRPr="00C644A2">
        <w:rPr>
          <w:b/>
        </w:rPr>
        <w:t>Pumpkin: Company that Produces Cu</w:t>
      </w:r>
      <w:r w:rsidRPr="00C644A2">
        <w:rPr>
          <w:b/>
        </w:rPr>
        <w:t>beSat Skeletons and Electronics</w:t>
      </w:r>
    </w:p>
    <w:p w:rsidR="00807438" w:rsidRDefault="00C644A2" w:rsidP="00C644A2">
      <w:pPr>
        <w:spacing w:after="0" w:line="240" w:lineRule="auto"/>
        <w:rPr>
          <w:b/>
        </w:rPr>
      </w:pPr>
      <w:r>
        <w:rPr>
          <w:b/>
        </w:rPr>
        <w:t>-</w:t>
      </w:r>
      <w:r w:rsidR="00D25D10">
        <w:rPr>
          <w:b/>
        </w:rPr>
        <w:t>1U: One Standard Unit (10 cm x 10 cm x 10 c</w:t>
      </w:r>
      <w:r>
        <w:rPr>
          <w:b/>
        </w:rPr>
        <w:t>m)</w:t>
      </w:r>
    </w:p>
    <w:p w:rsidR="00807438" w:rsidRDefault="00C644A2" w:rsidP="00C644A2">
      <w:pPr>
        <w:spacing w:after="0" w:line="240" w:lineRule="auto"/>
        <w:rPr>
          <w:b/>
        </w:rPr>
      </w:pPr>
      <w:r>
        <w:rPr>
          <w:b/>
        </w:rPr>
        <w:t>-</w:t>
      </w:r>
      <w:r w:rsidR="00807438">
        <w:rPr>
          <w:b/>
        </w:rPr>
        <w:t>P-POD: Poly-Picosatellite Orbital Deployer</w:t>
      </w:r>
    </w:p>
    <w:p w:rsidR="00D952E4" w:rsidRPr="00C644A2" w:rsidRDefault="00807438" w:rsidP="00C644A2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(i.e. The Standard Structure in which Any CubeSat is Stored During Launch and Ejection)</w:t>
      </w:r>
    </w:p>
    <w:p w:rsidR="00D952E4" w:rsidRPr="00C644A2" w:rsidRDefault="00C644A2" w:rsidP="00C644A2">
      <w:pPr>
        <w:spacing w:after="0" w:line="240" w:lineRule="auto"/>
        <w:rPr>
          <w:b/>
        </w:rPr>
      </w:pPr>
      <w:r>
        <w:rPr>
          <w:b/>
        </w:rPr>
        <w:t>-VU: Vanderbilt University</w:t>
      </w:r>
    </w:p>
    <w:p w:rsidR="00D952E4" w:rsidRPr="00C644A2" w:rsidRDefault="00C644A2" w:rsidP="00C644A2">
      <w:pPr>
        <w:spacing w:after="0" w:line="240" w:lineRule="auto"/>
        <w:rPr>
          <w:b/>
        </w:rPr>
      </w:pPr>
      <w:r>
        <w:rPr>
          <w:b/>
        </w:rPr>
        <w:t>-AFRL: Air Force Research Lab</w:t>
      </w:r>
    </w:p>
    <w:p w:rsidR="00D952E4" w:rsidRDefault="00C644A2" w:rsidP="00C644A2">
      <w:pPr>
        <w:spacing w:after="0" w:line="240" w:lineRule="auto"/>
        <w:rPr>
          <w:b/>
        </w:rPr>
      </w:pPr>
      <w:r>
        <w:rPr>
          <w:b/>
        </w:rPr>
        <w:t>-</w:t>
      </w:r>
      <w:r w:rsidR="00D952E4" w:rsidRPr="00D952E4">
        <w:rPr>
          <w:b/>
        </w:rPr>
        <w:t xml:space="preserve">UNP: University Nanosat Program </w:t>
      </w:r>
    </w:p>
    <w:p w:rsidR="00D952E4" w:rsidRDefault="00D952E4" w:rsidP="00C644A2">
      <w:pPr>
        <w:spacing w:after="0" w:line="240" w:lineRule="auto"/>
        <w:rPr>
          <w:sz w:val="16"/>
          <w:szCs w:val="16"/>
        </w:rPr>
      </w:pPr>
      <w:r w:rsidRPr="00D952E4">
        <w:rPr>
          <w:sz w:val="16"/>
          <w:szCs w:val="16"/>
        </w:rPr>
        <w:t xml:space="preserve">(i.e. Program Run Out of the AFRL that Conducts Nanosat Competitions </w:t>
      </w:r>
      <w:r w:rsidR="00592307">
        <w:rPr>
          <w:sz w:val="16"/>
          <w:szCs w:val="16"/>
        </w:rPr>
        <w:t xml:space="preserve">as </w:t>
      </w:r>
      <w:r w:rsidRPr="00D952E4">
        <w:rPr>
          <w:sz w:val="16"/>
          <w:szCs w:val="16"/>
        </w:rPr>
        <w:t>to Aid in the Cost and Development of University Satellites)</w:t>
      </w:r>
    </w:p>
    <w:p w:rsidR="00D25D10" w:rsidRDefault="00C644A2" w:rsidP="00C644A2">
      <w:pPr>
        <w:spacing w:after="0" w:line="240" w:lineRule="auto"/>
        <w:rPr>
          <w:b/>
        </w:rPr>
      </w:pPr>
      <w:r>
        <w:rPr>
          <w:b/>
        </w:rPr>
        <w:t>-JPL: Jet Propulsion Lab</w:t>
      </w:r>
    </w:p>
    <w:p w:rsidR="00D25D10" w:rsidRDefault="00C644A2" w:rsidP="00C644A2">
      <w:pPr>
        <w:spacing w:after="0" w:line="240" w:lineRule="auto"/>
        <w:rPr>
          <w:b/>
        </w:rPr>
      </w:pPr>
      <w:r>
        <w:rPr>
          <w:b/>
        </w:rPr>
        <w:t>-</w:t>
      </w:r>
      <w:r w:rsidR="00592307">
        <w:rPr>
          <w:b/>
        </w:rPr>
        <w:t>ORS</w:t>
      </w:r>
      <w:r w:rsidR="00D25D10">
        <w:rPr>
          <w:b/>
        </w:rPr>
        <w:t>: Operationally Responsible Space</w:t>
      </w:r>
    </w:p>
    <w:p w:rsidR="00807438" w:rsidRDefault="00D25D10" w:rsidP="00C644A2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(i.e. The Organization Responsible for Providing COPPER with a Launch)</w:t>
      </w:r>
    </w:p>
    <w:p w:rsidR="00D25D10" w:rsidRPr="00C644A2" w:rsidRDefault="00C644A2" w:rsidP="00C644A2">
      <w:pPr>
        <w:spacing w:after="0" w:line="240" w:lineRule="auto"/>
        <w:rPr>
          <w:b/>
          <w:szCs w:val="18"/>
        </w:rPr>
      </w:pPr>
      <w:r>
        <w:rPr>
          <w:b/>
          <w:szCs w:val="18"/>
        </w:rPr>
        <w:t>-</w:t>
      </w:r>
      <w:r w:rsidR="00807438">
        <w:rPr>
          <w:b/>
          <w:szCs w:val="18"/>
        </w:rPr>
        <w:t>Minotaur: Name of the Rocket in which COPPER will be Launched</w:t>
      </w:r>
    </w:p>
    <w:p w:rsidR="00D952E4" w:rsidRDefault="00C644A2" w:rsidP="00C644A2">
      <w:pPr>
        <w:spacing w:after="0" w:line="240" w:lineRule="auto"/>
        <w:rPr>
          <w:b/>
        </w:rPr>
      </w:pPr>
      <w:r>
        <w:rPr>
          <w:b/>
        </w:rPr>
        <w:t>-</w:t>
      </w:r>
      <w:r w:rsidR="00D952E4">
        <w:rPr>
          <w:b/>
        </w:rPr>
        <w:t>EL</w:t>
      </w:r>
      <w:r w:rsidR="00D25D10">
        <w:rPr>
          <w:b/>
        </w:rPr>
        <w:t>aNa: Educational Launch of Nanos</w:t>
      </w:r>
      <w:r w:rsidR="00D952E4">
        <w:rPr>
          <w:b/>
        </w:rPr>
        <w:t>atellites</w:t>
      </w:r>
    </w:p>
    <w:p w:rsidR="00D25D10" w:rsidRDefault="00D25D10" w:rsidP="00C644A2">
      <w:pPr>
        <w:spacing w:after="0" w:line="240" w:lineRule="auto"/>
        <w:rPr>
          <w:sz w:val="18"/>
          <w:szCs w:val="18"/>
        </w:rPr>
      </w:pPr>
      <w:r w:rsidRPr="00D25D10">
        <w:t>(</w:t>
      </w:r>
      <w:r w:rsidRPr="00D25D10">
        <w:rPr>
          <w:sz w:val="18"/>
          <w:szCs w:val="18"/>
        </w:rPr>
        <w:t xml:space="preserve">i.e. Program run by NASA that helps facilitate </w:t>
      </w:r>
      <w:r>
        <w:rPr>
          <w:sz w:val="18"/>
          <w:szCs w:val="18"/>
        </w:rPr>
        <w:t>spots on launche</w:t>
      </w:r>
      <w:r w:rsidR="00C644A2">
        <w:rPr>
          <w:sz w:val="18"/>
          <w:szCs w:val="18"/>
        </w:rPr>
        <w:t>s from NASA and DOD facilities)</w:t>
      </w:r>
    </w:p>
    <w:p w:rsidR="00D25D10" w:rsidRDefault="00C644A2" w:rsidP="00C644A2">
      <w:pPr>
        <w:spacing w:after="0" w:line="240" w:lineRule="auto"/>
      </w:pPr>
      <w:r>
        <w:rPr>
          <w:b/>
        </w:rPr>
        <w:t>-</w:t>
      </w:r>
      <w:r w:rsidR="00D25D10">
        <w:rPr>
          <w:b/>
        </w:rPr>
        <w:t>EPS: Electrical Power System</w:t>
      </w:r>
    </w:p>
    <w:p w:rsidR="00D25D10" w:rsidRDefault="00D25D10" w:rsidP="00C644A2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(i.e. The System Used to Control and Monitor the State of the Battery being Used in a Satellite System) </w:t>
      </w:r>
    </w:p>
    <w:p w:rsidR="004814E4" w:rsidRDefault="00C644A2" w:rsidP="00C644A2">
      <w:pPr>
        <w:spacing w:after="0" w:line="240" w:lineRule="auto"/>
        <w:rPr>
          <w:sz w:val="18"/>
          <w:szCs w:val="18"/>
        </w:rPr>
      </w:pPr>
      <w:r>
        <w:rPr>
          <w:b/>
        </w:rPr>
        <w:t>-</w:t>
      </w:r>
      <w:r w:rsidR="00D25D10">
        <w:rPr>
          <w:b/>
        </w:rPr>
        <w:t>ClydeSpace: Company that Produces CubeSat Size Batteries and EPS’</w:t>
      </w:r>
      <w:r w:rsidR="00D25D10" w:rsidRPr="00D25D10">
        <w:rPr>
          <w:sz w:val="18"/>
          <w:szCs w:val="18"/>
        </w:rPr>
        <w:t xml:space="preserve"> </w:t>
      </w:r>
    </w:p>
    <w:p w:rsidR="006338BB" w:rsidRDefault="00C644A2" w:rsidP="00C644A2">
      <w:pPr>
        <w:spacing w:after="0" w:line="240" w:lineRule="auto"/>
        <w:rPr>
          <w:b/>
        </w:rPr>
      </w:pPr>
      <w:r>
        <w:rPr>
          <w:b/>
        </w:rPr>
        <w:t>-</w:t>
      </w:r>
      <w:r w:rsidR="004814E4">
        <w:rPr>
          <w:b/>
        </w:rPr>
        <w:t>Spectrolab: Company that Produces Solar Cells and Solar Power Systems</w:t>
      </w:r>
    </w:p>
    <w:p w:rsidR="00CB6E74" w:rsidRDefault="00C644A2" w:rsidP="00C4057E">
      <w:pPr>
        <w:spacing w:after="0" w:line="240" w:lineRule="auto"/>
        <w:rPr>
          <w:b/>
        </w:rPr>
      </w:pPr>
      <w:r>
        <w:rPr>
          <w:b/>
        </w:rPr>
        <w:t>-</w:t>
      </w:r>
      <w:r w:rsidR="006338BB">
        <w:rPr>
          <w:b/>
        </w:rPr>
        <w:t xml:space="preserve">Trac: System Used to Label and Record the Location and Movement of Every Item in the SSRL </w:t>
      </w:r>
    </w:p>
    <w:p w:rsidR="00081A46" w:rsidRDefault="00081A46" w:rsidP="00C4057E">
      <w:pPr>
        <w:spacing w:after="0" w:line="240" w:lineRule="auto"/>
        <w:rPr>
          <w:b/>
        </w:rPr>
      </w:pPr>
    </w:p>
    <w:p w:rsidR="00081A46" w:rsidRDefault="00081A46" w:rsidP="00C4057E">
      <w:pPr>
        <w:spacing w:after="0" w:line="240" w:lineRule="auto"/>
        <w:rPr>
          <w:b/>
        </w:rPr>
      </w:pPr>
    </w:p>
    <w:p w:rsidR="00081A46" w:rsidRPr="00C4057E" w:rsidRDefault="00081A46" w:rsidP="00C4057E">
      <w:pPr>
        <w:spacing w:after="0" w:line="240" w:lineRule="auto"/>
        <w:rPr>
          <w:b/>
        </w:rPr>
      </w:pPr>
    </w:p>
    <w:p w:rsidR="00107064" w:rsidRPr="00E5256E" w:rsidRDefault="00915EF7" w:rsidP="00915EF7">
      <w:pPr>
        <w:pStyle w:val="Heading1"/>
        <w:jc w:val="center"/>
      </w:pPr>
      <w:bookmarkStart w:id="4" w:name="_Toc369525375"/>
      <w:r w:rsidRPr="00E5256E">
        <w:lastRenderedPageBreak/>
        <w:t>Action Items</w:t>
      </w:r>
      <w:r w:rsidR="00E5256E" w:rsidRPr="00E5256E">
        <w:t xml:space="preserve"> List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8"/>
        <w:gridCol w:w="1350"/>
        <w:gridCol w:w="2250"/>
        <w:gridCol w:w="1260"/>
        <w:gridCol w:w="1728"/>
      </w:tblGrid>
      <w:tr w:rsidR="000B27AB" w:rsidRPr="00E5256E" w:rsidTr="007C56F5">
        <w:tc>
          <w:tcPr>
            <w:tcW w:w="2988" w:type="dxa"/>
            <w:shd w:val="clear" w:color="auto" w:fill="000000" w:themeFill="text1"/>
          </w:tcPr>
          <w:p w:rsidR="000B27AB" w:rsidRPr="00E5256E" w:rsidRDefault="000B27AB" w:rsidP="000B27AB">
            <w:pPr>
              <w:spacing w:after="0"/>
              <w:jc w:val="center"/>
              <w:rPr>
                <w:rFonts w:asciiTheme="minorHAnsi" w:hAnsiTheme="minorHAnsi"/>
                <w:color w:val="FFFFFF" w:themeColor="background1"/>
                <w:sz w:val="22"/>
                <w:szCs w:val="22"/>
              </w:rPr>
            </w:pPr>
            <w:r w:rsidRPr="00E5256E">
              <w:rPr>
                <w:rFonts w:asciiTheme="minorHAnsi" w:hAnsiTheme="minorHAnsi"/>
                <w:color w:val="FFFFFF" w:themeColor="background1"/>
                <w:sz w:val="22"/>
                <w:szCs w:val="22"/>
              </w:rPr>
              <w:t>Action Item</w:t>
            </w:r>
          </w:p>
        </w:tc>
        <w:tc>
          <w:tcPr>
            <w:tcW w:w="1350" w:type="dxa"/>
            <w:shd w:val="clear" w:color="auto" w:fill="000000" w:themeFill="text1"/>
          </w:tcPr>
          <w:p w:rsidR="000B27AB" w:rsidRPr="00E5256E" w:rsidRDefault="000B27AB" w:rsidP="000B27AB">
            <w:pPr>
              <w:spacing w:after="0"/>
              <w:jc w:val="center"/>
              <w:rPr>
                <w:rFonts w:asciiTheme="minorHAnsi" w:hAnsiTheme="minorHAnsi"/>
                <w:color w:val="FFFFFF" w:themeColor="background1"/>
                <w:sz w:val="22"/>
                <w:szCs w:val="22"/>
              </w:rPr>
            </w:pPr>
            <w:r w:rsidRPr="00E5256E">
              <w:rPr>
                <w:rFonts w:asciiTheme="minorHAnsi" w:hAnsiTheme="minorHAnsi"/>
                <w:color w:val="FFFFFF" w:themeColor="background1"/>
                <w:sz w:val="22"/>
                <w:szCs w:val="22"/>
              </w:rPr>
              <w:t>Team</w:t>
            </w:r>
          </w:p>
        </w:tc>
        <w:tc>
          <w:tcPr>
            <w:tcW w:w="2250" w:type="dxa"/>
            <w:shd w:val="clear" w:color="auto" w:fill="000000" w:themeFill="text1"/>
          </w:tcPr>
          <w:p w:rsidR="000B27AB" w:rsidRPr="00E5256E" w:rsidRDefault="000B27AB" w:rsidP="000B27AB">
            <w:pPr>
              <w:spacing w:after="0"/>
              <w:jc w:val="center"/>
              <w:rPr>
                <w:rFonts w:asciiTheme="minorHAnsi" w:hAnsiTheme="minorHAnsi"/>
                <w:color w:val="FFFFFF" w:themeColor="background1"/>
                <w:sz w:val="22"/>
                <w:szCs w:val="22"/>
              </w:rPr>
            </w:pPr>
            <w:r w:rsidRPr="00E5256E">
              <w:rPr>
                <w:rFonts w:asciiTheme="minorHAnsi" w:hAnsiTheme="minorHAnsi"/>
                <w:color w:val="FFFFFF" w:themeColor="background1"/>
                <w:sz w:val="22"/>
                <w:szCs w:val="22"/>
              </w:rPr>
              <w:t>Individual(s)</w:t>
            </w:r>
          </w:p>
        </w:tc>
        <w:tc>
          <w:tcPr>
            <w:tcW w:w="1260" w:type="dxa"/>
            <w:shd w:val="clear" w:color="auto" w:fill="000000" w:themeFill="text1"/>
          </w:tcPr>
          <w:p w:rsidR="000B27AB" w:rsidRPr="00E5256E" w:rsidRDefault="000B27AB" w:rsidP="000B27AB">
            <w:pPr>
              <w:spacing w:after="0"/>
              <w:jc w:val="center"/>
              <w:rPr>
                <w:rFonts w:asciiTheme="minorHAnsi" w:hAnsiTheme="minorHAnsi"/>
                <w:color w:val="FFFFFF" w:themeColor="background1"/>
                <w:sz w:val="22"/>
                <w:szCs w:val="22"/>
              </w:rPr>
            </w:pPr>
            <w:r w:rsidRPr="00E5256E">
              <w:rPr>
                <w:rFonts w:asciiTheme="minorHAnsi" w:hAnsiTheme="minorHAnsi"/>
                <w:color w:val="FFFFFF" w:themeColor="background1"/>
                <w:sz w:val="22"/>
                <w:szCs w:val="22"/>
              </w:rPr>
              <w:t>Due Date</w:t>
            </w:r>
          </w:p>
        </w:tc>
        <w:tc>
          <w:tcPr>
            <w:tcW w:w="1728" w:type="dxa"/>
            <w:shd w:val="clear" w:color="auto" w:fill="000000" w:themeFill="text1"/>
          </w:tcPr>
          <w:p w:rsidR="000B27AB" w:rsidRPr="00E5256E" w:rsidRDefault="000B27AB" w:rsidP="000B27AB">
            <w:pPr>
              <w:spacing w:after="0"/>
              <w:jc w:val="center"/>
              <w:rPr>
                <w:rFonts w:asciiTheme="minorHAnsi" w:hAnsiTheme="minorHAnsi"/>
                <w:color w:val="FFFFFF" w:themeColor="background1"/>
                <w:sz w:val="22"/>
                <w:szCs w:val="22"/>
              </w:rPr>
            </w:pPr>
            <w:r w:rsidRPr="00E5256E">
              <w:rPr>
                <w:rFonts w:asciiTheme="minorHAnsi" w:hAnsiTheme="minorHAnsi"/>
                <w:color w:val="FFFFFF" w:themeColor="background1"/>
                <w:sz w:val="22"/>
                <w:szCs w:val="22"/>
              </w:rPr>
              <w:t>Progress</w:t>
            </w:r>
          </w:p>
        </w:tc>
      </w:tr>
      <w:tr w:rsidR="000B27AB" w:rsidRPr="00E5256E" w:rsidTr="007C56F5">
        <w:tc>
          <w:tcPr>
            <w:tcW w:w="2988" w:type="dxa"/>
            <w:shd w:val="clear" w:color="auto" w:fill="4F81BD" w:themeFill="accent1"/>
            <w:vAlign w:val="center"/>
          </w:tcPr>
          <w:p w:rsidR="000B27AB" w:rsidRPr="00EC3125" w:rsidRDefault="007C56F5" w:rsidP="00EC3125">
            <w:pPr>
              <w:spacing w:after="0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Learn Git By this Friday</w:t>
            </w:r>
          </w:p>
        </w:tc>
        <w:tc>
          <w:tcPr>
            <w:tcW w:w="1350" w:type="dxa"/>
            <w:shd w:val="clear" w:color="auto" w:fill="DBE5F1" w:themeFill="accent1" w:themeFillTint="33"/>
            <w:vAlign w:val="center"/>
          </w:tcPr>
          <w:p w:rsidR="000B27AB" w:rsidRPr="00EC3125" w:rsidRDefault="007C56F5" w:rsidP="00CE061C">
            <w:pPr>
              <w:spacing w:after="0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JB,BG,TO</w:t>
            </w:r>
          </w:p>
        </w:tc>
        <w:tc>
          <w:tcPr>
            <w:tcW w:w="2250" w:type="dxa"/>
            <w:shd w:val="clear" w:color="auto" w:fill="4F81BD" w:themeFill="accent1"/>
            <w:vAlign w:val="center"/>
          </w:tcPr>
          <w:p w:rsidR="000B27AB" w:rsidRPr="00EC3125" w:rsidRDefault="007C56F5" w:rsidP="00CE061C">
            <w:pPr>
              <w:spacing w:after="0"/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Jennifer Babb, Tyler Olson, Bryant Gaume</w:t>
            </w:r>
          </w:p>
        </w:tc>
        <w:sdt>
          <w:sdtPr>
            <w:rPr>
              <w:rFonts w:asciiTheme="minorHAnsi" w:hAnsiTheme="minorHAnsi"/>
              <w:b/>
            </w:rPr>
            <w:id w:val="1637060896"/>
            <w:placeholder>
              <w:docPart w:val="EFFCAB1EC1B141A2AFB73B634C95B06E"/>
            </w:placeholder>
            <w:date w:fullDate="2013-10-18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shd w:val="clear" w:color="auto" w:fill="DBE5F1" w:themeFill="accent1" w:themeFillTint="33"/>
                <w:vAlign w:val="center"/>
              </w:tcPr>
              <w:p w:rsidR="000B27AB" w:rsidRPr="00EC3125" w:rsidRDefault="007C56F5" w:rsidP="00CE061C">
                <w:pPr>
                  <w:spacing w:after="0"/>
                  <w:jc w:val="center"/>
                  <w:rPr>
                    <w:rFonts w:asciiTheme="minorHAnsi" w:hAnsiTheme="minorHAnsi"/>
                    <w:b/>
                    <w:sz w:val="22"/>
                    <w:szCs w:val="22"/>
                  </w:rPr>
                </w:pPr>
                <w:r>
                  <w:rPr>
                    <w:rFonts w:asciiTheme="minorHAnsi" w:hAnsiTheme="minorHAnsi"/>
                    <w:b/>
                  </w:rPr>
                  <w:t>10/18/2013</w:t>
                </w:r>
              </w:p>
            </w:tc>
          </w:sdtContent>
        </w:sdt>
        <w:sdt>
          <w:sdtPr>
            <w:rPr>
              <w:rFonts w:asciiTheme="minorHAnsi" w:hAnsiTheme="minorHAnsi"/>
              <w:b/>
            </w:rPr>
            <w:id w:val="1900399637"/>
            <w:lock w:val="sdtLocked"/>
            <w:placeholder>
              <w:docPart w:val="B5C382BEBAC34B61BA487CAC2986739B"/>
            </w:placeholder>
            <w:dropDownList>
              <w:listItem w:value="Choose an item."/>
              <w:listItem w:displayText="0%" w:value="0%"/>
              <w:listItem w:displayText="10%" w:value="10%"/>
              <w:listItem w:displayText="25%" w:value="25%"/>
              <w:listItem w:displayText="50%" w:value="50%"/>
              <w:listItem w:displayText="75%" w:value="75%"/>
              <w:listItem w:displayText="100%" w:value="100%"/>
            </w:dropDownList>
          </w:sdtPr>
          <w:sdtEndPr/>
          <w:sdtContent>
            <w:tc>
              <w:tcPr>
                <w:tcW w:w="1728" w:type="dxa"/>
                <w:shd w:val="clear" w:color="auto" w:fill="4F81BD" w:themeFill="accent1"/>
                <w:vAlign w:val="center"/>
              </w:tcPr>
              <w:p w:rsidR="000B27AB" w:rsidRPr="00EC3125" w:rsidRDefault="00C644A2" w:rsidP="00CE061C">
                <w:pPr>
                  <w:spacing w:after="0"/>
                  <w:jc w:val="center"/>
                  <w:rPr>
                    <w:rFonts w:asciiTheme="minorHAnsi" w:hAnsiTheme="minorHAnsi"/>
                    <w:b/>
                    <w:sz w:val="22"/>
                    <w:szCs w:val="22"/>
                  </w:rPr>
                </w:pPr>
                <w:r>
                  <w:rPr>
                    <w:rFonts w:asciiTheme="minorHAnsi" w:hAnsiTheme="minorHAnsi"/>
                    <w:b/>
                  </w:rPr>
                  <w:t>0%</w:t>
                </w:r>
              </w:p>
            </w:tc>
          </w:sdtContent>
        </w:sdt>
      </w:tr>
      <w:tr w:rsidR="00E5256E" w:rsidRPr="00E5256E" w:rsidTr="007C56F5">
        <w:tc>
          <w:tcPr>
            <w:tcW w:w="2988" w:type="dxa"/>
            <w:shd w:val="clear" w:color="auto" w:fill="4F81BD" w:themeFill="accent1"/>
            <w:vAlign w:val="center"/>
          </w:tcPr>
          <w:p w:rsidR="00E5256E" w:rsidRPr="00EC3125" w:rsidRDefault="007C56F5" w:rsidP="00EC3125">
            <w:pPr>
              <w:spacing w:after="0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Finish Preliminary Mission Objectives</w:t>
            </w:r>
          </w:p>
        </w:tc>
        <w:tc>
          <w:tcPr>
            <w:tcW w:w="1350" w:type="dxa"/>
            <w:shd w:val="clear" w:color="auto" w:fill="DBE5F1" w:themeFill="accent1" w:themeFillTint="33"/>
            <w:vAlign w:val="center"/>
          </w:tcPr>
          <w:p w:rsidR="00E5256E" w:rsidRPr="00EC3125" w:rsidRDefault="007C56F5" w:rsidP="00C67016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TM</w:t>
            </w:r>
          </w:p>
        </w:tc>
        <w:tc>
          <w:tcPr>
            <w:tcW w:w="2250" w:type="dxa"/>
            <w:shd w:val="clear" w:color="auto" w:fill="4F81BD" w:themeFill="accent1"/>
            <w:vAlign w:val="center"/>
          </w:tcPr>
          <w:p w:rsidR="00E5256E" w:rsidRPr="00EC3125" w:rsidRDefault="007C56F5" w:rsidP="00CE061C">
            <w:pPr>
              <w:spacing w:after="0"/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Tom Moline</w:t>
            </w:r>
          </w:p>
        </w:tc>
        <w:sdt>
          <w:sdtPr>
            <w:rPr>
              <w:rFonts w:asciiTheme="minorHAnsi" w:hAnsiTheme="minorHAnsi"/>
              <w:b/>
            </w:rPr>
            <w:id w:val="-543671366"/>
            <w:placeholder>
              <w:docPart w:val="42F5319199F244C89492BE0D0F9B7354"/>
            </w:placeholder>
            <w:date w:fullDate="2013-10-15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shd w:val="clear" w:color="auto" w:fill="DBE5F1" w:themeFill="accent1" w:themeFillTint="33"/>
                <w:vAlign w:val="center"/>
              </w:tcPr>
              <w:p w:rsidR="00E5256E" w:rsidRPr="00EC3125" w:rsidRDefault="007C56F5" w:rsidP="00CE061C">
                <w:pPr>
                  <w:spacing w:after="0"/>
                  <w:jc w:val="center"/>
                  <w:rPr>
                    <w:b/>
                  </w:rPr>
                </w:pPr>
                <w:r>
                  <w:rPr>
                    <w:rFonts w:asciiTheme="minorHAnsi" w:hAnsiTheme="minorHAnsi"/>
                    <w:b/>
                  </w:rPr>
                  <w:t>10/15/2013</w:t>
                </w:r>
              </w:p>
            </w:tc>
          </w:sdtContent>
        </w:sdt>
        <w:sdt>
          <w:sdtPr>
            <w:rPr>
              <w:rFonts w:asciiTheme="minorHAnsi" w:hAnsiTheme="minorHAnsi"/>
              <w:b/>
            </w:rPr>
            <w:id w:val="641853106"/>
            <w:placeholder>
              <w:docPart w:val="3E54AA0BEE174FCA9F9353E198ACC75F"/>
            </w:placeholder>
            <w:dropDownList>
              <w:listItem w:value="Choose an item."/>
              <w:listItem w:displayText="0%" w:value="0%"/>
              <w:listItem w:displayText="10%" w:value="10%"/>
              <w:listItem w:displayText="25%" w:value="25%"/>
              <w:listItem w:displayText="50%" w:value="50%"/>
              <w:listItem w:displayText="75%" w:value="75%"/>
              <w:listItem w:displayText="100%" w:value="100%"/>
            </w:dropDownList>
          </w:sdtPr>
          <w:sdtEndPr/>
          <w:sdtContent>
            <w:tc>
              <w:tcPr>
                <w:tcW w:w="1728" w:type="dxa"/>
                <w:shd w:val="clear" w:color="auto" w:fill="4F81BD" w:themeFill="accent1"/>
                <w:vAlign w:val="center"/>
              </w:tcPr>
              <w:p w:rsidR="00E5256E" w:rsidRPr="00EC3125" w:rsidRDefault="00C644A2" w:rsidP="00CE061C">
                <w:pPr>
                  <w:spacing w:after="0"/>
                  <w:jc w:val="center"/>
                  <w:rPr>
                    <w:b/>
                  </w:rPr>
                </w:pPr>
                <w:r>
                  <w:rPr>
                    <w:rFonts w:asciiTheme="minorHAnsi" w:hAnsiTheme="minorHAnsi"/>
                    <w:b/>
                  </w:rPr>
                  <w:t>0%</w:t>
                </w:r>
              </w:p>
            </w:tc>
          </w:sdtContent>
        </w:sdt>
      </w:tr>
    </w:tbl>
    <w:p w:rsidR="00E5256E" w:rsidRDefault="00E5256E" w:rsidP="00E5256E">
      <w:pPr>
        <w:spacing w:after="0"/>
      </w:pPr>
      <w:bookmarkStart w:id="5" w:name="_GoBack"/>
      <w:bookmarkEnd w:id="5"/>
    </w:p>
    <w:p w:rsidR="00E5256E" w:rsidRDefault="00C4057E" w:rsidP="00202E03">
      <w:pPr>
        <w:pStyle w:val="Heading1"/>
        <w:jc w:val="center"/>
      </w:pPr>
      <w:bookmarkStart w:id="6" w:name="_Toc369525376"/>
      <w:r>
        <w:t>Previous Action Items</w:t>
      </w:r>
      <w:bookmarkEnd w:id="6"/>
    </w:p>
    <w:bookmarkStart w:id="7" w:name="_Toc369525377" w:displacedByCustomXml="next"/>
    <w:sdt>
      <w:sdtPr>
        <w:id w:val="281163458"/>
        <w:placeholder>
          <w:docPart w:val="107E9EDBF5324BF1A7C52CE5C5708D6F"/>
        </w:placeholder>
        <w:text/>
      </w:sdtPr>
      <w:sdtEndPr/>
      <w:sdtContent>
        <w:p w:rsidR="00541957" w:rsidRDefault="00081A46" w:rsidP="00541957">
          <w:pPr>
            <w:pStyle w:val="Heading2"/>
            <w:numPr>
              <w:ilvl w:val="0"/>
              <w:numId w:val="5"/>
            </w:numPr>
          </w:pPr>
          <w:r>
            <w:t>Ask for a List of Missions Similar to Rascal</w:t>
          </w:r>
        </w:p>
      </w:sdtContent>
    </w:sdt>
    <w:bookmarkEnd w:id="7" w:displacedByCustomXml="prev"/>
    <w:p w:rsidR="00081A46" w:rsidRDefault="00331BEE" w:rsidP="00081A46">
      <w:pPr>
        <w:pStyle w:val="ListParagraph"/>
        <w:numPr>
          <w:ilvl w:val="0"/>
          <w:numId w:val="21"/>
        </w:numPr>
        <w:spacing w:after="0"/>
        <w:rPr>
          <w:b/>
          <w:u w:val="single"/>
        </w:rPr>
      </w:pPr>
      <w:r>
        <w:rPr>
          <w:b/>
          <w:u w:val="single"/>
        </w:rPr>
        <w:t>This was accomplished.</w:t>
      </w:r>
    </w:p>
    <w:p w:rsidR="00331BEE" w:rsidRDefault="00331BEE" w:rsidP="00081A46">
      <w:pPr>
        <w:pStyle w:val="ListParagraph"/>
        <w:numPr>
          <w:ilvl w:val="0"/>
          <w:numId w:val="21"/>
        </w:numPr>
        <w:spacing w:after="0"/>
        <w:rPr>
          <w:b/>
          <w:u w:val="single"/>
        </w:rPr>
      </w:pPr>
      <w:r>
        <w:rPr>
          <w:b/>
          <w:u w:val="single"/>
        </w:rPr>
        <w:t>Nate’s Synopsis</w:t>
      </w:r>
    </w:p>
    <w:p w:rsidR="00331BEE" w:rsidRPr="00331BEE" w:rsidRDefault="00331BEE" w:rsidP="00331BEE">
      <w:pPr>
        <w:pStyle w:val="ListParagraph"/>
        <w:numPr>
          <w:ilvl w:val="1"/>
          <w:numId w:val="21"/>
        </w:numPr>
        <w:spacing w:after="0"/>
        <w:rPr>
          <w:b/>
          <w:u w:val="single"/>
        </w:rPr>
      </w:pPr>
      <w:r>
        <w:t>Rascal is a very difficult mission.</w:t>
      </w:r>
    </w:p>
    <w:p w:rsidR="00331BEE" w:rsidRPr="00331BEE" w:rsidRDefault="00331BEE" w:rsidP="00331BEE">
      <w:pPr>
        <w:pStyle w:val="ListParagraph"/>
        <w:numPr>
          <w:ilvl w:val="1"/>
          <w:numId w:val="21"/>
        </w:numPr>
        <w:spacing w:after="0"/>
        <w:rPr>
          <w:b/>
          <w:u w:val="single"/>
        </w:rPr>
      </w:pPr>
      <w:r>
        <w:t>Small satellites use magnetometers and gps to track position and attitude.</w:t>
      </w:r>
    </w:p>
    <w:p w:rsidR="00331BEE" w:rsidRPr="00331BEE" w:rsidRDefault="00331BEE" w:rsidP="00331BEE">
      <w:pPr>
        <w:pStyle w:val="ListParagraph"/>
        <w:numPr>
          <w:ilvl w:val="2"/>
          <w:numId w:val="21"/>
        </w:numPr>
        <w:spacing w:after="0"/>
        <w:rPr>
          <w:b/>
          <w:u w:val="single"/>
        </w:rPr>
      </w:pPr>
      <w:r>
        <w:t>Each of them are doing RPO (Rendezvous-Prox Ops).</w:t>
      </w:r>
    </w:p>
    <w:p w:rsidR="00331BEE" w:rsidRPr="00331BEE" w:rsidRDefault="00331BEE" w:rsidP="00331BEE">
      <w:pPr>
        <w:pStyle w:val="ListParagraph"/>
        <w:numPr>
          <w:ilvl w:val="2"/>
          <w:numId w:val="21"/>
        </w:numPr>
        <w:spacing w:after="0"/>
        <w:rPr>
          <w:b/>
          <w:u w:val="single"/>
        </w:rPr>
      </w:pPr>
      <w:r>
        <w:t>Embrey-Riddle is going to try to find a Resident Space Object (RSO) and take 3-D images of said object.</w:t>
      </w:r>
    </w:p>
    <w:p w:rsidR="00331BEE" w:rsidRPr="00331BEE" w:rsidRDefault="00331BEE" w:rsidP="00331BEE">
      <w:pPr>
        <w:pStyle w:val="ListParagraph"/>
        <w:numPr>
          <w:ilvl w:val="2"/>
          <w:numId w:val="21"/>
        </w:numPr>
        <w:spacing w:after="0"/>
        <w:rPr>
          <w:b/>
          <w:u w:val="single"/>
        </w:rPr>
      </w:pPr>
      <w:r>
        <w:t>Strand-2 will have two satellites and a Kinect sensor, want to dock.</w:t>
      </w:r>
    </w:p>
    <w:p w:rsidR="00331BEE" w:rsidRPr="00331BEE" w:rsidRDefault="00331BEE" w:rsidP="00331BEE">
      <w:pPr>
        <w:pStyle w:val="ListParagraph"/>
        <w:numPr>
          <w:ilvl w:val="3"/>
          <w:numId w:val="21"/>
        </w:numPr>
        <w:spacing w:after="0"/>
        <w:rPr>
          <w:b/>
          <w:u w:val="single"/>
        </w:rPr>
      </w:pPr>
      <w:r>
        <w:t>Have a propulsion system called WARPDRIVE, which is fun.</w:t>
      </w:r>
    </w:p>
    <w:p w:rsidR="00331BEE" w:rsidRPr="00331BEE" w:rsidRDefault="00331BEE" w:rsidP="00331BEE">
      <w:pPr>
        <w:pStyle w:val="ListParagraph"/>
        <w:numPr>
          <w:ilvl w:val="2"/>
          <w:numId w:val="21"/>
        </w:numPr>
        <w:spacing w:after="0"/>
        <w:rPr>
          <w:b/>
          <w:u w:val="single"/>
        </w:rPr>
      </w:pPr>
      <w:r>
        <w:t>Tyvak is essentially Rascal, except it will not be connected when kicked out.</w:t>
      </w:r>
    </w:p>
    <w:p w:rsidR="00331BEE" w:rsidRPr="00331BEE" w:rsidRDefault="00331BEE" w:rsidP="00331BEE">
      <w:pPr>
        <w:pStyle w:val="ListParagraph"/>
        <w:numPr>
          <w:ilvl w:val="2"/>
          <w:numId w:val="21"/>
        </w:numPr>
        <w:spacing w:after="0"/>
        <w:rPr>
          <w:b/>
          <w:u w:val="single"/>
        </w:rPr>
      </w:pPr>
      <w:r>
        <w:t xml:space="preserve">No satellites are kicked out together. </w:t>
      </w:r>
    </w:p>
    <w:p w:rsidR="00331BEE" w:rsidRPr="00331BEE" w:rsidRDefault="00331BEE" w:rsidP="00331BEE">
      <w:pPr>
        <w:pStyle w:val="ListParagraph"/>
        <w:numPr>
          <w:ilvl w:val="1"/>
          <w:numId w:val="21"/>
        </w:numPr>
        <w:spacing w:after="0"/>
        <w:rPr>
          <w:b/>
          <w:u w:val="single"/>
        </w:rPr>
      </w:pPr>
      <w:r>
        <w:t>Past missions:</w:t>
      </w:r>
    </w:p>
    <w:p w:rsidR="00331BEE" w:rsidRPr="00331BEE" w:rsidRDefault="00331BEE" w:rsidP="00331BEE">
      <w:pPr>
        <w:pStyle w:val="ListParagraph"/>
        <w:numPr>
          <w:ilvl w:val="2"/>
          <w:numId w:val="21"/>
        </w:numPr>
        <w:spacing w:after="0"/>
        <w:rPr>
          <w:b/>
          <w:u w:val="single"/>
        </w:rPr>
      </w:pPr>
      <w:r>
        <w:t>None of them really worked.</w:t>
      </w:r>
    </w:p>
    <w:p w:rsidR="00331BEE" w:rsidRPr="009D458B" w:rsidRDefault="00331BEE" w:rsidP="00331BEE">
      <w:pPr>
        <w:pStyle w:val="ListParagraph"/>
        <w:numPr>
          <w:ilvl w:val="2"/>
          <w:numId w:val="21"/>
        </w:numPr>
        <w:spacing w:after="0"/>
        <w:rPr>
          <w:b/>
          <w:u w:val="single"/>
        </w:rPr>
      </w:pPr>
      <w:r>
        <w:t>DART tried to rendezvous with an old communication satellite, ended up hitting it, at which point the mission ended in a public sense.</w:t>
      </w:r>
    </w:p>
    <w:p w:rsidR="009D458B" w:rsidRPr="00331BEE" w:rsidRDefault="009D458B" w:rsidP="009D458B">
      <w:pPr>
        <w:pStyle w:val="ListParagraph"/>
        <w:numPr>
          <w:ilvl w:val="3"/>
          <w:numId w:val="21"/>
        </w:numPr>
        <w:spacing w:after="0"/>
        <w:rPr>
          <w:b/>
          <w:u w:val="single"/>
        </w:rPr>
      </w:pPr>
      <w:r>
        <w:t>Never entered the correct mode for close operations.</w:t>
      </w:r>
    </w:p>
    <w:p w:rsidR="00331BEE" w:rsidRPr="00331BEE" w:rsidRDefault="00331BEE" w:rsidP="00331BEE">
      <w:pPr>
        <w:pStyle w:val="ListParagraph"/>
        <w:numPr>
          <w:ilvl w:val="2"/>
          <w:numId w:val="21"/>
        </w:numPr>
        <w:spacing w:after="0"/>
        <w:rPr>
          <w:b/>
          <w:u w:val="single"/>
        </w:rPr>
      </w:pPr>
      <w:r>
        <w:t>XSS11 did an RPO of minotaur stage that took it up (worked).</w:t>
      </w:r>
    </w:p>
    <w:p w:rsidR="00331BEE" w:rsidRPr="00331BEE" w:rsidRDefault="00331BEE" w:rsidP="00331BEE">
      <w:pPr>
        <w:pStyle w:val="ListParagraph"/>
        <w:numPr>
          <w:ilvl w:val="2"/>
          <w:numId w:val="21"/>
        </w:numPr>
        <w:spacing w:after="0"/>
        <w:rPr>
          <w:b/>
          <w:u w:val="single"/>
        </w:rPr>
      </w:pPr>
      <w:r>
        <w:t>Surrey did another satellite that worked, but ended up drifting too far apart to conduct RPO, closest they got was 5,000 km.</w:t>
      </w:r>
    </w:p>
    <w:p w:rsidR="00331BEE" w:rsidRPr="00CE5BD1" w:rsidRDefault="00331BEE" w:rsidP="00331BEE">
      <w:pPr>
        <w:pStyle w:val="ListParagraph"/>
        <w:numPr>
          <w:ilvl w:val="2"/>
          <w:numId w:val="21"/>
        </w:numPr>
        <w:spacing w:after="0"/>
        <w:rPr>
          <w:b/>
          <w:u w:val="single"/>
        </w:rPr>
      </w:pPr>
      <w:r>
        <w:t xml:space="preserve">Still, none were attached together. </w:t>
      </w:r>
    </w:p>
    <w:p w:rsidR="00CE5BD1" w:rsidRPr="00CE5BD1" w:rsidRDefault="00CE5BD1" w:rsidP="00CE5BD1">
      <w:pPr>
        <w:pStyle w:val="ListParagraph"/>
        <w:numPr>
          <w:ilvl w:val="0"/>
          <w:numId w:val="21"/>
        </w:numPr>
        <w:spacing w:after="0"/>
        <w:rPr>
          <w:b/>
          <w:u w:val="single"/>
        </w:rPr>
      </w:pPr>
      <w:r>
        <w:rPr>
          <w:b/>
          <w:u w:val="single"/>
        </w:rPr>
        <w:t>Jennifer’s Synopsis</w:t>
      </w:r>
    </w:p>
    <w:p w:rsidR="00CE5BD1" w:rsidRPr="00CE5BD1" w:rsidRDefault="00CE5BD1" w:rsidP="00CE5BD1">
      <w:pPr>
        <w:pStyle w:val="ListParagraph"/>
        <w:numPr>
          <w:ilvl w:val="1"/>
          <w:numId w:val="21"/>
        </w:numPr>
        <w:spacing w:after="0"/>
        <w:rPr>
          <w:b/>
          <w:u w:val="single"/>
        </w:rPr>
      </w:pPr>
      <w:r>
        <w:t>GLADOS tracked space junk, didn’t really conduct rendezvous.</w:t>
      </w:r>
    </w:p>
    <w:p w:rsidR="00CE5BD1" w:rsidRPr="00CE5BD1" w:rsidRDefault="00CE5BD1" w:rsidP="00CE5BD1">
      <w:pPr>
        <w:pStyle w:val="ListParagraph"/>
        <w:numPr>
          <w:ilvl w:val="1"/>
          <w:numId w:val="21"/>
        </w:numPr>
        <w:spacing w:after="0"/>
        <w:rPr>
          <w:b/>
          <w:u w:val="single"/>
        </w:rPr>
      </w:pPr>
      <w:r>
        <w:t>Orbital Express wanted to conduct docking between two spacecraft, were successful.</w:t>
      </w:r>
    </w:p>
    <w:p w:rsidR="00CE5BD1" w:rsidRPr="00CE5BD1" w:rsidRDefault="00CE5BD1" w:rsidP="00CE5BD1">
      <w:pPr>
        <w:pStyle w:val="ListParagraph"/>
        <w:numPr>
          <w:ilvl w:val="1"/>
          <w:numId w:val="21"/>
        </w:numPr>
        <w:spacing w:after="0"/>
        <w:rPr>
          <w:b/>
          <w:u w:val="single"/>
        </w:rPr>
      </w:pPr>
      <w:r>
        <w:t>XSS10 used line of sight guidance, was successful, lasted only 24 hours.</w:t>
      </w:r>
    </w:p>
    <w:p w:rsidR="00CE5BD1" w:rsidRPr="00CE5BD1" w:rsidRDefault="00CE5BD1" w:rsidP="00CE5BD1">
      <w:pPr>
        <w:pStyle w:val="ListParagraph"/>
        <w:numPr>
          <w:ilvl w:val="1"/>
          <w:numId w:val="21"/>
        </w:numPr>
        <w:spacing w:after="0"/>
        <w:rPr>
          <w:b/>
          <w:u w:val="single"/>
        </w:rPr>
      </w:pPr>
      <w:r>
        <w:t>Orbit Debris sat (Switzerland) wants to remove space debris from orbit.</w:t>
      </w:r>
    </w:p>
    <w:p w:rsidR="00CE5BD1" w:rsidRPr="00CE5BD1" w:rsidRDefault="00CE5BD1" w:rsidP="00CE5BD1">
      <w:pPr>
        <w:pStyle w:val="ListParagraph"/>
        <w:numPr>
          <w:ilvl w:val="1"/>
          <w:numId w:val="21"/>
        </w:numPr>
        <w:spacing w:after="0"/>
        <w:rPr>
          <w:b/>
          <w:u w:val="single"/>
        </w:rPr>
      </w:pPr>
      <w:r>
        <w:t>MITEX used three satellites, used image processing on two satellites to observe target satellite.</w:t>
      </w:r>
    </w:p>
    <w:p w:rsidR="00CE5BD1" w:rsidRPr="00081A46" w:rsidRDefault="00CE5BD1" w:rsidP="00CE5BD1">
      <w:pPr>
        <w:pStyle w:val="ListParagraph"/>
        <w:numPr>
          <w:ilvl w:val="2"/>
          <w:numId w:val="21"/>
        </w:numPr>
        <w:spacing w:after="0"/>
        <w:rPr>
          <w:b/>
          <w:u w:val="single"/>
        </w:rPr>
      </w:pPr>
      <w:r>
        <w:t>Likely was not successful.</w:t>
      </w:r>
    </w:p>
    <w:p w:rsidR="00081A46" w:rsidRPr="009D458B" w:rsidRDefault="009D458B" w:rsidP="009D458B">
      <w:pPr>
        <w:pStyle w:val="ListParagraph"/>
        <w:numPr>
          <w:ilvl w:val="0"/>
          <w:numId w:val="21"/>
        </w:numPr>
        <w:spacing w:after="0"/>
      </w:pPr>
      <w:r>
        <w:rPr>
          <w:b/>
          <w:u w:val="single"/>
        </w:rPr>
        <w:t>How are we better than other programs?</w:t>
      </w:r>
    </w:p>
    <w:p w:rsidR="009D458B" w:rsidRPr="00DF2FCA" w:rsidRDefault="009D458B" w:rsidP="009D458B">
      <w:pPr>
        <w:pStyle w:val="ListParagraph"/>
        <w:numPr>
          <w:ilvl w:val="0"/>
          <w:numId w:val="21"/>
        </w:numPr>
        <w:spacing w:after="0"/>
      </w:pPr>
      <w:r>
        <w:rPr>
          <w:b/>
          <w:u w:val="single"/>
        </w:rPr>
        <w:t>Nice to have an idea, but until it flies, it doesn’t exist, once again.</w:t>
      </w:r>
    </w:p>
    <w:p w:rsidR="00DF2FCA" w:rsidRPr="009D458B" w:rsidRDefault="00DF2FCA" w:rsidP="009D458B">
      <w:pPr>
        <w:pStyle w:val="ListParagraph"/>
        <w:numPr>
          <w:ilvl w:val="0"/>
          <w:numId w:val="21"/>
        </w:numPr>
        <w:spacing w:after="0"/>
      </w:pPr>
      <w:r>
        <w:rPr>
          <w:b/>
          <w:u w:val="single"/>
        </w:rPr>
        <w:t>Have already addressed the initial conditions question.</w:t>
      </w:r>
    </w:p>
    <w:p w:rsidR="009D458B" w:rsidRDefault="009D458B" w:rsidP="009D458B">
      <w:pPr>
        <w:pStyle w:val="ListParagraph"/>
        <w:spacing w:after="0"/>
        <w:rPr>
          <w:b/>
          <w:u w:val="single"/>
        </w:rPr>
      </w:pPr>
    </w:p>
    <w:p w:rsidR="009D458B" w:rsidRPr="00081A46" w:rsidRDefault="009D458B" w:rsidP="00081A46">
      <w:pPr>
        <w:spacing w:after="0"/>
      </w:pPr>
    </w:p>
    <w:bookmarkStart w:id="8" w:name="_Toc369525378"/>
    <w:p w:rsidR="0055184F" w:rsidRDefault="00D82EEF" w:rsidP="0055184F">
      <w:pPr>
        <w:pStyle w:val="Heading2"/>
        <w:numPr>
          <w:ilvl w:val="0"/>
          <w:numId w:val="5"/>
        </w:numPr>
      </w:pPr>
      <w:sdt>
        <w:sdtPr>
          <w:id w:val="26533026"/>
          <w:placeholder>
            <w:docPart w:val="395242A4E8934494A7E1DCC8CDE6D1F5"/>
          </w:placeholder>
          <w:text/>
        </w:sdtPr>
        <w:sdtEndPr/>
        <w:sdtContent>
          <w:r w:rsidR="00081A46">
            <w:t>Create Report Template and Put it on Git</w:t>
          </w:r>
        </w:sdtContent>
      </w:sdt>
      <w:bookmarkEnd w:id="8"/>
    </w:p>
    <w:p w:rsidR="008A2B59" w:rsidRPr="009D458B" w:rsidRDefault="008A2B59" w:rsidP="00081A46">
      <w:pPr>
        <w:pStyle w:val="ListParagraph"/>
        <w:numPr>
          <w:ilvl w:val="0"/>
          <w:numId w:val="21"/>
        </w:numPr>
        <w:spacing w:after="0"/>
        <w:rPr>
          <w:b/>
          <w:u w:val="single"/>
        </w:rPr>
      </w:pPr>
      <w:r>
        <w:rPr>
          <w:b/>
          <w:u w:val="single"/>
        </w:rPr>
        <w:t>It is on git.</w:t>
      </w:r>
    </w:p>
    <w:p w:rsidR="00BF2BFE" w:rsidRDefault="0055184F" w:rsidP="0055184F">
      <w:pPr>
        <w:pStyle w:val="Heading2"/>
        <w:numPr>
          <w:ilvl w:val="0"/>
          <w:numId w:val="5"/>
        </w:numPr>
      </w:pPr>
      <w:r>
        <w:t xml:space="preserve"> </w:t>
      </w:r>
      <w:bookmarkStart w:id="9" w:name="_Toc369525379"/>
      <w:sdt>
        <w:sdtPr>
          <w:id w:val="1392153951"/>
          <w:placeholder>
            <w:docPart w:val="7CE6F47E15734893B307EBE1E425150D"/>
          </w:placeholder>
          <w:text/>
        </w:sdtPr>
        <w:sdtEndPr/>
        <w:sdtContent>
          <w:r w:rsidR="00081A46">
            <w:t>Resend Git Server URL to the Team</w:t>
          </w:r>
        </w:sdtContent>
      </w:sdt>
      <w:bookmarkEnd w:id="9"/>
    </w:p>
    <w:p w:rsidR="00081A46" w:rsidRDefault="008A2B59" w:rsidP="00081A46">
      <w:pPr>
        <w:pStyle w:val="ListParagraph"/>
        <w:numPr>
          <w:ilvl w:val="0"/>
          <w:numId w:val="21"/>
        </w:numPr>
        <w:spacing w:after="0"/>
        <w:rPr>
          <w:b/>
          <w:u w:val="single"/>
        </w:rPr>
      </w:pPr>
      <w:r>
        <w:rPr>
          <w:b/>
          <w:u w:val="single"/>
        </w:rPr>
        <w:t>Sent it out to everyone.</w:t>
      </w:r>
    </w:p>
    <w:p w:rsidR="008A2B59" w:rsidRPr="00081A46" w:rsidRDefault="008A2B59" w:rsidP="00081A46">
      <w:pPr>
        <w:pStyle w:val="ListParagraph"/>
        <w:numPr>
          <w:ilvl w:val="0"/>
          <w:numId w:val="21"/>
        </w:numPr>
        <w:spacing w:after="0"/>
        <w:rPr>
          <w:b/>
          <w:u w:val="single"/>
        </w:rPr>
      </w:pPr>
      <w:r>
        <w:rPr>
          <w:b/>
          <w:u w:val="single"/>
        </w:rPr>
        <w:t>Action Item: Be able to use git by this Friday</w:t>
      </w:r>
    </w:p>
    <w:p w:rsidR="00081A46" w:rsidRDefault="00081A46" w:rsidP="00081A46">
      <w:pPr>
        <w:spacing w:after="0"/>
      </w:pPr>
    </w:p>
    <w:bookmarkStart w:id="10" w:name="_Toc369525380"/>
    <w:p w:rsidR="00081A46" w:rsidRDefault="00081A46" w:rsidP="007C56F5">
      <w:pPr>
        <w:pStyle w:val="Heading2"/>
        <w:numPr>
          <w:ilvl w:val="0"/>
          <w:numId w:val="5"/>
        </w:numPr>
      </w:pPr>
      <w:sdt>
        <w:sdtPr>
          <w:id w:val="1089047449"/>
          <w:placeholder>
            <w:docPart w:val="BAE15D75786B4B03A10E2FECAC868165"/>
          </w:placeholder>
          <w:text/>
        </w:sdtPr>
        <w:sdtContent>
          <w:r w:rsidR="007C56F5">
            <w:t xml:space="preserve"> </w:t>
          </w:r>
          <w:r>
            <w:t>Create Orbit Analysis</w:t>
          </w:r>
        </w:sdtContent>
      </w:sdt>
      <w:bookmarkEnd w:id="10"/>
    </w:p>
    <w:p w:rsidR="00081A46" w:rsidRDefault="00BE24F1" w:rsidP="00081A46">
      <w:pPr>
        <w:pStyle w:val="ListParagraph"/>
        <w:numPr>
          <w:ilvl w:val="0"/>
          <w:numId w:val="21"/>
        </w:numPr>
        <w:spacing w:after="0"/>
        <w:rPr>
          <w:b/>
          <w:u w:val="single"/>
        </w:rPr>
      </w:pPr>
      <w:r>
        <w:rPr>
          <w:b/>
          <w:u w:val="single"/>
        </w:rPr>
        <w:t>Being more than 1 km away would make rendezvous very difficult.</w:t>
      </w:r>
    </w:p>
    <w:p w:rsidR="00BE24F1" w:rsidRDefault="00BE24F1" w:rsidP="00081A46">
      <w:pPr>
        <w:pStyle w:val="ListParagraph"/>
        <w:numPr>
          <w:ilvl w:val="0"/>
          <w:numId w:val="21"/>
        </w:numPr>
        <w:spacing w:after="0"/>
        <w:rPr>
          <w:b/>
          <w:u w:val="single"/>
        </w:rPr>
      </w:pPr>
      <w:r>
        <w:rPr>
          <w:b/>
          <w:u w:val="single"/>
        </w:rPr>
        <w:t>In terms of timing, orbit transfer needs to be done at the correct point in the orbit.</w:t>
      </w:r>
    </w:p>
    <w:p w:rsidR="00BE24F1" w:rsidRPr="00081A46" w:rsidRDefault="00BE24F1" w:rsidP="00BE24F1">
      <w:pPr>
        <w:pStyle w:val="ListParagraph"/>
        <w:numPr>
          <w:ilvl w:val="1"/>
          <w:numId w:val="21"/>
        </w:numPr>
        <w:spacing w:after="0"/>
        <w:rPr>
          <w:b/>
          <w:u w:val="single"/>
        </w:rPr>
      </w:pPr>
      <w:r>
        <w:t>Just need to know relative orbit parameters.</w:t>
      </w:r>
    </w:p>
    <w:p w:rsidR="00081A46" w:rsidRPr="00081A46" w:rsidRDefault="00081A46" w:rsidP="00081A46">
      <w:pPr>
        <w:spacing w:after="0"/>
      </w:pPr>
    </w:p>
    <w:p w:rsidR="005843D6" w:rsidRDefault="005843D6" w:rsidP="005843D6">
      <w:pPr>
        <w:pStyle w:val="Heading1"/>
        <w:jc w:val="center"/>
      </w:pPr>
      <w:bookmarkStart w:id="11" w:name="_Toc369525381"/>
      <w:r>
        <w:t>General Discussion</w:t>
      </w:r>
      <w:bookmarkEnd w:id="11"/>
    </w:p>
    <w:bookmarkStart w:id="12" w:name="_Toc369525382" w:displacedByCustomXml="next"/>
    <w:sdt>
      <w:sdtPr>
        <w:id w:val="-447394424"/>
        <w:placeholder>
          <w:docPart w:val="A289FBAC19144E3BB4C4DE12248EB6EE"/>
        </w:placeholder>
        <w:text/>
      </w:sdtPr>
      <w:sdtEndPr/>
      <w:sdtContent>
        <w:p w:rsidR="00C67016" w:rsidRDefault="00081A46" w:rsidP="00C67016">
          <w:pPr>
            <w:pStyle w:val="Heading2"/>
            <w:numPr>
              <w:ilvl w:val="0"/>
              <w:numId w:val="20"/>
            </w:numPr>
          </w:pPr>
          <w:r>
            <w:t>Updating the RFP</w:t>
          </w:r>
        </w:p>
      </w:sdtContent>
    </w:sdt>
    <w:bookmarkEnd w:id="12" w:displacedByCustomXml="prev"/>
    <w:p w:rsidR="00081A46" w:rsidRPr="00081A46" w:rsidRDefault="00DF2FCA" w:rsidP="00081A46">
      <w:pPr>
        <w:pStyle w:val="ListParagraph"/>
        <w:numPr>
          <w:ilvl w:val="0"/>
          <w:numId w:val="21"/>
        </w:numPr>
        <w:spacing w:after="0"/>
      </w:pPr>
      <w:r>
        <w:rPr>
          <w:b/>
          <w:u w:val="single"/>
        </w:rPr>
        <w:t>Will be implementing changes mentioned at last meeting by tonight.</w:t>
      </w:r>
    </w:p>
    <w:p w:rsidR="00081A46" w:rsidRPr="00081A46" w:rsidRDefault="00081A46" w:rsidP="00081A46">
      <w:pPr>
        <w:spacing w:after="0"/>
      </w:pPr>
    </w:p>
    <w:bookmarkStart w:id="13" w:name="_Toc369525383"/>
    <w:p w:rsidR="0055184F" w:rsidRDefault="00D82EEF" w:rsidP="0055184F">
      <w:pPr>
        <w:pStyle w:val="Heading2"/>
        <w:numPr>
          <w:ilvl w:val="0"/>
          <w:numId w:val="20"/>
        </w:numPr>
      </w:pPr>
      <w:sdt>
        <w:sdtPr>
          <w:id w:val="-709411764"/>
          <w:placeholder>
            <w:docPart w:val="9CE0C1685E0842BD9D0E6C58A49B5E28"/>
          </w:placeholder>
          <w:text/>
        </w:sdtPr>
        <w:sdtEndPr/>
        <w:sdtContent>
          <w:r w:rsidR="00081A46">
            <w:t>Creating a GANT Chart</w:t>
          </w:r>
        </w:sdtContent>
      </w:sdt>
      <w:bookmarkEnd w:id="13"/>
    </w:p>
    <w:p w:rsidR="00081A46" w:rsidRPr="00081A46" w:rsidRDefault="007C56F5" w:rsidP="00081A46">
      <w:pPr>
        <w:pStyle w:val="ListParagraph"/>
        <w:numPr>
          <w:ilvl w:val="0"/>
          <w:numId w:val="21"/>
        </w:numPr>
        <w:spacing w:after="0"/>
        <w:rPr>
          <w:b/>
          <w:u w:val="single"/>
        </w:rPr>
      </w:pPr>
      <w:r>
        <w:rPr>
          <w:b/>
          <w:u w:val="single"/>
        </w:rPr>
        <w:t>Will be done this afternoon.</w:t>
      </w:r>
    </w:p>
    <w:p w:rsidR="00081A46" w:rsidRPr="00081A46" w:rsidRDefault="00081A46" w:rsidP="00081A46">
      <w:pPr>
        <w:spacing w:after="0"/>
      </w:pPr>
    </w:p>
    <w:p w:rsidR="00C67016" w:rsidRDefault="0055184F" w:rsidP="0055184F">
      <w:pPr>
        <w:pStyle w:val="Heading2"/>
        <w:numPr>
          <w:ilvl w:val="0"/>
          <w:numId w:val="20"/>
        </w:numPr>
      </w:pPr>
      <w:r>
        <w:t xml:space="preserve"> </w:t>
      </w:r>
      <w:bookmarkStart w:id="14" w:name="_Toc369525384"/>
      <w:sdt>
        <w:sdtPr>
          <w:id w:val="1299108321"/>
          <w:placeholder>
            <w:docPart w:val="B3EC9C98AF614F0EB63E20D3E09B7BC7"/>
          </w:placeholder>
          <w:text/>
        </w:sdtPr>
        <w:sdtEndPr/>
        <w:sdtContent>
          <w:r w:rsidR="00081A46">
            <w:t>Specific Mission Objectives</w:t>
          </w:r>
        </w:sdtContent>
      </w:sdt>
      <w:bookmarkEnd w:id="14"/>
    </w:p>
    <w:p w:rsidR="00081A46" w:rsidRPr="00DF2FCA" w:rsidRDefault="00DF2FCA" w:rsidP="00081A46">
      <w:pPr>
        <w:pStyle w:val="ListParagraph"/>
        <w:numPr>
          <w:ilvl w:val="0"/>
          <w:numId w:val="21"/>
        </w:numPr>
        <w:spacing w:after="0"/>
      </w:pPr>
      <w:r>
        <w:rPr>
          <w:b/>
          <w:u w:val="single"/>
        </w:rPr>
        <w:t>What do they have to do in terms of relative distances, time scales, and number of rendezvous.</w:t>
      </w:r>
    </w:p>
    <w:p w:rsidR="00DF2FCA" w:rsidRPr="00DF2FCA" w:rsidRDefault="00DF2FCA" w:rsidP="00081A46">
      <w:pPr>
        <w:pStyle w:val="ListParagraph"/>
        <w:numPr>
          <w:ilvl w:val="0"/>
          <w:numId w:val="21"/>
        </w:numPr>
        <w:spacing w:after="0"/>
      </w:pPr>
      <w:r>
        <w:rPr>
          <w:b/>
          <w:u w:val="single"/>
        </w:rPr>
        <w:t>It is productive to look at these vs. cost, performance, schedule, and risk.</w:t>
      </w:r>
    </w:p>
    <w:p w:rsidR="00DF2FCA" w:rsidRDefault="00DF2FCA" w:rsidP="00DF2FCA">
      <w:pPr>
        <w:pStyle w:val="ListParagraph"/>
        <w:numPr>
          <w:ilvl w:val="1"/>
          <w:numId w:val="21"/>
        </w:numPr>
        <w:spacing w:after="0"/>
      </w:pPr>
      <w:r>
        <w:t>How one goes about proving they are better.</w:t>
      </w:r>
    </w:p>
    <w:p w:rsidR="00DF2FCA" w:rsidRDefault="00DF2FCA" w:rsidP="00DF2FCA">
      <w:pPr>
        <w:pStyle w:val="ListParagraph"/>
        <w:numPr>
          <w:ilvl w:val="1"/>
          <w:numId w:val="21"/>
        </w:numPr>
        <w:spacing w:after="0"/>
      </w:pPr>
      <w:r>
        <w:t>Cost is a big driver.</w:t>
      </w:r>
    </w:p>
    <w:p w:rsidR="00DF2FCA" w:rsidRDefault="00DF2FCA" w:rsidP="00DF2FCA">
      <w:pPr>
        <w:pStyle w:val="ListParagraph"/>
        <w:numPr>
          <w:ilvl w:val="1"/>
          <w:numId w:val="21"/>
        </w:numPr>
        <w:spacing w:after="0"/>
      </w:pPr>
      <w:r>
        <w:t>Could do half the things for a 1/10 of the price and be more likely to be picked up.</w:t>
      </w:r>
    </w:p>
    <w:p w:rsidR="00DF2FCA" w:rsidRDefault="00DF2FCA" w:rsidP="00DF2FCA">
      <w:pPr>
        <w:pStyle w:val="ListParagraph"/>
        <w:numPr>
          <w:ilvl w:val="1"/>
          <w:numId w:val="21"/>
        </w:numPr>
        <w:spacing w:after="0"/>
      </w:pPr>
      <w:r>
        <w:t>Design space for prox ops are usually bigger than Cubesat size, thus, showing it fits in a Cubesat is impressive.</w:t>
      </w:r>
    </w:p>
    <w:p w:rsidR="00DF2FCA" w:rsidRPr="00DF2FCA" w:rsidRDefault="00DF2FCA" w:rsidP="00DF2FCA">
      <w:pPr>
        <w:pStyle w:val="ListParagraph"/>
        <w:numPr>
          <w:ilvl w:val="0"/>
          <w:numId w:val="21"/>
        </w:numPr>
        <w:spacing w:after="0"/>
      </w:pPr>
      <w:r>
        <w:rPr>
          <w:b/>
          <w:u w:val="single"/>
        </w:rPr>
        <w:t>But why is this important?</w:t>
      </w:r>
    </w:p>
    <w:p w:rsidR="00DF2FCA" w:rsidRDefault="00DF2FCA" w:rsidP="00DF2FCA">
      <w:pPr>
        <w:pStyle w:val="ListParagraph"/>
        <w:numPr>
          <w:ilvl w:val="1"/>
          <w:numId w:val="21"/>
        </w:numPr>
        <w:spacing w:after="0"/>
      </w:pPr>
      <w:r>
        <w:t>What can this be used for?</w:t>
      </w:r>
    </w:p>
    <w:p w:rsidR="00DF2FCA" w:rsidRDefault="00DF2FCA" w:rsidP="00DF2FCA">
      <w:pPr>
        <w:pStyle w:val="ListParagraph"/>
        <w:numPr>
          <w:ilvl w:val="1"/>
          <w:numId w:val="21"/>
        </w:numPr>
        <w:spacing w:after="0"/>
      </w:pPr>
      <w:r>
        <w:t>Can it be used for a repair?</w:t>
      </w:r>
    </w:p>
    <w:p w:rsidR="00DF2FCA" w:rsidRDefault="00DF2FCA" w:rsidP="00DF2FCA">
      <w:pPr>
        <w:pStyle w:val="ListParagraph"/>
        <w:numPr>
          <w:ilvl w:val="1"/>
          <w:numId w:val="21"/>
        </w:numPr>
        <w:spacing w:after="0"/>
      </w:pPr>
      <w:r>
        <w:t>Can it do something to the other satellite?</w:t>
      </w:r>
    </w:p>
    <w:p w:rsidR="00DF2FCA" w:rsidRDefault="00DF2FCA" w:rsidP="00DF2FCA">
      <w:pPr>
        <w:pStyle w:val="ListParagraph"/>
        <w:numPr>
          <w:ilvl w:val="1"/>
          <w:numId w:val="21"/>
        </w:numPr>
        <w:spacing w:after="0"/>
      </w:pPr>
      <w:r>
        <w:t>Is it worth pursuing?</w:t>
      </w:r>
    </w:p>
    <w:p w:rsidR="00DF2FCA" w:rsidRDefault="00DF2FCA" w:rsidP="00DF2FCA">
      <w:pPr>
        <w:pStyle w:val="ListParagraph"/>
        <w:numPr>
          <w:ilvl w:val="1"/>
          <w:numId w:val="21"/>
        </w:numPr>
        <w:spacing w:after="0"/>
      </w:pPr>
      <w:r>
        <w:t>Might be enough to show that taking a lap around the other satellite and take images over the course of the orbit.</w:t>
      </w:r>
    </w:p>
    <w:p w:rsidR="00DF2FCA" w:rsidRDefault="00DF2FCA" w:rsidP="00DF2FCA">
      <w:pPr>
        <w:pStyle w:val="ListParagraph"/>
        <w:numPr>
          <w:ilvl w:val="2"/>
          <w:numId w:val="21"/>
        </w:numPr>
        <w:spacing w:after="0"/>
      </w:pPr>
      <w:r>
        <w:t>Right now, if repairs need to be made, it is worth just making a new satellite, as opposed to initially making it serviceable and sending up a repair satellite.</w:t>
      </w:r>
    </w:p>
    <w:p w:rsidR="00BE24F1" w:rsidRDefault="00BE24F1" w:rsidP="00DF2FCA">
      <w:pPr>
        <w:pStyle w:val="ListParagraph"/>
        <w:numPr>
          <w:ilvl w:val="2"/>
          <w:numId w:val="21"/>
        </w:numPr>
        <w:spacing w:after="0"/>
      </w:pPr>
      <w:r>
        <w:t>Can justify having a 20 million dollar CubeSat mission to fix GEO satellites.</w:t>
      </w:r>
    </w:p>
    <w:p w:rsidR="00BE24F1" w:rsidRPr="00081A46" w:rsidRDefault="00BE24F1" w:rsidP="00BE24F1">
      <w:pPr>
        <w:pStyle w:val="ListParagraph"/>
        <w:numPr>
          <w:ilvl w:val="0"/>
          <w:numId w:val="21"/>
        </w:numPr>
        <w:spacing w:after="0"/>
      </w:pPr>
      <w:r>
        <w:rPr>
          <w:b/>
          <w:u w:val="single"/>
        </w:rPr>
        <w:t>Want to look at development time, cost, precision, image processing, etc.</w:t>
      </w:r>
    </w:p>
    <w:p w:rsidR="00081A46" w:rsidRDefault="00081A46" w:rsidP="00081A46">
      <w:pPr>
        <w:pStyle w:val="Heading2"/>
        <w:ind w:left="720"/>
      </w:pPr>
    </w:p>
    <w:p w:rsidR="00081A46" w:rsidRPr="00081A46" w:rsidRDefault="00081A46" w:rsidP="00081A46">
      <w:pPr>
        <w:spacing w:after="0"/>
      </w:pPr>
    </w:p>
    <w:p w:rsidR="001E6C9C" w:rsidRPr="00541957" w:rsidRDefault="001E6C9C" w:rsidP="00541957">
      <w:pPr>
        <w:spacing w:after="0"/>
      </w:pPr>
    </w:p>
    <w:sectPr w:rsidR="001E6C9C" w:rsidRPr="00541957" w:rsidSect="00F30F4B">
      <w:headerReference w:type="default" r:id="rId1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2EEF" w:rsidRDefault="00D82EEF" w:rsidP="003F4AE1">
      <w:pPr>
        <w:spacing w:after="0" w:line="240" w:lineRule="auto"/>
      </w:pPr>
      <w:r>
        <w:separator/>
      </w:r>
    </w:p>
  </w:endnote>
  <w:endnote w:type="continuationSeparator" w:id="0">
    <w:p w:rsidR="00D82EEF" w:rsidRDefault="00D82EEF" w:rsidP="003F4A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2EEF" w:rsidRDefault="00D82EEF" w:rsidP="003F4AE1">
      <w:pPr>
        <w:spacing w:after="0" w:line="240" w:lineRule="auto"/>
      </w:pPr>
      <w:r>
        <w:separator/>
      </w:r>
    </w:p>
  </w:footnote>
  <w:footnote w:type="continuationSeparator" w:id="0">
    <w:p w:rsidR="00D82EEF" w:rsidRDefault="00D82EEF" w:rsidP="003F4A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2E03" w:rsidRDefault="00081A46">
    <w:pPr>
      <w:pStyle w:val="Header"/>
    </w:pPr>
    <w:r>
      <w:t>Rascal</w:t>
    </w:r>
    <w:r w:rsidR="00202E03">
      <w:t xml:space="preserve"> Internal – </w:t>
    </w:r>
    <w:sdt>
      <w:sdtPr>
        <w:id w:val="1187485513"/>
        <w:placeholder>
          <w:docPart w:val="F2E4BBC621BF48A58209DEF1D0C5E50B"/>
        </w:placeholder>
        <w:text/>
      </w:sdtPr>
      <w:sdtEndPr/>
      <w:sdtContent>
        <w:r w:rsidR="00202E03">
          <w:t>CMQA</w:t>
        </w:r>
      </w:sdtContent>
    </w:sdt>
    <w:r w:rsidR="00202E03">
      <w:tab/>
    </w:r>
    <w:r w:rsidR="00202E03">
      <w:tab/>
    </w:r>
    <w:r w:rsidR="00202E03">
      <w:fldChar w:fldCharType="begin"/>
    </w:r>
    <w:r w:rsidR="00202E03">
      <w:instrText xml:space="preserve"> PAGE   \* MERGEFORMAT </w:instrText>
    </w:r>
    <w:r w:rsidR="00202E03">
      <w:fldChar w:fldCharType="separate"/>
    </w:r>
    <w:r w:rsidR="007C56F5">
      <w:rPr>
        <w:noProof/>
      </w:rPr>
      <w:t>3</w:t>
    </w:r>
    <w:r w:rsidR="00202E03">
      <w:rPr>
        <w:noProof/>
      </w:rPr>
      <w:fldChar w:fldCharType="end"/>
    </w:r>
  </w:p>
  <w:sdt>
    <w:sdtPr>
      <w:id w:val="1579562859"/>
      <w:placeholder>
        <w:docPart w:val="999DD4F6F382443CB98A91E099BD545F"/>
      </w:placeholder>
      <w:date w:fullDate="2013-10-14T00:00:00Z">
        <w:dateFormat w:val="M/d/yyyy"/>
        <w:lid w:val="en-US"/>
        <w:storeMappedDataAs w:val="dateTime"/>
        <w:calendar w:val="gregorian"/>
      </w:date>
    </w:sdtPr>
    <w:sdtEndPr/>
    <w:sdtContent>
      <w:p w:rsidR="00202E03" w:rsidRDefault="00081A46">
        <w:pPr>
          <w:pStyle w:val="Header"/>
        </w:pPr>
        <w:r>
          <w:t>10/14/2013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72453"/>
    <w:multiLevelType w:val="hybridMultilevel"/>
    <w:tmpl w:val="B7304BDA"/>
    <w:lvl w:ilvl="0" w:tplc="4DDA3DB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4D0724"/>
    <w:multiLevelType w:val="hybridMultilevel"/>
    <w:tmpl w:val="BAA4A9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D4089D"/>
    <w:multiLevelType w:val="hybridMultilevel"/>
    <w:tmpl w:val="1CCE6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1F152F9A"/>
    <w:multiLevelType w:val="hybridMultilevel"/>
    <w:tmpl w:val="CF2E8D7E"/>
    <w:lvl w:ilvl="0" w:tplc="080E4B3A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904F58"/>
    <w:multiLevelType w:val="hybridMultilevel"/>
    <w:tmpl w:val="FB0CBC94"/>
    <w:lvl w:ilvl="0" w:tplc="142ADD02">
      <w:start w:val="1"/>
      <w:numFmt w:val="decimal"/>
      <w:lvlText w:val="%1.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495690"/>
    <w:multiLevelType w:val="hybridMultilevel"/>
    <w:tmpl w:val="1C6E0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D67F3E"/>
    <w:multiLevelType w:val="hybridMultilevel"/>
    <w:tmpl w:val="9634BE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1526D3"/>
    <w:multiLevelType w:val="hybridMultilevel"/>
    <w:tmpl w:val="3CD66F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FC02574"/>
    <w:multiLevelType w:val="hybridMultilevel"/>
    <w:tmpl w:val="6B40D588"/>
    <w:lvl w:ilvl="0" w:tplc="3B5CBB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EF052A"/>
    <w:multiLevelType w:val="hybridMultilevel"/>
    <w:tmpl w:val="900A4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B1531E"/>
    <w:multiLevelType w:val="hybridMultilevel"/>
    <w:tmpl w:val="D0747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0D1869"/>
    <w:multiLevelType w:val="hybridMultilevel"/>
    <w:tmpl w:val="34A4CF44"/>
    <w:lvl w:ilvl="0" w:tplc="7EA02ACE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400034A"/>
    <w:multiLevelType w:val="hybridMultilevel"/>
    <w:tmpl w:val="B7D05190"/>
    <w:lvl w:ilvl="0" w:tplc="3B5CBB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7E331C"/>
    <w:multiLevelType w:val="hybridMultilevel"/>
    <w:tmpl w:val="0FFCBE0E"/>
    <w:name w:val="WW8Num152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6BB1489"/>
    <w:multiLevelType w:val="hybridMultilevel"/>
    <w:tmpl w:val="015EC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76B71E4"/>
    <w:multiLevelType w:val="hybridMultilevel"/>
    <w:tmpl w:val="A6824B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B5B6D83"/>
    <w:multiLevelType w:val="hybridMultilevel"/>
    <w:tmpl w:val="0E16A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14F723A"/>
    <w:multiLevelType w:val="hybridMultilevel"/>
    <w:tmpl w:val="FB0CBC94"/>
    <w:lvl w:ilvl="0" w:tplc="142ADD02">
      <w:start w:val="1"/>
      <w:numFmt w:val="decimal"/>
      <w:lvlText w:val="%1.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29F1215"/>
    <w:multiLevelType w:val="hybridMultilevel"/>
    <w:tmpl w:val="CF44F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6CA7DFA"/>
    <w:multiLevelType w:val="hybridMultilevel"/>
    <w:tmpl w:val="6C6AAE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8146943"/>
    <w:multiLevelType w:val="hybridMultilevel"/>
    <w:tmpl w:val="14CAC9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3"/>
  </w:num>
  <w:num w:numId="4">
    <w:abstractNumId w:val="14"/>
  </w:num>
  <w:num w:numId="5">
    <w:abstractNumId w:val="4"/>
  </w:num>
  <w:num w:numId="6">
    <w:abstractNumId w:val="0"/>
  </w:num>
  <w:num w:numId="7">
    <w:abstractNumId w:val="15"/>
  </w:num>
  <w:num w:numId="8">
    <w:abstractNumId w:val="19"/>
  </w:num>
  <w:num w:numId="9">
    <w:abstractNumId w:val="17"/>
  </w:num>
  <w:num w:numId="10">
    <w:abstractNumId w:val="10"/>
  </w:num>
  <w:num w:numId="11">
    <w:abstractNumId w:val="18"/>
  </w:num>
  <w:num w:numId="12">
    <w:abstractNumId w:val="8"/>
  </w:num>
  <w:num w:numId="13">
    <w:abstractNumId w:val="12"/>
  </w:num>
  <w:num w:numId="14">
    <w:abstractNumId w:val="3"/>
  </w:num>
  <w:num w:numId="15">
    <w:abstractNumId w:val="7"/>
  </w:num>
  <w:num w:numId="16">
    <w:abstractNumId w:val="9"/>
  </w:num>
  <w:num w:numId="17">
    <w:abstractNumId w:val="16"/>
  </w:num>
  <w:num w:numId="18">
    <w:abstractNumId w:val="5"/>
  </w:num>
  <w:num w:numId="19">
    <w:abstractNumId w:val="20"/>
  </w:num>
  <w:num w:numId="20">
    <w:abstractNumId w:val="11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ttachedTemplate r:id="rId1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EF7"/>
    <w:rsid w:val="0003678E"/>
    <w:rsid w:val="00041890"/>
    <w:rsid w:val="00051B5F"/>
    <w:rsid w:val="0006009E"/>
    <w:rsid w:val="00080115"/>
    <w:rsid w:val="00080CD3"/>
    <w:rsid w:val="00081A46"/>
    <w:rsid w:val="000A5F8E"/>
    <w:rsid w:val="000B27AB"/>
    <w:rsid w:val="000D534B"/>
    <w:rsid w:val="000E422A"/>
    <w:rsid w:val="000F6B11"/>
    <w:rsid w:val="00107064"/>
    <w:rsid w:val="00131C83"/>
    <w:rsid w:val="001E155B"/>
    <w:rsid w:val="001E6C9C"/>
    <w:rsid w:val="00202E03"/>
    <w:rsid w:val="00206C40"/>
    <w:rsid w:val="00220A68"/>
    <w:rsid w:val="00221AF4"/>
    <w:rsid w:val="0023200A"/>
    <w:rsid w:val="00283144"/>
    <w:rsid w:val="002A6E63"/>
    <w:rsid w:val="002B09F6"/>
    <w:rsid w:val="002D2436"/>
    <w:rsid w:val="002D2809"/>
    <w:rsid w:val="002F46CB"/>
    <w:rsid w:val="00322AA5"/>
    <w:rsid w:val="00331BEE"/>
    <w:rsid w:val="00337E54"/>
    <w:rsid w:val="003C492F"/>
    <w:rsid w:val="003F4AE1"/>
    <w:rsid w:val="003F6A2B"/>
    <w:rsid w:val="004252E3"/>
    <w:rsid w:val="00425339"/>
    <w:rsid w:val="004529E5"/>
    <w:rsid w:val="00455DC7"/>
    <w:rsid w:val="004814E4"/>
    <w:rsid w:val="004A6CC3"/>
    <w:rsid w:val="004B19AB"/>
    <w:rsid w:val="004C136F"/>
    <w:rsid w:val="004C710C"/>
    <w:rsid w:val="004D1250"/>
    <w:rsid w:val="004D327D"/>
    <w:rsid w:val="005127DE"/>
    <w:rsid w:val="00531CC6"/>
    <w:rsid w:val="00541957"/>
    <w:rsid w:val="0055184F"/>
    <w:rsid w:val="00556253"/>
    <w:rsid w:val="00562CF3"/>
    <w:rsid w:val="00576392"/>
    <w:rsid w:val="005774AA"/>
    <w:rsid w:val="005834D9"/>
    <w:rsid w:val="005843D6"/>
    <w:rsid w:val="00592087"/>
    <w:rsid w:val="00592307"/>
    <w:rsid w:val="005C7F09"/>
    <w:rsid w:val="00610855"/>
    <w:rsid w:val="006338BB"/>
    <w:rsid w:val="006346A8"/>
    <w:rsid w:val="006A50C3"/>
    <w:rsid w:val="006C5832"/>
    <w:rsid w:val="00705994"/>
    <w:rsid w:val="007457F7"/>
    <w:rsid w:val="0074656B"/>
    <w:rsid w:val="00767447"/>
    <w:rsid w:val="00781B3A"/>
    <w:rsid w:val="007B7C80"/>
    <w:rsid w:val="007C56F5"/>
    <w:rsid w:val="007E5B00"/>
    <w:rsid w:val="00807438"/>
    <w:rsid w:val="00807F25"/>
    <w:rsid w:val="0082074E"/>
    <w:rsid w:val="00844BBB"/>
    <w:rsid w:val="008670E9"/>
    <w:rsid w:val="00881744"/>
    <w:rsid w:val="00892177"/>
    <w:rsid w:val="008A2B59"/>
    <w:rsid w:val="00915EF7"/>
    <w:rsid w:val="00922EB5"/>
    <w:rsid w:val="00946C8E"/>
    <w:rsid w:val="009D458B"/>
    <w:rsid w:val="009D705B"/>
    <w:rsid w:val="009E3F26"/>
    <w:rsid w:val="009E62FE"/>
    <w:rsid w:val="00A006AA"/>
    <w:rsid w:val="00A139A6"/>
    <w:rsid w:val="00A31A3A"/>
    <w:rsid w:val="00A3200C"/>
    <w:rsid w:val="00AB4C75"/>
    <w:rsid w:val="00AB700F"/>
    <w:rsid w:val="00AD6E5E"/>
    <w:rsid w:val="00AF26C6"/>
    <w:rsid w:val="00B0773B"/>
    <w:rsid w:val="00B6714F"/>
    <w:rsid w:val="00B81191"/>
    <w:rsid w:val="00B85196"/>
    <w:rsid w:val="00BB6F31"/>
    <w:rsid w:val="00BD3374"/>
    <w:rsid w:val="00BE24F1"/>
    <w:rsid w:val="00BF2BFE"/>
    <w:rsid w:val="00C30D27"/>
    <w:rsid w:val="00C4057E"/>
    <w:rsid w:val="00C43BBD"/>
    <w:rsid w:val="00C644A2"/>
    <w:rsid w:val="00C67016"/>
    <w:rsid w:val="00C94DDF"/>
    <w:rsid w:val="00CB28A4"/>
    <w:rsid w:val="00CB6E74"/>
    <w:rsid w:val="00CE061C"/>
    <w:rsid w:val="00CE5BD1"/>
    <w:rsid w:val="00CF0858"/>
    <w:rsid w:val="00D14239"/>
    <w:rsid w:val="00D225E5"/>
    <w:rsid w:val="00D25D10"/>
    <w:rsid w:val="00D30E80"/>
    <w:rsid w:val="00D72541"/>
    <w:rsid w:val="00D82EEF"/>
    <w:rsid w:val="00D952E4"/>
    <w:rsid w:val="00DB3328"/>
    <w:rsid w:val="00DE4164"/>
    <w:rsid w:val="00DF2FCA"/>
    <w:rsid w:val="00E224E2"/>
    <w:rsid w:val="00E5256E"/>
    <w:rsid w:val="00E720C4"/>
    <w:rsid w:val="00E81597"/>
    <w:rsid w:val="00E912F5"/>
    <w:rsid w:val="00EC3125"/>
    <w:rsid w:val="00ED2F9D"/>
    <w:rsid w:val="00EF2A8D"/>
    <w:rsid w:val="00F268F3"/>
    <w:rsid w:val="00F30F4B"/>
    <w:rsid w:val="00F62885"/>
    <w:rsid w:val="00F82A80"/>
    <w:rsid w:val="00FA3DB0"/>
    <w:rsid w:val="00FB4B30"/>
    <w:rsid w:val="00FF2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EF2A8D"/>
    <w:pPr>
      <w:spacing w:after="200" w:line="276" w:lineRule="auto"/>
    </w:pPr>
    <w:rPr>
      <w:rFonts w:cs="Calibri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F2A8D"/>
    <w:pPr>
      <w:spacing w:after="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EF2A8D"/>
    <w:pPr>
      <w:spacing w:after="0" w:line="240" w:lineRule="auto"/>
      <w:outlineLvl w:val="1"/>
    </w:pPr>
    <w:rPr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EF2A8D"/>
    <w:pPr>
      <w:keepNext/>
      <w:keepLines/>
      <w:spacing w:before="200" w:after="0"/>
      <w:outlineLvl w:val="2"/>
    </w:pPr>
    <w:rPr>
      <w:rFonts w:ascii="Cambria" w:hAnsi="Cambria" w:cs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EF2A8D"/>
    <w:pPr>
      <w:keepNext/>
      <w:keepLines/>
      <w:spacing w:before="200" w:after="0"/>
      <w:outlineLvl w:val="3"/>
    </w:pPr>
    <w:rPr>
      <w:rFonts w:ascii="Cambria" w:hAnsi="Cambria" w:cs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9"/>
    <w:qFormat/>
    <w:rsid w:val="00EF2A8D"/>
    <w:pPr>
      <w:keepNext/>
      <w:keepLines/>
      <w:spacing w:before="200" w:after="0"/>
      <w:outlineLvl w:val="4"/>
    </w:pPr>
    <w:rPr>
      <w:rFonts w:ascii="Cambria" w:hAnsi="Cambria" w:cs="Cambria"/>
      <w:color w:val="243F6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EF2A8D"/>
    <w:pPr>
      <w:keepNext/>
      <w:keepLines/>
      <w:spacing w:before="200" w:after="0"/>
      <w:outlineLvl w:val="5"/>
    </w:pPr>
    <w:rPr>
      <w:rFonts w:ascii="Cambria" w:hAnsi="Cambria" w:cs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EF2A8D"/>
    <w:pPr>
      <w:keepNext/>
      <w:keepLines/>
      <w:spacing w:before="200" w:after="0"/>
      <w:outlineLvl w:val="6"/>
    </w:pPr>
    <w:rPr>
      <w:rFonts w:ascii="Cambria" w:hAnsi="Cambria" w:cs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EF2A8D"/>
    <w:pPr>
      <w:keepNext/>
      <w:keepLines/>
      <w:spacing w:before="200" w:after="0"/>
      <w:outlineLvl w:val="7"/>
    </w:pPr>
    <w:rPr>
      <w:rFonts w:ascii="Cambria" w:hAnsi="Cambria" w:cs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EF2A8D"/>
    <w:pPr>
      <w:keepNext/>
      <w:keepLines/>
      <w:spacing w:before="200" w:after="0"/>
      <w:outlineLvl w:val="8"/>
    </w:pPr>
    <w:rPr>
      <w:rFonts w:ascii="Cambria" w:hAnsi="Cambria" w:cs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EF2A8D"/>
    <w:rPr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EF2A8D"/>
    <w:rPr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EF2A8D"/>
    <w:rPr>
      <w:rFonts w:ascii="Cambria" w:hAnsi="Cambria" w:cs="Cambria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EF2A8D"/>
    <w:rPr>
      <w:rFonts w:ascii="Cambria" w:hAnsi="Cambria" w:cs="Cambria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EF2A8D"/>
    <w:rPr>
      <w:rFonts w:ascii="Cambria" w:hAnsi="Cambria" w:cs="Cambria"/>
      <w:color w:val="243F60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EF2A8D"/>
    <w:rPr>
      <w:rFonts w:ascii="Cambria" w:hAnsi="Cambria" w:cs="Cambria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EF2A8D"/>
    <w:rPr>
      <w:rFonts w:ascii="Cambria" w:hAnsi="Cambria" w:cs="Cambria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EF2A8D"/>
    <w:rPr>
      <w:rFonts w:ascii="Cambria" w:hAnsi="Cambria" w:cs="Cambria"/>
      <w:color w:val="4F81BD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EF2A8D"/>
    <w:rPr>
      <w:rFonts w:ascii="Cambria" w:hAnsi="Cambria" w:cs="Cambria"/>
      <w:i/>
      <w:iCs/>
      <w:color w:val="404040"/>
      <w:sz w:val="20"/>
      <w:szCs w:val="20"/>
    </w:rPr>
  </w:style>
  <w:style w:type="paragraph" w:styleId="ListParagraph">
    <w:name w:val="List Paragraph"/>
    <w:basedOn w:val="Normal"/>
    <w:uiPriority w:val="99"/>
    <w:qFormat/>
    <w:rsid w:val="00EF2A8D"/>
    <w:pPr>
      <w:ind w:left="720"/>
    </w:pPr>
  </w:style>
  <w:style w:type="paragraph" w:styleId="Header">
    <w:name w:val="header"/>
    <w:basedOn w:val="Normal"/>
    <w:link w:val="HeaderChar"/>
    <w:uiPriority w:val="99"/>
    <w:rsid w:val="003F4A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3F4AE1"/>
  </w:style>
  <w:style w:type="paragraph" w:styleId="Footer">
    <w:name w:val="footer"/>
    <w:basedOn w:val="Normal"/>
    <w:link w:val="FooterChar"/>
    <w:uiPriority w:val="99"/>
    <w:rsid w:val="003F4A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3F4AE1"/>
  </w:style>
  <w:style w:type="paragraph" w:styleId="BalloonText">
    <w:name w:val="Balloon Text"/>
    <w:basedOn w:val="Normal"/>
    <w:link w:val="BalloonTextChar"/>
    <w:uiPriority w:val="99"/>
    <w:semiHidden/>
    <w:rsid w:val="003F4A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F4AE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rsid w:val="003F4AE1"/>
    <w:rPr>
      <w:rFonts w:cs="Calibri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99"/>
    <w:qFormat/>
    <w:rsid w:val="00EF2A8D"/>
    <w:pPr>
      <w:spacing w:line="240" w:lineRule="auto"/>
    </w:pPr>
    <w:rPr>
      <w:b/>
      <w:bCs/>
      <w:color w:val="4F81BD"/>
      <w:sz w:val="18"/>
      <w:szCs w:val="18"/>
    </w:rPr>
  </w:style>
  <w:style w:type="paragraph" w:styleId="Title">
    <w:name w:val="Title"/>
    <w:basedOn w:val="Normal"/>
    <w:next w:val="Normal"/>
    <w:link w:val="TitleChar"/>
    <w:uiPriority w:val="99"/>
    <w:qFormat/>
    <w:rsid w:val="00EF2A8D"/>
    <w:pPr>
      <w:spacing w:after="0" w:line="240" w:lineRule="auto"/>
      <w:jc w:val="center"/>
    </w:pPr>
    <w:rPr>
      <w:rFonts w:ascii="Cambria" w:hAnsi="Cambria" w:cs="Cambria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EF2A8D"/>
    <w:rPr>
      <w:rFonts w:ascii="Cambria" w:hAnsi="Cambria" w:cs="Cambria"/>
      <w:b/>
      <w:bCs/>
      <w:sz w:val="28"/>
      <w:szCs w:val="28"/>
    </w:rPr>
  </w:style>
  <w:style w:type="paragraph" w:styleId="Subtitle">
    <w:name w:val="Subtitle"/>
    <w:basedOn w:val="Heading1"/>
    <w:next w:val="Normal"/>
    <w:link w:val="SubtitleChar"/>
    <w:uiPriority w:val="99"/>
    <w:qFormat/>
    <w:rsid w:val="00EF2A8D"/>
    <w:pPr>
      <w:spacing w:line="240" w:lineRule="auto"/>
      <w:jc w:val="center"/>
      <w:outlineLvl w:val="9"/>
    </w:pPr>
    <w:rPr>
      <w:b w:val="0"/>
      <w:bCs w:val="0"/>
      <w:i/>
      <w:iCs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EF2A8D"/>
    <w:rPr>
      <w:i/>
      <w:iCs/>
      <w:sz w:val="24"/>
      <w:szCs w:val="24"/>
    </w:rPr>
  </w:style>
  <w:style w:type="character" w:styleId="Strong">
    <w:name w:val="Strong"/>
    <w:basedOn w:val="DefaultParagraphFont"/>
    <w:uiPriority w:val="99"/>
    <w:qFormat/>
    <w:rsid w:val="00EF2A8D"/>
    <w:rPr>
      <w:b/>
      <w:bCs/>
    </w:rPr>
  </w:style>
  <w:style w:type="character" w:styleId="Emphasis">
    <w:name w:val="Emphasis"/>
    <w:basedOn w:val="DefaultParagraphFont"/>
    <w:uiPriority w:val="99"/>
    <w:qFormat/>
    <w:rsid w:val="00EF2A8D"/>
    <w:rPr>
      <w:i/>
      <w:iCs/>
    </w:rPr>
  </w:style>
  <w:style w:type="paragraph" w:styleId="NoSpacing">
    <w:name w:val="No Spacing"/>
    <w:uiPriority w:val="99"/>
    <w:qFormat/>
    <w:rsid w:val="00EF2A8D"/>
    <w:rPr>
      <w:rFonts w:cs="Calibri"/>
    </w:rPr>
  </w:style>
  <w:style w:type="paragraph" w:styleId="Quote">
    <w:name w:val="Quote"/>
    <w:basedOn w:val="Normal"/>
    <w:next w:val="Normal"/>
    <w:link w:val="QuoteChar"/>
    <w:uiPriority w:val="99"/>
    <w:qFormat/>
    <w:rsid w:val="00EF2A8D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99"/>
    <w:locked/>
    <w:rsid w:val="00EF2A8D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EF2A8D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99"/>
    <w:locked/>
    <w:rsid w:val="00EF2A8D"/>
    <w:rPr>
      <w:b/>
      <w:bCs/>
      <w:i/>
      <w:iCs/>
      <w:color w:val="4F81BD"/>
    </w:rPr>
  </w:style>
  <w:style w:type="character" w:styleId="SubtleEmphasis">
    <w:name w:val="Subtle Emphasis"/>
    <w:basedOn w:val="DefaultParagraphFont"/>
    <w:uiPriority w:val="99"/>
    <w:qFormat/>
    <w:rsid w:val="00EF2A8D"/>
    <w:rPr>
      <w:i/>
      <w:iCs/>
      <w:color w:val="808080"/>
    </w:rPr>
  </w:style>
  <w:style w:type="character" w:styleId="IntenseEmphasis">
    <w:name w:val="Intense Emphasis"/>
    <w:basedOn w:val="DefaultParagraphFont"/>
    <w:uiPriority w:val="99"/>
    <w:qFormat/>
    <w:rsid w:val="00EF2A8D"/>
    <w:rPr>
      <w:b/>
      <w:bCs/>
      <w:i/>
      <w:iCs/>
      <w:color w:val="4F81BD"/>
    </w:rPr>
  </w:style>
  <w:style w:type="character" w:styleId="SubtleReference">
    <w:name w:val="Subtle Reference"/>
    <w:basedOn w:val="DefaultParagraphFont"/>
    <w:uiPriority w:val="99"/>
    <w:qFormat/>
    <w:rsid w:val="00EF2A8D"/>
    <w:rPr>
      <w:smallCaps/>
      <w:color w:val="auto"/>
      <w:u w:val="single"/>
    </w:rPr>
  </w:style>
  <w:style w:type="character" w:styleId="IntenseReference">
    <w:name w:val="Intense Reference"/>
    <w:basedOn w:val="DefaultParagraphFont"/>
    <w:uiPriority w:val="99"/>
    <w:qFormat/>
    <w:rsid w:val="00EF2A8D"/>
    <w:rPr>
      <w:b/>
      <w:bCs/>
      <w:smallCaps/>
      <w:color w:val="auto"/>
      <w:spacing w:val="5"/>
      <w:u w:val="single"/>
    </w:rPr>
  </w:style>
  <w:style w:type="character" w:styleId="BookTitle">
    <w:name w:val="Book Title"/>
    <w:basedOn w:val="DefaultParagraphFont"/>
    <w:uiPriority w:val="99"/>
    <w:qFormat/>
    <w:rsid w:val="00EF2A8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rsid w:val="00EF2A8D"/>
    <w:pPr>
      <w:outlineLvl w:val="9"/>
    </w:pPr>
  </w:style>
  <w:style w:type="character" w:styleId="Hyperlink">
    <w:name w:val="Hyperlink"/>
    <w:basedOn w:val="DefaultParagraphFont"/>
    <w:uiPriority w:val="99"/>
    <w:rsid w:val="00080CD3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337E54"/>
    <w:rPr>
      <w:color w:val="808080"/>
    </w:rPr>
  </w:style>
  <w:style w:type="paragraph" w:styleId="TOC1">
    <w:name w:val="toc 1"/>
    <w:basedOn w:val="Normal"/>
    <w:next w:val="Normal"/>
    <w:autoRedefine/>
    <w:uiPriority w:val="39"/>
    <w:locked/>
    <w:rsid w:val="00915EF7"/>
    <w:pPr>
      <w:spacing w:after="100"/>
    </w:pPr>
  </w:style>
  <w:style w:type="paragraph" w:styleId="TOC2">
    <w:name w:val="toc 2"/>
    <w:basedOn w:val="Normal"/>
    <w:next w:val="Normal"/>
    <w:autoRedefine/>
    <w:uiPriority w:val="39"/>
    <w:locked/>
    <w:rsid w:val="00541957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EF2A8D"/>
    <w:pPr>
      <w:spacing w:after="200" w:line="276" w:lineRule="auto"/>
    </w:pPr>
    <w:rPr>
      <w:rFonts w:cs="Calibri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F2A8D"/>
    <w:pPr>
      <w:spacing w:after="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EF2A8D"/>
    <w:pPr>
      <w:spacing w:after="0" w:line="240" w:lineRule="auto"/>
      <w:outlineLvl w:val="1"/>
    </w:pPr>
    <w:rPr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EF2A8D"/>
    <w:pPr>
      <w:keepNext/>
      <w:keepLines/>
      <w:spacing w:before="200" w:after="0"/>
      <w:outlineLvl w:val="2"/>
    </w:pPr>
    <w:rPr>
      <w:rFonts w:ascii="Cambria" w:hAnsi="Cambria" w:cs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EF2A8D"/>
    <w:pPr>
      <w:keepNext/>
      <w:keepLines/>
      <w:spacing w:before="200" w:after="0"/>
      <w:outlineLvl w:val="3"/>
    </w:pPr>
    <w:rPr>
      <w:rFonts w:ascii="Cambria" w:hAnsi="Cambria" w:cs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9"/>
    <w:qFormat/>
    <w:rsid w:val="00EF2A8D"/>
    <w:pPr>
      <w:keepNext/>
      <w:keepLines/>
      <w:spacing w:before="200" w:after="0"/>
      <w:outlineLvl w:val="4"/>
    </w:pPr>
    <w:rPr>
      <w:rFonts w:ascii="Cambria" w:hAnsi="Cambria" w:cs="Cambria"/>
      <w:color w:val="243F6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EF2A8D"/>
    <w:pPr>
      <w:keepNext/>
      <w:keepLines/>
      <w:spacing w:before="200" w:after="0"/>
      <w:outlineLvl w:val="5"/>
    </w:pPr>
    <w:rPr>
      <w:rFonts w:ascii="Cambria" w:hAnsi="Cambria" w:cs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EF2A8D"/>
    <w:pPr>
      <w:keepNext/>
      <w:keepLines/>
      <w:spacing w:before="200" w:after="0"/>
      <w:outlineLvl w:val="6"/>
    </w:pPr>
    <w:rPr>
      <w:rFonts w:ascii="Cambria" w:hAnsi="Cambria" w:cs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EF2A8D"/>
    <w:pPr>
      <w:keepNext/>
      <w:keepLines/>
      <w:spacing w:before="200" w:after="0"/>
      <w:outlineLvl w:val="7"/>
    </w:pPr>
    <w:rPr>
      <w:rFonts w:ascii="Cambria" w:hAnsi="Cambria" w:cs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EF2A8D"/>
    <w:pPr>
      <w:keepNext/>
      <w:keepLines/>
      <w:spacing w:before="200" w:after="0"/>
      <w:outlineLvl w:val="8"/>
    </w:pPr>
    <w:rPr>
      <w:rFonts w:ascii="Cambria" w:hAnsi="Cambria" w:cs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EF2A8D"/>
    <w:rPr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EF2A8D"/>
    <w:rPr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EF2A8D"/>
    <w:rPr>
      <w:rFonts w:ascii="Cambria" w:hAnsi="Cambria" w:cs="Cambria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EF2A8D"/>
    <w:rPr>
      <w:rFonts w:ascii="Cambria" w:hAnsi="Cambria" w:cs="Cambria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EF2A8D"/>
    <w:rPr>
      <w:rFonts w:ascii="Cambria" w:hAnsi="Cambria" w:cs="Cambria"/>
      <w:color w:val="243F60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EF2A8D"/>
    <w:rPr>
      <w:rFonts w:ascii="Cambria" w:hAnsi="Cambria" w:cs="Cambria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EF2A8D"/>
    <w:rPr>
      <w:rFonts w:ascii="Cambria" w:hAnsi="Cambria" w:cs="Cambria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EF2A8D"/>
    <w:rPr>
      <w:rFonts w:ascii="Cambria" w:hAnsi="Cambria" w:cs="Cambria"/>
      <w:color w:val="4F81BD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EF2A8D"/>
    <w:rPr>
      <w:rFonts w:ascii="Cambria" w:hAnsi="Cambria" w:cs="Cambria"/>
      <w:i/>
      <w:iCs/>
      <w:color w:val="404040"/>
      <w:sz w:val="20"/>
      <w:szCs w:val="20"/>
    </w:rPr>
  </w:style>
  <w:style w:type="paragraph" w:styleId="ListParagraph">
    <w:name w:val="List Paragraph"/>
    <w:basedOn w:val="Normal"/>
    <w:uiPriority w:val="99"/>
    <w:qFormat/>
    <w:rsid w:val="00EF2A8D"/>
    <w:pPr>
      <w:ind w:left="720"/>
    </w:pPr>
  </w:style>
  <w:style w:type="paragraph" w:styleId="Header">
    <w:name w:val="header"/>
    <w:basedOn w:val="Normal"/>
    <w:link w:val="HeaderChar"/>
    <w:uiPriority w:val="99"/>
    <w:rsid w:val="003F4A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3F4AE1"/>
  </w:style>
  <w:style w:type="paragraph" w:styleId="Footer">
    <w:name w:val="footer"/>
    <w:basedOn w:val="Normal"/>
    <w:link w:val="FooterChar"/>
    <w:uiPriority w:val="99"/>
    <w:rsid w:val="003F4A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3F4AE1"/>
  </w:style>
  <w:style w:type="paragraph" w:styleId="BalloonText">
    <w:name w:val="Balloon Text"/>
    <w:basedOn w:val="Normal"/>
    <w:link w:val="BalloonTextChar"/>
    <w:uiPriority w:val="99"/>
    <w:semiHidden/>
    <w:rsid w:val="003F4A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F4AE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rsid w:val="003F4AE1"/>
    <w:rPr>
      <w:rFonts w:cs="Calibri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99"/>
    <w:qFormat/>
    <w:rsid w:val="00EF2A8D"/>
    <w:pPr>
      <w:spacing w:line="240" w:lineRule="auto"/>
    </w:pPr>
    <w:rPr>
      <w:b/>
      <w:bCs/>
      <w:color w:val="4F81BD"/>
      <w:sz w:val="18"/>
      <w:szCs w:val="18"/>
    </w:rPr>
  </w:style>
  <w:style w:type="paragraph" w:styleId="Title">
    <w:name w:val="Title"/>
    <w:basedOn w:val="Normal"/>
    <w:next w:val="Normal"/>
    <w:link w:val="TitleChar"/>
    <w:uiPriority w:val="99"/>
    <w:qFormat/>
    <w:rsid w:val="00EF2A8D"/>
    <w:pPr>
      <w:spacing w:after="0" w:line="240" w:lineRule="auto"/>
      <w:jc w:val="center"/>
    </w:pPr>
    <w:rPr>
      <w:rFonts w:ascii="Cambria" w:hAnsi="Cambria" w:cs="Cambria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EF2A8D"/>
    <w:rPr>
      <w:rFonts w:ascii="Cambria" w:hAnsi="Cambria" w:cs="Cambria"/>
      <w:b/>
      <w:bCs/>
      <w:sz w:val="28"/>
      <w:szCs w:val="28"/>
    </w:rPr>
  </w:style>
  <w:style w:type="paragraph" w:styleId="Subtitle">
    <w:name w:val="Subtitle"/>
    <w:basedOn w:val="Heading1"/>
    <w:next w:val="Normal"/>
    <w:link w:val="SubtitleChar"/>
    <w:uiPriority w:val="99"/>
    <w:qFormat/>
    <w:rsid w:val="00EF2A8D"/>
    <w:pPr>
      <w:spacing w:line="240" w:lineRule="auto"/>
      <w:jc w:val="center"/>
      <w:outlineLvl w:val="9"/>
    </w:pPr>
    <w:rPr>
      <w:b w:val="0"/>
      <w:bCs w:val="0"/>
      <w:i/>
      <w:iCs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EF2A8D"/>
    <w:rPr>
      <w:i/>
      <w:iCs/>
      <w:sz w:val="24"/>
      <w:szCs w:val="24"/>
    </w:rPr>
  </w:style>
  <w:style w:type="character" w:styleId="Strong">
    <w:name w:val="Strong"/>
    <w:basedOn w:val="DefaultParagraphFont"/>
    <w:uiPriority w:val="99"/>
    <w:qFormat/>
    <w:rsid w:val="00EF2A8D"/>
    <w:rPr>
      <w:b/>
      <w:bCs/>
    </w:rPr>
  </w:style>
  <w:style w:type="character" w:styleId="Emphasis">
    <w:name w:val="Emphasis"/>
    <w:basedOn w:val="DefaultParagraphFont"/>
    <w:uiPriority w:val="99"/>
    <w:qFormat/>
    <w:rsid w:val="00EF2A8D"/>
    <w:rPr>
      <w:i/>
      <w:iCs/>
    </w:rPr>
  </w:style>
  <w:style w:type="paragraph" w:styleId="NoSpacing">
    <w:name w:val="No Spacing"/>
    <w:uiPriority w:val="99"/>
    <w:qFormat/>
    <w:rsid w:val="00EF2A8D"/>
    <w:rPr>
      <w:rFonts w:cs="Calibri"/>
    </w:rPr>
  </w:style>
  <w:style w:type="paragraph" w:styleId="Quote">
    <w:name w:val="Quote"/>
    <w:basedOn w:val="Normal"/>
    <w:next w:val="Normal"/>
    <w:link w:val="QuoteChar"/>
    <w:uiPriority w:val="99"/>
    <w:qFormat/>
    <w:rsid w:val="00EF2A8D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99"/>
    <w:locked/>
    <w:rsid w:val="00EF2A8D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EF2A8D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99"/>
    <w:locked/>
    <w:rsid w:val="00EF2A8D"/>
    <w:rPr>
      <w:b/>
      <w:bCs/>
      <w:i/>
      <w:iCs/>
      <w:color w:val="4F81BD"/>
    </w:rPr>
  </w:style>
  <w:style w:type="character" w:styleId="SubtleEmphasis">
    <w:name w:val="Subtle Emphasis"/>
    <w:basedOn w:val="DefaultParagraphFont"/>
    <w:uiPriority w:val="99"/>
    <w:qFormat/>
    <w:rsid w:val="00EF2A8D"/>
    <w:rPr>
      <w:i/>
      <w:iCs/>
      <w:color w:val="808080"/>
    </w:rPr>
  </w:style>
  <w:style w:type="character" w:styleId="IntenseEmphasis">
    <w:name w:val="Intense Emphasis"/>
    <w:basedOn w:val="DefaultParagraphFont"/>
    <w:uiPriority w:val="99"/>
    <w:qFormat/>
    <w:rsid w:val="00EF2A8D"/>
    <w:rPr>
      <w:b/>
      <w:bCs/>
      <w:i/>
      <w:iCs/>
      <w:color w:val="4F81BD"/>
    </w:rPr>
  </w:style>
  <w:style w:type="character" w:styleId="SubtleReference">
    <w:name w:val="Subtle Reference"/>
    <w:basedOn w:val="DefaultParagraphFont"/>
    <w:uiPriority w:val="99"/>
    <w:qFormat/>
    <w:rsid w:val="00EF2A8D"/>
    <w:rPr>
      <w:smallCaps/>
      <w:color w:val="auto"/>
      <w:u w:val="single"/>
    </w:rPr>
  </w:style>
  <w:style w:type="character" w:styleId="IntenseReference">
    <w:name w:val="Intense Reference"/>
    <w:basedOn w:val="DefaultParagraphFont"/>
    <w:uiPriority w:val="99"/>
    <w:qFormat/>
    <w:rsid w:val="00EF2A8D"/>
    <w:rPr>
      <w:b/>
      <w:bCs/>
      <w:smallCaps/>
      <w:color w:val="auto"/>
      <w:spacing w:val="5"/>
      <w:u w:val="single"/>
    </w:rPr>
  </w:style>
  <w:style w:type="character" w:styleId="BookTitle">
    <w:name w:val="Book Title"/>
    <w:basedOn w:val="DefaultParagraphFont"/>
    <w:uiPriority w:val="99"/>
    <w:qFormat/>
    <w:rsid w:val="00EF2A8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rsid w:val="00EF2A8D"/>
    <w:pPr>
      <w:outlineLvl w:val="9"/>
    </w:pPr>
  </w:style>
  <w:style w:type="character" w:styleId="Hyperlink">
    <w:name w:val="Hyperlink"/>
    <w:basedOn w:val="DefaultParagraphFont"/>
    <w:uiPriority w:val="99"/>
    <w:rsid w:val="00080CD3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337E54"/>
    <w:rPr>
      <w:color w:val="808080"/>
    </w:rPr>
  </w:style>
  <w:style w:type="paragraph" w:styleId="TOC1">
    <w:name w:val="toc 1"/>
    <w:basedOn w:val="Normal"/>
    <w:next w:val="Normal"/>
    <w:autoRedefine/>
    <w:uiPriority w:val="39"/>
    <w:locked/>
    <w:rsid w:val="00915EF7"/>
    <w:pPr>
      <w:spacing w:after="100"/>
    </w:pPr>
  </w:style>
  <w:style w:type="paragraph" w:styleId="TOC2">
    <w:name w:val="toc 2"/>
    <w:basedOn w:val="Normal"/>
    <w:next w:val="Normal"/>
    <w:autoRedefine/>
    <w:uiPriority w:val="39"/>
    <w:locked/>
    <w:rsid w:val="0054195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tolson6@slu.edu" TargetMode="Externa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gbryant1@slu.edu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jbabb1@slu.edu" TargetMode="External"/><Relationship Id="rId5" Type="http://schemas.openxmlformats.org/officeDocument/2006/relationships/settings" Target="settings.xml"/><Relationship Id="rId15" Type="http://schemas.openxmlformats.org/officeDocument/2006/relationships/hyperlink" Target="mailto:mswartwo@slu.edu" TargetMode="External"/><Relationship Id="rId10" Type="http://schemas.openxmlformats.org/officeDocument/2006/relationships/hyperlink" Target="mailto:nrichar8@slu.edu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mailto:tmoline@slu.edu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L:\Configuration%20Management%20&amp;%20Quality%20Assurance%20(CMQA)\Internal%20Document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2E4BBC621BF48A58209DEF1D0C5E5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C1BA15-9DCD-4EF5-B681-B3219F019765}"/>
      </w:docPartPr>
      <w:docPartBody>
        <w:p w:rsidR="007F7754" w:rsidRDefault="007F7754" w:rsidP="007F7754">
          <w:pPr>
            <w:pStyle w:val="F2E4BBC621BF48A58209DEF1D0C5E50B23"/>
          </w:pPr>
          <w:r w:rsidRPr="00E5256E">
            <w:rPr>
              <w:rStyle w:val="PlaceholderText"/>
            </w:rPr>
            <w:t>Click here to enter text.</w:t>
          </w:r>
        </w:p>
      </w:docPartBody>
    </w:docPart>
    <w:docPart>
      <w:docPartPr>
        <w:name w:val="999DD4F6F382443CB98A91E099BD54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6C9C39-F10D-4BED-A9C4-56E4F00FB660}"/>
      </w:docPartPr>
      <w:docPartBody>
        <w:p w:rsidR="007F7754" w:rsidRDefault="007F7754">
          <w:pPr>
            <w:pStyle w:val="999DD4F6F382443CB98A91E099BD545F"/>
          </w:pPr>
          <w:r w:rsidRPr="00311C31">
            <w:rPr>
              <w:rStyle w:val="PlaceholderText"/>
            </w:rPr>
            <w:t>Click here to enter a date.</w:t>
          </w:r>
        </w:p>
      </w:docPartBody>
    </w:docPart>
    <w:docPart>
      <w:docPartPr>
        <w:name w:val="B5C382BEBAC34B61BA487CAC298673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F343F7-DDE6-4450-B473-9080813CE11A}"/>
      </w:docPartPr>
      <w:docPartBody>
        <w:p w:rsidR="007F7754" w:rsidRDefault="007F7754" w:rsidP="007F7754">
          <w:pPr>
            <w:pStyle w:val="B5C382BEBAC34B61BA487CAC2986739B21"/>
          </w:pPr>
          <w:r w:rsidRPr="00E5256E">
            <w:rPr>
              <w:rStyle w:val="PlaceholderText"/>
            </w:rPr>
            <w:t>Percentage</w:t>
          </w:r>
        </w:p>
      </w:docPartBody>
    </w:docPart>
    <w:docPart>
      <w:docPartPr>
        <w:name w:val="EFFCAB1EC1B141A2AFB73B634C95B0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C7857A-F83B-4379-858B-0B47B2948A8A}"/>
      </w:docPartPr>
      <w:docPartBody>
        <w:p w:rsidR="007F7754" w:rsidRDefault="007F7754" w:rsidP="007F7754">
          <w:pPr>
            <w:pStyle w:val="EFFCAB1EC1B141A2AFB73B634C95B06E19"/>
          </w:pPr>
          <w:r w:rsidRPr="00E5256E">
            <w:rPr>
              <w:rFonts w:asciiTheme="minorHAnsi" w:hAnsiTheme="minorHAnsi"/>
            </w:rPr>
            <w:t>Pick Date</w:t>
          </w:r>
        </w:p>
      </w:docPartBody>
    </w:docPart>
    <w:docPart>
      <w:docPartPr>
        <w:name w:val="42F5319199F244C89492BE0D0F9B73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170428-2F89-4553-8621-E6A109480B68}"/>
      </w:docPartPr>
      <w:docPartBody>
        <w:p w:rsidR="007F7754" w:rsidRDefault="007F7754" w:rsidP="007F7754">
          <w:pPr>
            <w:pStyle w:val="42F5319199F244C89492BE0D0F9B735416"/>
          </w:pPr>
          <w:r w:rsidRPr="00E5256E">
            <w:rPr>
              <w:rFonts w:asciiTheme="minorHAnsi" w:hAnsiTheme="minorHAnsi"/>
            </w:rPr>
            <w:t>Pick Date</w:t>
          </w:r>
        </w:p>
      </w:docPartBody>
    </w:docPart>
    <w:docPart>
      <w:docPartPr>
        <w:name w:val="3E54AA0BEE174FCA9F9353E198ACC7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6F5644-7D78-4546-86B0-6223394BF7FF}"/>
      </w:docPartPr>
      <w:docPartBody>
        <w:p w:rsidR="007F7754" w:rsidRDefault="007F7754" w:rsidP="007F7754">
          <w:pPr>
            <w:pStyle w:val="3E54AA0BEE174FCA9F9353E198ACC75F16"/>
          </w:pPr>
          <w:r w:rsidRPr="00E5256E">
            <w:rPr>
              <w:rStyle w:val="PlaceholderText"/>
            </w:rPr>
            <w:t>Percentage</w:t>
          </w:r>
        </w:p>
      </w:docPartBody>
    </w:docPart>
    <w:docPart>
      <w:docPartPr>
        <w:name w:val="107E9EDBF5324BF1A7C52CE5C5708D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22DC49-FBC1-4C3B-88D4-FAE2E2B82DC9}"/>
      </w:docPartPr>
      <w:docPartBody>
        <w:p w:rsidR="007F7754" w:rsidRDefault="007F7754" w:rsidP="007F7754">
          <w:pPr>
            <w:pStyle w:val="107E9EDBF5324BF1A7C52CE5C5708D6F15"/>
          </w:pPr>
          <w:r>
            <w:rPr>
              <w:rStyle w:val="PlaceholderText"/>
            </w:rPr>
            <w:t>Insert Action Item Name #1 Here</w:t>
          </w:r>
        </w:p>
      </w:docPartBody>
    </w:docPart>
    <w:docPart>
      <w:docPartPr>
        <w:name w:val="7CE6F47E15734893B307EBE1E42515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4A5B30-8CCE-48D9-8D7E-F964688C6923}"/>
      </w:docPartPr>
      <w:docPartBody>
        <w:p w:rsidR="003D5F3B" w:rsidRDefault="005B2B83" w:rsidP="005B2B83">
          <w:pPr>
            <w:pStyle w:val="7CE6F47E15734893B307EBE1E425150D"/>
          </w:pPr>
          <w:r>
            <w:rPr>
              <w:rStyle w:val="PlaceholderText"/>
            </w:rPr>
            <w:t>Insert Action Item Name #2 Here</w:t>
          </w:r>
        </w:p>
      </w:docPartBody>
    </w:docPart>
    <w:docPart>
      <w:docPartPr>
        <w:name w:val="A289FBAC19144E3BB4C4DE12248EB6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DEFB26-97D0-45AA-889D-DBA4A75A37C2}"/>
      </w:docPartPr>
      <w:docPartBody>
        <w:p w:rsidR="003D5F3B" w:rsidRDefault="005B2B83" w:rsidP="005B2B83">
          <w:pPr>
            <w:pStyle w:val="A289FBAC19144E3BB4C4DE12248EB6EE"/>
          </w:pPr>
          <w:r>
            <w:rPr>
              <w:rStyle w:val="PlaceholderText"/>
            </w:rPr>
            <w:t>Insert Action Item Name #2 Here</w:t>
          </w:r>
        </w:p>
      </w:docPartBody>
    </w:docPart>
    <w:docPart>
      <w:docPartPr>
        <w:name w:val="B3EC9C98AF614F0EB63E20D3E09B7B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06A0D9-07C3-4F1C-9577-9E3547F920CF}"/>
      </w:docPartPr>
      <w:docPartBody>
        <w:p w:rsidR="003D5F3B" w:rsidRDefault="005B2B83" w:rsidP="005B2B83">
          <w:pPr>
            <w:pStyle w:val="B3EC9C98AF614F0EB63E20D3E09B7BC7"/>
          </w:pPr>
          <w:r>
            <w:rPr>
              <w:rStyle w:val="PlaceholderText"/>
            </w:rPr>
            <w:t>Insert Action Item Name #2 Here</w:t>
          </w:r>
        </w:p>
      </w:docPartBody>
    </w:docPart>
    <w:docPart>
      <w:docPartPr>
        <w:name w:val="395242A4E8934494A7E1DCC8CDE6D1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DE9E3D-E8CC-4C78-AB70-D68BEBFDD8A1}"/>
      </w:docPartPr>
      <w:docPartBody>
        <w:p w:rsidR="00431FB3" w:rsidRDefault="003D5F3B" w:rsidP="003D5F3B">
          <w:pPr>
            <w:pStyle w:val="395242A4E8934494A7E1DCC8CDE6D1F5"/>
          </w:pPr>
          <w:r>
            <w:rPr>
              <w:rStyle w:val="PlaceholderText"/>
            </w:rPr>
            <w:t>Insert Action Item Name #1 Here</w:t>
          </w:r>
        </w:p>
      </w:docPartBody>
    </w:docPart>
    <w:docPart>
      <w:docPartPr>
        <w:name w:val="9CE0C1685E0842BD9D0E6C58A49B5E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299F45-1007-4D18-A19E-F8FC9EBF413B}"/>
      </w:docPartPr>
      <w:docPartBody>
        <w:p w:rsidR="00431FB3" w:rsidRDefault="003D5F3B" w:rsidP="003D5F3B">
          <w:pPr>
            <w:pStyle w:val="9CE0C1685E0842BD9D0E6C58A49B5E28"/>
          </w:pPr>
          <w:r>
            <w:rPr>
              <w:rStyle w:val="PlaceholderText"/>
            </w:rPr>
            <w:t>Insert Action Item Name #2 Here</w:t>
          </w:r>
        </w:p>
      </w:docPartBody>
    </w:docPart>
    <w:docPart>
      <w:docPartPr>
        <w:name w:val="BAE15D75786B4B03A10E2FECAC8681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6651CF-216A-43E1-9ECC-8E087379DBAC}"/>
      </w:docPartPr>
      <w:docPartBody>
        <w:p w:rsidR="00000000" w:rsidRDefault="00431FB3" w:rsidP="00431FB3">
          <w:pPr>
            <w:pStyle w:val="BAE15D75786B4B03A10E2FECAC868165"/>
          </w:pPr>
          <w:r>
            <w:rPr>
              <w:rStyle w:val="PlaceholderText"/>
            </w:rPr>
            <w:t>Insert Action Item Name #2 Here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754"/>
    <w:rsid w:val="001F4C86"/>
    <w:rsid w:val="003D5F3B"/>
    <w:rsid w:val="00431FB3"/>
    <w:rsid w:val="005B2B83"/>
    <w:rsid w:val="007E7B15"/>
    <w:rsid w:val="007F7754"/>
    <w:rsid w:val="00815C0D"/>
    <w:rsid w:val="00912768"/>
    <w:rsid w:val="00C75EA3"/>
    <w:rsid w:val="00F76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31FB3"/>
    <w:rPr>
      <w:color w:val="808080"/>
    </w:rPr>
  </w:style>
  <w:style w:type="paragraph" w:customStyle="1" w:styleId="F2E4BBC621BF48A58209DEF1D0C5E50B">
    <w:name w:val="F2E4BBC621BF48A58209DEF1D0C5E50B"/>
  </w:style>
  <w:style w:type="paragraph" w:customStyle="1" w:styleId="999DD4F6F382443CB98A91E099BD545F">
    <w:name w:val="999DD4F6F382443CB98A91E099BD545F"/>
  </w:style>
  <w:style w:type="paragraph" w:customStyle="1" w:styleId="F2E4BBC621BF48A58209DEF1D0C5E50B1">
    <w:name w:val="F2E4BBC621BF48A58209DEF1D0C5E50B1"/>
    <w:rsid w:val="007F7754"/>
    <w:rPr>
      <w:rFonts w:ascii="Calibri" w:eastAsia="Times New Roman" w:hAnsi="Calibri" w:cs="Calibri"/>
    </w:rPr>
  </w:style>
  <w:style w:type="paragraph" w:customStyle="1" w:styleId="F2E4BBC621BF48A58209DEF1D0C5E50B2">
    <w:name w:val="F2E4BBC621BF48A58209DEF1D0C5E50B2"/>
    <w:rsid w:val="007F7754"/>
    <w:rPr>
      <w:rFonts w:ascii="Calibri" w:eastAsia="Times New Roman" w:hAnsi="Calibri" w:cs="Calibri"/>
    </w:rPr>
  </w:style>
  <w:style w:type="paragraph" w:customStyle="1" w:styleId="B5C382BEBAC34B61BA487CAC2986739B">
    <w:name w:val="B5C382BEBAC34B61BA487CAC2986739B"/>
    <w:rsid w:val="007F7754"/>
    <w:rPr>
      <w:rFonts w:ascii="Calibri" w:eastAsia="Times New Roman" w:hAnsi="Calibri" w:cs="Calibri"/>
    </w:rPr>
  </w:style>
  <w:style w:type="paragraph" w:customStyle="1" w:styleId="81553F32D5A94CB59C691C826CD1942E">
    <w:name w:val="81553F32D5A94CB59C691C826CD1942E"/>
    <w:rsid w:val="007F7754"/>
  </w:style>
  <w:style w:type="paragraph" w:customStyle="1" w:styleId="303F57D86EE243909FBD5AA79D11B037">
    <w:name w:val="303F57D86EE243909FBD5AA79D11B037"/>
    <w:rsid w:val="007F7754"/>
  </w:style>
  <w:style w:type="paragraph" w:customStyle="1" w:styleId="0CEA92190CB242A59BBB8C1CC4887F49">
    <w:name w:val="0CEA92190CB242A59BBB8C1CC4887F49"/>
    <w:rsid w:val="007F7754"/>
  </w:style>
  <w:style w:type="paragraph" w:customStyle="1" w:styleId="3A942BE0420B47688AF55796306D8C77">
    <w:name w:val="3A942BE0420B47688AF55796306D8C77"/>
    <w:rsid w:val="007F7754"/>
  </w:style>
  <w:style w:type="paragraph" w:customStyle="1" w:styleId="C61B8967476C48B8ACCCA2A3C3DAA9D3">
    <w:name w:val="C61B8967476C48B8ACCCA2A3C3DAA9D3"/>
    <w:rsid w:val="007F7754"/>
  </w:style>
  <w:style w:type="paragraph" w:customStyle="1" w:styleId="8F226476EBF84909925574EBEAA059A4">
    <w:name w:val="8F226476EBF84909925574EBEAA059A4"/>
    <w:rsid w:val="007F7754"/>
  </w:style>
  <w:style w:type="paragraph" w:customStyle="1" w:styleId="5050E7418463461F9E87B724D74B89CD">
    <w:name w:val="5050E7418463461F9E87B724D74B89CD"/>
    <w:rsid w:val="007F7754"/>
  </w:style>
  <w:style w:type="paragraph" w:customStyle="1" w:styleId="E0EA553D4DE547EBAED51D2ECA6181BF">
    <w:name w:val="E0EA553D4DE547EBAED51D2ECA6181BF"/>
    <w:rsid w:val="007F7754"/>
  </w:style>
  <w:style w:type="paragraph" w:customStyle="1" w:styleId="76746ACF2A0445BBAF85DEB3895DE279">
    <w:name w:val="76746ACF2A0445BBAF85DEB3895DE279"/>
    <w:rsid w:val="007F7754"/>
  </w:style>
  <w:style w:type="paragraph" w:customStyle="1" w:styleId="089DA8A250F642C0A560E6C9AC368523">
    <w:name w:val="089DA8A250F642C0A560E6C9AC368523"/>
    <w:rsid w:val="007F7754"/>
  </w:style>
  <w:style w:type="paragraph" w:customStyle="1" w:styleId="C2CD677514094DACB011DDF599DFC4A8">
    <w:name w:val="C2CD677514094DACB011DDF599DFC4A8"/>
    <w:rsid w:val="007F7754"/>
  </w:style>
  <w:style w:type="paragraph" w:customStyle="1" w:styleId="77F3EC6CC5354DBB976E0669F592F903">
    <w:name w:val="77F3EC6CC5354DBB976E0669F592F903"/>
    <w:rsid w:val="007F7754"/>
  </w:style>
  <w:style w:type="paragraph" w:customStyle="1" w:styleId="B1D13D410C6C4C24A22E4D7B24E52FE6">
    <w:name w:val="B1D13D410C6C4C24A22E4D7B24E52FE6"/>
    <w:rsid w:val="007F7754"/>
  </w:style>
  <w:style w:type="paragraph" w:customStyle="1" w:styleId="0EB9BD45730140C487844FCD5E7FFA30">
    <w:name w:val="0EB9BD45730140C487844FCD5E7FFA30"/>
    <w:rsid w:val="007F7754"/>
  </w:style>
  <w:style w:type="paragraph" w:customStyle="1" w:styleId="318DD4672846425CB7E21BC896C65804">
    <w:name w:val="318DD4672846425CB7E21BC896C65804"/>
    <w:rsid w:val="007F7754"/>
  </w:style>
  <w:style w:type="paragraph" w:customStyle="1" w:styleId="D2EE8148A64E4DC4969C126CE290BE7B">
    <w:name w:val="D2EE8148A64E4DC4969C126CE290BE7B"/>
    <w:rsid w:val="007F7754"/>
  </w:style>
  <w:style w:type="paragraph" w:customStyle="1" w:styleId="3D31FB71B5D446BD8E98AA5F8E30521C">
    <w:name w:val="3D31FB71B5D446BD8E98AA5F8E30521C"/>
    <w:rsid w:val="007F7754"/>
  </w:style>
  <w:style w:type="paragraph" w:customStyle="1" w:styleId="BE0F0A5FE56245239DBD6BFD5C0D9EFF">
    <w:name w:val="BE0F0A5FE56245239DBD6BFD5C0D9EFF"/>
    <w:rsid w:val="007F7754"/>
  </w:style>
  <w:style w:type="paragraph" w:customStyle="1" w:styleId="8DB79CDC04324A97B596BBB0A2FC7C6D">
    <w:name w:val="8DB79CDC04324A97B596BBB0A2FC7C6D"/>
    <w:rsid w:val="007F7754"/>
  </w:style>
  <w:style w:type="paragraph" w:customStyle="1" w:styleId="EC505DE89FAA4E78933D0770E959BEA7">
    <w:name w:val="EC505DE89FAA4E78933D0770E959BEA7"/>
    <w:rsid w:val="007F7754"/>
  </w:style>
  <w:style w:type="paragraph" w:customStyle="1" w:styleId="5563D69397AA4A399A8F26B9716345C1">
    <w:name w:val="5563D69397AA4A399A8F26B9716345C1"/>
    <w:rsid w:val="007F7754"/>
  </w:style>
  <w:style w:type="paragraph" w:customStyle="1" w:styleId="B537A45593124F30A49312CEE4BDB895">
    <w:name w:val="B537A45593124F30A49312CEE4BDB895"/>
    <w:rsid w:val="007F7754"/>
  </w:style>
  <w:style w:type="paragraph" w:customStyle="1" w:styleId="7FA4060249264A4D840ADB81A02B8688">
    <w:name w:val="7FA4060249264A4D840ADB81A02B8688"/>
    <w:rsid w:val="007F7754"/>
  </w:style>
  <w:style w:type="paragraph" w:customStyle="1" w:styleId="F2E4BBC621BF48A58209DEF1D0C5E50B3">
    <w:name w:val="F2E4BBC621BF48A58209DEF1D0C5E50B3"/>
    <w:rsid w:val="007F7754"/>
    <w:rPr>
      <w:rFonts w:ascii="Calibri" w:eastAsia="Times New Roman" w:hAnsi="Calibri" w:cs="Calibri"/>
    </w:rPr>
  </w:style>
  <w:style w:type="paragraph" w:customStyle="1" w:styleId="B5C382BEBAC34B61BA487CAC2986739B1">
    <w:name w:val="B5C382BEBAC34B61BA487CAC2986739B1"/>
    <w:rsid w:val="007F7754"/>
    <w:rPr>
      <w:rFonts w:ascii="Calibri" w:eastAsia="Times New Roman" w:hAnsi="Calibri" w:cs="Calibri"/>
    </w:rPr>
  </w:style>
  <w:style w:type="paragraph" w:customStyle="1" w:styleId="81553F32D5A94CB59C691C826CD1942E1">
    <w:name w:val="81553F32D5A94CB59C691C826CD1942E1"/>
    <w:rsid w:val="007F7754"/>
    <w:rPr>
      <w:rFonts w:ascii="Calibri" w:eastAsia="Times New Roman" w:hAnsi="Calibri" w:cs="Calibri"/>
    </w:rPr>
  </w:style>
  <w:style w:type="paragraph" w:customStyle="1" w:styleId="303F57D86EE243909FBD5AA79D11B0371">
    <w:name w:val="303F57D86EE243909FBD5AA79D11B0371"/>
    <w:rsid w:val="007F7754"/>
    <w:rPr>
      <w:rFonts w:ascii="Calibri" w:eastAsia="Times New Roman" w:hAnsi="Calibri" w:cs="Calibri"/>
    </w:rPr>
  </w:style>
  <w:style w:type="paragraph" w:customStyle="1" w:styleId="0CEA92190CB242A59BBB8C1CC4887F491">
    <w:name w:val="0CEA92190CB242A59BBB8C1CC4887F491"/>
    <w:rsid w:val="007F7754"/>
    <w:rPr>
      <w:rFonts w:ascii="Calibri" w:eastAsia="Times New Roman" w:hAnsi="Calibri" w:cs="Calibri"/>
    </w:rPr>
  </w:style>
  <w:style w:type="paragraph" w:customStyle="1" w:styleId="3A942BE0420B47688AF55796306D8C771">
    <w:name w:val="3A942BE0420B47688AF55796306D8C771"/>
    <w:rsid w:val="007F7754"/>
    <w:rPr>
      <w:rFonts w:ascii="Calibri" w:eastAsia="Times New Roman" w:hAnsi="Calibri" w:cs="Calibri"/>
    </w:rPr>
  </w:style>
  <w:style w:type="paragraph" w:customStyle="1" w:styleId="C61B8967476C48B8ACCCA2A3C3DAA9D31">
    <w:name w:val="C61B8967476C48B8ACCCA2A3C3DAA9D31"/>
    <w:rsid w:val="007F7754"/>
    <w:rPr>
      <w:rFonts w:ascii="Calibri" w:eastAsia="Times New Roman" w:hAnsi="Calibri" w:cs="Calibri"/>
    </w:rPr>
  </w:style>
  <w:style w:type="paragraph" w:customStyle="1" w:styleId="8F226476EBF84909925574EBEAA059A41">
    <w:name w:val="8F226476EBF84909925574EBEAA059A41"/>
    <w:rsid w:val="007F7754"/>
    <w:rPr>
      <w:rFonts w:ascii="Calibri" w:eastAsia="Times New Roman" w:hAnsi="Calibri" w:cs="Calibri"/>
    </w:rPr>
  </w:style>
  <w:style w:type="paragraph" w:customStyle="1" w:styleId="5050E7418463461F9E87B724D74B89CD1">
    <w:name w:val="5050E7418463461F9E87B724D74B89CD1"/>
    <w:rsid w:val="007F7754"/>
    <w:rPr>
      <w:rFonts w:ascii="Calibri" w:eastAsia="Times New Roman" w:hAnsi="Calibri" w:cs="Calibri"/>
    </w:rPr>
  </w:style>
  <w:style w:type="paragraph" w:customStyle="1" w:styleId="E0EA553D4DE547EBAED51D2ECA6181BF1">
    <w:name w:val="E0EA553D4DE547EBAED51D2ECA6181BF1"/>
    <w:rsid w:val="007F7754"/>
    <w:rPr>
      <w:rFonts w:ascii="Calibri" w:eastAsia="Times New Roman" w:hAnsi="Calibri" w:cs="Calibri"/>
    </w:rPr>
  </w:style>
  <w:style w:type="paragraph" w:customStyle="1" w:styleId="76746ACF2A0445BBAF85DEB3895DE2791">
    <w:name w:val="76746ACF2A0445BBAF85DEB3895DE2791"/>
    <w:rsid w:val="007F7754"/>
    <w:rPr>
      <w:rFonts w:ascii="Calibri" w:eastAsia="Times New Roman" w:hAnsi="Calibri" w:cs="Calibri"/>
    </w:rPr>
  </w:style>
  <w:style w:type="paragraph" w:customStyle="1" w:styleId="089DA8A250F642C0A560E6C9AC3685231">
    <w:name w:val="089DA8A250F642C0A560E6C9AC3685231"/>
    <w:rsid w:val="007F7754"/>
    <w:rPr>
      <w:rFonts w:ascii="Calibri" w:eastAsia="Times New Roman" w:hAnsi="Calibri" w:cs="Calibri"/>
    </w:rPr>
  </w:style>
  <w:style w:type="paragraph" w:customStyle="1" w:styleId="C2CD677514094DACB011DDF599DFC4A81">
    <w:name w:val="C2CD677514094DACB011DDF599DFC4A81"/>
    <w:rsid w:val="007F7754"/>
    <w:rPr>
      <w:rFonts w:ascii="Calibri" w:eastAsia="Times New Roman" w:hAnsi="Calibri" w:cs="Calibri"/>
    </w:rPr>
  </w:style>
  <w:style w:type="paragraph" w:customStyle="1" w:styleId="77F3EC6CC5354DBB976E0669F592F9031">
    <w:name w:val="77F3EC6CC5354DBB976E0669F592F9031"/>
    <w:rsid w:val="007F7754"/>
    <w:rPr>
      <w:rFonts w:ascii="Calibri" w:eastAsia="Times New Roman" w:hAnsi="Calibri" w:cs="Calibri"/>
    </w:rPr>
  </w:style>
  <w:style w:type="paragraph" w:customStyle="1" w:styleId="B1D13D410C6C4C24A22E4D7B24E52FE61">
    <w:name w:val="B1D13D410C6C4C24A22E4D7B24E52FE61"/>
    <w:rsid w:val="007F7754"/>
    <w:rPr>
      <w:rFonts w:ascii="Calibri" w:eastAsia="Times New Roman" w:hAnsi="Calibri" w:cs="Calibri"/>
    </w:rPr>
  </w:style>
  <w:style w:type="paragraph" w:customStyle="1" w:styleId="0EB9BD45730140C487844FCD5E7FFA301">
    <w:name w:val="0EB9BD45730140C487844FCD5E7FFA301"/>
    <w:rsid w:val="007F7754"/>
    <w:rPr>
      <w:rFonts w:ascii="Calibri" w:eastAsia="Times New Roman" w:hAnsi="Calibri" w:cs="Calibri"/>
    </w:rPr>
  </w:style>
  <w:style w:type="paragraph" w:customStyle="1" w:styleId="318DD4672846425CB7E21BC896C658041">
    <w:name w:val="318DD4672846425CB7E21BC896C658041"/>
    <w:rsid w:val="007F7754"/>
    <w:rPr>
      <w:rFonts w:ascii="Calibri" w:eastAsia="Times New Roman" w:hAnsi="Calibri" w:cs="Calibri"/>
    </w:rPr>
  </w:style>
  <w:style w:type="paragraph" w:customStyle="1" w:styleId="D2EE8148A64E4DC4969C126CE290BE7B1">
    <w:name w:val="D2EE8148A64E4DC4969C126CE290BE7B1"/>
    <w:rsid w:val="007F7754"/>
    <w:rPr>
      <w:rFonts w:ascii="Calibri" w:eastAsia="Times New Roman" w:hAnsi="Calibri" w:cs="Calibri"/>
    </w:rPr>
  </w:style>
  <w:style w:type="paragraph" w:customStyle="1" w:styleId="3D31FB71B5D446BD8E98AA5F8E30521C1">
    <w:name w:val="3D31FB71B5D446BD8E98AA5F8E30521C1"/>
    <w:rsid w:val="007F7754"/>
    <w:rPr>
      <w:rFonts w:ascii="Calibri" w:eastAsia="Times New Roman" w:hAnsi="Calibri" w:cs="Calibri"/>
    </w:rPr>
  </w:style>
  <w:style w:type="paragraph" w:customStyle="1" w:styleId="BE0F0A5FE56245239DBD6BFD5C0D9EFF1">
    <w:name w:val="BE0F0A5FE56245239DBD6BFD5C0D9EFF1"/>
    <w:rsid w:val="007F7754"/>
    <w:rPr>
      <w:rFonts w:ascii="Calibri" w:eastAsia="Times New Roman" w:hAnsi="Calibri" w:cs="Calibri"/>
    </w:rPr>
  </w:style>
  <w:style w:type="paragraph" w:customStyle="1" w:styleId="8DB79CDC04324A97B596BBB0A2FC7C6D1">
    <w:name w:val="8DB79CDC04324A97B596BBB0A2FC7C6D1"/>
    <w:rsid w:val="007F7754"/>
    <w:rPr>
      <w:rFonts w:ascii="Calibri" w:eastAsia="Times New Roman" w:hAnsi="Calibri" w:cs="Calibri"/>
    </w:rPr>
  </w:style>
  <w:style w:type="paragraph" w:customStyle="1" w:styleId="EC505DE89FAA4E78933D0770E959BEA71">
    <w:name w:val="EC505DE89FAA4E78933D0770E959BEA71"/>
    <w:rsid w:val="007F7754"/>
    <w:rPr>
      <w:rFonts w:ascii="Calibri" w:eastAsia="Times New Roman" w:hAnsi="Calibri" w:cs="Calibri"/>
    </w:rPr>
  </w:style>
  <w:style w:type="paragraph" w:customStyle="1" w:styleId="5563D69397AA4A399A8F26B9716345C11">
    <w:name w:val="5563D69397AA4A399A8F26B9716345C11"/>
    <w:rsid w:val="007F7754"/>
    <w:rPr>
      <w:rFonts w:ascii="Calibri" w:eastAsia="Times New Roman" w:hAnsi="Calibri" w:cs="Calibri"/>
    </w:rPr>
  </w:style>
  <w:style w:type="paragraph" w:customStyle="1" w:styleId="B537A45593124F30A49312CEE4BDB8951">
    <w:name w:val="B537A45593124F30A49312CEE4BDB8951"/>
    <w:rsid w:val="007F7754"/>
    <w:rPr>
      <w:rFonts w:ascii="Calibri" w:eastAsia="Times New Roman" w:hAnsi="Calibri" w:cs="Calibri"/>
    </w:rPr>
  </w:style>
  <w:style w:type="paragraph" w:customStyle="1" w:styleId="7FA4060249264A4D840ADB81A02B86881">
    <w:name w:val="7FA4060249264A4D840ADB81A02B86881"/>
    <w:rsid w:val="007F7754"/>
    <w:rPr>
      <w:rFonts w:ascii="Calibri" w:eastAsia="Times New Roman" w:hAnsi="Calibri" w:cs="Calibri"/>
    </w:rPr>
  </w:style>
  <w:style w:type="paragraph" w:customStyle="1" w:styleId="F2E4BBC621BF48A58209DEF1D0C5E50B4">
    <w:name w:val="F2E4BBC621BF48A58209DEF1D0C5E50B4"/>
    <w:rsid w:val="007F7754"/>
    <w:rPr>
      <w:rFonts w:ascii="Calibri" w:eastAsia="Times New Roman" w:hAnsi="Calibri" w:cs="Calibri"/>
    </w:rPr>
  </w:style>
  <w:style w:type="paragraph" w:customStyle="1" w:styleId="EFFCAB1EC1B141A2AFB73B634C95B06E">
    <w:name w:val="EFFCAB1EC1B141A2AFB73B634C95B06E"/>
    <w:rsid w:val="007F7754"/>
    <w:rPr>
      <w:rFonts w:ascii="Calibri" w:eastAsia="Times New Roman" w:hAnsi="Calibri" w:cs="Calibri"/>
    </w:rPr>
  </w:style>
  <w:style w:type="paragraph" w:customStyle="1" w:styleId="B5C382BEBAC34B61BA487CAC2986739B2">
    <w:name w:val="B5C382BEBAC34B61BA487CAC2986739B2"/>
    <w:rsid w:val="007F7754"/>
    <w:rPr>
      <w:rFonts w:ascii="Calibri" w:eastAsia="Times New Roman" w:hAnsi="Calibri" w:cs="Calibri"/>
    </w:rPr>
  </w:style>
  <w:style w:type="paragraph" w:customStyle="1" w:styleId="81553F32D5A94CB59C691C826CD1942E2">
    <w:name w:val="81553F32D5A94CB59C691C826CD1942E2"/>
    <w:rsid w:val="007F7754"/>
    <w:rPr>
      <w:rFonts w:ascii="Calibri" w:eastAsia="Times New Roman" w:hAnsi="Calibri" w:cs="Calibri"/>
    </w:rPr>
  </w:style>
  <w:style w:type="paragraph" w:customStyle="1" w:styleId="303F57D86EE243909FBD5AA79D11B0372">
    <w:name w:val="303F57D86EE243909FBD5AA79D11B0372"/>
    <w:rsid w:val="007F7754"/>
    <w:rPr>
      <w:rFonts w:ascii="Calibri" w:eastAsia="Times New Roman" w:hAnsi="Calibri" w:cs="Calibri"/>
    </w:rPr>
  </w:style>
  <w:style w:type="paragraph" w:customStyle="1" w:styleId="0CEA92190CB242A59BBB8C1CC4887F492">
    <w:name w:val="0CEA92190CB242A59BBB8C1CC4887F492"/>
    <w:rsid w:val="007F7754"/>
    <w:rPr>
      <w:rFonts w:ascii="Calibri" w:eastAsia="Times New Roman" w:hAnsi="Calibri" w:cs="Calibri"/>
    </w:rPr>
  </w:style>
  <w:style w:type="paragraph" w:customStyle="1" w:styleId="3A942BE0420B47688AF55796306D8C772">
    <w:name w:val="3A942BE0420B47688AF55796306D8C772"/>
    <w:rsid w:val="007F7754"/>
    <w:rPr>
      <w:rFonts w:ascii="Calibri" w:eastAsia="Times New Roman" w:hAnsi="Calibri" w:cs="Calibri"/>
    </w:rPr>
  </w:style>
  <w:style w:type="paragraph" w:customStyle="1" w:styleId="C61B8967476C48B8ACCCA2A3C3DAA9D32">
    <w:name w:val="C61B8967476C48B8ACCCA2A3C3DAA9D32"/>
    <w:rsid w:val="007F7754"/>
    <w:rPr>
      <w:rFonts w:ascii="Calibri" w:eastAsia="Times New Roman" w:hAnsi="Calibri" w:cs="Calibri"/>
    </w:rPr>
  </w:style>
  <w:style w:type="paragraph" w:customStyle="1" w:styleId="8F226476EBF84909925574EBEAA059A42">
    <w:name w:val="8F226476EBF84909925574EBEAA059A42"/>
    <w:rsid w:val="007F7754"/>
    <w:rPr>
      <w:rFonts w:ascii="Calibri" w:eastAsia="Times New Roman" w:hAnsi="Calibri" w:cs="Calibri"/>
    </w:rPr>
  </w:style>
  <w:style w:type="paragraph" w:customStyle="1" w:styleId="5050E7418463461F9E87B724D74B89CD2">
    <w:name w:val="5050E7418463461F9E87B724D74B89CD2"/>
    <w:rsid w:val="007F7754"/>
    <w:rPr>
      <w:rFonts w:ascii="Calibri" w:eastAsia="Times New Roman" w:hAnsi="Calibri" w:cs="Calibri"/>
    </w:rPr>
  </w:style>
  <w:style w:type="paragraph" w:customStyle="1" w:styleId="E0EA553D4DE547EBAED51D2ECA6181BF2">
    <w:name w:val="E0EA553D4DE547EBAED51D2ECA6181BF2"/>
    <w:rsid w:val="007F7754"/>
    <w:rPr>
      <w:rFonts w:ascii="Calibri" w:eastAsia="Times New Roman" w:hAnsi="Calibri" w:cs="Calibri"/>
    </w:rPr>
  </w:style>
  <w:style w:type="paragraph" w:customStyle="1" w:styleId="76746ACF2A0445BBAF85DEB3895DE2792">
    <w:name w:val="76746ACF2A0445BBAF85DEB3895DE2792"/>
    <w:rsid w:val="007F7754"/>
    <w:rPr>
      <w:rFonts w:ascii="Calibri" w:eastAsia="Times New Roman" w:hAnsi="Calibri" w:cs="Calibri"/>
    </w:rPr>
  </w:style>
  <w:style w:type="paragraph" w:customStyle="1" w:styleId="089DA8A250F642C0A560E6C9AC3685232">
    <w:name w:val="089DA8A250F642C0A560E6C9AC3685232"/>
    <w:rsid w:val="007F7754"/>
    <w:rPr>
      <w:rFonts w:ascii="Calibri" w:eastAsia="Times New Roman" w:hAnsi="Calibri" w:cs="Calibri"/>
    </w:rPr>
  </w:style>
  <w:style w:type="paragraph" w:customStyle="1" w:styleId="C2CD677514094DACB011DDF599DFC4A82">
    <w:name w:val="C2CD677514094DACB011DDF599DFC4A82"/>
    <w:rsid w:val="007F7754"/>
    <w:rPr>
      <w:rFonts w:ascii="Calibri" w:eastAsia="Times New Roman" w:hAnsi="Calibri" w:cs="Calibri"/>
    </w:rPr>
  </w:style>
  <w:style w:type="paragraph" w:customStyle="1" w:styleId="77F3EC6CC5354DBB976E0669F592F9032">
    <w:name w:val="77F3EC6CC5354DBB976E0669F592F9032"/>
    <w:rsid w:val="007F7754"/>
    <w:rPr>
      <w:rFonts w:ascii="Calibri" w:eastAsia="Times New Roman" w:hAnsi="Calibri" w:cs="Calibri"/>
    </w:rPr>
  </w:style>
  <w:style w:type="paragraph" w:customStyle="1" w:styleId="B1D13D410C6C4C24A22E4D7B24E52FE62">
    <w:name w:val="B1D13D410C6C4C24A22E4D7B24E52FE62"/>
    <w:rsid w:val="007F7754"/>
    <w:rPr>
      <w:rFonts w:ascii="Calibri" w:eastAsia="Times New Roman" w:hAnsi="Calibri" w:cs="Calibri"/>
    </w:rPr>
  </w:style>
  <w:style w:type="paragraph" w:customStyle="1" w:styleId="0EB9BD45730140C487844FCD5E7FFA302">
    <w:name w:val="0EB9BD45730140C487844FCD5E7FFA302"/>
    <w:rsid w:val="007F7754"/>
    <w:rPr>
      <w:rFonts w:ascii="Calibri" w:eastAsia="Times New Roman" w:hAnsi="Calibri" w:cs="Calibri"/>
    </w:rPr>
  </w:style>
  <w:style w:type="paragraph" w:customStyle="1" w:styleId="318DD4672846425CB7E21BC896C658042">
    <w:name w:val="318DD4672846425CB7E21BC896C658042"/>
    <w:rsid w:val="007F7754"/>
    <w:rPr>
      <w:rFonts w:ascii="Calibri" w:eastAsia="Times New Roman" w:hAnsi="Calibri" w:cs="Calibri"/>
    </w:rPr>
  </w:style>
  <w:style w:type="paragraph" w:customStyle="1" w:styleId="D2EE8148A64E4DC4969C126CE290BE7B2">
    <w:name w:val="D2EE8148A64E4DC4969C126CE290BE7B2"/>
    <w:rsid w:val="007F7754"/>
    <w:rPr>
      <w:rFonts w:ascii="Calibri" w:eastAsia="Times New Roman" w:hAnsi="Calibri" w:cs="Calibri"/>
    </w:rPr>
  </w:style>
  <w:style w:type="paragraph" w:customStyle="1" w:styleId="3D31FB71B5D446BD8E98AA5F8E30521C2">
    <w:name w:val="3D31FB71B5D446BD8E98AA5F8E30521C2"/>
    <w:rsid w:val="007F7754"/>
    <w:rPr>
      <w:rFonts w:ascii="Calibri" w:eastAsia="Times New Roman" w:hAnsi="Calibri" w:cs="Calibri"/>
    </w:rPr>
  </w:style>
  <w:style w:type="paragraph" w:customStyle="1" w:styleId="BE0F0A5FE56245239DBD6BFD5C0D9EFF2">
    <w:name w:val="BE0F0A5FE56245239DBD6BFD5C0D9EFF2"/>
    <w:rsid w:val="007F7754"/>
    <w:rPr>
      <w:rFonts w:ascii="Calibri" w:eastAsia="Times New Roman" w:hAnsi="Calibri" w:cs="Calibri"/>
    </w:rPr>
  </w:style>
  <w:style w:type="paragraph" w:customStyle="1" w:styleId="8DB79CDC04324A97B596BBB0A2FC7C6D2">
    <w:name w:val="8DB79CDC04324A97B596BBB0A2FC7C6D2"/>
    <w:rsid w:val="007F7754"/>
    <w:rPr>
      <w:rFonts w:ascii="Calibri" w:eastAsia="Times New Roman" w:hAnsi="Calibri" w:cs="Calibri"/>
    </w:rPr>
  </w:style>
  <w:style w:type="paragraph" w:customStyle="1" w:styleId="EC505DE89FAA4E78933D0770E959BEA72">
    <w:name w:val="EC505DE89FAA4E78933D0770E959BEA72"/>
    <w:rsid w:val="007F7754"/>
    <w:rPr>
      <w:rFonts w:ascii="Calibri" w:eastAsia="Times New Roman" w:hAnsi="Calibri" w:cs="Calibri"/>
    </w:rPr>
  </w:style>
  <w:style w:type="paragraph" w:customStyle="1" w:styleId="5563D69397AA4A399A8F26B9716345C12">
    <w:name w:val="5563D69397AA4A399A8F26B9716345C12"/>
    <w:rsid w:val="007F7754"/>
    <w:rPr>
      <w:rFonts w:ascii="Calibri" w:eastAsia="Times New Roman" w:hAnsi="Calibri" w:cs="Calibri"/>
    </w:rPr>
  </w:style>
  <w:style w:type="paragraph" w:customStyle="1" w:styleId="B537A45593124F30A49312CEE4BDB8952">
    <w:name w:val="B537A45593124F30A49312CEE4BDB8952"/>
    <w:rsid w:val="007F7754"/>
    <w:rPr>
      <w:rFonts w:ascii="Calibri" w:eastAsia="Times New Roman" w:hAnsi="Calibri" w:cs="Calibri"/>
    </w:rPr>
  </w:style>
  <w:style w:type="paragraph" w:customStyle="1" w:styleId="7FA4060249264A4D840ADB81A02B86882">
    <w:name w:val="7FA4060249264A4D840ADB81A02B86882"/>
    <w:rsid w:val="007F7754"/>
    <w:rPr>
      <w:rFonts w:ascii="Calibri" w:eastAsia="Times New Roman" w:hAnsi="Calibri" w:cs="Calibri"/>
    </w:rPr>
  </w:style>
  <w:style w:type="paragraph" w:customStyle="1" w:styleId="F2E4BBC621BF48A58209DEF1D0C5E50B5">
    <w:name w:val="F2E4BBC621BF48A58209DEF1D0C5E50B5"/>
    <w:rsid w:val="007F7754"/>
    <w:rPr>
      <w:rFonts w:ascii="Calibri" w:eastAsia="Times New Roman" w:hAnsi="Calibri" w:cs="Calibri"/>
    </w:rPr>
  </w:style>
  <w:style w:type="paragraph" w:customStyle="1" w:styleId="EFFCAB1EC1B141A2AFB73B634C95B06E1">
    <w:name w:val="EFFCAB1EC1B141A2AFB73B634C95B06E1"/>
    <w:rsid w:val="007F7754"/>
    <w:rPr>
      <w:rFonts w:ascii="Calibri" w:eastAsia="Times New Roman" w:hAnsi="Calibri" w:cs="Calibri"/>
    </w:rPr>
  </w:style>
  <w:style w:type="paragraph" w:customStyle="1" w:styleId="B5C382BEBAC34B61BA487CAC2986739B3">
    <w:name w:val="B5C382BEBAC34B61BA487CAC2986739B3"/>
    <w:rsid w:val="007F7754"/>
    <w:rPr>
      <w:rFonts w:ascii="Calibri" w:eastAsia="Times New Roman" w:hAnsi="Calibri" w:cs="Calibri"/>
    </w:rPr>
  </w:style>
  <w:style w:type="paragraph" w:customStyle="1" w:styleId="81553F32D5A94CB59C691C826CD1942E3">
    <w:name w:val="81553F32D5A94CB59C691C826CD1942E3"/>
    <w:rsid w:val="007F7754"/>
    <w:rPr>
      <w:rFonts w:ascii="Calibri" w:eastAsia="Times New Roman" w:hAnsi="Calibri" w:cs="Calibri"/>
    </w:rPr>
  </w:style>
  <w:style w:type="paragraph" w:customStyle="1" w:styleId="303F57D86EE243909FBD5AA79D11B0373">
    <w:name w:val="303F57D86EE243909FBD5AA79D11B0373"/>
    <w:rsid w:val="007F7754"/>
    <w:rPr>
      <w:rFonts w:ascii="Calibri" w:eastAsia="Times New Roman" w:hAnsi="Calibri" w:cs="Calibri"/>
    </w:rPr>
  </w:style>
  <w:style w:type="paragraph" w:customStyle="1" w:styleId="0CEA92190CB242A59BBB8C1CC4887F493">
    <w:name w:val="0CEA92190CB242A59BBB8C1CC4887F493"/>
    <w:rsid w:val="007F7754"/>
    <w:rPr>
      <w:rFonts w:ascii="Calibri" w:eastAsia="Times New Roman" w:hAnsi="Calibri" w:cs="Calibri"/>
    </w:rPr>
  </w:style>
  <w:style w:type="paragraph" w:customStyle="1" w:styleId="3A942BE0420B47688AF55796306D8C773">
    <w:name w:val="3A942BE0420B47688AF55796306D8C773"/>
    <w:rsid w:val="007F7754"/>
    <w:rPr>
      <w:rFonts w:ascii="Calibri" w:eastAsia="Times New Roman" w:hAnsi="Calibri" w:cs="Calibri"/>
    </w:rPr>
  </w:style>
  <w:style w:type="paragraph" w:customStyle="1" w:styleId="C61B8967476C48B8ACCCA2A3C3DAA9D33">
    <w:name w:val="C61B8967476C48B8ACCCA2A3C3DAA9D33"/>
    <w:rsid w:val="007F7754"/>
    <w:rPr>
      <w:rFonts w:ascii="Calibri" w:eastAsia="Times New Roman" w:hAnsi="Calibri" w:cs="Calibri"/>
    </w:rPr>
  </w:style>
  <w:style w:type="paragraph" w:customStyle="1" w:styleId="8F226476EBF84909925574EBEAA059A43">
    <w:name w:val="8F226476EBF84909925574EBEAA059A43"/>
    <w:rsid w:val="007F7754"/>
    <w:rPr>
      <w:rFonts w:ascii="Calibri" w:eastAsia="Times New Roman" w:hAnsi="Calibri" w:cs="Calibri"/>
    </w:rPr>
  </w:style>
  <w:style w:type="paragraph" w:customStyle="1" w:styleId="5050E7418463461F9E87B724D74B89CD3">
    <w:name w:val="5050E7418463461F9E87B724D74B89CD3"/>
    <w:rsid w:val="007F7754"/>
    <w:rPr>
      <w:rFonts w:ascii="Calibri" w:eastAsia="Times New Roman" w:hAnsi="Calibri" w:cs="Calibri"/>
    </w:rPr>
  </w:style>
  <w:style w:type="paragraph" w:customStyle="1" w:styleId="E0EA553D4DE547EBAED51D2ECA6181BF3">
    <w:name w:val="E0EA553D4DE547EBAED51D2ECA6181BF3"/>
    <w:rsid w:val="007F7754"/>
    <w:rPr>
      <w:rFonts w:ascii="Calibri" w:eastAsia="Times New Roman" w:hAnsi="Calibri" w:cs="Calibri"/>
    </w:rPr>
  </w:style>
  <w:style w:type="paragraph" w:customStyle="1" w:styleId="76746ACF2A0445BBAF85DEB3895DE2793">
    <w:name w:val="76746ACF2A0445BBAF85DEB3895DE2793"/>
    <w:rsid w:val="007F7754"/>
    <w:rPr>
      <w:rFonts w:ascii="Calibri" w:eastAsia="Times New Roman" w:hAnsi="Calibri" w:cs="Calibri"/>
    </w:rPr>
  </w:style>
  <w:style w:type="paragraph" w:customStyle="1" w:styleId="089DA8A250F642C0A560E6C9AC3685233">
    <w:name w:val="089DA8A250F642C0A560E6C9AC3685233"/>
    <w:rsid w:val="007F7754"/>
    <w:rPr>
      <w:rFonts w:ascii="Calibri" w:eastAsia="Times New Roman" w:hAnsi="Calibri" w:cs="Calibri"/>
    </w:rPr>
  </w:style>
  <w:style w:type="paragraph" w:customStyle="1" w:styleId="C2CD677514094DACB011DDF599DFC4A83">
    <w:name w:val="C2CD677514094DACB011DDF599DFC4A83"/>
    <w:rsid w:val="007F7754"/>
    <w:rPr>
      <w:rFonts w:ascii="Calibri" w:eastAsia="Times New Roman" w:hAnsi="Calibri" w:cs="Calibri"/>
    </w:rPr>
  </w:style>
  <w:style w:type="paragraph" w:customStyle="1" w:styleId="77F3EC6CC5354DBB976E0669F592F9033">
    <w:name w:val="77F3EC6CC5354DBB976E0669F592F9033"/>
    <w:rsid w:val="007F7754"/>
    <w:rPr>
      <w:rFonts w:ascii="Calibri" w:eastAsia="Times New Roman" w:hAnsi="Calibri" w:cs="Calibri"/>
    </w:rPr>
  </w:style>
  <w:style w:type="paragraph" w:customStyle="1" w:styleId="B1D13D410C6C4C24A22E4D7B24E52FE63">
    <w:name w:val="B1D13D410C6C4C24A22E4D7B24E52FE63"/>
    <w:rsid w:val="007F7754"/>
    <w:rPr>
      <w:rFonts w:ascii="Calibri" w:eastAsia="Times New Roman" w:hAnsi="Calibri" w:cs="Calibri"/>
    </w:rPr>
  </w:style>
  <w:style w:type="paragraph" w:customStyle="1" w:styleId="0EB9BD45730140C487844FCD5E7FFA303">
    <w:name w:val="0EB9BD45730140C487844FCD5E7FFA303"/>
    <w:rsid w:val="007F7754"/>
    <w:rPr>
      <w:rFonts w:ascii="Calibri" w:eastAsia="Times New Roman" w:hAnsi="Calibri" w:cs="Calibri"/>
    </w:rPr>
  </w:style>
  <w:style w:type="paragraph" w:customStyle="1" w:styleId="318DD4672846425CB7E21BC896C658043">
    <w:name w:val="318DD4672846425CB7E21BC896C658043"/>
    <w:rsid w:val="007F7754"/>
    <w:rPr>
      <w:rFonts w:ascii="Calibri" w:eastAsia="Times New Roman" w:hAnsi="Calibri" w:cs="Calibri"/>
    </w:rPr>
  </w:style>
  <w:style w:type="paragraph" w:customStyle="1" w:styleId="D2EE8148A64E4DC4969C126CE290BE7B3">
    <w:name w:val="D2EE8148A64E4DC4969C126CE290BE7B3"/>
    <w:rsid w:val="007F7754"/>
    <w:rPr>
      <w:rFonts w:ascii="Calibri" w:eastAsia="Times New Roman" w:hAnsi="Calibri" w:cs="Calibri"/>
    </w:rPr>
  </w:style>
  <w:style w:type="paragraph" w:customStyle="1" w:styleId="3D31FB71B5D446BD8E98AA5F8E30521C3">
    <w:name w:val="3D31FB71B5D446BD8E98AA5F8E30521C3"/>
    <w:rsid w:val="007F7754"/>
    <w:rPr>
      <w:rFonts w:ascii="Calibri" w:eastAsia="Times New Roman" w:hAnsi="Calibri" w:cs="Calibri"/>
    </w:rPr>
  </w:style>
  <w:style w:type="paragraph" w:customStyle="1" w:styleId="BE0F0A5FE56245239DBD6BFD5C0D9EFF3">
    <w:name w:val="BE0F0A5FE56245239DBD6BFD5C0D9EFF3"/>
    <w:rsid w:val="007F7754"/>
    <w:rPr>
      <w:rFonts w:ascii="Calibri" w:eastAsia="Times New Roman" w:hAnsi="Calibri" w:cs="Calibri"/>
    </w:rPr>
  </w:style>
  <w:style w:type="paragraph" w:customStyle="1" w:styleId="8DB79CDC04324A97B596BBB0A2FC7C6D3">
    <w:name w:val="8DB79CDC04324A97B596BBB0A2FC7C6D3"/>
    <w:rsid w:val="007F7754"/>
    <w:rPr>
      <w:rFonts w:ascii="Calibri" w:eastAsia="Times New Roman" w:hAnsi="Calibri" w:cs="Calibri"/>
    </w:rPr>
  </w:style>
  <w:style w:type="paragraph" w:customStyle="1" w:styleId="EC505DE89FAA4E78933D0770E959BEA73">
    <w:name w:val="EC505DE89FAA4E78933D0770E959BEA73"/>
    <w:rsid w:val="007F7754"/>
    <w:rPr>
      <w:rFonts w:ascii="Calibri" w:eastAsia="Times New Roman" w:hAnsi="Calibri" w:cs="Calibri"/>
    </w:rPr>
  </w:style>
  <w:style w:type="paragraph" w:customStyle="1" w:styleId="5563D69397AA4A399A8F26B9716345C13">
    <w:name w:val="5563D69397AA4A399A8F26B9716345C13"/>
    <w:rsid w:val="007F7754"/>
    <w:rPr>
      <w:rFonts w:ascii="Calibri" w:eastAsia="Times New Roman" w:hAnsi="Calibri" w:cs="Calibri"/>
    </w:rPr>
  </w:style>
  <w:style w:type="paragraph" w:customStyle="1" w:styleId="B537A45593124F30A49312CEE4BDB8953">
    <w:name w:val="B537A45593124F30A49312CEE4BDB8953"/>
    <w:rsid w:val="007F7754"/>
    <w:rPr>
      <w:rFonts w:ascii="Calibri" w:eastAsia="Times New Roman" w:hAnsi="Calibri" w:cs="Calibri"/>
    </w:rPr>
  </w:style>
  <w:style w:type="paragraph" w:customStyle="1" w:styleId="7FA4060249264A4D840ADB81A02B86883">
    <w:name w:val="7FA4060249264A4D840ADB81A02B86883"/>
    <w:rsid w:val="007F7754"/>
    <w:rPr>
      <w:rFonts w:ascii="Calibri" w:eastAsia="Times New Roman" w:hAnsi="Calibri" w:cs="Calibri"/>
    </w:rPr>
  </w:style>
  <w:style w:type="paragraph" w:customStyle="1" w:styleId="AA6ED8EF92074D37A9ECFEE98F21355A">
    <w:name w:val="AA6ED8EF92074D37A9ECFEE98F21355A"/>
    <w:rsid w:val="007F7754"/>
  </w:style>
  <w:style w:type="paragraph" w:customStyle="1" w:styleId="FDDE2872C12A41A9B6FD9A5B8258FC5E">
    <w:name w:val="FDDE2872C12A41A9B6FD9A5B8258FC5E"/>
    <w:rsid w:val="007F7754"/>
  </w:style>
  <w:style w:type="paragraph" w:customStyle="1" w:styleId="AB11FDE8203345848CC562DBFE6DAF8D">
    <w:name w:val="AB11FDE8203345848CC562DBFE6DAF8D"/>
    <w:rsid w:val="007F7754"/>
  </w:style>
  <w:style w:type="paragraph" w:customStyle="1" w:styleId="4DA1A778332F4DF89C9992698B6D2B13">
    <w:name w:val="4DA1A778332F4DF89C9992698B6D2B13"/>
    <w:rsid w:val="007F7754"/>
  </w:style>
  <w:style w:type="paragraph" w:customStyle="1" w:styleId="C6E53B610CB340A9A926D14B03D7F54E">
    <w:name w:val="C6E53B610CB340A9A926D14B03D7F54E"/>
    <w:rsid w:val="007F7754"/>
  </w:style>
  <w:style w:type="paragraph" w:customStyle="1" w:styleId="551DA5742FEB47538A36F47B578ACE67">
    <w:name w:val="551DA5742FEB47538A36F47B578ACE67"/>
    <w:rsid w:val="007F7754"/>
  </w:style>
  <w:style w:type="paragraph" w:customStyle="1" w:styleId="F4E185CE9E4544E8A75822ECDCED306B">
    <w:name w:val="F4E185CE9E4544E8A75822ECDCED306B"/>
    <w:rsid w:val="007F7754"/>
  </w:style>
  <w:style w:type="paragraph" w:customStyle="1" w:styleId="CB0F79D96FEE441A982711AB72945EB2">
    <w:name w:val="CB0F79D96FEE441A982711AB72945EB2"/>
    <w:rsid w:val="007F7754"/>
  </w:style>
  <w:style w:type="paragraph" w:customStyle="1" w:styleId="975B27CCFE7E4736A717147CA4E5E3F5">
    <w:name w:val="975B27CCFE7E4736A717147CA4E5E3F5"/>
    <w:rsid w:val="007F7754"/>
  </w:style>
  <w:style w:type="paragraph" w:customStyle="1" w:styleId="CA8946A5C1B24560B1A274E58EAFE3B8">
    <w:name w:val="CA8946A5C1B24560B1A274E58EAFE3B8"/>
    <w:rsid w:val="007F7754"/>
  </w:style>
  <w:style w:type="paragraph" w:customStyle="1" w:styleId="BAB8533915A8492A8FE761F60E778696">
    <w:name w:val="BAB8533915A8492A8FE761F60E778696"/>
    <w:rsid w:val="007F7754"/>
  </w:style>
  <w:style w:type="paragraph" w:customStyle="1" w:styleId="85284EA9103D47628D936983D0BC310D">
    <w:name w:val="85284EA9103D47628D936983D0BC310D"/>
    <w:rsid w:val="007F7754"/>
  </w:style>
  <w:style w:type="paragraph" w:customStyle="1" w:styleId="135689420FAC4CBD9A381DD904B183C7">
    <w:name w:val="135689420FAC4CBD9A381DD904B183C7"/>
    <w:rsid w:val="007F7754"/>
  </w:style>
  <w:style w:type="paragraph" w:customStyle="1" w:styleId="C1EE1D085DAB49398344FCFB6F5A66CA">
    <w:name w:val="C1EE1D085DAB49398344FCFB6F5A66CA"/>
    <w:rsid w:val="007F7754"/>
  </w:style>
  <w:style w:type="paragraph" w:customStyle="1" w:styleId="DEFFAC18A98546BA84F7324ABD49BFCF">
    <w:name w:val="DEFFAC18A98546BA84F7324ABD49BFCF"/>
    <w:rsid w:val="007F7754"/>
  </w:style>
  <w:style w:type="paragraph" w:customStyle="1" w:styleId="4AA66D14B7264954AA6233F86456741D">
    <w:name w:val="4AA66D14B7264954AA6233F86456741D"/>
    <w:rsid w:val="007F7754"/>
  </w:style>
  <w:style w:type="paragraph" w:customStyle="1" w:styleId="B57708EA5A314E96B3EA3C63DA7C8DF6">
    <w:name w:val="B57708EA5A314E96B3EA3C63DA7C8DF6"/>
    <w:rsid w:val="007F7754"/>
  </w:style>
  <w:style w:type="paragraph" w:customStyle="1" w:styleId="F0C2EE2B7F944F8CBC64F8088E230B54">
    <w:name w:val="F0C2EE2B7F944F8CBC64F8088E230B54"/>
    <w:rsid w:val="007F7754"/>
  </w:style>
  <w:style w:type="paragraph" w:customStyle="1" w:styleId="217D160A3A234023A42BFAC36277E793">
    <w:name w:val="217D160A3A234023A42BFAC36277E793"/>
    <w:rsid w:val="007F7754"/>
  </w:style>
  <w:style w:type="paragraph" w:customStyle="1" w:styleId="8CD65FC6D7624F438FCCC13DC6D689E9">
    <w:name w:val="8CD65FC6D7624F438FCCC13DC6D689E9"/>
    <w:rsid w:val="007F7754"/>
  </w:style>
  <w:style w:type="paragraph" w:customStyle="1" w:styleId="3321D0703A154E13B8F8D9378610E9F2">
    <w:name w:val="3321D0703A154E13B8F8D9378610E9F2"/>
    <w:rsid w:val="007F7754"/>
  </w:style>
  <w:style w:type="paragraph" w:customStyle="1" w:styleId="E2155A62B4BC45AC8807A80D4F438204">
    <w:name w:val="E2155A62B4BC45AC8807A80D4F438204"/>
    <w:rsid w:val="007F7754"/>
  </w:style>
  <w:style w:type="paragraph" w:customStyle="1" w:styleId="7C219A28EBB14FB6969A93C770E7D7F9">
    <w:name w:val="7C219A28EBB14FB6969A93C770E7D7F9"/>
    <w:rsid w:val="007F7754"/>
  </w:style>
  <w:style w:type="paragraph" w:customStyle="1" w:styleId="4F8661A767D4440AB93EBE57A84C692A">
    <w:name w:val="4F8661A767D4440AB93EBE57A84C692A"/>
    <w:rsid w:val="007F7754"/>
  </w:style>
  <w:style w:type="paragraph" w:customStyle="1" w:styleId="F5E8C3D64F124E0EA06433D4419696D7">
    <w:name w:val="F5E8C3D64F124E0EA06433D4419696D7"/>
    <w:rsid w:val="007F7754"/>
  </w:style>
  <w:style w:type="paragraph" w:customStyle="1" w:styleId="45C9CB74BDDC4C20AF86F7FAAA618513">
    <w:name w:val="45C9CB74BDDC4C20AF86F7FAAA618513"/>
    <w:rsid w:val="007F7754"/>
  </w:style>
  <w:style w:type="paragraph" w:customStyle="1" w:styleId="246986170C0A43A18BD8407619624E0C">
    <w:name w:val="246986170C0A43A18BD8407619624E0C"/>
    <w:rsid w:val="007F7754"/>
  </w:style>
  <w:style w:type="paragraph" w:customStyle="1" w:styleId="BC9F697E94B64F68B3FBF33E7AC2D502">
    <w:name w:val="BC9F697E94B64F68B3FBF33E7AC2D502"/>
    <w:rsid w:val="007F7754"/>
  </w:style>
  <w:style w:type="paragraph" w:customStyle="1" w:styleId="33B2A2DEC67F4B5598FC37BCFD72B1D5">
    <w:name w:val="33B2A2DEC67F4B5598FC37BCFD72B1D5"/>
    <w:rsid w:val="007F7754"/>
  </w:style>
  <w:style w:type="paragraph" w:customStyle="1" w:styleId="B207B49AA17447C4BB17317137A6FE0B">
    <w:name w:val="B207B49AA17447C4BB17317137A6FE0B"/>
    <w:rsid w:val="007F7754"/>
  </w:style>
  <w:style w:type="paragraph" w:customStyle="1" w:styleId="8040E426714B423981877A778D9D2C5C">
    <w:name w:val="8040E426714B423981877A778D9D2C5C"/>
    <w:rsid w:val="007F7754"/>
  </w:style>
  <w:style w:type="paragraph" w:customStyle="1" w:styleId="8985011734B945AF876984F131ABF761">
    <w:name w:val="8985011734B945AF876984F131ABF761"/>
    <w:rsid w:val="007F7754"/>
  </w:style>
  <w:style w:type="paragraph" w:customStyle="1" w:styleId="305AF429BD3A43289B2E661BA2E40E3E">
    <w:name w:val="305AF429BD3A43289B2E661BA2E40E3E"/>
    <w:rsid w:val="007F7754"/>
  </w:style>
  <w:style w:type="paragraph" w:customStyle="1" w:styleId="FACABF3074BA4CB8AD800DC0F1958C88">
    <w:name w:val="FACABF3074BA4CB8AD800DC0F1958C88"/>
    <w:rsid w:val="007F7754"/>
  </w:style>
  <w:style w:type="paragraph" w:customStyle="1" w:styleId="2599B232190A43D5B82F4AF15FB0D659">
    <w:name w:val="2599B232190A43D5B82F4AF15FB0D659"/>
    <w:rsid w:val="007F7754"/>
  </w:style>
  <w:style w:type="paragraph" w:customStyle="1" w:styleId="9D1B0ACF70AE4CF1B7A22DB374B6C386">
    <w:name w:val="9D1B0ACF70AE4CF1B7A22DB374B6C386"/>
    <w:rsid w:val="007F7754"/>
  </w:style>
  <w:style w:type="paragraph" w:customStyle="1" w:styleId="80691AD0A04547EBB12884695F5AFD37">
    <w:name w:val="80691AD0A04547EBB12884695F5AFD37"/>
    <w:rsid w:val="007F7754"/>
  </w:style>
  <w:style w:type="paragraph" w:customStyle="1" w:styleId="6BDD8A2E993B459F9A9C9874C88BF70D">
    <w:name w:val="6BDD8A2E993B459F9A9C9874C88BF70D"/>
    <w:rsid w:val="007F7754"/>
  </w:style>
  <w:style w:type="paragraph" w:customStyle="1" w:styleId="D30392F8D6A243B6BBB21D9DDDB81B68">
    <w:name w:val="D30392F8D6A243B6BBB21D9DDDB81B68"/>
    <w:rsid w:val="007F7754"/>
  </w:style>
  <w:style w:type="paragraph" w:customStyle="1" w:styleId="53EBC02E147E4CBEB920B206FE4937D7">
    <w:name w:val="53EBC02E147E4CBEB920B206FE4937D7"/>
    <w:rsid w:val="007F7754"/>
  </w:style>
  <w:style w:type="paragraph" w:customStyle="1" w:styleId="592A8159BE88458EAC08FD17B2EC99AE">
    <w:name w:val="592A8159BE88458EAC08FD17B2EC99AE"/>
    <w:rsid w:val="007F7754"/>
  </w:style>
  <w:style w:type="paragraph" w:customStyle="1" w:styleId="54FBA2D6F52E4D4E84E5A1DE85FA9D4F">
    <w:name w:val="54FBA2D6F52E4D4E84E5A1DE85FA9D4F"/>
    <w:rsid w:val="007F7754"/>
  </w:style>
  <w:style w:type="paragraph" w:customStyle="1" w:styleId="0F2EF285A1814D018985DED321738FCD">
    <w:name w:val="0F2EF285A1814D018985DED321738FCD"/>
    <w:rsid w:val="007F7754"/>
  </w:style>
  <w:style w:type="paragraph" w:customStyle="1" w:styleId="CC656CEAEFE44822A725739942537A83">
    <w:name w:val="CC656CEAEFE44822A725739942537A83"/>
    <w:rsid w:val="007F7754"/>
  </w:style>
  <w:style w:type="paragraph" w:customStyle="1" w:styleId="48471109F7B04D758B459CE6CF299424">
    <w:name w:val="48471109F7B04D758B459CE6CF299424"/>
    <w:rsid w:val="007F7754"/>
  </w:style>
  <w:style w:type="paragraph" w:customStyle="1" w:styleId="8872BE43256845A5817E6782BB066B62">
    <w:name w:val="8872BE43256845A5817E6782BB066B62"/>
    <w:rsid w:val="007F7754"/>
  </w:style>
  <w:style w:type="paragraph" w:customStyle="1" w:styleId="F2E4BBC621BF48A58209DEF1D0C5E50B6">
    <w:name w:val="F2E4BBC621BF48A58209DEF1D0C5E50B6"/>
    <w:rsid w:val="007F7754"/>
    <w:rPr>
      <w:rFonts w:ascii="Calibri" w:eastAsia="Times New Roman" w:hAnsi="Calibri" w:cs="Calibri"/>
    </w:rPr>
  </w:style>
  <w:style w:type="paragraph" w:customStyle="1" w:styleId="AF5AEF543E8648D3B003111D049F6F1C">
    <w:name w:val="AF5AEF543E8648D3B003111D049F6F1C"/>
    <w:rsid w:val="007F7754"/>
    <w:rPr>
      <w:rFonts w:ascii="Calibri" w:eastAsia="Times New Roman" w:hAnsi="Calibri" w:cs="Calibri"/>
    </w:rPr>
  </w:style>
  <w:style w:type="paragraph" w:customStyle="1" w:styleId="EFFCAB1EC1B141A2AFB73B634C95B06E2">
    <w:name w:val="EFFCAB1EC1B141A2AFB73B634C95B06E2"/>
    <w:rsid w:val="007F7754"/>
    <w:rPr>
      <w:rFonts w:ascii="Calibri" w:eastAsia="Times New Roman" w:hAnsi="Calibri" w:cs="Calibri"/>
    </w:rPr>
  </w:style>
  <w:style w:type="paragraph" w:customStyle="1" w:styleId="B5C382BEBAC34B61BA487CAC2986739B4">
    <w:name w:val="B5C382BEBAC34B61BA487CAC2986739B4"/>
    <w:rsid w:val="007F7754"/>
    <w:rPr>
      <w:rFonts w:ascii="Calibri" w:eastAsia="Times New Roman" w:hAnsi="Calibri" w:cs="Calibri"/>
    </w:rPr>
  </w:style>
  <w:style w:type="paragraph" w:customStyle="1" w:styleId="AA6ED8EF92074D37A9ECFEE98F21355A1">
    <w:name w:val="AA6ED8EF92074D37A9ECFEE98F21355A1"/>
    <w:rsid w:val="007F7754"/>
    <w:rPr>
      <w:rFonts w:ascii="Calibri" w:eastAsia="Times New Roman" w:hAnsi="Calibri" w:cs="Calibri"/>
    </w:rPr>
  </w:style>
  <w:style w:type="paragraph" w:customStyle="1" w:styleId="FDDE2872C12A41A9B6FD9A5B8258FC5E1">
    <w:name w:val="FDDE2872C12A41A9B6FD9A5B8258FC5E1"/>
    <w:rsid w:val="007F7754"/>
    <w:rPr>
      <w:rFonts w:ascii="Calibri" w:eastAsia="Times New Roman" w:hAnsi="Calibri" w:cs="Calibri"/>
    </w:rPr>
  </w:style>
  <w:style w:type="paragraph" w:customStyle="1" w:styleId="AB11FDE8203345848CC562DBFE6DAF8D1">
    <w:name w:val="AB11FDE8203345848CC562DBFE6DAF8D1"/>
    <w:rsid w:val="007F7754"/>
    <w:rPr>
      <w:rFonts w:ascii="Calibri" w:eastAsia="Times New Roman" w:hAnsi="Calibri" w:cs="Calibri"/>
    </w:rPr>
  </w:style>
  <w:style w:type="paragraph" w:customStyle="1" w:styleId="4DA1A778332F4DF89C9992698B6D2B131">
    <w:name w:val="4DA1A778332F4DF89C9992698B6D2B131"/>
    <w:rsid w:val="007F7754"/>
    <w:rPr>
      <w:rFonts w:ascii="Calibri" w:eastAsia="Times New Roman" w:hAnsi="Calibri" w:cs="Calibri"/>
    </w:rPr>
  </w:style>
  <w:style w:type="paragraph" w:customStyle="1" w:styleId="C6E53B610CB340A9A926D14B03D7F54E1">
    <w:name w:val="C6E53B610CB340A9A926D14B03D7F54E1"/>
    <w:rsid w:val="007F7754"/>
    <w:rPr>
      <w:rFonts w:ascii="Calibri" w:eastAsia="Times New Roman" w:hAnsi="Calibri" w:cs="Calibri"/>
    </w:rPr>
  </w:style>
  <w:style w:type="paragraph" w:customStyle="1" w:styleId="551DA5742FEB47538A36F47B578ACE671">
    <w:name w:val="551DA5742FEB47538A36F47B578ACE671"/>
    <w:rsid w:val="007F7754"/>
    <w:rPr>
      <w:rFonts w:ascii="Calibri" w:eastAsia="Times New Roman" w:hAnsi="Calibri" w:cs="Calibri"/>
    </w:rPr>
  </w:style>
  <w:style w:type="paragraph" w:customStyle="1" w:styleId="F4E185CE9E4544E8A75822ECDCED306B1">
    <w:name w:val="F4E185CE9E4544E8A75822ECDCED306B1"/>
    <w:rsid w:val="007F7754"/>
    <w:rPr>
      <w:rFonts w:ascii="Calibri" w:eastAsia="Times New Roman" w:hAnsi="Calibri" w:cs="Calibri"/>
    </w:rPr>
  </w:style>
  <w:style w:type="paragraph" w:customStyle="1" w:styleId="CB0F79D96FEE441A982711AB72945EB21">
    <w:name w:val="CB0F79D96FEE441A982711AB72945EB21"/>
    <w:rsid w:val="007F7754"/>
    <w:rPr>
      <w:rFonts w:ascii="Calibri" w:eastAsia="Times New Roman" w:hAnsi="Calibri" w:cs="Calibri"/>
    </w:rPr>
  </w:style>
  <w:style w:type="paragraph" w:customStyle="1" w:styleId="975B27CCFE7E4736A717147CA4E5E3F51">
    <w:name w:val="975B27CCFE7E4736A717147CA4E5E3F51"/>
    <w:rsid w:val="007F7754"/>
    <w:rPr>
      <w:rFonts w:ascii="Calibri" w:eastAsia="Times New Roman" w:hAnsi="Calibri" w:cs="Calibri"/>
    </w:rPr>
  </w:style>
  <w:style w:type="paragraph" w:customStyle="1" w:styleId="CA8946A5C1B24560B1A274E58EAFE3B81">
    <w:name w:val="CA8946A5C1B24560B1A274E58EAFE3B81"/>
    <w:rsid w:val="007F7754"/>
    <w:rPr>
      <w:rFonts w:ascii="Calibri" w:eastAsia="Times New Roman" w:hAnsi="Calibri" w:cs="Calibri"/>
    </w:rPr>
  </w:style>
  <w:style w:type="paragraph" w:customStyle="1" w:styleId="BAB8533915A8492A8FE761F60E7786961">
    <w:name w:val="BAB8533915A8492A8FE761F60E7786961"/>
    <w:rsid w:val="007F7754"/>
    <w:rPr>
      <w:rFonts w:ascii="Calibri" w:eastAsia="Times New Roman" w:hAnsi="Calibri" w:cs="Calibri"/>
    </w:rPr>
  </w:style>
  <w:style w:type="paragraph" w:customStyle="1" w:styleId="85284EA9103D47628D936983D0BC310D1">
    <w:name w:val="85284EA9103D47628D936983D0BC310D1"/>
    <w:rsid w:val="007F7754"/>
    <w:rPr>
      <w:rFonts w:ascii="Calibri" w:eastAsia="Times New Roman" w:hAnsi="Calibri" w:cs="Calibri"/>
    </w:rPr>
  </w:style>
  <w:style w:type="paragraph" w:customStyle="1" w:styleId="135689420FAC4CBD9A381DD904B183C71">
    <w:name w:val="135689420FAC4CBD9A381DD904B183C71"/>
    <w:rsid w:val="007F7754"/>
    <w:rPr>
      <w:rFonts w:ascii="Calibri" w:eastAsia="Times New Roman" w:hAnsi="Calibri" w:cs="Calibri"/>
    </w:rPr>
  </w:style>
  <w:style w:type="paragraph" w:customStyle="1" w:styleId="C1EE1D085DAB49398344FCFB6F5A66CA1">
    <w:name w:val="C1EE1D085DAB49398344FCFB6F5A66CA1"/>
    <w:rsid w:val="007F7754"/>
    <w:rPr>
      <w:rFonts w:ascii="Calibri" w:eastAsia="Times New Roman" w:hAnsi="Calibri" w:cs="Calibri"/>
    </w:rPr>
  </w:style>
  <w:style w:type="paragraph" w:customStyle="1" w:styleId="DEFFAC18A98546BA84F7324ABD49BFCF1">
    <w:name w:val="DEFFAC18A98546BA84F7324ABD49BFCF1"/>
    <w:rsid w:val="007F7754"/>
    <w:rPr>
      <w:rFonts w:ascii="Calibri" w:eastAsia="Times New Roman" w:hAnsi="Calibri" w:cs="Calibri"/>
    </w:rPr>
  </w:style>
  <w:style w:type="paragraph" w:customStyle="1" w:styleId="4AA66D14B7264954AA6233F86456741D1">
    <w:name w:val="4AA66D14B7264954AA6233F86456741D1"/>
    <w:rsid w:val="007F7754"/>
    <w:rPr>
      <w:rFonts w:ascii="Calibri" w:eastAsia="Times New Roman" w:hAnsi="Calibri" w:cs="Calibri"/>
    </w:rPr>
  </w:style>
  <w:style w:type="paragraph" w:customStyle="1" w:styleId="B57708EA5A314E96B3EA3C63DA7C8DF61">
    <w:name w:val="B57708EA5A314E96B3EA3C63DA7C8DF61"/>
    <w:rsid w:val="007F7754"/>
    <w:rPr>
      <w:rFonts w:ascii="Calibri" w:eastAsia="Times New Roman" w:hAnsi="Calibri" w:cs="Calibri"/>
    </w:rPr>
  </w:style>
  <w:style w:type="paragraph" w:customStyle="1" w:styleId="F0C2EE2B7F944F8CBC64F8088E230B541">
    <w:name w:val="F0C2EE2B7F944F8CBC64F8088E230B541"/>
    <w:rsid w:val="007F7754"/>
    <w:rPr>
      <w:rFonts w:ascii="Calibri" w:eastAsia="Times New Roman" w:hAnsi="Calibri" w:cs="Calibri"/>
    </w:rPr>
  </w:style>
  <w:style w:type="paragraph" w:customStyle="1" w:styleId="217D160A3A234023A42BFAC36277E7931">
    <w:name w:val="217D160A3A234023A42BFAC36277E7931"/>
    <w:rsid w:val="007F7754"/>
    <w:rPr>
      <w:rFonts w:ascii="Calibri" w:eastAsia="Times New Roman" w:hAnsi="Calibri" w:cs="Calibri"/>
    </w:rPr>
  </w:style>
  <w:style w:type="paragraph" w:customStyle="1" w:styleId="8CD65FC6D7624F438FCCC13DC6D689E91">
    <w:name w:val="8CD65FC6D7624F438FCCC13DC6D689E91"/>
    <w:rsid w:val="007F7754"/>
    <w:rPr>
      <w:rFonts w:ascii="Calibri" w:eastAsia="Times New Roman" w:hAnsi="Calibri" w:cs="Calibri"/>
    </w:rPr>
  </w:style>
  <w:style w:type="paragraph" w:customStyle="1" w:styleId="3321D0703A154E13B8F8D9378610E9F21">
    <w:name w:val="3321D0703A154E13B8F8D9378610E9F21"/>
    <w:rsid w:val="007F7754"/>
    <w:rPr>
      <w:rFonts w:ascii="Calibri" w:eastAsia="Times New Roman" w:hAnsi="Calibri" w:cs="Calibri"/>
    </w:rPr>
  </w:style>
  <w:style w:type="paragraph" w:customStyle="1" w:styleId="E2155A62B4BC45AC8807A80D4F4382041">
    <w:name w:val="E2155A62B4BC45AC8807A80D4F4382041"/>
    <w:rsid w:val="007F7754"/>
    <w:rPr>
      <w:rFonts w:ascii="Calibri" w:eastAsia="Times New Roman" w:hAnsi="Calibri" w:cs="Calibri"/>
    </w:rPr>
  </w:style>
  <w:style w:type="paragraph" w:customStyle="1" w:styleId="7C219A28EBB14FB6969A93C770E7D7F91">
    <w:name w:val="7C219A28EBB14FB6969A93C770E7D7F91"/>
    <w:rsid w:val="007F7754"/>
    <w:rPr>
      <w:rFonts w:ascii="Calibri" w:eastAsia="Times New Roman" w:hAnsi="Calibri" w:cs="Calibri"/>
    </w:rPr>
  </w:style>
  <w:style w:type="paragraph" w:customStyle="1" w:styleId="4F8661A767D4440AB93EBE57A84C692A1">
    <w:name w:val="4F8661A767D4440AB93EBE57A84C692A1"/>
    <w:rsid w:val="007F7754"/>
    <w:rPr>
      <w:rFonts w:ascii="Calibri" w:eastAsia="Times New Roman" w:hAnsi="Calibri" w:cs="Calibri"/>
    </w:rPr>
  </w:style>
  <w:style w:type="paragraph" w:customStyle="1" w:styleId="F5E8C3D64F124E0EA06433D4419696D71">
    <w:name w:val="F5E8C3D64F124E0EA06433D4419696D71"/>
    <w:rsid w:val="007F7754"/>
    <w:rPr>
      <w:rFonts w:ascii="Calibri" w:eastAsia="Times New Roman" w:hAnsi="Calibri" w:cs="Calibri"/>
    </w:rPr>
  </w:style>
  <w:style w:type="paragraph" w:customStyle="1" w:styleId="45C9CB74BDDC4C20AF86F7FAAA6185131">
    <w:name w:val="45C9CB74BDDC4C20AF86F7FAAA6185131"/>
    <w:rsid w:val="007F7754"/>
    <w:rPr>
      <w:rFonts w:ascii="Calibri" w:eastAsia="Times New Roman" w:hAnsi="Calibri" w:cs="Calibri"/>
    </w:rPr>
  </w:style>
  <w:style w:type="paragraph" w:customStyle="1" w:styleId="246986170C0A43A18BD8407619624E0C1">
    <w:name w:val="246986170C0A43A18BD8407619624E0C1"/>
    <w:rsid w:val="007F7754"/>
    <w:rPr>
      <w:rFonts w:ascii="Calibri" w:eastAsia="Times New Roman" w:hAnsi="Calibri" w:cs="Calibri"/>
    </w:rPr>
  </w:style>
  <w:style w:type="paragraph" w:customStyle="1" w:styleId="BC9F697E94B64F68B3FBF33E7AC2D5021">
    <w:name w:val="BC9F697E94B64F68B3FBF33E7AC2D5021"/>
    <w:rsid w:val="007F7754"/>
    <w:rPr>
      <w:rFonts w:ascii="Calibri" w:eastAsia="Times New Roman" w:hAnsi="Calibri" w:cs="Calibri"/>
    </w:rPr>
  </w:style>
  <w:style w:type="paragraph" w:customStyle="1" w:styleId="33B2A2DEC67F4B5598FC37BCFD72B1D51">
    <w:name w:val="33B2A2DEC67F4B5598FC37BCFD72B1D51"/>
    <w:rsid w:val="007F7754"/>
    <w:rPr>
      <w:rFonts w:ascii="Calibri" w:eastAsia="Times New Roman" w:hAnsi="Calibri" w:cs="Calibri"/>
    </w:rPr>
  </w:style>
  <w:style w:type="paragraph" w:customStyle="1" w:styleId="B207B49AA17447C4BB17317137A6FE0B1">
    <w:name w:val="B207B49AA17447C4BB17317137A6FE0B1"/>
    <w:rsid w:val="007F7754"/>
    <w:rPr>
      <w:rFonts w:ascii="Calibri" w:eastAsia="Times New Roman" w:hAnsi="Calibri" w:cs="Calibri"/>
    </w:rPr>
  </w:style>
  <w:style w:type="paragraph" w:customStyle="1" w:styleId="8040E426714B423981877A778D9D2C5C1">
    <w:name w:val="8040E426714B423981877A778D9D2C5C1"/>
    <w:rsid w:val="007F7754"/>
    <w:rPr>
      <w:rFonts w:ascii="Calibri" w:eastAsia="Times New Roman" w:hAnsi="Calibri" w:cs="Calibri"/>
    </w:rPr>
  </w:style>
  <w:style w:type="paragraph" w:customStyle="1" w:styleId="8985011734B945AF876984F131ABF7611">
    <w:name w:val="8985011734B945AF876984F131ABF7611"/>
    <w:rsid w:val="007F7754"/>
    <w:rPr>
      <w:rFonts w:ascii="Calibri" w:eastAsia="Times New Roman" w:hAnsi="Calibri" w:cs="Calibri"/>
    </w:rPr>
  </w:style>
  <w:style w:type="paragraph" w:customStyle="1" w:styleId="305AF429BD3A43289B2E661BA2E40E3E1">
    <w:name w:val="305AF429BD3A43289B2E661BA2E40E3E1"/>
    <w:rsid w:val="007F7754"/>
    <w:rPr>
      <w:rFonts w:ascii="Calibri" w:eastAsia="Times New Roman" w:hAnsi="Calibri" w:cs="Calibri"/>
    </w:rPr>
  </w:style>
  <w:style w:type="paragraph" w:customStyle="1" w:styleId="FACABF3074BA4CB8AD800DC0F1958C881">
    <w:name w:val="FACABF3074BA4CB8AD800DC0F1958C881"/>
    <w:rsid w:val="007F7754"/>
    <w:rPr>
      <w:rFonts w:ascii="Calibri" w:eastAsia="Times New Roman" w:hAnsi="Calibri" w:cs="Calibri"/>
    </w:rPr>
  </w:style>
  <w:style w:type="paragraph" w:customStyle="1" w:styleId="2599B232190A43D5B82F4AF15FB0D6591">
    <w:name w:val="2599B232190A43D5B82F4AF15FB0D6591"/>
    <w:rsid w:val="007F7754"/>
    <w:rPr>
      <w:rFonts w:ascii="Calibri" w:eastAsia="Times New Roman" w:hAnsi="Calibri" w:cs="Calibri"/>
    </w:rPr>
  </w:style>
  <w:style w:type="paragraph" w:customStyle="1" w:styleId="9D1B0ACF70AE4CF1B7A22DB374B6C3861">
    <w:name w:val="9D1B0ACF70AE4CF1B7A22DB374B6C3861"/>
    <w:rsid w:val="007F7754"/>
    <w:rPr>
      <w:rFonts w:ascii="Calibri" w:eastAsia="Times New Roman" w:hAnsi="Calibri" w:cs="Calibri"/>
    </w:rPr>
  </w:style>
  <w:style w:type="paragraph" w:customStyle="1" w:styleId="80691AD0A04547EBB12884695F5AFD371">
    <w:name w:val="80691AD0A04547EBB12884695F5AFD371"/>
    <w:rsid w:val="007F7754"/>
    <w:rPr>
      <w:rFonts w:ascii="Calibri" w:eastAsia="Times New Roman" w:hAnsi="Calibri" w:cs="Calibri"/>
    </w:rPr>
  </w:style>
  <w:style w:type="paragraph" w:customStyle="1" w:styleId="6BDD8A2E993B459F9A9C9874C88BF70D1">
    <w:name w:val="6BDD8A2E993B459F9A9C9874C88BF70D1"/>
    <w:rsid w:val="007F7754"/>
    <w:rPr>
      <w:rFonts w:ascii="Calibri" w:eastAsia="Times New Roman" w:hAnsi="Calibri" w:cs="Calibri"/>
    </w:rPr>
  </w:style>
  <w:style w:type="paragraph" w:customStyle="1" w:styleId="D30392F8D6A243B6BBB21D9DDDB81B681">
    <w:name w:val="D30392F8D6A243B6BBB21D9DDDB81B681"/>
    <w:rsid w:val="007F7754"/>
    <w:rPr>
      <w:rFonts w:ascii="Calibri" w:eastAsia="Times New Roman" w:hAnsi="Calibri" w:cs="Calibri"/>
    </w:rPr>
  </w:style>
  <w:style w:type="paragraph" w:customStyle="1" w:styleId="53EBC02E147E4CBEB920B206FE4937D71">
    <w:name w:val="53EBC02E147E4CBEB920B206FE4937D71"/>
    <w:rsid w:val="007F7754"/>
    <w:rPr>
      <w:rFonts w:ascii="Calibri" w:eastAsia="Times New Roman" w:hAnsi="Calibri" w:cs="Calibri"/>
    </w:rPr>
  </w:style>
  <w:style w:type="paragraph" w:customStyle="1" w:styleId="592A8159BE88458EAC08FD17B2EC99AE1">
    <w:name w:val="592A8159BE88458EAC08FD17B2EC99AE1"/>
    <w:rsid w:val="007F7754"/>
    <w:rPr>
      <w:rFonts w:ascii="Calibri" w:eastAsia="Times New Roman" w:hAnsi="Calibri" w:cs="Calibri"/>
    </w:rPr>
  </w:style>
  <w:style w:type="paragraph" w:customStyle="1" w:styleId="54FBA2D6F52E4D4E84E5A1DE85FA9D4F1">
    <w:name w:val="54FBA2D6F52E4D4E84E5A1DE85FA9D4F1"/>
    <w:rsid w:val="007F7754"/>
    <w:rPr>
      <w:rFonts w:ascii="Calibri" w:eastAsia="Times New Roman" w:hAnsi="Calibri" w:cs="Calibri"/>
    </w:rPr>
  </w:style>
  <w:style w:type="paragraph" w:customStyle="1" w:styleId="0F2EF285A1814D018985DED321738FCD1">
    <w:name w:val="0F2EF285A1814D018985DED321738FCD1"/>
    <w:rsid w:val="007F7754"/>
    <w:rPr>
      <w:rFonts w:ascii="Calibri" w:eastAsia="Times New Roman" w:hAnsi="Calibri" w:cs="Calibri"/>
    </w:rPr>
  </w:style>
  <w:style w:type="paragraph" w:customStyle="1" w:styleId="CC656CEAEFE44822A725739942537A831">
    <w:name w:val="CC656CEAEFE44822A725739942537A831"/>
    <w:rsid w:val="007F7754"/>
    <w:rPr>
      <w:rFonts w:ascii="Calibri" w:eastAsia="Times New Roman" w:hAnsi="Calibri" w:cs="Calibri"/>
    </w:rPr>
  </w:style>
  <w:style w:type="paragraph" w:customStyle="1" w:styleId="48471109F7B04D758B459CE6CF2994241">
    <w:name w:val="48471109F7B04D758B459CE6CF2994241"/>
    <w:rsid w:val="007F7754"/>
    <w:rPr>
      <w:rFonts w:ascii="Calibri" w:eastAsia="Times New Roman" w:hAnsi="Calibri" w:cs="Calibri"/>
    </w:rPr>
  </w:style>
  <w:style w:type="paragraph" w:customStyle="1" w:styleId="8872BE43256845A5817E6782BB066B621">
    <w:name w:val="8872BE43256845A5817E6782BB066B621"/>
    <w:rsid w:val="007F7754"/>
    <w:rPr>
      <w:rFonts w:ascii="Calibri" w:eastAsia="Times New Roman" w:hAnsi="Calibri" w:cs="Calibri"/>
    </w:rPr>
  </w:style>
  <w:style w:type="paragraph" w:customStyle="1" w:styleId="C7DD96C3B3EE473EACD3D33C455EEA8A">
    <w:name w:val="C7DD96C3B3EE473EACD3D33C455EEA8A"/>
    <w:rsid w:val="007F7754"/>
  </w:style>
  <w:style w:type="paragraph" w:customStyle="1" w:styleId="FDADF46BF07149A2B7FF84A00A6BDAFD">
    <w:name w:val="FDADF46BF07149A2B7FF84A00A6BDAFD"/>
    <w:rsid w:val="007F7754"/>
  </w:style>
  <w:style w:type="paragraph" w:customStyle="1" w:styleId="4801577CA38B436D9A19E90FC3F5889E">
    <w:name w:val="4801577CA38B436D9A19E90FC3F5889E"/>
    <w:rsid w:val="007F7754"/>
  </w:style>
  <w:style w:type="paragraph" w:customStyle="1" w:styleId="0D8ED40190884AE186620C9FB088B641">
    <w:name w:val="0D8ED40190884AE186620C9FB088B641"/>
    <w:rsid w:val="007F7754"/>
  </w:style>
  <w:style w:type="paragraph" w:customStyle="1" w:styleId="80A2DFA43B1E45F08C7B30EBEDCE2D39">
    <w:name w:val="80A2DFA43B1E45F08C7B30EBEDCE2D39"/>
    <w:rsid w:val="007F7754"/>
  </w:style>
  <w:style w:type="paragraph" w:customStyle="1" w:styleId="8ABA146E79F5427F944873CFA1434B0A">
    <w:name w:val="8ABA146E79F5427F944873CFA1434B0A"/>
    <w:rsid w:val="007F7754"/>
  </w:style>
  <w:style w:type="paragraph" w:customStyle="1" w:styleId="26E726B9F504439AB41557DE7D71458D">
    <w:name w:val="26E726B9F504439AB41557DE7D71458D"/>
    <w:rsid w:val="007F7754"/>
  </w:style>
  <w:style w:type="paragraph" w:customStyle="1" w:styleId="49398E324E184EF09873D8612B2B99DD">
    <w:name w:val="49398E324E184EF09873D8612B2B99DD"/>
    <w:rsid w:val="007F7754"/>
  </w:style>
  <w:style w:type="paragraph" w:customStyle="1" w:styleId="3F13DF9BFF2B4BD881815D5377ED2074">
    <w:name w:val="3F13DF9BFF2B4BD881815D5377ED2074"/>
    <w:rsid w:val="007F7754"/>
  </w:style>
  <w:style w:type="paragraph" w:customStyle="1" w:styleId="6F065097ADC94186A58FB05898D158E8">
    <w:name w:val="6F065097ADC94186A58FB05898D158E8"/>
    <w:rsid w:val="007F7754"/>
  </w:style>
  <w:style w:type="paragraph" w:customStyle="1" w:styleId="C5459C6B2283427EB7D3EB989056DC23">
    <w:name w:val="C5459C6B2283427EB7D3EB989056DC23"/>
    <w:rsid w:val="007F7754"/>
  </w:style>
  <w:style w:type="paragraph" w:customStyle="1" w:styleId="4029A408C50945F78C62289EA3151090">
    <w:name w:val="4029A408C50945F78C62289EA3151090"/>
    <w:rsid w:val="007F7754"/>
  </w:style>
  <w:style w:type="paragraph" w:customStyle="1" w:styleId="B1B21D9AF64549E4BF7D4E09F581A293">
    <w:name w:val="B1B21D9AF64549E4BF7D4E09F581A293"/>
    <w:rsid w:val="007F7754"/>
  </w:style>
  <w:style w:type="paragraph" w:customStyle="1" w:styleId="03883F34F9D445AAAFD37C08D29A321C">
    <w:name w:val="03883F34F9D445AAAFD37C08D29A321C"/>
    <w:rsid w:val="007F7754"/>
  </w:style>
  <w:style w:type="paragraph" w:customStyle="1" w:styleId="FDE752FE22A04978A1307E7383DAC9CD">
    <w:name w:val="FDE752FE22A04978A1307E7383DAC9CD"/>
    <w:rsid w:val="007F7754"/>
  </w:style>
  <w:style w:type="paragraph" w:customStyle="1" w:styleId="7C3B98B469EA46E296A74795D15AAE82">
    <w:name w:val="7C3B98B469EA46E296A74795D15AAE82"/>
    <w:rsid w:val="007F7754"/>
  </w:style>
  <w:style w:type="paragraph" w:customStyle="1" w:styleId="4042D20939E643B294DD9C719241F6AC">
    <w:name w:val="4042D20939E643B294DD9C719241F6AC"/>
    <w:rsid w:val="007F7754"/>
  </w:style>
  <w:style w:type="paragraph" w:customStyle="1" w:styleId="4A822BBD7FD74C81B9CC01A5B165D90F">
    <w:name w:val="4A822BBD7FD74C81B9CC01A5B165D90F"/>
    <w:rsid w:val="007F7754"/>
  </w:style>
  <w:style w:type="paragraph" w:customStyle="1" w:styleId="E8ACA17BE75047118FDF8F79C46C5F87">
    <w:name w:val="E8ACA17BE75047118FDF8F79C46C5F87"/>
    <w:rsid w:val="007F7754"/>
  </w:style>
  <w:style w:type="paragraph" w:customStyle="1" w:styleId="8F4B2F6C512244058CB0AFB94F068B36">
    <w:name w:val="8F4B2F6C512244058CB0AFB94F068B36"/>
    <w:rsid w:val="007F7754"/>
  </w:style>
  <w:style w:type="paragraph" w:customStyle="1" w:styleId="2271BC94ECD748C5B9A41D6400386B9B">
    <w:name w:val="2271BC94ECD748C5B9A41D6400386B9B"/>
    <w:rsid w:val="007F7754"/>
  </w:style>
  <w:style w:type="paragraph" w:customStyle="1" w:styleId="78993EA639C34FB9A5B1432DBD18E087">
    <w:name w:val="78993EA639C34FB9A5B1432DBD18E087"/>
    <w:rsid w:val="007F7754"/>
  </w:style>
  <w:style w:type="paragraph" w:customStyle="1" w:styleId="5F7EFD057B414B42911D6EA5A020FE9D">
    <w:name w:val="5F7EFD057B414B42911D6EA5A020FE9D"/>
    <w:rsid w:val="007F7754"/>
  </w:style>
  <w:style w:type="paragraph" w:customStyle="1" w:styleId="93EAC769618E4C0881809D3A4F5BE019">
    <w:name w:val="93EAC769618E4C0881809D3A4F5BE019"/>
    <w:rsid w:val="007F7754"/>
  </w:style>
  <w:style w:type="paragraph" w:customStyle="1" w:styleId="B02900D104FB442D800BFA3482F5E68E">
    <w:name w:val="B02900D104FB442D800BFA3482F5E68E"/>
    <w:rsid w:val="007F7754"/>
  </w:style>
  <w:style w:type="paragraph" w:customStyle="1" w:styleId="A2FC78E9166248ECB0976BFA887B2F01">
    <w:name w:val="A2FC78E9166248ECB0976BFA887B2F01"/>
    <w:rsid w:val="007F7754"/>
  </w:style>
  <w:style w:type="paragraph" w:customStyle="1" w:styleId="FA52F7B0DDC54ECDAE29DD7743174E8A">
    <w:name w:val="FA52F7B0DDC54ECDAE29DD7743174E8A"/>
    <w:rsid w:val="007F7754"/>
  </w:style>
  <w:style w:type="paragraph" w:customStyle="1" w:styleId="1F616220A11B415B96A3199117604794">
    <w:name w:val="1F616220A11B415B96A3199117604794"/>
    <w:rsid w:val="007F7754"/>
  </w:style>
  <w:style w:type="paragraph" w:customStyle="1" w:styleId="7022BA67A1CE4177845AB8FD8D6E5982">
    <w:name w:val="7022BA67A1CE4177845AB8FD8D6E5982"/>
    <w:rsid w:val="007F7754"/>
  </w:style>
  <w:style w:type="paragraph" w:customStyle="1" w:styleId="C4108031A1D042489DA1FE82978B57F7">
    <w:name w:val="C4108031A1D042489DA1FE82978B57F7"/>
    <w:rsid w:val="007F7754"/>
  </w:style>
  <w:style w:type="paragraph" w:customStyle="1" w:styleId="6205411101A748C2AD0F59C8336F2B08">
    <w:name w:val="6205411101A748C2AD0F59C8336F2B08"/>
    <w:rsid w:val="007F7754"/>
  </w:style>
  <w:style w:type="paragraph" w:customStyle="1" w:styleId="AFDF924A9FD64139B8CFF1F402849B2D">
    <w:name w:val="AFDF924A9FD64139B8CFF1F402849B2D"/>
    <w:rsid w:val="007F7754"/>
  </w:style>
  <w:style w:type="paragraph" w:customStyle="1" w:styleId="9136D22AF6D3464A9459E642E95B45A9">
    <w:name w:val="9136D22AF6D3464A9459E642E95B45A9"/>
    <w:rsid w:val="007F7754"/>
  </w:style>
  <w:style w:type="paragraph" w:customStyle="1" w:styleId="169F7A4F876B4573B43634BE70304756">
    <w:name w:val="169F7A4F876B4573B43634BE70304756"/>
    <w:rsid w:val="007F7754"/>
  </w:style>
  <w:style w:type="paragraph" w:customStyle="1" w:styleId="40541046F9944890AA0A118FCDD5347C">
    <w:name w:val="40541046F9944890AA0A118FCDD5347C"/>
    <w:rsid w:val="007F7754"/>
  </w:style>
  <w:style w:type="paragraph" w:customStyle="1" w:styleId="984AC4FAF8D2464DA6387D6C4B5283E1">
    <w:name w:val="984AC4FAF8D2464DA6387D6C4B5283E1"/>
    <w:rsid w:val="007F7754"/>
  </w:style>
  <w:style w:type="paragraph" w:customStyle="1" w:styleId="E52E83F0BBAA44D5A00DCACD524E031F">
    <w:name w:val="E52E83F0BBAA44D5A00DCACD524E031F"/>
    <w:rsid w:val="007F7754"/>
  </w:style>
  <w:style w:type="paragraph" w:customStyle="1" w:styleId="5F30A8413F864584ADAC9D751C3E18A9">
    <w:name w:val="5F30A8413F864584ADAC9D751C3E18A9"/>
    <w:rsid w:val="007F7754"/>
  </w:style>
  <w:style w:type="paragraph" w:customStyle="1" w:styleId="1F4791EF12184411AE17CE96383DB740">
    <w:name w:val="1F4791EF12184411AE17CE96383DB740"/>
    <w:rsid w:val="007F7754"/>
  </w:style>
  <w:style w:type="paragraph" w:customStyle="1" w:styleId="164D999BADB34B589254BF6A3DADA627">
    <w:name w:val="164D999BADB34B589254BF6A3DADA627"/>
    <w:rsid w:val="007F7754"/>
  </w:style>
  <w:style w:type="paragraph" w:customStyle="1" w:styleId="217F23EE50634378BDA9A7F9AE7F9778">
    <w:name w:val="217F23EE50634378BDA9A7F9AE7F9778"/>
    <w:rsid w:val="007F7754"/>
  </w:style>
  <w:style w:type="paragraph" w:customStyle="1" w:styleId="980225D50884437ABEAAB3629ADD1D29">
    <w:name w:val="980225D50884437ABEAAB3629ADD1D29"/>
    <w:rsid w:val="007F7754"/>
  </w:style>
  <w:style w:type="paragraph" w:customStyle="1" w:styleId="51BD85596E8342F1A1335B7F22EFCDCA">
    <w:name w:val="51BD85596E8342F1A1335B7F22EFCDCA"/>
    <w:rsid w:val="007F7754"/>
  </w:style>
  <w:style w:type="paragraph" w:customStyle="1" w:styleId="C13894ABED5E4D99B6B198FFFC848CBC">
    <w:name w:val="C13894ABED5E4D99B6B198FFFC848CBC"/>
    <w:rsid w:val="007F7754"/>
  </w:style>
  <w:style w:type="paragraph" w:customStyle="1" w:styleId="215CC098E55041789700B46BC92630D2">
    <w:name w:val="215CC098E55041789700B46BC92630D2"/>
    <w:rsid w:val="007F7754"/>
  </w:style>
  <w:style w:type="paragraph" w:customStyle="1" w:styleId="A7C7FD5DBAAF4416A120E4AC2A3E3B4C">
    <w:name w:val="A7C7FD5DBAAF4416A120E4AC2A3E3B4C"/>
    <w:rsid w:val="007F7754"/>
  </w:style>
  <w:style w:type="paragraph" w:customStyle="1" w:styleId="60182BC96460443B8ED777F613D66BC0">
    <w:name w:val="60182BC96460443B8ED777F613D66BC0"/>
    <w:rsid w:val="007F7754"/>
  </w:style>
  <w:style w:type="paragraph" w:customStyle="1" w:styleId="B175DA23458743F696E8B9688B7DEAB4">
    <w:name w:val="B175DA23458743F696E8B9688B7DEAB4"/>
    <w:rsid w:val="007F7754"/>
  </w:style>
  <w:style w:type="paragraph" w:customStyle="1" w:styleId="ADE40300566B4D2A97BC7B123CD82F81">
    <w:name w:val="ADE40300566B4D2A97BC7B123CD82F81"/>
    <w:rsid w:val="007F7754"/>
  </w:style>
  <w:style w:type="paragraph" w:customStyle="1" w:styleId="8CDEC0B063A143BBA3CD5254D3FFB766">
    <w:name w:val="8CDEC0B063A143BBA3CD5254D3FFB766"/>
    <w:rsid w:val="007F7754"/>
  </w:style>
  <w:style w:type="paragraph" w:customStyle="1" w:styleId="7161966EF61A4E5D987FB8F215CB54CB">
    <w:name w:val="7161966EF61A4E5D987FB8F215CB54CB"/>
    <w:rsid w:val="007F7754"/>
  </w:style>
  <w:style w:type="paragraph" w:customStyle="1" w:styleId="C4AF75D21A334ACBBB168771E47EFEE9">
    <w:name w:val="C4AF75D21A334ACBBB168771E47EFEE9"/>
    <w:rsid w:val="007F7754"/>
  </w:style>
  <w:style w:type="paragraph" w:customStyle="1" w:styleId="72E67D27C67C4A918D47D42FFCEEEFF2">
    <w:name w:val="72E67D27C67C4A918D47D42FFCEEEFF2"/>
    <w:rsid w:val="007F7754"/>
  </w:style>
  <w:style w:type="paragraph" w:customStyle="1" w:styleId="CE308C85BA174F54A7F97F4B79BAC359">
    <w:name w:val="CE308C85BA174F54A7F97F4B79BAC359"/>
    <w:rsid w:val="007F7754"/>
  </w:style>
  <w:style w:type="paragraph" w:customStyle="1" w:styleId="C88776C59AC647948C3FE271763B508A">
    <w:name w:val="C88776C59AC647948C3FE271763B508A"/>
    <w:rsid w:val="007F7754"/>
  </w:style>
  <w:style w:type="paragraph" w:customStyle="1" w:styleId="C9856BEC826C459F98A8379FFB4BCB5A">
    <w:name w:val="C9856BEC826C459F98A8379FFB4BCB5A"/>
    <w:rsid w:val="007F7754"/>
  </w:style>
  <w:style w:type="paragraph" w:customStyle="1" w:styleId="B3D76E0034344925AE36AA1E4ACDE994">
    <w:name w:val="B3D76E0034344925AE36AA1E4ACDE994"/>
    <w:rsid w:val="007F7754"/>
  </w:style>
  <w:style w:type="paragraph" w:customStyle="1" w:styleId="FBB3F6099E764A629B67D5D67D603376">
    <w:name w:val="FBB3F6099E764A629B67D5D67D603376"/>
    <w:rsid w:val="007F7754"/>
  </w:style>
  <w:style w:type="paragraph" w:customStyle="1" w:styleId="4ADD86278854420E939D733C1D750E1C">
    <w:name w:val="4ADD86278854420E939D733C1D750E1C"/>
    <w:rsid w:val="007F7754"/>
  </w:style>
  <w:style w:type="paragraph" w:customStyle="1" w:styleId="EF97C420898B4EDEBA7984308346DB86">
    <w:name w:val="EF97C420898B4EDEBA7984308346DB86"/>
    <w:rsid w:val="007F7754"/>
  </w:style>
  <w:style w:type="paragraph" w:customStyle="1" w:styleId="53D1C2D1CCF84F99AC51DAB4BD0CB586">
    <w:name w:val="53D1C2D1CCF84F99AC51DAB4BD0CB586"/>
    <w:rsid w:val="007F7754"/>
  </w:style>
  <w:style w:type="paragraph" w:customStyle="1" w:styleId="7225F06ECA3A442BAF7DE62721484BA6">
    <w:name w:val="7225F06ECA3A442BAF7DE62721484BA6"/>
    <w:rsid w:val="007F7754"/>
  </w:style>
  <w:style w:type="paragraph" w:customStyle="1" w:styleId="C91485D67B844BC883C471683973B8C6">
    <w:name w:val="C91485D67B844BC883C471683973B8C6"/>
    <w:rsid w:val="007F7754"/>
  </w:style>
  <w:style w:type="paragraph" w:customStyle="1" w:styleId="CB17F15E6FF94D0BBAE20EFA3A712514">
    <w:name w:val="CB17F15E6FF94D0BBAE20EFA3A712514"/>
    <w:rsid w:val="007F7754"/>
  </w:style>
  <w:style w:type="paragraph" w:customStyle="1" w:styleId="7AAAD2E2C5864F1E89FE21EBEAD9A060">
    <w:name w:val="7AAAD2E2C5864F1E89FE21EBEAD9A060"/>
    <w:rsid w:val="007F7754"/>
  </w:style>
  <w:style w:type="paragraph" w:customStyle="1" w:styleId="67EC7BE2B2E1426BA07DDFDC59741344">
    <w:name w:val="67EC7BE2B2E1426BA07DDFDC59741344"/>
    <w:rsid w:val="007F7754"/>
  </w:style>
  <w:style w:type="paragraph" w:customStyle="1" w:styleId="DCCDF00F80AB4A8BBE014960D7EF6155">
    <w:name w:val="DCCDF00F80AB4A8BBE014960D7EF6155"/>
    <w:rsid w:val="007F7754"/>
  </w:style>
  <w:style w:type="paragraph" w:customStyle="1" w:styleId="59538E777AA6423B9075BC8AFB3C56DE">
    <w:name w:val="59538E777AA6423B9075BC8AFB3C56DE"/>
    <w:rsid w:val="007F7754"/>
  </w:style>
  <w:style w:type="paragraph" w:customStyle="1" w:styleId="A7DB8F0BEC974886852689DB51D8B185">
    <w:name w:val="A7DB8F0BEC974886852689DB51D8B185"/>
    <w:rsid w:val="007F7754"/>
  </w:style>
  <w:style w:type="paragraph" w:customStyle="1" w:styleId="F2E4BBC621BF48A58209DEF1D0C5E50B7">
    <w:name w:val="F2E4BBC621BF48A58209DEF1D0C5E50B7"/>
    <w:rsid w:val="007F7754"/>
    <w:rPr>
      <w:rFonts w:ascii="Calibri" w:eastAsia="Times New Roman" w:hAnsi="Calibri" w:cs="Calibri"/>
    </w:rPr>
  </w:style>
  <w:style w:type="paragraph" w:customStyle="1" w:styleId="AF5AEF543E8648D3B003111D049F6F1C1">
    <w:name w:val="AF5AEF543E8648D3B003111D049F6F1C1"/>
    <w:rsid w:val="007F7754"/>
    <w:rPr>
      <w:rFonts w:ascii="Calibri" w:eastAsia="Times New Roman" w:hAnsi="Calibri" w:cs="Calibri"/>
    </w:rPr>
  </w:style>
  <w:style w:type="paragraph" w:customStyle="1" w:styleId="EFFCAB1EC1B141A2AFB73B634C95B06E3">
    <w:name w:val="EFFCAB1EC1B141A2AFB73B634C95B06E3"/>
    <w:rsid w:val="007F7754"/>
    <w:rPr>
      <w:rFonts w:ascii="Calibri" w:eastAsia="Times New Roman" w:hAnsi="Calibri" w:cs="Calibri"/>
    </w:rPr>
  </w:style>
  <w:style w:type="paragraph" w:customStyle="1" w:styleId="B5C382BEBAC34B61BA487CAC2986739B5">
    <w:name w:val="B5C382BEBAC34B61BA487CAC2986739B5"/>
    <w:rsid w:val="007F7754"/>
    <w:rPr>
      <w:rFonts w:ascii="Calibri" w:eastAsia="Times New Roman" w:hAnsi="Calibri" w:cs="Calibri"/>
    </w:rPr>
  </w:style>
  <w:style w:type="paragraph" w:customStyle="1" w:styleId="C7DD96C3B3EE473EACD3D33C455EEA8A1">
    <w:name w:val="C7DD96C3B3EE473EACD3D33C455EEA8A1"/>
    <w:rsid w:val="007F7754"/>
    <w:rPr>
      <w:rFonts w:ascii="Calibri" w:eastAsia="Times New Roman" w:hAnsi="Calibri" w:cs="Calibri"/>
    </w:rPr>
  </w:style>
  <w:style w:type="paragraph" w:customStyle="1" w:styleId="FDADF46BF07149A2B7FF84A00A6BDAFD1">
    <w:name w:val="FDADF46BF07149A2B7FF84A00A6BDAFD1"/>
    <w:rsid w:val="007F7754"/>
    <w:rPr>
      <w:rFonts w:ascii="Calibri" w:eastAsia="Times New Roman" w:hAnsi="Calibri" w:cs="Calibri"/>
    </w:rPr>
  </w:style>
  <w:style w:type="paragraph" w:customStyle="1" w:styleId="4801577CA38B436D9A19E90FC3F5889E1">
    <w:name w:val="4801577CA38B436D9A19E90FC3F5889E1"/>
    <w:rsid w:val="007F7754"/>
    <w:rPr>
      <w:rFonts w:ascii="Calibri" w:eastAsia="Times New Roman" w:hAnsi="Calibri" w:cs="Calibri"/>
    </w:rPr>
  </w:style>
  <w:style w:type="paragraph" w:customStyle="1" w:styleId="0D8ED40190884AE186620C9FB088B6411">
    <w:name w:val="0D8ED40190884AE186620C9FB088B6411"/>
    <w:rsid w:val="007F7754"/>
    <w:rPr>
      <w:rFonts w:ascii="Calibri" w:eastAsia="Times New Roman" w:hAnsi="Calibri" w:cs="Calibri"/>
    </w:rPr>
  </w:style>
  <w:style w:type="paragraph" w:customStyle="1" w:styleId="80A2DFA43B1E45F08C7B30EBEDCE2D391">
    <w:name w:val="80A2DFA43B1E45F08C7B30EBEDCE2D391"/>
    <w:rsid w:val="007F7754"/>
    <w:rPr>
      <w:rFonts w:ascii="Calibri" w:eastAsia="Times New Roman" w:hAnsi="Calibri" w:cs="Calibri"/>
    </w:rPr>
  </w:style>
  <w:style w:type="paragraph" w:customStyle="1" w:styleId="8ABA146E79F5427F944873CFA1434B0A1">
    <w:name w:val="8ABA146E79F5427F944873CFA1434B0A1"/>
    <w:rsid w:val="007F7754"/>
    <w:rPr>
      <w:rFonts w:ascii="Calibri" w:eastAsia="Times New Roman" w:hAnsi="Calibri" w:cs="Calibri"/>
    </w:rPr>
  </w:style>
  <w:style w:type="paragraph" w:customStyle="1" w:styleId="26E726B9F504439AB41557DE7D71458D1">
    <w:name w:val="26E726B9F504439AB41557DE7D71458D1"/>
    <w:rsid w:val="007F7754"/>
    <w:rPr>
      <w:rFonts w:ascii="Calibri" w:eastAsia="Times New Roman" w:hAnsi="Calibri" w:cs="Calibri"/>
    </w:rPr>
  </w:style>
  <w:style w:type="paragraph" w:customStyle="1" w:styleId="49398E324E184EF09873D8612B2B99DD1">
    <w:name w:val="49398E324E184EF09873D8612B2B99DD1"/>
    <w:rsid w:val="007F7754"/>
    <w:rPr>
      <w:rFonts w:ascii="Calibri" w:eastAsia="Times New Roman" w:hAnsi="Calibri" w:cs="Calibri"/>
    </w:rPr>
  </w:style>
  <w:style w:type="paragraph" w:customStyle="1" w:styleId="3F13DF9BFF2B4BD881815D5377ED20741">
    <w:name w:val="3F13DF9BFF2B4BD881815D5377ED20741"/>
    <w:rsid w:val="007F7754"/>
    <w:rPr>
      <w:rFonts w:ascii="Calibri" w:eastAsia="Times New Roman" w:hAnsi="Calibri" w:cs="Calibri"/>
    </w:rPr>
  </w:style>
  <w:style w:type="paragraph" w:customStyle="1" w:styleId="6F065097ADC94186A58FB05898D158E81">
    <w:name w:val="6F065097ADC94186A58FB05898D158E81"/>
    <w:rsid w:val="007F7754"/>
    <w:rPr>
      <w:rFonts w:ascii="Calibri" w:eastAsia="Times New Roman" w:hAnsi="Calibri" w:cs="Calibri"/>
    </w:rPr>
  </w:style>
  <w:style w:type="paragraph" w:customStyle="1" w:styleId="C5459C6B2283427EB7D3EB989056DC231">
    <w:name w:val="C5459C6B2283427EB7D3EB989056DC231"/>
    <w:rsid w:val="007F7754"/>
    <w:rPr>
      <w:rFonts w:ascii="Calibri" w:eastAsia="Times New Roman" w:hAnsi="Calibri" w:cs="Calibri"/>
    </w:rPr>
  </w:style>
  <w:style w:type="paragraph" w:customStyle="1" w:styleId="4029A408C50945F78C62289EA31510901">
    <w:name w:val="4029A408C50945F78C62289EA31510901"/>
    <w:rsid w:val="007F7754"/>
    <w:rPr>
      <w:rFonts w:ascii="Calibri" w:eastAsia="Times New Roman" w:hAnsi="Calibri" w:cs="Calibri"/>
    </w:rPr>
  </w:style>
  <w:style w:type="paragraph" w:customStyle="1" w:styleId="B1B21D9AF64549E4BF7D4E09F581A2931">
    <w:name w:val="B1B21D9AF64549E4BF7D4E09F581A2931"/>
    <w:rsid w:val="007F7754"/>
    <w:rPr>
      <w:rFonts w:ascii="Calibri" w:eastAsia="Times New Roman" w:hAnsi="Calibri" w:cs="Calibri"/>
    </w:rPr>
  </w:style>
  <w:style w:type="paragraph" w:customStyle="1" w:styleId="03883F34F9D445AAAFD37C08D29A321C1">
    <w:name w:val="03883F34F9D445AAAFD37C08D29A321C1"/>
    <w:rsid w:val="007F7754"/>
    <w:rPr>
      <w:rFonts w:ascii="Calibri" w:eastAsia="Times New Roman" w:hAnsi="Calibri" w:cs="Calibri"/>
    </w:rPr>
  </w:style>
  <w:style w:type="paragraph" w:customStyle="1" w:styleId="FDE752FE22A04978A1307E7383DAC9CD1">
    <w:name w:val="FDE752FE22A04978A1307E7383DAC9CD1"/>
    <w:rsid w:val="007F7754"/>
    <w:rPr>
      <w:rFonts w:ascii="Calibri" w:eastAsia="Times New Roman" w:hAnsi="Calibri" w:cs="Calibri"/>
    </w:rPr>
  </w:style>
  <w:style w:type="paragraph" w:customStyle="1" w:styleId="7C3B98B469EA46E296A74795D15AAE821">
    <w:name w:val="7C3B98B469EA46E296A74795D15AAE821"/>
    <w:rsid w:val="007F7754"/>
    <w:rPr>
      <w:rFonts w:ascii="Calibri" w:eastAsia="Times New Roman" w:hAnsi="Calibri" w:cs="Calibri"/>
    </w:rPr>
  </w:style>
  <w:style w:type="paragraph" w:customStyle="1" w:styleId="4042D20939E643B294DD9C719241F6AC1">
    <w:name w:val="4042D20939E643B294DD9C719241F6AC1"/>
    <w:rsid w:val="007F7754"/>
    <w:rPr>
      <w:rFonts w:ascii="Calibri" w:eastAsia="Times New Roman" w:hAnsi="Calibri" w:cs="Calibri"/>
    </w:rPr>
  </w:style>
  <w:style w:type="paragraph" w:customStyle="1" w:styleId="4A822BBD7FD74C81B9CC01A5B165D90F1">
    <w:name w:val="4A822BBD7FD74C81B9CC01A5B165D90F1"/>
    <w:rsid w:val="007F7754"/>
    <w:rPr>
      <w:rFonts w:ascii="Calibri" w:eastAsia="Times New Roman" w:hAnsi="Calibri" w:cs="Calibri"/>
    </w:rPr>
  </w:style>
  <w:style w:type="paragraph" w:customStyle="1" w:styleId="E8ACA17BE75047118FDF8F79C46C5F871">
    <w:name w:val="E8ACA17BE75047118FDF8F79C46C5F871"/>
    <w:rsid w:val="007F7754"/>
    <w:rPr>
      <w:rFonts w:ascii="Calibri" w:eastAsia="Times New Roman" w:hAnsi="Calibri" w:cs="Calibri"/>
    </w:rPr>
  </w:style>
  <w:style w:type="paragraph" w:customStyle="1" w:styleId="8F4B2F6C512244058CB0AFB94F068B361">
    <w:name w:val="8F4B2F6C512244058CB0AFB94F068B361"/>
    <w:rsid w:val="007F7754"/>
    <w:rPr>
      <w:rFonts w:ascii="Calibri" w:eastAsia="Times New Roman" w:hAnsi="Calibri" w:cs="Calibri"/>
    </w:rPr>
  </w:style>
  <w:style w:type="paragraph" w:customStyle="1" w:styleId="2271BC94ECD748C5B9A41D6400386B9B1">
    <w:name w:val="2271BC94ECD748C5B9A41D6400386B9B1"/>
    <w:rsid w:val="007F7754"/>
    <w:rPr>
      <w:rFonts w:ascii="Calibri" w:eastAsia="Times New Roman" w:hAnsi="Calibri" w:cs="Calibri"/>
    </w:rPr>
  </w:style>
  <w:style w:type="paragraph" w:customStyle="1" w:styleId="78993EA639C34FB9A5B1432DBD18E0871">
    <w:name w:val="78993EA639C34FB9A5B1432DBD18E0871"/>
    <w:rsid w:val="007F7754"/>
    <w:rPr>
      <w:rFonts w:ascii="Calibri" w:eastAsia="Times New Roman" w:hAnsi="Calibri" w:cs="Calibri"/>
    </w:rPr>
  </w:style>
  <w:style w:type="paragraph" w:customStyle="1" w:styleId="5F7EFD057B414B42911D6EA5A020FE9D1">
    <w:name w:val="5F7EFD057B414B42911D6EA5A020FE9D1"/>
    <w:rsid w:val="007F7754"/>
    <w:rPr>
      <w:rFonts w:ascii="Calibri" w:eastAsia="Times New Roman" w:hAnsi="Calibri" w:cs="Calibri"/>
    </w:rPr>
  </w:style>
  <w:style w:type="paragraph" w:customStyle="1" w:styleId="93EAC769618E4C0881809D3A4F5BE0191">
    <w:name w:val="93EAC769618E4C0881809D3A4F5BE0191"/>
    <w:rsid w:val="007F7754"/>
    <w:rPr>
      <w:rFonts w:ascii="Calibri" w:eastAsia="Times New Roman" w:hAnsi="Calibri" w:cs="Calibri"/>
    </w:rPr>
  </w:style>
  <w:style w:type="paragraph" w:customStyle="1" w:styleId="B02900D104FB442D800BFA3482F5E68E1">
    <w:name w:val="B02900D104FB442D800BFA3482F5E68E1"/>
    <w:rsid w:val="007F7754"/>
    <w:rPr>
      <w:rFonts w:ascii="Calibri" w:eastAsia="Times New Roman" w:hAnsi="Calibri" w:cs="Calibri"/>
    </w:rPr>
  </w:style>
  <w:style w:type="paragraph" w:customStyle="1" w:styleId="A2FC78E9166248ECB0976BFA887B2F011">
    <w:name w:val="A2FC78E9166248ECB0976BFA887B2F011"/>
    <w:rsid w:val="007F7754"/>
    <w:rPr>
      <w:rFonts w:ascii="Calibri" w:eastAsia="Times New Roman" w:hAnsi="Calibri" w:cs="Calibri"/>
    </w:rPr>
  </w:style>
  <w:style w:type="paragraph" w:customStyle="1" w:styleId="FA52F7B0DDC54ECDAE29DD7743174E8A1">
    <w:name w:val="FA52F7B0DDC54ECDAE29DD7743174E8A1"/>
    <w:rsid w:val="007F7754"/>
    <w:rPr>
      <w:rFonts w:ascii="Calibri" w:eastAsia="Times New Roman" w:hAnsi="Calibri" w:cs="Calibri"/>
    </w:rPr>
  </w:style>
  <w:style w:type="paragraph" w:customStyle="1" w:styleId="1F616220A11B415B96A31991176047941">
    <w:name w:val="1F616220A11B415B96A31991176047941"/>
    <w:rsid w:val="007F7754"/>
    <w:rPr>
      <w:rFonts w:ascii="Calibri" w:eastAsia="Times New Roman" w:hAnsi="Calibri" w:cs="Calibri"/>
    </w:rPr>
  </w:style>
  <w:style w:type="paragraph" w:customStyle="1" w:styleId="7022BA67A1CE4177845AB8FD8D6E59821">
    <w:name w:val="7022BA67A1CE4177845AB8FD8D6E59821"/>
    <w:rsid w:val="007F7754"/>
    <w:rPr>
      <w:rFonts w:ascii="Calibri" w:eastAsia="Times New Roman" w:hAnsi="Calibri" w:cs="Calibri"/>
    </w:rPr>
  </w:style>
  <w:style w:type="paragraph" w:customStyle="1" w:styleId="C4108031A1D042489DA1FE82978B57F71">
    <w:name w:val="C4108031A1D042489DA1FE82978B57F71"/>
    <w:rsid w:val="007F7754"/>
    <w:rPr>
      <w:rFonts w:ascii="Calibri" w:eastAsia="Times New Roman" w:hAnsi="Calibri" w:cs="Calibri"/>
    </w:rPr>
  </w:style>
  <w:style w:type="paragraph" w:customStyle="1" w:styleId="6205411101A748C2AD0F59C8336F2B081">
    <w:name w:val="6205411101A748C2AD0F59C8336F2B081"/>
    <w:rsid w:val="007F7754"/>
    <w:rPr>
      <w:rFonts w:ascii="Calibri" w:eastAsia="Times New Roman" w:hAnsi="Calibri" w:cs="Calibri"/>
    </w:rPr>
  </w:style>
  <w:style w:type="paragraph" w:customStyle="1" w:styleId="AFDF924A9FD64139B8CFF1F402849B2D1">
    <w:name w:val="AFDF924A9FD64139B8CFF1F402849B2D1"/>
    <w:rsid w:val="007F7754"/>
    <w:rPr>
      <w:rFonts w:ascii="Calibri" w:eastAsia="Times New Roman" w:hAnsi="Calibri" w:cs="Calibri"/>
    </w:rPr>
  </w:style>
  <w:style w:type="paragraph" w:customStyle="1" w:styleId="9136D22AF6D3464A9459E642E95B45A91">
    <w:name w:val="9136D22AF6D3464A9459E642E95B45A91"/>
    <w:rsid w:val="007F7754"/>
    <w:rPr>
      <w:rFonts w:ascii="Calibri" w:eastAsia="Times New Roman" w:hAnsi="Calibri" w:cs="Calibri"/>
    </w:rPr>
  </w:style>
  <w:style w:type="paragraph" w:customStyle="1" w:styleId="169F7A4F876B4573B43634BE703047561">
    <w:name w:val="169F7A4F876B4573B43634BE703047561"/>
    <w:rsid w:val="007F7754"/>
    <w:rPr>
      <w:rFonts w:ascii="Calibri" w:eastAsia="Times New Roman" w:hAnsi="Calibri" w:cs="Calibri"/>
    </w:rPr>
  </w:style>
  <w:style w:type="paragraph" w:customStyle="1" w:styleId="40541046F9944890AA0A118FCDD5347C1">
    <w:name w:val="40541046F9944890AA0A118FCDD5347C1"/>
    <w:rsid w:val="007F7754"/>
    <w:rPr>
      <w:rFonts w:ascii="Calibri" w:eastAsia="Times New Roman" w:hAnsi="Calibri" w:cs="Calibri"/>
    </w:rPr>
  </w:style>
  <w:style w:type="paragraph" w:customStyle="1" w:styleId="984AC4FAF8D2464DA6387D6C4B5283E11">
    <w:name w:val="984AC4FAF8D2464DA6387D6C4B5283E11"/>
    <w:rsid w:val="007F7754"/>
    <w:rPr>
      <w:rFonts w:ascii="Calibri" w:eastAsia="Times New Roman" w:hAnsi="Calibri" w:cs="Calibri"/>
    </w:rPr>
  </w:style>
  <w:style w:type="paragraph" w:customStyle="1" w:styleId="E52E83F0BBAA44D5A00DCACD524E031F1">
    <w:name w:val="E52E83F0BBAA44D5A00DCACD524E031F1"/>
    <w:rsid w:val="007F7754"/>
    <w:rPr>
      <w:rFonts w:ascii="Calibri" w:eastAsia="Times New Roman" w:hAnsi="Calibri" w:cs="Calibri"/>
    </w:rPr>
  </w:style>
  <w:style w:type="paragraph" w:customStyle="1" w:styleId="5F30A8413F864584ADAC9D751C3E18A91">
    <w:name w:val="5F30A8413F864584ADAC9D751C3E18A91"/>
    <w:rsid w:val="007F7754"/>
    <w:rPr>
      <w:rFonts w:ascii="Calibri" w:eastAsia="Times New Roman" w:hAnsi="Calibri" w:cs="Calibri"/>
    </w:rPr>
  </w:style>
  <w:style w:type="paragraph" w:customStyle="1" w:styleId="1F4791EF12184411AE17CE96383DB7401">
    <w:name w:val="1F4791EF12184411AE17CE96383DB7401"/>
    <w:rsid w:val="007F7754"/>
    <w:rPr>
      <w:rFonts w:ascii="Calibri" w:eastAsia="Times New Roman" w:hAnsi="Calibri" w:cs="Calibri"/>
    </w:rPr>
  </w:style>
  <w:style w:type="paragraph" w:customStyle="1" w:styleId="164D999BADB34B589254BF6A3DADA6271">
    <w:name w:val="164D999BADB34B589254BF6A3DADA6271"/>
    <w:rsid w:val="007F7754"/>
    <w:rPr>
      <w:rFonts w:ascii="Calibri" w:eastAsia="Times New Roman" w:hAnsi="Calibri" w:cs="Calibri"/>
    </w:rPr>
  </w:style>
  <w:style w:type="paragraph" w:customStyle="1" w:styleId="217F23EE50634378BDA9A7F9AE7F97781">
    <w:name w:val="217F23EE50634378BDA9A7F9AE7F97781"/>
    <w:rsid w:val="007F7754"/>
    <w:rPr>
      <w:rFonts w:ascii="Calibri" w:eastAsia="Times New Roman" w:hAnsi="Calibri" w:cs="Calibri"/>
    </w:rPr>
  </w:style>
  <w:style w:type="paragraph" w:customStyle="1" w:styleId="980225D50884437ABEAAB3629ADD1D291">
    <w:name w:val="980225D50884437ABEAAB3629ADD1D291"/>
    <w:rsid w:val="007F7754"/>
    <w:rPr>
      <w:rFonts w:ascii="Calibri" w:eastAsia="Times New Roman" w:hAnsi="Calibri" w:cs="Calibri"/>
    </w:rPr>
  </w:style>
  <w:style w:type="paragraph" w:customStyle="1" w:styleId="51BD85596E8342F1A1335B7F22EFCDCA1">
    <w:name w:val="51BD85596E8342F1A1335B7F22EFCDCA1"/>
    <w:rsid w:val="007F7754"/>
    <w:rPr>
      <w:rFonts w:ascii="Calibri" w:eastAsia="Times New Roman" w:hAnsi="Calibri" w:cs="Calibri"/>
    </w:rPr>
  </w:style>
  <w:style w:type="paragraph" w:customStyle="1" w:styleId="C13894ABED5E4D99B6B198FFFC848CBC1">
    <w:name w:val="C13894ABED5E4D99B6B198FFFC848CBC1"/>
    <w:rsid w:val="007F7754"/>
    <w:rPr>
      <w:rFonts w:ascii="Calibri" w:eastAsia="Times New Roman" w:hAnsi="Calibri" w:cs="Calibri"/>
    </w:rPr>
  </w:style>
  <w:style w:type="paragraph" w:customStyle="1" w:styleId="215CC098E55041789700B46BC92630D21">
    <w:name w:val="215CC098E55041789700B46BC92630D21"/>
    <w:rsid w:val="007F7754"/>
    <w:rPr>
      <w:rFonts w:ascii="Calibri" w:eastAsia="Times New Roman" w:hAnsi="Calibri" w:cs="Calibri"/>
    </w:rPr>
  </w:style>
  <w:style w:type="paragraph" w:customStyle="1" w:styleId="A7C7FD5DBAAF4416A120E4AC2A3E3B4C1">
    <w:name w:val="A7C7FD5DBAAF4416A120E4AC2A3E3B4C1"/>
    <w:rsid w:val="007F7754"/>
    <w:rPr>
      <w:rFonts w:ascii="Calibri" w:eastAsia="Times New Roman" w:hAnsi="Calibri" w:cs="Calibri"/>
    </w:rPr>
  </w:style>
  <w:style w:type="paragraph" w:customStyle="1" w:styleId="60182BC96460443B8ED777F613D66BC01">
    <w:name w:val="60182BC96460443B8ED777F613D66BC01"/>
    <w:rsid w:val="007F7754"/>
    <w:rPr>
      <w:rFonts w:ascii="Calibri" w:eastAsia="Times New Roman" w:hAnsi="Calibri" w:cs="Calibri"/>
    </w:rPr>
  </w:style>
  <w:style w:type="paragraph" w:customStyle="1" w:styleId="B175DA23458743F696E8B9688B7DEAB41">
    <w:name w:val="B175DA23458743F696E8B9688B7DEAB41"/>
    <w:rsid w:val="007F7754"/>
    <w:rPr>
      <w:rFonts w:ascii="Calibri" w:eastAsia="Times New Roman" w:hAnsi="Calibri" w:cs="Calibri"/>
    </w:rPr>
  </w:style>
  <w:style w:type="paragraph" w:customStyle="1" w:styleId="ADE40300566B4D2A97BC7B123CD82F811">
    <w:name w:val="ADE40300566B4D2A97BC7B123CD82F811"/>
    <w:rsid w:val="007F7754"/>
    <w:rPr>
      <w:rFonts w:ascii="Calibri" w:eastAsia="Times New Roman" w:hAnsi="Calibri" w:cs="Calibri"/>
    </w:rPr>
  </w:style>
  <w:style w:type="paragraph" w:customStyle="1" w:styleId="8CDEC0B063A143BBA3CD5254D3FFB7661">
    <w:name w:val="8CDEC0B063A143BBA3CD5254D3FFB7661"/>
    <w:rsid w:val="007F7754"/>
    <w:rPr>
      <w:rFonts w:ascii="Calibri" w:eastAsia="Times New Roman" w:hAnsi="Calibri" w:cs="Calibri"/>
    </w:rPr>
  </w:style>
  <w:style w:type="paragraph" w:customStyle="1" w:styleId="7161966EF61A4E5D987FB8F215CB54CB1">
    <w:name w:val="7161966EF61A4E5D987FB8F215CB54CB1"/>
    <w:rsid w:val="007F7754"/>
    <w:rPr>
      <w:rFonts w:ascii="Calibri" w:eastAsia="Times New Roman" w:hAnsi="Calibri" w:cs="Calibri"/>
    </w:rPr>
  </w:style>
  <w:style w:type="paragraph" w:customStyle="1" w:styleId="C4AF75D21A334ACBBB168771E47EFEE91">
    <w:name w:val="C4AF75D21A334ACBBB168771E47EFEE91"/>
    <w:rsid w:val="007F7754"/>
    <w:rPr>
      <w:rFonts w:ascii="Calibri" w:eastAsia="Times New Roman" w:hAnsi="Calibri" w:cs="Calibri"/>
    </w:rPr>
  </w:style>
  <w:style w:type="paragraph" w:customStyle="1" w:styleId="72E67D27C67C4A918D47D42FFCEEEFF21">
    <w:name w:val="72E67D27C67C4A918D47D42FFCEEEFF21"/>
    <w:rsid w:val="007F7754"/>
    <w:rPr>
      <w:rFonts w:ascii="Calibri" w:eastAsia="Times New Roman" w:hAnsi="Calibri" w:cs="Calibri"/>
    </w:rPr>
  </w:style>
  <w:style w:type="paragraph" w:customStyle="1" w:styleId="CE308C85BA174F54A7F97F4B79BAC3591">
    <w:name w:val="CE308C85BA174F54A7F97F4B79BAC3591"/>
    <w:rsid w:val="007F7754"/>
    <w:rPr>
      <w:rFonts w:ascii="Calibri" w:eastAsia="Times New Roman" w:hAnsi="Calibri" w:cs="Calibri"/>
    </w:rPr>
  </w:style>
  <w:style w:type="paragraph" w:customStyle="1" w:styleId="C88776C59AC647948C3FE271763B508A1">
    <w:name w:val="C88776C59AC647948C3FE271763B508A1"/>
    <w:rsid w:val="007F7754"/>
    <w:rPr>
      <w:rFonts w:ascii="Calibri" w:eastAsia="Times New Roman" w:hAnsi="Calibri" w:cs="Calibri"/>
    </w:rPr>
  </w:style>
  <w:style w:type="paragraph" w:customStyle="1" w:styleId="C9856BEC826C459F98A8379FFB4BCB5A1">
    <w:name w:val="C9856BEC826C459F98A8379FFB4BCB5A1"/>
    <w:rsid w:val="007F7754"/>
    <w:rPr>
      <w:rFonts w:ascii="Calibri" w:eastAsia="Times New Roman" w:hAnsi="Calibri" w:cs="Calibri"/>
    </w:rPr>
  </w:style>
  <w:style w:type="paragraph" w:customStyle="1" w:styleId="B3D76E0034344925AE36AA1E4ACDE9941">
    <w:name w:val="B3D76E0034344925AE36AA1E4ACDE9941"/>
    <w:rsid w:val="007F7754"/>
    <w:rPr>
      <w:rFonts w:ascii="Calibri" w:eastAsia="Times New Roman" w:hAnsi="Calibri" w:cs="Calibri"/>
    </w:rPr>
  </w:style>
  <w:style w:type="paragraph" w:customStyle="1" w:styleId="FBB3F6099E764A629B67D5D67D6033761">
    <w:name w:val="FBB3F6099E764A629B67D5D67D6033761"/>
    <w:rsid w:val="007F7754"/>
    <w:rPr>
      <w:rFonts w:ascii="Calibri" w:eastAsia="Times New Roman" w:hAnsi="Calibri" w:cs="Calibri"/>
    </w:rPr>
  </w:style>
  <w:style w:type="paragraph" w:customStyle="1" w:styleId="4ADD86278854420E939D733C1D750E1C1">
    <w:name w:val="4ADD86278854420E939D733C1D750E1C1"/>
    <w:rsid w:val="007F7754"/>
    <w:rPr>
      <w:rFonts w:ascii="Calibri" w:eastAsia="Times New Roman" w:hAnsi="Calibri" w:cs="Calibri"/>
    </w:rPr>
  </w:style>
  <w:style w:type="paragraph" w:customStyle="1" w:styleId="EF97C420898B4EDEBA7984308346DB861">
    <w:name w:val="EF97C420898B4EDEBA7984308346DB861"/>
    <w:rsid w:val="007F7754"/>
    <w:rPr>
      <w:rFonts w:ascii="Calibri" w:eastAsia="Times New Roman" w:hAnsi="Calibri" w:cs="Calibri"/>
    </w:rPr>
  </w:style>
  <w:style w:type="paragraph" w:customStyle="1" w:styleId="53D1C2D1CCF84F99AC51DAB4BD0CB5861">
    <w:name w:val="53D1C2D1CCF84F99AC51DAB4BD0CB5861"/>
    <w:rsid w:val="007F7754"/>
    <w:rPr>
      <w:rFonts w:ascii="Calibri" w:eastAsia="Times New Roman" w:hAnsi="Calibri" w:cs="Calibri"/>
    </w:rPr>
  </w:style>
  <w:style w:type="paragraph" w:customStyle="1" w:styleId="7225F06ECA3A442BAF7DE62721484BA61">
    <w:name w:val="7225F06ECA3A442BAF7DE62721484BA61"/>
    <w:rsid w:val="007F7754"/>
    <w:rPr>
      <w:rFonts w:ascii="Calibri" w:eastAsia="Times New Roman" w:hAnsi="Calibri" w:cs="Calibri"/>
    </w:rPr>
  </w:style>
  <w:style w:type="paragraph" w:customStyle="1" w:styleId="C91485D67B844BC883C471683973B8C61">
    <w:name w:val="C91485D67B844BC883C471683973B8C61"/>
    <w:rsid w:val="007F7754"/>
    <w:rPr>
      <w:rFonts w:ascii="Calibri" w:eastAsia="Times New Roman" w:hAnsi="Calibri" w:cs="Calibri"/>
    </w:rPr>
  </w:style>
  <w:style w:type="paragraph" w:customStyle="1" w:styleId="CB17F15E6FF94D0BBAE20EFA3A7125141">
    <w:name w:val="CB17F15E6FF94D0BBAE20EFA3A7125141"/>
    <w:rsid w:val="007F7754"/>
    <w:rPr>
      <w:rFonts w:ascii="Calibri" w:eastAsia="Times New Roman" w:hAnsi="Calibri" w:cs="Calibri"/>
    </w:rPr>
  </w:style>
  <w:style w:type="paragraph" w:customStyle="1" w:styleId="7AAAD2E2C5864F1E89FE21EBEAD9A0601">
    <w:name w:val="7AAAD2E2C5864F1E89FE21EBEAD9A0601"/>
    <w:rsid w:val="007F7754"/>
    <w:rPr>
      <w:rFonts w:ascii="Calibri" w:eastAsia="Times New Roman" w:hAnsi="Calibri" w:cs="Calibri"/>
    </w:rPr>
  </w:style>
  <w:style w:type="paragraph" w:customStyle="1" w:styleId="67EC7BE2B2E1426BA07DDFDC597413441">
    <w:name w:val="67EC7BE2B2E1426BA07DDFDC597413441"/>
    <w:rsid w:val="007F7754"/>
    <w:rPr>
      <w:rFonts w:ascii="Calibri" w:eastAsia="Times New Roman" w:hAnsi="Calibri" w:cs="Calibri"/>
    </w:rPr>
  </w:style>
  <w:style w:type="paragraph" w:customStyle="1" w:styleId="DCCDF00F80AB4A8BBE014960D7EF61551">
    <w:name w:val="DCCDF00F80AB4A8BBE014960D7EF61551"/>
    <w:rsid w:val="007F7754"/>
    <w:rPr>
      <w:rFonts w:ascii="Calibri" w:eastAsia="Times New Roman" w:hAnsi="Calibri" w:cs="Calibri"/>
    </w:rPr>
  </w:style>
  <w:style w:type="paragraph" w:customStyle="1" w:styleId="59538E777AA6423B9075BC8AFB3C56DE1">
    <w:name w:val="59538E777AA6423B9075BC8AFB3C56DE1"/>
    <w:rsid w:val="007F7754"/>
    <w:rPr>
      <w:rFonts w:ascii="Calibri" w:eastAsia="Times New Roman" w:hAnsi="Calibri" w:cs="Calibri"/>
    </w:rPr>
  </w:style>
  <w:style w:type="paragraph" w:customStyle="1" w:styleId="A7DB8F0BEC974886852689DB51D8B1851">
    <w:name w:val="A7DB8F0BEC974886852689DB51D8B1851"/>
    <w:rsid w:val="007F7754"/>
    <w:rPr>
      <w:rFonts w:ascii="Calibri" w:eastAsia="Times New Roman" w:hAnsi="Calibri" w:cs="Calibri"/>
    </w:rPr>
  </w:style>
  <w:style w:type="paragraph" w:customStyle="1" w:styleId="533EBD5644B544AFBC1BBF895BEC7DDF">
    <w:name w:val="533EBD5644B544AFBC1BBF895BEC7DDF"/>
    <w:rsid w:val="007F7754"/>
  </w:style>
  <w:style w:type="paragraph" w:customStyle="1" w:styleId="42F5319199F244C89492BE0D0F9B7354">
    <w:name w:val="42F5319199F244C89492BE0D0F9B7354"/>
    <w:rsid w:val="007F7754"/>
  </w:style>
  <w:style w:type="paragraph" w:customStyle="1" w:styleId="3E54AA0BEE174FCA9F9353E198ACC75F">
    <w:name w:val="3E54AA0BEE174FCA9F9353E198ACC75F"/>
    <w:rsid w:val="007F7754"/>
  </w:style>
  <w:style w:type="paragraph" w:customStyle="1" w:styleId="DEF45BA0615F42679BC4183CBD121863">
    <w:name w:val="DEF45BA0615F42679BC4183CBD121863"/>
    <w:rsid w:val="007F7754"/>
  </w:style>
  <w:style w:type="paragraph" w:customStyle="1" w:styleId="C26E22C0FBCE49A4A78466A710702FFE">
    <w:name w:val="C26E22C0FBCE49A4A78466A710702FFE"/>
    <w:rsid w:val="007F7754"/>
  </w:style>
  <w:style w:type="paragraph" w:customStyle="1" w:styleId="B3B17B0866A540FDB99A0CF7B744D5D9">
    <w:name w:val="B3B17B0866A540FDB99A0CF7B744D5D9"/>
    <w:rsid w:val="007F7754"/>
  </w:style>
  <w:style w:type="paragraph" w:customStyle="1" w:styleId="F848E6C9226C431F84E47FAD103ECFE9">
    <w:name w:val="F848E6C9226C431F84E47FAD103ECFE9"/>
    <w:rsid w:val="007F7754"/>
  </w:style>
  <w:style w:type="paragraph" w:customStyle="1" w:styleId="E582C9DFE01440AA8DF4E35941A98718">
    <w:name w:val="E582C9DFE01440AA8DF4E35941A98718"/>
    <w:rsid w:val="007F7754"/>
  </w:style>
  <w:style w:type="paragraph" w:customStyle="1" w:styleId="560B4FA2C8F44223A56122DC1C1AA5EA">
    <w:name w:val="560B4FA2C8F44223A56122DC1C1AA5EA"/>
    <w:rsid w:val="007F7754"/>
  </w:style>
  <w:style w:type="paragraph" w:customStyle="1" w:styleId="F72D666B2FF54DB08549DE1DB46C4DCB">
    <w:name w:val="F72D666B2FF54DB08549DE1DB46C4DCB"/>
    <w:rsid w:val="007F7754"/>
  </w:style>
  <w:style w:type="paragraph" w:customStyle="1" w:styleId="F2D13A7247F74308A98B34B6F74BA1A2">
    <w:name w:val="F2D13A7247F74308A98B34B6F74BA1A2"/>
    <w:rsid w:val="007F7754"/>
  </w:style>
  <w:style w:type="paragraph" w:customStyle="1" w:styleId="8C23933E93774DCFA97BF9B88D608D4C">
    <w:name w:val="8C23933E93774DCFA97BF9B88D608D4C"/>
    <w:rsid w:val="007F7754"/>
  </w:style>
  <w:style w:type="paragraph" w:customStyle="1" w:styleId="5E1E1147C1094AF0A248F6297B76518D">
    <w:name w:val="5E1E1147C1094AF0A248F6297B76518D"/>
    <w:rsid w:val="007F7754"/>
  </w:style>
  <w:style w:type="paragraph" w:customStyle="1" w:styleId="FF5570E3891C4BAC8C6D89499C2218CB">
    <w:name w:val="FF5570E3891C4BAC8C6D89499C2218CB"/>
    <w:rsid w:val="007F7754"/>
  </w:style>
  <w:style w:type="paragraph" w:customStyle="1" w:styleId="E5D5A3A66E974D258F0B9F4F22EA3B93">
    <w:name w:val="E5D5A3A66E974D258F0B9F4F22EA3B93"/>
    <w:rsid w:val="007F7754"/>
  </w:style>
  <w:style w:type="paragraph" w:customStyle="1" w:styleId="0AC19391BFE049DA9290831E5301021C">
    <w:name w:val="0AC19391BFE049DA9290831E5301021C"/>
    <w:rsid w:val="007F7754"/>
  </w:style>
  <w:style w:type="paragraph" w:customStyle="1" w:styleId="97364F7B6F7A4FE19C537CB7D5EFFC53">
    <w:name w:val="97364F7B6F7A4FE19C537CB7D5EFFC53"/>
    <w:rsid w:val="007F7754"/>
  </w:style>
  <w:style w:type="paragraph" w:customStyle="1" w:styleId="7EDEFCF495CD4A0F92382AD0841DB9D5">
    <w:name w:val="7EDEFCF495CD4A0F92382AD0841DB9D5"/>
    <w:rsid w:val="007F7754"/>
  </w:style>
  <w:style w:type="paragraph" w:customStyle="1" w:styleId="C0ACE3BDE2244E499A77888C08F6FCF6">
    <w:name w:val="C0ACE3BDE2244E499A77888C08F6FCF6"/>
    <w:rsid w:val="007F7754"/>
  </w:style>
  <w:style w:type="paragraph" w:customStyle="1" w:styleId="9C1F3A2DA49745C29682A609BE73D33C">
    <w:name w:val="9C1F3A2DA49745C29682A609BE73D33C"/>
    <w:rsid w:val="007F7754"/>
  </w:style>
  <w:style w:type="paragraph" w:customStyle="1" w:styleId="2051F943E68F42D8BEC7091EA425167B">
    <w:name w:val="2051F943E68F42D8BEC7091EA425167B"/>
    <w:rsid w:val="007F7754"/>
  </w:style>
  <w:style w:type="paragraph" w:customStyle="1" w:styleId="BF6D5A959DF04489ADBB0B8B31932493">
    <w:name w:val="BF6D5A959DF04489ADBB0B8B31932493"/>
    <w:rsid w:val="007F7754"/>
  </w:style>
  <w:style w:type="paragraph" w:customStyle="1" w:styleId="87724B2A7D634B3E8361604078B8DD9B">
    <w:name w:val="87724B2A7D634B3E8361604078B8DD9B"/>
    <w:rsid w:val="007F7754"/>
  </w:style>
  <w:style w:type="paragraph" w:customStyle="1" w:styleId="DFD7FBCA753D4794B7001CC993C32968">
    <w:name w:val="DFD7FBCA753D4794B7001CC993C32968"/>
    <w:rsid w:val="007F7754"/>
  </w:style>
  <w:style w:type="paragraph" w:customStyle="1" w:styleId="7148EF32381F456CBC5FC710A80298C1">
    <w:name w:val="7148EF32381F456CBC5FC710A80298C1"/>
    <w:rsid w:val="007F7754"/>
  </w:style>
  <w:style w:type="paragraph" w:customStyle="1" w:styleId="73137F8421014A2B972AF4A0A97C4A95">
    <w:name w:val="73137F8421014A2B972AF4A0A97C4A95"/>
    <w:rsid w:val="007F7754"/>
  </w:style>
  <w:style w:type="paragraph" w:customStyle="1" w:styleId="ECE6A58578E94AA5B680CA9E0B609257">
    <w:name w:val="ECE6A58578E94AA5B680CA9E0B609257"/>
    <w:rsid w:val="007F7754"/>
  </w:style>
  <w:style w:type="paragraph" w:customStyle="1" w:styleId="F5343860FB3C4303A2A66BC385032359">
    <w:name w:val="F5343860FB3C4303A2A66BC385032359"/>
    <w:rsid w:val="007F7754"/>
  </w:style>
  <w:style w:type="paragraph" w:customStyle="1" w:styleId="08BDF47A740A41D283C1FDD70CFAA25C">
    <w:name w:val="08BDF47A740A41D283C1FDD70CFAA25C"/>
    <w:rsid w:val="007F7754"/>
  </w:style>
  <w:style w:type="paragraph" w:customStyle="1" w:styleId="9C5785B0104A4C07B0BED7DD3ADB4DD1">
    <w:name w:val="9C5785B0104A4C07B0BED7DD3ADB4DD1"/>
    <w:rsid w:val="007F7754"/>
  </w:style>
  <w:style w:type="paragraph" w:customStyle="1" w:styleId="DA13D16A1B6A44E4B42FC8DA9011A148">
    <w:name w:val="DA13D16A1B6A44E4B42FC8DA9011A148"/>
    <w:rsid w:val="007F7754"/>
  </w:style>
  <w:style w:type="paragraph" w:customStyle="1" w:styleId="522E8A9358A3480092F959B0BA8463E2">
    <w:name w:val="522E8A9358A3480092F959B0BA8463E2"/>
    <w:rsid w:val="007F7754"/>
  </w:style>
  <w:style w:type="paragraph" w:customStyle="1" w:styleId="1BD25D754D9242B8B0B7496F3E529360">
    <w:name w:val="1BD25D754D9242B8B0B7496F3E529360"/>
    <w:rsid w:val="007F7754"/>
  </w:style>
  <w:style w:type="paragraph" w:customStyle="1" w:styleId="A0A69245B98341DE9FDB162F281D8B7D">
    <w:name w:val="A0A69245B98341DE9FDB162F281D8B7D"/>
    <w:rsid w:val="007F7754"/>
  </w:style>
  <w:style w:type="paragraph" w:customStyle="1" w:styleId="88ADCA31A7B24F89B13D192C80026F13">
    <w:name w:val="88ADCA31A7B24F89B13D192C80026F13"/>
    <w:rsid w:val="007F7754"/>
  </w:style>
  <w:style w:type="paragraph" w:customStyle="1" w:styleId="18E2D944E1CB4D3CAEEE1998F476F246">
    <w:name w:val="18E2D944E1CB4D3CAEEE1998F476F246"/>
    <w:rsid w:val="007F7754"/>
  </w:style>
  <w:style w:type="paragraph" w:customStyle="1" w:styleId="46290ED9BBF64D6883728C01D94561D5">
    <w:name w:val="46290ED9BBF64D6883728C01D94561D5"/>
    <w:rsid w:val="007F7754"/>
  </w:style>
  <w:style w:type="paragraph" w:customStyle="1" w:styleId="4C63889D825541E28ED1903932E2E7BE">
    <w:name w:val="4C63889D825541E28ED1903932E2E7BE"/>
    <w:rsid w:val="007F7754"/>
  </w:style>
  <w:style w:type="paragraph" w:customStyle="1" w:styleId="DB78848AE49245138F4A95CA03BA0FED">
    <w:name w:val="DB78848AE49245138F4A95CA03BA0FED"/>
    <w:rsid w:val="007F7754"/>
  </w:style>
  <w:style w:type="paragraph" w:customStyle="1" w:styleId="7281761C8FEE4E4EBFB7B8C2E2505CA4">
    <w:name w:val="7281761C8FEE4E4EBFB7B8C2E2505CA4"/>
    <w:rsid w:val="007F7754"/>
  </w:style>
  <w:style w:type="paragraph" w:customStyle="1" w:styleId="CF4B363AEF5E42F8A9985F6142DA43DE">
    <w:name w:val="CF4B363AEF5E42F8A9985F6142DA43DE"/>
    <w:rsid w:val="007F7754"/>
  </w:style>
  <w:style w:type="paragraph" w:customStyle="1" w:styleId="1C31093765414E3EA59463518979BF6F">
    <w:name w:val="1C31093765414E3EA59463518979BF6F"/>
    <w:rsid w:val="007F7754"/>
  </w:style>
  <w:style w:type="paragraph" w:customStyle="1" w:styleId="E6F6BC38468A4926952A4A29595144BB">
    <w:name w:val="E6F6BC38468A4926952A4A29595144BB"/>
    <w:rsid w:val="007F7754"/>
  </w:style>
  <w:style w:type="paragraph" w:customStyle="1" w:styleId="F9B4FFB75B28484592760676BE260187">
    <w:name w:val="F9B4FFB75B28484592760676BE260187"/>
    <w:rsid w:val="007F7754"/>
  </w:style>
  <w:style w:type="paragraph" w:customStyle="1" w:styleId="2C61852B305C4D8B80AAF176B7976631">
    <w:name w:val="2C61852B305C4D8B80AAF176B7976631"/>
    <w:rsid w:val="007F7754"/>
  </w:style>
  <w:style w:type="paragraph" w:customStyle="1" w:styleId="1CE85280BA3047689056E0518AA24E69">
    <w:name w:val="1CE85280BA3047689056E0518AA24E69"/>
    <w:rsid w:val="007F7754"/>
  </w:style>
  <w:style w:type="paragraph" w:customStyle="1" w:styleId="D6FD9827EBB64FE4B52F4B58B1DF5EC8">
    <w:name w:val="D6FD9827EBB64FE4B52F4B58B1DF5EC8"/>
    <w:rsid w:val="007F7754"/>
  </w:style>
  <w:style w:type="paragraph" w:customStyle="1" w:styleId="06E5613E9C86459AB49DC63E7944DC5A">
    <w:name w:val="06E5613E9C86459AB49DC63E7944DC5A"/>
    <w:rsid w:val="007F7754"/>
  </w:style>
  <w:style w:type="paragraph" w:customStyle="1" w:styleId="9976FD907AFD461C92F73F5A7454A04D">
    <w:name w:val="9976FD907AFD461C92F73F5A7454A04D"/>
    <w:rsid w:val="007F7754"/>
  </w:style>
  <w:style w:type="paragraph" w:customStyle="1" w:styleId="F31D042135434EF387E348B92350BF11">
    <w:name w:val="F31D042135434EF387E348B92350BF11"/>
    <w:rsid w:val="007F7754"/>
  </w:style>
  <w:style w:type="paragraph" w:customStyle="1" w:styleId="54A2E43126764B4187C6E41BF7A38941">
    <w:name w:val="54A2E43126764B4187C6E41BF7A38941"/>
    <w:rsid w:val="007F7754"/>
  </w:style>
  <w:style w:type="paragraph" w:customStyle="1" w:styleId="E99FD2C0ABEA4B5C87B0627C3E8FBEFC">
    <w:name w:val="E99FD2C0ABEA4B5C87B0627C3E8FBEFC"/>
    <w:rsid w:val="007F7754"/>
  </w:style>
  <w:style w:type="paragraph" w:customStyle="1" w:styleId="38A984CD16214F96B4923C531C98455E">
    <w:name w:val="38A984CD16214F96B4923C531C98455E"/>
    <w:rsid w:val="007F7754"/>
  </w:style>
  <w:style w:type="paragraph" w:customStyle="1" w:styleId="D3CE9FA6C7B34AD6914509F94888B788">
    <w:name w:val="D3CE9FA6C7B34AD6914509F94888B788"/>
    <w:rsid w:val="007F7754"/>
  </w:style>
  <w:style w:type="paragraph" w:customStyle="1" w:styleId="A92F74BF98CF42B7A9BC1F2B1623D74B">
    <w:name w:val="A92F74BF98CF42B7A9BC1F2B1623D74B"/>
    <w:rsid w:val="007F7754"/>
  </w:style>
  <w:style w:type="paragraph" w:customStyle="1" w:styleId="7618BC8076D94BE6B6C12C7F0C8CDA2F">
    <w:name w:val="7618BC8076D94BE6B6C12C7F0C8CDA2F"/>
    <w:rsid w:val="007F7754"/>
  </w:style>
  <w:style w:type="paragraph" w:customStyle="1" w:styleId="172E134975D0488996F76E101C41766A">
    <w:name w:val="172E134975D0488996F76E101C41766A"/>
    <w:rsid w:val="007F7754"/>
  </w:style>
  <w:style w:type="paragraph" w:customStyle="1" w:styleId="2A1FAE39456D44719C755E33F448203C">
    <w:name w:val="2A1FAE39456D44719C755E33F448203C"/>
    <w:rsid w:val="007F7754"/>
  </w:style>
  <w:style w:type="paragraph" w:customStyle="1" w:styleId="1A39600CC7A54CB19A3B76E515ABE6C9">
    <w:name w:val="1A39600CC7A54CB19A3B76E515ABE6C9"/>
    <w:rsid w:val="007F7754"/>
  </w:style>
  <w:style w:type="paragraph" w:customStyle="1" w:styleId="85CE910F76664357AD12EF398E9196F8">
    <w:name w:val="85CE910F76664357AD12EF398E9196F8"/>
    <w:rsid w:val="007F7754"/>
  </w:style>
  <w:style w:type="paragraph" w:customStyle="1" w:styleId="39F3760D717A44688649A1EE199D008B">
    <w:name w:val="39F3760D717A44688649A1EE199D008B"/>
    <w:rsid w:val="007F7754"/>
  </w:style>
  <w:style w:type="paragraph" w:customStyle="1" w:styleId="50280DD7A917481887FFC583A8627C73">
    <w:name w:val="50280DD7A917481887FFC583A8627C73"/>
    <w:rsid w:val="007F7754"/>
  </w:style>
  <w:style w:type="paragraph" w:customStyle="1" w:styleId="C660AD87EDDC4A7E8118F8B56C7F1D2A">
    <w:name w:val="C660AD87EDDC4A7E8118F8B56C7F1D2A"/>
    <w:rsid w:val="007F7754"/>
  </w:style>
  <w:style w:type="paragraph" w:customStyle="1" w:styleId="F1F1C91DC85A487BAFC0D4FC757B0B62">
    <w:name w:val="F1F1C91DC85A487BAFC0D4FC757B0B62"/>
    <w:rsid w:val="007F7754"/>
  </w:style>
  <w:style w:type="paragraph" w:customStyle="1" w:styleId="DB6F7CD46D20408B9DB652357358CB26">
    <w:name w:val="DB6F7CD46D20408B9DB652357358CB26"/>
    <w:rsid w:val="007F7754"/>
  </w:style>
  <w:style w:type="paragraph" w:customStyle="1" w:styleId="43E36EE3F5BB4D619CC45A3497FF504C">
    <w:name w:val="43E36EE3F5BB4D619CC45A3497FF504C"/>
    <w:rsid w:val="007F7754"/>
  </w:style>
  <w:style w:type="paragraph" w:customStyle="1" w:styleId="B66AFEF372204706AA04F52418D98278">
    <w:name w:val="B66AFEF372204706AA04F52418D98278"/>
    <w:rsid w:val="007F7754"/>
  </w:style>
  <w:style w:type="paragraph" w:customStyle="1" w:styleId="06BB752B8A464A03952C04311944219C">
    <w:name w:val="06BB752B8A464A03952C04311944219C"/>
    <w:rsid w:val="007F7754"/>
  </w:style>
  <w:style w:type="paragraph" w:customStyle="1" w:styleId="189D750BF1884E8AA9E5ED930C81041F">
    <w:name w:val="189D750BF1884E8AA9E5ED930C81041F"/>
    <w:rsid w:val="007F7754"/>
  </w:style>
  <w:style w:type="paragraph" w:customStyle="1" w:styleId="F2E4BBC621BF48A58209DEF1D0C5E50B8">
    <w:name w:val="F2E4BBC621BF48A58209DEF1D0C5E50B8"/>
    <w:rsid w:val="007F7754"/>
    <w:rPr>
      <w:rFonts w:ascii="Calibri" w:eastAsia="Times New Roman" w:hAnsi="Calibri" w:cs="Calibri"/>
    </w:rPr>
  </w:style>
  <w:style w:type="paragraph" w:customStyle="1" w:styleId="AF5AEF543E8648D3B003111D049F6F1C2">
    <w:name w:val="AF5AEF543E8648D3B003111D049F6F1C2"/>
    <w:rsid w:val="007F7754"/>
    <w:rPr>
      <w:rFonts w:ascii="Calibri" w:eastAsia="Times New Roman" w:hAnsi="Calibri" w:cs="Calibri"/>
    </w:rPr>
  </w:style>
  <w:style w:type="paragraph" w:customStyle="1" w:styleId="EFFCAB1EC1B141A2AFB73B634C95B06E4">
    <w:name w:val="EFFCAB1EC1B141A2AFB73B634C95B06E4"/>
    <w:rsid w:val="007F7754"/>
    <w:rPr>
      <w:rFonts w:ascii="Calibri" w:eastAsia="Times New Roman" w:hAnsi="Calibri" w:cs="Calibri"/>
    </w:rPr>
  </w:style>
  <w:style w:type="paragraph" w:customStyle="1" w:styleId="B5C382BEBAC34B61BA487CAC2986739B6">
    <w:name w:val="B5C382BEBAC34B61BA487CAC2986739B6"/>
    <w:rsid w:val="007F7754"/>
    <w:rPr>
      <w:rFonts w:ascii="Calibri" w:eastAsia="Times New Roman" w:hAnsi="Calibri" w:cs="Calibri"/>
    </w:rPr>
  </w:style>
  <w:style w:type="paragraph" w:customStyle="1" w:styleId="533EBD5644B544AFBC1BBF895BEC7DDF1">
    <w:name w:val="533EBD5644B544AFBC1BBF895BEC7DDF1"/>
    <w:rsid w:val="007F7754"/>
    <w:rPr>
      <w:rFonts w:ascii="Calibri" w:eastAsia="Times New Roman" w:hAnsi="Calibri" w:cs="Calibri"/>
    </w:rPr>
  </w:style>
  <w:style w:type="paragraph" w:customStyle="1" w:styleId="42F5319199F244C89492BE0D0F9B73541">
    <w:name w:val="42F5319199F244C89492BE0D0F9B73541"/>
    <w:rsid w:val="007F7754"/>
    <w:rPr>
      <w:rFonts w:ascii="Calibri" w:eastAsia="Times New Roman" w:hAnsi="Calibri" w:cs="Calibri"/>
    </w:rPr>
  </w:style>
  <w:style w:type="paragraph" w:customStyle="1" w:styleId="3E54AA0BEE174FCA9F9353E198ACC75F1">
    <w:name w:val="3E54AA0BEE174FCA9F9353E198ACC75F1"/>
    <w:rsid w:val="007F7754"/>
    <w:rPr>
      <w:rFonts w:ascii="Calibri" w:eastAsia="Times New Roman" w:hAnsi="Calibri" w:cs="Calibri"/>
    </w:rPr>
  </w:style>
  <w:style w:type="paragraph" w:customStyle="1" w:styleId="DEF45BA0615F42679BC4183CBD1218631">
    <w:name w:val="DEF45BA0615F42679BC4183CBD1218631"/>
    <w:rsid w:val="007F7754"/>
    <w:rPr>
      <w:rFonts w:ascii="Calibri" w:eastAsia="Times New Roman" w:hAnsi="Calibri" w:cs="Calibri"/>
    </w:rPr>
  </w:style>
  <w:style w:type="paragraph" w:customStyle="1" w:styleId="C26E22C0FBCE49A4A78466A710702FFE1">
    <w:name w:val="C26E22C0FBCE49A4A78466A710702FFE1"/>
    <w:rsid w:val="007F7754"/>
    <w:rPr>
      <w:rFonts w:ascii="Calibri" w:eastAsia="Times New Roman" w:hAnsi="Calibri" w:cs="Calibri"/>
    </w:rPr>
  </w:style>
  <w:style w:type="paragraph" w:customStyle="1" w:styleId="B3B17B0866A540FDB99A0CF7B744D5D91">
    <w:name w:val="B3B17B0866A540FDB99A0CF7B744D5D91"/>
    <w:rsid w:val="007F7754"/>
    <w:rPr>
      <w:rFonts w:ascii="Calibri" w:eastAsia="Times New Roman" w:hAnsi="Calibri" w:cs="Calibri"/>
    </w:rPr>
  </w:style>
  <w:style w:type="paragraph" w:customStyle="1" w:styleId="F848E6C9226C431F84E47FAD103ECFE91">
    <w:name w:val="F848E6C9226C431F84E47FAD103ECFE91"/>
    <w:rsid w:val="007F7754"/>
    <w:rPr>
      <w:rFonts w:ascii="Calibri" w:eastAsia="Times New Roman" w:hAnsi="Calibri" w:cs="Calibri"/>
    </w:rPr>
  </w:style>
  <w:style w:type="paragraph" w:customStyle="1" w:styleId="E582C9DFE01440AA8DF4E35941A987181">
    <w:name w:val="E582C9DFE01440AA8DF4E35941A987181"/>
    <w:rsid w:val="007F7754"/>
    <w:rPr>
      <w:rFonts w:ascii="Calibri" w:eastAsia="Times New Roman" w:hAnsi="Calibri" w:cs="Calibri"/>
    </w:rPr>
  </w:style>
  <w:style w:type="paragraph" w:customStyle="1" w:styleId="560B4FA2C8F44223A56122DC1C1AA5EA1">
    <w:name w:val="560B4FA2C8F44223A56122DC1C1AA5EA1"/>
    <w:rsid w:val="007F7754"/>
    <w:rPr>
      <w:rFonts w:ascii="Calibri" w:eastAsia="Times New Roman" w:hAnsi="Calibri" w:cs="Calibri"/>
    </w:rPr>
  </w:style>
  <w:style w:type="paragraph" w:customStyle="1" w:styleId="F72D666B2FF54DB08549DE1DB46C4DCB1">
    <w:name w:val="F72D666B2FF54DB08549DE1DB46C4DCB1"/>
    <w:rsid w:val="007F7754"/>
    <w:rPr>
      <w:rFonts w:ascii="Calibri" w:eastAsia="Times New Roman" w:hAnsi="Calibri" w:cs="Calibri"/>
    </w:rPr>
  </w:style>
  <w:style w:type="paragraph" w:customStyle="1" w:styleId="F2D13A7247F74308A98B34B6F74BA1A21">
    <w:name w:val="F2D13A7247F74308A98B34B6F74BA1A21"/>
    <w:rsid w:val="007F7754"/>
    <w:rPr>
      <w:rFonts w:ascii="Calibri" w:eastAsia="Times New Roman" w:hAnsi="Calibri" w:cs="Calibri"/>
    </w:rPr>
  </w:style>
  <w:style w:type="paragraph" w:customStyle="1" w:styleId="8C23933E93774DCFA97BF9B88D608D4C1">
    <w:name w:val="8C23933E93774DCFA97BF9B88D608D4C1"/>
    <w:rsid w:val="007F7754"/>
    <w:rPr>
      <w:rFonts w:ascii="Calibri" w:eastAsia="Times New Roman" w:hAnsi="Calibri" w:cs="Calibri"/>
    </w:rPr>
  </w:style>
  <w:style w:type="paragraph" w:customStyle="1" w:styleId="5E1E1147C1094AF0A248F6297B76518D1">
    <w:name w:val="5E1E1147C1094AF0A248F6297B76518D1"/>
    <w:rsid w:val="007F7754"/>
    <w:rPr>
      <w:rFonts w:ascii="Calibri" w:eastAsia="Times New Roman" w:hAnsi="Calibri" w:cs="Calibri"/>
    </w:rPr>
  </w:style>
  <w:style w:type="paragraph" w:customStyle="1" w:styleId="FF5570E3891C4BAC8C6D89499C2218CB1">
    <w:name w:val="FF5570E3891C4BAC8C6D89499C2218CB1"/>
    <w:rsid w:val="007F7754"/>
    <w:rPr>
      <w:rFonts w:ascii="Calibri" w:eastAsia="Times New Roman" w:hAnsi="Calibri" w:cs="Calibri"/>
    </w:rPr>
  </w:style>
  <w:style w:type="paragraph" w:customStyle="1" w:styleId="E5D5A3A66E974D258F0B9F4F22EA3B931">
    <w:name w:val="E5D5A3A66E974D258F0B9F4F22EA3B931"/>
    <w:rsid w:val="007F7754"/>
    <w:rPr>
      <w:rFonts w:ascii="Calibri" w:eastAsia="Times New Roman" w:hAnsi="Calibri" w:cs="Calibri"/>
    </w:rPr>
  </w:style>
  <w:style w:type="paragraph" w:customStyle="1" w:styleId="0AC19391BFE049DA9290831E5301021C1">
    <w:name w:val="0AC19391BFE049DA9290831E5301021C1"/>
    <w:rsid w:val="007F7754"/>
    <w:rPr>
      <w:rFonts w:ascii="Calibri" w:eastAsia="Times New Roman" w:hAnsi="Calibri" w:cs="Calibri"/>
    </w:rPr>
  </w:style>
  <w:style w:type="paragraph" w:customStyle="1" w:styleId="97364F7B6F7A4FE19C537CB7D5EFFC531">
    <w:name w:val="97364F7B6F7A4FE19C537CB7D5EFFC531"/>
    <w:rsid w:val="007F7754"/>
    <w:rPr>
      <w:rFonts w:ascii="Calibri" w:eastAsia="Times New Roman" w:hAnsi="Calibri" w:cs="Calibri"/>
    </w:rPr>
  </w:style>
  <w:style w:type="paragraph" w:customStyle="1" w:styleId="7EDEFCF495CD4A0F92382AD0841DB9D51">
    <w:name w:val="7EDEFCF495CD4A0F92382AD0841DB9D51"/>
    <w:rsid w:val="007F7754"/>
    <w:rPr>
      <w:rFonts w:ascii="Calibri" w:eastAsia="Times New Roman" w:hAnsi="Calibri" w:cs="Calibri"/>
    </w:rPr>
  </w:style>
  <w:style w:type="paragraph" w:customStyle="1" w:styleId="C0ACE3BDE2244E499A77888C08F6FCF61">
    <w:name w:val="C0ACE3BDE2244E499A77888C08F6FCF61"/>
    <w:rsid w:val="007F7754"/>
    <w:rPr>
      <w:rFonts w:ascii="Calibri" w:eastAsia="Times New Roman" w:hAnsi="Calibri" w:cs="Calibri"/>
    </w:rPr>
  </w:style>
  <w:style w:type="paragraph" w:customStyle="1" w:styleId="9C1F3A2DA49745C29682A609BE73D33C1">
    <w:name w:val="9C1F3A2DA49745C29682A609BE73D33C1"/>
    <w:rsid w:val="007F7754"/>
    <w:rPr>
      <w:rFonts w:ascii="Calibri" w:eastAsia="Times New Roman" w:hAnsi="Calibri" w:cs="Calibri"/>
    </w:rPr>
  </w:style>
  <w:style w:type="paragraph" w:customStyle="1" w:styleId="2051F943E68F42D8BEC7091EA425167B1">
    <w:name w:val="2051F943E68F42D8BEC7091EA425167B1"/>
    <w:rsid w:val="007F7754"/>
    <w:rPr>
      <w:rFonts w:ascii="Calibri" w:eastAsia="Times New Roman" w:hAnsi="Calibri" w:cs="Calibri"/>
    </w:rPr>
  </w:style>
  <w:style w:type="paragraph" w:customStyle="1" w:styleId="BF6D5A959DF04489ADBB0B8B319324931">
    <w:name w:val="BF6D5A959DF04489ADBB0B8B319324931"/>
    <w:rsid w:val="007F7754"/>
    <w:rPr>
      <w:rFonts w:ascii="Calibri" w:eastAsia="Times New Roman" w:hAnsi="Calibri" w:cs="Calibri"/>
    </w:rPr>
  </w:style>
  <w:style w:type="paragraph" w:customStyle="1" w:styleId="87724B2A7D634B3E8361604078B8DD9B1">
    <w:name w:val="87724B2A7D634B3E8361604078B8DD9B1"/>
    <w:rsid w:val="007F7754"/>
    <w:rPr>
      <w:rFonts w:ascii="Calibri" w:eastAsia="Times New Roman" w:hAnsi="Calibri" w:cs="Calibri"/>
    </w:rPr>
  </w:style>
  <w:style w:type="paragraph" w:customStyle="1" w:styleId="DFD7FBCA753D4794B7001CC993C329681">
    <w:name w:val="DFD7FBCA753D4794B7001CC993C329681"/>
    <w:rsid w:val="007F7754"/>
    <w:rPr>
      <w:rFonts w:ascii="Calibri" w:eastAsia="Times New Roman" w:hAnsi="Calibri" w:cs="Calibri"/>
    </w:rPr>
  </w:style>
  <w:style w:type="paragraph" w:customStyle="1" w:styleId="7148EF32381F456CBC5FC710A80298C11">
    <w:name w:val="7148EF32381F456CBC5FC710A80298C11"/>
    <w:rsid w:val="007F7754"/>
    <w:rPr>
      <w:rFonts w:ascii="Calibri" w:eastAsia="Times New Roman" w:hAnsi="Calibri" w:cs="Calibri"/>
    </w:rPr>
  </w:style>
  <w:style w:type="paragraph" w:customStyle="1" w:styleId="73137F8421014A2B972AF4A0A97C4A951">
    <w:name w:val="73137F8421014A2B972AF4A0A97C4A951"/>
    <w:rsid w:val="007F7754"/>
    <w:rPr>
      <w:rFonts w:ascii="Calibri" w:eastAsia="Times New Roman" w:hAnsi="Calibri" w:cs="Calibri"/>
    </w:rPr>
  </w:style>
  <w:style w:type="paragraph" w:customStyle="1" w:styleId="ECE6A58578E94AA5B680CA9E0B6092571">
    <w:name w:val="ECE6A58578E94AA5B680CA9E0B6092571"/>
    <w:rsid w:val="007F7754"/>
    <w:rPr>
      <w:rFonts w:ascii="Calibri" w:eastAsia="Times New Roman" w:hAnsi="Calibri" w:cs="Calibri"/>
    </w:rPr>
  </w:style>
  <w:style w:type="paragraph" w:customStyle="1" w:styleId="F5343860FB3C4303A2A66BC3850323591">
    <w:name w:val="F5343860FB3C4303A2A66BC3850323591"/>
    <w:rsid w:val="007F7754"/>
    <w:rPr>
      <w:rFonts w:ascii="Calibri" w:eastAsia="Times New Roman" w:hAnsi="Calibri" w:cs="Calibri"/>
    </w:rPr>
  </w:style>
  <w:style w:type="paragraph" w:customStyle="1" w:styleId="08BDF47A740A41D283C1FDD70CFAA25C1">
    <w:name w:val="08BDF47A740A41D283C1FDD70CFAA25C1"/>
    <w:rsid w:val="007F7754"/>
    <w:rPr>
      <w:rFonts w:ascii="Calibri" w:eastAsia="Times New Roman" w:hAnsi="Calibri" w:cs="Calibri"/>
    </w:rPr>
  </w:style>
  <w:style w:type="paragraph" w:customStyle="1" w:styleId="9C5785B0104A4C07B0BED7DD3ADB4DD11">
    <w:name w:val="9C5785B0104A4C07B0BED7DD3ADB4DD11"/>
    <w:rsid w:val="007F7754"/>
    <w:rPr>
      <w:rFonts w:ascii="Calibri" w:eastAsia="Times New Roman" w:hAnsi="Calibri" w:cs="Calibri"/>
    </w:rPr>
  </w:style>
  <w:style w:type="paragraph" w:customStyle="1" w:styleId="DA13D16A1B6A44E4B42FC8DA9011A1481">
    <w:name w:val="DA13D16A1B6A44E4B42FC8DA9011A1481"/>
    <w:rsid w:val="007F7754"/>
    <w:rPr>
      <w:rFonts w:ascii="Calibri" w:eastAsia="Times New Roman" w:hAnsi="Calibri" w:cs="Calibri"/>
    </w:rPr>
  </w:style>
  <w:style w:type="paragraph" w:customStyle="1" w:styleId="522E8A9358A3480092F959B0BA8463E21">
    <w:name w:val="522E8A9358A3480092F959B0BA8463E21"/>
    <w:rsid w:val="007F7754"/>
    <w:rPr>
      <w:rFonts w:ascii="Calibri" w:eastAsia="Times New Roman" w:hAnsi="Calibri" w:cs="Calibri"/>
    </w:rPr>
  </w:style>
  <w:style w:type="paragraph" w:customStyle="1" w:styleId="1BD25D754D9242B8B0B7496F3E5293601">
    <w:name w:val="1BD25D754D9242B8B0B7496F3E5293601"/>
    <w:rsid w:val="007F7754"/>
    <w:rPr>
      <w:rFonts w:ascii="Calibri" w:eastAsia="Times New Roman" w:hAnsi="Calibri" w:cs="Calibri"/>
    </w:rPr>
  </w:style>
  <w:style w:type="paragraph" w:customStyle="1" w:styleId="A0A69245B98341DE9FDB162F281D8B7D1">
    <w:name w:val="A0A69245B98341DE9FDB162F281D8B7D1"/>
    <w:rsid w:val="007F7754"/>
    <w:rPr>
      <w:rFonts w:ascii="Calibri" w:eastAsia="Times New Roman" w:hAnsi="Calibri" w:cs="Calibri"/>
    </w:rPr>
  </w:style>
  <w:style w:type="paragraph" w:customStyle="1" w:styleId="88ADCA31A7B24F89B13D192C80026F131">
    <w:name w:val="88ADCA31A7B24F89B13D192C80026F131"/>
    <w:rsid w:val="007F7754"/>
    <w:rPr>
      <w:rFonts w:ascii="Calibri" w:eastAsia="Times New Roman" w:hAnsi="Calibri" w:cs="Calibri"/>
    </w:rPr>
  </w:style>
  <w:style w:type="paragraph" w:customStyle="1" w:styleId="18E2D944E1CB4D3CAEEE1998F476F2461">
    <w:name w:val="18E2D944E1CB4D3CAEEE1998F476F2461"/>
    <w:rsid w:val="007F7754"/>
    <w:rPr>
      <w:rFonts w:ascii="Calibri" w:eastAsia="Times New Roman" w:hAnsi="Calibri" w:cs="Calibri"/>
    </w:rPr>
  </w:style>
  <w:style w:type="paragraph" w:customStyle="1" w:styleId="46290ED9BBF64D6883728C01D94561D51">
    <w:name w:val="46290ED9BBF64D6883728C01D94561D51"/>
    <w:rsid w:val="007F7754"/>
    <w:rPr>
      <w:rFonts w:ascii="Calibri" w:eastAsia="Times New Roman" w:hAnsi="Calibri" w:cs="Calibri"/>
    </w:rPr>
  </w:style>
  <w:style w:type="paragraph" w:customStyle="1" w:styleId="4C63889D825541E28ED1903932E2E7BE1">
    <w:name w:val="4C63889D825541E28ED1903932E2E7BE1"/>
    <w:rsid w:val="007F7754"/>
    <w:rPr>
      <w:rFonts w:ascii="Calibri" w:eastAsia="Times New Roman" w:hAnsi="Calibri" w:cs="Calibri"/>
    </w:rPr>
  </w:style>
  <w:style w:type="paragraph" w:customStyle="1" w:styleId="DB78848AE49245138F4A95CA03BA0FED1">
    <w:name w:val="DB78848AE49245138F4A95CA03BA0FED1"/>
    <w:rsid w:val="007F7754"/>
    <w:rPr>
      <w:rFonts w:ascii="Calibri" w:eastAsia="Times New Roman" w:hAnsi="Calibri" w:cs="Calibri"/>
    </w:rPr>
  </w:style>
  <w:style w:type="paragraph" w:customStyle="1" w:styleId="7281761C8FEE4E4EBFB7B8C2E2505CA41">
    <w:name w:val="7281761C8FEE4E4EBFB7B8C2E2505CA41"/>
    <w:rsid w:val="007F7754"/>
    <w:rPr>
      <w:rFonts w:ascii="Calibri" w:eastAsia="Times New Roman" w:hAnsi="Calibri" w:cs="Calibri"/>
    </w:rPr>
  </w:style>
  <w:style w:type="paragraph" w:customStyle="1" w:styleId="CF4B363AEF5E42F8A9985F6142DA43DE1">
    <w:name w:val="CF4B363AEF5E42F8A9985F6142DA43DE1"/>
    <w:rsid w:val="007F7754"/>
    <w:rPr>
      <w:rFonts w:ascii="Calibri" w:eastAsia="Times New Roman" w:hAnsi="Calibri" w:cs="Calibri"/>
    </w:rPr>
  </w:style>
  <w:style w:type="paragraph" w:customStyle="1" w:styleId="1C31093765414E3EA59463518979BF6F1">
    <w:name w:val="1C31093765414E3EA59463518979BF6F1"/>
    <w:rsid w:val="007F7754"/>
    <w:rPr>
      <w:rFonts w:ascii="Calibri" w:eastAsia="Times New Roman" w:hAnsi="Calibri" w:cs="Calibri"/>
    </w:rPr>
  </w:style>
  <w:style w:type="paragraph" w:customStyle="1" w:styleId="E6F6BC38468A4926952A4A29595144BB1">
    <w:name w:val="E6F6BC38468A4926952A4A29595144BB1"/>
    <w:rsid w:val="007F7754"/>
    <w:rPr>
      <w:rFonts w:ascii="Calibri" w:eastAsia="Times New Roman" w:hAnsi="Calibri" w:cs="Calibri"/>
    </w:rPr>
  </w:style>
  <w:style w:type="paragraph" w:customStyle="1" w:styleId="F9B4FFB75B28484592760676BE2601871">
    <w:name w:val="F9B4FFB75B28484592760676BE2601871"/>
    <w:rsid w:val="007F7754"/>
    <w:rPr>
      <w:rFonts w:ascii="Calibri" w:eastAsia="Times New Roman" w:hAnsi="Calibri" w:cs="Calibri"/>
    </w:rPr>
  </w:style>
  <w:style w:type="paragraph" w:customStyle="1" w:styleId="2C61852B305C4D8B80AAF176B79766311">
    <w:name w:val="2C61852B305C4D8B80AAF176B79766311"/>
    <w:rsid w:val="007F7754"/>
    <w:rPr>
      <w:rFonts w:ascii="Calibri" w:eastAsia="Times New Roman" w:hAnsi="Calibri" w:cs="Calibri"/>
    </w:rPr>
  </w:style>
  <w:style w:type="paragraph" w:customStyle="1" w:styleId="1CE85280BA3047689056E0518AA24E691">
    <w:name w:val="1CE85280BA3047689056E0518AA24E691"/>
    <w:rsid w:val="007F7754"/>
    <w:rPr>
      <w:rFonts w:ascii="Calibri" w:eastAsia="Times New Roman" w:hAnsi="Calibri" w:cs="Calibri"/>
    </w:rPr>
  </w:style>
  <w:style w:type="paragraph" w:customStyle="1" w:styleId="D6FD9827EBB64FE4B52F4B58B1DF5EC81">
    <w:name w:val="D6FD9827EBB64FE4B52F4B58B1DF5EC81"/>
    <w:rsid w:val="007F7754"/>
    <w:rPr>
      <w:rFonts w:ascii="Calibri" w:eastAsia="Times New Roman" w:hAnsi="Calibri" w:cs="Calibri"/>
    </w:rPr>
  </w:style>
  <w:style w:type="paragraph" w:customStyle="1" w:styleId="06E5613E9C86459AB49DC63E7944DC5A1">
    <w:name w:val="06E5613E9C86459AB49DC63E7944DC5A1"/>
    <w:rsid w:val="007F7754"/>
    <w:rPr>
      <w:rFonts w:ascii="Calibri" w:eastAsia="Times New Roman" w:hAnsi="Calibri" w:cs="Calibri"/>
    </w:rPr>
  </w:style>
  <w:style w:type="paragraph" w:customStyle="1" w:styleId="9976FD907AFD461C92F73F5A7454A04D1">
    <w:name w:val="9976FD907AFD461C92F73F5A7454A04D1"/>
    <w:rsid w:val="007F7754"/>
    <w:rPr>
      <w:rFonts w:ascii="Calibri" w:eastAsia="Times New Roman" w:hAnsi="Calibri" w:cs="Calibri"/>
    </w:rPr>
  </w:style>
  <w:style w:type="paragraph" w:customStyle="1" w:styleId="F31D042135434EF387E348B92350BF111">
    <w:name w:val="F31D042135434EF387E348B92350BF111"/>
    <w:rsid w:val="007F7754"/>
    <w:rPr>
      <w:rFonts w:ascii="Calibri" w:eastAsia="Times New Roman" w:hAnsi="Calibri" w:cs="Calibri"/>
    </w:rPr>
  </w:style>
  <w:style w:type="paragraph" w:customStyle="1" w:styleId="54A2E43126764B4187C6E41BF7A389411">
    <w:name w:val="54A2E43126764B4187C6E41BF7A389411"/>
    <w:rsid w:val="007F7754"/>
    <w:rPr>
      <w:rFonts w:ascii="Calibri" w:eastAsia="Times New Roman" w:hAnsi="Calibri" w:cs="Calibri"/>
    </w:rPr>
  </w:style>
  <w:style w:type="paragraph" w:customStyle="1" w:styleId="E99FD2C0ABEA4B5C87B0627C3E8FBEFC1">
    <w:name w:val="E99FD2C0ABEA4B5C87B0627C3E8FBEFC1"/>
    <w:rsid w:val="007F7754"/>
    <w:rPr>
      <w:rFonts w:ascii="Calibri" w:eastAsia="Times New Roman" w:hAnsi="Calibri" w:cs="Calibri"/>
    </w:rPr>
  </w:style>
  <w:style w:type="paragraph" w:customStyle="1" w:styleId="38A984CD16214F96B4923C531C98455E1">
    <w:name w:val="38A984CD16214F96B4923C531C98455E1"/>
    <w:rsid w:val="007F7754"/>
    <w:rPr>
      <w:rFonts w:ascii="Calibri" w:eastAsia="Times New Roman" w:hAnsi="Calibri" w:cs="Calibri"/>
    </w:rPr>
  </w:style>
  <w:style w:type="paragraph" w:customStyle="1" w:styleId="D3CE9FA6C7B34AD6914509F94888B7881">
    <w:name w:val="D3CE9FA6C7B34AD6914509F94888B7881"/>
    <w:rsid w:val="007F7754"/>
    <w:rPr>
      <w:rFonts w:ascii="Calibri" w:eastAsia="Times New Roman" w:hAnsi="Calibri" w:cs="Calibri"/>
    </w:rPr>
  </w:style>
  <w:style w:type="paragraph" w:customStyle="1" w:styleId="A92F74BF98CF42B7A9BC1F2B1623D74B1">
    <w:name w:val="A92F74BF98CF42B7A9BC1F2B1623D74B1"/>
    <w:rsid w:val="007F7754"/>
    <w:rPr>
      <w:rFonts w:ascii="Calibri" w:eastAsia="Times New Roman" w:hAnsi="Calibri" w:cs="Calibri"/>
    </w:rPr>
  </w:style>
  <w:style w:type="paragraph" w:customStyle="1" w:styleId="7618BC8076D94BE6B6C12C7F0C8CDA2F1">
    <w:name w:val="7618BC8076D94BE6B6C12C7F0C8CDA2F1"/>
    <w:rsid w:val="007F7754"/>
    <w:rPr>
      <w:rFonts w:ascii="Calibri" w:eastAsia="Times New Roman" w:hAnsi="Calibri" w:cs="Calibri"/>
    </w:rPr>
  </w:style>
  <w:style w:type="paragraph" w:customStyle="1" w:styleId="172E134975D0488996F76E101C41766A1">
    <w:name w:val="172E134975D0488996F76E101C41766A1"/>
    <w:rsid w:val="007F7754"/>
    <w:rPr>
      <w:rFonts w:ascii="Calibri" w:eastAsia="Times New Roman" w:hAnsi="Calibri" w:cs="Calibri"/>
    </w:rPr>
  </w:style>
  <w:style w:type="paragraph" w:customStyle="1" w:styleId="2A1FAE39456D44719C755E33F448203C1">
    <w:name w:val="2A1FAE39456D44719C755E33F448203C1"/>
    <w:rsid w:val="007F7754"/>
    <w:rPr>
      <w:rFonts w:ascii="Calibri" w:eastAsia="Times New Roman" w:hAnsi="Calibri" w:cs="Calibri"/>
    </w:rPr>
  </w:style>
  <w:style w:type="paragraph" w:customStyle="1" w:styleId="1A39600CC7A54CB19A3B76E515ABE6C91">
    <w:name w:val="1A39600CC7A54CB19A3B76E515ABE6C91"/>
    <w:rsid w:val="007F7754"/>
    <w:rPr>
      <w:rFonts w:ascii="Calibri" w:eastAsia="Times New Roman" w:hAnsi="Calibri" w:cs="Calibri"/>
    </w:rPr>
  </w:style>
  <w:style w:type="paragraph" w:customStyle="1" w:styleId="85CE910F76664357AD12EF398E9196F81">
    <w:name w:val="85CE910F76664357AD12EF398E9196F81"/>
    <w:rsid w:val="007F7754"/>
    <w:rPr>
      <w:rFonts w:ascii="Calibri" w:eastAsia="Times New Roman" w:hAnsi="Calibri" w:cs="Calibri"/>
    </w:rPr>
  </w:style>
  <w:style w:type="paragraph" w:customStyle="1" w:styleId="39F3760D717A44688649A1EE199D008B1">
    <w:name w:val="39F3760D717A44688649A1EE199D008B1"/>
    <w:rsid w:val="007F7754"/>
    <w:rPr>
      <w:rFonts w:ascii="Calibri" w:eastAsia="Times New Roman" w:hAnsi="Calibri" w:cs="Calibri"/>
    </w:rPr>
  </w:style>
  <w:style w:type="paragraph" w:customStyle="1" w:styleId="50280DD7A917481887FFC583A8627C731">
    <w:name w:val="50280DD7A917481887FFC583A8627C731"/>
    <w:rsid w:val="007F7754"/>
    <w:rPr>
      <w:rFonts w:ascii="Calibri" w:eastAsia="Times New Roman" w:hAnsi="Calibri" w:cs="Calibri"/>
    </w:rPr>
  </w:style>
  <w:style w:type="paragraph" w:customStyle="1" w:styleId="C660AD87EDDC4A7E8118F8B56C7F1D2A1">
    <w:name w:val="C660AD87EDDC4A7E8118F8B56C7F1D2A1"/>
    <w:rsid w:val="007F7754"/>
    <w:rPr>
      <w:rFonts w:ascii="Calibri" w:eastAsia="Times New Roman" w:hAnsi="Calibri" w:cs="Calibri"/>
    </w:rPr>
  </w:style>
  <w:style w:type="paragraph" w:customStyle="1" w:styleId="F1F1C91DC85A487BAFC0D4FC757B0B621">
    <w:name w:val="F1F1C91DC85A487BAFC0D4FC757B0B621"/>
    <w:rsid w:val="007F7754"/>
    <w:rPr>
      <w:rFonts w:ascii="Calibri" w:eastAsia="Times New Roman" w:hAnsi="Calibri" w:cs="Calibri"/>
    </w:rPr>
  </w:style>
  <w:style w:type="paragraph" w:customStyle="1" w:styleId="DB6F7CD46D20408B9DB652357358CB261">
    <w:name w:val="DB6F7CD46D20408B9DB652357358CB261"/>
    <w:rsid w:val="007F7754"/>
    <w:rPr>
      <w:rFonts w:ascii="Calibri" w:eastAsia="Times New Roman" w:hAnsi="Calibri" w:cs="Calibri"/>
    </w:rPr>
  </w:style>
  <w:style w:type="paragraph" w:customStyle="1" w:styleId="43E36EE3F5BB4D619CC45A3497FF504C1">
    <w:name w:val="43E36EE3F5BB4D619CC45A3497FF504C1"/>
    <w:rsid w:val="007F7754"/>
    <w:rPr>
      <w:rFonts w:ascii="Calibri" w:eastAsia="Times New Roman" w:hAnsi="Calibri" w:cs="Calibri"/>
    </w:rPr>
  </w:style>
  <w:style w:type="paragraph" w:customStyle="1" w:styleId="B66AFEF372204706AA04F52418D982781">
    <w:name w:val="B66AFEF372204706AA04F52418D982781"/>
    <w:rsid w:val="007F7754"/>
    <w:rPr>
      <w:rFonts w:ascii="Calibri" w:eastAsia="Times New Roman" w:hAnsi="Calibri" w:cs="Calibri"/>
    </w:rPr>
  </w:style>
  <w:style w:type="paragraph" w:customStyle="1" w:styleId="06BB752B8A464A03952C04311944219C1">
    <w:name w:val="06BB752B8A464A03952C04311944219C1"/>
    <w:rsid w:val="007F7754"/>
    <w:rPr>
      <w:rFonts w:ascii="Calibri" w:eastAsia="Times New Roman" w:hAnsi="Calibri" w:cs="Calibri"/>
    </w:rPr>
  </w:style>
  <w:style w:type="paragraph" w:customStyle="1" w:styleId="189D750BF1884E8AA9E5ED930C81041F1">
    <w:name w:val="189D750BF1884E8AA9E5ED930C81041F1"/>
    <w:rsid w:val="007F7754"/>
    <w:rPr>
      <w:rFonts w:ascii="Calibri" w:eastAsia="Times New Roman" w:hAnsi="Calibri" w:cs="Calibri"/>
    </w:rPr>
  </w:style>
  <w:style w:type="paragraph" w:customStyle="1" w:styleId="107E9EDBF5324BF1A7C52CE5C5708D6F">
    <w:name w:val="107E9EDBF5324BF1A7C52CE5C5708D6F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F2E4BBC621BF48A58209DEF1D0C5E50B9">
    <w:name w:val="F2E4BBC621BF48A58209DEF1D0C5E50B9"/>
    <w:rsid w:val="007F7754"/>
    <w:rPr>
      <w:rFonts w:ascii="Calibri" w:eastAsia="Times New Roman" w:hAnsi="Calibri" w:cs="Calibri"/>
    </w:rPr>
  </w:style>
  <w:style w:type="paragraph" w:customStyle="1" w:styleId="AF5AEF543E8648D3B003111D049F6F1C3">
    <w:name w:val="AF5AEF543E8648D3B003111D049F6F1C3"/>
    <w:rsid w:val="007F7754"/>
    <w:rPr>
      <w:rFonts w:ascii="Calibri" w:eastAsia="Times New Roman" w:hAnsi="Calibri" w:cs="Calibri"/>
    </w:rPr>
  </w:style>
  <w:style w:type="paragraph" w:customStyle="1" w:styleId="EFFCAB1EC1B141A2AFB73B634C95B06E5">
    <w:name w:val="EFFCAB1EC1B141A2AFB73B634C95B06E5"/>
    <w:rsid w:val="007F7754"/>
    <w:rPr>
      <w:rFonts w:ascii="Calibri" w:eastAsia="Times New Roman" w:hAnsi="Calibri" w:cs="Calibri"/>
    </w:rPr>
  </w:style>
  <w:style w:type="paragraph" w:customStyle="1" w:styleId="B5C382BEBAC34B61BA487CAC2986739B7">
    <w:name w:val="B5C382BEBAC34B61BA487CAC2986739B7"/>
    <w:rsid w:val="007F7754"/>
    <w:rPr>
      <w:rFonts w:ascii="Calibri" w:eastAsia="Times New Roman" w:hAnsi="Calibri" w:cs="Calibri"/>
    </w:rPr>
  </w:style>
  <w:style w:type="paragraph" w:customStyle="1" w:styleId="533EBD5644B544AFBC1BBF895BEC7DDF2">
    <w:name w:val="533EBD5644B544AFBC1BBF895BEC7DDF2"/>
    <w:rsid w:val="007F7754"/>
    <w:rPr>
      <w:rFonts w:ascii="Calibri" w:eastAsia="Times New Roman" w:hAnsi="Calibri" w:cs="Calibri"/>
    </w:rPr>
  </w:style>
  <w:style w:type="paragraph" w:customStyle="1" w:styleId="42F5319199F244C89492BE0D0F9B73542">
    <w:name w:val="42F5319199F244C89492BE0D0F9B73542"/>
    <w:rsid w:val="007F7754"/>
    <w:rPr>
      <w:rFonts w:ascii="Calibri" w:eastAsia="Times New Roman" w:hAnsi="Calibri" w:cs="Calibri"/>
    </w:rPr>
  </w:style>
  <w:style w:type="paragraph" w:customStyle="1" w:styleId="3E54AA0BEE174FCA9F9353E198ACC75F2">
    <w:name w:val="3E54AA0BEE174FCA9F9353E198ACC75F2"/>
    <w:rsid w:val="007F7754"/>
    <w:rPr>
      <w:rFonts w:ascii="Calibri" w:eastAsia="Times New Roman" w:hAnsi="Calibri" w:cs="Calibri"/>
    </w:rPr>
  </w:style>
  <w:style w:type="paragraph" w:customStyle="1" w:styleId="DEF45BA0615F42679BC4183CBD1218632">
    <w:name w:val="DEF45BA0615F42679BC4183CBD1218632"/>
    <w:rsid w:val="007F7754"/>
    <w:rPr>
      <w:rFonts w:ascii="Calibri" w:eastAsia="Times New Roman" w:hAnsi="Calibri" w:cs="Calibri"/>
    </w:rPr>
  </w:style>
  <w:style w:type="paragraph" w:customStyle="1" w:styleId="C26E22C0FBCE49A4A78466A710702FFE2">
    <w:name w:val="C26E22C0FBCE49A4A78466A710702FFE2"/>
    <w:rsid w:val="007F7754"/>
    <w:rPr>
      <w:rFonts w:ascii="Calibri" w:eastAsia="Times New Roman" w:hAnsi="Calibri" w:cs="Calibri"/>
    </w:rPr>
  </w:style>
  <w:style w:type="paragraph" w:customStyle="1" w:styleId="B3B17B0866A540FDB99A0CF7B744D5D92">
    <w:name w:val="B3B17B0866A540FDB99A0CF7B744D5D92"/>
    <w:rsid w:val="007F7754"/>
    <w:rPr>
      <w:rFonts w:ascii="Calibri" w:eastAsia="Times New Roman" w:hAnsi="Calibri" w:cs="Calibri"/>
    </w:rPr>
  </w:style>
  <w:style w:type="paragraph" w:customStyle="1" w:styleId="F848E6C9226C431F84E47FAD103ECFE92">
    <w:name w:val="F848E6C9226C431F84E47FAD103ECFE92"/>
    <w:rsid w:val="007F7754"/>
    <w:rPr>
      <w:rFonts w:ascii="Calibri" w:eastAsia="Times New Roman" w:hAnsi="Calibri" w:cs="Calibri"/>
    </w:rPr>
  </w:style>
  <w:style w:type="paragraph" w:customStyle="1" w:styleId="E582C9DFE01440AA8DF4E35941A987182">
    <w:name w:val="E582C9DFE01440AA8DF4E35941A987182"/>
    <w:rsid w:val="007F7754"/>
    <w:rPr>
      <w:rFonts w:ascii="Calibri" w:eastAsia="Times New Roman" w:hAnsi="Calibri" w:cs="Calibri"/>
    </w:rPr>
  </w:style>
  <w:style w:type="paragraph" w:customStyle="1" w:styleId="560B4FA2C8F44223A56122DC1C1AA5EA2">
    <w:name w:val="560B4FA2C8F44223A56122DC1C1AA5EA2"/>
    <w:rsid w:val="007F7754"/>
    <w:rPr>
      <w:rFonts w:ascii="Calibri" w:eastAsia="Times New Roman" w:hAnsi="Calibri" w:cs="Calibri"/>
    </w:rPr>
  </w:style>
  <w:style w:type="paragraph" w:customStyle="1" w:styleId="F72D666B2FF54DB08549DE1DB46C4DCB2">
    <w:name w:val="F72D666B2FF54DB08549DE1DB46C4DCB2"/>
    <w:rsid w:val="007F7754"/>
    <w:rPr>
      <w:rFonts w:ascii="Calibri" w:eastAsia="Times New Roman" w:hAnsi="Calibri" w:cs="Calibri"/>
    </w:rPr>
  </w:style>
  <w:style w:type="paragraph" w:customStyle="1" w:styleId="F2D13A7247F74308A98B34B6F74BA1A22">
    <w:name w:val="F2D13A7247F74308A98B34B6F74BA1A22"/>
    <w:rsid w:val="007F7754"/>
    <w:rPr>
      <w:rFonts w:ascii="Calibri" w:eastAsia="Times New Roman" w:hAnsi="Calibri" w:cs="Calibri"/>
    </w:rPr>
  </w:style>
  <w:style w:type="paragraph" w:customStyle="1" w:styleId="8C23933E93774DCFA97BF9B88D608D4C2">
    <w:name w:val="8C23933E93774DCFA97BF9B88D608D4C2"/>
    <w:rsid w:val="007F7754"/>
    <w:rPr>
      <w:rFonts w:ascii="Calibri" w:eastAsia="Times New Roman" w:hAnsi="Calibri" w:cs="Calibri"/>
    </w:rPr>
  </w:style>
  <w:style w:type="paragraph" w:customStyle="1" w:styleId="5E1E1147C1094AF0A248F6297B76518D2">
    <w:name w:val="5E1E1147C1094AF0A248F6297B76518D2"/>
    <w:rsid w:val="007F7754"/>
    <w:rPr>
      <w:rFonts w:ascii="Calibri" w:eastAsia="Times New Roman" w:hAnsi="Calibri" w:cs="Calibri"/>
    </w:rPr>
  </w:style>
  <w:style w:type="paragraph" w:customStyle="1" w:styleId="FF5570E3891C4BAC8C6D89499C2218CB2">
    <w:name w:val="FF5570E3891C4BAC8C6D89499C2218CB2"/>
    <w:rsid w:val="007F7754"/>
    <w:rPr>
      <w:rFonts w:ascii="Calibri" w:eastAsia="Times New Roman" w:hAnsi="Calibri" w:cs="Calibri"/>
    </w:rPr>
  </w:style>
  <w:style w:type="paragraph" w:customStyle="1" w:styleId="E5D5A3A66E974D258F0B9F4F22EA3B932">
    <w:name w:val="E5D5A3A66E974D258F0B9F4F22EA3B932"/>
    <w:rsid w:val="007F7754"/>
    <w:rPr>
      <w:rFonts w:ascii="Calibri" w:eastAsia="Times New Roman" w:hAnsi="Calibri" w:cs="Calibri"/>
    </w:rPr>
  </w:style>
  <w:style w:type="paragraph" w:customStyle="1" w:styleId="0AC19391BFE049DA9290831E5301021C2">
    <w:name w:val="0AC19391BFE049DA9290831E5301021C2"/>
    <w:rsid w:val="007F7754"/>
    <w:rPr>
      <w:rFonts w:ascii="Calibri" w:eastAsia="Times New Roman" w:hAnsi="Calibri" w:cs="Calibri"/>
    </w:rPr>
  </w:style>
  <w:style w:type="paragraph" w:customStyle="1" w:styleId="97364F7B6F7A4FE19C537CB7D5EFFC532">
    <w:name w:val="97364F7B6F7A4FE19C537CB7D5EFFC532"/>
    <w:rsid w:val="007F7754"/>
    <w:rPr>
      <w:rFonts w:ascii="Calibri" w:eastAsia="Times New Roman" w:hAnsi="Calibri" w:cs="Calibri"/>
    </w:rPr>
  </w:style>
  <w:style w:type="paragraph" w:customStyle="1" w:styleId="7EDEFCF495CD4A0F92382AD0841DB9D52">
    <w:name w:val="7EDEFCF495CD4A0F92382AD0841DB9D52"/>
    <w:rsid w:val="007F7754"/>
    <w:rPr>
      <w:rFonts w:ascii="Calibri" w:eastAsia="Times New Roman" w:hAnsi="Calibri" w:cs="Calibri"/>
    </w:rPr>
  </w:style>
  <w:style w:type="paragraph" w:customStyle="1" w:styleId="C0ACE3BDE2244E499A77888C08F6FCF62">
    <w:name w:val="C0ACE3BDE2244E499A77888C08F6FCF62"/>
    <w:rsid w:val="007F7754"/>
    <w:rPr>
      <w:rFonts w:ascii="Calibri" w:eastAsia="Times New Roman" w:hAnsi="Calibri" w:cs="Calibri"/>
    </w:rPr>
  </w:style>
  <w:style w:type="paragraph" w:customStyle="1" w:styleId="9C1F3A2DA49745C29682A609BE73D33C2">
    <w:name w:val="9C1F3A2DA49745C29682A609BE73D33C2"/>
    <w:rsid w:val="007F7754"/>
    <w:rPr>
      <w:rFonts w:ascii="Calibri" w:eastAsia="Times New Roman" w:hAnsi="Calibri" w:cs="Calibri"/>
    </w:rPr>
  </w:style>
  <w:style w:type="paragraph" w:customStyle="1" w:styleId="2051F943E68F42D8BEC7091EA425167B2">
    <w:name w:val="2051F943E68F42D8BEC7091EA425167B2"/>
    <w:rsid w:val="007F7754"/>
    <w:rPr>
      <w:rFonts w:ascii="Calibri" w:eastAsia="Times New Roman" w:hAnsi="Calibri" w:cs="Calibri"/>
    </w:rPr>
  </w:style>
  <w:style w:type="paragraph" w:customStyle="1" w:styleId="BF6D5A959DF04489ADBB0B8B319324932">
    <w:name w:val="BF6D5A959DF04489ADBB0B8B319324932"/>
    <w:rsid w:val="007F7754"/>
    <w:rPr>
      <w:rFonts w:ascii="Calibri" w:eastAsia="Times New Roman" w:hAnsi="Calibri" w:cs="Calibri"/>
    </w:rPr>
  </w:style>
  <w:style w:type="paragraph" w:customStyle="1" w:styleId="87724B2A7D634B3E8361604078B8DD9B2">
    <w:name w:val="87724B2A7D634B3E8361604078B8DD9B2"/>
    <w:rsid w:val="007F7754"/>
    <w:rPr>
      <w:rFonts w:ascii="Calibri" w:eastAsia="Times New Roman" w:hAnsi="Calibri" w:cs="Calibri"/>
    </w:rPr>
  </w:style>
  <w:style w:type="paragraph" w:customStyle="1" w:styleId="DFD7FBCA753D4794B7001CC993C329682">
    <w:name w:val="DFD7FBCA753D4794B7001CC993C329682"/>
    <w:rsid w:val="007F7754"/>
    <w:rPr>
      <w:rFonts w:ascii="Calibri" w:eastAsia="Times New Roman" w:hAnsi="Calibri" w:cs="Calibri"/>
    </w:rPr>
  </w:style>
  <w:style w:type="paragraph" w:customStyle="1" w:styleId="7148EF32381F456CBC5FC710A80298C12">
    <w:name w:val="7148EF32381F456CBC5FC710A80298C12"/>
    <w:rsid w:val="007F7754"/>
    <w:rPr>
      <w:rFonts w:ascii="Calibri" w:eastAsia="Times New Roman" w:hAnsi="Calibri" w:cs="Calibri"/>
    </w:rPr>
  </w:style>
  <w:style w:type="paragraph" w:customStyle="1" w:styleId="73137F8421014A2B972AF4A0A97C4A952">
    <w:name w:val="73137F8421014A2B972AF4A0A97C4A952"/>
    <w:rsid w:val="007F7754"/>
    <w:rPr>
      <w:rFonts w:ascii="Calibri" w:eastAsia="Times New Roman" w:hAnsi="Calibri" w:cs="Calibri"/>
    </w:rPr>
  </w:style>
  <w:style w:type="paragraph" w:customStyle="1" w:styleId="ECE6A58578E94AA5B680CA9E0B6092572">
    <w:name w:val="ECE6A58578E94AA5B680CA9E0B6092572"/>
    <w:rsid w:val="007F7754"/>
    <w:rPr>
      <w:rFonts w:ascii="Calibri" w:eastAsia="Times New Roman" w:hAnsi="Calibri" w:cs="Calibri"/>
    </w:rPr>
  </w:style>
  <w:style w:type="paragraph" w:customStyle="1" w:styleId="F5343860FB3C4303A2A66BC3850323592">
    <w:name w:val="F5343860FB3C4303A2A66BC3850323592"/>
    <w:rsid w:val="007F7754"/>
    <w:rPr>
      <w:rFonts w:ascii="Calibri" w:eastAsia="Times New Roman" w:hAnsi="Calibri" w:cs="Calibri"/>
    </w:rPr>
  </w:style>
  <w:style w:type="paragraph" w:customStyle="1" w:styleId="08BDF47A740A41D283C1FDD70CFAA25C2">
    <w:name w:val="08BDF47A740A41D283C1FDD70CFAA25C2"/>
    <w:rsid w:val="007F7754"/>
    <w:rPr>
      <w:rFonts w:ascii="Calibri" w:eastAsia="Times New Roman" w:hAnsi="Calibri" w:cs="Calibri"/>
    </w:rPr>
  </w:style>
  <w:style w:type="paragraph" w:customStyle="1" w:styleId="9C5785B0104A4C07B0BED7DD3ADB4DD12">
    <w:name w:val="9C5785B0104A4C07B0BED7DD3ADB4DD12"/>
    <w:rsid w:val="007F7754"/>
    <w:rPr>
      <w:rFonts w:ascii="Calibri" w:eastAsia="Times New Roman" w:hAnsi="Calibri" w:cs="Calibri"/>
    </w:rPr>
  </w:style>
  <w:style w:type="paragraph" w:customStyle="1" w:styleId="DA13D16A1B6A44E4B42FC8DA9011A1482">
    <w:name w:val="DA13D16A1B6A44E4B42FC8DA9011A1482"/>
    <w:rsid w:val="007F7754"/>
    <w:rPr>
      <w:rFonts w:ascii="Calibri" w:eastAsia="Times New Roman" w:hAnsi="Calibri" w:cs="Calibri"/>
    </w:rPr>
  </w:style>
  <w:style w:type="paragraph" w:customStyle="1" w:styleId="522E8A9358A3480092F959B0BA8463E22">
    <w:name w:val="522E8A9358A3480092F959B0BA8463E22"/>
    <w:rsid w:val="007F7754"/>
    <w:rPr>
      <w:rFonts w:ascii="Calibri" w:eastAsia="Times New Roman" w:hAnsi="Calibri" w:cs="Calibri"/>
    </w:rPr>
  </w:style>
  <w:style w:type="paragraph" w:customStyle="1" w:styleId="1BD25D754D9242B8B0B7496F3E5293602">
    <w:name w:val="1BD25D754D9242B8B0B7496F3E5293602"/>
    <w:rsid w:val="007F7754"/>
    <w:rPr>
      <w:rFonts w:ascii="Calibri" w:eastAsia="Times New Roman" w:hAnsi="Calibri" w:cs="Calibri"/>
    </w:rPr>
  </w:style>
  <w:style w:type="paragraph" w:customStyle="1" w:styleId="A0A69245B98341DE9FDB162F281D8B7D2">
    <w:name w:val="A0A69245B98341DE9FDB162F281D8B7D2"/>
    <w:rsid w:val="007F7754"/>
    <w:rPr>
      <w:rFonts w:ascii="Calibri" w:eastAsia="Times New Roman" w:hAnsi="Calibri" w:cs="Calibri"/>
    </w:rPr>
  </w:style>
  <w:style w:type="paragraph" w:customStyle="1" w:styleId="88ADCA31A7B24F89B13D192C80026F132">
    <w:name w:val="88ADCA31A7B24F89B13D192C80026F132"/>
    <w:rsid w:val="007F7754"/>
    <w:rPr>
      <w:rFonts w:ascii="Calibri" w:eastAsia="Times New Roman" w:hAnsi="Calibri" w:cs="Calibri"/>
    </w:rPr>
  </w:style>
  <w:style w:type="paragraph" w:customStyle="1" w:styleId="18E2D944E1CB4D3CAEEE1998F476F2462">
    <w:name w:val="18E2D944E1CB4D3CAEEE1998F476F2462"/>
    <w:rsid w:val="007F7754"/>
    <w:rPr>
      <w:rFonts w:ascii="Calibri" w:eastAsia="Times New Roman" w:hAnsi="Calibri" w:cs="Calibri"/>
    </w:rPr>
  </w:style>
  <w:style w:type="paragraph" w:customStyle="1" w:styleId="46290ED9BBF64D6883728C01D94561D52">
    <w:name w:val="46290ED9BBF64D6883728C01D94561D52"/>
    <w:rsid w:val="007F7754"/>
    <w:rPr>
      <w:rFonts w:ascii="Calibri" w:eastAsia="Times New Roman" w:hAnsi="Calibri" w:cs="Calibri"/>
    </w:rPr>
  </w:style>
  <w:style w:type="paragraph" w:customStyle="1" w:styleId="4C63889D825541E28ED1903932E2E7BE2">
    <w:name w:val="4C63889D825541E28ED1903932E2E7BE2"/>
    <w:rsid w:val="007F7754"/>
    <w:rPr>
      <w:rFonts w:ascii="Calibri" w:eastAsia="Times New Roman" w:hAnsi="Calibri" w:cs="Calibri"/>
    </w:rPr>
  </w:style>
  <w:style w:type="paragraph" w:customStyle="1" w:styleId="DB78848AE49245138F4A95CA03BA0FED2">
    <w:name w:val="DB78848AE49245138F4A95CA03BA0FED2"/>
    <w:rsid w:val="007F7754"/>
    <w:rPr>
      <w:rFonts w:ascii="Calibri" w:eastAsia="Times New Roman" w:hAnsi="Calibri" w:cs="Calibri"/>
    </w:rPr>
  </w:style>
  <w:style w:type="paragraph" w:customStyle="1" w:styleId="7281761C8FEE4E4EBFB7B8C2E2505CA42">
    <w:name w:val="7281761C8FEE4E4EBFB7B8C2E2505CA42"/>
    <w:rsid w:val="007F7754"/>
    <w:rPr>
      <w:rFonts w:ascii="Calibri" w:eastAsia="Times New Roman" w:hAnsi="Calibri" w:cs="Calibri"/>
    </w:rPr>
  </w:style>
  <w:style w:type="paragraph" w:customStyle="1" w:styleId="CF4B363AEF5E42F8A9985F6142DA43DE2">
    <w:name w:val="CF4B363AEF5E42F8A9985F6142DA43DE2"/>
    <w:rsid w:val="007F7754"/>
    <w:rPr>
      <w:rFonts w:ascii="Calibri" w:eastAsia="Times New Roman" w:hAnsi="Calibri" w:cs="Calibri"/>
    </w:rPr>
  </w:style>
  <w:style w:type="paragraph" w:customStyle="1" w:styleId="1C31093765414E3EA59463518979BF6F2">
    <w:name w:val="1C31093765414E3EA59463518979BF6F2"/>
    <w:rsid w:val="007F7754"/>
    <w:rPr>
      <w:rFonts w:ascii="Calibri" w:eastAsia="Times New Roman" w:hAnsi="Calibri" w:cs="Calibri"/>
    </w:rPr>
  </w:style>
  <w:style w:type="paragraph" w:customStyle="1" w:styleId="E6F6BC38468A4926952A4A29595144BB2">
    <w:name w:val="E6F6BC38468A4926952A4A29595144BB2"/>
    <w:rsid w:val="007F7754"/>
    <w:rPr>
      <w:rFonts w:ascii="Calibri" w:eastAsia="Times New Roman" w:hAnsi="Calibri" w:cs="Calibri"/>
    </w:rPr>
  </w:style>
  <w:style w:type="paragraph" w:customStyle="1" w:styleId="F9B4FFB75B28484592760676BE2601872">
    <w:name w:val="F9B4FFB75B28484592760676BE2601872"/>
    <w:rsid w:val="007F7754"/>
    <w:rPr>
      <w:rFonts w:ascii="Calibri" w:eastAsia="Times New Roman" w:hAnsi="Calibri" w:cs="Calibri"/>
    </w:rPr>
  </w:style>
  <w:style w:type="paragraph" w:customStyle="1" w:styleId="2C61852B305C4D8B80AAF176B79766312">
    <w:name w:val="2C61852B305C4D8B80AAF176B79766312"/>
    <w:rsid w:val="007F7754"/>
    <w:rPr>
      <w:rFonts w:ascii="Calibri" w:eastAsia="Times New Roman" w:hAnsi="Calibri" w:cs="Calibri"/>
    </w:rPr>
  </w:style>
  <w:style w:type="paragraph" w:customStyle="1" w:styleId="1CE85280BA3047689056E0518AA24E692">
    <w:name w:val="1CE85280BA3047689056E0518AA24E692"/>
    <w:rsid w:val="007F7754"/>
    <w:rPr>
      <w:rFonts w:ascii="Calibri" w:eastAsia="Times New Roman" w:hAnsi="Calibri" w:cs="Calibri"/>
    </w:rPr>
  </w:style>
  <w:style w:type="paragraph" w:customStyle="1" w:styleId="D6FD9827EBB64FE4B52F4B58B1DF5EC82">
    <w:name w:val="D6FD9827EBB64FE4B52F4B58B1DF5EC82"/>
    <w:rsid w:val="007F7754"/>
    <w:rPr>
      <w:rFonts w:ascii="Calibri" w:eastAsia="Times New Roman" w:hAnsi="Calibri" w:cs="Calibri"/>
    </w:rPr>
  </w:style>
  <w:style w:type="paragraph" w:customStyle="1" w:styleId="06E5613E9C86459AB49DC63E7944DC5A2">
    <w:name w:val="06E5613E9C86459AB49DC63E7944DC5A2"/>
    <w:rsid w:val="007F7754"/>
    <w:rPr>
      <w:rFonts w:ascii="Calibri" w:eastAsia="Times New Roman" w:hAnsi="Calibri" w:cs="Calibri"/>
    </w:rPr>
  </w:style>
  <w:style w:type="paragraph" w:customStyle="1" w:styleId="9976FD907AFD461C92F73F5A7454A04D2">
    <w:name w:val="9976FD907AFD461C92F73F5A7454A04D2"/>
    <w:rsid w:val="007F7754"/>
    <w:rPr>
      <w:rFonts w:ascii="Calibri" w:eastAsia="Times New Roman" w:hAnsi="Calibri" w:cs="Calibri"/>
    </w:rPr>
  </w:style>
  <w:style w:type="paragraph" w:customStyle="1" w:styleId="F31D042135434EF387E348B92350BF112">
    <w:name w:val="F31D042135434EF387E348B92350BF112"/>
    <w:rsid w:val="007F7754"/>
    <w:rPr>
      <w:rFonts w:ascii="Calibri" w:eastAsia="Times New Roman" w:hAnsi="Calibri" w:cs="Calibri"/>
    </w:rPr>
  </w:style>
  <w:style w:type="paragraph" w:customStyle="1" w:styleId="54A2E43126764B4187C6E41BF7A389412">
    <w:name w:val="54A2E43126764B4187C6E41BF7A389412"/>
    <w:rsid w:val="007F7754"/>
    <w:rPr>
      <w:rFonts w:ascii="Calibri" w:eastAsia="Times New Roman" w:hAnsi="Calibri" w:cs="Calibri"/>
    </w:rPr>
  </w:style>
  <w:style w:type="paragraph" w:customStyle="1" w:styleId="E99FD2C0ABEA4B5C87B0627C3E8FBEFC2">
    <w:name w:val="E99FD2C0ABEA4B5C87B0627C3E8FBEFC2"/>
    <w:rsid w:val="007F7754"/>
    <w:rPr>
      <w:rFonts w:ascii="Calibri" w:eastAsia="Times New Roman" w:hAnsi="Calibri" w:cs="Calibri"/>
    </w:rPr>
  </w:style>
  <w:style w:type="paragraph" w:customStyle="1" w:styleId="38A984CD16214F96B4923C531C98455E2">
    <w:name w:val="38A984CD16214F96B4923C531C98455E2"/>
    <w:rsid w:val="007F7754"/>
    <w:rPr>
      <w:rFonts w:ascii="Calibri" w:eastAsia="Times New Roman" w:hAnsi="Calibri" w:cs="Calibri"/>
    </w:rPr>
  </w:style>
  <w:style w:type="paragraph" w:customStyle="1" w:styleId="D3CE9FA6C7B34AD6914509F94888B7882">
    <w:name w:val="D3CE9FA6C7B34AD6914509F94888B7882"/>
    <w:rsid w:val="007F7754"/>
    <w:rPr>
      <w:rFonts w:ascii="Calibri" w:eastAsia="Times New Roman" w:hAnsi="Calibri" w:cs="Calibri"/>
    </w:rPr>
  </w:style>
  <w:style w:type="paragraph" w:customStyle="1" w:styleId="A92F74BF98CF42B7A9BC1F2B1623D74B2">
    <w:name w:val="A92F74BF98CF42B7A9BC1F2B1623D74B2"/>
    <w:rsid w:val="007F7754"/>
    <w:rPr>
      <w:rFonts w:ascii="Calibri" w:eastAsia="Times New Roman" w:hAnsi="Calibri" w:cs="Calibri"/>
    </w:rPr>
  </w:style>
  <w:style w:type="paragraph" w:customStyle="1" w:styleId="7618BC8076D94BE6B6C12C7F0C8CDA2F2">
    <w:name w:val="7618BC8076D94BE6B6C12C7F0C8CDA2F2"/>
    <w:rsid w:val="007F7754"/>
    <w:rPr>
      <w:rFonts w:ascii="Calibri" w:eastAsia="Times New Roman" w:hAnsi="Calibri" w:cs="Calibri"/>
    </w:rPr>
  </w:style>
  <w:style w:type="paragraph" w:customStyle="1" w:styleId="172E134975D0488996F76E101C41766A2">
    <w:name w:val="172E134975D0488996F76E101C41766A2"/>
    <w:rsid w:val="007F7754"/>
    <w:rPr>
      <w:rFonts w:ascii="Calibri" w:eastAsia="Times New Roman" w:hAnsi="Calibri" w:cs="Calibri"/>
    </w:rPr>
  </w:style>
  <w:style w:type="paragraph" w:customStyle="1" w:styleId="2A1FAE39456D44719C755E33F448203C2">
    <w:name w:val="2A1FAE39456D44719C755E33F448203C2"/>
    <w:rsid w:val="007F7754"/>
    <w:rPr>
      <w:rFonts w:ascii="Calibri" w:eastAsia="Times New Roman" w:hAnsi="Calibri" w:cs="Calibri"/>
    </w:rPr>
  </w:style>
  <w:style w:type="paragraph" w:customStyle="1" w:styleId="1A39600CC7A54CB19A3B76E515ABE6C92">
    <w:name w:val="1A39600CC7A54CB19A3B76E515ABE6C92"/>
    <w:rsid w:val="007F7754"/>
    <w:rPr>
      <w:rFonts w:ascii="Calibri" w:eastAsia="Times New Roman" w:hAnsi="Calibri" w:cs="Calibri"/>
    </w:rPr>
  </w:style>
  <w:style w:type="paragraph" w:customStyle="1" w:styleId="85CE910F76664357AD12EF398E9196F82">
    <w:name w:val="85CE910F76664357AD12EF398E9196F82"/>
    <w:rsid w:val="007F7754"/>
    <w:rPr>
      <w:rFonts w:ascii="Calibri" w:eastAsia="Times New Roman" w:hAnsi="Calibri" w:cs="Calibri"/>
    </w:rPr>
  </w:style>
  <w:style w:type="paragraph" w:customStyle="1" w:styleId="39F3760D717A44688649A1EE199D008B2">
    <w:name w:val="39F3760D717A44688649A1EE199D008B2"/>
    <w:rsid w:val="007F7754"/>
    <w:rPr>
      <w:rFonts w:ascii="Calibri" w:eastAsia="Times New Roman" w:hAnsi="Calibri" w:cs="Calibri"/>
    </w:rPr>
  </w:style>
  <w:style w:type="paragraph" w:customStyle="1" w:styleId="50280DD7A917481887FFC583A8627C732">
    <w:name w:val="50280DD7A917481887FFC583A8627C732"/>
    <w:rsid w:val="007F7754"/>
    <w:rPr>
      <w:rFonts w:ascii="Calibri" w:eastAsia="Times New Roman" w:hAnsi="Calibri" w:cs="Calibri"/>
    </w:rPr>
  </w:style>
  <w:style w:type="paragraph" w:customStyle="1" w:styleId="C660AD87EDDC4A7E8118F8B56C7F1D2A2">
    <w:name w:val="C660AD87EDDC4A7E8118F8B56C7F1D2A2"/>
    <w:rsid w:val="007F7754"/>
    <w:rPr>
      <w:rFonts w:ascii="Calibri" w:eastAsia="Times New Roman" w:hAnsi="Calibri" w:cs="Calibri"/>
    </w:rPr>
  </w:style>
  <w:style w:type="paragraph" w:customStyle="1" w:styleId="F1F1C91DC85A487BAFC0D4FC757B0B622">
    <w:name w:val="F1F1C91DC85A487BAFC0D4FC757B0B622"/>
    <w:rsid w:val="007F7754"/>
    <w:rPr>
      <w:rFonts w:ascii="Calibri" w:eastAsia="Times New Roman" w:hAnsi="Calibri" w:cs="Calibri"/>
    </w:rPr>
  </w:style>
  <w:style w:type="paragraph" w:customStyle="1" w:styleId="DB6F7CD46D20408B9DB652357358CB262">
    <w:name w:val="DB6F7CD46D20408B9DB652357358CB262"/>
    <w:rsid w:val="007F7754"/>
    <w:rPr>
      <w:rFonts w:ascii="Calibri" w:eastAsia="Times New Roman" w:hAnsi="Calibri" w:cs="Calibri"/>
    </w:rPr>
  </w:style>
  <w:style w:type="paragraph" w:customStyle="1" w:styleId="43E36EE3F5BB4D619CC45A3497FF504C2">
    <w:name w:val="43E36EE3F5BB4D619CC45A3497FF504C2"/>
    <w:rsid w:val="007F7754"/>
    <w:rPr>
      <w:rFonts w:ascii="Calibri" w:eastAsia="Times New Roman" w:hAnsi="Calibri" w:cs="Calibri"/>
    </w:rPr>
  </w:style>
  <w:style w:type="paragraph" w:customStyle="1" w:styleId="B66AFEF372204706AA04F52418D982782">
    <w:name w:val="B66AFEF372204706AA04F52418D982782"/>
    <w:rsid w:val="007F7754"/>
    <w:rPr>
      <w:rFonts w:ascii="Calibri" w:eastAsia="Times New Roman" w:hAnsi="Calibri" w:cs="Calibri"/>
    </w:rPr>
  </w:style>
  <w:style w:type="paragraph" w:customStyle="1" w:styleId="06BB752B8A464A03952C04311944219C2">
    <w:name w:val="06BB752B8A464A03952C04311944219C2"/>
    <w:rsid w:val="007F7754"/>
    <w:rPr>
      <w:rFonts w:ascii="Calibri" w:eastAsia="Times New Roman" w:hAnsi="Calibri" w:cs="Calibri"/>
    </w:rPr>
  </w:style>
  <w:style w:type="paragraph" w:customStyle="1" w:styleId="189D750BF1884E8AA9E5ED930C81041F2">
    <w:name w:val="189D750BF1884E8AA9E5ED930C81041F2"/>
    <w:rsid w:val="007F7754"/>
    <w:rPr>
      <w:rFonts w:ascii="Calibri" w:eastAsia="Times New Roman" w:hAnsi="Calibri" w:cs="Calibri"/>
    </w:rPr>
  </w:style>
  <w:style w:type="paragraph" w:customStyle="1" w:styleId="107E9EDBF5324BF1A7C52CE5C5708D6F1">
    <w:name w:val="107E9EDBF5324BF1A7C52CE5C5708D6F1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2307FEF57269459BAEE8D8BD5D9DD303">
    <w:name w:val="2307FEF57269459BAEE8D8BD5D9DD303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F2E4BBC621BF48A58209DEF1D0C5E50B10">
    <w:name w:val="F2E4BBC621BF48A58209DEF1D0C5E50B10"/>
    <w:rsid w:val="007F7754"/>
    <w:rPr>
      <w:rFonts w:ascii="Calibri" w:eastAsia="Times New Roman" w:hAnsi="Calibri" w:cs="Calibri"/>
    </w:rPr>
  </w:style>
  <w:style w:type="paragraph" w:customStyle="1" w:styleId="AF5AEF543E8648D3B003111D049F6F1C4">
    <w:name w:val="AF5AEF543E8648D3B003111D049F6F1C4"/>
    <w:rsid w:val="007F7754"/>
    <w:rPr>
      <w:rFonts w:ascii="Calibri" w:eastAsia="Times New Roman" w:hAnsi="Calibri" w:cs="Calibri"/>
    </w:rPr>
  </w:style>
  <w:style w:type="paragraph" w:customStyle="1" w:styleId="EFFCAB1EC1B141A2AFB73B634C95B06E6">
    <w:name w:val="EFFCAB1EC1B141A2AFB73B634C95B06E6"/>
    <w:rsid w:val="007F7754"/>
    <w:rPr>
      <w:rFonts w:ascii="Calibri" w:eastAsia="Times New Roman" w:hAnsi="Calibri" w:cs="Calibri"/>
    </w:rPr>
  </w:style>
  <w:style w:type="paragraph" w:customStyle="1" w:styleId="B5C382BEBAC34B61BA487CAC2986739B8">
    <w:name w:val="B5C382BEBAC34B61BA487CAC2986739B8"/>
    <w:rsid w:val="007F7754"/>
    <w:rPr>
      <w:rFonts w:ascii="Calibri" w:eastAsia="Times New Roman" w:hAnsi="Calibri" w:cs="Calibri"/>
    </w:rPr>
  </w:style>
  <w:style w:type="paragraph" w:customStyle="1" w:styleId="533EBD5644B544AFBC1BBF895BEC7DDF3">
    <w:name w:val="533EBD5644B544AFBC1BBF895BEC7DDF3"/>
    <w:rsid w:val="007F7754"/>
    <w:rPr>
      <w:rFonts w:ascii="Calibri" w:eastAsia="Times New Roman" w:hAnsi="Calibri" w:cs="Calibri"/>
    </w:rPr>
  </w:style>
  <w:style w:type="paragraph" w:customStyle="1" w:styleId="42F5319199F244C89492BE0D0F9B73543">
    <w:name w:val="42F5319199F244C89492BE0D0F9B73543"/>
    <w:rsid w:val="007F7754"/>
    <w:rPr>
      <w:rFonts w:ascii="Calibri" w:eastAsia="Times New Roman" w:hAnsi="Calibri" w:cs="Calibri"/>
    </w:rPr>
  </w:style>
  <w:style w:type="paragraph" w:customStyle="1" w:styleId="3E54AA0BEE174FCA9F9353E198ACC75F3">
    <w:name w:val="3E54AA0BEE174FCA9F9353E198ACC75F3"/>
    <w:rsid w:val="007F7754"/>
    <w:rPr>
      <w:rFonts w:ascii="Calibri" w:eastAsia="Times New Roman" w:hAnsi="Calibri" w:cs="Calibri"/>
    </w:rPr>
  </w:style>
  <w:style w:type="paragraph" w:customStyle="1" w:styleId="DEF45BA0615F42679BC4183CBD1218633">
    <w:name w:val="DEF45BA0615F42679BC4183CBD1218633"/>
    <w:rsid w:val="007F7754"/>
    <w:rPr>
      <w:rFonts w:ascii="Calibri" w:eastAsia="Times New Roman" w:hAnsi="Calibri" w:cs="Calibri"/>
    </w:rPr>
  </w:style>
  <w:style w:type="paragraph" w:customStyle="1" w:styleId="C26E22C0FBCE49A4A78466A710702FFE3">
    <w:name w:val="C26E22C0FBCE49A4A78466A710702FFE3"/>
    <w:rsid w:val="007F7754"/>
    <w:rPr>
      <w:rFonts w:ascii="Calibri" w:eastAsia="Times New Roman" w:hAnsi="Calibri" w:cs="Calibri"/>
    </w:rPr>
  </w:style>
  <w:style w:type="paragraph" w:customStyle="1" w:styleId="B3B17B0866A540FDB99A0CF7B744D5D93">
    <w:name w:val="B3B17B0866A540FDB99A0CF7B744D5D93"/>
    <w:rsid w:val="007F7754"/>
    <w:rPr>
      <w:rFonts w:ascii="Calibri" w:eastAsia="Times New Roman" w:hAnsi="Calibri" w:cs="Calibri"/>
    </w:rPr>
  </w:style>
  <w:style w:type="paragraph" w:customStyle="1" w:styleId="F848E6C9226C431F84E47FAD103ECFE93">
    <w:name w:val="F848E6C9226C431F84E47FAD103ECFE93"/>
    <w:rsid w:val="007F7754"/>
    <w:rPr>
      <w:rFonts w:ascii="Calibri" w:eastAsia="Times New Roman" w:hAnsi="Calibri" w:cs="Calibri"/>
    </w:rPr>
  </w:style>
  <w:style w:type="paragraph" w:customStyle="1" w:styleId="E582C9DFE01440AA8DF4E35941A987183">
    <w:name w:val="E582C9DFE01440AA8DF4E35941A987183"/>
    <w:rsid w:val="007F7754"/>
    <w:rPr>
      <w:rFonts w:ascii="Calibri" w:eastAsia="Times New Roman" w:hAnsi="Calibri" w:cs="Calibri"/>
    </w:rPr>
  </w:style>
  <w:style w:type="paragraph" w:customStyle="1" w:styleId="560B4FA2C8F44223A56122DC1C1AA5EA3">
    <w:name w:val="560B4FA2C8F44223A56122DC1C1AA5EA3"/>
    <w:rsid w:val="007F7754"/>
    <w:rPr>
      <w:rFonts w:ascii="Calibri" w:eastAsia="Times New Roman" w:hAnsi="Calibri" w:cs="Calibri"/>
    </w:rPr>
  </w:style>
  <w:style w:type="paragraph" w:customStyle="1" w:styleId="F72D666B2FF54DB08549DE1DB46C4DCB3">
    <w:name w:val="F72D666B2FF54DB08549DE1DB46C4DCB3"/>
    <w:rsid w:val="007F7754"/>
    <w:rPr>
      <w:rFonts w:ascii="Calibri" w:eastAsia="Times New Roman" w:hAnsi="Calibri" w:cs="Calibri"/>
    </w:rPr>
  </w:style>
  <w:style w:type="paragraph" w:customStyle="1" w:styleId="F2D13A7247F74308A98B34B6F74BA1A23">
    <w:name w:val="F2D13A7247F74308A98B34B6F74BA1A23"/>
    <w:rsid w:val="007F7754"/>
    <w:rPr>
      <w:rFonts w:ascii="Calibri" w:eastAsia="Times New Roman" w:hAnsi="Calibri" w:cs="Calibri"/>
    </w:rPr>
  </w:style>
  <w:style w:type="paragraph" w:customStyle="1" w:styleId="8C23933E93774DCFA97BF9B88D608D4C3">
    <w:name w:val="8C23933E93774DCFA97BF9B88D608D4C3"/>
    <w:rsid w:val="007F7754"/>
    <w:rPr>
      <w:rFonts w:ascii="Calibri" w:eastAsia="Times New Roman" w:hAnsi="Calibri" w:cs="Calibri"/>
    </w:rPr>
  </w:style>
  <w:style w:type="paragraph" w:customStyle="1" w:styleId="5E1E1147C1094AF0A248F6297B76518D3">
    <w:name w:val="5E1E1147C1094AF0A248F6297B76518D3"/>
    <w:rsid w:val="007F7754"/>
    <w:rPr>
      <w:rFonts w:ascii="Calibri" w:eastAsia="Times New Roman" w:hAnsi="Calibri" w:cs="Calibri"/>
    </w:rPr>
  </w:style>
  <w:style w:type="paragraph" w:customStyle="1" w:styleId="FF5570E3891C4BAC8C6D89499C2218CB3">
    <w:name w:val="FF5570E3891C4BAC8C6D89499C2218CB3"/>
    <w:rsid w:val="007F7754"/>
    <w:rPr>
      <w:rFonts w:ascii="Calibri" w:eastAsia="Times New Roman" w:hAnsi="Calibri" w:cs="Calibri"/>
    </w:rPr>
  </w:style>
  <w:style w:type="paragraph" w:customStyle="1" w:styleId="E5D5A3A66E974D258F0B9F4F22EA3B933">
    <w:name w:val="E5D5A3A66E974D258F0B9F4F22EA3B933"/>
    <w:rsid w:val="007F7754"/>
    <w:rPr>
      <w:rFonts w:ascii="Calibri" w:eastAsia="Times New Roman" w:hAnsi="Calibri" w:cs="Calibri"/>
    </w:rPr>
  </w:style>
  <w:style w:type="paragraph" w:customStyle="1" w:styleId="0AC19391BFE049DA9290831E5301021C3">
    <w:name w:val="0AC19391BFE049DA9290831E5301021C3"/>
    <w:rsid w:val="007F7754"/>
    <w:rPr>
      <w:rFonts w:ascii="Calibri" w:eastAsia="Times New Roman" w:hAnsi="Calibri" w:cs="Calibri"/>
    </w:rPr>
  </w:style>
  <w:style w:type="paragraph" w:customStyle="1" w:styleId="97364F7B6F7A4FE19C537CB7D5EFFC533">
    <w:name w:val="97364F7B6F7A4FE19C537CB7D5EFFC533"/>
    <w:rsid w:val="007F7754"/>
    <w:rPr>
      <w:rFonts w:ascii="Calibri" w:eastAsia="Times New Roman" w:hAnsi="Calibri" w:cs="Calibri"/>
    </w:rPr>
  </w:style>
  <w:style w:type="paragraph" w:customStyle="1" w:styleId="7EDEFCF495CD4A0F92382AD0841DB9D53">
    <w:name w:val="7EDEFCF495CD4A0F92382AD0841DB9D53"/>
    <w:rsid w:val="007F7754"/>
    <w:rPr>
      <w:rFonts w:ascii="Calibri" w:eastAsia="Times New Roman" w:hAnsi="Calibri" w:cs="Calibri"/>
    </w:rPr>
  </w:style>
  <w:style w:type="paragraph" w:customStyle="1" w:styleId="C0ACE3BDE2244E499A77888C08F6FCF63">
    <w:name w:val="C0ACE3BDE2244E499A77888C08F6FCF63"/>
    <w:rsid w:val="007F7754"/>
    <w:rPr>
      <w:rFonts w:ascii="Calibri" w:eastAsia="Times New Roman" w:hAnsi="Calibri" w:cs="Calibri"/>
    </w:rPr>
  </w:style>
  <w:style w:type="paragraph" w:customStyle="1" w:styleId="9C1F3A2DA49745C29682A609BE73D33C3">
    <w:name w:val="9C1F3A2DA49745C29682A609BE73D33C3"/>
    <w:rsid w:val="007F7754"/>
    <w:rPr>
      <w:rFonts w:ascii="Calibri" w:eastAsia="Times New Roman" w:hAnsi="Calibri" w:cs="Calibri"/>
    </w:rPr>
  </w:style>
  <w:style w:type="paragraph" w:customStyle="1" w:styleId="2051F943E68F42D8BEC7091EA425167B3">
    <w:name w:val="2051F943E68F42D8BEC7091EA425167B3"/>
    <w:rsid w:val="007F7754"/>
    <w:rPr>
      <w:rFonts w:ascii="Calibri" w:eastAsia="Times New Roman" w:hAnsi="Calibri" w:cs="Calibri"/>
    </w:rPr>
  </w:style>
  <w:style w:type="paragraph" w:customStyle="1" w:styleId="BF6D5A959DF04489ADBB0B8B319324933">
    <w:name w:val="BF6D5A959DF04489ADBB0B8B319324933"/>
    <w:rsid w:val="007F7754"/>
    <w:rPr>
      <w:rFonts w:ascii="Calibri" w:eastAsia="Times New Roman" w:hAnsi="Calibri" w:cs="Calibri"/>
    </w:rPr>
  </w:style>
  <w:style w:type="paragraph" w:customStyle="1" w:styleId="87724B2A7D634B3E8361604078B8DD9B3">
    <w:name w:val="87724B2A7D634B3E8361604078B8DD9B3"/>
    <w:rsid w:val="007F7754"/>
    <w:rPr>
      <w:rFonts w:ascii="Calibri" w:eastAsia="Times New Roman" w:hAnsi="Calibri" w:cs="Calibri"/>
    </w:rPr>
  </w:style>
  <w:style w:type="paragraph" w:customStyle="1" w:styleId="DFD7FBCA753D4794B7001CC993C329683">
    <w:name w:val="DFD7FBCA753D4794B7001CC993C329683"/>
    <w:rsid w:val="007F7754"/>
    <w:rPr>
      <w:rFonts w:ascii="Calibri" w:eastAsia="Times New Roman" w:hAnsi="Calibri" w:cs="Calibri"/>
    </w:rPr>
  </w:style>
  <w:style w:type="paragraph" w:customStyle="1" w:styleId="7148EF32381F456CBC5FC710A80298C13">
    <w:name w:val="7148EF32381F456CBC5FC710A80298C13"/>
    <w:rsid w:val="007F7754"/>
    <w:rPr>
      <w:rFonts w:ascii="Calibri" w:eastAsia="Times New Roman" w:hAnsi="Calibri" w:cs="Calibri"/>
    </w:rPr>
  </w:style>
  <w:style w:type="paragraph" w:customStyle="1" w:styleId="73137F8421014A2B972AF4A0A97C4A953">
    <w:name w:val="73137F8421014A2B972AF4A0A97C4A953"/>
    <w:rsid w:val="007F7754"/>
    <w:rPr>
      <w:rFonts w:ascii="Calibri" w:eastAsia="Times New Roman" w:hAnsi="Calibri" w:cs="Calibri"/>
    </w:rPr>
  </w:style>
  <w:style w:type="paragraph" w:customStyle="1" w:styleId="ECE6A58578E94AA5B680CA9E0B6092573">
    <w:name w:val="ECE6A58578E94AA5B680CA9E0B6092573"/>
    <w:rsid w:val="007F7754"/>
    <w:rPr>
      <w:rFonts w:ascii="Calibri" w:eastAsia="Times New Roman" w:hAnsi="Calibri" w:cs="Calibri"/>
    </w:rPr>
  </w:style>
  <w:style w:type="paragraph" w:customStyle="1" w:styleId="F5343860FB3C4303A2A66BC3850323593">
    <w:name w:val="F5343860FB3C4303A2A66BC3850323593"/>
    <w:rsid w:val="007F7754"/>
    <w:rPr>
      <w:rFonts w:ascii="Calibri" w:eastAsia="Times New Roman" w:hAnsi="Calibri" w:cs="Calibri"/>
    </w:rPr>
  </w:style>
  <w:style w:type="paragraph" w:customStyle="1" w:styleId="08BDF47A740A41D283C1FDD70CFAA25C3">
    <w:name w:val="08BDF47A740A41D283C1FDD70CFAA25C3"/>
    <w:rsid w:val="007F7754"/>
    <w:rPr>
      <w:rFonts w:ascii="Calibri" w:eastAsia="Times New Roman" w:hAnsi="Calibri" w:cs="Calibri"/>
    </w:rPr>
  </w:style>
  <w:style w:type="paragraph" w:customStyle="1" w:styleId="9C5785B0104A4C07B0BED7DD3ADB4DD13">
    <w:name w:val="9C5785B0104A4C07B0BED7DD3ADB4DD13"/>
    <w:rsid w:val="007F7754"/>
    <w:rPr>
      <w:rFonts w:ascii="Calibri" w:eastAsia="Times New Roman" w:hAnsi="Calibri" w:cs="Calibri"/>
    </w:rPr>
  </w:style>
  <w:style w:type="paragraph" w:customStyle="1" w:styleId="DA13D16A1B6A44E4B42FC8DA9011A1483">
    <w:name w:val="DA13D16A1B6A44E4B42FC8DA9011A1483"/>
    <w:rsid w:val="007F7754"/>
    <w:rPr>
      <w:rFonts w:ascii="Calibri" w:eastAsia="Times New Roman" w:hAnsi="Calibri" w:cs="Calibri"/>
    </w:rPr>
  </w:style>
  <w:style w:type="paragraph" w:customStyle="1" w:styleId="522E8A9358A3480092F959B0BA8463E23">
    <w:name w:val="522E8A9358A3480092F959B0BA8463E23"/>
    <w:rsid w:val="007F7754"/>
    <w:rPr>
      <w:rFonts w:ascii="Calibri" w:eastAsia="Times New Roman" w:hAnsi="Calibri" w:cs="Calibri"/>
    </w:rPr>
  </w:style>
  <w:style w:type="paragraph" w:customStyle="1" w:styleId="1BD25D754D9242B8B0B7496F3E5293603">
    <w:name w:val="1BD25D754D9242B8B0B7496F3E5293603"/>
    <w:rsid w:val="007F7754"/>
    <w:rPr>
      <w:rFonts w:ascii="Calibri" w:eastAsia="Times New Roman" w:hAnsi="Calibri" w:cs="Calibri"/>
    </w:rPr>
  </w:style>
  <w:style w:type="paragraph" w:customStyle="1" w:styleId="A0A69245B98341DE9FDB162F281D8B7D3">
    <w:name w:val="A0A69245B98341DE9FDB162F281D8B7D3"/>
    <w:rsid w:val="007F7754"/>
    <w:rPr>
      <w:rFonts w:ascii="Calibri" w:eastAsia="Times New Roman" w:hAnsi="Calibri" w:cs="Calibri"/>
    </w:rPr>
  </w:style>
  <w:style w:type="paragraph" w:customStyle="1" w:styleId="88ADCA31A7B24F89B13D192C80026F133">
    <w:name w:val="88ADCA31A7B24F89B13D192C80026F133"/>
    <w:rsid w:val="007F7754"/>
    <w:rPr>
      <w:rFonts w:ascii="Calibri" w:eastAsia="Times New Roman" w:hAnsi="Calibri" w:cs="Calibri"/>
    </w:rPr>
  </w:style>
  <w:style w:type="paragraph" w:customStyle="1" w:styleId="18E2D944E1CB4D3CAEEE1998F476F2463">
    <w:name w:val="18E2D944E1CB4D3CAEEE1998F476F2463"/>
    <w:rsid w:val="007F7754"/>
    <w:rPr>
      <w:rFonts w:ascii="Calibri" w:eastAsia="Times New Roman" w:hAnsi="Calibri" w:cs="Calibri"/>
    </w:rPr>
  </w:style>
  <w:style w:type="paragraph" w:customStyle="1" w:styleId="46290ED9BBF64D6883728C01D94561D53">
    <w:name w:val="46290ED9BBF64D6883728C01D94561D53"/>
    <w:rsid w:val="007F7754"/>
    <w:rPr>
      <w:rFonts w:ascii="Calibri" w:eastAsia="Times New Roman" w:hAnsi="Calibri" w:cs="Calibri"/>
    </w:rPr>
  </w:style>
  <w:style w:type="paragraph" w:customStyle="1" w:styleId="4C63889D825541E28ED1903932E2E7BE3">
    <w:name w:val="4C63889D825541E28ED1903932E2E7BE3"/>
    <w:rsid w:val="007F7754"/>
    <w:rPr>
      <w:rFonts w:ascii="Calibri" w:eastAsia="Times New Roman" w:hAnsi="Calibri" w:cs="Calibri"/>
    </w:rPr>
  </w:style>
  <w:style w:type="paragraph" w:customStyle="1" w:styleId="DB78848AE49245138F4A95CA03BA0FED3">
    <w:name w:val="DB78848AE49245138F4A95CA03BA0FED3"/>
    <w:rsid w:val="007F7754"/>
    <w:rPr>
      <w:rFonts w:ascii="Calibri" w:eastAsia="Times New Roman" w:hAnsi="Calibri" w:cs="Calibri"/>
    </w:rPr>
  </w:style>
  <w:style w:type="paragraph" w:customStyle="1" w:styleId="7281761C8FEE4E4EBFB7B8C2E2505CA43">
    <w:name w:val="7281761C8FEE4E4EBFB7B8C2E2505CA43"/>
    <w:rsid w:val="007F7754"/>
    <w:rPr>
      <w:rFonts w:ascii="Calibri" w:eastAsia="Times New Roman" w:hAnsi="Calibri" w:cs="Calibri"/>
    </w:rPr>
  </w:style>
  <w:style w:type="paragraph" w:customStyle="1" w:styleId="CF4B363AEF5E42F8A9985F6142DA43DE3">
    <w:name w:val="CF4B363AEF5E42F8A9985F6142DA43DE3"/>
    <w:rsid w:val="007F7754"/>
    <w:rPr>
      <w:rFonts w:ascii="Calibri" w:eastAsia="Times New Roman" w:hAnsi="Calibri" w:cs="Calibri"/>
    </w:rPr>
  </w:style>
  <w:style w:type="paragraph" w:customStyle="1" w:styleId="1C31093765414E3EA59463518979BF6F3">
    <w:name w:val="1C31093765414E3EA59463518979BF6F3"/>
    <w:rsid w:val="007F7754"/>
    <w:rPr>
      <w:rFonts w:ascii="Calibri" w:eastAsia="Times New Roman" w:hAnsi="Calibri" w:cs="Calibri"/>
    </w:rPr>
  </w:style>
  <w:style w:type="paragraph" w:customStyle="1" w:styleId="E6F6BC38468A4926952A4A29595144BB3">
    <w:name w:val="E6F6BC38468A4926952A4A29595144BB3"/>
    <w:rsid w:val="007F7754"/>
    <w:rPr>
      <w:rFonts w:ascii="Calibri" w:eastAsia="Times New Roman" w:hAnsi="Calibri" w:cs="Calibri"/>
    </w:rPr>
  </w:style>
  <w:style w:type="paragraph" w:customStyle="1" w:styleId="F9B4FFB75B28484592760676BE2601873">
    <w:name w:val="F9B4FFB75B28484592760676BE2601873"/>
    <w:rsid w:val="007F7754"/>
    <w:rPr>
      <w:rFonts w:ascii="Calibri" w:eastAsia="Times New Roman" w:hAnsi="Calibri" w:cs="Calibri"/>
    </w:rPr>
  </w:style>
  <w:style w:type="paragraph" w:customStyle="1" w:styleId="2C61852B305C4D8B80AAF176B79766313">
    <w:name w:val="2C61852B305C4D8B80AAF176B79766313"/>
    <w:rsid w:val="007F7754"/>
    <w:rPr>
      <w:rFonts w:ascii="Calibri" w:eastAsia="Times New Roman" w:hAnsi="Calibri" w:cs="Calibri"/>
    </w:rPr>
  </w:style>
  <w:style w:type="paragraph" w:customStyle="1" w:styleId="1CE85280BA3047689056E0518AA24E693">
    <w:name w:val="1CE85280BA3047689056E0518AA24E693"/>
    <w:rsid w:val="007F7754"/>
    <w:rPr>
      <w:rFonts w:ascii="Calibri" w:eastAsia="Times New Roman" w:hAnsi="Calibri" w:cs="Calibri"/>
    </w:rPr>
  </w:style>
  <w:style w:type="paragraph" w:customStyle="1" w:styleId="D6FD9827EBB64FE4B52F4B58B1DF5EC83">
    <w:name w:val="D6FD9827EBB64FE4B52F4B58B1DF5EC83"/>
    <w:rsid w:val="007F7754"/>
    <w:rPr>
      <w:rFonts w:ascii="Calibri" w:eastAsia="Times New Roman" w:hAnsi="Calibri" w:cs="Calibri"/>
    </w:rPr>
  </w:style>
  <w:style w:type="paragraph" w:customStyle="1" w:styleId="06E5613E9C86459AB49DC63E7944DC5A3">
    <w:name w:val="06E5613E9C86459AB49DC63E7944DC5A3"/>
    <w:rsid w:val="007F7754"/>
    <w:rPr>
      <w:rFonts w:ascii="Calibri" w:eastAsia="Times New Roman" w:hAnsi="Calibri" w:cs="Calibri"/>
    </w:rPr>
  </w:style>
  <w:style w:type="paragraph" w:customStyle="1" w:styleId="9976FD907AFD461C92F73F5A7454A04D3">
    <w:name w:val="9976FD907AFD461C92F73F5A7454A04D3"/>
    <w:rsid w:val="007F7754"/>
    <w:rPr>
      <w:rFonts w:ascii="Calibri" w:eastAsia="Times New Roman" w:hAnsi="Calibri" w:cs="Calibri"/>
    </w:rPr>
  </w:style>
  <w:style w:type="paragraph" w:customStyle="1" w:styleId="F31D042135434EF387E348B92350BF113">
    <w:name w:val="F31D042135434EF387E348B92350BF113"/>
    <w:rsid w:val="007F7754"/>
    <w:rPr>
      <w:rFonts w:ascii="Calibri" w:eastAsia="Times New Roman" w:hAnsi="Calibri" w:cs="Calibri"/>
    </w:rPr>
  </w:style>
  <w:style w:type="paragraph" w:customStyle="1" w:styleId="54A2E43126764B4187C6E41BF7A389413">
    <w:name w:val="54A2E43126764B4187C6E41BF7A389413"/>
    <w:rsid w:val="007F7754"/>
    <w:rPr>
      <w:rFonts w:ascii="Calibri" w:eastAsia="Times New Roman" w:hAnsi="Calibri" w:cs="Calibri"/>
    </w:rPr>
  </w:style>
  <w:style w:type="paragraph" w:customStyle="1" w:styleId="E99FD2C0ABEA4B5C87B0627C3E8FBEFC3">
    <w:name w:val="E99FD2C0ABEA4B5C87B0627C3E8FBEFC3"/>
    <w:rsid w:val="007F7754"/>
    <w:rPr>
      <w:rFonts w:ascii="Calibri" w:eastAsia="Times New Roman" w:hAnsi="Calibri" w:cs="Calibri"/>
    </w:rPr>
  </w:style>
  <w:style w:type="paragraph" w:customStyle="1" w:styleId="38A984CD16214F96B4923C531C98455E3">
    <w:name w:val="38A984CD16214F96B4923C531C98455E3"/>
    <w:rsid w:val="007F7754"/>
    <w:rPr>
      <w:rFonts w:ascii="Calibri" w:eastAsia="Times New Roman" w:hAnsi="Calibri" w:cs="Calibri"/>
    </w:rPr>
  </w:style>
  <w:style w:type="paragraph" w:customStyle="1" w:styleId="D3CE9FA6C7B34AD6914509F94888B7883">
    <w:name w:val="D3CE9FA6C7B34AD6914509F94888B7883"/>
    <w:rsid w:val="007F7754"/>
    <w:rPr>
      <w:rFonts w:ascii="Calibri" w:eastAsia="Times New Roman" w:hAnsi="Calibri" w:cs="Calibri"/>
    </w:rPr>
  </w:style>
  <w:style w:type="paragraph" w:customStyle="1" w:styleId="A92F74BF98CF42B7A9BC1F2B1623D74B3">
    <w:name w:val="A92F74BF98CF42B7A9BC1F2B1623D74B3"/>
    <w:rsid w:val="007F7754"/>
    <w:rPr>
      <w:rFonts w:ascii="Calibri" w:eastAsia="Times New Roman" w:hAnsi="Calibri" w:cs="Calibri"/>
    </w:rPr>
  </w:style>
  <w:style w:type="paragraph" w:customStyle="1" w:styleId="7618BC8076D94BE6B6C12C7F0C8CDA2F3">
    <w:name w:val="7618BC8076D94BE6B6C12C7F0C8CDA2F3"/>
    <w:rsid w:val="007F7754"/>
    <w:rPr>
      <w:rFonts w:ascii="Calibri" w:eastAsia="Times New Roman" w:hAnsi="Calibri" w:cs="Calibri"/>
    </w:rPr>
  </w:style>
  <w:style w:type="paragraph" w:customStyle="1" w:styleId="172E134975D0488996F76E101C41766A3">
    <w:name w:val="172E134975D0488996F76E101C41766A3"/>
    <w:rsid w:val="007F7754"/>
    <w:rPr>
      <w:rFonts w:ascii="Calibri" w:eastAsia="Times New Roman" w:hAnsi="Calibri" w:cs="Calibri"/>
    </w:rPr>
  </w:style>
  <w:style w:type="paragraph" w:customStyle="1" w:styleId="2A1FAE39456D44719C755E33F448203C3">
    <w:name w:val="2A1FAE39456D44719C755E33F448203C3"/>
    <w:rsid w:val="007F7754"/>
    <w:rPr>
      <w:rFonts w:ascii="Calibri" w:eastAsia="Times New Roman" w:hAnsi="Calibri" w:cs="Calibri"/>
    </w:rPr>
  </w:style>
  <w:style w:type="paragraph" w:customStyle="1" w:styleId="1A39600CC7A54CB19A3B76E515ABE6C93">
    <w:name w:val="1A39600CC7A54CB19A3B76E515ABE6C93"/>
    <w:rsid w:val="007F7754"/>
    <w:rPr>
      <w:rFonts w:ascii="Calibri" w:eastAsia="Times New Roman" w:hAnsi="Calibri" w:cs="Calibri"/>
    </w:rPr>
  </w:style>
  <w:style w:type="paragraph" w:customStyle="1" w:styleId="85CE910F76664357AD12EF398E9196F83">
    <w:name w:val="85CE910F76664357AD12EF398E9196F83"/>
    <w:rsid w:val="007F7754"/>
    <w:rPr>
      <w:rFonts w:ascii="Calibri" w:eastAsia="Times New Roman" w:hAnsi="Calibri" w:cs="Calibri"/>
    </w:rPr>
  </w:style>
  <w:style w:type="paragraph" w:customStyle="1" w:styleId="39F3760D717A44688649A1EE199D008B3">
    <w:name w:val="39F3760D717A44688649A1EE199D008B3"/>
    <w:rsid w:val="007F7754"/>
    <w:rPr>
      <w:rFonts w:ascii="Calibri" w:eastAsia="Times New Roman" w:hAnsi="Calibri" w:cs="Calibri"/>
    </w:rPr>
  </w:style>
  <w:style w:type="paragraph" w:customStyle="1" w:styleId="50280DD7A917481887FFC583A8627C733">
    <w:name w:val="50280DD7A917481887FFC583A8627C733"/>
    <w:rsid w:val="007F7754"/>
    <w:rPr>
      <w:rFonts w:ascii="Calibri" w:eastAsia="Times New Roman" w:hAnsi="Calibri" w:cs="Calibri"/>
    </w:rPr>
  </w:style>
  <w:style w:type="paragraph" w:customStyle="1" w:styleId="C660AD87EDDC4A7E8118F8B56C7F1D2A3">
    <w:name w:val="C660AD87EDDC4A7E8118F8B56C7F1D2A3"/>
    <w:rsid w:val="007F7754"/>
    <w:rPr>
      <w:rFonts w:ascii="Calibri" w:eastAsia="Times New Roman" w:hAnsi="Calibri" w:cs="Calibri"/>
    </w:rPr>
  </w:style>
  <w:style w:type="paragraph" w:customStyle="1" w:styleId="F1F1C91DC85A487BAFC0D4FC757B0B623">
    <w:name w:val="F1F1C91DC85A487BAFC0D4FC757B0B623"/>
    <w:rsid w:val="007F7754"/>
    <w:rPr>
      <w:rFonts w:ascii="Calibri" w:eastAsia="Times New Roman" w:hAnsi="Calibri" w:cs="Calibri"/>
    </w:rPr>
  </w:style>
  <w:style w:type="paragraph" w:customStyle="1" w:styleId="DB6F7CD46D20408B9DB652357358CB263">
    <w:name w:val="DB6F7CD46D20408B9DB652357358CB263"/>
    <w:rsid w:val="007F7754"/>
    <w:rPr>
      <w:rFonts w:ascii="Calibri" w:eastAsia="Times New Roman" w:hAnsi="Calibri" w:cs="Calibri"/>
    </w:rPr>
  </w:style>
  <w:style w:type="paragraph" w:customStyle="1" w:styleId="43E36EE3F5BB4D619CC45A3497FF504C3">
    <w:name w:val="43E36EE3F5BB4D619CC45A3497FF504C3"/>
    <w:rsid w:val="007F7754"/>
    <w:rPr>
      <w:rFonts w:ascii="Calibri" w:eastAsia="Times New Roman" w:hAnsi="Calibri" w:cs="Calibri"/>
    </w:rPr>
  </w:style>
  <w:style w:type="paragraph" w:customStyle="1" w:styleId="B66AFEF372204706AA04F52418D982783">
    <w:name w:val="B66AFEF372204706AA04F52418D982783"/>
    <w:rsid w:val="007F7754"/>
    <w:rPr>
      <w:rFonts w:ascii="Calibri" w:eastAsia="Times New Roman" w:hAnsi="Calibri" w:cs="Calibri"/>
    </w:rPr>
  </w:style>
  <w:style w:type="paragraph" w:customStyle="1" w:styleId="06BB752B8A464A03952C04311944219C3">
    <w:name w:val="06BB752B8A464A03952C04311944219C3"/>
    <w:rsid w:val="007F7754"/>
    <w:rPr>
      <w:rFonts w:ascii="Calibri" w:eastAsia="Times New Roman" w:hAnsi="Calibri" w:cs="Calibri"/>
    </w:rPr>
  </w:style>
  <w:style w:type="paragraph" w:customStyle="1" w:styleId="189D750BF1884E8AA9E5ED930C81041F3">
    <w:name w:val="189D750BF1884E8AA9E5ED930C81041F3"/>
    <w:rsid w:val="007F7754"/>
    <w:rPr>
      <w:rFonts w:ascii="Calibri" w:eastAsia="Times New Roman" w:hAnsi="Calibri" w:cs="Calibri"/>
    </w:rPr>
  </w:style>
  <w:style w:type="paragraph" w:customStyle="1" w:styleId="107E9EDBF5324BF1A7C52CE5C5708D6F2">
    <w:name w:val="107E9EDBF5324BF1A7C52CE5C5708D6F2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2307FEF57269459BAEE8D8BD5D9DD3031">
    <w:name w:val="2307FEF57269459BAEE8D8BD5D9DD3031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F2E4BBC621BF48A58209DEF1D0C5E50B11">
    <w:name w:val="F2E4BBC621BF48A58209DEF1D0C5E50B11"/>
    <w:rsid w:val="007F7754"/>
    <w:rPr>
      <w:rFonts w:ascii="Calibri" w:eastAsia="Times New Roman" w:hAnsi="Calibri" w:cs="Calibri"/>
    </w:rPr>
  </w:style>
  <w:style w:type="paragraph" w:customStyle="1" w:styleId="AF5AEF543E8648D3B003111D049F6F1C5">
    <w:name w:val="AF5AEF543E8648D3B003111D049F6F1C5"/>
    <w:rsid w:val="007F7754"/>
    <w:rPr>
      <w:rFonts w:ascii="Calibri" w:eastAsia="Times New Roman" w:hAnsi="Calibri" w:cs="Calibri"/>
    </w:rPr>
  </w:style>
  <w:style w:type="paragraph" w:customStyle="1" w:styleId="EFFCAB1EC1B141A2AFB73B634C95B06E7">
    <w:name w:val="EFFCAB1EC1B141A2AFB73B634C95B06E7"/>
    <w:rsid w:val="007F7754"/>
    <w:rPr>
      <w:rFonts w:ascii="Calibri" w:eastAsia="Times New Roman" w:hAnsi="Calibri" w:cs="Calibri"/>
    </w:rPr>
  </w:style>
  <w:style w:type="paragraph" w:customStyle="1" w:styleId="B5C382BEBAC34B61BA487CAC2986739B9">
    <w:name w:val="B5C382BEBAC34B61BA487CAC2986739B9"/>
    <w:rsid w:val="007F7754"/>
    <w:rPr>
      <w:rFonts w:ascii="Calibri" w:eastAsia="Times New Roman" w:hAnsi="Calibri" w:cs="Calibri"/>
    </w:rPr>
  </w:style>
  <w:style w:type="paragraph" w:customStyle="1" w:styleId="533EBD5644B544AFBC1BBF895BEC7DDF4">
    <w:name w:val="533EBD5644B544AFBC1BBF895BEC7DDF4"/>
    <w:rsid w:val="007F7754"/>
    <w:rPr>
      <w:rFonts w:ascii="Calibri" w:eastAsia="Times New Roman" w:hAnsi="Calibri" w:cs="Calibri"/>
    </w:rPr>
  </w:style>
  <w:style w:type="paragraph" w:customStyle="1" w:styleId="42F5319199F244C89492BE0D0F9B73544">
    <w:name w:val="42F5319199F244C89492BE0D0F9B73544"/>
    <w:rsid w:val="007F7754"/>
    <w:rPr>
      <w:rFonts w:ascii="Calibri" w:eastAsia="Times New Roman" w:hAnsi="Calibri" w:cs="Calibri"/>
    </w:rPr>
  </w:style>
  <w:style w:type="paragraph" w:customStyle="1" w:styleId="3E54AA0BEE174FCA9F9353E198ACC75F4">
    <w:name w:val="3E54AA0BEE174FCA9F9353E198ACC75F4"/>
    <w:rsid w:val="007F7754"/>
    <w:rPr>
      <w:rFonts w:ascii="Calibri" w:eastAsia="Times New Roman" w:hAnsi="Calibri" w:cs="Calibri"/>
    </w:rPr>
  </w:style>
  <w:style w:type="paragraph" w:customStyle="1" w:styleId="DEF45BA0615F42679BC4183CBD1218634">
    <w:name w:val="DEF45BA0615F42679BC4183CBD1218634"/>
    <w:rsid w:val="007F7754"/>
    <w:rPr>
      <w:rFonts w:ascii="Calibri" w:eastAsia="Times New Roman" w:hAnsi="Calibri" w:cs="Calibri"/>
    </w:rPr>
  </w:style>
  <w:style w:type="paragraph" w:customStyle="1" w:styleId="C26E22C0FBCE49A4A78466A710702FFE4">
    <w:name w:val="C26E22C0FBCE49A4A78466A710702FFE4"/>
    <w:rsid w:val="007F7754"/>
    <w:rPr>
      <w:rFonts w:ascii="Calibri" w:eastAsia="Times New Roman" w:hAnsi="Calibri" w:cs="Calibri"/>
    </w:rPr>
  </w:style>
  <w:style w:type="paragraph" w:customStyle="1" w:styleId="B3B17B0866A540FDB99A0CF7B744D5D94">
    <w:name w:val="B3B17B0866A540FDB99A0CF7B744D5D94"/>
    <w:rsid w:val="007F7754"/>
    <w:rPr>
      <w:rFonts w:ascii="Calibri" w:eastAsia="Times New Roman" w:hAnsi="Calibri" w:cs="Calibri"/>
    </w:rPr>
  </w:style>
  <w:style w:type="paragraph" w:customStyle="1" w:styleId="F848E6C9226C431F84E47FAD103ECFE94">
    <w:name w:val="F848E6C9226C431F84E47FAD103ECFE94"/>
    <w:rsid w:val="007F7754"/>
    <w:rPr>
      <w:rFonts w:ascii="Calibri" w:eastAsia="Times New Roman" w:hAnsi="Calibri" w:cs="Calibri"/>
    </w:rPr>
  </w:style>
  <w:style w:type="paragraph" w:customStyle="1" w:styleId="E582C9DFE01440AA8DF4E35941A987184">
    <w:name w:val="E582C9DFE01440AA8DF4E35941A987184"/>
    <w:rsid w:val="007F7754"/>
    <w:rPr>
      <w:rFonts w:ascii="Calibri" w:eastAsia="Times New Roman" w:hAnsi="Calibri" w:cs="Calibri"/>
    </w:rPr>
  </w:style>
  <w:style w:type="paragraph" w:customStyle="1" w:styleId="560B4FA2C8F44223A56122DC1C1AA5EA4">
    <w:name w:val="560B4FA2C8F44223A56122DC1C1AA5EA4"/>
    <w:rsid w:val="007F7754"/>
    <w:rPr>
      <w:rFonts w:ascii="Calibri" w:eastAsia="Times New Roman" w:hAnsi="Calibri" w:cs="Calibri"/>
    </w:rPr>
  </w:style>
  <w:style w:type="paragraph" w:customStyle="1" w:styleId="F72D666B2FF54DB08549DE1DB46C4DCB4">
    <w:name w:val="F72D666B2FF54DB08549DE1DB46C4DCB4"/>
    <w:rsid w:val="007F7754"/>
    <w:rPr>
      <w:rFonts w:ascii="Calibri" w:eastAsia="Times New Roman" w:hAnsi="Calibri" w:cs="Calibri"/>
    </w:rPr>
  </w:style>
  <w:style w:type="paragraph" w:customStyle="1" w:styleId="F2D13A7247F74308A98B34B6F74BA1A24">
    <w:name w:val="F2D13A7247F74308A98B34B6F74BA1A24"/>
    <w:rsid w:val="007F7754"/>
    <w:rPr>
      <w:rFonts w:ascii="Calibri" w:eastAsia="Times New Roman" w:hAnsi="Calibri" w:cs="Calibri"/>
    </w:rPr>
  </w:style>
  <w:style w:type="paragraph" w:customStyle="1" w:styleId="8C23933E93774DCFA97BF9B88D608D4C4">
    <w:name w:val="8C23933E93774DCFA97BF9B88D608D4C4"/>
    <w:rsid w:val="007F7754"/>
    <w:rPr>
      <w:rFonts w:ascii="Calibri" w:eastAsia="Times New Roman" w:hAnsi="Calibri" w:cs="Calibri"/>
    </w:rPr>
  </w:style>
  <w:style w:type="paragraph" w:customStyle="1" w:styleId="5E1E1147C1094AF0A248F6297B76518D4">
    <w:name w:val="5E1E1147C1094AF0A248F6297B76518D4"/>
    <w:rsid w:val="007F7754"/>
    <w:rPr>
      <w:rFonts w:ascii="Calibri" w:eastAsia="Times New Roman" w:hAnsi="Calibri" w:cs="Calibri"/>
    </w:rPr>
  </w:style>
  <w:style w:type="paragraph" w:customStyle="1" w:styleId="FF5570E3891C4BAC8C6D89499C2218CB4">
    <w:name w:val="FF5570E3891C4BAC8C6D89499C2218CB4"/>
    <w:rsid w:val="007F7754"/>
    <w:rPr>
      <w:rFonts w:ascii="Calibri" w:eastAsia="Times New Roman" w:hAnsi="Calibri" w:cs="Calibri"/>
    </w:rPr>
  </w:style>
  <w:style w:type="paragraph" w:customStyle="1" w:styleId="E5D5A3A66E974D258F0B9F4F22EA3B934">
    <w:name w:val="E5D5A3A66E974D258F0B9F4F22EA3B934"/>
    <w:rsid w:val="007F7754"/>
    <w:rPr>
      <w:rFonts w:ascii="Calibri" w:eastAsia="Times New Roman" w:hAnsi="Calibri" w:cs="Calibri"/>
    </w:rPr>
  </w:style>
  <w:style w:type="paragraph" w:customStyle="1" w:styleId="0AC19391BFE049DA9290831E5301021C4">
    <w:name w:val="0AC19391BFE049DA9290831E5301021C4"/>
    <w:rsid w:val="007F7754"/>
    <w:rPr>
      <w:rFonts w:ascii="Calibri" w:eastAsia="Times New Roman" w:hAnsi="Calibri" w:cs="Calibri"/>
    </w:rPr>
  </w:style>
  <w:style w:type="paragraph" w:customStyle="1" w:styleId="97364F7B6F7A4FE19C537CB7D5EFFC534">
    <w:name w:val="97364F7B6F7A4FE19C537CB7D5EFFC534"/>
    <w:rsid w:val="007F7754"/>
    <w:rPr>
      <w:rFonts w:ascii="Calibri" w:eastAsia="Times New Roman" w:hAnsi="Calibri" w:cs="Calibri"/>
    </w:rPr>
  </w:style>
  <w:style w:type="paragraph" w:customStyle="1" w:styleId="7EDEFCF495CD4A0F92382AD0841DB9D54">
    <w:name w:val="7EDEFCF495CD4A0F92382AD0841DB9D54"/>
    <w:rsid w:val="007F7754"/>
    <w:rPr>
      <w:rFonts w:ascii="Calibri" w:eastAsia="Times New Roman" w:hAnsi="Calibri" w:cs="Calibri"/>
    </w:rPr>
  </w:style>
  <w:style w:type="paragraph" w:customStyle="1" w:styleId="C0ACE3BDE2244E499A77888C08F6FCF64">
    <w:name w:val="C0ACE3BDE2244E499A77888C08F6FCF64"/>
    <w:rsid w:val="007F7754"/>
    <w:rPr>
      <w:rFonts w:ascii="Calibri" w:eastAsia="Times New Roman" w:hAnsi="Calibri" w:cs="Calibri"/>
    </w:rPr>
  </w:style>
  <w:style w:type="paragraph" w:customStyle="1" w:styleId="9C1F3A2DA49745C29682A609BE73D33C4">
    <w:name w:val="9C1F3A2DA49745C29682A609BE73D33C4"/>
    <w:rsid w:val="007F7754"/>
    <w:rPr>
      <w:rFonts w:ascii="Calibri" w:eastAsia="Times New Roman" w:hAnsi="Calibri" w:cs="Calibri"/>
    </w:rPr>
  </w:style>
  <w:style w:type="paragraph" w:customStyle="1" w:styleId="2051F943E68F42D8BEC7091EA425167B4">
    <w:name w:val="2051F943E68F42D8BEC7091EA425167B4"/>
    <w:rsid w:val="007F7754"/>
    <w:rPr>
      <w:rFonts w:ascii="Calibri" w:eastAsia="Times New Roman" w:hAnsi="Calibri" w:cs="Calibri"/>
    </w:rPr>
  </w:style>
  <w:style w:type="paragraph" w:customStyle="1" w:styleId="BF6D5A959DF04489ADBB0B8B319324934">
    <w:name w:val="BF6D5A959DF04489ADBB0B8B319324934"/>
    <w:rsid w:val="007F7754"/>
    <w:rPr>
      <w:rFonts w:ascii="Calibri" w:eastAsia="Times New Roman" w:hAnsi="Calibri" w:cs="Calibri"/>
    </w:rPr>
  </w:style>
  <w:style w:type="paragraph" w:customStyle="1" w:styleId="87724B2A7D634B3E8361604078B8DD9B4">
    <w:name w:val="87724B2A7D634B3E8361604078B8DD9B4"/>
    <w:rsid w:val="007F7754"/>
    <w:rPr>
      <w:rFonts w:ascii="Calibri" w:eastAsia="Times New Roman" w:hAnsi="Calibri" w:cs="Calibri"/>
    </w:rPr>
  </w:style>
  <w:style w:type="paragraph" w:customStyle="1" w:styleId="DFD7FBCA753D4794B7001CC993C329684">
    <w:name w:val="DFD7FBCA753D4794B7001CC993C329684"/>
    <w:rsid w:val="007F7754"/>
    <w:rPr>
      <w:rFonts w:ascii="Calibri" w:eastAsia="Times New Roman" w:hAnsi="Calibri" w:cs="Calibri"/>
    </w:rPr>
  </w:style>
  <w:style w:type="paragraph" w:customStyle="1" w:styleId="7148EF32381F456CBC5FC710A80298C14">
    <w:name w:val="7148EF32381F456CBC5FC710A80298C14"/>
    <w:rsid w:val="007F7754"/>
    <w:rPr>
      <w:rFonts w:ascii="Calibri" w:eastAsia="Times New Roman" w:hAnsi="Calibri" w:cs="Calibri"/>
    </w:rPr>
  </w:style>
  <w:style w:type="paragraph" w:customStyle="1" w:styleId="73137F8421014A2B972AF4A0A97C4A954">
    <w:name w:val="73137F8421014A2B972AF4A0A97C4A954"/>
    <w:rsid w:val="007F7754"/>
    <w:rPr>
      <w:rFonts w:ascii="Calibri" w:eastAsia="Times New Roman" w:hAnsi="Calibri" w:cs="Calibri"/>
    </w:rPr>
  </w:style>
  <w:style w:type="paragraph" w:customStyle="1" w:styleId="ECE6A58578E94AA5B680CA9E0B6092574">
    <w:name w:val="ECE6A58578E94AA5B680CA9E0B6092574"/>
    <w:rsid w:val="007F7754"/>
    <w:rPr>
      <w:rFonts w:ascii="Calibri" w:eastAsia="Times New Roman" w:hAnsi="Calibri" w:cs="Calibri"/>
    </w:rPr>
  </w:style>
  <w:style w:type="paragraph" w:customStyle="1" w:styleId="F5343860FB3C4303A2A66BC3850323594">
    <w:name w:val="F5343860FB3C4303A2A66BC3850323594"/>
    <w:rsid w:val="007F7754"/>
    <w:rPr>
      <w:rFonts w:ascii="Calibri" w:eastAsia="Times New Roman" w:hAnsi="Calibri" w:cs="Calibri"/>
    </w:rPr>
  </w:style>
  <w:style w:type="paragraph" w:customStyle="1" w:styleId="08BDF47A740A41D283C1FDD70CFAA25C4">
    <w:name w:val="08BDF47A740A41D283C1FDD70CFAA25C4"/>
    <w:rsid w:val="007F7754"/>
    <w:rPr>
      <w:rFonts w:ascii="Calibri" w:eastAsia="Times New Roman" w:hAnsi="Calibri" w:cs="Calibri"/>
    </w:rPr>
  </w:style>
  <w:style w:type="paragraph" w:customStyle="1" w:styleId="9C5785B0104A4C07B0BED7DD3ADB4DD14">
    <w:name w:val="9C5785B0104A4C07B0BED7DD3ADB4DD14"/>
    <w:rsid w:val="007F7754"/>
    <w:rPr>
      <w:rFonts w:ascii="Calibri" w:eastAsia="Times New Roman" w:hAnsi="Calibri" w:cs="Calibri"/>
    </w:rPr>
  </w:style>
  <w:style w:type="paragraph" w:customStyle="1" w:styleId="DA13D16A1B6A44E4B42FC8DA9011A1484">
    <w:name w:val="DA13D16A1B6A44E4B42FC8DA9011A1484"/>
    <w:rsid w:val="007F7754"/>
    <w:rPr>
      <w:rFonts w:ascii="Calibri" w:eastAsia="Times New Roman" w:hAnsi="Calibri" w:cs="Calibri"/>
    </w:rPr>
  </w:style>
  <w:style w:type="paragraph" w:customStyle="1" w:styleId="522E8A9358A3480092F959B0BA8463E24">
    <w:name w:val="522E8A9358A3480092F959B0BA8463E24"/>
    <w:rsid w:val="007F7754"/>
    <w:rPr>
      <w:rFonts w:ascii="Calibri" w:eastAsia="Times New Roman" w:hAnsi="Calibri" w:cs="Calibri"/>
    </w:rPr>
  </w:style>
  <w:style w:type="paragraph" w:customStyle="1" w:styleId="1BD25D754D9242B8B0B7496F3E5293604">
    <w:name w:val="1BD25D754D9242B8B0B7496F3E5293604"/>
    <w:rsid w:val="007F7754"/>
    <w:rPr>
      <w:rFonts w:ascii="Calibri" w:eastAsia="Times New Roman" w:hAnsi="Calibri" w:cs="Calibri"/>
    </w:rPr>
  </w:style>
  <w:style w:type="paragraph" w:customStyle="1" w:styleId="A0A69245B98341DE9FDB162F281D8B7D4">
    <w:name w:val="A0A69245B98341DE9FDB162F281D8B7D4"/>
    <w:rsid w:val="007F7754"/>
    <w:rPr>
      <w:rFonts w:ascii="Calibri" w:eastAsia="Times New Roman" w:hAnsi="Calibri" w:cs="Calibri"/>
    </w:rPr>
  </w:style>
  <w:style w:type="paragraph" w:customStyle="1" w:styleId="88ADCA31A7B24F89B13D192C80026F134">
    <w:name w:val="88ADCA31A7B24F89B13D192C80026F134"/>
    <w:rsid w:val="007F7754"/>
    <w:rPr>
      <w:rFonts w:ascii="Calibri" w:eastAsia="Times New Roman" w:hAnsi="Calibri" w:cs="Calibri"/>
    </w:rPr>
  </w:style>
  <w:style w:type="paragraph" w:customStyle="1" w:styleId="18E2D944E1CB4D3CAEEE1998F476F2464">
    <w:name w:val="18E2D944E1CB4D3CAEEE1998F476F2464"/>
    <w:rsid w:val="007F7754"/>
    <w:rPr>
      <w:rFonts w:ascii="Calibri" w:eastAsia="Times New Roman" w:hAnsi="Calibri" w:cs="Calibri"/>
    </w:rPr>
  </w:style>
  <w:style w:type="paragraph" w:customStyle="1" w:styleId="46290ED9BBF64D6883728C01D94561D54">
    <w:name w:val="46290ED9BBF64D6883728C01D94561D54"/>
    <w:rsid w:val="007F7754"/>
    <w:rPr>
      <w:rFonts w:ascii="Calibri" w:eastAsia="Times New Roman" w:hAnsi="Calibri" w:cs="Calibri"/>
    </w:rPr>
  </w:style>
  <w:style w:type="paragraph" w:customStyle="1" w:styleId="4C63889D825541E28ED1903932E2E7BE4">
    <w:name w:val="4C63889D825541E28ED1903932E2E7BE4"/>
    <w:rsid w:val="007F7754"/>
    <w:rPr>
      <w:rFonts w:ascii="Calibri" w:eastAsia="Times New Roman" w:hAnsi="Calibri" w:cs="Calibri"/>
    </w:rPr>
  </w:style>
  <w:style w:type="paragraph" w:customStyle="1" w:styleId="DB78848AE49245138F4A95CA03BA0FED4">
    <w:name w:val="DB78848AE49245138F4A95CA03BA0FED4"/>
    <w:rsid w:val="007F7754"/>
    <w:rPr>
      <w:rFonts w:ascii="Calibri" w:eastAsia="Times New Roman" w:hAnsi="Calibri" w:cs="Calibri"/>
    </w:rPr>
  </w:style>
  <w:style w:type="paragraph" w:customStyle="1" w:styleId="7281761C8FEE4E4EBFB7B8C2E2505CA44">
    <w:name w:val="7281761C8FEE4E4EBFB7B8C2E2505CA44"/>
    <w:rsid w:val="007F7754"/>
    <w:rPr>
      <w:rFonts w:ascii="Calibri" w:eastAsia="Times New Roman" w:hAnsi="Calibri" w:cs="Calibri"/>
    </w:rPr>
  </w:style>
  <w:style w:type="paragraph" w:customStyle="1" w:styleId="CF4B363AEF5E42F8A9985F6142DA43DE4">
    <w:name w:val="CF4B363AEF5E42F8A9985F6142DA43DE4"/>
    <w:rsid w:val="007F7754"/>
    <w:rPr>
      <w:rFonts w:ascii="Calibri" w:eastAsia="Times New Roman" w:hAnsi="Calibri" w:cs="Calibri"/>
    </w:rPr>
  </w:style>
  <w:style w:type="paragraph" w:customStyle="1" w:styleId="1C31093765414E3EA59463518979BF6F4">
    <w:name w:val="1C31093765414E3EA59463518979BF6F4"/>
    <w:rsid w:val="007F7754"/>
    <w:rPr>
      <w:rFonts w:ascii="Calibri" w:eastAsia="Times New Roman" w:hAnsi="Calibri" w:cs="Calibri"/>
    </w:rPr>
  </w:style>
  <w:style w:type="paragraph" w:customStyle="1" w:styleId="E6F6BC38468A4926952A4A29595144BB4">
    <w:name w:val="E6F6BC38468A4926952A4A29595144BB4"/>
    <w:rsid w:val="007F7754"/>
    <w:rPr>
      <w:rFonts w:ascii="Calibri" w:eastAsia="Times New Roman" w:hAnsi="Calibri" w:cs="Calibri"/>
    </w:rPr>
  </w:style>
  <w:style w:type="paragraph" w:customStyle="1" w:styleId="F9B4FFB75B28484592760676BE2601874">
    <w:name w:val="F9B4FFB75B28484592760676BE2601874"/>
    <w:rsid w:val="007F7754"/>
    <w:rPr>
      <w:rFonts w:ascii="Calibri" w:eastAsia="Times New Roman" w:hAnsi="Calibri" w:cs="Calibri"/>
    </w:rPr>
  </w:style>
  <w:style w:type="paragraph" w:customStyle="1" w:styleId="2C61852B305C4D8B80AAF176B79766314">
    <w:name w:val="2C61852B305C4D8B80AAF176B79766314"/>
    <w:rsid w:val="007F7754"/>
    <w:rPr>
      <w:rFonts w:ascii="Calibri" w:eastAsia="Times New Roman" w:hAnsi="Calibri" w:cs="Calibri"/>
    </w:rPr>
  </w:style>
  <w:style w:type="paragraph" w:customStyle="1" w:styleId="1CE85280BA3047689056E0518AA24E694">
    <w:name w:val="1CE85280BA3047689056E0518AA24E694"/>
    <w:rsid w:val="007F7754"/>
    <w:rPr>
      <w:rFonts w:ascii="Calibri" w:eastAsia="Times New Roman" w:hAnsi="Calibri" w:cs="Calibri"/>
    </w:rPr>
  </w:style>
  <w:style w:type="paragraph" w:customStyle="1" w:styleId="D6FD9827EBB64FE4B52F4B58B1DF5EC84">
    <w:name w:val="D6FD9827EBB64FE4B52F4B58B1DF5EC84"/>
    <w:rsid w:val="007F7754"/>
    <w:rPr>
      <w:rFonts w:ascii="Calibri" w:eastAsia="Times New Roman" w:hAnsi="Calibri" w:cs="Calibri"/>
    </w:rPr>
  </w:style>
  <w:style w:type="paragraph" w:customStyle="1" w:styleId="06E5613E9C86459AB49DC63E7944DC5A4">
    <w:name w:val="06E5613E9C86459AB49DC63E7944DC5A4"/>
    <w:rsid w:val="007F7754"/>
    <w:rPr>
      <w:rFonts w:ascii="Calibri" w:eastAsia="Times New Roman" w:hAnsi="Calibri" w:cs="Calibri"/>
    </w:rPr>
  </w:style>
  <w:style w:type="paragraph" w:customStyle="1" w:styleId="9976FD907AFD461C92F73F5A7454A04D4">
    <w:name w:val="9976FD907AFD461C92F73F5A7454A04D4"/>
    <w:rsid w:val="007F7754"/>
    <w:rPr>
      <w:rFonts w:ascii="Calibri" w:eastAsia="Times New Roman" w:hAnsi="Calibri" w:cs="Calibri"/>
    </w:rPr>
  </w:style>
  <w:style w:type="paragraph" w:customStyle="1" w:styleId="F31D042135434EF387E348B92350BF114">
    <w:name w:val="F31D042135434EF387E348B92350BF114"/>
    <w:rsid w:val="007F7754"/>
    <w:rPr>
      <w:rFonts w:ascii="Calibri" w:eastAsia="Times New Roman" w:hAnsi="Calibri" w:cs="Calibri"/>
    </w:rPr>
  </w:style>
  <w:style w:type="paragraph" w:customStyle="1" w:styleId="54A2E43126764B4187C6E41BF7A389414">
    <w:name w:val="54A2E43126764B4187C6E41BF7A389414"/>
    <w:rsid w:val="007F7754"/>
    <w:rPr>
      <w:rFonts w:ascii="Calibri" w:eastAsia="Times New Roman" w:hAnsi="Calibri" w:cs="Calibri"/>
    </w:rPr>
  </w:style>
  <w:style w:type="paragraph" w:customStyle="1" w:styleId="E99FD2C0ABEA4B5C87B0627C3E8FBEFC4">
    <w:name w:val="E99FD2C0ABEA4B5C87B0627C3E8FBEFC4"/>
    <w:rsid w:val="007F7754"/>
    <w:rPr>
      <w:rFonts w:ascii="Calibri" w:eastAsia="Times New Roman" w:hAnsi="Calibri" w:cs="Calibri"/>
    </w:rPr>
  </w:style>
  <w:style w:type="paragraph" w:customStyle="1" w:styleId="38A984CD16214F96B4923C531C98455E4">
    <w:name w:val="38A984CD16214F96B4923C531C98455E4"/>
    <w:rsid w:val="007F7754"/>
    <w:rPr>
      <w:rFonts w:ascii="Calibri" w:eastAsia="Times New Roman" w:hAnsi="Calibri" w:cs="Calibri"/>
    </w:rPr>
  </w:style>
  <w:style w:type="paragraph" w:customStyle="1" w:styleId="D3CE9FA6C7B34AD6914509F94888B7884">
    <w:name w:val="D3CE9FA6C7B34AD6914509F94888B7884"/>
    <w:rsid w:val="007F7754"/>
    <w:rPr>
      <w:rFonts w:ascii="Calibri" w:eastAsia="Times New Roman" w:hAnsi="Calibri" w:cs="Calibri"/>
    </w:rPr>
  </w:style>
  <w:style w:type="paragraph" w:customStyle="1" w:styleId="A92F74BF98CF42B7A9BC1F2B1623D74B4">
    <w:name w:val="A92F74BF98CF42B7A9BC1F2B1623D74B4"/>
    <w:rsid w:val="007F7754"/>
    <w:rPr>
      <w:rFonts w:ascii="Calibri" w:eastAsia="Times New Roman" w:hAnsi="Calibri" w:cs="Calibri"/>
    </w:rPr>
  </w:style>
  <w:style w:type="paragraph" w:customStyle="1" w:styleId="7618BC8076D94BE6B6C12C7F0C8CDA2F4">
    <w:name w:val="7618BC8076D94BE6B6C12C7F0C8CDA2F4"/>
    <w:rsid w:val="007F7754"/>
    <w:rPr>
      <w:rFonts w:ascii="Calibri" w:eastAsia="Times New Roman" w:hAnsi="Calibri" w:cs="Calibri"/>
    </w:rPr>
  </w:style>
  <w:style w:type="paragraph" w:customStyle="1" w:styleId="172E134975D0488996F76E101C41766A4">
    <w:name w:val="172E134975D0488996F76E101C41766A4"/>
    <w:rsid w:val="007F7754"/>
    <w:rPr>
      <w:rFonts w:ascii="Calibri" w:eastAsia="Times New Roman" w:hAnsi="Calibri" w:cs="Calibri"/>
    </w:rPr>
  </w:style>
  <w:style w:type="paragraph" w:customStyle="1" w:styleId="2A1FAE39456D44719C755E33F448203C4">
    <w:name w:val="2A1FAE39456D44719C755E33F448203C4"/>
    <w:rsid w:val="007F7754"/>
    <w:rPr>
      <w:rFonts w:ascii="Calibri" w:eastAsia="Times New Roman" w:hAnsi="Calibri" w:cs="Calibri"/>
    </w:rPr>
  </w:style>
  <w:style w:type="paragraph" w:customStyle="1" w:styleId="1A39600CC7A54CB19A3B76E515ABE6C94">
    <w:name w:val="1A39600CC7A54CB19A3B76E515ABE6C94"/>
    <w:rsid w:val="007F7754"/>
    <w:rPr>
      <w:rFonts w:ascii="Calibri" w:eastAsia="Times New Roman" w:hAnsi="Calibri" w:cs="Calibri"/>
    </w:rPr>
  </w:style>
  <w:style w:type="paragraph" w:customStyle="1" w:styleId="85CE910F76664357AD12EF398E9196F84">
    <w:name w:val="85CE910F76664357AD12EF398E9196F84"/>
    <w:rsid w:val="007F7754"/>
    <w:rPr>
      <w:rFonts w:ascii="Calibri" w:eastAsia="Times New Roman" w:hAnsi="Calibri" w:cs="Calibri"/>
    </w:rPr>
  </w:style>
  <w:style w:type="paragraph" w:customStyle="1" w:styleId="39F3760D717A44688649A1EE199D008B4">
    <w:name w:val="39F3760D717A44688649A1EE199D008B4"/>
    <w:rsid w:val="007F7754"/>
    <w:rPr>
      <w:rFonts w:ascii="Calibri" w:eastAsia="Times New Roman" w:hAnsi="Calibri" w:cs="Calibri"/>
    </w:rPr>
  </w:style>
  <w:style w:type="paragraph" w:customStyle="1" w:styleId="50280DD7A917481887FFC583A8627C734">
    <w:name w:val="50280DD7A917481887FFC583A8627C734"/>
    <w:rsid w:val="007F7754"/>
    <w:rPr>
      <w:rFonts w:ascii="Calibri" w:eastAsia="Times New Roman" w:hAnsi="Calibri" w:cs="Calibri"/>
    </w:rPr>
  </w:style>
  <w:style w:type="paragraph" w:customStyle="1" w:styleId="C660AD87EDDC4A7E8118F8B56C7F1D2A4">
    <w:name w:val="C660AD87EDDC4A7E8118F8B56C7F1D2A4"/>
    <w:rsid w:val="007F7754"/>
    <w:rPr>
      <w:rFonts w:ascii="Calibri" w:eastAsia="Times New Roman" w:hAnsi="Calibri" w:cs="Calibri"/>
    </w:rPr>
  </w:style>
  <w:style w:type="paragraph" w:customStyle="1" w:styleId="F1F1C91DC85A487BAFC0D4FC757B0B624">
    <w:name w:val="F1F1C91DC85A487BAFC0D4FC757B0B624"/>
    <w:rsid w:val="007F7754"/>
    <w:rPr>
      <w:rFonts w:ascii="Calibri" w:eastAsia="Times New Roman" w:hAnsi="Calibri" w:cs="Calibri"/>
    </w:rPr>
  </w:style>
  <w:style w:type="paragraph" w:customStyle="1" w:styleId="DB6F7CD46D20408B9DB652357358CB264">
    <w:name w:val="DB6F7CD46D20408B9DB652357358CB264"/>
    <w:rsid w:val="007F7754"/>
    <w:rPr>
      <w:rFonts w:ascii="Calibri" w:eastAsia="Times New Roman" w:hAnsi="Calibri" w:cs="Calibri"/>
    </w:rPr>
  </w:style>
  <w:style w:type="paragraph" w:customStyle="1" w:styleId="43E36EE3F5BB4D619CC45A3497FF504C4">
    <w:name w:val="43E36EE3F5BB4D619CC45A3497FF504C4"/>
    <w:rsid w:val="007F7754"/>
    <w:rPr>
      <w:rFonts w:ascii="Calibri" w:eastAsia="Times New Roman" w:hAnsi="Calibri" w:cs="Calibri"/>
    </w:rPr>
  </w:style>
  <w:style w:type="paragraph" w:customStyle="1" w:styleId="B66AFEF372204706AA04F52418D982784">
    <w:name w:val="B66AFEF372204706AA04F52418D982784"/>
    <w:rsid w:val="007F7754"/>
    <w:rPr>
      <w:rFonts w:ascii="Calibri" w:eastAsia="Times New Roman" w:hAnsi="Calibri" w:cs="Calibri"/>
    </w:rPr>
  </w:style>
  <w:style w:type="paragraph" w:customStyle="1" w:styleId="06BB752B8A464A03952C04311944219C4">
    <w:name w:val="06BB752B8A464A03952C04311944219C4"/>
    <w:rsid w:val="007F7754"/>
    <w:rPr>
      <w:rFonts w:ascii="Calibri" w:eastAsia="Times New Roman" w:hAnsi="Calibri" w:cs="Calibri"/>
    </w:rPr>
  </w:style>
  <w:style w:type="paragraph" w:customStyle="1" w:styleId="189D750BF1884E8AA9E5ED930C81041F4">
    <w:name w:val="189D750BF1884E8AA9E5ED930C81041F4"/>
    <w:rsid w:val="007F7754"/>
    <w:rPr>
      <w:rFonts w:ascii="Calibri" w:eastAsia="Times New Roman" w:hAnsi="Calibri" w:cs="Calibri"/>
    </w:rPr>
  </w:style>
  <w:style w:type="paragraph" w:customStyle="1" w:styleId="107E9EDBF5324BF1A7C52CE5C5708D6F3">
    <w:name w:val="107E9EDBF5324BF1A7C52CE5C5708D6F3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2307FEF57269459BAEE8D8BD5D9DD3032">
    <w:name w:val="2307FEF57269459BAEE8D8BD5D9DD3032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26E096F473F54C4DB614F7EB5465F124">
    <w:name w:val="26E096F473F54C4DB614F7EB5465F124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F2E4BBC621BF48A58209DEF1D0C5E50B12">
    <w:name w:val="F2E4BBC621BF48A58209DEF1D0C5E50B12"/>
    <w:rsid w:val="007F7754"/>
    <w:rPr>
      <w:rFonts w:ascii="Calibri" w:eastAsia="Times New Roman" w:hAnsi="Calibri" w:cs="Calibri"/>
    </w:rPr>
  </w:style>
  <w:style w:type="paragraph" w:customStyle="1" w:styleId="AF5AEF543E8648D3B003111D049F6F1C6">
    <w:name w:val="AF5AEF543E8648D3B003111D049F6F1C6"/>
    <w:rsid w:val="007F7754"/>
    <w:rPr>
      <w:rFonts w:ascii="Calibri" w:eastAsia="Times New Roman" w:hAnsi="Calibri" w:cs="Calibri"/>
    </w:rPr>
  </w:style>
  <w:style w:type="paragraph" w:customStyle="1" w:styleId="EFFCAB1EC1B141A2AFB73B634C95B06E8">
    <w:name w:val="EFFCAB1EC1B141A2AFB73B634C95B06E8"/>
    <w:rsid w:val="007F7754"/>
    <w:rPr>
      <w:rFonts w:ascii="Calibri" w:eastAsia="Times New Roman" w:hAnsi="Calibri" w:cs="Calibri"/>
    </w:rPr>
  </w:style>
  <w:style w:type="paragraph" w:customStyle="1" w:styleId="B5C382BEBAC34B61BA487CAC2986739B10">
    <w:name w:val="B5C382BEBAC34B61BA487CAC2986739B10"/>
    <w:rsid w:val="007F7754"/>
    <w:rPr>
      <w:rFonts w:ascii="Calibri" w:eastAsia="Times New Roman" w:hAnsi="Calibri" w:cs="Calibri"/>
    </w:rPr>
  </w:style>
  <w:style w:type="paragraph" w:customStyle="1" w:styleId="533EBD5644B544AFBC1BBF895BEC7DDF5">
    <w:name w:val="533EBD5644B544AFBC1BBF895BEC7DDF5"/>
    <w:rsid w:val="007F7754"/>
    <w:rPr>
      <w:rFonts w:ascii="Calibri" w:eastAsia="Times New Roman" w:hAnsi="Calibri" w:cs="Calibri"/>
    </w:rPr>
  </w:style>
  <w:style w:type="paragraph" w:customStyle="1" w:styleId="42F5319199F244C89492BE0D0F9B73545">
    <w:name w:val="42F5319199F244C89492BE0D0F9B73545"/>
    <w:rsid w:val="007F7754"/>
    <w:rPr>
      <w:rFonts w:ascii="Calibri" w:eastAsia="Times New Roman" w:hAnsi="Calibri" w:cs="Calibri"/>
    </w:rPr>
  </w:style>
  <w:style w:type="paragraph" w:customStyle="1" w:styleId="3E54AA0BEE174FCA9F9353E198ACC75F5">
    <w:name w:val="3E54AA0BEE174FCA9F9353E198ACC75F5"/>
    <w:rsid w:val="007F7754"/>
    <w:rPr>
      <w:rFonts w:ascii="Calibri" w:eastAsia="Times New Roman" w:hAnsi="Calibri" w:cs="Calibri"/>
    </w:rPr>
  </w:style>
  <w:style w:type="paragraph" w:customStyle="1" w:styleId="DEF45BA0615F42679BC4183CBD1218635">
    <w:name w:val="DEF45BA0615F42679BC4183CBD1218635"/>
    <w:rsid w:val="007F7754"/>
    <w:rPr>
      <w:rFonts w:ascii="Calibri" w:eastAsia="Times New Roman" w:hAnsi="Calibri" w:cs="Calibri"/>
    </w:rPr>
  </w:style>
  <w:style w:type="paragraph" w:customStyle="1" w:styleId="C26E22C0FBCE49A4A78466A710702FFE5">
    <w:name w:val="C26E22C0FBCE49A4A78466A710702FFE5"/>
    <w:rsid w:val="007F7754"/>
    <w:rPr>
      <w:rFonts w:ascii="Calibri" w:eastAsia="Times New Roman" w:hAnsi="Calibri" w:cs="Calibri"/>
    </w:rPr>
  </w:style>
  <w:style w:type="paragraph" w:customStyle="1" w:styleId="B3B17B0866A540FDB99A0CF7B744D5D95">
    <w:name w:val="B3B17B0866A540FDB99A0CF7B744D5D95"/>
    <w:rsid w:val="007F7754"/>
    <w:rPr>
      <w:rFonts w:ascii="Calibri" w:eastAsia="Times New Roman" w:hAnsi="Calibri" w:cs="Calibri"/>
    </w:rPr>
  </w:style>
  <w:style w:type="paragraph" w:customStyle="1" w:styleId="F848E6C9226C431F84E47FAD103ECFE95">
    <w:name w:val="F848E6C9226C431F84E47FAD103ECFE95"/>
    <w:rsid w:val="007F7754"/>
    <w:rPr>
      <w:rFonts w:ascii="Calibri" w:eastAsia="Times New Roman" w:hAnsi="Calibri" w:cs="Calibri"/>
    </w:rPr>
  </w:style>
  <w:style w:type="paragraph" w:customStyle="1" w:styleId="E582C9DFE01440AA8DF4E35941A987185">
    <w:name w:val="E582C9DFE01440AA8DF4E35941A987185"/>
    <w:rsid w:val="007F7754"/>
    <w:rPr>
      <w:rFonts w:ascii="Calibri" w:eastAsia="Times New Roman" w:hAnsi="Calibri" w:cs="Calibri"/>
    </w:rPr>
  </w:style>
  <w:style w:type="paragraph" w:customStyle="1" w:styleId="560B4FA2C8F44223A56122DC1C1AA5EA5">
    <w:name w:val="560B4FA2C8F44223A56122DC1C1AA5EA5"/>
    <w:rsid w:val="007F7754"/>
    <w:rPr>
      <w:rFonts w:ascii="Calibri" w:eastAsia="Times New Roman" w:hAnsi="Calibri" w:cs="Calibri"/>
    </w:rPr>
  </w:style>
  <w:style w:type="paragraph" w:customStyle="1" w:styleId="F72D666B2FF54DB08549DE1DB46C4DCB5">
    <w:name w:val="F72D666B2FF54DB08549DE1DB46C4DCB5"/>
    <w:rsid w:val="007F7754"/>
    <w:rPr>
      <w:rFonts w:ascii="Calibri" w:eastAsia="Times New Roman" w:hAnsi="Calibri" w:cs="Calibri"/>
    </w:rPr>
  </w:style>
  <w:style w:type="paragraph" w:customStyle="1" w:styleId="F2D13A7247F74308A98B34B6F74BA1A25">
    <w:name w:val="F2D13A7247F74308A98B34B6F74BA1A25"/>
    <w:rsid w:val="007F7754"/>
    <w:rPr>
      <w:rFonts w:ascii="Calibri" w:eastAsia="Times New Roman" w:hAnsi="Calibri" w:cs="Calibri"/>
    </w:rPr>
  </w:style>
  <w:style w:type="paragraph" w:customStyle="1" w:styleId="8C23933E93774DCFA97BF9B88D608D4C5">
    <w:name w:val="8C23933E93774DCFA97BF9B88D608D4C5"/>
    <w:rsid w:val="007F7754"/>
    <w:rPr>
      <w:rFonts w:ascii="Calibri" w:eastAsia="Times New Roman" w:hAnsi="Calibri" w:cs="Calibri"/>
    </w:rPr>
  </w:style>
  <w:style w:type="paragraph" w:customStyle="1" w:styleId="5E1E1147C1094AF0A248F6297B76518D5">
    <w:name w:val="5E1E1147C1094AF0A248F6297B76518D5"/>
    <w:rsid w:val="007F7754"/>
    <w:rPr>
      <w:rFonts w:ascii="Calibri" w:eastAsia="Times New Roman" w:hAnsi="Calibri" w:cs="Calibri"/>
    </w:rPr>
  </w:style>
  <w:style w:type="paragraph" w:customStyle="1" w:styleId="FF5570E3891C4BAC8C6D89499C2218CB5">
    <w:name w:val="FF5570E3891C4BAC8C6D89499C2218CB5"/>
    <w:rsid w:val="007F7754"/>
    <w:rPr>
      <w:rFonts w:ascii="Calibri" w:eastAsia="Times New Roman" w:hAnsi="Calibri" w:cs="Calibri"/>
    </w:rPr>
  </w:style>
  <w:style w:type="paragraph" w:customStyle="1" w:styleId="E5D5A3A66E974D258F0B9F4F22EA3B935">
    <w:name w:val="E5D5A3A66E974D258F0B9F4F22EA3B935"/>
    <w:rsid w:val="007F7754"/>
    <w:rPr>
      <w:rFonts w:ascii="Calibri" w:eastAsia="Times New Roman" w:hAnsi="Calibri" w:cs="Calibri"/>
    </w:rPr>
  </w:style>
  <w:style w:type="paragraph" w:customStyle="1" w:styleId="0AC19391BFE049DA9290831E5301021C5">
    <w:name w:val="0AC19391BFE049DA9290831E5301021C5"/>
    <w:rsid w:val="007F7754"/>
    <w:rPr>
      <w:rFonts w:ascii="Calibri" w:eastAsia="Times New Roman" w:hAnsi="Calibri" w:cs="Calibri"/>
    </w:rPr>
  </w:style>
  <w:style w:type="paragraph" w:customStyle="1" w:styleId="97364F7B6F7A4FE19C537CB7D5EFFC535">
    <w:name w:val="97364F7B6F7A4FE19C537CB7D5EFFC535"/>
    <w:rsid w:val="007F7754"/>
    <w:rPr>
      <w:rFonts w:ascii="Calibri" w:eastAsia="Times New Roman" w:hAnsi="Calibri" w:cs="Calibri"/>
    </w:rPr>
  </w:style>
  <w:style w:type="paragraph" w:customStyle="1" w:styleId="7EDEFCF495CD4A0F92382AD0841DB9D55">
    <w:name w:val="7EDEFCF495CD4A0F92382AD0841DB9D55"/>
    <w:rsid w:val="007F7754"/>
    <w:rPr>
      <w:rFonts w:ascii="Calibri" w:eastAsia="Times New Roman" w:hAnsi="Calibri" w:cs="Calibri"/>
    </w:rPr>
  </w:style>
  <w:style w:type="paragraph" w:customStyle="1" w:styleId="C0ACE3BDE2244E499A77888C08F6FCF65">
    <w:name w:val="C0ACE3BDE2244E499A77888C08F6FCF65"/>
    <w:rsid w:val="007F7754"/>
    <w:rPr>
      <w:rFonts w:ascii="Calibri" w:eastAsia="Times New Roman" w:hAnsi="Calibri" w:cs="Calibri"/>
    </w:rPr>
  </w:style>
  <w:style w:type="paragraph" w:customStyle="1" w:styleId="9C1F3A2DA49745C29682A609BE73D33C5">
    <w:name w:val="9C1F3A2DA49745C29682A609BE73D33C5"/>
    <w:rsid w:val="007F7754"/>
    <w:rPr>
      <w:rFonts w:ascii="Calibri" w:eastAsia="Times New Roman" w:hAnsi="Calibri" w:cs="Calibri"/>
    </w:rPr>
  </w:style>
  <w:style w:type="paragraph" w:customStyle="1" w:styleId="2051F943E68F42D8BEC7091EA425167B5">
    <w:name w:val="2051F943E68F42D8BEC7091EA425167B5"/>
    <w:rsid w:val="007F7754"/>
    <w:rPr>
      <w:rFonts w:ascii="Calibri" w:eastAsia="Times New Roman" w:hAnsi="Calibri" w:cs="Calibri"/>
    </w:rPr>
  </w:style>
  <w:style w:type="paragraph" w:customStyle="1" w:styleId="BF6D5A959DF04489ADBB0B8B319324935">
    <w:name w:val="BF6D5A959DF04489ADBB0B8B319324935"/>
    <w:rsid w:val="007F7754"/>
    <w:rPr>
      <w:rFonts w:ascii="Calibri" w:eastAsia="Times New Roman" w:hAnsi="Calibri" w:cs="Calibri"/>
    </w:rPr>
  </w:style>
  <w:style w:type="paragraph" w:customStyle="1" w:styleId="87724B2A7D634B3E8361604078B8DD9B5">
    <w:name w:val="87724B2A7D634B3E8361604078B8DD9B5"/>
    <w:rsid w:val="007F7754"/>
    <w:rPr>
      <w:rFonts w:ascii="Calibri" w:eastAsia="Times New Roman" w:hAnsi="Calibri" w:cs="Calibri"/>
    </w:rPr>
  </w:style>
  <w:style w:type="paragraph" w:customStyle="1" w:styleId="DFD7FBCA753D4794B7001CC993C329685">
    <w:name w:val="DFD7FBCA753D4794B7001CC993C329685"/>
    <w:rsid w:val="007F7754"/>
    <w:rPr>
      <w:rFonts w:ascii="Calibri" w:eastAsia="Times New Roman" w:hAnsi="Calibri" w:cs="Calibri"/>
    </w:rPr>
  </w:style>
  <w:style w:type="paragraph" w:customStyle="1" w:styleId="7148EF32381F456CBC5FC710A80298C15">
    <w:name w:val="7148EF32381F456CBC5FC710A80298C15"/>
    <w:rsid w:val="007F7754"/>
    <w:rPr>
      <w:rFonts w:ascii="Calibri" w:eastAsia="Times New Roman" w:hAnsi="Calibri" w:cs="Calibri"/>
    </w:rPr>
  </w:style>
  <w:style w:type="paragraph" w:customStyle="1" w:styleId="73137F8421014A2B972AF4A0A97C4A955">
    <w:name w:val="73137F8421014A2B972AF4A0A97C4A955"/>
    <w:rsid w:val="007F7754"/>
    <w:rPr>
      <w:rFonts w:ascii="Calibri" w:eastAsia="Times New Roman" w:hAnsi="Calibri" w:cs="Calibri"/>
    </w:rPr>
  </w:style>
  <w:style w:type="paragraph" w:customStyle="1" w:styleId="ECE6A58578E94AA5B680CA9E0B6092575">
    <w:name w:val="ECE6A58578E94AA5B680CA9E0B6092575"/>
    <w:rsid w:val="007F7754"/>
    <w:rPr>
      <w:rFonts w:ascii="Calibri" w:eastAsia="Times New Roman" w:hAnsi="Calibri" w:cs="Calibri"/>
    </w:rPr>
  </w:style>
  <w:style w:type="paragraph" w:customStyle="1" w:styleId="F5343860FB3C4303A2A66BC3850323595">
    <w:name w:val="F5343860FB3C4303A2A66BC3850323595"/>
    <w:rsid w:val="007F7754"/>
    <w:rPr>
      <w:rFonts w:ascii="Calibri" w:eastAsia="Times New Roman" w:hAnsi="Calibri" w:cs="Calibri"/>
    </w:rPr>
  </w:style>
  <w:style w:type="paragraph" w:customStyle="1" w:styleId="08BDF47A740A41D283C1FDD70CFAA25C5">
    <w:name w:val="08BDF47A740A41D283C1FDD70CFAA25C5"/>
    <w:rsid w:val="007F7754"/>
    <w:rPr>
      <w:rFonts w:ascii="Calibri" w:eastAsia="Times New Roman" w:hAnsi="Calibri" w:cs="Calibri"/>
    </w:rPr>
  </w:style>
  <w:style w:type="paragraph" w:customStyle="1" w:styleId="9C5785B0104A4C07B0BED7DD3ADB4DD15">
    <w:name w:val="9C5785B0104A4C07B0BED7DD3ADB4DD15"/>
    <w:rsid w:val="007F7754"/>
    <w:rPr>
      <w:rFonts w:ascii="Calibri" w:eastAsia="Times New Roman" w:hAnsi="Calibri" w:cs="Calibri"/>
    </w:rPr>
  </w:style>
  <w:style w:type="paragraph" w:customStyle="1" w:styleId="DA13D16A1B6A44E4B42FC8DA9011A1485">
    <w:name w:val="DA13D16A1B6A44E4B42FC8DA9011A1485"/>
    <w:rsid w:val="007F7754"/>
    <w:rPr>
      <w:rFonts w:ascii="Calibri" w:eastAsia="Times New Roman" w:hAnsi="Calibri" w:cs="Calibri"/>
    </w:rPr>
  </w:style>
  <w:style w:type="paragraph" w:customStyle="1" w:styleId="522E8A9358A3480092F959B0BA8463E25">
    <w:name w:val="522E8A9358A3480092F959B0BA8463E25"/>
    <w:rsid w:val="007F7754"/>
    <w:rPr>
      <w:rFonts w:ascii="Calibri" w:eastAsia="Times New Roman" w:hAnsi="Calibri" w:cs="Calibri"/>
    </w:rPr>
  </w:style>
  <w:style w:type="paragraph" w:customStyle="1" w:styleId="1BD25D754D9242B8B0B7496F3E5293605">
    <w:name w:val="1BD25D754D9242B8B0B7496F3E5293605"/>
    <w:rsid w:val="007F7754"/>
    <w:rPr>
      <w:rFonts w:ascii="Calibri" w:eastAsia="Times New Roman" w:hAnsi="Calibri" w:cs="Calibri"/>
    </w:rPr>
  </w:style>
  <w:style w:type="paragraph" w:customStyle="1" w:styleId="A0A69245B98341DE9FDB162F281D8B7D5">
    <w:name w:val="A0A69245B98341DE9FDB162F281D8B7D5"/>
    <w:rsid w:val="007F7754"/>
    <w:rPr>
      <w:rFonts w:ascii="Calibri" w:eastAsia="Times New Roman" w:hAnsi="Calibri" w:cs="Calibri"/>
    </w:rPr>
  </w:style>
  <w:style w:type="paragraph" w:customStyle="1" w:styleId="88ADCA31A7B24F89B13D192C80026F135">
    <w:name w:val="88ADCA31A7B24F89B13D192C80026F135"/>
    <w:rsid w:val="007F7754"/>
    <w:rPr>
      <w:rFonts w:ascii="Calibri" w:eastAsia="Times New Roman" w:hAnsi="Calibri" w:cs="Calibri"/>
    </w:rPr>
  </w:style>
  <w:style w:type="paragraph" w:customStyle="1" w:styleId="18E2D944E1CB4D3CAEEE1998F476F2465">
    <w:name w:val="18E2D944E1CB4D3CAEEE1998F476F2465"/>
    <w:rsid w:val="007F7754"/>
    <w:rPr>
      <w:rFonts w:ascii="Calibri" w:eastAsia="Times New Roman" w:hAnsi="Calibri" w:cs="Calibri"/>
    </w:rPr>
  </w:style>
  <w:style w:type="paragraph" w:customStyle="1" w:styleId="46290ED9BBF64D6883728C01D94561D55">
    <w:name w:val="46290ED9BBF64D6883728C01D94561D55"/>
    <w:rsid w:val="007F7754"/>
    <w:rPr>
      <w:rFonts w:ascii="Calibri" w:eastAsia="Times New Roman" w:hAnsi="Calibri" w:cs="Calibri"/>
    </w:rPr>
  </w:style>
  <w:style w:type="paragraph" w:customStyle="1" w:styleId="4C63889D825541E28ED1903932E2E7BE5">
    <w:name w:val="4C63889D825541E28ED1903932E2E7BE5"/>
    <w:rsid w:val="007F7754"/>
    <w:rPr>
      <w:rFonts w:ascii="Calibri" w:eastAsia="Times New Roman" w:hAnsi="Calibri" w:cs="Calibri"/>
    </w:rPr>
  </w:style>
  <w:style w:type="paragraph" w:customStyle="1" w:styleId="DB78848AE49245138F4A95CA03BA0FED5">
    <w:name w:val="DB78848AE49245138F4A95CA03BA0FED5"/>
    <w:rsid w:val="007F7754"/>
    <w:rPr>
      <w:rFonts w:ascii="Calibri" w:eastAsia="Times New Roman" w:hAnsi="Calibri" w:cs="Calibri"/>
    </w:rPr>
  </w:style>
  <w:style w:type="paragraph" w:customStyle="1" w:styleId="7281761C8FEE4E4EBFB7B8C2E2505CA45">
    <w:name w:val="7281761C8FEE4E4EBFB7B8C2E2505CA45"/>
    <w:rsid w:val="007F7754"/>
    <w:rPr>
      <w:rFonts w:ascii="Calibri" w:eastAsia="Times New Roman" w:hAnsi="Calibri" w:cs="Calibri"/>
    </w:rPr>
  </w:style>
  <w:style w:type="paragraph" w:customStyle="1" w:styleId="CF4B363AEF5E42F8A9985F6142DA43DE5">
    <w:name w:val="CF4B363AEF5E42F8A9985F6142DA43DE5"/>
    <w:rsid w:val="007F7754"/>
    <w:rPr>
      <w:rFonts w:ascii="Calibri" w:eastAsia="Times New Roman" w:hAnsi="Calibri" w:cs="Calibri"/>
    </w:rPr>
  </w:style>
  <w:style w:type="paragraph" w:customStyle="1" w:styleId="1C31093765414E3EA59463518979BF6F5">
    <w:name w:val="1C31093765414E3EA59463518979BF6F5"/>
    <w:rsid w:val="007F7754"/>
    <w:rPr>
      <w:rFonts w:ascii="Calibri" w:eastAsia="Times New Roman" w:hAnsi="Calibri" w:cs="Calibri"/>
    </w:rPr>
  </w:style>
  <w:style w:type="paragraph" w:customStyle="1" w:styleId="E6F6BC38468A4926952A4A29595144BB5">
    <w:name w:val="E6F6BC38468A4926952A4A29595144BB5"/>
    <w:rsid w:val="007F7754"/>
    <w:rPr>
      <w:rFonts w:ascii="Calibri" w:eastAsia="Times New Roman" w:hAnsi="Calibri" w:cs="Calibri"/>
    </w:rPr>
  </w:style>
  <w:style w:type="paragraph" w:customStyle="1" w:styleId="F9B4FFB75B28484592760676BE2601875">
    <w:name w:val="F9B4FFB75B28484592760676BE2601875"/>
    <w:rsid w:val="007F7754"/>
    <w:rPr>
      <w:rFonts w:ascii="Calibri" w:eastAsia="Times New Roman" w:hAnsi="Calibri" w:cs="Calibri"/>
    </w:rPr>
  </w:style>
  <w:style w:type="paragraph" w:customStyle="1" w:styleId="2C61852B305C4D8B80AAF176B79766315">
    <w:name w:val="2C61852B305C4D8B80AAF176B79766315"/>
    <w:rsid w:val="007F7754"/>
    <w:rPr>
      <w:rFonts w:ascii="Calibri" w:eastAsia="Times New Roman" w:hAnsi="Calibri" w:cs="Calibri"/>
    </w:rPr>
  </w:style>
  <w:style w:type="paragraph" w:customStyle="1" w:styleId="1CE85280BA3047689056E0518AA24E695">
    <w:name w:val="1CE85280BA3047689056E0518AA24E695"/>
    <w:rsid w:val="007F7754"/>
    <w:rPr>
      <w:rFonts w:ascii="Calibri" w:eastAsia="Times New Roman" w:hAnsi="Calibri" w:cs="Calibri"/>
    </w:rPr>
  </w:style>
  <w:style w:type="paragraph" w:customStyle="1" w:styleId="D6FD9827EBB64FE4B52F4B58B1DF5EC85">
    <w:name w:val="D6FD9827EBB64FE4B52F4B58B1DF5EC85"/>
    <w:rsid w:val="007F7754"/>
    <w:rPr>
      <w:rFonts w:ascii="Calibri" w:eastAsia="Times New Roman" w:hAnsi="Calibri" w:cs="Calibri"/>
    </w:rPr>
  </w:style>
  <w:style w:type="paragraph" w:customStyle="1" w:styleId="06E5613E9C86459AB49DC63E7944DC5A5">
    <w:name w:val="06E5613E9C86459AB49DC63E7944DC5A5"/>
    <w:rsid w:val="007F7754"/>
    <w:rPr>
      <w:rFonts w:ascii="Calibri" w:eastAsia="Times New Roman" w:hAnsi="Calibri" w:cs="Calibri"/>
    </w:rPr>
  </w:style>
  <w:style w:type="paragraph" w:customStyle="1" w:styleId="9976FD907AFD461C92F73F5A7454A04D5">
    <w:name w:val="9976FD907AFD461C92F73F5A7454A04D5"/>
    <w:rsid w:val="007F7754"/>
    <w:rPr>
      <w:rFonts w:ascii="Calibri" w:eastAsia="Times New Roman" w:hAnsi="Calibri" w:cs="Calibri"/>
    </w:rPr>
  </w:style>
  <w:style w:type="paragraph" w:customStyle="1" w:styleId="F31D042135434EF387E348B92350BF115">
    <w:name w:val="F31D042135434EF387E348B92350BF115"/>
    <w:rsid w:val="007F7754"/>
    <w:rPr>
      <w:rFonts w:ascii="Calibri" w:eastAsia="Times New Roman" w:hAnsi="Calibri" w:cs="Calibri"/>
    </w:rPr>
  </w:style>
  <w:style w:type="paragraph" w:customStyle="1" w:styleId="54A2E43126764B4187C6E41BF7A389415">
    <w:name w:val="54A2E43126764B4187C6E41BF7A389415"/>
    <w:rsid w:val="007F7754"/>
    <w:rPr>
      <w:rFonts w:ascii="Calibri" w:eastAsia="Times New Roman" w:hAnsi="Calibri" w:cs="Calibri"/>
    </w:rPr>
  </w:style>
  <w:style w:type="paragraph" w:customStyle="1" w:styleId="E99FD2C0ABEA4B5C87B0627C3E8FBEFC5">
    <w:name w:val="E99FD2C0ABEA4B5C87B0627C3E8FBEFC5"/>
    <w:rsid w:val="007F7754"/>
    <w:rPr>
      <w:rFonts w:ascii="Calibri" w:eastAsia="Times New Roman" w:hAnsi="Calibri" w:cs="Calibri"/>
    </w:rPr>
  </w:style>
  <w:style w:type="paragraph" w:customStyle="1" w:styleId="38A984CD16214F96B4923C531C98455E5">
    <w:name w:val="38A984CD16214F96B4923C531C98455E5"/>
    <w:rsid w:val="007F7754"/>
    <w:rPr>
      <w:rFonts w:ascii="Calibri" w:eastAsia="Times New Roman" w:hAnsi="Calibri" w:cs="Calibri"/>
    </w:rPr>
  </w:style>
  <w:style w:type="paragraph" w:customStyle="1" w:styleId="D3CE9FA6C7B34AD6914509F94888B7885">
    <w:name w:val="D3CE9FA6C7B34AD6914509F94888B7885"/>
    <w:rsid w:val="007F7754"/>
    <w:rPr>
      <w:rFonts w:ascii="Calibri" w:eastAsia="Times New Roman" w:hAnsi="Calibri" w:cs="Calibri"/>
    </w:rPr>
  </w:style>
  <w:style w:type="paragraph" w:customStyle="1" w:styleId="A92F74BF98CF42B7A9BC1F2B1623D74B5">
    <w:name w:val="A92F74BF98CF42B7A9BC1F2B1623D74B5"/>
    <w:rsid w:val="007F7754"/>
    <w:rPr>
      <w:rFonts w:ascii="Calibri" w:eastAsia="Times New Roman" w:hAnsi="Calibri" w:cs="Calibri"/>
    </w:rPr>
  </w:style>
  <w:style w:type="paragraph" w:customStyle="1" w:styleId="7618BC8076D94BE6B6C12C7F0C8CDA2F5">
    <w:name w:val="7618BC8076D94BE6B6C12C7F0C8CDA2F5"/>
    <w:rsid w:val="007F7754"/>
    <w:rPr>
      <w:rFonts w:ascii="Calibri" w:eastAsia="Times New Roman" w:hAnsi="Calibri" w:cs="Calibri"/>
    </w:rPr>
  </w:style>
  <w:style w:type="paragraph" w:customStyle="1" w:styleId="172E134975D0488996F76E101C41766A5">
    <w:name w:val="172E134975D0488996F76E101C41766A5"/>
    <w:rsid w:val="007F7754"/>
    <w:rPr>
      <w:rFonts w:ascii="Calibri" w:eastAsia="Times New Roman" w:hAnsi="Calibri" w:cs="Calibri"/>
    </w:rPr>
  </w:style>
  <w:style w:type="paragraph" w:customStyle="1" w:styleId="2A1FAE39456D44719C755E33F448203C5">
    <w:name w:val="2A1FAE39456D44719C755E33F448203C5"/>
    <w:rsid w:val="007F7754"/>
    <w:rPr>
      <w:rFonts w:ascii="Calibri" w:eastAsia="Times New Roman" w:hAnsi="Calibri" w:cs="Calibri"/>
    </w:rPr>
  </w:style>
  <w:style w:type="paragraph" w:customStyle="1" w:styleId="1A39600CC7A54CB19A3B76E515ABE6C95">
    <w:name w:val="1A39600CC7A54CB19A3B76E515ABE6C95"/>
    <w:rsid w:val="007F7754"/>
    <w:rPr>
      <w:rFonts w:ascii="Calibri" w:eastAsia="Times New Roman" w:hAnsi="Calibri" w:cs="Calibri"/>
    </w:rPr>
  </w:style>
  <w:style w:type="paragraph" w:customStyle="1" w:styleId="85CE910F76664357AD12EF398E9196F85">
    <w:name w:val="85CE910F76664357AD12EF398E9196F85"/>
    <w:rsid w:val="007F7754"/>
    <w:rPr>
      <w:rFonts w:ascii="Calibri" w:eastAsia="Times New Roman" w:hAnsi="Calibri" w:cs="Calibri"/>
    </w:rPr>
  </w:style>
  <w:style w:type="paragraph" w:customStyle="1" w:styleId="39F3760D717A44688649A1EE199D008B5">
    <w:name w:val="39F3760D717A44688649A1EE199D008B5"/>
    <w:rsid w:val="007F7754"/>
    <w:rPr>
      <w:rFonts w:ascii="Calibri" w:eastAsia="Times New Roman" w:hAnsi="Calibri" w:cs="Calibri"/>
    </w:rPr>
  </w:style>
  <w:style w:type="paragraph" w:customStyle="1" w:styleId="50280DD7A917481887FFC583A8627C735">
    <w:name w:val="50280DD7A917481887FFC583A8627C735"/>
    <w:rsid w:val="007F7754"/>
    <w:rPr>
      <w:rFonts w:ascii="Calibri" w:eastAsia="Times New Roman" w:hAnsi="Calibri" w:cs="Calibri"/>
    </w:rPr>
  </w:style>
  <w:style w:type="paragraph" w:customStyle="1" w:styleId="C660AD87EDDC4A7E8118F8B56C7F1D2A5">
    <w:name w:val="C660AD87EDDC4A7E8118F8B56C7F1D2A5"/>
    <w:rsid w:val="007F7754"/>
    <w:rPr>
      <w:rFonts w:ascii="Calibri" w:eastAsia="Times New Roman" w:hAnsi="Calibri" w:cs="Calibri"/>
    </w:rPr>
  </w:style>
  <w:style w:type="paragraph" w:customStyle="1" w:styleId="F1F1C91DC85A487BAFC0D4FC757B0B625">
    <w:name w:val="F1F1C91DC85A487BAFC0D4FC757B0B625"/>
    <w:rsid w:val="007F7754"/>
    <w:rPr>
      <w:rFonts w:ascii="Calibri" w:eastAsia="Times New Roman" w:hAnsi="Calibri" w:cs="Calibri"/>
    </w:rPr>
  </w:style>
  <w:style w:type="paragraph" w:customStyle="1" w:styleId="DB6F7CD46D20408B9DB652357358CB265">
    <w:name w:val="DB6F7CD46D20408B9DB652357358CB265"/>
    <w:rsid w:val="007F7754"/>
    <w:rPr>
      <w:rFonts w:ascii="Calibri" w:eastAsia="Times New Roman" w:hAnsi="Calibri" w:cs="Calibri"/>
    </w:rPr>
  </w:style>
  <w:style w:type="paragraph" w:customStyle="1" w:styleId="43E36EE3F5BB4D619CC45A3497FF504C5">
    <w:name w:val="43E36EE3F5BB4D619CC45A3497FF504C5"/>
    <w:rsid w:val="007F7754"/>
    <w:rPr>
      <w:rFonts w:ascii="Calibri" w:eastAsia="Times New Roman" w:hAnsi="Calibri" w:cs="Calibri"/>
    </w:rPr>
  </w:style>
  <w:style w:type="paragraph" w:customStyle="1" w:styleId="B66AFEF372204706AA04F52418D982785">
    <w:name w:val="B66AFEF372204706AA04F52418D982785"/>
    <w:rsid w:val="007F7754"/>
    <w:rPr>
      <w:rFonts w:ascii="Calibri" w:eastAsia="Times New Roman" w:hAnsi="Calibri" w:cs="Calibri"/>
    </w:rPr>
  </w:style>
  <w:style w:type="paragraph" w:customStyle="1" w:styleId="06BB752B8A464A03952C04311944219C5">
    <w:name w:val="06BB752B8A464A03952C04311944219C5"/>
    <w:rsid w:val="007F7754"/>
    <w:rPr>
      <w:rFonts w:ascii="Calibri" w:eastAsia="Times New Roman" w:hAnsi="Calibri" w:cs="Calibri"/>
    </w:rPr>
  </w:style>
  <w:style w:type="paragraph" w:customStyle="1" w:styleId="189D750BF1884E8AA9E5ED930C81041F5">
    <w:name w:val="189D750BF1884E8AA9E5ED930C81041F5"/>
    <w:rsid w:val="007F7754"/>
    <w:rPr>
      <w:rFonts w:ascii="Calibri" w:eastAsia="Times New Roman" w:hAnsi="Calibri" w:cs="Calibri"/>
    </w:rPr>
  </w:style>
  <w:style w:type="paragraph" w:customStyle="1" w:styleId="107E9EDBF5324BF1A7C52CE5C5708D6F4">
    <w:name w:val="107E9EDBF5324BF1A7C52CE5C5708D6F4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053933702704FC0B6E7C41E0961579C">
    <w:name w:val="B053933702704FC0B6E7C41E0961579C"/>
    <w:rsid w:val="007F7754"/>
    <w:rPr>
      <w:rFonts w:ascii="Calibri" w:eastAsia="Times New Roman" w:hAnsi="Calibri" w:cs="Calibri"/>
    </w:rPr>
  </w:style>
  <w:style w:type="paragraph" w:customStyle="1" w:styleId="2307FEF57269459BAEE8D8BD5D9DD3033">
    <w:name w:val="2307FEF57269459BAEE8D8BD5D9DD3033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26E096F473F54C4DB614F7EB5465F1241">
    <w:name w:val="26E096F473F54C4DB614F7EB5465F1241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9CC3580790A042AAB4361C3435EAFFE0">
    <w:name w:val="9CC3580790A042AAB4361C3435EAFFE0"/>
    <w:rsid w:val="007F7754"/>
  </w:style>
  <w:style w:type="paragraph" w:customStyle="1" w:styleId="E17B7A6A86A94A88B20E5A78E3E17CFD">
    <w:name w:val="E17B7A6A86A94A88B20E5A78E3E17CFD"/>
    <w:rsid w:val="007F7754"/>
  </w:style>
  <w:style w:type="paragraph" w:customStyle="1" w:styleId="BFB0D844033D4E9EB42F8A421924304D">
    <w:name w:val="BFB0D844033D4E9EB42F8A421924304D"/>
    <w:rsid w:val="007F7754"/>
  </w:style>
  <w:style w:type="paragraph" w:customStyle="1" w:styleId="F2E4BBC621BF48A58209DEF1D0C5E50B13">
    <w:name w:val="F2E4BBC621BF48A58209DEF1D0C5E50B13"/>
    <w:rsid w:val="007F7754"/>
    <w:rPr>
      <w:rFonts w:ascii="Calibri" w:eastAsia="Times New Roman" w:hAnsi="Calibri" w:cs="Calibri"/>
    </w:rPr>
  </w:style>
  <w:style w:type="paragraph" w:customStyle="1" w:styleId="AF5AEF543E8648D3B003111D049F6F1C7">
    <w:name w:val="AF5AEF543E8648D3B003111D049F6F1C7"/>
    <w:rsid w:val="007F7754"/>
    <w:rPr>
      <w:rFonts w:ascii="Calibri" w:eastAsia="Times New Roman" w:hAnsi="Calibri" w:cs="Calibri"/>
    </w:rPr>
  </w:style>
  <w:style w:type="paragraph" w:customStyle="1" w:styleId="EFFCAB1EC1B141A2AFB73B634C95B06E9">
    <w:name w:val="EFFCAB1EC1B141A2AFB73B634C95B06E9"/>
    <w:rsid w:val="007F7754"/>
    <w:rPr>
      <w:rFonts w:ascii="Calibri" w:eastAsia="Times New Roman" w:hAnsi="Calibri" w:cs="Calibri"/>
    </w:rPr>
  </w:style>
  <w:style w:type="paragraph" w:customStyle="1" w:styleId="B5C382BEBAC34B61BA487CAC2986739B11">
    <w:name w:val="B5C382BEBAC34B61BA487CAC2986739B11"/>
    <w:rsid w:val="007F7754"/>
    <w:rPr>
      <w:rFonts w:ascii="Calibri" w:eastAsia="Times New Roman" w:hAnsi="Calibri" w:cs="Calibri"/>
    </w:rPr>
  </w:style>
  <w:style w:type="paragraph" w:customStyle="1" w:styleId="533EBD5644B544AFBC1BBF895BEC7DDF6">
    <w:name w:val="533EBD5644B544AFBC1BBF895BEC7DDF6"/>
    <w:rsid w:val="007F7754"/>
    <w:rPr>
      <w:rFonts w:ascii="Calibri" w:eastAsia="Times New Roman" w:hAnsi="Calibri" w:cs="Calibri"/>
    </w:rPr>
  </w:style>
  <w:style w:type="paragraph" w:customStyle="1" w:styleId="42F5319199F244C89492BE0D0F9B73546">
    <w:name w:val="42F5319199F244C89492BE0D0F9B73546"/>
    <w:rsid w:val="007F7754"/>
    <w:rPr>
      <w:rFonts w:ascii="Calibri" w:eastAsia="Times New Roman" w:hAnsi="Calibri" w:cs="Calibri"/>
    </w:rPr>
  </w:style>
  <w:style w:type="paragraph" w:customStyle="1" w:styleId="3E54AA0BEE174FCA9F9353E198ACC75F6">
    <w:name w:val="3E54AA0BEE174FCA9F9353E198ACC75F6"/>
    <w:rsid w:val="007F7754"/>
    <w:rPr>
      <w:rFonts w:ascii="Calibri" w:eastAsia="Times New Roman" w:hAnsi="Calibri" w:cs="Calibri"/>
    </w:rPr>
  </w:style>
  <w:style w:type="paragraph" w:customStyle="1" w:styleId="DEF45BA0615F42679BC4183CBD1218636">
    <w:name w:val="DEF45BA0615F42679BC4183CBD1218636"/>
    <w:rsid w:val="007F7754"/>
    <w:rPr>
      <w:rFonts w:ascii="Calibri" w:eastAsia="Times New Roman" w:hAnsi="Calibri" w:cs="Calibri"/>
    </w:rPr>
  </w:style>
  <w:style w:type="paragraph" w:customStyle="1" w:styleId="C26E22C0FBCE49A4A78466A710702FFE6">
    <w:name w:val="C26E22C0FBCE49A4A78466A710702FFE6"/>
    <w:rsid w:val="007F7754"/>
    <w:rPr>
      <w:rFonts w:ascii="Calibri" w:eastAsia="Times New Roman" w:hAnsi="Calibri" w:cs="Calibri"/>
    </w:rPr>
  </w:style>
  <w:style w:type="paragraph" w:customStyle="1" w:styleId="B3B17B0866A540FDB99A0CF7B744D5D96">
    <w:name w:val="B3B17B0866A540FDB99A0CF7B744D5D96"/>
    <w:rsid w:val="007F7754"/>
    <w:rPr>
      <w:rFonts w:ascii="Calibri" w:eastAsia="Times New Roman" w:hAnsi="Calibri" w:cs="Calibri"/>
    </w:rPr>
  </w:style>
  <w:style w:type="paragraph" w:customStyle="1" w:styleId="F848E6C9226C431F84E47FAD103ECFE96">
    <w:name w:val="F848E6C9226C431F84E47FAD103ECFE96"/>
    <w:rsid w:val="007F7754"/>
    <w:rPr>
      <w:rFonts w:ascii="Calibri" w:eastAsia="Times New Roman" w:hAnsi="Calibri" w:cs="Calibri"/>
    </w:rPr>
  </w:style>
  <w:style w:type="paragraph" w:customStyle="1" w:styleId="E582C9DFE01440AA8DF4E35941A987186">
    <w:name w:val="E582C9DFE01440AA8DF4E35941A987186"/>
    <w:rsid w:val="007F7754"/>
    <w:rPr>
      <w:rFonts w:ascii="Calibri" w:eastAsia="Times New Roman" w:hAnsi="Calibri" w:cs="Calibri"/>
    </w:rPr>
  </w:style>
  <w:style w:type="paragraph" w:customStyle="1" w:styleId="560B4FA2C8F44223A56122DC1C1AA5EA6">
    <w:name w:val="560B4FA2C8F44223A56122DC1C1AA5EA6"/>
    <w:rsid w:val="007F7754"/>
    <w:rPr>
      <w:rFonts w:ascii="Calibri" w:eastAsia="Times New Roman" w:hAnsi="Calibri" w:cs="Calibri"/>
    </w:rPr>
  </w:style>
  <w:style w:type="paragraph" w:customStyle="1" w:styleId="F72D666B2FF54DB08549DE1DB46C4DCB6">
    <w:name w:val="F72D666B2FF54DB08549DE1DB46C4DCB6"/>
    <w:rsid w:val="007F7754"/>
    <w:rPr>
      <w:rFonts w:ascii="Calibri" w:eastAsia="Times New Roman" w:hAnsi="Calibri" w:cs="Calibri"/>
    </w:rPr>
  </w:style>
  <w:style w:type="paragraph" w:customStyle="1" w:styleId="F2D13A7247F74308A98B34B6F74BA1A26">
    <w:name w:val="F2D13A7247F74308A98B34B6F74BA1A26"/>
    <w:rsid w:val="007F7754"/>
    <w:rPr>
      <w:rFonts w:ascii="Calibri" w:eastAsia="Times New Roman" w:hAnsi="Calibri" w:cs="Calibri"/>
    </w:rPr>
  </w:style>
  <w:style w:type="paragraph" w:customStyle="1" w:styleId="8C23933E93774DCFA97BF9B88D608D4C6">
    <w:name w:val="8C23933E93774DCFA97BF9B88D608D4C6"/>
    <w:rsid w:val="007F7754"/>
    <w:rPr>
      <w:rFonts w:ascii="Calibri" w:eastAsia="Times New Roman" w:hAnsi="Calibri" w:cs="Calibri"/>
    </w:rPr>
  </w:style>
  <w:style w:type="paragraph" w:customStyle="1" w:styleId="5E1E1147C1094AF0A248F6297B76518D6">
    <w:name w:val="5E1E1147C1094AF0A248F6297B76518D6"/>
    <w:rsid w:val="007F7754"/>
    <w:rPr>
      <w:rFonts w:ascii="Calibri" w:eastAsia="Times New Roman" w:hAnsi="Calibri" w:cs="Calibri"/>
    </w:rPr>
  </w:style>
  <w:style w:type="paragraph" w:customStyle="1" w:styleId="FF5570E3891C4BAC8C6D89499C2218CB6">
    <w:name w:val="FF5570E3891C4BAC8C6D89499C2218CB6"/>
    <w:rsid w:val="007F7754"/>
    <w:rPr>
      <w:rFonts w:ascii="Calibri" w:eastAsia="Times New Roman" w:hAnsi="Calibri" w:cs="Calibri"/>
    </w:rPr>
  </w:style>
  <w:style w:type="paragraph" w:customStyle="1" w:styleId="E5D5A3A66E974D258F0B9F4F22EA3B936">
    <w:name w:val="E5D5A3A66E974D258F0B9F4F22EA3B936"/>
    <w:rsid w:val="007F7754"/>
    <w:rPr>
      <w:rFonts w:ascii="Calibri" w:eastAsia="Times New Roman" w:hAnsi="Calibri" w:cs="Calibri"/>
    </w:rPr>
  </w:style>
  <w:style w:type="paragraph" w:customStyle="1" w:styleId="0AC19391BFE049DA9290831E5301021C6">
    <w:name w:val="0AC19391BFE049DA9290831E5301021C6"/>
    <w:rsid w:val="007F7754"/>
    <w:rPr>
      <w:rFonts w:ascii="Calibri" w:eastAsia="Times New Roman" w:hAnsi="Calibri" w:cs="Calibri"/>
    </w:rPr>
  </w:style>
  <w:style w:type="paragraph" w:customStyle="1" w:styleId="97364F7B6F7A4FE19C537CB7D5EFFC536">
    <w:name w:val="97364F7B6F7A4FE19C537CB7D5EFFC536"/>
    <w:rsid w:val="007F7754"/>
    <w:rPr>
      <w:rFonts w:ascii="Calibri" w:eastAsia="Times New Roman" w:hAnsi="Calibri" w:cs="Calibri"/>
    </w:rPr>
  </w:style>
  <w:style w:type="paragraph" w:customStyle="1" w:styleId="7EDEFCF495CD4A0F92382AD0841DB9D56">
    <w:name w:val="7EDEFCF495CD4A0F92382AD0841DB9D56"/>
    <w:rsid w:val="007F7754"/>
    <w:rPr>
      <w:rFonts w:ascii="Calibri" w:eastAsia="Times New Roman" w:hAnsi="Calibri" w:cs="Calibri"/>
    </w:rPr>
  </w:style>
  <w:style w:type="paragraph" w:customStyle="1" w:styleId="C0ACE3BDE2244E499A77888C08F6FCF66">
    <w:name w:val="C0ACE3BDE2244E499A77888C08F6FCF66"/>
    <w:rsid w:val="007F7754"/>
    <w:rPr>
      <w:rFonts w:ascii="Calibri" w:eastAsia="Times New Roman" w:hAnsi="Calibri" w:cs="Calibri"/>
    </w:rPr>
  </w:style>
  <w:style w:type="paragraph" w:customStyle="1" w:styleId="9C1F3A2DA49745C29682A609BE73D33C6">
    <w:name w:val="9C1F3A2DA49745C29682A609BE73D33C6"/>
    <w:rsid w:val="007F7754"/>
    <w:rPr>
      <w:rFonts w:ascii="Calibri" w:eastAsia="Times New Roman" w:hAnsi="Calibri" w:cs="Calibri"/>
    </w:rPr>
  </w:style>
  <w:style w:type="paragraph" w:customStyle="1" w:styleId="2051F943E68F42D8BEC7091EA425167B6">
    <w:name w:val="2051F943E68F42D8BEC7091EA425167B6"/>
    <w:rsid w:val="007F7754"/>
    <w:rPr>
      <w:rFonts w:ascii="Calibri" w:eastAsia="Times New Roman" w:hAnsi="Calibri" w:cs="Calibri"/>
    </w:rPr>
  </w:style>
  <w:style w:type="paragraph" w:customStyle="1" w:styleId="BF6D5A959DF04489ADBB0B8B319324936">
    <w:name w:val="BF6D5A959DF04489ADBB0B8B319324936"/>
    <w:rsid w:val="007F7754"/>
    <w:rPr>
      <w:rFonts w:ascii="Calibri" w:eastAsia="Times New Roman" w:hAnsi="Calibri" w:cs="Calibri"/>
    </w:rPr>
  </w:style>
  <w:style w:type="paragraph" w:customStyle="1" w:styleId="87724B2A7D634B3E8361604078B8DD9B6">
    <w:name w:val="87724B2A7D634B3E8361604078B8DD9B6"/>
    <w:rsid w:val="007F7754"/>
    <w:rPr>
      <w:rFonts w:ascii="Calibri" w:eastAsia="Times New Roman" w:hAnsi="Calibri" w:cs="Calibri"/>
    </w:rPr>
  </w:style>
  <w:style w:type="paragraph" w:customStyle="1" w:styleId="DFD7FBCA753D4794B7001CC993C329686">
    <w:name w:val="DFD7FBCA753D4794B7001CC993C329686"/>
    <w:rsid w:val="007F7754"/>
    <w:rPr>
      <w:rFonts w:ascii="Calibri" w:eastAsia="Times New Roman" w:hAnsi="Calibri" w:cs="Calibri"/>
    </w:rPr>
  </w:style>
  <w:style w:type="paragraph" w:customStyle="1" w:styleId="7148EF32381F456CBC5FC710A80298C16">
    <w:name w:val="7148EF32381F456CBC5FC710A80298C16"/>
    <w:rsid w:val="007F7754"/>
    <w:rPr>
      <w:rFonts w:ascii="Calibri" w:eastAsia="Times New Roman" w:hAnsi="Calibri" w:cs="Calibri"/>
    </w:rPr>
  </w:style>
  <w:style w:type="paragraph" w:customStyle="1" w:styleId="73137F8421014A2B972AF4A0A97C4A956">
    <w:name w:val="73137F8421014A2B972AF4A0A97C4A956"/>
    <w:rsid w:val="007F7754"/>
    <w:rPr>
      <w:rFonts w:ascii="Calibri" w:eastAsia="Times New Roman" w:hAnsi="Calibri" w:cs="Calibri"/>
    </w:rPr>
  </w:style>
  <w:style w:type="paragraph" w:customStyle="1" w:styleId="ECE6A58578E94AA5B680CA9E0B6092576">
    <w:name w:val="ECE6A58578E94AA5B680CA9E0B6092576"/>
    <w:rsid w:val="007F7754"/>
    <w:rPr>
      <w:rFonts w:ascii="Calibri" w:eastAsia="Times New Roman" w:hAnsi="Calibri" w:cs="Calibri"/>
    </w:rPr>
  </w:style>
  <w:style w:type="paragraph" w:customStyle="1" w:styleId="F5343860FB3C4303A2A66BC3850323596">
    <w:name w:val="F5343860FB3C4303A2A66BC3850323596"/>
    <w:rsid w:val="007F7754"/>
    <w:rPr>
      <w:rFonts w:ascii="Calibri" w:eastAsia="Times New Roman" w:hAnsi="Calibri" w:cs="Calibri"/>
    </w:rPr>
  </w:style>
  <w:style w:type="paragraph" w:customStyle="1" w:styleId="08BDF47A740A41D283C1FDD70CFAA25C6">
    <w:name w:val="08BDF47A740A41D283C1FDD70CFAA25C6"/>
    <w:rsid w:val="007F7754"/>
    <w:rPr>
      <w:rFonts w:ascii="Calibri" w:eastAsia="Times New Roman" w:hAnsi="Calibri" w:cs="Calibri"/>
    </w:rPr>
  </w:style>
  <w:style w:type="paragraph" w:customStyle="1" w:styleId="9C5785B0104A4C07B0BED7DD3ADB4DD16">
    <w:name w:val="9C5785B0104A4C07B0BED7DD3ADB4DD16"/>
    <w:rsid w:val="007F7754"/>
    <w:rPr>
      <w:rFonts w:ascii="Calibri" w:eastAsia="Times New Roman" w:hAnsi="Calibri" w:cs="Calibri"/>
    </w:rPr>
  </w:style>
  <w:style w:type="paragraph" w:customStyle="1" w:styleId="DA13D16A1B6A44E4B42FC8DA9011A1486">
    <w:name w:val="DA13D16A1B6A44E4B42FC8DA9011A1486"/>
    <w:rsid w:val="007F7754"/>
    <w:rPr>
      <w:rFonts w:ascii="Calibri" w:eastAsia="Times New Roman" w:hAnsi="Calibri" w:cs="Calibri"/>
    </w:rPr>
  </w:style>
  <w:style w:type="paragraph" w:customStyle="1" w:styleId="522E8A9358A3480092F959B0BA8463E26">
    <w:name w:val="522E8A9358A3480092F959B0BA8463E26"/>
    <w:rsid w:val="007F7754"/>
    <w:rPr>
      <w:rFonts w:ascii="Calibri" w:eastAsia="Times New Roman" w:hAnsi="Calibri" w:cs="Calibri"/>
    </w:rPr>
  </w:style>
  <w:style w:type="paragraph" w:customStyle="1" w:styleId="1BD25D754D9242B8B0B7496F3E5293606">
    <w:name w:val="1BD25D754D9242B8B0B7496F3E5293606"/>
    <w:rsid w:val="007F7754"/>
    <w:rPr>
      <w:rFonts w:ascii="Calibri" w:eastAsia="Times New Roman" w:hAnsi="Calibri" w:cs="Calibri"/>
    </w:rPr>
  </w:style>
  <w:style w:type="paragraph" w:customStyle="1" w:styleId="A0A69245B98341DE9FDB162F281D8B7D6">
    <w:name w:val="A0A69245B98341DE9FDB162F281D8B7D6"/>
    <w:rsid w:val="007F7754"/>
    <w:rPr>
      <w:rFonts w:ascii="Calibri" w:eastAsia="Times New Roman" w:hAnsi="Calibri" w:cs="Calibri"/>
    </w:rPr>
  </w:style>
  <w:style w:type="paragraph" w:customStyle="1" w:styleId="88ADCA31A7B24F89B13D192C80026F136">
    <w:name w:val="88ADCA31A7B24F89B13D192C80026F136"/>
    <w:rsid w:val="007F7754"/>
    <w:rPr>
      <w:rFonts w:ascii="Calibri" w:eastAsia="Times New Roman" w:hAnsi="Calibri" w:cs="Calibri"/>
    </w:rPr>
  </w:style>
  <w:style w:type="paragraph" w:customStyle="1" w:styleId="18E2D944E1CB4D3CAEEE1998F476F2466">
    <w:name w:val="18E2D944E1CB4D3CAEEE1998F476F2466"/>
    <w:rsid w:val="007F7754"/>
    <w:rPr>
      <w:rFonts w:ascii="Calibri" w:eastAsia="Times New Roman" w:hAnsi="Calibri" w:cs="Calibri"/>
    </w:rPr>
  </w:style>
  <w:style w:type="paragraph" w:customStyle="1" w:styleId="46290ED9BBF64D6883728C01D94561D56">
    <w:name w:val="46290ED9BBF64D6883728C01D94561D56"/>
    <w:rsid w:val="007F7754"/>
    <w:rPr>
      <w:rFonts w:ascii="Calibri" w:eastAsia="Times New Roman" w:hAnsi="Calibri" w:cs="Calibri"/>
    </w:rPr>
  </w:style>
  <w:style w:type="paragraph" w:customStyle="1" w:styleId="4C63889D825541E28ED1903932E2E7BE6">
    <w:name w:val="4C63889D825541E28ED1903932E2E7BE6"/>
    <w:rsid w:val="007F7754"/>
    <w:rPr>
      <w:rFonts w:ascii="Calibri" w:eastAsia="Times New Roman" w:hAnsi="Calibri" w:cs="Calibri"/>
    </w:rPr>
  </w:style>
  <w:style w:type="paragraph" w:customStyle="1" w:styleId="DB78848AE49245138F4A95CA03BA0FED6">
    <w:name w:val="DB78848AE49245138F4A95CA03BA0FED6"/>
    <w:rsid w:val="007F7754"/>
    <w:rPr>
      <w:rFonts w:ascii="Calibri" w:eastAsia="Times New Roman" w:hAnsi="Calibri" w:cs="Calibri"/>
    </w:rPr>
  </w:style>
  <w:style w:type="paragraph" w:customStyle="1" w:styleId="7281761C8FEE4E4EBFB7B8C2E2505CA46">
    <w:name w:val="7281761C8FEE4E4EBFB7B8C2E2505CA46"/>
    <w:rsid w:val="007F7754"/>
    <w:rPr>
      <w:rFonts w:ascii="Calibri" w:eastAsia="Times New Roman" w:hAnsi="Calibri" w:cs="Calibri"/>
    </w:rPr>
  </w:style>
  <w:style w:type="paragraph" w:customStyle="1" w:styleId="CF4B363AEF5E42F8A9985F6142DA43DE6">
    <w:name w:val="CF4B363AEF5E42F8A9985F6142DA43DE6"/>
    <w:rsid w:val="007F7754"/>
    <w:rPr>
      <w:rFonts w:ascii="Calibri" w:eastAsia="Times New Roman" w:hAnsi="Calibri" w:cs="Calibri"/>
    </w:rPr>
  </w:style>
  <w:style w:type="paragraph" w:customStyle="1" w:styleId="1C31093765414E3EA59463518979BF6F6">
    <w:name w:val="1C31093765414E3EA59463518979BF6F6"/>
    <w:rsid w:val="007F7754"/>
    <w:rPr>
      <w:rFonts w:ascii="Calibri" w:eastAsia="Times New Roman" w:hAnsi="Calibri" w:cs="Calibri"/>
    </w:rPr>
  </w:style>
  <w:style w:type="paragraph" w:customStyle="1" w:styleId="E6F6BC38468A4926952A4A29595144BB6">
    <w:name w:val="E6F6BC38468A4926952A4A29595144BB6"/>
    <w:rsid w:val="007F7754"/>
    <w:rPr>
      <w:rFonts w:ascii="Calibri" w:eastAsia="Times New Roman" w:hAnsi="Calibri" w:cs="Calibri"/>
    </w:rPr>
  </w:style>
  <w:style w:type="paragraph" w:customStyle="1" w:styleId="F9B4FFB75B28484592760676BE2601876">
    <w:name w:val="F9B4FFB75B28484592760676BE2601876"/>
    <w:rsid w:val="007F7754"/>
    <w:rPr>
      <w:rFonts w:ascii="Calibri" w:eastAsia="Times New Roman" w:hAnsi="Calibri" w:cs="Calibri"/>
    </w:rPr>
  </w:style>
  <w:style w:type="paragraph" w:customStyle="1" w:styleId="2C61852B305C4D8B80AAF176B79766316">
    <w:name w:val="2C61852B305C4D8B80AAF176B79766316"/>
    <w:rsid w:val="007F7754"/>
    <w:rPr>
      <w:rFonts w:ascii="Calibri" w:eastAsia="Times New Roman" w:hAnsi="Calibri" w:cs="Calibri"/>
    </w:rPr>
  </w:style>
  <w:style w:type="paragraph" w:customStyle="1" w:styleId="1CE85280BA3047689056E0518AA24E696">
    <w:name w:val="1CE85280BA3047689056E0518AA24E696"/>
    <w:rsid w:val="007F7754"/>
    <w:rPr>
      <w:rFonts w:ascii="Calibri" w:eastAsia="Times New Roman" w:hAnsi="Calibri" w:cs="Calibri"/>
    </w:rPr>
  </w:style>
  <w:style w:type="paragraph" w:customStyle="1" w:styleId="D6FD9827EBB64FE4B52F4B58B1DF5EC86">
    <w:name w:val="D6FD9827EBB64FE4B52F4B58B1DF5EC86"/>
    <w:rsid w:val="007F7754"/>
    <w:rPr>
      <w:rFonts w:ascii="Calibri" w:eastAsia="Times New Roman" w:hAnsi="Calibri" w:cs="Calibri"/>
    </w:rPr>
  </w:style>
  <w:style w:type="paragraph" w:customStyle="1" w:styleId="06E5613E9C86459AB49DC63E7944DC5A6">
    <w:name w:val="06E5613E9C86459AB49DC63E7944DC5A6"/>
    <w:rsid w:val="007F7754"/>
    <w:rPr>
      <w:rFonts w:ascii="Calibri" w:eastAsia="Times New Roman" w:hAnsi="Calibri" w:cs="Calibri"/>
    </w:rPr>
  </w:style>
  <w:style w:type="paragraph" w:customStyle="1" w:styleId="9976FD907AFD461C92F73F5A7454A04D6">
    <w:name w:val="9976FD907AFD461C92F73F5A7454A04D6"/>
    <w:rsid w:val="007F7754"/>
    <w:rPr>
      <w:rFonts w:ascii="Calibri" w:eastAsia="Times New Roman" w:hAnsi="Calibri" w:cs="Calibri"/>
    </w:rPr>
  </w:style>
  <w:style w:type="paragraph" w:customStyle="1" w:styleId="F31D042135434EF387E348B92350BF116">
    <w:name w:val="F31D042135434EF387E348B92350BF116"/>
    <w:rsid w:val="007F7754"/>
    <w:rPr>
      <w:rFonts w:ascii="Calibri" w:eastAsia="Times New Roman" w:hAnsi="Calibri" w:cs="Calibri"/>
    </w:rPr>
  </w:style>
  <w:style w:type="paragraph" w:customStyle="1" w:styleId="54A2E43126764B4187C6E41BF7A389416">
    <w:name w:val="54A2E43126764B4187C6E41BF7A389416"/>
    <w:rsid w:val="007F7754"/>
    <w:rPr>
      <w:rFonts w:ascii="Calibri" w:eastAsia="Times New Roman" w:hAnsi="Calibri" w:cs="Calibri"/>
    </w:rPr>
  </w:style>
  <w:style w:type="paragraph" w:customStyle="1" w:styleId="E99FD2C0ABEA4B5C87B0627C3E8FBEFC6">
    <w:name w:val="E99FD2C0ABEA4B5C87B0627C3E8FBEFC6"/>
    <w:rsid w:val="007F7754"/>
    <w:rPr>
      <w:rFonts w:ascii="Calibri" w:eastAsia="Times New Roman" w:hAnsi="Calibri" w:cs="Calibri"/>
    </w:rPr>
  </w:style>
  <w:style w:type="paragraph" w:customStyle="1" w:styleId="38A984CD16214F96B4923C531C98455E6">
    <w:name w:val="38A984CD16214F96B4923C531C98455E6"/>
    <w:rsid w:val="007F7754"/>
    <w:rPr>
      <w:rFonts w:ascii="Calibri" w:eastAsia="Times New Roman" w:hAnsi="Calibri" w:cs="Calibri"/>
    </w:rPr>
  </w:style>
  <w:style w:type="paragraph" w:customStyle="1" w:styleId="D3CE9FA6C7B34AD6914509F94888B7886">
    <w:name w:val="D3CE9FA6C7B34AD6914509F94888B7886"/>
    <w:rsid w:val="007F7754"/>
    <w:rPr>
      <w:rFonts w:ascii="Calibri" w:eastAsia="Times New Roman" w:hAnsi="Calibri" w:cs="Calibri"/>
    </w:rPr>
  </w:style>
  <w:style w:type="paragraph" w:customStyle="1" w:styleId="A92F74BF98CF42B7A9BC1F2B1623D74B6">
    <w:name w:val="A92F74BF98CF42B7A9BC1F2B1623D74B6"/>
    <w:rsid w:val="007F7754"/>
    <w:rPr>
      <w:rFonts w:ascii="Calibri" w:eastAsia="Times New Roman" w:hAnsi="Calibri" w:cs="Calibri"/>
    </w:rPr>
  </w:style>
  <w:style w:type="paragraph" w:customStyle="1" w:styleId="7618BC8076D94BE6B6C12C7F0C8CDA2F6">
    <w:name w:val="7618BC8076D94BE6B6C12C7F0C8CDA2F6"/>
    <w:rsid w:val="007F7754"/>
    <w:rPr>
      <w:rFonts w:ascii="Calibri" w:eastAsia="Times New Roman" w:hAnsi="Calibri" w:cs="Calibri"/>
    </w:rPr>
  </w:style>
  <w:style w:type="paragraph" w:customStyle="1" w:styleId="172E134975D0488996F76E101C41766A6">
    <w:name w:val="172E134975D0488996F76E101C41766A6"/>
    <w:rsid w:val="007F7754"/>
    <w:rPr>
      <w:rFonts w:ascii="Calibri" w:eastAsia="Times New Roman" w:hAnsi="Calibri" w:cs="Calibri"/>
    </w:rPr>
  </w:style>
  <w:style w:type="paragraph" w:customStyle="1" w:styleId="2A1FAE39456D44719C755E33F448203C6">
    <w:name w:val="2A1FAE39456D44719C755E33F448203C6"/>
    <w:rsid w:val="007F7754"/>
    <w:rPr>
      <w:rFonts w:ascii="Calibri" w:eastAsia="Times New Roman" w:hAnsi="Calibri" w:cs="Calibri"/>
    </w:rPr>
  </w:style>
  <w:style w:type="paragraph" w:customStyle="1" w:styleId="1A39600CC7A54CB19A3B76E515ABE6C96">
    <w:name w:val="1A39600CC7A54CB19A3B76E515ABE6C96"/>
    <w:rsid w:val="007F7754"/>
    <w:rPr>
      <w:rFonts w:ascii="Calibri" w:eastAsia="Times New Roman" w:hAnsi="Calibri" w:cs="Calibri"/>
    </w:rPr>
  </w:style>
  <w:style w:type="paragraph" w:customStyle="1" w:styleId="85CE910F76664357AD12EF398E9196F86">
    <w:name w:val="85CE910F76664357AD12EF398E9196F86"/>
    <w:rsid w:val="007F7754"/>
    <w:rPr>
      <w:rFonts w:ascii="Calibri" w:eastAsia="Times New Roman" w:hAnsi="Calibri" w:cs="Calibri"/>
    </w:rPr>
  </w:style>
  <w:style w:type="paragraph" w:customStyle="1" w:styleId="39F3760D717A44688649A1EE199D008B6">
    <w:name w:val="39F3760D717A44688649A1EE199D008B6"/>
    <w:rsid w:val="007F7754"/>
    <w:rPr>
      <w:rFonts w:ascii="Calibri" w:eastAsia="Times New Roman" w:hAnsi="Calibri" w:cs="Calibri"/>
    </w:rPr>
  </w:style>
  <w:style w:type="paragraph" w:customStyle="1" w:styleId="50280DD7A917481887FFC583A8627C736">
    <w:name w:val="50280DD7A917481887FFC583A8627C736"/>
    <w:rsid w:val="007F7754"/>
    <w:rPr>
      <w:rFonts w:ascii="Calibri" w:eastAsia="Times New Roman" w:hAnsi="Calibri" w:cs="Calibri"/>
    </w:rPr>
  </w:style>
  <w:style w:type="paragraph" w:customStyle="1" w:styleId="C660AD87EDDC4A7E8118F8B56C7F1D2A6">
    <w:name w:val="C660AD87EDDC4A7E8118F8B56C7F1D2A6"/>
    <w:rsid w:val="007F7754"/>
    <w:rPr>
      <w:rFonts w:ascii="Calibri" w:eastAsia="Times New Roman" w:hAnsi="Calibri" w:cs="Calibri"/>
    </w:rPr>
  </w:style>
  <w:style w:type="paragraph" w:customStyle="1" w:styleId="F1F1C91DC85A487BAFC0D4FC757B0B626">
    <w:name w:val="F1F1C91DC85A487BAFC0D4FC757B0B626"/>
    <w:rsid w:val="007F7754"/>
    <w:rPr>
      <w:rFonts w:ascii="Calibri" w:eastAsia="Times New Roman" w:hAnsi="Calibri" w:cs="Calibri"/>
    </w:rPr>
  </w:style>
  <w:style w:type="paragraph" w:customStyle="1" w:styleId="DB6F7CD46D20408B9DB652357358CB266">
    <w:name w:val="DB6F7CD46D20408B9DB652357358CB266"/>
    <w:rsid w:val="007F7754"/>
    <w:rPr>
      <w:rFonts w:ascii="Calibri" w:eastAsia="Times New Roman" w:hAnsi="Calibri" w:cs="Calibri"/>
    </w:rPr>
  </w:style>
  <w:style w:type="paragraph" w:customStyle="1" w:styleId="43E36EE3F5BB4D619CC45A3497FF504C6">
    <w:name w:val="43E36EE3F5BB4D619CC45A3497FF504C6"/>
    <w:rsid w:val="007F7754"/>
    <w:rPr>
      <w:rFonts w:ascii="Calibri" w:eastAsia="Times New Roman" w:hAnsi="Calibri" w:cs="Calibri"/>
    </w:rPr>
  </w:style>
  <w:style w:type="paragraph" w:customStyle="1" w:styleId="B66AFEF372204706AA04F52418D982786">
    <w:name w:val="B66AFEF372204706AA04F52418D982786"/>
    <w:rsid w:val="007F7754"/>
    <w:rPr>
      <w:rFonts w:ascii="Calibri" w:eastAsia="Times New Roman" w:hAnsi="Calibri" w:cs="Calibri"/>
    </w:rPr>
  </w:style>
  <w:style w:type="paragraph" w:customStyle="1" w:styleId="06BB752B8A464A03952C04311944219C6">
    <w:name w:val="06BB752B8A464A03952C04311944219C6"/>
    <w:rsid w:val="007F7754"/>
    <w:rPr>
      <w:rFonts w:ascii="Calibri" w:eastAsia="Times New Roman" w:hAnsi="Calibri" w:cs="Calibri"/>
    </w:rPr>
  </w:style>
  <w:style w:type="paragraph" w:customStyle="1" w:styleId="189D750BF1884E8AA9E5ED930C81041F6">
    <w:name w:val="189D750BF1884E8AA9E5ED930C81041F6"/>
    <w:rsid w:val="007F7754"/>
    <w:rPr>
      <w:rFonts w:ascii="Calibri" w:eastAsia="Times New Roman" w:hAnsi="Calibri" w:cs="Calibri"/>
    </w:rPr>
  </w:style>
  <w:style w:type="paragraph" w:customStyle="1" w:styleId="107E9EDBF5324BF1A7C52CE5C5708D6F5">
    <w:name w:val="107E9EDBF5324BF1A7C52CE5C5708D6F5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053933702704FC0B6E7C41E0961579C1">
    <w:name w:val="B053933702704FC0B6E7C41E0961579C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307FEF57269459BAEE8D8BD5D9DD3034">
    <w:name w:val="2307FEF57269459BAEE8D8BD5D9DD3034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9CC3580790A042AAB4361C3435EAFFE01">
    <w:name w:val="9CC3580790A042AAB4361C3435EAFFE0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6E096F473F54C4DB614F7EB5465F1242">
    <w:name w:val="26E096F473F54C4DB614F7EB5465F1242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17B7A6A86A94A88B20E5A78E3E17CFD1">
    <w:name w:val="E17B7A6A86A94A88B20E5A78E3E17CFD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BFB0D844033D4E9EB42F8A421924304D1">
    <w:name w:val="BFB0D844033D4E9EB42F8A421924304D1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D77D0C6E0AF4C37AE6726F2AC41C260">
    <w:name w:val="ED77D0C6E0AF4C37AE6726F2AC41C260"/>
    <w:rsid w:val="007F7754"/>
  </w:style>
  <w:style w:type="paragraph" w:customStyle="1" w:styleId="421F9A8565334B419276CA746F1D509F">
    <w:name w:val="421F9A8565334B419276CA746F1D509F"/>
    <w:rsid w:val="007F7754"/>
  </w:style>
  <w:style w:type="paragraph" w:customStyle="1" w:styleId="F2E4BBC621BF48A58209DEF1D0C5E50B14">
    <w:name w:val="F2E4BBC621BF48A58209DEF1D0C5E50B14"/>
    <w:rsid w:val="007F7754"/>
    <w:rPr>
      <w:rFonts w:ascii="Calibri" w:eastAsia="Times New Roman" w:hAnsi="Calibri" w:cs="Calibri"/>
    </w:rPr>
  </w:style>
  <w:style w:type="paragraph" w:customStyle="1" w:styleId="AF5AEF543E8648D3B003111D049F6F1C8">
    <w:name w:val="AF5AEF543E8648D3B003111D049F6F1C8"/>
    <w:rsid w:val="007F7754"/>
    <w:rPr>
      <w:rFonts w:ascii="Calibri" w:eastAsia="Times New Roman" w:hAnsi="Calibri" w:cs="Calibri"/>
    </w:rPr>
  </w:style>
  <w:style w:type="paragraph" w:customStyle="1" w:styleId="EFFCAB1EC1B141A2AFB73B634C95B06E10">
    <w:name w:val="EFFCAB1EC1B141A2AFB73B634C95B06E10"/>
    <w:rsid w:val="007F7754"/>
    <w:rPr>
      <w:rFonts w:ascii="Calibri" w:eastAsia="Times New Roman" w:hAnsi="Calibri" w:cs="Calibri"/>
    </w:rPr>
  </w:style>
  <w:style w:type="paragraph" w:customStyle="1" w:styleId="B5C382BEBAC34B61BA487CAC2986739B12">
    <w:name w:val="B5C382BEBAC34B61BA487CAC2986739B12"/>
    <w:rsid w:val="007F7754"/>
    <w:rPr>
      <w:rFonts w:ascii="Calibri" w:eastAsia="Times New Roman" w:hAnsi="Calibri" w:cs="Calibri"/>
    </w:rPr>
  </w:style>
  <w:style w:type="paragraph" w:customStyle="1" w:styleId="533EBD5644B544AFBC1BBF895BEC7DDF7">
    <w:name w:val="533EBD5644B544AFBC1BBF895BEC7DDF7"/>
    <w:rsid w:val="007F7754"/>
    <w:rPr>
      <w:rFonts w:ascii="Calibri" w:eastAsia="Times New Roman" w:hAnsi="Calibri" w:cs="Calibri"/>
    </w:rPr>
  </w:style>
  <w:style w:type="paragraph" w:customStyle="1" w:styleId="42F5319199F244C89492BE0D0F9B73547">
    <w:name w:val="42F5319199F244C89492BE0D0F9B73547"/>
    <w:rsid w:val="007F7754"/>
    <w:rPr>
      <w:rFonts w:ascii="Calibri" w:eastAsia="Times New Roman" w:hAnsi="Calibri" w:cs="Calibri"/>
    </w:rPr>
  </w:style>
  <w:style w:type="paragraph" w:customStyle="1" w:styleId="3E54AA0BEE174FCA9F9353E198ACC75F7">
    <w:name w:val="3E54AA0BEE174FCA9F9353E198ACC75F7"/>
    <w:rsid w:val="007F7754"/>
    <w:rPr>
      <w:rFonts w:ascii="Calibri" w:eastAsia="Times New Roman" w:hAnsi="Calibri" w:cs="Calibri"/>
    </w:rPr>
  </w:style>
  <w:style w:type="paragraph" w:customStyle="1" w:styleId="DEF45BA0615F42679BC4183CBD1218637">
    <w:name w:val="DEF45BA0615F42679BC4183CBD1218637"/>
    <w:rsid w:val="007F7754"/>
    <w:rPr>
      <w:rFonts w:ascii="Calibri" w:eastAsia="Times New Roman" w:hAnsi="Calibri" w:cs="Calibri"/>
    </w:rPr>
  </w:style>
  <w:style w:type="paragraph" w:customStyle="1" w:styleId="C26E22C0FBCE49A4A78466A710702FFE7">
    <w:name w:val="C26E22C0FBCE49A4A78466A710702FFE7"/>
    <w:rsid w:val="007F7754"/>
    <w:rPr>
      <w:rFonts w:ascii="Calibri" w:eastAsia="Times New Roman" w:hAnsi="Calibri" w:cs="Calibri"/>
    </w:rPr>
  </w:style>
  <w:style w:type="paragraph" w:customStyle="1" w:styleId="B3B17B0866A540FDB99A0CF7B744D5D97">
    <w:name w:val="B3B17B0866A540FDB99A0CF7B744D5D97"/>
    <w:rsid w:val="007F7754"/>
    <w:rPr>
      <w:rFonts w:ascii="Calibri" w:eastAsia="Times New Roman" w:hAnsi="Calibri" w:cs="Calibri"/>
    </w:rPr>
  </w:style>
  <w:style w:type="paragraph" w:customStyle="1" w:styleId="F848E6C9226C431F84E47FAD103ECFE97">
    <w:name w:val="F848E6C9226C431F84E47FAD103ECFE97"/>
    <w:rsid w:val="007F7754"/>
    <w:rPr>
      <w:rFonts w:ascii="Calibri" w:eastAsia="Times New Roman" w:hAnsi="Calibri" w:cs="Calibri"/>
    </w:rPr>
  </w:style>
  <w:style w:type="paragraph" w:customStyle="1" w:styleId="E582C9DFE01440AA8DF4E35941A987187">
    <w:name w:val="E582C9DFE01440AA8DF4E35941A987187"/>
    <w:rsid w:val="007F7754"/>
    <w:rPr>
      <w:rFonts w:ascii="Calibri" w:eastAsia="Times New Roman" w:hAnsi="Calibri" w:cs="Calibri"/>
    </w:rPr>
  </w:style>
  <w:style w:type="paragraph" w:customStyle="1" w:styleId="560B4FA2C8F44223A56122DC1C1AA5EA7">
    <w:name w:val="560B4FA2C8F44223A56122DC1C1AA5EA7"/>
    <w:rsid w:val="007F7754"/>
    <w:rPr>
      <w:rFonts w:ascii="Calibri" w:eastAsia="Times New Roman" w:hAnsi="Calibri" w:cs="Calibri"/>
    </w:rPr>
  </w:style>
  <w:style w:type="paragraph" w:customStyle="1" w:styleId="F72D666B2FF54DB08549DE1DB46C4DCB7">
    <w:name w:val="F72D666B2FF54DB08549DE1DB46C4DCB7"/>
    <w:rsid w:val="007F7754"/>
    <w:rPr>
      <w:rFonts w:ascii="Calibri" w:eastAsia="Times New Roman" w:hAnsi="Calibri" w:cs="Calibri"/>
    </w:rPr>
  </w:style>
  <w:style w:type="paragraph" w:customStyle="1" w:styleId="F2D13A7247F74308A98B34B6F74BA1A27">
    <w:name w:val="F2D13A7247F74308A98B34B6F74BA1A27"/>
    <w:rsid w:val="007F7754"/>
    <w:rPr>
      <w:rFonts w:ascii="Calibri" w:eastAsia="Times New Roman" w:hAnsi="Calibri" w:cs="Calibri"/>
    </w:rPr>
  </w:style>
  <w:style w:type="paragraph" w:customStyle="1" w:styleId="8C23933E93774DCFA97BF9B88D608D4C7">
    <w:name w:val="8C23933E93774DCFA97BF9B88D608D4C7"/>
    <w:rsid w:val="007F7754"/>
    <w:rPr>
      <w:rFonts w:ascii="Calibri" w:eastAsia="Times New Roman" w:hAnsi="Calibri" w:cs="Calibri"/>
    </w:rPr>
  </w:style>
  <w:style w:type="paragraph" w:customStyle="1" w:styleId="5E1E1147C1094AF0A248F6297B76518D7">
    <w:name w:val="5E1E1147C1094AF0A248F6297B76518D7"/>
    <w:rsid w:val="007F7754"/>
    <w:rPr>
      <w:rFonts w:ascii="Calibri" w:eastAsia="Times New Roman" w:hAnsi="Calibri" w:cs="Calibri"/>
    </w:rPr>
  </w:style>
  <w:style w:type="paragraph" w:customStyle="1" w:styleId="FF5570E3891C4BAC8C6D89499C2218CB7">
    <w:name w:val="FF5570E3891C4BAC8C6D89499C2218CB7"/>
    <w:rsid w:val="007F7754"/>
    <w:rPr>
      <w:rFonts w:ascii="Calibri" w:eastAsia="Times New Roman" w:hAnsi="Calibri" w:cs="Calibri"/>
    </w:rPr>
  </w:style>
  <w:style w:type="paragraph" w:customStyle="1" w:styleId="E5D5A3A66E974D258F0B9F4F22EA3B937">
    <w:name w:val="E5D5A3A66E974D258F0B9F4F22EA3B937"/>
    <w:rsid w:val="007F7754"/>
    <w:rPr>
      <w:rFonts w:ascii="Calibri" w:eastAsia="Times New Roman" w:hAnsi="Calibri" w:cs="Calibri"/>
    </w:rPr>
  </w:style>
  <w:style w:type="paragraph" w:customStyle="1" w:styleId="0AC19391BFE049DA9290831E5301021C7">
    <w:name w:val="0AC19391BFE049DA9290831E5301021C7"/>
    <w:rsid w:val="007F7754"/>
    <w:rPr>
      <w:rFonts w:ascii="Calibri" w:eastAsia="Times New Roman" w:hAnsi="Calibri" w:cs="Calibri"/>
    </w:rPr>
  </w:style>
  <w:style w:type="paragraph" w:customStyle="1" w:styleId="97364F7B6F7A4FE19C537CB7D5EFFC537">
    <w:name w:val="97364F7B6F7A4FE19C537CB7D5EFFC537"/>
    <w:rsid w:val="007F7754"/>
    <w:rPr>
      <w:rFonts w:ascii="Calibri" w:eastAsia="Times New Roman" w:hAnsi="Calibri" w:cs="Calibri"/>
    </w:rPr>
  </w:style>
  <w:style w:type="paragraph" w:customStyle="1" w:styleId="7EDEFCF495CD4A0F92382AD0841DB9D57">
    <w:name w:val="7EDEFCF495CD4A0F92382AD0841DB9D57"/>
    <w:rsid w:val="007F7754"/>
    <w:rPr>
      <w:rFonts w:ascii="Calibri" w:eastAsia="Times New Roman" w:hAnsi="Calibri" w:cs="Calibri"/>
    </w:rPr>
  </w:style>
  <w:style w:type="paragraph" w:customStyle="1" w:styleId="C0ACE3BDE2244E499A77888C08F6FCF67">
    <w:name w:val="C0ACE3BDE2244E499A77888C08F6FCF67"/>
    <w:rsid w:val="007F7754"/>
    <w:rPr>
      <w:rFonts w:ascii="Calibri" w:eastAsia="Times New Roman" w:hAnsi="Calibri" w:cs="Calibri"/>
    </w:rPr>
  </w:style>
  <w:style w:type="paragraph" w:customStyle="1" w:styleId="9C1F3A2DA49745C29682A609BE73D33C7">
    <w:name w:val="9C1F3A2DA49745C29682A609BE73D33C7"/>
    <w:rsid w:val="007F7754"/>
    <w:rPr>
      <w:rFonts w:ascii="Calibri" w:eastAsia="Times New Roman" w:hAnsi="Calibri" w:cs="Calibri"/>
    </w:rPr>
  </w:style>
  <w:style w:type="paragraph" w:customStyle="1" w:styleId="2051F943E68F42D8BEC7091EA425167B7">
    <w:name w:val="2051F943E68F42D8BEC7091EA425167B7"/>
    <w:rsid w:val="007F7754"/>
    <w:rPr>
      <w:rFonts w:ascii="Calibri" w:eastAsia="Times New Roman" w:hAnsi="Calibri" w:cs="Calibri"/>
    </w:rPr>
  </w:style>
  <w:style w:type="paragraph" w:customStyle="1" w:styleId="BF6D5A959DF04489ADBB0B8B319324937">
    <w:name w:val="BF6D5A959DF04489ADBB0B8B319324937"/>
    <w:rsid w:val="007F7754"/>
    <w:rPr>
      <w:rFonts w:ascii="Calibri" w:eastAsia="Times New Roman" w:hAnsi="Calibri" w:cs="Calibri"/>
    </w:rPr>
  </w:style>
  <w:style w:type="paragraph" w:customStyle="1" w:styleId="87724B2A7D634B3E8361604078B8DD9B7">
    <w:name w:val="87724B2A7D634B3E8361604078B8DD9B7"/>
    <w:rsid w:val="007F7754"/>
    <w:rPr>
      <w:rFonts w:ascii="Calibri" w:eastAsia="Times New Roman" w:hAnsi="Calibri" w:cs="Calibri"/>
    </w:rPr>
  </w:style>
  <w:style w:type="paragraph" w:customStyle="1" w:styleId="DFD7FBCA753D4794B7001CC993C329687">
    <w:name w:val="DFD7FBCA753D4794B7001CC993C329687"/>
    <w:rsid w:val="007F7754"/>
    <w:rPr>
      <w:rFonts w:ascii="Calibri" w:eastAsia="Times New Roman" w:hAnsi="Calibri" w:cs="Calibri"/>
    </w:rPr>
  </w:style>
  <w:style w:type="paragraph" w:customStyle="1" w:styleId="7148EF32381F456CBC5FC710A80298C17">
    <w:name w:val="7148EF32381F456CBC5FC710A80298C17"/>
    <w:rsid w:val="007F7754"/>
    <w:rPr>
      <w:rFonts w:ascii="Calibri" w:eastAsia="Times New Roman" w:hAnsi="Calibri" w:cs="Calibri"/>
    </w:rPr>
  </w:style>
  <w:style w:type="paragraph" w:customStyle="1" w:styleId="73137F8421014A2B972AF4A0A97C4A957">
    <w:name w:val="73137F8421014A2B972AF4A0A97C4A957"/>
    <w:rsid w:val="007F7754"/>
    <w:rPr>
      <w:rFonts w:ascii="Calibri" w:eastAsia="Times New Roman" w:hAnsi="Calibri" w:cs="Calibri"/>
    </w:rPr>
  </w:style>
  <w:style w:type="paragraph" w:customStyle="1" w:styleId="ECE6A58578E94AA5B680CA9E0B6092577">
    <w:name w:val="ECE6A58578E94AA5B680CA9E0B6092577"/>
    <w:rsid w:val="007F7754"/>
    <w:rPr>
      <w:rFonts w:ascii="Calibri" w:eastAsia="Times New Roman" w:hAnsi="Calibri" w:cs="Calibri"/>
    </w:rPr>
  </w:style>
  <w:style w:type="paragraph" w:customStyle="1" w:styleId="F5343860FB3C4303A2A66BC3850323597">
    <w:name w:val="F5343860FB3C4303A2A66BC3850323597"/>
    <w:rsid w:val="007F7754"/>
    <w:rPr>
      <w:rFonts w:ascii="Calibri" w:eastAsia="Times New Roman" w:hAnsi="Calibri" w:cs="Calibri"/>
    </w:rPr>
  </w:style>
  <w:style w:type="paragraph" w:customStyle="1" w:styleId="08BDF47A740A41D283C1FDD70CFAA25C7">
    <w:name w:val="08BDF47A740A41D283C1FDD70CFAA25C7"/>
    <w:rsid w:val="007F7754"/>
    <w:rPr>
      <w:rFonts w:ascii="Calibri" w:eastAsia="Times New Roman" w:hAnsi="Calibri" w:cs="Calibri"/>
    </w:rPr>
  </w:style>
  <w:style w:type="paragraph" w:customStyle="1" w:styleId="9C5785B0104A4C07B0BED7DD3ADB4DD17">
    <w:name w:val="9C5785B0104A4C07B0BED7DD3ADB4DD17"/>
    <w:rsid w:val="007F7754"/>
    <w:rPr>
      <w:rFonts w:ascii="Calibri" w:eastAsia="Times New Roman" w:hAnsi="Calibri" w:cs="Calibri"/>
    </w:rPr>
  </w:style>
  <w:style w:type="paragraph" w:customStyle="1" w:styleId="DA13D16A1B6A44E4B42FC8DA9011A1487">
    <w:name w:val="DA13D16A1B6A44E4B42FC8DA9011A1487"/>
    <w:rsid w:val="007F7754"/>
    <w:rPr>
      <w:rFonts w:ascii="Calibri" w:eastAsia="Times New Roman" w:hAnsi="Calibri" w:cs="Calibri"/>
    </w:rPr>
  </w:style>
  <w:style w:type="paragraph" w:customStyle="1" w:styleId="522E8A9358A3480092F959B0BA8463E27">
    <w:name w:val="522E8A9358A3480092F959B0BA8463E27"/>
    <w:rsid w:val="007F7754"/>
    <w:rPr>
      <w:rFonts w:ascii="Calibri" w:eastAsia="Times New Roman" w:hAnsi="Calibri" w:cs="Calibri"/>
    </w:rPr>
  </w:style>
  <w:style w:type="paragraph" w:customStyle="1" w:styleId="1BD25D754D9242B8B0B7496F3E5293607">
    <w:name w:val="1BD25D754D9242B8B0B7496F3E5293607"/>
    <w:rsid w:val="007F7754"/>
    <w:rPr>
      <w:rFonts w:ascii="Calibri" w:eastAsia="Times New Roman" w:hAnsi="Calibri" w:cs="Calibri"/>
    </w:rPr>
  </w:style>
  <w:style w:type="paragraph" w:customStyle="1" w:styleId="A0A69245B98341DE9FDB162F281D8B7D7">
    <w:name w:val="A0A69245B98341DE9FDB162F281D8B7D7"/>
    <w:rsid w:val="007F7754"/>
    <w:rPr>
      <w:rFonts w:ascii="Calibri" w:eastAsia="Times New Roman" w:hAnsi="Calibri" w:cs="Calibri"/>
    </w:rPr>
  </w:style>
  <w:style w:type="paragraph" w:customStyle="1" w:styleId="88ADCA31A7B24F89B13D192C80026F137">
    <w:name w:val="88ADCA31A7B24F89B13D192C80026F137"/>
    <w:rsid w:val="007F7754"/>
    <w:rPr>
      <w:rFonts w:ascii="Calibri" w:eastAsia="Times New Roman" w:hAnsi="Calibri" w:cs="Calibri"/>
    </w:rPr>
  </w:style>
  <w:style w:type="paragraph" w:customStyle="1" w:styleId="18E2D944E1CB4D3CAEEE1998F476F2467">
    <w:name w:val="18E2D944E1CB4D3CAEEE1998F476F2467"/>
    <w:rsid w:val="007F7754"/>
    <w:rPr>
      <w:rFonts w:ascii="Calibri" w:eastAsia="Times New Roman" w:hAnsi="Calibri" w:cs="Calibri"/>
    </w:rPr>
  </w:style>
  <w:style w:type="paragraph" w:customStyle="1" w:styleId="46290ED9BBF64D6883728C01D94561D57">
    <w:name w:val="46290ED9BBF64D6883728C01D94561D57"/>
    <w:rsid w:val="007F7754"/>
    <w:rPr>
      <w:rFonts w:ascii="Calibri" w:eastAsia="Times New Roman" w:hAnsi="Calibri" w:cs="Calibri"/>
    </w:rPr>
  </w:style>
  <w:style w:type="paragraph" w:customStyle="1" w:styleId="4C63889D825541E28ED1903932E2E7BE7">
    <w:name w:val="4C63889D825541E28ED1903932E2E7BE7"/>
    <w:rsid w:val="007F7754"/>
    <w:rPr>
      <w:rFonts w:ascii="Calibri" w:eastAsia="Times New Roman" w:hAnsi="Calibri" w:cs="Calibri"/>
    </w:rPr>
  </w:style>
  <w:style w:type="paragraph" w:customStyle="1" w:styleId="DB78848AE49245138F4A95CA03BA0FED7">
    <w:name w:val="DB78848AE49245138F4A95CA03BA0FED7"/>
    <w:rsid w:val="007F7754"/>
    <w:rPr>
      <w:rFonts w:ascii="Calibri" w:eastAsia="Times New Roman" w:hAnsi="Calibri" w:cs="Calibri"/>
    </w:rPr>
  </w:style>
  <w:style w:type="paragraph" w:customStyle="1" w:styleId="7281761C8FEE4E4EBFB7B8C2E2505CA47">
    <w:name w:val="7281761C8FEE4E4EBFB7B8C2E2505CA47"/>
    <w:rsid w:val="007F7754"/>
    <w:rPr>
      <w:rFonts w:ascii="Calibri" w:eastAsia="Times New Roman" w:hAnsi="Calibri" w:cs="Calibri"/>
    </w:rPr>
  </w:style>
  <w:style w:type="paragraph" w:customStyle="1" w:styleId="CF4B363AEF5E42F8A9985F6142DA43DE7">
    <w:name w:val="CF4B363AEF5E42F8A9985F6142DA43DE7"/>
    <w:rsid w:val="007F7754"/>
    <w:rPr>
      <w:rFonts w:ascii="Calibri" w:eastAsia="Times New Roman" w:hAnsi="Calibri" w:cs="Calibri"/>
    </w:rPr>
  </w:style>
  <w:style w:type="paragraph" w:customStyle="1" w:styleId="1C31093765414E3EA59463518979BF6F7">
    <w:name w:val="1C31093765414E3EA59463518979BF6F7"/>
    <w:rsid w:val="007F7754"/>
    <w:rPr>
      <w:rFonts w:ascii="Calibri" w:eastAsia="Times New Roman" w:hAnsi="Calibri" w:cs="Calibri"/>
    </w:rPr>
  </w:style>
  <w:style w:type="paragraph" w:customStyle="1" w:styleId="E6F6BC38468A4926952A4A29595144BB7">
    <w:name w:val="E6F6BC38468A4926952A4A29595144BB7"/>
    <w:rsid w:val="007F7754"/>
    <w:rPr>
      <w:rFonts w:ascii="Calibri" w:eastAsia="Times New Roman" w:hAnsi="Calibri" w:cs="Calibri"/>
    </w:rPr>
  </w:style>
  <w:style w:type="paragraph" w:customStyle="1" w:styleId="F9B4FFB75B28484592760676BE2601877">
    <w:name w:val="F9B4FFB75B28484592760676BE2601877"/>
    <w:rsid w:val="007F7754"/>
    <w:rPr>
      <w:rFonts w:ascii="Calibri" w:eastAsia="Times New Roman" w:hAnsi="Calibri" w:cs="Calibri"/>
    </w:rPr>
  </w:style>
  <w:style w:type="paragraph" w:customStyle="1" w:styleId="2C61852B305C4D8B80AAF176B79766317">
    <w:name w:val="2C61852B305C4D8B80AAF176B79766317"/>
    <w:rsid w:val="007F7754"/>
    <w:rPr>
      <w:rFonts w:ascii="Calibri" w:eastAsia="Times New Roman" w:hAnsi="Calibri" w:cs="Calibri"/>
    </w:rPr>
  </w:style>
  <w:style w:type="paragraph" w:customStyle="1" w:styleId="1CE85280BA3047689056E0518AA24E697">
    <w:name w:val="1CE85280BA3047689056E0518AA24E697"/>
    <w:rsid w:val="007F7754"/>
    <w:rPr>
      <w:rFonts w:ascii="Calibri" w:eastAsia="Times New Roman" w:hAnsi="Calibri" w:cs="Calibri"/>
    </w:rPr>
  </w:style>
  <w:style w:type="paragraph" w:customStyle="1" w:styleId="D6FD9827EBB64FE4B52F4B58B1DF5EC87">
    <w:name w:val="D6FD9827EBB64FE4B52F4B58B1DF5EC87"/>
    <w:rsid w:val="007F7754"/>
    <w:rPr>
      <w:rFonts w:ascii="Calibri" w:eastAsia="Times New Roman" w:hAnsi="Calibri" w:cs="Calibri"/>
    </w:rPr>
  </w:style>
  <w:style w:type="paragraph" w:customStyle="1" w:styleId="06E5613E9C86459AB49DC63E7944DC5A7">
    <w:name w:val="06E5613E9C86459AB49DC63E7944DC5A7"/>
    <w:rsid w:val="007F7754"/>
    <w:rPr>
      <w:rFonts w:ascii="Calibri" w:eastAsia="Times New Roman" w:hAnsi="Calibri" w:cs="Calibri"/>
    </w:rPr>
  </w:style>
  <w:style w:type="paragraph" w:customStyle="1" w:styleId="9976FD907AFD461C92F73F5A7454A04D7">
    <w:name w:val="9976FD907AFD461C92F73F5A7454A04D7"/>
    <w:rsid w:val="007F7754"/>
    <w:rPr>
      <w:rFonts w:ascii="Calibri" w:eastAsia="Times New Roman" w:hAnsi="Calibri" w:cs="Calibri"/>
    </w:rPr>
  </w:style>
  <w:style w:type="paragraph" w:customStyle="1" w:styleId="F31D042135434EF387E348B92350BF117">
    <w:name w:val="F31D042135434EF387E348B92350BF117"/>
    <w:rsid w:val="007F7754"/>
    <w:rPr>
      <w:rFonts w:ascii="Calibri" w:eastAsia="Times New Roman" w:hAnsi="Calibri" w:cs="Calibri"/>
    </w:rPr>
  </w:style>
  <w:style w:type="paragraph" w:customStyle="1" w:styleId="54A2E43126764B4187C6E41BF7A389417">
    <w:name w:val="54A2E43126764B4187C6E41BF7A389417"/>
    <w:rsid w:val="007F7754"/>
    <w:rPr>
      <w:rFonts w:ascii="Calibri" w:eastAsia="Times New Roman" w:hAnsi="Calibri" w:cs="Calibri"/>
    </w:rPr>
  </w:style>
  <w:style w:type="paragraph" w:customStyle="1" w:styleId="E99FD2C0ABEA4B5C87B0627C3E8FBEFC7">
    <w:name w:val="E99FD2C0ABEA4B5C87B0627C3E8FBEFC7"/>
    <w:rsid w:val="007F7754"/>
    <w:rPr>
      <w:rFonts w:ascii="Calibri" w:eastAsia="Times New Roman" w:hAnsi="Calibri" w:cs="Calibri"/>
    </w:rPr>
  </w:style>
  <w:style w:type="paragraph" w:customStyle="1" w:styleId="38A984CD16214F96B4923C531C98455E7">
    <w:name w:val="38A984CD16214F96B4923C531C98455E7"/>
    <w:rsid w:val="007F7754"/>
    <w:rPr>
      <w:rFonts w:ascii="Calibri" w:eastAsia="Times New Roman" w:hAnsi="Calibri" w:cs="Calibri"/>
    </w:rPr>
  </w:style>
  <w:style w:type="paragraph" w:customStyle="1" w:styleId="D3CE9FA6C7B34AD6914509F94888B7887">
    <w:name w:val="D3CE9FA6C7B34AD6914509F94888B7887"/>
    <w:rsid w:val="007F7754"/>
    <w:rPr>
      <w:rFonts w:ascii="Calibri" w:eastAsia="Times New Roman" w:hAnsi="Calibri" w:cs="Calibri"/>
    </w:rPr>
  </w:style>
  <w:style w:type="paragraph" w:customStyle="1" w:styleId="A92F74BF98CF42B7A9BC1F2B1623D74B7">
    <w:name w:val="A92F74BF98CF42B7A9BC1F2B1623D74B7"/>
    <w:rsid w:val="007F7754"/>
    <w:rPr>
      <w:rFonts w:ascii="Calibri" w:eastAsia="Times New Roman" w:hAnsi="Calibri" w:cs="Calibri"/>
    </w:rPr>
  </w:style>
  <w:style w:type="paragraph" w:customStyle="1" w:styleId="7618BC8076D94BE6B6C12C7F0C8CDA2F7">
    <w:name w:val="7618BC8076D94BE6B6C12C7F0C8CDA2F7"/>
    <w:rsid w:val="007F7754"/>
    <w:rPr>
      <w:rFonts w:ascii="Calibri" w:eastAsia="Times New Roman" w:hAnsi="Calibri" w:cs="Calibri"/>
    </w:rPr>
  </w:style>
  <w:style w:type="paragraph" w:customStyle="1" w:styleId="172E134975D0488996F76E101C41766A7">
    <w:name w:val="172E134975D0488996F76E101C41766A7"/>
    <w:rsid w:val="007F7754"/>
    <w:rPr>
      <w:rFonts w:ascii="Calibri" w:eastAsia="Times New Roman" w:hAnsi="Calibri" w:cs="Calibri"/>
    </w:rPr>
  </w:style>
  <w:style w:type="paragraph" w:customStyle="1" w:styleId="2A1FAE39456D44719C755E33F448203C7">
    <w:name w:val="2A1FAE39456D44719C755E33F448203C7"/>
    <w:rsid w:val="007F7754"/>
    <w:rPr>
      <w:rFonts w:ascii="Calibri" w:eastAsia="Times New Roman" w:hAnsi="Calibri" w:cs="Calibri"/>
    </w:rPr>
  </w:style>
  <w:style w:type="paragraph" w:customStyle="1" w:styleId="1A39600CC7A54CB19A3B76E515ABE6C97">
    <w:name w:val="1A39600CC7A54CB19A3B76E515ABE6C97"/>
    <w:rsid w:val="007F7754"/>
    <w:rPr>
      <w:rFonts w:ascii="Calibri" w:eastAsia="Times New Roman" w:hAnsi="Calibri" w:cs="Calibri"/>
    </w:rPr>
  </w:style>
  <w:style w:type="paragraph" w:customStyle="1" w:styleId="85CE910F76664357AD12EF398E9196F87">
    <w:name w:val="85CE910F76664357AD12EF398E9196F87"/>
    <w:rsid w:val="007F7754"/>
    <w:rPr>
      <w:rFonts w:ascii="Calibri" w:eastAsia="Times New Roman" w:hAnsi="Calibri" w:cs="Calibri"/>
    </w:rPr>
  </w:style>
  <w:style w:type="paragraph" w:customStyle="1" w:styleId="39F3760D717A44688649A1EE199D008B7">
    <w:name w:val="39F3760D717A44688649A1EE199D008B7"/>
    <w:rsid w:val="007F7754"/>
    <w:rPr>
      <w:rFonts w:ascii="Calibri" w:eastAsia="Times New Roman" w:hAnsi="Calibri" w:cs="Calibri"/>
    </w:rPr>
  </w:style>
  <w:style w:type="paragraph" w:customStyle="1" w:styleId="50280DD7A917481887FFC583A8627C737">
    <w:name w:val="50280DD7A917481887FFC583A8627C737"/>
    <w:rsid w:val="007F7754"/>
    <w:rPr>
      <w:rFonts w:ascii="Calibri" w:eastAsia="Times New Roman" w:hAnsi="Calibri" w:cs="Calibri"/>
    </w:rPr>
  </w:style>
  <w:style w:type="paragraph" w:customStyle="1" w:styleId="C660AD87EDDC4A7E8118F8B56C7F1D2A7">
    <w:name w:val="C660AD87EDDC4A7E8118F8B56C7F1D2A7"/>
    <w:rsid w:val="007F7754"/>
    <w:rPr>
      <w:rFonts w:ascii="Calibri" w:eastAsia="Times New Roman" w:hAnsi="Calibri" w:cs="Calibri"/>
    </w:rPr>
  </w:style>
  <w:style w:type="paragraph" w:customStyle="1" w:styleId="F1F1C91DC85A487BAFC0D4FC757B0B627">
    <w:name w:val="F1F1C91DC85A487BAFC0D4FC757B0B627"/>
    <w:rsid w:val="007F7754"/>
    <w:rPr>
      <w:rFonts w:ascii="Calibri" w:eastAsia="Times New Roman" w:hAnsi="Calibri" w:cs="Calibri"/>
    </w:rPr>
  </w:style>
  <w:style w:type="paragraph" w:customStyle="1" w:styleId="DB6F7CD46D20408B9DB652357358CB267">
    <w:name w:val="DB6F7CD46D20408B9DB652357358CB267"/>
    <w:rsid w:val="007F7754"/>
    <w:rPr>
      <w:rFonts w:ascii="Calibri" w:eastAsia="Times New Roman" w:hAnsi="Calibri" w:cs="Calibri"/>
    </w:rPr>
  </w:style>
  <w:style w:type="paragraph" w:customStyle="1" w:styleId="43E36EE3F5BB4D619CC45A3497FF504C7">
    <w:name w:val="43E36EE3F5BB4D619CC45A3497FF504C7"/>
    <w:rsid w:val="007F7754"/>
    <w:rPr>
      <w:rFonts w:ascii="Calibri" w:eastAsia="Times New Roman" w:hAnsi="Calibri" w:cs="Calibri"/>
    </w:rPr>
  </w:style>
  <w:style w:type="paragraph" w:customStyle="1" w:styleId="B66AFEF372204706AA04F52418D982787">
    <w:name w:val="B66AFEF372204706AA04F52418D982787"/>
    <w:rsid w:val="007F7754"/>
    <w:rPr>
      <w:rFonts w:ascii="Calibri" w:eastAsia="Times New Roman" w:hAnsi="Calibri" w:cs="Calibri"/>
    </w:rPr>
  </w:style>
  <w:style w:type="paragraph" w:customStyle="1" w:styleId="06BB752B8A464A03952C04311944219C7">
    <w:name w:val="06BB752B8A464A03952C04311944219C7"/>
    <w:rsid w:val="007F7754"/>
    <w:rPr>
      <w:rFonts w:ascii="Calibri" w:eastAsia="Times New Roman" w:hAnsi="Calibri" w:cs="Calibri"/>
    </w:rPr>
  </w:style>
  <w:style w:type="paragraph" w:customStyle="1" w:styleId="189D750BF1884E8AA9E5ED930C81041F7">
    <w:name w:val="189D750BF1884E8AA9E5ED930C81041F7"/>
    <w:rsid w:val="007F7754"/>
    <w:rPr>
      <w:rFonts w:ascii="Calibri" w:eastAsia="Times New Roman" w:hAnsi="Calibri" w:cs="Calibri"/>
    </w:rPr>
  </w:style>
  <w:style w:type="paragraph" w:customStyle="1" w:styleId="107E9EDBF5324BF1A7C52CE5C5708D6F6">
    <w:name w:val="107E9EDBF5324BF1A7C52CE5C5708D6F6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053933702704FC0B6E7C41E0961579C2">
    <w:name w:val="B053933702704FC0B6E7C41E0961579C2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307FEF57269459BAEE8D8BD5D9DD3035">
    <w:name w:val="2307FEF57269459BAEE8D8BD5D9DD3035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9CC3580790A042AAB4361C3435EAFFE02">
    <w:name w:val="9CC3580790A042AAB4361C3435EAFFE02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6E096F473F54C4DB614F7EB5465F1243">
    <w:name w:val="26E096F473F54C4DB614F7EB5465F1243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17B7A6A86A94A88B20E5A78E3E17CFD2">
    <w:name w:val="E17B7A6A86A94A88B20E5A78E3E17CFD2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BFB0D844033D4E9EB42F8A421924304D2">
    <w:name w:val="BFB0D844033D4E9EB42F8A421924304D2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D77D0C6E0AF4C37AE6726F2AC41C2601">
    <w:name w:val="ED77D0C6E0AF4C37AE6726F2AC41C260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421F9A8565334B419276CA746F1D509F1">
    <w:name w:val="421F9A8565334B419276CA746F1D509F1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2A2C11323574E399736E67F9504E95B">
    <w:name w:val="B2A2C11323574E399736E67F9504E95B"/>
    <w:rsid w:val="007F7754"/>
  </w:style>
  <w:style w:type="paragraph" w:customStyle="1" w:styleId="13347AB3CA7048FA8C312DFCC76A8C39">
    <w:name w:val="13347AB3CA7048FA8C312DFCC76A8C39"/>
    <w:rsid w:val="007F7754"/>
  </w:style>
  <w:style w:type="paragraph" w:customStyle="1" w:styleId="ACFF39743C3241E8B6BE4E5B9860AB2E">
    <w:name w:val="ACFF39743C3241E8B6BE4E5B9860AB2E"/>
    <w:rsid w:val="007F7754"/>
  </w:style>
  <w:style w:type="paragraph" w:customStyle="1" w:styleId="F2E4BBC621BF48A58209DEF1D0C5E50B15">
    <w:name w:val="F2E4BBC621BF48A58209DEF1D0C5E50B15"/>
    <w:rsid w:val="007F7754"/>
    <w:rPr>
      <w:rFonts w:ascii="Calibri" w:eastAsia="Times New Roman" w:hAnsi="Calibri" w:cs="Calibri"/>
    </w:rPr>
  </w:style>
  <w:style w:type="paragraph" w:customStyle="1" w:styleId="AF5AEF543E8648D3B003111D049F6F1C9">
    <w:name w:val="AF5AEF543E8648D3B003111D049F6F1C9"/>
    <w:rsid w:val="007F7754"/>
    <w:rPr>
      <w:rFonts w:ascii="Calibri" w:eastAsia="Times New Roman" w:hAnsi="Calibri" w:cs="Calibri"/>
    </w:rPr>
  </w:style>
  <w:style w:type="paragraph" w:customStyle="1" w:styleId="EFFCAB1EC1B141A2AFB73B634C95B06E11">
    <w:name w:val="EFFCAB1EC1B141A2AFB73B634C95B06E11"/>
    <w:rsid w:val="007F7754"/>
    <w:rPr>
      <w:rFonts w:ascii="Calibri" w:eastAsia="Times New Roman" w:hAnsi="Calibri" w:cs="Calibri"/>
    </w:rPr>
  </w:style>
  <w:style w:type="paragraph" w:customStyle="1" w:styleId="B5C382BEBAC34B61BA487CAC2986739B13">
    <w:name w:val="B5C382BEBAC34B61BA487CAC2986739B13"/>
    <w:rsid w:val="007F7754"/>
    <w:rPr>
      <w:rFonts w:ascii="Calibri" w:eastAsia="Times New Roman" w:hAnsi="Calibri" w:cs="Calibri"/>
    </w:rPr>
  </w:style>
  <w:style w:type="paragraph" w:customStyle="1" w:styleId="533EBD5644B544AFBC1BBF895BEC7DDF8">
    <w:name w:val="533EBD5644B544AFBC1BBF895BEC7DDF8"/>
    <w:rsid w:val="007F7754"/>
    <w:rPr>
      <w:rFonts w:ascii="Calibri" w:eastAsia="Times New Roman" w:hAnsi="Calibri" w:cs="Calibri"/>
    </w:rPr>
  </w:style>
  <w:style w:type="paragraph" w:customStyle="1" w:styleId="42F5319199F244C89492BE0D0F9B73548">
    <w:name w:val="42F5319199F244C89492BE0D0F9B73548"/>
    <w:rsid w:val="007F7754"/>
    <w:rPr>
      <w:rFonts w:ascii="Calibri" w:eastAsia="Times New Roman" w:hAnsi="Calibri" w:cs="Calibri"/>
    </w:rPr>
  </w:style>
  <w:style w:type="paragraph" w:customStyle="1" w:styleId="3E54AA0BEE174FCA9F9353E198ACC75F8">
    <w:name w:val="3E54AA0BEE174FCA9F9353E198ACC75F8"/>
    <w:rsid w:val="007F7754"/>
    <w:rPr>
      <w:rFonts w:ascii="Calibri" w:eastAsia="Times New Roman" w:hAnsi="Calibri" w:cs="Calibri"/>
    </w:rPr>
  </w:style>
  <w:style w:type="paragraph" w:customStyle="1" w:styleId="DEF45BA0615F42679BC4183CBD1218638">
    <w:name w:val="DEF45BA0615F42679BC4183CBD1218638"/>
    <w:rsid w:val="007F7754"/>
    <w:rPr>
      <w:rFonts w:ascii="Calibri" w:eastAsia="Times New Roman" w:hAnsi="Calibri" w:cs="Calibri"/>
    </w:rPr>
  </w:style>
  <w:style w:type="paragraph" w:customStyle="1" w:styleId="C26E22C0FBCE49A4A78466A710702FFE8">
    <w:name w:val="C26E22C0FBCE49A4A78466A710702FFE8"/>
    <w:rsid w:val="007F7754"/>
    <w:rPr>
      <w:rFonts w:ascii="Calibri" w:eastAsia="Times New Roman" w:hAnsi="Calibri" w:cs="Calibri"/>
    </w:rPr>
  </w:style>
  <w:style w:type="paragraph" w:customStyle="1" w:styleId="B3B17B0866A540FDB99A0CF7B744D5D98">
    <w:name w:val="B3B17B0866A540FDB99A0CF7B744D5D98"/>
    <w:rsid w:val="007F7754"/>
    <w:rPr>
      <w:rFonts w:ascii="Calibri" w:eastAsia="Times New Roman" w:hAnsi="Calibri" w:cs="Calibri"/>
    </w:rPr>
  </w:style>
  <w:style w:type="paragraph" w:customStyle="1" w:styleId="F848E6C9226C431F84E47FAD103ECFE98">
    <w:name w:val="F848E6C9226C431F84E47FAD103ECFE98"/>
    <w:rsid w:val="007F7754"/>
    <w:rPr>
      <w:rFonts w:ascii="Calibri" w:eastAsia="Times New Roman" w:hAnsi="Calibri" w:cs="Calibri"/>
    </w:rPr>
  </w:style>
  <w:style w:type="paragraph" w:customStyle="1" w:styleId="E582C9DFE01440AA8DF4E35941A987188">
    <w:name w:val="E582C9DFE01440AA8DF4E35941A987188"/>
    <w:rsid w:val="007F7754"/>
    <w:rPr>
      <w:rFonts w:ascii="Calibri" w:eastAsia="Times New Roman" w:hAnsi="Calibri" w:cs="Calibri"/>
    </w:rPr>
  </w:style>
  <w:style w:type="paragraph" w:customStyle="1" w:styleId="560B4FA2C8F44223A56122DC1C1AA5EA8">
    <w:name w:val="560B4FA2C8F44223A56122DC1C1AA5EA8"/>
    <w:rsid w:val="007F7754"/>
    <w:rPr>
      <w:rFonts w:ascii="Calibri" w:eastAsia="Times New Roman" w:hAnsi="Calibri" w:cs="Calibri"/>
    </w:rPr>
  </w:style>
  <w:style w:type="paragraph" w:customStyle="1" w:styleId="F72D666B2FF54DB08549DE1DB46C4DCB8">
    <w:name w:val="F72D666B2FF54DB08549DE1DB46C4DCB8"/>
    <w:rsid w:val="007F7754"/>
    <w:rPr>
      <w:rFonts w:ascii="Calibri" w:eastAsia="Times New Roman" w:hAnsi="Calibri" w:cs="Calibri"/>
    </w:rPr>
  </w:style>
  <w:style w:type="paragraph" w:customStyle="1" w:styleId="F2D13A7247F74308A98B34B6F74BA1A28">
    <w:name w:val="F2D13A7247F74308A98B34B6F74BA1A28"/>
    <w:rsid w:val="007F7754"/>
    <w:rPr>
      <w:rFonts w:ascii="Calibri" w:eastAsia="Times New Roman" w:hAnsi="Calibri" w:cs="Calibri"/>
    </w:rPr>
  </w:style>
  <w:style w:type="paragraph" w:customStyle="1" w:styleId="8C23933E93774DCFA97BF9B88D608D4C8">
    <w:name w:val="8C23933E93774DCFA97BF9B88D608D4C8"/>
    <w:rsid w:val="007F7754"/>
    <w:rPr>
      <w:rFonts w:ascii="Calibri" w:eastAsia="Times New Roman" w:hAnsi="Calibri" w:cs="Calibri"/>
    </w:rPr>
  </w:style>
  <w:style w:type="paragraph" w:customStyle="1" w:styleId="5E1E1147C1094AF0A248F6297B76518D8">
    <w:name w:val="5E1E1147C1094AF0A248F6297B76518D8"/>
    <w:rsid w:val="007F7754"/>
    <w:rPr>
      <w:rFonts w:ascii="Calibri" w:eastAsia="Times New Roman" w:hAnsi="Calibri" w:cs="Calibri"/>
    </w:rPr>
  </w:style>
  <w:style w:type="paragraph" w:customStyle="1" w:styleId="FF5570E3891C4BAC8C6D89499C2218CB8">
    <w:name w:val="FF5570E3891C4BAC8C6D89499C2218CB8"/>
    <w:rsid w:val="007F7754"/>
    <w:rPr>
      <w:rFonts w:ascii="Calibri" w:eastAsia="Times New Roman" w:hAnsi="Calibri" w:cs="Calibri"/>
    </w:rPr>
  </w:style>
  <w:style w:type="paragraph" w:customStyle="1" w:styleId="E5D5A3A66E974D258F0B9F4F22EA3B938">
    <w:name w:val="E5D5A3A66E974D258F0B9F4F22EA3B938"/>
    <w:rsid w:val="007F7754"/>
    <w:rPr>
      <w:rFonts w:ascii="Calibri" w:eastAsia="Times New Roman" w:hAnsi="Calibri" w:cs="Calibri"/>
    </w:rPr>
  </w:style>
  <w:style w:type="paragraph" w:customStyle="1" w:styleId="0AC19391BFE049DA9290831E5301021C8">
    <w:name w:val="0AC19391BFE049DA9290831E5301021C8"/>
    <w:rsid w:val="007F7754"/>
    <w:rPr>
      <w:rFonts w:ascii="Calibri" w:eastAsia="Times New Roman" w:hAnsi="Calibri" w:cs="Calibri"/>
    </w:rPr>
  </w:style>
  <w:style w:type="paragraph" w:customStyle="1" w:styleId="97364F7B6F7A4FE19C537CB7D5EFFC538">
    <w:name w:val="97364F7B6F7A4FE19C537CB7D5EFFC538"/>
    <w:rsid w:val="007F7754"/>
    <w:rPr>
      <w:rFonts w:ascii="Calibri" w:eastAsia="Times New Roman" w:hAnsi="Calibri" w:cs="Calibri"/>
    </w:rPr>
  </w:style>
  <w:style w:type="paragraph" w:customStyle="1" w:styleId="7EDEFCF495CD4A0F92382AD0841DB9D58">
    <w:name w:val="7EDEFCF495CD4A0F92382AD0841DB9D58"/>
    <w:rsid w:val="007F7754"/>
    <w:rPr>
      <w:rFonts w:ascii="Calibri" w:eastAsia="Times New Roman" w:hAnsi="Calibri" w:cs="Calibri"/>
    </w:rPr>
  </w:style>
  <w:style w:type="paragraph" w:customStyle="1" w:styleId="C0ACE3BDE2244E499A77888C08F6FCF68">
    <w:name w:val="C0ACE3BDE2244E499A77888C08F6FCF68"/>
    <w:rsid w:val="007F7754"/>
    <w:rPr>
      <w:rFonts w:ascii="Calibri" w:eastAsia="Times New Roman" w:hAnsi="Calibri" w:cs="Calibri"/>
    </w:rPr>
  </w:style>
  <w:style w:type="paragraph" w:customStyle="1" w:styleId="9C1F3A2DA49745C29682A609BE73D33C8">
    <w:name w:val="9C1F3A2DA49745C29682A609BE73D33C8"/>
    <w:rsid w:val="007F7754"/>
    <w:rPr>
      <w:rFonts w:ascii="Calibri" w:eastAsia="Times New Roman" w:hAnsi="Calibri" w:cs="Calibri"/>
    </w:rPr>
  </w:style>
  <w:style w:type="paragraph" w:customStyle="1" w:styleId="2051F943E68F42D8BEC7091EA425167B8">
    <w:name w:val="2051F943E68F42D8BEC7091EA425167B8"/>
    <w:rsid w:val="007F7754"/>
    <w:rPr>
      <w:rFonts w:ascii="Calibri" w:eastAsia="Times New Roman" w:hAnsi="Calibri" w:cs="Calibri"/>
    </w:rPr>
  </w:style>
  <w:style w:type="paragraph" w:customStyle="1" w:styleId="BF6D5A959DF04489ADBB0B8B319324938">
    <w:name w:val="BF6D5A959DF04489ADBB0B8B319324938"/>
    <w:rsid w:val="007F7754"/>
    <w:rPr>
      <w:rFonts w:ascii="Calibri" w:eastAsia="Times New Roman" w:hAnsi="Calibri" w:cs="Calibri"/>
    </w:rPr>
  </w:style>
  <w:style w:type="paragraph" w:customStyle="1" w:styleId="87724B2A7D634B3E8361604078B8DD9B8">
    <w:name w:val="87724B2A7D634B3E8361604078B8DD9B8"/>
    <w:rsid w:val="007F7754"/>
    <w:rPr>
      <w:rFonts w:ascii="Calibri" w:eastAsia="Times New Roman" w:hAnsi="Calibri" w:cs="Calibri"/>
    </w:rPr>
  </w:style>
  <w:style w:type="paragraph" w:customStyle="1" w:styleId="DFD7FBCA753D4794B7001CC993C329688">
    <w:name w:val="DFD7FBCA753D4794B7001CC993C329688"/>
    <w:rsid w:val="007F7754"/>
    <w:rPr>
      <w:rFonts w:ascii="Calibri" w:eastAsia="Times New Roman" w:hAnsi="Calibri" w:cs="Calibri"/>
    </w:rPr>
  </w:style>
  <w:style w:type="paragraph" w:customStyle="1" w:styleId="7148EF32381F456CBC5FC710A80298C18">
    <w:name w:val="7148EF32381F456CBC5FC710A80298C18"/>
    <w:rsid w:val="007F7754"/>
    <w:rPr>
      <w:rFonts w:ascii="Calibri" w:eastAsia="Times New Roman" w:hAnsi="Calibri" w:cs="Calibri"/>
    </w:rPr>
  </w:style>
  <w:style w:type="paragraph" w:customStyle="1" w:styleId="73137F8421014A2B972AF4A0A97C4A958">
    <w:name w:val="73137F8421014A2B972AF4A0A97C4A958"/>
    <w:rsid w:val="007F7754"/>
    <w:rPr>
      <w:rFonts w:ascii="Calibri" w:eastAsia="Times New Roman" w:hAnsi="Calibri" w:cs="Calibri"/>
    </w:rPr>
  </w:style>
  <w:style w:type="paragraph" w:customStyle="1" w:styleId="ECE6A58578E94AA5B680CA9E0B6092578">
    <w:name w:val="ECE6A58578E94AA5B680CA9E0B6092578"/>
    <w:rsid w:val="007F7754"/>
    <w:rPr>
      <w:rFonts w:ascii="Calibri" w:eastAsia="Times New Roman" w:hAnsi="Calibri" w:cs="Calibri"/>
    </w:rPr>
  </w:style>
  <w:style w:type="paragraph" w:customStyle="1" w:styleId="F5343860FB3C4303A2A66BC3850323598">
    <w:name w:val="F5343860FB3C4303A2A66BC3850323598"/>
    <w:rsid w:val="007F7754"/>
    <w:rPr>
      <w:rFonts w:ascii="Calibri" w:eastAsia="Times New Roman" w:hAnsi="Calibri" w:cs="Calibri"/>
    </w:rPr>
  </w:style>
  <w:style w:type="paragraph" w:customStyle="1" w:styleId="08BDF47A740A41D283C1FDD70CFAA25C8">
    <w:name w:val="08BDF47A740A41D283C1FDD70CFAA25C8"/>
    <w:rsid w:val="007F7754"/>
    <w:rPr>
      <w:rFonts w:ascii="Calibri" w:eastAsia="Times New Roman" w:hAnsi="Calibri" w:cs="Calibri"/>
    </w:rPr>
  </w:style>
  <w:style w:type="paragraph" w:customStyle="1" w:styleId="9C5785B0104A4C07B0BED7DD3ADB4DD18">
    <w:name w:val="9C5785B0104A4C07B0BED7DD3ADB4DD18"/>
    <w:rsid w:val="007F7754"/>
    <w:rPr>
      <w:rFonts w:ascii="Calibri" w:eastAsia="Times New Roman" w:hAnsi="Calibri" w:cs="Calibri"/>
    </w:rPr>
  </w:style>
  <w:style w:type="paragraph" w:customStyle="1" w:styleId="DA13D16A1B6A44E4B42FC8DA9011A1488">
    <w:name w:val="DA13D16A1B6A44E4B42FC8DA9011A1488"/>
    <w:rsid w:val="007F7754"/>
    <w:rPr>
      <w:rFonts w:ascii="Calibri" w:eastAsia="Times New Roman" w:hAnsi="Calibri" w:cs="Calibri"/>
    </w:rPr>
  </w:style>
  <w:style w:type="paragraph" w:customStyle="1" w:styleId="522E8A9358A3480092F959B0BA8463E28">
    <w:name w:val="522E8A9358A3480092F959B0BA8463E28"/>
    <w:rsid w:val="007F7754"/>
    <w:rPr>
      <w:rFonts w:ascii="Calibri" w:eastAsia="Times New Roman" w:hAnsi="Calibri" w:cs="Calibri"/>
    </w:rPr>
  </w:style>
  <w:style w:type="paragraph" w:customStyle="1" w:styleId="1BD25D754D9242B8B0B7496F3E5293608">
    <w:name w:val="1BD25D754D9242B8B0B7496F3E5293608"/>
    <w:rsid w:val="007F7754"/>
    <w:rPr>
      <w:rFonts w:ascii="Calibri" w:eastAsia="Times New Roman" w:hAnsi="Calibri" w:cs="Calibri"/>
    </w:rPr>
  </w:style>
  <w:style w:type="paragraph" w:customStyle="1" w:styleId="A0A69245B98341DE9FDB162F281D8B7D8">
    <w:name w:val="A0A69245B98341DE9FDB162F281D8B7D8"/>
    <w:rsid w:val="007F7754"/>
    <w:rPr>
      <w:rFonts w:ascii="Calibri" w:eastAsia="Times New Roman" w:hAnsi="Calibri" w:cs="Calibri"/>
    </w:rPr>
  </w:style>
  <w:style w:type="paragraph" w:customStyle="1" w:styleId="88ADCA31A7B24F89B13D192C80026F138">
    <w:name w:val="88ADCA31A7B24F89B13D192C80026F138"/>
    <w:rsid w:val="007F7754"/>
    <w:rPr>
      <w:rFonts w:ascii="Calibri" w:eastAsia="Times New Roman" w:hAnsi="Calibri" w:cs="Calibri"/>
    </w:rPr>
  </w:style>
  <w:style w:type="paragraph" w:customStyle="1" w:styleId="18E2D944E1CB4D3CAEEE1998F476F2468">
    <w:name w:val="18E2D944E1CB4D3CAEEE1998F476F2468"/>
    <w:rsid w:val="007F7754"/>
    <w:rPr>
      <w:rFonts w:ascii="Calibri" w:eastAsia="Times New Roman" w:hAnsi="Calibri" w:cs="Calibri"/>
    </w:rPr>
  </w:style>
  <w:style w:type="paragraph" w:customStyle="1" w:styleId="46290ED9BBF64D6883728C01D94561D58">
    <w:name w:val="46290ED9BBF64D6883728C01D94561D58"/>
    <w:rsid w:val="007F7754"/>
    <w:rPr>
      <w:rFonts w:ascii="Calibri" w:eastAsia="Times New Roman" w:hAnsi="Calibri" w:cs="Calibri"/>
    </w:rPr>
  </w:style>
  <w:style w:type="paragraph" w:customStyle="1" w:styleId="4C63889D825541E28ED1903932E2E7BE8">
    <w:name w:val="4C63889D825541E28ED1903932E2E7BE8"/>
    <w:rsid w:val="007F7754"/>
    <w:rPr>
      <w:rFonts w:ascii="Calibri" w:eastAsia="Times New Roman" w:hAnsi="Calibri" w:cs="Calibri"/>
    </w:rPr>
  </w:style>
  <w:style w:type="paragraph" w:customStyle="1" w:styleId="DB78848AE49245138F4A95CA03BA0FED8">
    <w:name w:val="DB78848AE49245138F4A95CA03BA0FED8"/>
    <w:rsid w:val="007F7754"/>
    <w:rPr>
      <w:rFonts w:ascii="Calibri" w:eastAsia="Times New Roman" w:hAnsi="Calibri" w:cs="Calibri"/>
    </w:rPr>
  </w:style>
  <w:style w:type="paragraph" w:customStyle="1" w:styleId="7281761C8FEE4E4EBFB7B8C2E2505CA48">
    <w:name w:val="7281761C8FEE4E4EBFB7B8C2E2505CA48"/>
    <w:rsid w:val="007F7754"/>
    <w:rPr>
      <w:rFonts w:ascii="Calibri" w:eastAsia="Times New Roman" w:hAnsi="Calibri" w:cs="Calibri"/>
    </w:rPr>
  </w:style>
  <w:style w:type="paragraph" w:customStyle="1" w:styleId="CF4B363AEF5E42F8A9985F6142DA43DE8">
    <w:name w:val="CF4B363AEF5E42F8A9985F6142DA43DE8"/>
    <w:rsid w:val="007F7754"/>
    <w:rPr>
      <w:rFonts w:ascii="Calibri" w:eastAsia="Times New Roman" w:hAnsi="Calibri" w:cs="Calibri"/>
    </w:rPr>
  </w:style>
  <w:style w:type="paragraph" w:customStyle="1" w:styleId="1C31093765414E3EA59463518979BF6F8">
    <w:name w:val="1C31093765414E3EA59463518979BF6F8"/>
    <w:rsid w:val="007F7754"/>
    <w:rPr>
      <w:rFonts w:ascii="Calibri" w:eastAsia="Times New Roman" w:hAnsi="Calibri" w:cs="Calibri"/>
    </w:rPr>
  </w:style>
  <w:style w:type="paragraph" w:customStyle="1" w:styleId="E6F6BC38468A4926952A4A29595144BB8">
    <w:name w:val="E6F6BC38468A4926952A4A29595144BB8"/>
    <w:rsid w:val="007F7754"/>
    <w:rPr>
      <w:rFonts w:ascii="Calibri" w:eastAsia="Times New Roman" w:hAnsi="Calibri" w:cs="Calibri"/>
    </w:rPr>
  </w:style>
  <w:style w:type="paragraph" w:customStyle="1" w:styleId="F9B4FFB75B28484592760676BE2601878">
    <w:name w:val="F9B4FFB75B28484592760676BE2601878"/>
    <w:rsid w:val="007F7754"/>
    <w:rPr>
      <w:rFonts w:ascii="Calibri" w:eastAsia="Times New Roman" w:hAnsi="Calibri" w:cs="Calibri"/>
    </w:rPr>
  </w:style>
  <w:style w:type="paragraph" w:customStyle="1" w:styleId="2C61852B305C4D8B80AAF176B79766318">
    <w:name w:val="2C61852B305C4D8B80AAF176B79766318"/>
    <w:rsid w:val="007F7754"/>
    <w:rPr>
      <w:rFonts w:ascii="Calibri" w:eastAsia="Times New Roman" w:hAnsi="Calibri" w:cs="Calibri"/>
    </w:rPr>
  </w:style>
  <w:style w:type="paragraph" w:customStyle="1" w:styleId="1CE85280BA3047689056E0518AA24E698">
    <w:name w:val="1CE85280BA3047689056E0518AA24E698"/>
    <w:rsid w:val="007F7754"/>
    <w:rPr>
      <w:rFonts w:ascii="Calibri" w:eastAsia="Times New Roman" w:hAnsi="Calibri" w:cs="Calibri"/>
    </w:rPr>
  </w:style>
  <w:style w:type="paragraph" w:customStyle="1" w:styleId="D6FD9827EBB64FE4B52F4B58B1DF5EC88">
    <w:name w:val="D6FD9827EBB64FE4B52F4B58B1DF5EC88"/>
    <w:rsid w:val="007F7754"/>
    <w:rPr>
      <w:rFonts w:ascii="Calibri" w:eastAsia="Times New Roman" w:hAnsi="Calibri" w:cs="Calibri"/>
    </w:rPr>
  </w:style>
  <w:style w:type="paragraph" w:customStyle="1" w:styleId="06E5613E9C86459AB49DC63E7944DC5A8">
    <w:name w:val="06E5613E9C86459AB49DC63E7944DC5A8"/>
    <w:rsid w:val="007F7754"/>
    <w:rPr>
      <w:rFonts w:ascii="Calibri" w:eastAsia="Times New Roman" w:hAnsi="Calibri" w:cs="Calibri"/>
    </w:rPr>
  </w:style>
  <w:style w:type="paragraph" w:customStyle="1" w:styleId="9976FD907AFD461C92F73F5A7454A04D8">
    <w:name w:val="9976FD907AFD461C92F73F5A7454A04D8"/>
    <w:rsid w:val="007F7754"/>
    <w:rPr>
      <w:rFonts w:ascii="Calibri" w:eastAsia="Times New Roman" w:hAnsi="Calibri" w:cs="Calibri"/>
    </w:rPr>
  </w:style>
  <w:style w:type="paragraph" w:customStyle="1" w:styleId="F31D042135434EF387E348B92350BF118">
    <w:name w:val="F31D042135434EF387E348B92350BF118"/>
    <w:rsid w:val="007F7754"/>
    <w:rPr>
      <w:rFonts w:ascii="Calibri" w:eastAsia="Times New Roman" w:hAnsi="Calibri" w:cs="Calibri"/>
    </w:rPr>
  </w:style>
  <w:style w:type="paragraph" w:customStyle="1" w:styleId="54A2E43126764B4187C6E41BF7A389418">
    <w:name w:val="54A2E43126764B4187C6E41BF7A389418"/>
    <w:rsid w:val="007F7754"/>
    <w:rPr>
      <w:rFonts w:ascii="Calibri" w:eastAsia="Times New Roman" w:hAnsi="Calibri" w:cs="Calibri"/>
    </w:rPr>
  </w:style>
  <w:style w:type="paragraph" w:customStyle="1" w:styleId="E99FD2C0ABEA4B5C87B0627C3E8FBEFC8">
    <w:name w:val="E99FD2C0ABEA4B5C87B0627C3E8FBEFC8"/>
    <w:rsid w:val="007F7754"/>
    <w:rPr>
      <w:rFonts w:ascii="Calibri" w:eastAsia="Times New Roman" w:hAnsi="Calibri" w:cs="Calibri"/>
    </w:rPr>
  </w:style>
  <w:style w:type="paragraph" w:customStyle="1" w:styleId="38A984CD16214F96B4923C531C98455E8">
    <w:name w:val="38A984CD16214F96B4923C531C98455E8"/>
    <w:rsid w:val="007F7754"/>
    <w:rPr>
      <w:rFonts w:ascii="Calibri" w:eastAsia="Times New Roman" w:hAnsi="Calibri" w:cs="Calibri"/>
    </w:rPr>
  </w:style>
  <w:style w:type="paragraph" w:customStyle="1" w:styleId="D3CE9FA6C7B34AD6914509F94888B7888">
    <w:name w:val="D3CE9FA6C7B34AD6914509F94888B7888"/>
    <w:rsid w:val="007F7754"/>
    <w:rPr>
      <w:rFonts w:ascii="Calibri" w:eastAsia="Times New Roman" w:hAnsi="Calibri" w:cs="Calibri"/>
    </w:rPr>
  </w:style>
  <w:style w:type="paragraph" w:customStyle="1" w:styleId="A92F74BF98CF42B7A9BC1F2B1623D74B8">
    <w:name w:val="A92F74BF98CF42B7A9BC1F2B1623D74B8"/>
    <w:rsid w:val="007F7754"/>
    <w:rPr>
      <w:rFonts w:ascii="Calibri" w:eastAsia="Times New Roman" w:hAnsi="Calibri" w:cs="Calibri"/>
    </w:rPr>
  </w:style>
  <w:style w:type="paragraph" w:customStyle="1" w:styleId="7618BC8076D94BE6B6C12C7F0C8CDA2F8">
    <w:name w:val="7618BC8076D94BE6B6C12C7F0C8CDA2F8"/>
    <w:rsid w:val="007F7754"/>
    <w:rPr>
      <w:rFonts w:ascii="Calibri" w:eastAsia="Times New Roman" w:hAnsi="Calibri" w:cs="Calibri"/>
    </w:rPr>
  </w:style>
  <w:style w:type="paragraph" w:customStyle="1" w:styleId="172E134975D0488996F76E101C41766A8">
    <w:name w:val="172E134975D0488996F76E101C41766A8"/>
    <w:rsid w:val="007F7754"/>
    <w:rPr>
      <w:rFonts w:ascii="Calibri" w:eastAsia="Times New Roman" w:hAnsi="Calibri" w:cs="Calibri"/>
    </w:rPr>
  </w:style>
  <w:style w:type="paragraph" w:customStyle="1" w:styleId="2A1FAE39456D44719C755E33F448203C8">
    <w:name w:val="2A1FAE39456D44719C755E33F448203C8"/>
    <w:rsid w:val="007F7754"/>
    <w:rPr>
      <w:rFonts w:ascii="Calibri" w:eastAsia="Times New Roman" w:hAnsi="Calibri" w:cs="Calibri"/>
    </w:rPr>
  </w:style>
  <w:style w:type="paragraph" w:customStyle="1" w:styleId="1A39600CC7A54CB19A3B76E515ABE6C98">
    <w:name w:val="1A39600CC7A54CB19A3B76E515ABE6C98"/>
    <w:rsid w:val="007F7754"/>
    <w:rPr>
      <w:rFonts w:ascii="Calibri" w:eastAsia="Times New Roman" w:hAnsi="Calibri" w:cs="Calibri"/>
    </w:rPr>
  </w:style>
  <w:style w:type="paragraph" w:customStyle="1" w:styleId="85CE910F76664357AD12EF398E9196F88">
    <w:name w:val="85CE910F76664357AD12EF398E9196F88"/>
    <w:rsid w:val="007F7754"/>
    <w:rPr>
      <w:rFonts w:ascii="Calibri" w:eastAsia="Times New Roman" w:hAnsi="Calibri" w:cs="Calibri"/>
    </w:rPr>
  </w:style>
  <w:style w:type="paragraph" w:customStyle="1" w:styleId="39F3760D717A44688649A1EE199D008B8">
    <w:name w:val="39F3760D717A44688649A1EE199D008B8"/>
    <w:rsid w:val="007F7754"/>
    <w:rPr>
      <w:rFonts w:ascii="Calibri" w:eastAsia="Times New Roman" w:hAnsi="Calibri" w:cs="Calibri"/>
    </w:rPr>
  </w:style>
  <w:style w:type="paragraph" w:customStyle="1" w:styleId="50280DD7A917481887FFC583A8627C738">
    <w:name w:val="50280DD7A917481887FFC583A8627C738"/>
    <w:rsid w:val="007F7754"/>
    <w:rPr>
      <w:rFonts w:ascii="Calibri" w:eastAsia="Times New Roman" w:hAnsi="Calibri" w:cs="Calibri"/>
    </w:rPr>
  </w:style>
  <w:style w:type="paragraph" w:customStyle="1" w:styleId="C660AD87EDDC4A7E8118F8B56C7F1D2A8">
    <w:name w:val="C660AD87EDDC4A7E8118F8B56C7F1D2A8"/>
    <w:rsid w:val="007F7754"/>
    <w:rPr>
      <w:rFonts w:ascii="Calibri" w:eastAsia="Times New Roman" w:hAnsi="Calibri" w:cs="Calibri"/>
    </w:rPr>
  </w:style>
  <w:style w:type="paragraph" w:customStyle="1" w:styleId="F1F1C91DC85A487BAFC0D4FC757B0B628">
    <w:name w:val="F1F1C91DC85A487BAFC0D4FC757B0B628"/>
    <w:rsid w:val="007F7754"/>
    <w:rPr>
      <w:rFonts w:ascii="Calibri" w:eastAsia="Times New Roman" w:hAnsi="Calibri" w:cs="Calibri"/>
    </w:rPr>
  </w:style>
  <w:style w:type="paragraph" w:customStyle="1" w:styleId="DB6F7CD46D20408B9DB652357358CB268">
    <w:name w:val="DB6F7CD46D20408B9DB652357358CB268"/>
    <w:rsid w:val="007F7754"/>
    <w:rPr>
      <w:rFonts w:ascii="Calibri" w:eastAsia="Times New Roman" w:hAnsi="Calibri" w:cs="Calibri"/>
    </w:rPr>
  </w:style>
  <w:style w:type="paragraph" w:customStyle="1" w:styleId="43E36EE3F5BB4D619CC45A3497FF504C8">
    <w:name w:val="43E36EE3F5BB4D619CC45A3497FF504C8"/>
    <w:rsid w:val="007F7754"/>
    <w:rPr>
      <w:rFonts w:ascii="Calibri" w:eastAsia="Times New Roman" w:hAnsi="Calibri" w:cs="Calibri"/>
    </w:rPr>
  </w:style>
  <w:style w:type="paragraph" w:customStyle="1" w:styleId="B66AFEF372204706AA04F52418D982788">
    <w:name w:val="B66AFEF372204706AA04F52418D982788"/>
    <w:rsid w:val="007F7754"/>
    <w:rPr>
      <w:rFonts w:ascii="Calibri" w:eastAsia="Times New Roman" w:hAnsi="Calibri" w:cs="Calibri"/>
    </w:rPr>
  </w:style>
  <w:style w:type="paragraph" w:customStyle="1" w:styleId="06BB752B8A464A03952C04311944219C8">
    <w:name w:val="06BB752B8A464A03952C04311944219C8"/>
    <w:rsid w:val="007F7754"/>
    <w:rPr>
      <w:rFonts w:ascii="Calibri" w:eastAsia="Times New Roman" w:hAnsi="Calibri" w:cs="Calibri"/>
    </w:rPr>
  </w:style>
  <w:style w:type="paragraph" w:customStyle="1" w:styleId="189D750BF1884E8AA9E5ED930C81041F8">
    <w:name w:val="189D750BF1884E8AA9E5ED930C81041F8"/>
    <w:rsid w:val="007F7754"/>
    <w:rPr>
      <w:rFonts w:ascii="Calibri" w:eastAsia="Times New Roman" w:hAnsi="Calibri" w:cs="Calibri"/>
    </w:rPr>
  </w:style>
  <w:style w:type="paragraph" w:customStyle="1" w:styleId="107E9EDBF5324BF1A7C52CE5C5708D6F7">
    <w:name w:val="107E9EDBF5324BF1A7C52CE5C5708D6F7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053933702704FC0B6E7C41E0961579C3">
    <w:name w:val="B053933702704FC0B6E7C41E0961579C3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307FEF57269459BAEE8D8BD5D9DD3036">
    <w:name w:val="2307FEF57269459BAEE8D8BD5D9DD3036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9CC3580790A042AAB4361C3435EAFFE03">
    <w:name w:val="9CC3580790A042AAB4361C3435EAFFE03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6E096F473F54C4DB614F7EB5465F1244">
    <w:name w:val="26E096F473F54C4DB614F7EB5465F1244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17B7A6A86A94A88B20E5A78E3E17CFD3">
    <w:name w:val="E17B7A6A86A94A88B20E5A78E3E17CFD3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BFB0D844033D4E9EB42F8A421924304D3">
    <w:name w:val="BFB0D844033D4E9EB42F8A421924304D3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D77D0C6E0AF4C37AE6726F2AC41C2602">
    <w:name w:val="ED77D0C6E0AF4C37AE6726F2AC41C2602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421F9A8565334B419276CA746F1D509F2">
    <w:name w:val="421F9A8565334B419276CA746F1D509F2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2A2C11323574E399736E67F9504E95B1">
    <w:name w:val="B2A2C11323574E399736E67F9504E95B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13347AB3CA7048FA8C312DFCC76A8C391">
    <w:name w:val="13347AB3CA7048FA8C312DFCC76A8C391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ACFF39743C3241E8B6BE4E5B9860AB2E1">
    <w:name w:val="ACFF39743C3241E8B6BE4E5B9860AB2E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07ADA473D4FD4B848BBC69ADD98C4EFA">
    <w:name w:val="07ADA473D4FD4B848BBC69ADD98C4EFA"/>
    <w:rsid w:val="007F7754"/>
  </w:style>
  <w:style w:type="paragraph" w:customStyle="1" w:styleId="70E1C176B5514B2B9C12A4EF6D9287C8">
    <w:name w:val="70E1C176B5514B2B9C12A4EF6D9287C8"/>
    <w:rsid w:val="007F7754"/>
  </w:style>
  <w:style w:type="paragraph" w:customStyle="1" w:styleId="1192F4C9152E4F78A2F38BAFCF6816AB">
    <w:name w:val="1192F4C9152E4F78A2F38BAFCF6816AB"/>
    <w:rsid w:val="007F7754"/>
  </w:style>
  <w:style w:type="paragraph" w:customStyle="1" w:styleId="448D8CA69723403D9FFB4A770F14CA79">
    <w:name w:val="448D8CA69723403D9FFB4A770F14CA79"/>
    <w:rsid w:val="007F7754"/>
  </w:style>
  <w:style w:type="paragraph" w:customStyle="1" w:styleId="F2E4BBC621BF48A58209DEF1D0C5E50B16">
    <w:name w:val="F2E4BBC621BF48A58209DEF1D0C5E50B16"/>
    <w:rsid w:val="007F7754"/>
    <w:rPr>
      <w:rFonts w:ascii="Calibri" w:eastAsia="Times New Roman" w:hAnsi="Calibri" w:cs="Calibri"/>
    </w:rPr>
  </w:style>
  <w:style w:type="paragraph" w:customStyle="1" w:styleId="AF5AEF543E8648D3B003111D049F6F1C10">
    <w:name w:val="AF5AEF543E8648D3B003111D049F6F1C10"/>
    <w:rsid w:val="007F7754"/>
    <w:rPr>
      <w:rFonts w:ascii="Calibri" w:eastAsia="Times New Roman" w:hAnsi="Calibri" w:cs="Calibri"/>
    </w:rPr>
  </w:style>
  <w:style w:type="paragraph" w:customStyle="1" w:styleId="EFFCAB1EC1B141A2AFB73B634C95B06E12">
    <w:name w:val="EFFCAB1EC1B141A2AFB73B634C95B06E12"/>
    <w:rsid w:val="007F7754"/>
    <w:rPr>
      <w:rFonts w:ascii="Calibri" w:eastAsia="Times New Roman" w:hAnsi="Calibri" w:cs="Calibri"/>
    </w:rPr>
  </w:style>
  <w:style w:type="paragraph" w:customStyle="1" w:styleId="B5C382BEBAC34B61BA487CAC2986739B14">
    <w:name w:val="B5C382BEBAC34B61BA487CAC2986739B14"/>
    <w:rsid w:val="007F7754"/>
    <w:rPr>
      <w:rFonts w:ascii="Calibri" w:eastAsia="Times New Roman" w:hAnsi="Calibri" w:cs="Calibri"/>
    </w:rPr>
  </w:style>
  <w:style w:type="paragraph" w:customStyle="1" w:styleId="533EBD5644B544AFBC1BBF895BEC7DDF9">
    <w:name w:val="533EBD5644B544AFBC1BBF895BEC7DDF9"/>
    <w:rsid w:val="007F7754"/>
    <w:rPr>
      <w:rFonts w:ascii="Calibri" w:eastAsia="Times New Roman" w:hAnsi="Calibri" w:cs="Calibri"/>
    </w:rPr>
  </w:style>
  <w:style w:type="paragraph" w:customStyle="1" w:styleId="42F5319199F244C89492BE0D0F9B73549">
    <w:name w:val="42F5319199F244C89492BE0D0F9B73549"/>
    <w:rsid w:val="007F7754"/>
    <w:rPr>
      <w:rFonts w:ascii="Calibri" w:eastAsia="Times New Roman" w:hAnsi="Calibri" w:cs="Calibri"/>
    </w:rPr>
  </w:style>
  <w:style w:type="paragraph" w:customStyle="1" w:styleId="3E54AA0BEE174FCA9F9353E198ACC75F9">
    <w:name w:val="3E54AA0BEE174FCA9F9353E198ACC75F9"/>
    <w:rsid w:val="007F7754"/>
    <w:rPr>
      <w:rFonts w:ascii="Calibri" w:eastAsia="Times New Roman" w:hAnsi="Calibri" w:cs="Calibri"/>
    </w:rPr>
  </w:style>
  <w:style w:type="paragraph" w:customStyle="1" w:styleId="DEF45BA0615F42679BC4183CBD1218639">
    <w:name w:val="DEF45BA0615F42679BC4183CBD1218639"/>
    <w:rsid w:val="007F7754"/>
    <w:rPr>
      <w:rFonts w:ascii="Calibri" w:eastAsia="Times New Roman" w:hAnsi="Calibri" w:cs="Calibri"/>
    </w:rPr>
  </w:style>
  <w:style w:type="paragraph" w:customStyle="1" w:styleId="C26E22C0FBCE49A4A78466A710702FFE9">
    <w:name w:val="C26E22C0FBCE49A4A78466A710702FFE9"/>
    <w:rsid w:val="007F7754"/>
    <w:rPr>
      <w:rFonts w:ascii="Calibri" w:eastAsia="Times New Roman" w:hAnsi="Calibri" w:cs="Calibri"/>
    </w:rPr>
  </w:style>
  <w:style w:type="paragraph" w:customStyle="1" w:styleId="B3B17B0866A540FDB99A0CF7B744D5D99">
    <w:name w:val="B3B17B0866A540FDB99A0CF7B744D5D99"/>
    <w:rsid w:val="007F7754"/>
    <w:rPr>
      <w:rFonts w:ascii="Calibri" w:eastAsia="Times New Roman" w:hAnsi="Calibri" w:cs="Calibri"/>
    </w:rPr>
  </w:style>
  <w:style w:type="paragraph" w:customStyle="1" w:styleId="F848E6C9226C431F84E47FAD103ECFE99">
    <w:name w:val="F848E6C9226C431F84E47FAD103ECFE99"/>
    <w:rsid w:val="007F7754"/>
    <w:rPr>
      <w:rFonts w:ascii="Calibri" w:eastAsia="Times New Roman" w:hAnsi="Calibri" w:cs="Calibri"/>
    </w:rPr>
  </w:style>
  <w:style w:type="paragraph" w:customStyle="1" w:styleId="E582C9DFE01440AA8DF4E35941A987189">
    <w:name w:val="E582C9DFE01440AA8DF4E35941A987189"/>
    <w:rsid w:val="007F7754"/>
    <w:rPr>
      <w:rFonts w:ascii="Calibri" w:eastAsia="Times New Roman" w:hAnsi="Calibri" w:cs="Calibri"/>
    </w:rPr>
  </w:style>
  <w:style w:type="paragraph" w:customStyle="1" w:styleId="560B4FA2C8F44223A56122DC1C1AA5EA9">
    <w:name w:val="560B4FA2C8F44223A56122DC1C1AA5EA9"/>
    <w:rsid w:val="007F7754"/>
    <w:rPr>
      <w:rFonts w:ascii="Calibri" w:eastAsia="Times New Roman" w:hAnsi="Calibri" w:cs="Calibri"/>
    </w:rPr>
  </w:style>
  <w:style w:type="paragraph" w:customStyle="1" w:styleId="F72D666B2FF54DB08549DE1DB46C4DCB9">
    <w:name w:val="F72D666B2FF54DB08549DE1DB46C4DCB9"/>
    <w:rsid w:val="007F7754"/>
    <w:rPr>
      <w:rFonts w:ascii="Calibri" w:eastAsia="Times New Roman" w:hAnsi="Calibri" w:cs="Calibri"/>
    </w:rPr>
  </w:style>
  <w:style w:type="paragraph" w:customStyle="1" w:styleId="F2D13A7247F74308A98B34B6F74BA1A29">
    <w:name w:val="F2D13A7247F74308A98B34B6F74BA1A29"/>
    <w:rsid w:val="007F7754"/>
    <w:rPr>
      <w:rFonts w:ascii="Calibri" w:eastAsia="Times New Roman" w:hAnsi="Calibri" w:cs="Calibri"/>
    </w:rPr>
  </w:style>
  <w:style w:type="paragraph" w:customStyle="1" w:styleId="8C23933E93774DCFA97BF9B88D608D4C9">
    <w:name w:val="8C23933E93774DCFA97BF9B88D608D4C9"/>
    <w:rsid w:val="007F7754"/>
    <w:rPr>
      <w:rFonts w:ascii="Calibri" w:eastAsia="Times New Roman" w:hAnsi="Calibri" w:cs="Calibri"/>
    </w:rPr>
  </w:style>
  <w:style w:type="paragraph" w:customStyle="1" w:styleId="5E1E1147C1094AF0A248F6297B76518D9">
    <w:name w:val="5E1E1147C1094AF0A248F6297B76518D9"/>
    <w:rsid w:val="007F7754"/>
    <w:rPr>
      <w:rFonts w:ascii="Calibri" w:eastAsia="Times New Roman" w:hAnsi="Calibri" w:cs="Calibri"/>
    </w:rPr>
  </w:style>
  <w:style w:type="paragraph" w:customStyle="1" w:styleId="FF5570E3891C4BAC8C6D89499C2218CB9">
    <w:name w:val="FF5570E3891C4BAC8C6D89499C2218CB9"/>
    <w:rsid w:val="007F7754"/>
    <w:rPr>
      <w:rFonts w:ascii="Calibri" w:eastAsia="Times New Roman" w:hAnsi="Calibri" w:cs="Calibri"/>
    </w:rPr>
  </w:style>
  <w:style w:type="paragraph" w:customStyle="1" w:styleId="E5D5A3A66E974D258F0B9F4F22EA3B939">
    <w:name w:val="E5D5A3A66E974D258F0B9F4F22EA3B939"/>
    <w:rsid w:val="007F7754"/>
    <w:rPr>
      <w:rFonts w:ascii="Calibri" w:eastAsia="Times New Roman" w:hAnsi="Calibri" w:cs="Calibri"/>
    </w:rPr>
  </w:style>
  <w:style w:type="paragraph" w:customStyle="1" w:styleId="0AC19391BFE049DA9290831E5301021C9">
    <w:name w:val="0AC19391BFE049DA9290831E5301021C9"/>
    <w:rsid w:val="007F7754"/>
    <w:rPr>
      <w:rFonts w:ascii="Calibri" w:eastAsia="Times New Roman" w:hAnsi="Calibri" w:cs="Calibri"/>
    </w:rPr>
  </w:style>
  <w:style w:type="paragraph" w:customStyle="1" w:styleId="97364F7B6F7A4FE19C537CB7D5EFFC539">
    <w:name w:val="97364F7B6F7A4FE19C537CB7D5EFFC539"/>
    <w:rsid w:val="007F7754"/>
    <w:rPr>
      <w:rFonts w:ascii="Calibri" w:eastAsia="Times New Roman" w:hAnsi="Calibri" w:cs="Calibri"/>
    </w:rPr>
  </w:style>
  <w:style w:type="paragraph" w:customStyle="1" w:styleId="7EDEFCF495CD4A0F92382AD0841DB9D59">
    <w:name w:val="7EDEFCF495CD4A0F92382AD0841DB9D59"/>
    <w:rsid w:val="007F7754"/>
    <w:rPr>
      <w:rFonts w:ascii="Calibri" w:eastAsia="Times New Roman" w:hAnsi="Calibri" w:cs="Calibri"/>
    </w:rPr>
  </w:style>
  <w:style w:type="paragraph" w:customStyle="1" w:styleId="C0ACE3BDE2244E499A77888C08F6FCF69">
    <w:name w:val="C0ACE3BDE2244E499A77888C08F6FCF69"/>
    <w:rsid w:val="007F7754"/>
    <w:rPr>
      <w:rFonts w:ascii="Calibri" w:eastAsia="Times New Roman" w:hAnsi="Calibri" w:cs="Calibri"/>
    </w:rPr>
  </w:style>
  <w:style w:type="paragraph" w:customStyle="1" w:styleId="9C1F3A2DA49745C29682A609BE73D33C9">
    <w:name w:val="9C1F3A2DA49745C29682A609BE73D33C9"/>
    <w:rsid w:val="007F7754"/>
    <w:rPr>
      <w:rFonts w:ascii="Calibri" w:eastAsia="Times New Roman" w:hAnsi="Calibri" w:cs="Calibri"/>
    </w:rPr>
  </w:style>
  <w:style w:type="paragraph" w:customStyle="1" w:styleId="2051F943E68F42D8BEC7091EA425167B9">
    <w:name w:val="2051F943E68F42D8BEC7091EA425167B9"/>
    <w:rsid w:val="007F7754"/>
    <w:rPr>
      <w:rFonts w:ascii="Calibri" w:eastAsia="Times New Roman" w:hAnsi="Calibri" w:cs="Calibri"/>
    </w:rPr>
  </w:style>
  <w:style w:type="paragraph" w:customStyle="1" w:styleId="BF6D5A959DF04489ADBB0B8B319324939">
    <w:name w:val="BF6D5A959DF04489ADBB0B8B319324939"/>
    <w:rsid w:val="007F7754"/>
    <w:rPr>
      <w:rFonts w:ascii="Calibri" w:eastAsia="Times New Roman" w:hAnsi="Calibri" w:cs="Calibri"/>
    </w:rPr>
  </w:style>
  <w:style w:type="paragraph" w:customStyle="1" w:styleId="87724B2A7D634B3E8361604078B8DD9B9">
    <w:name w:val="87724B2A7D634B3E8361604078B8DD9B9"/>
    <w:rsid w:val="007F7754"/>
    <w:rPr>
      <w:rFonts w:ascii="Calibri" w:eastAsia="Times New Roman" w:hAnsi="Calibri" w:cs="Calibri"/>
    </w:rPr>
  </w:style>
  <w:style w:type="paragraph" w:customStyle="1" w:styleId="DFD7FBCA753D4794B7001CC993C329689">
    <w:name w:val="DFD7FBCA753D4794B7001CC993C329689"/>
    <w:rsid w:val="007F7754"/>
    <w:rPr>
      <w:rFonts w:ascii="Calibri" w:eastAsia="Times New Roman" w:hAnsi="Calibri" w:cs="Calibri"/>
    </w:rPr>
  </w:style>
  <w:style w:type="paragraph" w:customStyle="1" w:styleId="7148EF32381F456CBC5FC710A80298C19">
    <w:name w:val="7148EF32381F456CBC5FC710A80298C19"/>
    <w:rsid w:val="007F7754"/>
    <w:rPr>
      <w:rFonts w:ascii="Calibri" w:eastAsia="Times New Roman" w:hAnsi="Calibri" w:cs="Calibri"/>
    </w:rPr>
  </w:style>
  <w:style w:type="paragraph" w:customStyle="1" w:styleId="73137F8421014A2B972AF4A0A97C4A959">
    <w:name w:val="73137F8421014A2B972AF4A0A97C4A959"/>
    <w:rsid w:val="007F7754"/>
    <w:rPr>
      <w:rFonts w:ascii="Calibri" w:eastAsia="Times New Roman" w:hAnsi="Calibri" w:cs="Calibri"/>
    </w:rPr>
  </w:style>
  <w:style w:type="paragraph" w:customStyle="1" w:styleId="ECE6A58578E94AA5B680CA9E0B6092579">
    <w:name w:val="ECE6A58578E94AA5B680CA9E0B6092579"/>
    <w:rsid w:val="007F7754"/>
    <w:rPr>
      <w:rFonts w:ascii="Calibri" w:eastAsia="Times New Roman" w:hAnsi="Calibri" w:cs="Calibri"/>
    </w:rPr>
  </w:style>
  <w:style w:type="paragraph" w:customStyle="1" w:styleId="F5343860FB3C4303A2A66BC3850323599">
    <w:name w:val="F5343860FB3C4303A2A66BC3850323599"/>
    <w:rsid w:val="007F7754"/>
    <w:rPr>
      <w:rFonts w:ascii="Calibri" w:eastAsia="Times New Roman" w:hAnsi="Calibri" w:cs="Calibri"/>
    </w:rPr>
  </w:style>
  <w:style w:type="paragraph" w:customStyle="1" w:styleId="08BDF47A740A41D283C1FDD70CFAA25C9">
    <w:name w:val="08BDF47A740A41D283C1FDD70CFAA25C9"/>
    <w:rsid w:val="007F7754"/>
    <w:rPr>
      <w:rFonts w:ascii="Calibri" w:eastAsia="Times New Roman" w:hAnsi="Calibri" w:cs="Calibri"/>
    </w:rPr>
  </w:style>
  <w:style w:type="paragraph" w:customStyle="1" w:styleId="9C5785B0104A4C07B0BED7DD3ADB4DD19">
    <w:name w:val="9C5785B0104A4C07B0BED7DD3ADB4DD19"/>
    <w:rsid w:val="007F7754"/>
    <w:rPr>
      <w:rFonts w:ascii="Calibri" w:eastAsia="Times New Roman" w:hAnsi="Calibri" w:cs="Calibri"/>
    </w:rPr>
  </w:style>
  <w:style w:type="paragraph" w:customStyle="1" w:styleId="DA13D16A1B6A44E4B42FC8DA9011A1489">
    <w:name w:val="DA13D16A1B6A44E4B42FC8DA9011A1489"/>
    <w:rsid w:val="007F7754"/>
    <w:rPr>
      <w:rFonts w:ascii="Calibri" w:eastAsia="Times New Roman" w:hAnsi="Calibri" w:cs="Calibri"/>
    </w:rPr>
  </w:style>
  <w:style w:type="paragraph" w:customStyle="1" w:styleId="522E8A9358A3480092F959B0BA8463E29">
    <w:name w:val="522E8A9358A3480092F959B0BA8463E29"/>
    <w:rsid w:val="007F7754"/>
    <w:rPr>
      <w:rFonts w:ascii="Calibri" w:eastAsia="Times New Roman" w:hAnsi="Calibri" w:cs="Calibri"/>
    </w:rPr>
  </w:style>
  <w:style w:type="paragraph" w:customStyle="1" w:styleId="1BD25D754D9242B8B0B7496F3E5293609">
    <w:name w:val="1BD25D754D9242B8B0B7496F3E5293609"/>
    <w:rsid w:val="007F7754"/>
    <w:rPr>
      <w:rFonts w:ascii="Calibri" w:eastAsia="Times New Roman" w:hAnsi="Calibri" w:cs="Calibri"/>
    </w:rPr>
  </w:style>
  <w:style w:type="paragraph" w:customStyle="1" w:styleId="A0A69245B98341DE9FDB162F281D8B7D9">
    <w:name w:val="A0A69245B98341DE9FDB162F281D8B7D9"/>
    <w:rsid w:val="007F7754"/>
    <w:rPr>
      <w:rFonts w:ascii="Calibri" w:eastAsia="Times New Roman" w:hAnsi="Calibri" w:cs="Calibri"/>
    </w:rPr>
  </w:style>
  <w:style w:type="paragraph" w:customStyle="1" w:styleId="88ADCA31A7B24F89B13D192C80026F139">
    <w:name w:val="88ADCA31A7B24F89B13D192C80026F139"/>
    <w:rsid w:val="007F7754"/>
    <w:rPr>
      <w:rFonts w:ascii="Calibri" w:eastAsia="Times New Roman" w:hAnsi="Calibri" w:cs="Calibri"/>
    </w:rPr>
  </w:style>
  <w:style w:type="paragraph" w:customStyle="1" w:styleId="18E2D944E1CB4D3CAEEE1998F476F2469">
    <w:name w:val="18E2D944E1CB4D3CAEEE1998F476F2469"/>
    <w:rsid w:val="007F7754"/>
    <w:rPr>
      <w:rFonts w:ascii="Calibri" w:eastAsia="Times New Roman" w:hAnsi="Calibri" w:cs="Calibri"/>
    </w:rPr>
  </w:style>
  <w:style w:type="paragraph" w:customStyle="1" w:styleId="46290ED9BBF64D6883728C01D94561D59">
    <w:name w:val="46290ED9BBF64D6883728C01D94561D59"/>
    <w:rsid w:val="007F7754"/>
    <w:rPr>
      <w:rFonts w:ascii="Calibri" w:eastAsia="Times New Roman" w:hAnsi="Calibri" w:cs="Calibri"/>
    </w:rPr>
  </w:style>
  <w:style w:type="paragraph" w:customStyle="1" w:styleId="4C63889D825541E28ED1903932E2E7BE9">
    <w:name w:val="4C63889D825541E28ED1903932E2E7BE9"/>
    <w:rsid w:val="007F7754"/>
    <w:rPr>
      <w:rFonts w:ascii="Calibri" w:eastAsia="Times New Roman" w:hAnsi="Calibri" w:cs="Calibri"/>
    </w:rPr>
  </w:style>
  <w:style w:type="paragraph" w:customStyle="1" w:styleId="DB78848AE49245138F4A95CA03BA0FED9">
    <w:name w:val="DB78848AE49245138F4A95CA03BA0FED9"/>
    <w:rsid w:val="007F7754"/>
    <w:rPr>
      <w:rFonts w:ascii="Calibri" w:eastAsia="Times New Roman" w:hAnsi="Calibri" w:cs="Calibri"/>
    </w:rPr>
  </w:style>
  <w:style w:type="paragraph" w:customStyle="1" w:styleId="7281761C8FEE4E4EBFB7B8C2E2505CA49">
    <w:name w:val="7281761C8FEE4E4EBFB7B8C2E2505CA49"/>
    <w:rsid w:val="007F7754"/>
    <w:rPr>
      <w:rFonts w:ascii="Calibri" w:eastAsia="Times New Roman" w:hAnsi="Calibri" w:cs="Calibri"/>
    </w:rPr>
  </w:style>
  <w:style w:type="paragraph" w:customStyle="1" w:styleId="CF4B363AEF5E42F8A9985F6142DA43DE9">
    <w:name w:val="CF4B363AEF5E42F8A9985F6142DA43DE9"/>
    <w:rsid w:val="007F7754"/>
    <w:rPr>
      <w:rFonts w:ascii="Calibri" w:eastAsia="Times New Roman" w:hAnsi="Calibri" w:cs="Calibri"/>
    </w:rPr>
  </w:style>
  <w:style w:type="paragraph" w:customStyle="1" w:styleId="1C31093765414E3EA59463518979BF6F9">
    <w:name w:val="1C31093765414E3EA59463518979BF6F9"/>
    <w:rsid w:val="007F7754"/>
    <w:rPr>
      <w:rFonts w:ascii="Calibri" w:eastAsia="Times New Roman" w:hAnsi="Calibri" w:cs="Calibri"/>
    </w:rPr>
  </w:style>
  <w:style w:type="paragraph" w:customStyle="1" w:styleId="E6F6BC38468A4926952A4A29595144BB9">
    <w:name w:val="E6F6BC38468A4926952A4A29595144BB9"/>
    <w:rsid w:val="007F7754"/>
    <w:rPr>
      <w:rFonts w:ascii="Calibri" w:eastAsia="Times New Roman" w:hAnsi="Calibri" w:cs="Calibri"/>
    </w:rPr>
  </w:style>
  <w:style w:type="paragraph" w:customStyle="1" w:styleId="F9B4FFB75B28484592760676BE2601879">
    <w:name w:val="F9B4FFB75B28484592760676BE2601879"/>
    <w:rsid w:val="007F7754"/>
    <w:rPr>
      <w:rFonts w:ascii="Calibri" w:eastAsia="Times New Roman" w:hAnsi="Calibri" w:cs="Calibri"/>
    </w:rPr>
  </w:style>
  <w:style w:type="paragraph" w:customStyle="1" w:styleId="2C61852B305C4D8B80AAF176B79766319">
    <w:name w:val="2C61852B305C4D8B80AAF176B79766319"/>
    <w:rsid w:val="007F7754"/>
    <w:rPr>
      <w:rFonts w:ascii="Calibri" w:eastAsia="Times New Roman" w:hAnsi="Calibri" w:cs="Calibri"/>
    </w:rPr>
  </w:style>
  <w:style w:type="paragraph" w:customStyle="1" w:styleId="1CE85280BA3047689056E0518AA24E699">
    <w:name w:val="1CE85280BA3047689056E0518AA24E699"/>
    <w:rsid w:val="007F7754"/>
    <w:rPr>
      <w:rFonts w:ascii="Calibri" w:eastAsia="Times New Roman" w:hAnsi="Calibri" w:cs="Calibri"/>
    </w:rPr>
  </w:style>
  <w:style w:type="paragraph" w:customStyle="1" w:styleId="D6FD9827EBB64FE4B52F4B58B1DF5EC89">
    <w:name w:val="D6FD9827EBB64FE4B52F4B58B1DF5EC89"/>
    <w:rsid w:val="007F7754"/>
    <w:rPr>
      <w:rFonts w:ascii="Calibri" w:eastAsia="Times New Roman" w:hAnsi="Calibri" w:cs="Calibri"/>
    </w:rPr>
  </w:style>
  <w:style w:type="paragraph" w:customStyle="1" w:styleId="06E5613E9C86459AB49DC63E7944DC5A9">
    <w:name w:val="06E5613E9C86459AB49DC63E7944DC5A9"/>
    <w:rsid w:val="007F7754"/>
    <w:rPr>
      <w:rFonts w:ascii="Calibri" w:eastAsia="Times New Roman" w:hAnsi="Calibri" w:cs="Calibri"/>
    </w:rPr>
  </w:style>
  <w:style w:type="paragraph" w:customStyle="1" w:styleId="9976FD907AFD461C92F73F5A7454A04D9">
    <w:name w:val="9976FD907AFD461C92F73F5A7454A04D9"/>
    <w:rsid w:val="007F7754"/>
    <w:rPr>
      <w:rFonts w:ascii="Calibri" w:eastAsia="Times New Roman" w:hAnsi="Calibri" w:cs="Calibri"/>
    </w:rPr>
  </w:style>
  <w:style w:type="paragraph" w:customStyle="1" w:styleId="F31D042135434EF387E348B92350BF119">
    <w:name w:val="F31D042135434EF387E348B92350BF119"/>
    <w:rsid w:val="007F7754"/>
    <w:rPr>
      <w:rFonts w:ascii="Calibri" w:eastAsia="Times New Roman" w:hAnsi="Calibri" w:cs="Calibri"/>
    </w:rPr>
  </w:style>
  <w:style w:type="paragraph" w:customStyle="1" w:styleId="54A2E43126764B4187C6E41BF7A389419">
    <w:name w:val="54A2E43126764B4187C6E41BF7A389419"/>
    <w:rsid w:val="007F7754"/>
    <w:rPr>
      <w:rFonts w:ascii="Calibri" w:eastAsia="Times New Roman" w:hAnsi="Calibri" w:cs="Calibri"/>
    </w:rPr>
  </w:style>
  <w:style w:type="paragraph" w:customStyle="1" w:styleId="E99FD2C0ABEA4B5C87B0627C3E8FBEFC9">
    <w:name w:val="E99FD2C0ABEA4B5C87B0627C3E8FBEFC9"/>
    <w:rsid w:val="007F7754"/>
    <w:rPr>
      <w:rFonts w:ascii="Calibri" w:eastAsia="Times New Roman" w:hAnsi="Calibri" w:cs="Calibri"/>
    </w:rPr>
  </w:style>
  <w:style w:type="paragraph" w:customStyle="1" w:styleId="38A984CD16214F96B4923C531C98455E9">
    <w:name w:val="38A984CD16214F96B4923C531C98455E9"/>
    <w:rsid w:val="007F7754"/>
    <w:rPr>
      <w:rFonts w:ascii="Calibri" w:eastAsia="Times New Roman" w:hAnsi="Calibri" w:cs="Calibri"/>
    </w:rPr>
  </w:style>
  <w:style w:type="paragraph" w:customStyle="1" w:styleId="D3CE9FA6C7B34AD6914509F94888B7889">
    <w:name w:val="D3CE9FA6C7B34AD6914509F94888B7889"/>
    <w:rsid w:val="007F7754"/>
    <w:rPr>
      <w:rFonts w:ascii="Calibri" w:eastAsia="Times New Roman" w:hAnsi="Calibri" w:cs="Calibri"/>
    </w:rPr>
  </w:style>
  <w:style w:type="paragraph" w:customStyle="1" w:styleId="A92F74BF98CF42B7A9BC1F2B1623D74B9">
    <w:name w:val="A92F74BF98CF42B7A9BC1F2B1623D74B9"/>
    <w:rsid w:val="007F7754"/>
    <w:rPr>
      <w:rFonts w:ascii="Calibri" w:eastAsia="Times New Roman" w:hAnsi="Calibri" w:cs="Calibri"/>
    </w:rPr>
  </w:style>
  <w:style w:type="paragraph" w:customStyle="1" w:styleId="7618BC8076D94BE6B6C12C7F0C8CDA2F9">
    <w:name w:val="7618BC8076D94BE6B6C12C7F0C8CDA2F9"/>
    <w:rsid w:val="007F7754"/>
    <w:rPr>
      <w:rFonts w:ascii="Calibri" w:eastAsia="Times New Roman" w:hAnsi="Calibri" w:cs="Calibri"/>
    </w:rPr>
  </w:style>
  <w:style w:type="paragraph" w:customStyle="1" w:styleId="172E134975D0488996F76E101C41766A9">
    <w:name w:val="172E134975D0488996F76E101C41766A9"/>
    <w:rsid w:val="007F7754"/>
    <w:rPr>
      <w:rFonts w:ascii="Calibri" w:eastAsia="Times New Roman" w:hAnsi="Calibri" w:cs="Calibri"/>
    </w:rPr>
  </w:style>
  <w:style w:type="paragraph" w:customStyle="1" w:styleId="2A1FAE39456D44719C755E33F448203C9">
    <w:name w:val="2A1FAE39456D44719C755E33F448203C9"/>
    <w:rsid w:val="007F7754"/>
    <w:rPr>
      <w:rFonts w:ascii="Calibri" w:eastAsia="Times New Roman" w:hAnsi="Calibri" w:cs="Calibri"/>
    </w:rPr>
  </w:style>
  <w:style w:type="paragraph" w:customStyle="1" w:styleId="1A39600CC7A54CB19A3B76E515ABE6C99">
    <w:name w:val="1A39600CC7A54CB19A3B76E515ABE6C99"/>
    <w:rsid w:val="007F7754"/>
    <w:rPr>
      <w:rFonts w:ascii="Calibri" w:eastAsia="Times New Roman" w:hAnsi="Calibri" w:cs="Calibri"/>
    </w:rPr>
  </w:style>
  <w:style w:type="paragraph" w:customStyle="1" w:styleId="85CE910F76664357AD12EF398E9196F89">
    <w:name w:val="85CE910F76664357AD12EF398E9196F89"/>
    <w:rsid w:val="007F7754"/>
    <w:rPr>
      <w:rFonts w:ascii="Calibri" w:eastAsia="Times New Roman" w:hAnsi="Calibri" w:cs="Calibri"/>
    </w:rPr>
  </w:style>
  <w:style w:type="paragraph" w:customStyle="1" w:styleId="39F3760D717A44688649A1EE199D008B9">
    <w:name w:val="39F3760D717A44688649A1EE199D008B9"/>
    <w:rsid w:val="007F7754"/>
    <w:rPr>
      <w:rFonts w:ascii="Calibri" w:eastAsia="Times New Roman" w:hAnsi="Calibri" w:cs="Calibri"/>
    </w:rPr>
  </w:style>
  <w:style w:type="paragraph" w:customStyle="1" w:styleId="50280DD7A917481887FFC583A8627C739">
    <w:name w:val="50280DD7A917481887FFC583A8627C739"/>
    <w:rsid w:val="007F7754"/>
    <w:rPr>
      <w:rFonts w:ascii="Calibri" w:eastAsia="Times New Roman" w:hAnsi="Calibri" w:cs="Calibri"/>
    </w:rPr>
  </w:style>
  <w:style w:type="paragraph" w:customStyle="1" w:styleId="C660AD87EDDC4A7E8118F8B56C7F1D2A9">
    <w:name w:val="C660AD87EDDC4A7E8118F8B56C7F1D2A9"/>
    <w:rsid w:val="007F7754"/>
    <w:rPr>
      <w:rFonts w:ascii="Calibri" w:eastAsia="Times New Roman" w:hAnsi="Calibri" w:cs="Calibri"/>
    </w:rPr>
  </w:style>
  <w:style w:type="paragraph" w:customStyle="1" w:styleId="F1F1C91DC85A487BAFC0D4FC757B0B629">
    <w:name w:val="F1F1C91DC85A487BAFC0D4FC757B0B629"/>
    <w:rsid w:val="007F7754"/>
    <w:rPr>
      <w:rFonts w:ascii="Calibri" w:eastAsia="Times New Roman" w:hAnsi="Calibri" w:cs="Calibri"/>
    </w:rPr>
  </w:style>
  <w:style w:type="paragraph" w:customStyle="1" w:styleId="DB6F7CD46D20408B9DB652357358CB269">
    <w:name w:val="DB6F7CD46D20408B9DB652357358CB269"/>
    <w:rsid w:val="007F7754"/>
    <w:rPr>
      <w:rFonts w:ascii="Calibri" w:eastAsia="Times New Roman" w:hAnsi="Calibri" w:cs="Calibri"/>
    </w:rPr>
  </w:style>
  <w:style w:type="paragraph" w:customStyle="1" w:styleId="43E36EE3F5BB4D619CC45A3497FF504C9">
    <w:name w:val="43E36EE3F5BB4D619CC45A3497FF504C9"/>
    <w:rsid w:val="007F7754"/>
    <w:rPr>
      <w:rFonts w:ascii="Calibri" w:eastAsia="Times New Roman" w:hAnsi="Calibri" w:cs="Calibri"/>
    </w:rPr>
  </w:style>
  <w:style w:type="paragraph" w:customStyle="1" w:styleId="B66AFEF372204706AA04F52418D982789">
    <w:name w:val="B66AFEF372204706AA04F52418D982789"/>
    <w:rsid w:val="007F7754"/>
    <w:rPr>
      <w:rFonts w:ascii="Calibri" w:eastAsia="Times New Roman" w:hAnsi="Calibri" w:cs="Calibri"/>
    </w:rPr>
  </w:style>
  <w:style w:type="paragraph" w:customStyle="1" w:styleId="06BB752B8A464A03952C04311944219C9">
    <w:name w:val="06BB752B8A464A03952C04311944219C9"/>
    <w:rsid w:val="007F7754"/>
    <w:rPr>
      <w:rFonts w:ascii="Calibri" w:eastAsia="Times New Roman" w:hAnsi="Calibri" w:cs="Calibri"/>
    </w:rPr>
  </w:style>
  <w:style w:type="paragraph" w:customStyle="1" w:styleId="189D750BF1884E8AA9E5ED930C81041F9">
    <w:name w:val="189D750BF1884E8AA9E5ED930C81041F9"/>
    <w:rsid w:val="007F7754"/>
    <w:rPr>
      <w:rFonts w:ascii="Calibri" w:eastAsia="Times New Roman" w:hAnsi="Calibri" w:cs="Calibri"/>
    </w:rPr>
  </w:style>
  <w:style w:type="paragraph" w:customStyle="1" w:styleId="107E9EDBF5324BF1A7C52CE5C5708D6F8">
    <w:name w:val="107E9EDBF5324BF1A7C52CE5C5708D6F8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053933702704FC0B6E7C41E0961579C4">
    <w:name w:val="B053933702704FC0B6E7C41E0961579C4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307FEF57269459BAEE8D8BD5D9DD3037">
    <w:name w:val="2307FEF57269459BAEE8D8BD5D9DD3037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9CC3580790A042AAB4361C3435EAFFE04">
    <w:name w:val="9CC3580790A042AAB4361C3435EAFFE04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6E096F473F54C4DB614F7EB5465F1245">
    <w:name w:val="26E096F473F54C4DB614F7EB5465F1245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17B7A6A86A94A88B20E5A78E3E17CFD4">
    <w:name w:val="E17B7A6A86A94A88B20E5A78E3E17CFD4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BFB0D844033D4E9EB42F8A421924304D4">
    <w:name w:val="BFB0D844033D4E9EB42F8A421924304D4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D77D0C6E0AF4C37AE6726F2AC41C2603">
    <w:name w:val="ED77D0C6E0AF4C37AE6726F2AC41C2603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421F9A8565334B419276CA746F1D509F3">
    <w:name w:val="421F9A8565334B419276CA746F1D509F3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2A2C11323574E399736E67F9504E95B2">
    <w:name w:val="B2A2C11323574E399736E67F9504E95B2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13347AB3CA7048FA8C312DFCC76A8C392">
    <w:name w:val="13347AB3CA7048FA8C312DFCC76A8C392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ACFF39743C3241E8B6BE4E5B9860AB2E2">
    <w:name w:val="ACFF39743C3241E8B6BE4E5B9860AB2E2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1192F4C9152E4F78A2F38BAFCF6816AB1">
    <w:name w:val="1192F4C9152E4F78A2F38BAFCF6816AB1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448D8CA69723403D9FFB4A770F14CA791">
    <w:name w:val="448D8CA69723403D9FFB4A770F14CA79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47CD0EA491DD458AAC832207C145813C">
    <w:name w:val="47CD0EA491DD458AAC832207C145813C"/>
    <w:rsid w:val="007F7754"/>
  </w:style>
  <w:style w:type="paragraph" w:customStyle="1" w:styleId="8BB8732BA936439A868EC0C953501492">
    <w:name w:val="8BB8732BA936439A868EC0C953501492"/>
    <w:rsid w:val="007F7754"/>
  </w:style>
  <w:style w:type="paragraph" w:customStyle="1" w:styleId="704E2B480B8C477EBD911611156EBCA9">
    <w:name w:val="704E2B480B8C477EBD911611156EBCA9"/>
    <w:rsid w:val="007F7754"/>
  </w:style>
  <w:style w:type="paragraph" w:customStyle="1" w:styleId="7337ECAC8DC7480EAE09A66C5FB52152">
    <w:name w:val="7337ECAC8DC7480EAE09A66C5FB52152"/>
    <w:rsid w:val="007F7754"/>
  </w:style>
  <w:style w:type="paragraph" w:customStyle="1" w:styleId="30F8885D8E2C4A3B8D8C993694B68C4C">
    <w:name w:val="30F8885D8E2C4A3B8D8C993694B68C4C"/>
    <w:rsid w:val="007F7754"/>
  </w:style>
  <w:style w:type="paragraph" w:customStyle="1" w:styleId="51B8A30168894196A21E05A3D566BDB9">
    <w:name w:val="51B8A30168894196A21E05A3D566BDB9"/>
    <w:rsid w:val="007F7754"/>
  </w:style>
  <w:style w:type="paragraph" w:customStyle="1" w:styleId="F2E4BBC621BF48A58209DEF1D0C5E50B17">
    <w:name w:val="F2E4BBC621BF48A58209DEF1D0C5E50B17"/>
    <w:rsid w:val="007F7754"/>
    <w:rPr>
      <w:rFonts w:ascii="Calibri" w:eastAsia="Times New Roman" w:hAnsi="Calibri" w:cs="Calibri"/>
    </w:rPr>
  </w:style>
  <w:style w:type="paragraph" w:customStyle="1" w:styleId="AF5AEF543E8648D3B003111D049F6F1C11">
    <w:name w:val="AF5AEF543E8648D3B003111D049F6F1C11"/>
    <w:rsid w:val="007F7754"/>
    <w:rPr>
      <w:rFonts w:ascii="Calibri" w:eastAsia="Times New Roman" w:hAnsi="Calibri" w:cs="Calibri"/>
    </w:rPr>
  </w:style>
  <w:style w:type="paragraph" w:customStyle="1" w:styleId="EFFCAB1EC1B141A2AFB73B634C95B06E13">
    <w:name w:val="EFFCAB1EC1B141A2AFB73B634C95B06E13"/>
    <w:rsid w:val="007F7754"/>
    <w:rPr>
      <w:rFonts w:ascii="Calibri" w:eastAsia="Times New Roman" w:hAnsi="Calibri" w:cs="Calibri"/>
    </w:rPr>
  </w:style>
  <w:style w:type="paragraph" w:customStyle="1" w:styleId="B5C382BEBAC34B61BA487CAC2986739B15">
    <w:name w:val="B5C382BEBAC34B61BA487CAC2986739B15"/>
    <w:rsid w:val="007F7754"/>
    <w:rPr>
      <w:rFonts w:ascii="Calibri" w:eastAsia="Times New Roman" w:hAnsi="Calibri" w:cs="Calibri"/>
    </w:rPr>
  </w:style>
  <w:style w:type="paragraph" w:customStyle="1" w:styleId="533EBD5644B544AFBC1BBF895BEC7DDF10">
    <w:name w:val="533EBD5644B544AFBC1BBF895BEC7DDF10"/>
    <w:rsid w:val="007F7754"/>
    <w:rPr>
      <w:rFonts w:ascii="Calibri" w:eastAsia="Times New Roman" w:hAnsi="Calibri" w:cs="Calibri"/>
    </w:rPr>
  </w:style>
  <w:style w:type="paragraph" w:customStyle="1" w:styleId="42F5319199F244C89492BE0D0F9B735410">
    <w:name w:val="42F5319199F244C89492BE0D0F9B735410"/>
    <w:rsid w:val="007F7754"/>
    <w:rPr>
      <w:rFonts w:ascii="Calibri" w:eastAsia="Times New Roman" w:hAnsi="Calibri" w:cs="Calibri"/>
    </w:rPr>
  </w:style>
  <w:style w:type="paragraph" w:customStyle="1" w:styleId="3E54AA0BEE174FCA9F9353E198ACC75F10">
    <w:name w:val="3E54AA0BEE174FCA9F9353E198ACC75F10"/>
    <w:rsid w:val="007F7754"/>
    <w:rPr>
      <w:rFonts w:ascii="Calibri" w:eastAsia="Times New Roman" w:hAnsi="Calibri" w:cs="Calibri"/>
    </w:rPr>
  </w:style>
  <w:style w:type="paragraph" w:customStyle="1" w:styleId="DEF45BA0615F42679BC4183CBD12186310">
    <w:name w:val="DEF45BA0615F42679BC4183CBD12186310"/>
    <w:rsid w:val="007F7754"/>
    <w:rPr>
      <w:rFonts w:ascii="Calibri" w:eastAsia="Times New Roman" w:hAnsi="Calibri" w:cs="Calibri"/>
    </w:rPr>
  </w:style>
  <w:style w:type="paragraph" w:customStyle="1" w:styleId="C26E22C0FBCE49A4A78466A710702FFE10">
    <w:name w:val="C26E22C0FBCE49A4A78466A710702FFE10"/>
    <w:rsid w:val="007F7754"/>
    <w:rPr>
      <w:rFonts w:ascii="Calibri" w:eastAsia="Times New Roman" w:hAnsi="Calibri" w:cs="Calibri"/>
    </w:rPr>
  </w:style>
  <w:style w:type="paragraph" w:customStyle="1" w:styleId="B3B17B0866A540FDB99A0CF7B744D5D910">
    <w:name w:val="B3B17B0866A540FDB99A0CF7B744D5D910"/>
    <w:rsid w:val="007F7754"/>
    <w:rPr>
      <w:rFonts w:ascii="Calibri" w:eastAsia="Times New Roman" w:hAnsi="Calibri" w:cs="Calibri"/>
    </w:rPr>
  </w:style>
  <w:style w:type="paragraph" w:customStyle="1" w:styleId="F848E6C9226C431F84E47FAD103ECFE910">
    <w:name w:val="F848E6C9226C431F84E47FAD103ECFE910"/>
    <w:rsid w:val="007F7754"/>
    <w:rPr>
      <w:rFonts w:ascii="Calibri" w:eastAsia="Times New Roman" w:hAnsi="Calibri" w:cs="Calibri"/>
    </w:rPr>
  </w:style>
  <w:style w:type="paragraph" w:customStyle="1" w:styleId="E582C9DFE01440AA8DF4E35941A9871810">
    <w:name w:val="E582C9DFE01440AA8DF4E35941A9871810"/>
    <w:rsid w:val="007F7754"/>
    <w:rPr>
      <w:rFonts w:ascii="Calibri" w:eastAsia="Times New Roman" w:hAnsi="Calibri" w:cs="Calibri"/>
    </w:rPr>
  </w:style>
  <w:style w:type="paragraph" w:customStyle="1" w:styleId="560B4FA2C8F44223A56122DC1C1AA5EA10">
    <w:name w:val="560B4FA2C8F44223A56122DC1C1AA5EA10"/>
    <w:rsid w:val="007F7754"/>
    <w:rPr>
      <w:rFonts w:ascii="Calibri" w:eastAsia="Times New Roman" w:hAnsi="Calibri" w:cs="Calibri"/>
    </w:rPr>
  </w:style>
  <w:style w:type="paragraph" w:customStyle="1" w:styleId="F72D666B2FF54DB08549DE1DB46C4DCB10">
    <w:name w:val="F72D666B2FF54DB08549DE1DB46C4DCB10"/>
    <w:rsid w:val="007F7754"/>
    <w:rPr>
      <w:rFonts w:ascii="Calibri" w:eastAsia="Times New Roman" w:hAnsi="Calibri" w:cs="Calibri"/>
    </w:rPr>
  </w:style>
  <w:style w:type="paragraph" w:customStyle="1" w:styleId="F2D13A7247F74308A98B34B6F74BA1A210">
    <w:name w:val="F2D13A7247F74308A98B34B6F74BA1A210"/>
    <w:rsid w:val="007F7754"/>
    <w:rPr>
      <w:rFonts w:ascii="Calibri" w:eastAsia="Times New Roman" w:hAnsi="Calibri" w:cs="Calibri"/>
    </w:rPr>
  </w:style>
  <w:style w:type="paragraph" w:customStyle="1" w:styleId="8C23933E93774DCFA97BF9B88D608D4C10">
    <w:name w:val="8C23933E93774DCFA97BF9B88D608D4C10"/>
    <w:rsid w:val="007F7754"/>
    <w:rPr>
      <w:rFonts w:ascii="Calibri" w:eastAsia="Times New Roman" w:hAnsi="Calibri" w:cs="Calibri"/>
    </w:rPr>
  </w:style>
  <w:style w:type="paragraph" w:customStyle="1" w:styleId="5E1E1147C1094AF0A248F6297B76518D10">
    <w:name w:val="5E1E1147C1094AF0A248F6297B76518D10"/>
    <w:rsid w:val="007F7754"/>
    <w:rPr>
      <w:rFonts w:ascii="Calibri" w:eastAsia="Times New Roman" w:hAnsi="Calibri" w:cs="Calibri"/>
    </w:rPr>
  </w:style>
  <w:style w:type="paragraph" w:customStyle="1" w:styleId="FF5570E3891C4BAC8C6D89499C2218CB10">
    <w:name w:val="FF5570E3891C4BAC8C6D89499C2218CB10"/>
    <w:rsid w:val="007F7754"/>
    <w:rPr>
      <w:rFonts w:ascii="Calibri" w:eastAsia="Times New Roman" w:hAnsi="Calibri" w:cs="Calibri"/>
    </w:rPr>
  </w:style>
  <w:style w:type="paragraph" w:customStyle="1" w:styleId="E5D5A3A66E974D258F0B9F4F22EA3B9310">
    <w:name w:val="E5D5A3A66E974D258F0B9F4F22EA3B9310"/>
    <w:rsid w:val="007F7754"/>
    <w:rPr>
      <w:rFonts w:ascii="Calibri" w:eastAsia="Times New Roman" w:hAnsi="Calibri" w:cs="Calibri"/>
    </w:rPr>
  </w:style>
  <w:style w:type="paragraph" w:customStyle="1" w:styleId="0AC19391BFE049DA9290831E5301021C10">
    <w:name w:val="0AC19391BFE049DA9290831E5301021C10"/>
    <w:rsid w:val="007F7754"/>
    <w:rPr>
      <w:rFonts w:ascii="Calibri" w:eastAsia="Times New Roman" w:hAnsi="Calibri" w:cs="Calibri"/>
    </w:rPr>
  </w:style>
  <w:style w:type="paragraph" w:customStyle="1" w:styleId="97364F7B6F7A4FE19C537CB7D5EFFC5310">
    <w:name w:val="97364F7B6F7A4FE19C537CB7D5EFFC5310"/>
    <w:rsid w:val="007F7754"/>
    <w:rPr>
      <w:rFonts w:ascii="Calibri" w:eastAsia="Times New Roman" w:hAnsi="Calibri" w:cs="Calibri"/>
    </w:rPr>
  </w:style>
  <w:style w:type="paragraph" w:customStyle="1" w:styleId="7EDEFCF495CD4A0F92382AD0841DB9D510">
    <w:name w:val="7EDEFCF495CD4A0F92382AD0841DB9D510"/>
    <w:rsid w:val="007F7754"/>
    <w:rPr>
      <w:rFonts w:ascii="Calibri" w:eastAsia="Times New Roman" w:hAnsi="Calibri" w:cs="Calibri"/>
    </w:rPr>
  </w:style>
  <w:style w:type="paragraph" w:customStyle="1" w:styleId="C0ACE3BDE2244E499A77888C08F6FCF610">
    <w:name w:val="C0ACE3BDE2244E499A77888C08F6FCF610"/>
    <w:rsid w:val="007F7754"/>
    <w:rPr>
      <w:rFonts w:ascii="Calibri" w:eastAsia="Times New Roman" w:hAnsi="Calibri" w:cs="Calibri"/>
    </w:rPr>
  </w:style>
  <w:style w:type="paragraph" w:customStyle="1" w:styleId="9C1F3A2DA49745C29682A609BE73D33C10">
    <w:name w:val="9C1F3A2DA49745C29682A609BE73D33C10"/>
    <w:rsid w:val="007F7754"/>
    <w:rPr>
      <w:rFonts w:ascii="Calibri" w:eastAsia="Times New Roman" w:hAnsi="Calibri" w:cs="Calibri"/>
    </w:rPr>
  </w:style>
  <w:style w:type="paragraph" w:customStyle="1" w:styleId="2051F943E68F42D8BEC7091EA425167B10">
    <w:name w:val="2051F943E68F42D8BEC7091EA425167B10"/>
    <w:rsid w:val="007F7754"/>
    <w:rPr>
      <w:rFonts w:ascii="Calibri" w:eastAsia="Times New Roman" w:hAnsi="Calibri" w:cs="Calibri"/>
    </w:rPr>
  </w:style>
  <w:style w:type="paragraph" w:customStyle="1" w:styleId="BF6D5A959DF04489ADBB0B8B3193249310">
    <w:name w:val="BF6D5A959DF04489ADBB0B8B3193249310"/>
    <w:rsid w:val="007F7754"/>
    <w:rPr>
      <w:rFonts w:ascii="Calibri" w:eastAsia="Times New Roman" w:hAnsi="Calibri" w:cs="Calibri"/>
    </w:rPr>
  </w:style>
  <w:style w:type="paragraph" w:customStyle="1" w:styleId="87724B2A7D634B3E8361604078B8DD9B10">
    <w:name w:val="87724B2A7D634B3E8361604078B8DD9B10"/>
    <w:rsid w:val="007F7754"/>
    <w:rPr>
      <w:rFonts w:ascii="Calibri" w:eastAsia="Times New Roman" w:hAnsi="Calibri" w:cs="Calibri"/>
    </w:rPr>
  </w:style>
  <w:style w:type="paragraph" w:customStyle="1" w:styleId="DFD7FBCA753D4794B7001CC993C3296810">
    <w:name w:val="DFD7FBCA753D4794B7001CC993C3296810"/>
    <w:rsid w:val="007F7754"/>
    <w:rPr>
      <w:rFonts w:ascii="Calibri" w:eastAsia="Times New Roman" w:hAnsi="Calibri" w:cs="Calibri"/>
    </w:rPr>
  </w:style>
  <w:style w:type="paragraph" w:customStyle="1" w:styleId="7148EF32381F456CBC5FC710A80298C110">
    <w:name w:val="7148EF32381F456CBC5FC710A80298C110"/>
    <w:rsid w:val="007F7754"/>
    <w:rPr>
      <w:rFonts w:ascii="Calibri" w:eastAsia="Times New Roman" w:hAnsi="Calibri" w:cs="Calibri"/>
    </w:rPr>
  </w:style>
  <w:style w:type="paragraph" w:customStyle="1" w:styleId="73137F8421014A2B972AF4A0A97C4A9510">
    <w:name w:val="73137F8421014A2B972AF4A0A97C4A9510"/>
    <w:rsid w:val="007F7754"/>
    <w:rPr>
      <w:rFonts w:ascii="Calibri" w:eastAsia="Times New Roman" w:hAnsi="Calibri" w:cs="Calibri"/>
    </w:rPr>
  </w:style>
  <w:style w:type="paragraph" w:customStyle="1" w:styleId="ECE6A58578E94AA5B680CA9E0B60925710">
    <w:name w:val="ECE6A58578E94AA5B680CA9E0B60925710"/>
    <w:rsid w:val="007F7754"/>
    <w:rPr>
      <w:rFonts w:ascii="Calibri" w:eastAsia="Times New Roman" w:hAnsi="Calibri" w:cs="Calibri"/>
    </w:rPr>
  </w:style>
  <w:style w:type="paragraph" w:customStyle="1" w:styleId="F5343860FB3C4303A2A66BC38503235910">
    <w:name w:val="F5343860FB3C4303A2A66BC38503235910"/>
    <w:rsid w:val="007F7754"/>
    <w:rPr>
      <w:rFonts w:ascii="Calibri" w:eastAsia="Times New Roman" w:hAnsi="Calibri" w:cs="Calibri"/>
    </w:rPr>
  </w:style>
  <w:style w:type="paragraph" w:customStyle="1" w:styleId="08BDF47A740A41D283C1FDD70CFAA25C10">
    <w:name w:val="08BDF47A740A41D283C1FDD70CFAA25C10"/>
    <w:rsid w:val="007F7754"/>
    <w:rPr>
      <w:rFonts w:ascii="Calibri" w:eastAsia="Times New Roman" w:hAnsi="Calibri" w:cs="Calibri"/>
    </w:rPr>
  </w:style>
  <w:style w:type="paragraph" w:customStyle="1" w:styleId="9C5785B0104A4C07B0BED7DD3ADB4DD110">
    <w:name w:val="9C5785B0104A4C07B0BED7DD3ADB4DD110"/>
    <w:rsid w:val="007F7754"/>
    <w:rPr>
      <w:rFonts w:ascii="Calibri" w:eastAsia="Times New Roman" w:hAnsi="Calibri" w:cs="Calibri"/>
    </w:rPr>
  </w:style>
  <w:style w:type="paragraph" w:customStyle="1" w:styleId="DA13D16A1B6A44E4B42FC8DA9011A14810">
    <w:name w:val="DA13D16A1B6A44E4B42FC8DA9011A14810"/>
    <w:rsid w:val="007F7754"/>
    <w:rPr>
      <w:rFonts w:ascii="Calibri" w:eastAsia="Times New Roman" w:hAnsi="Calibri" w:cs="Calibri"/>
    </w:rPr>
  </w:style>
  <w:style w:type="paragraph" w:customStyle="1" w:styleId="522E8A9358A3480092F959B0BA8463E210">
    <w:name w:val="522E8A9358A3480092F959B0BA8463E210"/>
    <w:rsid w:val="007F7754"/>
    <w:rPr>
      <w:rFonts w:ascii="Calibri" w:eastAsia="Times New Roman" w:hAnsi="Calibri" w:cs="Calibri"/>
    </w:rPr>
  </w:style>
  <w:style w:type="paragraph" w:customStyle="1" w:styleId="1BD25D754D9242B8B0B7496F3E52936010">
    <w:name w:val="1BD25D754D9242B8B0B7496F3E52936010"/>
    <w:rsid w:val="007F7754"/>
    <w:rPr>
      <w:rFonts w:ascii="Calibri" w:eastAsia="Times New Roman" w:hAnsi="Calibri" w:cs="Calibri"/>
    </w:rPr>
  </w:style>
  <w:style w:type="paragraph" w:customStyle="1" w:styleId="A0A69245B98341DE9FDB162F281D8B7D10">
    <w:name w:val="A0A69245B98341DE9FDB162F281D8B7D10"/>
    <w:rsid w:val="007F7754"/>
    <w:rPr>
      <w:rFonts w:ascii="Calibri" w:eastAsia="Times New Roman" w:hAnsi="Calibri" w:cs="Calibri"/>
    </w:rPr>
  </w:style>
  <w:style w:type="paragraph" w:customStyle="1" w:styleId="88ADCA31A7B24F89B13D192C80026F1310">
    <w:name w:val="88ADCA31A7B24F89B13D192C80026F1310"/>
    <w:rsid w:val="007F7754"/>
    <w:rPr>
      <w:rFonts w:ascii="Calibri" w:eastAsia="Times New Roman" w:hAnsi="Calibri" w:cs="Calibri"/>
    </w:rPr>
  </w:style>
  <w:style w:type="paragraph" w:customStyle="1" w:styleId="18E2D944E1CB4D3CAEEE1998F476F24610">
    <w:name w:val="18E2D944E1CB4D3CAEEE1998F476F24610"/>
    <w:rsid w:val="007F7754"/>
    <w:rPr>
      <w:rFonts w:ascii="Calibri" w:eastAsia="Times New Roman" w:hAnsi="Calibri" w:cs="Calibri"/>
    </w:rPr>
  </w:style>
  <w:style w:type="paragraph" w:customStyle="1" w:styleId="46290ED9BBF64D6883728C01D94561D510">
    <w:name w:val="46290ED9BBF64D6883728C01D94561D510"/>
    <w:rsid w:val="007F7754"/>
    <w:rPr>
      <w:rFonts w:ascii="Calibri" w:eastAsia="Times New Roman" w:hAnsi="Calibri" w:cs="Calibri"/>
    </w:rPr>
  </w:style>
  <w:style w:type="paragraph" w:customStyle="1" w:styleId="4C63889D825541E28ED1903932E2E7BE10">
    <w:name w:val="4C63889D825541E28ED1903932E2E7BE10"/>
    <w:rsid w:val="007F7754"/>
    <w:rPr>
      <w:rFonts w:ascii="Calibri" w:eastAsia="Times New Roman" w:hAnsi="Calibri" w:cs="Calibri"/>
    </w:rPr>
  </w:style>
  <w:style w:type="paragraph" w:customStyle="1" w:styleId="DB78848AE49245138F4A95CA03BA0FED10">
    <w:name w:val="DB78848AE49245138F4A95CA03BA0FED10"/>
    <w:rsid w:val="007F7754"/>
    <w:rPr>
      <w:rFonts w:ascii="Calibri" w:eastAsia="Times New Roman" w:hAnsi="Calibri" w:cs="Calibri"/>
    </w:rPr>
  </w:style>
  <w:style w:type="paragraph" w:customStyle="1" w:styleId="7281761C8FEE4E4EBFB7B8C2E2505CA410">
    <w:name w:val="7281761C8FEE4E4EBFB7B8C2E2505CA410"/>
    <w:rsid w:val="007F7754"/>
    <w:rPr>
      <w:rFonts w:ascii="Calibri" w:eastAsia="Times New Roman" w:hAnsi="Calibri" w:cs="Calibri"/>
    </w:rPr>
  </w:style>
  <w:style w:type="paragraph" w:customStyle="1" w:styleId="CF4B363AEF5E42F8A9985F6142DA43DE10">
    <w:name w:val="CF4B363AEF5E42F8A9985F6142DA43DE10"/>
    <w:rsid w:val="007F7754"/>
    <w:rPr>
      <w:rFonts w:ascii="Calibri" w:eastAsia="Times New Roman" w:hAnsi="Calibri" w:cs="Calibri"/>
    </w:rPr>
  </w:style>
  <w:style w:type="paragraph" w:customStyle="1" w:styleId="1C31093765414E3EA59463518979BF6F10">
    <w:name w:val="1C31093765414E3EA59463518979BF6F10"/>
    <w:rsid w:val="007F7754"/>
    <w:rPr>
      <w:rFonts w:ascii="Calibri" w:eastAsia="Times New Roman" w:hAnsi="Calibri" w:cs="Calibri"/>
    </w:rPr>
  </w:style>
  <w:style w:type="paragraph" w:customStyle="1" w:styleId="E6F6BC38468A4926952A4A29595144BB10">
    <w:name w:val="E6F6BC38468A4926952A4A29595144BB10"/>
    <w:rsid w:val="007F7754"/>
    <w:rPr>
      <w:rFonts w:ascii="Calibri" w:eastAsia="Times New Roman" w:hAnsi="Calibri" w:cs="Calibri"/>
    </w:rPr>
  </w:style>
  <w:style w:type="paragraph" w:customStyle="1" w:styleId="F9B4FFB75B28484592760676BE26018710">
    <w:name w:val="F9B4FFB75B28484592760676BE26018710"/>
    <w:rsid w:val="007F7754"/>
    <w:rPr>
      <w:rFonts w:ascii="Calibri" w:eastAsia="Times New Roman" w:hAnsi="Calibri" w:cs="Calibri"/>
    </w:rPr>
  </w:style>
  <w:style w:type="paragraph" w:customStyle="1" w:styleId="2C61852B305C4D8B80AAF176B797663110">
    <w:name w:val="2C61852B305C4D8B80AAF176B797663110"/>
    <w:rsid w:val="007F7754"/>
    <w:rPr>
      <w:rFonts w:ascii="Calibri" w:eastAsia="Times New Roman" w:hAnsi="Calibri" w:cs="Calibri"/>
    </w:rPr>
  </w:style>
  <w:style w:type="paragraph" w:customStyle="1" w:styleId="1CE85280BA3047689056E0518AA24E6910">
    <w:name w:val="1CE85280BA3047689056E0518AA24E6910"/>
    <w:rsid w:val="007F7754"/>
    <w:rPr>
      <w:rFonts w:ascii="Calibri" w:eastAsia="Times New Roman" w:hAnsi="Calibri" w:cs="Calibri"/>
    </w:rPr>
  </w:style>
  <w:style w:type="paragraph" w:customStyle="1" w:styleId="D6FD9827EBB64FE4B52F4B58B1DF5EC810">
    <w:name w:val="D6FD9827EBB64FE4B52F4B58B1DF5EC810"/>
    <w:rsid w:val="007F7754"/>
    <w:rPr>
      <w:rFonts w:ascii="Calibri" w:eastAsia="Times New Roman" w:hAnsi="Calibri" w:cs="Calibri"/>
    </w:rPr>
  </w:style>
  <w:style w:type="paragraph" w:customStyle="1" w:styleId="06E5613E9C86459AB49DC63E7944DC5A10">
    <w:name w:val="06E5613E9C86459AB49DC63E7944DC5A10"/>
    <w:rsid w:val="007F7754"/>
    <w:rPr>
      <w:rFonts w:ascii="Calibri" w:eastAsia="Times New Roman" w:hAnsi="Calibri" w:cs="Calibri"/>
    </w:rPr>
  </w:style>
  <w:style w:type="paragraph" w:customStyle="1" w:styleId="9976FD907AFD461C92F73F5A7454A04D10">
    <w:name w:val="9976FD907AFD461C92F73F5A7454A04D10"/>
    <w:rsid w:val="007F7754"/>
    <w:rPr>
      <w:rFonts w:ascii="Calibri" w:eastAsia="Times New Roman" w:hAnsi="Calibri" w:cs="Calibri"/>
    </w:rPr>
  </w:style>
  <w:style w:type="paragraph" w:customStyle="1" w:styleId="F31D042135434EF387E348B92350BF1110">
    <w:name w:val="F31D042135434EF387E348B92350BF1110"/>
    <w:rsid w:val="007F7754"/>
    <w:rPr>
      <w:rFonts w:ascii="Calibri" w:eastAsia="Times New Roman" w:hAnsi="Calibri" w:cs="Calibri"/>
    </w:rPr>
  </w:style>
  <w:style w:type="paragraph" w:customStyle="1" w:styleId="54A2E43126764B4187C6E41BF7A3894110">
    <w:name w:val="54A2E43126764B4187C6E41BF7A3894110"/>
    <w:rsid w:val="007F7754"/>
    <w:rPr>
      <w:rFonts w:ascii="Calibri" w:eastAsia="Times New Roman" w:hAnsi="Calibri" w:cs="Calibri"/>
    </w:rPr>
  </w:style>
  <w:style w:type="paragraph" w:customStyle="1" w:styleId="E99FD2C0ABEA4B5C87B0627C3E8FBEFC10">
    <w:name w:val="E99FD2C0ABEA4B5C87B0627C3E8FBEFC10"/>
    <w:rsid w:val="007F7754"/>
    <w:rPr>
      <w:rFonts w:ascii="Calibri" w:eastAsia="Times New Roman" w:hAnsi="Calibri" w:cs="Calibri"/>
    </w:rPr>
  </w:style>
  <w:style w:type="paragraph" w:customStyle="1" w:styleId="38A984CD16214F96B4923C531C98455E10">
    <w:name w:val="38A984CD16214F96B4923C531C98455E10"/>
    <w:rsid w:val="007F7754"/>
    <w:rPr>
      <w:rFonts w:ascii="Calibri" w:eastAsia="Times New Roman" w:hAnsi="Calibri" w:cs="Calibri"/>
    </w:rPr>
  </w:style>
  <w:style w:type="paragraph" w:customStyle="1" w:styleId="D3CE9FA6C7B34AD6914509F94888B78810">
    <w:name w:val="D3CE9FA6C7B34AD6914509F94888B78810"/>
    <w:rsid w:val="007F7754"/>
    <w:rPr>
      <w:rFonts w:ascii="Calibri" w:eastAsia="Times New Roman" w:hAnsi="Calibri" w:cs="Calibri"/>
    </w:rPr>
  </w:style>
  <w:style w:type="paragraph" w:customStyle="1" w:styleId="A92F74BF98CF42B7A9BC1F2B1623D74B10">
    <w:name w:val="A92F74BF98CF42B7A9BC1F2B1623D74B10"/>
    <w:rsid w:val="007F7754"/>
    <w:rPr>
      <w:rFonts w:ascii="Calibri" w:eastAsia="Times New Roman" w:hAnsi="Calibri" w:cs="Calibri"/>
    </w:rPr>
  </w:style>
  <w:style w:type="paragraph" w:customStyle="1" w:styleId="7618BC8076D94BE6B6C12C7F0C8CDA2F10">
    <w:name w:val="7618BC8076D94BE6B6C12C7F0C8CDA2F10"/>
    <w:rsid w:val="007F7754"/>
    <w:rPr>
      <w:rFonts w:ascii="Calibri" w:eastAsia="Times New Roman" w:hAnsi="Calibri" w:cs="Calibri"/>
    </w:rPr>
  </w:style>
  <w:style w:type="paragraph" w:customStyle="1" w:styleId="172E134975D0488996F76E101C41766A10">
    <w:name w:val="172E134975D0488996F76E101C41766A10"/>
    <w:rsid w:val="007F7754"/>
    <w:rPr>
      <w:rFonts w:ascii="Calibri" w:eastAsia="Times New Roman" w:hAnsi="Calibri" w:cs="Calibri"/>
    </w:rPr>
  </w:style>
  <w:style w:type="paragraph" w:customStyle="1" w:styleId="2A1FAE39456D44719C755E33F448203C10">
    <w:name w:val="2A1FAE39456D44719C755E33F448203C10"/>
    <w:rsid w:val="007F7754"/>
    <w:rPr>
      <w:rFonts w:ascii="Calibri" w:eastAsia="Times New Roman" w:hAnsi="Calibri" w:cs="Calibri"/>
    </w:rPr>
  </w:style>
  <w:style w:type="paragraph" w:customStyle="1" w:styleId="1A39600CC7A54CB19A3B76E515ABE6C910">
    <w:name w:val="1A39600CC7A54CB19A3B76E515ABE6C910"/>
    <w:rsid w:val="007F7754"/>
    <w:rPr>
      <w:rFonts w:ascii="Calibri" w:eastAsia="Times New Roman" w:hAnsi="Calibri" w:cs="Calibri"/>
    </w:rPr>
  </w:style>
  <w:style w:type="paragraph" w:customStyle="1" w:styleId="85CE910F76664357AD12EF398E9196F810">
    <w:name w:val="85CE910F76664357AD12EF398E9196F810"/>
    <w:rsid w:val="007F7754"/>
    <w:rPr>
      <w:rFonts w:ascii="Calibri" w:eastAsia="Times New Roman" w:hAnsi="Calibri" w:cs="Calibri"/>
    </w:rPr>
  </w:style>
  <w:style w:type="paragraph" w:customStyle="1" w:styleId="39F3760D717A44688649A1EE199D008B10">
    <w:name w:val="39F3760D717A44688649A1EE199D008B10"/>
    <w:rsid w:val="007F7754"/>
    <w:rPr>
      <w:rFonts w:ascii="Calibri" w:eastAsia="Times New Roman" w:hAnsi="Calibri" w:cs="Calibri"/>
    </w:rPr>
  </w:style>
  <w:style w:type="paragraph" w:customStyle="1" w:styleId="50280DD7A917481887FFC583A8627C7310">
    <w:name w:val="50280DD7A917481887FFC583A8627C7310"/>
    <w:rsid w:val="007F7754"/>
    <w:rPr>
      <w:rFonts w:ascii="Calibri" w:eastAsia="Times New Roman" w:hAnsi="Calibri" w:cs="Calibri"/>
    </w:rPr>
  </w:style>
  <w:style w:type="paragraph" w:customStyle="1" w:styleId="C660AD87EDDC4A7E8118F8B56C7F1D2A10">
    <w:name w:val="C660AD87EDDC4A7E8118F8B56C7F1D2A10"/>
    <w:rsid w:val="007F7754"/>
    <w:rPr>
      <w:rFonts w:ascii="Calibri" w:eastAsia="Times New Roman" w:hAnsi="Calibri" w:cs="Calibri"/>
    </w:rPr>
  </w:style>
  <w:style w:type="paragraph" w:customStyle="1" w:styleId="F1F1C91DC85A487BAFC0D4FC757B0B6210">
    <w:name w:val="F1F1C91DC85A487BAFC0D4FC757B0B6210"/>
    <w:rsid w:val="007F7754"/>
    <w:rPr>
      <w:rFonts w:ascii="Calibri" w:eastAsia="Times New Roman" w:hAnsi="Calibri" w:cs="Calibri"/>
    </w:rPr>
  </w:style>
  <w:style w:type="paragraph" w:customStyle="1" w:styleId="DB6F7CD46D20408B9DB652357358CB2610">
    <w:name w:val="DB6F7CD46D20408B9DB652357358CB2610"/>
    <w:rsid w:val="007F7754"/>
    <w:rPr>
      <w:rFonts w:ascii="Calibri" w:eastAsia="Times New Roman" w:hAnsi="Calibri" w:cs="Calibri"/>
    </w:rPr>
  </w:style>
  <w:style w:type="paragraph" w:customStyle="1" w:styleId="43E36EE3F5BB4D619CC45A3497FF504C10">
    <w:name w:val="43E36EE3F5BB4D619CC45A3497FF504C10"/>
    <w:rsid w:val="007F7754"/>
    <w:rPr>
      <w:rFonts w:ascii="Calibri" w:eastAsia="Times New Roman" w:hAnsi="Calibri" w:cs="Calibri"/>
    </w:rPr>
  </w:style>
  <w:style w:type="paragraph" w:customStyle="1" w:styleId="B66AFEF372204706AA04F52418D9827810">
    <w:name w:val="B66AFEF372204706AA04F52418D9827810"/>
    <w:rsid w:val="007F7754"/>
    <w:rPr>
      <w:rFonts w:ascii="Calibri" w:eastAsia="Times New Roman" w:hAnsi="Calibri" w:cs="Calibri"/>
    </w:rPr>
  </w:style>
  <w:style w:type="paragraph" w:customStyle="1" w:styleId="06BB752B8A464A03952C04311944219C10">
    <w:name w:val="06BB752B8A464A03952C04311944219C10"/>
    <w:rsid w:val="007F7754"/>
    <w:rPr>
      <w:rFonts w:ascii="Calibri" w:eastAsia="Times New Roman" w:hAnsi="Calibri" w:cs="Calibri"/>
    </w:rPr>
  </w:style>
  <w:style w:type="paragraph" w:customStyle="1" w:styleId="189D750BF1884E8AA9E5ED930C81041F10">
    <w:name w:val="189D750BF1884E8AA9E5ED930C81041F10"/>
    <w:rsid w:val="007F7754"/>
    <w:rPr>
      <w:rFonts w:ascii="Calibri" w:eastAsia="Times New Roman" w:hAnsi="Calibri" w:cs="Calibri"/>
    </w:rPr>
  </w:style>
  <w:style w:type="paragraph" w:customStyle="1" w:styleId="107E9EDBF5324BF1A7C52CE5C5708D6F9">
    <w:name w:val="107E9EDBF5324BF1A7C52CE5C5708D6F9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053933702704FC0B6E7C41E0961579C5">
    <w:name w:val="B053933702704FC0B6E7C41E0961579C5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307FEF57269459BAEE8D8BD5D9DD3038">
    <w:name w:val="2307FEF57269459BAEE8D8BD5D9DD3038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9CC3580790A042AAB4361C3435EAFFE05">
    <w:name w:val="9CC3580790A042AAB4361C3435EAFFE05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6E096F473F54C4DB614F7EB5465F1246">
    <w:name w:val="26E096F473F54C4DB614F7EB5465F1246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17B7A6A86A94A88B20E5A78E3E17CFD5">
    <w:name w:val="E17B7A6A86A94A88B20E5A78E3E17CFD5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BFB0D844033D4E9EB42F8A421924304D5">
    <w:name w:val="BFB0D844033D4E9EB42F8A421924304D5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D77D0C6E0AF4C37AE6726F2AC41C2604">
    <w:name w:val="ED77D0C6E0AF4C37AE6726F2AC41C2604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421F9A8565334B419276CA746F1D509F4">
    <w:name w:val="421F9A8565334B419276CA746F1D509F4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2A2C11323574E399736E67F9504E95B3">
    <w:name w:val="B2A2C11323574E399736E67F9504E95B3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13347AB3CA7048FA8C312DFCC76A8C393">
    <w:name w:val="13347AB3CA7048FA8C312DFCC76A8C393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ACFF39743C3241E8B6BE4E5B9860AB2E3">
    <w:name w:val="ACFF39743C3241E8B6BE4E5B9860AB2E3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1192F4C9152E4F78A2F38BAFCF6816AB2">
    <w:name w:val="1192F4C9152E4F78A2F38BAFCF6816AB2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448D8CA69723403D9FFB4A770F14CA792">
    <w:name w:val="448D8CA69723403D9FFB4A770F14CA792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47CD0EA491DD458AAC832207C145813C1">
    <w:name w:val="47CD0EA491DD458AAC832207C145813C1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8BB8732BA936439A868EC0C9535014921">
    <w:name w:val="8BB8732BA936439A868EC0C953501492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704E2B480B8C477EBD911611156EBCA91">
    <w:name w:val="704E2B480B8C477EBD911611156EBCA91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7337ECAC8DC7480EAE09A66C5FB521521">
    <w:name w:val="7337ECAC8DC7480EAE09A66C5FB52152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30F8885D8E2C4A3B8D8C993694B68C4C1">
    <w:name w:val="30F8885D8E2C4A3B8D8C993694B68C4C1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51B8A30168894196A21E05A3D566BDB91">
    <w:name w:val="51B8A30168894196A21E05A3D566BDB9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E73963E40DE8458891B4C3276FFBB5B4">
    <w:name w:val="E73963E40DE8458891B4C3276FFBB5B4"/>
    <w:rsid w:val="007F7754"/>
  </w:style>
  <w:style w:type="paragraph" w:customStyle="1" w:styleId="9A3BDC33B66944958704F82EEFA1C40C">
    <w:name w:val="9A3BDC33B66944958704F82EEFA1C40C"/>
    <w:rsid w:val="007F7754"/>
  </w:style>
  <w:style w:type="paragraph" w:customStyle="1" w:styleId="30A5F8A8CF454F199A9B52DE5B04D93C">
    <w:name w:val="30A5F8A8CF454F199A9B52DE5B04D93C"/>
    <w:rsid w:val="007F7754"/>
  </w:style>
  <w:style w:type="paragraph" w:customStyle="1" w:styleId="24CD5D0D9C914835AC2A8E09AAABF0CE">
    <w:name w:val="24CD5D0D9C914835AC2A8E09AAABF0CE"/>
    <w:rsid w:val="007F7754"/>
  </w:style>
  <w:style w:type="paragraph" w:customStyle="1" w:styleId="F8BC745218C24234B474FBD42D9FAC86">
    <w:name w:val="F8BC745218C24234B474FBD42D9FAC86"/>
    <w:rsid w:val="007F7754"/>
  </w:style>
  <w:style w:type="paragraph" w:customStyle="1" w:styleId="E3CC70263BF74475B1B8B29EF0F25C21">
    <w:name w:val="E3CC70263BF74475B1B8B29EF0F25C21"/>
    <w:rsid w:val="007F7754"/>
  </w:style>
  <w:style w:type="paragraph" w:customStyle="1" w:styleId="BBB876F5436B4175A28FFC25805AAC3F">
    <w:name w:val="BBB876F5436B4175A28FFC25805AAC3F"/>
    <w:rsid w:val="007F7754"/>
  </w:style>
  <w:style w:type="paragraph" w:customStyle="1" w:styleId="638D65BDF3F44444BCBEC45C66337052">
    <w:name w:val="638D65BDF3F44444BCBEC45C66337052"/>
    <w:rsid w:val="007F7754"/>
  </w:style>
  <w:style w:type="paragraph" w:customStyle="1" w:styleId="6A25E4D6564847CC9015D015F84CDBF1">
    <w:name w:val="6A25E4D6564847CC9015D015F84CDBF1"/>
    <w:rsid w:val="007F7754"/>
  </w:style>
  <w:style w:type="paragraph" w:customStyle="1" w:styleId="F2E4BBC621BF48A58209DEF1D0C5E50B18">
    <w:name w:val="F2E4BBC621BF48A58209DEF1D0C5E50B18"/>
    <w:rsid w:val="007F7754"/>
    <w:rPr>
      <w:rFonts w:ascii="Calibri" w:eastAsia="Times New Roman" w:hAnsi="Calibri" w:cs="Calibri"/>
    </w:rPr>
  </w:style>
  <w:style w:type="paragraph" w:customStyle="1" w:styleId="AF5AEF543E8648D3B003111D049F6F1C12">
    <w:name w:val="AF5AEF543E8648D3B003111D049F6F1C12"/>
    <w:rsid w:val="007F7754"/>
    <w:rPr>
      <w:rFonts w:ascii="Calibri" w:eastAsia="Times New Roman" w:hAnsi="Calibri" w:cs="Calibri"/>
    </w:rPr>
  </w:style>
  <w:style w:type="paragraph" w:customStyle="1" w:styleId="EFFCAB1EC1B141A2AFB73B634C95B06E14">
    <w:name w:val="EFFCAB1EC1B141A2AFB73B634C95B06E14"/>
    <w:rsid w:val="007F7754"/>
    <w:rPr>
      <w:rFonts w:ascii="Calibri" w:eastAsia="Times New Roman" w:hAnsi="Calibri" w:cs="Calibri"/>
    </w:rPr>
  </w:style>
  <w:style w:type="paragraph" w:customStyle="1" w:styleId="B5C382BEBAC34B61BA487CAC2986739B16">
    <w:name w:val="B5C382BEBAC34B61BA487CAC2986739B16"/>
    <w:rsid w:val="007F7754"/>
    <w:rPr>
      <w:rFonts w:ascii="Calibri" w:eastAsia="Times New Roman" w:hAnsi="Calibri" w:cs="Calibri"/>
    </w:rPr>
  </w:style>
  <w:style w:type="paragraph" w:customStyle="1" w:styleId="533EBD5644B544AFBC1BBF895BEC7DDF11">
    <w:name w:val="533EBD5644B544AFBC1BBF895BEC7DDF11"/>
    <w:rsid w:val="007F7754"/>
    <w:rPr>
      <w:rFonts w:ascii="Calibri" w:eastAsia="Times New Roman" w:hAnsi="Calibri" w:cs="Calibri"/>
    </w:rPr>
  </w:style>
  <w:style w:type="paragraph" w:customStyle="1" w:styleId="42F5319199F244C89492BE0D0F9B735411">
    <w:name w:val="42F5319199F244C89492BE0D0F9B735411"/>
    <w:rsid w:val="007F7754"/>
    <w:rPr>
      <w:rFonts w:ascii="Calibri" w:eastAsia="Times New Roman" w:hAnsi="Calibri" w:cs="Calibri"/>
    </w:rPr>
  </w:style>
  <w:style w:type="paragraph" w:customStyle="1" w:styleId="3E54AA0BEE174FCA9F9353E198ACC75F11">
    <w:name w:val="3E54AA0BEE174FCA9F9353E198ACC75F11"/>
    <w:rsid w:val="007F7754"/>
    <w:rPr>
      <w:rFonts w:ascii="Calibri" w:eastAsia="Times New Roman" w:hAnsi="Calibri" w:cs="Calibri"/>
    </w:rPr>
  </w:style>
  <w:style w:type="paragraph" w:customStyle="1" w:styleId="DEF45BA0615F42679BC4183CBD12186311">
    <w:name w:val="DEF45BA0615F42679BC4183CBD12186311"/>
    <w:rsid w:val="007F7754"/>
    <w:rPr>
      <w:rFonts w:ascii="Calibri" w:eastAsia="Times New Roman" w:hAnsi="Calibri" w:cs="Calibri"/>
    </w:rPr>
  </w:style>
  <w:style w:type="paragraph" w:customStyle="1" w:styleId="C26E22C0FBCE49A4A78466A710702FFE11">
    <w:name w:val="C26E22C0FBCE49A4A78466A710702FFE11"/>
    <w:rsid w:val="007F7754"/>
    <w:rPr>
      <w:rFonts w:ascii="Calibri" w:eastAsia="Times New Roman" w:hAnsi="Calibri" w:cs="Calibri"/>
    </w:rPr>
  </w:style>
  <w:style w:type="paragraph" w:customStyle="1" w:styleId="B3B17B0866A540FDB99A0CF7B744D5D911">
    <w:name w:val="B3B17B0866A540FDB99A0CF7B744D5D911"/>
    <w:rsid w:val="007F7754"/>
    <w:rPr>
      <w:rFonts w:ascii="Calibri" w:eastAsia="Times New Roman" w:hAnsi="Calibri" w:cs="Calibri"/>
    </w:rPr>
  </w:style>
  <w:style w:type="paragraph" w:customStyle="1" w:styleId="F848E6C9226C431F84E47FAD103ECFE911">
    <w:name w:val="F848E6C9226C431F84E47FAD103ECFE911"/>
    <w:rsid w:val="007F7754"/>
    <w:rPr>
      <w:rFonts w:ascii="Calibri" w:eastAsia="Times New Roman" w:hAnsi="Calibri" w:cs="Calibri"/>
    </w:rPr>
  </w:style>
  <w:style w:type="paragraph" w:customStyle="1" w:styleId="E582C9DFE01440AA8DF4E35941A9871811">
    <w:name w:val="E582C9DFE01440AA8DF4E35941A9871811"/>
    <w:rsid w:val="007F7754"/>
    <w:rPr>
      <w:rFonts w:ascii="Calibri" w:eastAsia="Times New Roman" w:hAnsi="Calibri" w:cs="Calibri"/>
    </w:rPr>
  </w:style>
  <w:style w:type="paragraph" w:customStyle="1" w:styleId="560B4FA2C8F44223A56122DC1C1AA5EA11">
    <w:name w:val="560B4FA2C8F44223A56122DC1C1AA5EA11"/>
    <w:rsid w:val="007F7754"/>
    <w:rPr>
      <w:rFonts w:ascii="Calibri" w:eastAsia="Times New Roman" w:hAnsi="Calibri" w:cs="Calibri"/>
    </w:rPr>
  </w:style>
  <w:style w:type="paragraph" w:customStyle="1" w:styleId="F72D666B2FF54DB08549DE1DB46C4DCB11">
    <w:name w:val="F72D666B2FF54DB08549DE1DB46C4DCB11"/>
    <w:rsid w:val="007F7754"/>
    <w:rPr>
      <w:rFonts w:ascii="Calibri" w:eastAsia="Times New Roman" w:hAnsi="Calibri" w:cs="Calibri"/>
    </w:rPr>
  </w:style>
  <w:style w:type="paragraph" w:customStyle="1" w:styleId="F2D13A7247F74308A98B34B6F74BA1A211">
    <w:name w:val="F2D13A7247F74308A98B34B6F74BA1A211"/>
    <w:rsid w:val="007F7754"/>
    <w:rPr>
      <w:rFonts w:ascii="Calibri" w:eastAsia="Times New Roman" w:hAnsi="Calibri" w:cs="Calibri"/>
    </w:rPr>
  </w:style>
  <w:style w:type="paragraph" w:customStyle="1" w:styleId="8C23933E93774DCFA97BF9B88D608D4C11">
    <w:name w:val="8C23933E93774DCFA97BF9B88D608D4C11"/>
    <w:rsid w:val="007F7754"/>
    <w:rPr>
      <w:rFonts w:ascii="Calibri" w:eastAsia="Times New Roman" w:hAnsi="Calibri" w:cs="Calibri"/>
    </w:rPr>
  </w:style>
  <w:style w:type="paragraph" w:customStyle="1" w:styleId="5E1E1147C1094AF0A248F6297B76518D11">
    <w:name w:val="5E1E1147C1094AF0A248F6297B76518D11"/>
    <w:rsid w:val="007F7754"/>
    <w:rPr>
      <w:rFonts w:ascii="Calibri" w:eastAsia="Times New Roman" w:hAnsi="Calibri" w:cs="Calibri"/>
    </w:rPr>
  </w:style>
  <w:style w:type="paragraph" w:customStyle="1" w:styleId="FF5570E3891C4BAC8C6D89499C2218CB11">
    <w:name w:val="FF5570E3891C4BAC8C6D89499C2218CB11"/>
    <w:rsid w:val="007F7754"/>
    <w:rPr>
      <w:rFonts w:ascii="Calibri" w:eastAsia="Times New Roman" w:hAnsi="Calibri" w:cs="Calibri"/>
    </w:rPr>
  </w:style>
  <w:style w:type="paragraph" w:customStyle="1" w:styleId="E5D5A3A66E974D258F0B9F4F22EA3B9311">
    <w:name w:val="E5D5A3A66E974D258F0B9F4F22EA3B9311"/>
    <w:rsid w:val="007F7754"/>
    <w:rPr>
      <w:rFonts w:ascii="Calibri" w:eastAsia="Times New Roman" w:hAnsi="Calibri" w:cs="Calibri"/>
    </w:rPr>
  </w:style>
  <w:style w:type="paragraph" w:customStyle="1" w:styleId="0AC19391BFE049DA9290831E5301021C11">
    <w:name w:val="0AC19391BFE049DA9290831E5301021C11"/>
    <w:rsid w:val="007F7754"/>
    <w:rPr>
      <w:rFonts w:ascii="Calibri" w:eastAsia="Times New Roman" w:hAnsi="Calibri" w:cs="Calibri"/>
    </w:rPr>
  </w:style>
  <w:style w:type="paragraph" w:customStyle="1" w:styleId="97364F7B6F7A4FE19C537CB7D5EFFC5311">
    <w:name w:val="97364F7B6F7A4FE19C537CB7D5EFFC5311"/>
    <w:rsid w:val="007F7754"/>
    <w:rPr>
      <w:rFonts w:ascii="Calibri" w:eastAsia="Times New Roman" w:hAnsi="Calibri" w:cs="Calibri"/>
    </w:rPr>
  </w:style>
  <w:style w:type="paragraph" w:customStyle="1" w:styleId="7EDEFCF495CD4A0F92382AD0841DB9D511">
    <w:name w:val="7EDEFCF495CD4A0F92382AD0841DB9D511"/>
    <w:rsid w:val="007F7754"/>
    <w:rPr>
      <w:rFonts w:ascii="Calibri" w:eastAsia="Times New Roman" w:hAnsi="Calibri" w:cs="Calibri"/>
    </w:rPr>
  </w:style>
  <w:style w:type="paragraph" w:customStyle="1" w:styleId="C0ACE3BDE2244E499A77888C08F6FCF611">
    <w:name w:val="C0ACE3BDE2244E499A77888C08F6FCF611"/>
    <w:rsid w:val="007F7754"/>
    <w:rPr>
      <w:rFonts w:ascii="Calibri" w:eastAsia="Times New Roman" w:hAnsi="Calibri" w:cs="Calibri"/>
    </w:rPr>
  </w:style>
  <w:style w:type="paragraph" w:customStyle="1" w:styleId="9C1F3A2DA49745C29682A609BE73D33C11">
    <w:name w:val="9C1F3A2DA49745C29682A609BE73D33C11"/>
    <w:rsid w:val="007F7754"/>
    <w:rPr>
      <w:rFonts w:ascii="Calibri" w:eastAsia="Times New Roman" w:hAnsi="Calibri" w:cs="Calibri"/>
    </w:rPr>
  </w:style>
  <w:style w:type="paragraph" w:customStyle="1" w:styleId="2051F943E68F42D8BEC7091EA425167B11">
    <w:name w:val="2051F943E68F42D8BEC7091EA425167B11"/>
    <w:rsid w:val="007F7754"/>
    <w:rPr>
      <w:rFonts w:ascii="Calibri" w:eastAsia="Times New Roman" w:hAnsi="Calibri" w:cs="Calibri"/>
    </w:rPr>
  </w:style>
  <w:style w:type="paragraph" w:customStyle="1" w:styleId="BF6D5A959DF04489ADBB0B8B3193249311">
    <w:name w:val="BF6D5A959DF04489ADBB0B8B3193249311"/>
    <w:rsid w:val="007F7754"/>
    <w:rPr>
      <w:rFonts w:ascii="Calibri" w:eastAsia="Times New Roman" w:hAnsi="Calibri" w:cs="Calibri"/>
    </w:rPr>
  </w:style>
  <w:style w:type="paragraph" w:customStyle="1" w:styleId="87724B2A7D634B3E8361604078B8DD9B11">
    <w:name w:val="87724B2A7D634B3E8361604078B8DD9B11"/>
    <w:rsid w:val="007F7754"/>
    <w:rPr>
      <w:rFonts w:ascii="Calibri" w:eastAsia="Times New Roman" w:hAnsi="Calibri" w:cs="Calibri"/>
    </w:rPr>
  </w:style>
  <w:style w:type="paragraph" w:customStyle="1" w:styleId="DFD7FBCA753D4794B7001CC993C3296811">
    <w:name w:val="DFD7FBCA753D4794B7001CC993C3296811"/>
    <w:rsid w:val="007F7754"/>
    <w:rPr>
      <w:rFonts w:ascii="Calibri" w:eastAsia="Times New Roman" w:hAnsi="Calibri" w:cs="Calibri"/>
    </w:rPr>
  </w:style>
  <w:style w:type="paragraph" w:customStyle="1" w:styleId="7148EF32381F456CBC5FC710A80298C111">
    <w:name w:val="7148EF32381F456CBC5FC710A80298C111"/>
    <w:rsid w:val="007F7754"/>
    <w:rPr>
      <w:rFonts w:ascii="Calibri" w:eastAsia="Times New Roman" w:hAnsi="Calibri" w:cs="Calibri"/>
    </w:rPr>
  </w:style>
  <w:style w:type="paragraph" w:customStyle="1" w:styleId="73137F8421014A2B972AF4A0A97C4A9511">
    <w:name w:val="73137F8421014A2B972AF4A0A97C4A9511"/>
    <w:rsid w:val="007F7754"/>
    <w:rPr>
      <w:rFonts w:ascii="Calibri" w:eastAsia="Times New Roman" w:hAnsi="Calibri" w:cs="Calibri"/>
    </w:rPr>
  </w:style>
  <w:style w:type="paragraph" w:customStyle="1" w:styleId="ECE6A58578E94AA5B680CA9E0B60925711">
    <w:name w:val="ECE6A58578E94AA5B680CA9E0B60925711"/>
    <w:rsid w:val="007F7754"/>
    <w:rPr>
      <w:rFonts w:ascii="Calibri" w:eastAsia="Times New Roman" w:hAnsi="Calibri" w:cs="Calibri"/>
    </w:rPr>
  </w:style>
  <w:style w:type="paragraph" w:customStyle="1" w:styleId="F5343860FB3C4303A2A66BC38503235911">
    <w:name w:val="F5343860FB3C4303A2A66BC38503235911"/>
    <w:rsid w:val="007F7754"/>
    <w:rPr>
      <w:rFonts w:ascii="Calibri" w:eastAsia="Times New Roman" w:hAnsi="Calibri" w:cs="Calibri"/>
    </w:rPr>
  </w:style>
  <w:style w:type="paragraph" w:customStyle="1" w:styleId="08BDF47A740A41D283C1FDD70CFAA25C11">
    <w:name w:val="08BDF47A740A41D283C1FDD70CFAA25C11"/>
    <w:rsid w:val="007F7754"/>
    <w:rPr>
      <w:rFonts w:ascii="Calibri" w:eastAsia="Times New Roman" w:hAnsi="Calibri" w:cs="Calibri"/>
    </w:rPr>
  </w:style>
  <w:style w:type="paragraph" w:customStyle="1" w:styleId="9C5785B0104A4C07B0BED7DD3ADB4DD111">
    <w:name w:val="9C5785B0104A4C07B0BED7DD3ADB4DD111"/>
    <w:rsid w:val="007F7754"/>
    <w:rPr>
      <w:rFonts w:ascii="Calibri" w:eastAsia="Times New Roman" w:hAnsi="Calibri" w:cs="Calibri"/>
    </w:rPr>
  </w:style>
  <w:style w:type="paragraph" w:customStyle="1" w:styleId="DA13D16A1B6A44E4B42FC8DA9011A14811">
    <w:name w:val="DA13D16A1B6A44E4B42FC8DA9011A14811"/>
    <w:rsid w:val="007F7754"/>
    <w:rPr>
      <w:rFonts w:ascii="Calibri" w:eastAsia="Times New Roman" w:hAnsi="Calibri" w:cs="Calibri"/>
    </w:rPr>
  </w:style>
  <w:style w:type="paragraph" w:customStyle="1" w:styleId="522E8A9358A3480092F959B0BA8463E211">
    <w:name w:val="522E8A9358A3480092F959B0BA8463E211"/>
    <w:rsid w:val="007F7754"/>
    <w:rPr>
      <w:rFonts w:ascii="Calibri" w:eastAsia="Times New Roman" w:hAnsi="Calibri" w:cs="Calibri"/>
    </w:rPr>
  </w:style>
  <w:style w:type="paragraph" w:customStyle="1" w:styleId="1BD25D754D9242B8B0B7496F3E52936011">
    <w:name w:val="1BD25D754D9242B8B0B7496F3E52936011"/>
    <w:rsid w:val="007F7754"/>
    <w:rPr>
      <w:rFonts w:ascii="Calibri" w:eastAsia="Times New Roman" w:hAnsi="Calibri" w:cs="Calibri"/>
    </w:rPr>
  </w:style>
  <w:style w:type="paragraph" w:customStyle="1" w:styleId="A0A69245B98341DE9FDB162F281D8B7D11">
    <w:name w:val="A0A69245B98341DE9FDB162F281D8B7D11"/>
    <w:rsid w:val="007F7754"/>
    <w:rPr>
      <w:rFonts w:ascii="Calibri" w:eastAsia="Times New Roman" w:hAnsi="Calibri" w:cs="Calibri"/>
    </w:rPr>
  </w:style>
  <w:style w:type="paragraph" w:customStyle="1" w:styleId="88ADCA31A7B24F89B13D192C80026F1311">
    <w:name w:val="88ADCA31A7B24F89B13D192C80026F1311"/>
    <w:rsid w:val="007F7754"/>
    <w:rPr>
      <w:rFonts w:ascii="Calibri" w:eastAsia="Times New Roman" w:hAnsi="Calibri" w:cs="Calibri"/>
    </w:rPr>
  </w:style>
  <w:style w:type="paragraph" w:customStyle="1" w:styleId="18E2D944E1CB4D3CAEEE1998F476F24611">
    <w:name w:val="18E2D944E1CB4D3CAEEE1998F476F24611"/>
    <w:rsid w:val="007F7754"/>
    <w:rPr>
      <w:rFonts w:ascii="Calibri" w:eastAsia="Times New Roman" w:hAnsi="Calibri" w:cs="Calibri"/>
    </w:rPr>
  </w:style>
  <w:style w:type="paragraph" w:customStyle="1" w:styleId="46290ED9BBF64D6883728C01D94561D511">
    <w:name w:val="46290ED9BBF64D6883728C01D94561D511"/>
    <w:rsid w:val="007F7754"/>
    <w:rPr>
      <w:rFonts w:ascii="Calibri" w:eastAsia="Times New Roman" w:hAnsi="Calibri" w:cs="Calibri"/>
    </w:rPr>
  </w:style>
  <w:style w:type="paragraph" w:customStyle="1" w:styleId="4C63889D825541E28ED1903932E2E7BE11">
    <w:name w:val="4C63889D825541E28ED1903932E2E7BE11"/>
    <w:rsid w:val="007F7754"/>
    <w:rPr>
      <w:rFonts w:ascii="Calibri" w:eastAsia="Times New Roman" w:hAnsi="Calibri" w:cs="Calibri"/>
    </w:rPr>
  </w:style>
  <w:style w:type="paragraph" w:customStyle="1" w:styleId="DB78848AE49245138F4A95CA03BA0FED11">
    <w:name w:val="DB78848AE49245138F4A95CA03BA0FED11"/>
    <w:rsid w:val="007F7754"/>
    <w:rPr>
      <w:rFonts w:ascii="Calibri" w:eastAsia="Times New Roman" w:hAnsi="Calibri" w:cs="Calibri"/>
    </w:rPr>
  </w:style>
  <w:style w:type="paragraph" w:customStyle="1" w:styleId="7281761C8FEE4E4EBFB7B8C2E2505CA411">
    <w:name w:val="7281761C8FEE4E4EBFB7B8C2E2505CA411"/>
    <w:rsid w:val="007F7754"/>
    <w:rPr>
      <w:rFonts w:ascii="Calibri" w:eastAsia="Times New Roman" w:hAnsi="Calibri" w:cs="Calibri"/>
    </w:rPr>
  </w:style>
  <w:style w:type="paragraph" w:customStyle="1" w:styleId="CF4B363AEF5E42F8A9985F6142DA43DE11">
    <w:name w:val="CF4B363AEF5E42F8A9985F6142DA43DE11"/>
    <w:rsid w:val="007F7754"/>
    <w:rPr>
      <w:rFonts w:ascii="Calibri" w:eastAsia="Times New Roman" w:hAnsi="Calibri" w:cs="Calibri"/>
    </w:rPr>
  </w:style>
  <w:style w:type="paragraph" w:customStyle="1" w:styleId="1C31093765414E3EA59463518979BF6F11">
    <w:name w:val="1C31093765414E3EA59463518979BF6F11"/>
    <w:rsid w:val="007F7754"/>
    <w:rPr>
      <w:rFonts w:ascii="Calibri" w:eastAsia="Times New Roman" w:hAnsi="Calibri" w:cs="Calibri"/>
    </w:rPr>
  </w:style>
  <w:style w:type="paragraph" w:customStyle="1" w:styleId="E6F6BC38468A4926952A4A29595144BB11">
    <w:name w:val="E6F6BC38468A4926952A4A29595144BB11"/>
    <w:rsid w:val="007F7754"/>
    <w:rPr>
      <w:rFonts w:ascii="Calibri" w:eastAsia="Times New Roman" w:hAnsi="Calibri" w:cs="Calibri"/>
    </w:rPr>
  </w:style>
  <w:style w:type="paragraph" w:customStyle="1" w:styleId="F9B4FFB75B28484592760676BE26018711">
    <w:name w:val="F9B4FFB75B28484592760676BE26018711"/>
    <w:rsid w:val="007F7754"/>
    <w:rPr>
      <w:rFonts w:ascii="Calibri" w:eastAsia="Times New Roman" w:hAnsi="Calibri" w:cs="Calibri"/>
    </w:rPr>
  </w:style>
  <w:style w:type="paragraph" w:customStyle="1" w:styleId="2C61852B305C4D8B80AAF176B797663111">
    <w:name w:val="2C61852B305C4D8B80AAF176B797663111"/>
    <w:rsid w:val="007F7754"/>
    <w:rPr>
      <w:rFonts w:ascii="Calibri" w:eastAsia="Times New Roman" w:hAnsi="Calibri" w:cs="Calibri"/>
    </w:rPr>
  </w:style>
  <w:style w:type="paragraph" w:customStyle="1" w:styleId="1CE85280BA3047689056E0518AA24E6911">
    <w:name w:val="1CE85280BA3047689056E0518AA24E6911"/>
    <w:rsid w:val="007F7754"/>
    <w:rPr>
      <w:rFonts w:ascii="Calibri" w:eastAsia="Times New Roman" w:hAnsi="Calibri" w:cs="Calibri"/>
    </w:rPr>
  </w:style>
  <w:style w:type="paragraph" w:customStyle="1" w:styleId="D6FD9827EBB64FE4B52F4B58B1DF5EC811">
    <w:name w:val="D6FD9827EBB64FE4B52F4B58B1DF5EC811"/>
    <w:rsid w:val="007F7754"/>
    <w:rPr>
      <w:rFonts w:ascii="Calibri" w:eastAsia="Times New Roman" w:hAnsi="Calibri" w:cs="Calibri"/>
    </w:rPr>
  </w:style>
  <w:style w:type="paragraph" w:customStyle="1" w:styleId="06E5613E9C86459AB49DC63E7944DC5A11">
    <w:name w:val="06E5613E9C86459AB49DC63E7944DC5A11"/>
    <w:rsid w:val="007F7754"/>
    <w:rPr>
      <w:rFonts w:ascii="Calibri" w:eastAsia="Times New Roman" w:hAnsi="Calibri" w:cs="Calibri"/>
    </w:rPr>
  </w:style>
  <w:style w:type="paragraph" w:customStyle="1" w:styleId="9976FD907AFD461C92F73F5A7454A04D11">
    <w:name w:val="9976FD907AFD461C92F73F5A7454A04D11"/>
    <w:rsid w:val="007F7754"/>
    <w:rPr>
      <w:rFonts w:ascii="Calibri" w:eastAsia="Times New Roman" w:hAnsi="Calibri" w:cs="Calibri"/>
    </w:rPr>
  </w:style>
  <w:style w:type="paragraph" w:customStyle="1" w:styleId="F31D042135434EF387E348B92350BF1111">
    <w:name w:val="F31D042135434EF387E348B92350BF1111"/>
    <w:rsid w:val="007F7754"/>
    <w:rPr>
      <w:rFonts w:ascii="Calibri" w:eastAsia="Times New Roman" w:hAnsi="Calibri" w:cs="Calibri"/>
    </w:rPr>
  </w:style>
  <w:style w:type="paragraph" w:customStyle="1" w:styleId="54A2E43126764B4187C6E41BF7A3894111">
    <w:name w:val="54A2E43126764B4187C6E41BF7A3894111"/>
    <w:rsid w:val="007F7754"/>
    <w:rPr>
      <w:rFonts w:ascii="Calibri" w:eastAsia="Times New Roman" w:hAnsi="Calibri" w:cs="Calibri"/>
    </w:rPr>
  </w:style>
  <w:style w:type="paragraph" w:customStyle="1" w:styleId="E99FD2C0ABEA4B5C87B0627C3E8FBEFC11">
    <w:name w:val="E99FD2C0ABEA4B5C87B0627C3E8FBEFC11"/>
    <w:rsid w:val="007F7754"/>
    <w:rPr>
      <w:rFonts w:ascii="Calibri" w:eastAsia="Times New Roman" w:hAnsi="Calibri" w:cs="Calibri"/>
    </w:rPr>
  </w:style>
  <w:style w:type="paragraph" w:customStyle="1" w:styleId="38A984CD16214F96B4923C531C98455E11">
    <w:name w:val="38A984CD16214F96B4923C531C98455E11"/>
    <w:rsid w:val="007F7754"/>
    <w:rPr>
      <w:rFonts w:ascii="Calibri" w:eastAsia="Times New Roman" w:hAnsi="Calibri" w:cs="Calibri"/>
    </w:rPr>
  </w:style>
  <w:style w:type="paragraph" w:customStyle="1" w:styleId="D3CE9FA6C7B34AD6914509F94888B78811">
    <w:name w:val="D3CE9FA6C7B34AD6914509F94888B78811"/>
    <w:rsid w:val="007F7754"/>
    <w:rPr>
      <w:rFonts w:ascii="Calibri" w:eastAsia="Times New Roman" w:hAnsi="Calibri" w:cs="Calibri"/>
    </w:rPr>
  </w:style>
  <w:style w:type="paragraph" w:customStyle="1" w:styleId="A92F74BF98CF42B7A9BC1F2B1623D74B11">
    <w:name w:val="A92F74BF98CF42B7A9BC1F2B1623D74B11"/>
    <w:rsid w:val="007F7754"/>
    <w:rPr>
      <w:rFonts w:ascii="Calibri" w:eastAsia="Times New Roman" w:hAnsi="Calibri" w:cs="Calibri"/>
    </w:rPr>
  </w:style>
  <w:style w:type="paragraph" w:customStyle="1" w:styleId="7618BC8076D94BE6B6C12C7F0C8CDA2F11">
    <w:name w:val="7618BC8076D94BE6B6C12C7F0C8CDA2F11"/>
    <w:rsid w:val="007F7754"/>
    <w:rPr>
      <w:rFonts w:ascii="Calibri" w:eastAsia="Times New Roman" w:hAnsi="Calibri" w:cs="Calibri"/>
    </w:rPr>
  </w:style>
  <w:style w:type="paragraph" w:customStyle="1" w:styleId="172E134975D0488996F76E101C41766A11">
    <w:name w:val="172E134975D0488996F76E101C41766A11"/>
    <w:rsid w:val="007F7754"/>
    <w:rPr>
      <w:rFonts w:ascii="Calibri" w:eastAsia="Times New Roman" w:hAnsi="Calibri" w:cs="Calibri"/>
    </w:rPr>
  </w:style>
  <w:style w:type="paragraph" w:customStyle="1" w:styleId="2A1FAE39456D44719C755E33F448203C11">
    <w:name w:val="2A1FAE39456D44719C755E33F448203C11"/>
    <w:rsid w:val="007F7754"/>
    <w:rPr>
      <w:rFonts w:ascii="Calibri" w:eastAsia="Times New Roman" w:hAnsi="Calibri" w:cs="Calibri"/>
    </w:rPr>
  </w:style>
  <w:style w:type="paragraph" w:customStyle="1" w:styleId="1A39600CC7A54CB19A3B76E515ABE6C911">
    <w:name w:val="1A39600CC7A54CB19A3B76E515ABE6C911"/>
    <w:rsid w:val="007F7754"/>
    <w:rPr>
      <w:rFonts w:ascii="Calibri" w:eastAsia="Times New Roman" w:hAnsi="Calibri" w:cs="Calibri"/>
    </w:rPr>
  </w:style>
  <w:style w:type="paragraph" w:customStyle="1" w:styleId="85CE910F76664357AD12EF398E9196F811">
    <w:name w:val="85CE910F76664357AD12EF398E9196F811"/>
    <w:rsid w:val="007F7754"/>
    <w:rPr>
      <w:rFonts w:ascii="Calibri" w:eastAsia="Times New Roman" w:hAnsi="Calibri" w:cs="Calibri"/>
    </w:rPr>
  </w:style>
  <w:style w:type="paragraph" w:customStyle="1" w:styleId="39F3760D717A44688649A1EE199D008B11">
    <w:name w:val="39F3760D717A44688649A1EE199D008B11"/>
    <w:rsid w:val="007F7754"/>
    <w:rPr>
      <w:rFonts w:ascii="Calibri" w:eastAsia="Times New Roman" w:hAnsi="Calibri" w:cs="Calibri"/>
    </w:rPr>
  </w:style>
  <w:style w:type="paragraph" w:customStyle="1" w:styleId="50280DD7A917481887FFC583A8627C7311">
    <w:name w:val="50280DD7A917481887FFC583A8627C7311"/>
    <w:rsid w:val="007F7754"/>
    <w:rPr>
      <w:rFonts w:ascii="Calibri" w:eastAsia="Times New Roman" w:hAnsi="Calibri" w:cs="Calibri"/>
    </w:rPr>
  </w:style>
  <w:style w:type="paragraph" w:customStyle="1" w:styleId="C660AD87EDDC4A7E8118F8B56C7F1D2A11">
    <w:name w:val="C660AD87EDDC4A7E8118F8B56C7F1D2A11"/>
    <w:rsid w:val="007F7754"/>
    <w:rPr>
      <w:rFonts w:ascii="Calibri" w:eastAsia="Times New Roman" w:hAnsi="Calibri" w:cs="Calibri"/>
    </w:rPr>
  </w:style>
  <w:style w:type="paragraph" w:customStyle="1" w:styleId="F1F1C91DC85A487BAFC0D4FC757B0B6211">
    <w:name w:val="F1F1C91DC85A487BAFC0D4FC757B0B6211"/>
    <w:rsid w:val="007F7754"/>
    <w:rPr>
      <w:rFonts w:ascii="Calibri" w:eastAsia="Times New Roman" w:hAnsi="Calibri" w:cs="Calibri"/>
    </w:rPr>
  </w:style>
  <w:style w:type="paragraph" w:customStyle="1" w:styleId="DB6F7CD46D20408B9DB652357358CB2611">
    <w:name w:val="DB6F7CD46D20408B9DB652357358CB2611"/>
    <w:rsid w:val="007F7754"/>
    <w:rPr>
      <w:rFonts w:ascii="Calibri" w:eastAsia="Times New Roman" w:hAnsi="Calibri" w:cs="Calibri"/>
    </w:rPr>
  </w:style>
  <w:style w:type="paragraph" w:customStyle="1" w:styleId="43E36EE3F5BB4D619CC45A3497FF504C11">
    <w:name w:val="43E36EE3F5BB4D619CC45A3497FF504C11"/>
    <w:rsid w:val="007F7754"/>
    <w:rPr>
      <w:rFonts w:ascii="Calibri" w:eastAsia="Times New Roman" w:hAnsi="Calibri" w:cs="Calibri"/>
    </w:rPr>
  </w:style>
  <w:style w:type="paragraph" w:customStyle="1" w:styleId="B66AFEF372204706AA04F52418D9827811">
    <w:name w:val="B66AFEF372204706AA04F52418D9827811"/>
    <w:rsid w:val="007F7754"/>
    <w:rPr>
      <w:rFonts w:ascii="Calibri" w:eastAsia="Times New Roman" w:hAnsi="Calibri" w:cs="Calibri"/>
    </w:rPr>
  </w:style>
  <w:style w:type="paragraph" w:customStyle="1" w:styleId="06BB752B8A464A03952C04311944219C11">
    <w:name w:val="06BB752B8A464A03952C04311944219C11"/>
    <w:rsid w:val="007F7754"/>
    <w:rPr>
      <w:rFonts w:ascii="Calibri" w:eastAsia="Times New Roman" w:hAnsi="Calibri" w:cs="Calibri"/>
    </w:rPr>
  </w:style>
  <w:style w:type="paragraph" w:customStyle="1" w:styleId="189D750BF1884E8AA9E5ED930C81041F11">
    <w:name w:val="189D750BF1884E8AA9E5ED930C81041F11"/>
    <w:rsid w:val="007F7754"/>
    <w:rPr>
      <w:rFonts w:ascii="Calibri" w:eastAsia="Times New Roman" w:hAnsi="Calibri" w:cs="Calibri"/>
    </w:rPr>
  </w:style>
  <w:style w:type="paragraph" w:customStyle="1" w:styleId="107E9EDBF5324BF1A7C52CE5C5708D6F10">
    <w:name w:val="107E9EDBF5324BF1A7C52CE5C5708D6F10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053933702704FC0B6E7C41E0961579C6">
    <w:name w:val="B053933702704FC0B6E7C41E0961579C6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307FEF57269459BAEE8D8BD5D9DD3039">
    <w:name w:val="2307FEF57269459BAEE8D8BD5D9DD3039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9CC3580790A042AAB4361C3435EAFFE06">
    <w:name w:val="9CC3580790A042AAB4361C3435EAFFE06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6E096F473F54C4DB614F7EB5465F1247">
    <w:name w:val="26E096F473F54C4DB614F7EB5465F1247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17B7A6A86A94A88B20E5A78E3E17CFD6">
    <w:name w:val="E17B7A6A86A94A88B20E5A78E3E17CFD6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BFB0D844033D4E9EB42F8A421924304D6">
    <w:name w:val="BFB0D844033D4E9EB42F8A421924304D6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D77D0C6E0AF4C37AE6726F2AC41C2605">
    <w:name w:val="ED77D0C6E0AF4C37AE6726F2AC41C2605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421F9A8565334B419276CA746F1D509F5">
    <w:name w:val="421F9A8565334B419276CA746F1D509F5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2A2C11323574E399736E67F9504E95B4">
    <w:name w:val="B2A2C11323574E399736E67F9504E95B4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13347AB3CA7048FA8C312DFCC76A8C394">
    <w:name w:val="13347AB3CA7048FA8C312DFCC76A8C394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ACFF39743C3241E8B6BE4E5B9860AB2E4">
    <w:name w:val="ACFF39743C3241E8B6BE4E5B9860AB2E4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1192F4C9152E4F78A2F38BAFCF6816AB3">
    <w:name w:val="1192F4C9152E4F78A2F38BAFCF6816AB3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448D8CA69723403D9FFB4A770F14CA793">
    <w:name w:val="448D8CA69723403D9FFB4A770F14CA793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47CD0EA491DD458AAC832207C145813C2">
    <w:name w:val="47CD0EA491DD458AAC832207C145813C2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8BB8732BA936439A868EC0C9535014922">
    <w:name w:val="8BB8732BA936439A868EC0C9535014922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704E2B480B8C477EBD911611156EBCA92">
    <w:name w:val="704E2B480B8C477EBD911611156EBCA92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7337ECAC8DC7480EAE09A66C5FB521522">
    <w:name w:val="7337ECAC8DC7480EAE09A66C5FB521522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30F8885D8E2C4A3B8D8C993694B68C4C2">
    <w:name w:val="30F8885D8E2C4A3B8D8C993694B68C4C2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51B8A30168894196A21E05A3D566BDB92">
    <w:name w:val="51B8A30168894196A21E05A3D566BDB92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E73963E40DE8458891B4C3276FFBB5B41">
    <w:name w:val="E73963E40DE8458891B4C3276FFBB5B4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9A3BDC33B66944958704F82EEFA1C40C1">
    <w:name w:val="9A3BDC33B66944958704F82EEFA1C40C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30A5F8A8CF454F199A9B52DE5B04D93C1">
    <w:name w:val="30A5F8A8CF454F199A9B52DE5B04D93C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4CD5D0D9C914835AC2A8E09AAABF0CE1">
    <w:name w:val="24CD5D0D9C914835AC2A8E09AAABF0CE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F8BC745218C24234B474FBD42D9FAC861">
    <w:name w:val="F8BC745218C24234B474FBD42D9FAC86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E3CC70263BF74475B1B8B29EF0F25C211">
    <w:name w:val="E3CC70263BF74475B1B8B29EF0F25C21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BBB876F5436B4175A28FFC25805AAC3F1">
    <w:name w:val="BBB876F5436B4175A28FFC25805AAC3F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638D65BDF3F44444BCBEC45C663370521">
    <w:name w:val="638D65BDF3F44444BCBEC45C66337052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6A25E4D6564847CC9015D015F84CDBF11">
    <w:name w:val="6A25E4D6564847CC9015D015F84CDBF1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F2E4BBC621BF48A58209DEF1D0C5E50B19">
    <w:name w:val="F2E4BBC621BF48A58209DEF1D0C5E50B19"/>
    <w:rsid w:val="007F7754"/>
    <w:rPr>
      <w:rFonts w:ascii="Calibri" w:eastAsia="Times New Roman" w:hAnsi="Calibri" w:cs="Calibri"/>
    </w:rPr>
  </w:style>
  <w:style w:type="paragraph" w:customStyle="1" w:styleId="AF5AEF543E8648D3B003111D049F6F1C13">
    <w:name w:val="AF5AEF543E8648D3B003111D049F6F1C13"/>
    <w:rsid w:val="007F7754"/>
    <w:rPr>
      <w:rFonts w:ascii="Calibri" w:eastAsia="Times New Roman" w:hAnsi="Calibri" w:cs="Calibri"/>
    </w:rPr>
  </w:style>
  <w:style w:type="paragraph" w:customStyle="1" w:styleId="EFFCAB1EC1B141A2AFB73B634C95B06E15">
    <w:name w:val="EFFCAB1EC1B141A2AFB73B634C95B06E15"/>
    <w:rsid w:val="007F7754"/>
    <w:rPr>
      <w:rFonts w:ascii="Calibri" w:eastAsia="Times New Roman" w:hAnsi="Calibri" w:cs="Calibri"/>
    </w:rPr>
  </w:style>
  <w:style w:type="paragraph" w:customStyle="1" w:styleId="B5C382BEBAC34B61BA487CAC2986739B17">
    <w:name w:val="B5C382BEBAC34B61BA487CAC2986739B17"/>
    <w:rsid w:val="007F7754"/>
    <w:rPr>
      <w:rFonts w:ascii="Calibri" w:eastAsia="Times New Roman" w:hAnsi="Calibri" w:cs="Calibri"/>
    </w:rPr>
  </w:style>
  <w:style w:type="paragraph" w:customStyle="1" w:styleId="533EBD5644B544AFBC1BBF895BEC7DDF12">
    <w:name w:val="533EBD5644B544AFBC1BBF895BEC7DDF12"/>
    <w:rsid w:val="007F7754"/>
    <w:rPr>
      <w:rFonts w:ascii="Calibri" w:eastAsia="Times New Roman" w:hAnsi="Calibri" w:cs="Calibri"/>
    </w:rPr>
  </w:style>
  <w:style w:type="paragraph" w:customStyle="1" w:styleId="42F5319199F244C89492BE0D0F9B735412">
    <w:name w:val="42F5319199F244C89492BE0D0F9B735412"/>
    <w:rsid w:val="007F7754"/>
    <w:rPr>
      <w:rFonts w:ascii="Calibri" w:eastAsia="Times New Roman" w:hAnsi="Calibri" w:cs="Calibri"/>
    </w:rPr>
  </w:style>
  <w:style w:type="paragraph" w:customStyle="1" w:styleId="3E54AA0BEE174FCA9F9353E198ACC75F12">
    <w:name w:val="3E54AA0BEE174FCA9F9353E198ACC75F12"/>
    <w:rsid w:val="007F7754"/>
    <w:rPr>
      <w:rFonts w:ascii="Calibri" w:eastAsia="Times New Roman" w:hAnsi="Calibri" w:cs="Calibri"/>
    </w:rPr>
  </w:style>
  <w:style w:type="paragraph" w:customStyle="1" w:styleId="DEF45BA0615F42679BC4183CBD12186312">
    <w:name w:val="DEF45BA0615F42679BC4183CBD12186312"/>
    <w:rsid w:val="007F7754"/>
    <w:rPr>
      <w:rFonts w:ascii="Calibri" w:eastAsia="Times New Roman" w:hAnsi="Calibri" w:cs="Calibri"/>
    </w:rPr>
  </w:style>
  <w:style w:type="paragraph" w:customStyle="1" w:styleId="C26E22C0FBCE49A4A78466A710702FFE12">
    <w:name w:val="C26E22C0FBCE49A4A78466A710702FFE12"/>
    <w:rsid w:val="007F7754"/>
    <w:rPr>
      <w:rFonts w:ascii="Calibri" w:eastAsia="Times New Roman" w:hAnsi="Calibri" w:cs="Calibri"/>
    </w:rPr>
  </w:style>
  <w:style w:type="paragraph" w:customStyle="1" w:styleId="B3B17B0866A540FDB99A0CF7B744D5D912">
    <w:name w:val="B3B17B0866A540FDB99A0CF7B744D5D912"/>
    <w:rsid w:val="007F7754"/>
    <w:rPr>
      <w:rFonts w:ascii="Calibri" w:eastAsia="Times New Roman" w:hAnsi="Calibri" w:cs="Calibri"/>
    </w:rPr>
  </w:style>
  <w:style w:type="paragraph" w:customStyle="1" w:styleId="F848E6C9226C431F84E47FAD103ECFE912">
    <w:name w:val="F848E6C9226C431F84E47FAD103ECFE912"/>
    <w:rsid w:val="007F7754"/>
    <w:rPr>
      <w:rFonts w:ascii="Calibri" w:eastAsia="Times New Roman" w:hAnsi="Calibri" w:cs="Calibri"/>
    </w:rPr>
  </w:style>
  <w:style w:type="paragraph" w:customStyle="1" w:styleId="E582C9DFE01440AA8DF4E35941A9871812">
    <w:name w:val="E582C9DFE01440AA8DF4E35941A9871812"/>
    <w:rsid w:val="007F7754"/>
    <w:rPr>
      <w:rFonts w:ascii="Calibri" w:eastAsia="Times New Roman" w:hAnsi="Calibri" w:cs="Calibri"/>
    </w:rPr>
  </w:style>
  <w:style w:type="paragraph" w:customStyle="1" w:styleId="560B4FA2C8F44223A56122DC1C1AA5EA12">
    <w:name w:val="560B4FA2C8F44223A56122DC1C1AA5EA12"/>
    <w:rsid w:val="007F7754"/>
    <w:rPr>
      <w:rFonts w:ascii="Calibri" w:eastAsia="Times New Roman" w:hAnsi="Calibri" w:cs="Calibri"/>
    </w:rPr>
  </w:style>
  <w:style w:type="paragraph" w:customStyle="1" w:styleId="F72D666B2FF54DB08549DE1DB46C4DCB12">
    <w:name w:val="F72D666B2FF54DB08549DE1DB46C4DCB12"/>
    <w:rsid w:val="007F7754"/>
    <w:rPr>
      <w:rFonts w:ascii="Calibri" w:eastAsia="Times New Roman" w:hAnsi="Calibri" w:cs="Calibri"/>
    </w:rPr>
  </w:style>
  <w:style w:type="paragraph" w:customStyle="1" w:styleId="F2D13A7247F74308A98B34B6F74BA1A212">
    <w:name w:val="F2D13A7247F74308A98B34B6F74BA1A212"/>
    <w:rsid w:val="007F7754"/>
    <w:rPr>
      <w:rFonts w:ascii="Calibri" w:eastAsia="Times New Roman" w:hAnsi="Calibri" w:cs="Calibri"/>
    </w:rPr>
  </w:style>
  <w:style w:type="paragraph" w:customStyle="1" w:styleId="8C23933E93774DCFA97BF9B88D608D4C12">
    <w:name w:val="8C23933E93774DCFA97BF9B88D608D4C12"/>
    <w:rsid w:val="007F7754"/>
    <w:rPr>
      <w:rFonts w:ascii="Calibri" w:eastAsia="Times New Roman" w:hAnsi="Calibri" w:cs="Calibri"/>
    </w:rPr>
  </w:style>
  <w:style w:type="paragraph" w:customStyle="1" w:styleId="5E1E1147C1094AF0A248F6297B76518D12">
    <w:name w:val="5E1E1147C1094AF0A248F6297B76518D12"/>
    <w:rsid w:val="007F7754"/>
    <w:rPr>
      <w:rFonts w:ascii="Calibri" w:eastAsia="Times New Roman" w:hAnsi="Calibri" w:cs="Calibri"/>
    </w:rPr>
  </w:style>
  <w:style w:type="paragraph" w:customStyle="1" w:styleId="FF5570E3891C4BAC8C6D89499C2218CB12">
    <w:name w:val="FF5570E3891C4BAC8C6D89499C2218CB12"/>
    <w:rsid w:val="007F7754"/>
    <w:rPr>
      <w:rFonts w:ascii="Calibri" w:eastAsia="Times New Roman" w:hAnsi="Calibri" w:cs="Calibri"/>
    </w:rPr>
  </w:style>
  <w:style w:type="paragraph" w:customStyle="1" w:styleId="E5D5A3A66E974D258F0B9F4F22EA3B9312">
    <w:name w:val="E5D5A3A66E974D258F0B9F4F22EA3B9312"/>
    <w:rsid w:val="007F7754"/>
    <w:rPr>
      <w:rFonts w:ascii="Calibri" w:eastAsia="Times New Roman" w:hAnsi="Calibri" w:cs="Calibri"/>
    </w:rPr>
  </w:style>
  <w:style w:type="paragraph" w:customStyle="1" w:styleId="0AC19391BFE049DA9290831E5301021C12">
    <w:name w:val="0AC19391BFE049DA9290831E5301021C12"/>
    <w:rsid w:val="007F7754"/>
    <w:rPr>
      <w:rFonts w:ascii="Calibri" w:eastAsia="Times New Roman" w:hAnsi="Calibri" w:cs="Calibri"/>
    </w:rPr>
  </w:style>
  <w:style w:type="paragraph" w:customStyle="1" w:styleId="97364F7B6F7A4FE19C537CB7D5EFFC5312">
    <w:name w:val="97364F7B6F7A4FE19C537CB7D5EFFC5312"/>
    <w:rsid w:val="007F7754"/>
    <w:rPr>
      <w:rFonts w:ascii="Calibri" w:eastAsia="Times New Roman" w:hAnsi="Calibri" w:cs="Calibri"/>
    </w:rPr>
  </w:style>
  <w:style w:type="paragraph" w:customStyle="1" w:styleId="7EDEFCF495CD4A0F92382AD0841DB9D512">
    <w:name w:val="7EDEFCF495CD4A0F92382AD0841DB9D512"/>
    <w:rsid w:val="007F7754"/>
    <w:rPr>
      <w:rFonts w:ascii="Calibri" w:eastAsia="Times New Roman" w:hAnsi="Calibri" w:cs="Calibri"/>
    </w:rPr>
  </w:style>
  <w:style w:type="paragraph" w:customStyle="1" w:styleId="C0ACE3BDE2244E499A77888C08F6FCF612">
    <w:name w:val="C0ACE3BDE2244E499A77888C08F6FCF612"/>
    <w:rsid w:val="007F7754"/>
    <w:rPr>
      <w:rFonts w:ascii="Calibri" w:eastAsia="Times New Roman" w:hAnsi="Calibri" w:cs="Calibri"/>
    </w:rPr>
  </w:style>
  <w:style w:type="paragraph" w:customStyle="1" w:styleId="9C1F3A2DA49745C29682A609BE73D33C12">
    <w:name w:val="9C1F3A2DA49745C29682A609BE73D33C12"/>
    <w:rsid w:val="007F7754"/>
    <w:rPr>
      <w:rFonts w:ascii="Calibri" w:eastAsia="Times New Roman" w:hAnsi="Calibri" w:cs="Calibri"/>
    </w:rPr>
  </w:style>
  <w:style w:type="paragraph" w:customStyle="1" w:styleId="2051F943E68F42D8BEC7091EA425167B12">
    <w:name w:val="2051F943E68F42D8BEC7091EA425167B12"/>
    <w:rsid w:val="007F7754"/>
    <w:rPr>
      <w:rFonts w:ascii="Calibri" w:eastAsia="Times New Roman" w:hAnsi="Calibri" w:cs="Calibri"/>
    </w:rPr>
  </w:style>
  <w:style w:type="paragraph" w:customStyle="1" w:styleId="BF6D5A959DF04489ADBB0B8B3193249312">
    <w:name w:val="BF6D5A959DF04489ADBB0B8B3193249312"/>
    <w:rsid w:val="007F7754"/>
    <w:rPr>
      <w:rFonts w:ascii="Calibri" w:eastAsia="Times New Roman" w:hAnsi="Calibri" w:cs="Calibri"/>
    </w:rPr>
  </w:style>
  <w:style w:type="paragraph" w:customStyle="1" w:styleId="87724B2A7D634B3E8361604078B8DD9B12">
    <w:name w:val="87724B2A7D634B3E8361604078B8DD9B12"/>
    <w:rsid w:val="007F7754"/>
    <w:rPr>
      <w:rFonts w:ascii="Calibri" w:eastAsia="Times New Roman" w:hAnsi="Calibri" w:cs="Calibri"/>
    </w:rPr>
  </w:style>
  <w:style w:type="paragraph" w:customStyle="1" w:styleId="DFD7FBCA753D4794B7001CC993C3296812">
    <w:name w:val="DFD7FBCA753D4794B7001CC993C3296812"/>
    <w:rsid w:val="007F7754"/>
    <w:rPr>
      <w:rFonts w:ascii="Calibri" w:eastAsia="Times New Roman" w:hAnsi="Calibri" w:cs="Calibri"/>
    </w:rPr>
  </w:style>
  <w:style w:type="paragraph" w:customStyle="1" w:styleId="7148EF32381F456CBC5FC710A80298C112">
    <w:name w:val="7148EF32381F456CBC5FC710A80298C112"/>
    <w:rsid w:val="007F7754"/>
    <w:rPr>
      <w:rFonts w:ascii="Calibri" w:eastAsia="Times New Roman" w:hAnsi="Calibri" w:cs="Calibri"/>
    </w:rPr>
  </w:style>
  <w:style w:type="paragraph" w:customStyle="1" w:styleId="73137F8421014A2B972AF4A0A97C4A9512">
    <w:name w:val="73137F8421014A2B972AF4A0A97C4A9512"/>
    <w:rsid w:val="007F7754"/>
    <w:rPr>
      <w:rFonts w:ascii="Calibri" w:eastAsia="Times New Roman" w:hAnsi="Calibri" w:cs="Calibri"/>
    </w:rPr>
  </w:style>
  <w:style w:type="paragraph" w:customStyle="1" w:styleId="ECE6A58578E94AA5B680CA9E0B60925712">
    <w:name w:val="ECE6A58578E94AA5B680CA9E0B60925712"/>
    <w:rsid w:val="007F7754"/>
    <w:rPr>
      <w:rFonts w:ascii="Calibri" w:eastAsia="Times New Roman" w:hAnsi="Calibri" w:cs="Calibri"/>
    </w:rPr>
  </w:style>
  <w:style w:type="paragraph" w:customStyle="1" w:styleId="F5343860FB3C4303A2A66BC38503235912">
    <w:name w:val="F5343860FB3C4303A2A66BC38503235912"/>
    <w:rsid w:val="007F7754"/>
    <w:rPr>
      <w:rFonts w:ascii="Calibri" w:eastAsia="Times New Roman" w:hAnsi="Calibri" w:cs="Calibri"/>
    </w:rPr>
  </w:style>
  <w:style w:type="paragraph" w:customStyle="1" w:styleId="08BDF47A740A41D283C1FDD70CFAA25C12">
    <w:name w:val="08BDF47A740A41D283C1FDD70CFAA25C12"/>
    <w:rsid w:val="007F7754"/>
    <w:rPr>
      <w:rFonts w:ascii="Calibri" w:eastAsia="Times New Roman" w:hAnsi="Calibri" w:cs="Calibri"/>
    </w:rPr>
  </w:style>
  <w:style w:type="paragraph" w:customStyle="1" w:styleId="9C5785B0104A4C07B0BED7DD3ADB4DD112">
    <w:name w:val="9C5785B0104A4C07B0BED7DD3ADB4DD112"/>
    <w:rsid w:val="007F7754"/>
    <w:rPr>
      <w:rFonts w:ascii="Calibri" w:eastAsia="Times New Roman" w:hAnsi="Calibri" w:cs="Calibri"/>
    </w:rPr>
  </w:style>
  <w:style w:type="paragraph" w:customStyle="1" w:styleId="DA13D16A1B6A44E4B42FC8DA9011A14812">
    <w:name w:val="DA13D16A1B6A44E4B42FC8DA9011A14812"/>
    <w:rsid w:val="007F7754"/>
    <w:rPr>
      <w:rFonts w:ascii="Calibri" w:eastAsia="Times New Roman" w:hAnsi="Calibri" w:cs="Calibri"/>
    </w:rPr>
  </w:style>
  <w:style w:type="paragraph" w:customStyle="1" w:styleId="522E8A9358A3480092F959B0BA8463E212">
    <w:name w:val="522E8A9358A3480092F959B0BA8463E212"/>
    <w:rsid w:val="007F7754"/>
    <w:rPr>
      <w:rFonts w:ascii="Calibri" w:eastAsia="Times New Roman" w:hAnsi="Calibri" w:cs="Calibri"/>
    </w:rPr>
  </w:style>
  <w:style w:type="paragraph" w:customStyle="1" w:styleId="1BD25D754D9242B8B0B7496F3E52936012">
    <w:name w:val="1BD25D754D9242B8B0B7496F3E52936012"/>
    <w:rsid w:val="007F7754"/>
    <w:rPr>
      <w:rFonts w:ascii="Calibri" w:eastAsia="Times New Roman" w:hAnsi="Calibri" w:cs="Calibri"/>
    </w:rPr>
  </w:style>
  <w:style w:type="paragraph" w:customStyle="1" w:styleId="A0A69245B98341DE9FDB162F281D8B7D12">
    <w:name w:val="A0A69245B98341DE9FDB162F281D8B7D12"/>
    <w:rsid w:val="007F7754"/>
    <w:rPr>
      <w:rFonts w:ascii="Calibri" w:eastAsia="Times New Roman" w:hAnsi="Calibri" w:cs="Calibri"/>
    </w:rPr>
  </w:style>
  <w:style w:type="paragraph" w:customStyle="1" w:styleId="88ADCA31A7B24F89B13D192C80026F1312">
    <w:name w:val="88ADCA31A7B24F89B13D192C80026F1312"/>
    <w:rsid w:val="007F7754"/>
    <w:rPr>
      <w:rFonts w:ascii="Calibri" w:eastAsia="Times New Roman" w:hAnsi="Calibri" w:cs="Calibri"/>
    </w:rPr>
  </w:style>
  <w:style w:type="paragraph" w:customStyle="1" w:styleId="18E2D944E1CB4D3CAEEE1998F476F24612">
    <w:name w:val="18E2D944E1CB4D3CAEEE1998F476F24612"/>
    <w:rsid w:val="007F7754"/>
    <w:rPr>
      <w:rFonts w:ascii="Calibri" w:eastAsia="Times New Roman" w:hAnsi="Calibri" w:cs="Calibri"/>
    </w:rPr>
  </w:style>
  <w:style w:type="paragraph" w:customStyle="1" w:styleId="46290ED9BBF64D6883728C01D94561D512">
    <w:name w:val="46290ED9BBF64D6883728C01D94561D512"/>
    <w:rsid w:val="007F7754"/>
    <w:rPr>
      <w:rFonts w:ascii="Calibri" w:eastAsia="Times New Roman" w:hAnsi="Calibri" w:cs="Calibri"/>
    </w:rPr>
  </w:style>
  <w:style w:type="paragraph" w:customStyle="1" w:styleId="4C63889D825541E28ED1903932E2E7BE12">
    <w:name w:val="4C63889D825541E28ED1903932E2E7BE12"/>
    <w:rsid w:val="007F7754"/>
    <w:rPr>
      <w:rFonts w:ascii="Calibri" w:eastAsia="Times New Roman" w:hAnsi="Calibri" w:cs="Calibri"/>
    </w:rPr>
  </w:style>
  <w:style w:type="paragraph" w:customStyle="1" w:styleId="DB78848AE49245138F4A95CA03BA0FED12">
    <w:name w:val="DB78848AE49245138F4A95CA03BA0FED12"/>
    <w:rsid w:val="007F7754"/>
    <w:rPr>
      <w:rFonts w:ascii="Calibri" w:eastAsia="Times New Roman" w:hAnsi="Calibri" w:cs="Calibri"/>
    </w:rPr>
  </w:style>
  <w:style w:type="paragraph" w:customStyle="1" w:styleId="7281761C8FEE4E4EBFB7B8C2E2505CA412">
    <w:name w:val="7281761C8FEE4E4EBFB7B8C2E2505CA412"/>
    <w:rsid w:val="007F7754"/>
    <w:rPr>
      <w:rFonts w:ascii="Calibri" w:eastAsia="Times New Roman" w:hAnsi="Calibri" w:cs="Calibri"/>
    </w:rPr>
  </w:style>
  <w:style w:type="paragraph" w:customStyle="1" w:styleId="CF4B363AEF5E42F8A9985F6142DA43DE12">
    <w:name w:val="CF4B363AEF5E42F8A9985F6142DA43DE12"/>
    <w:rsid w:val="007F7754"/>
    <w:rPr>
      <w:rFonts w:ascii="Calibri" w:eastAsia="Times New Roman" w:hAnsi="Calibri" w:cs="Calibri"/>
    </w:rPr>
  </w:style>
  <w:style w:type="paragraph" w:customStyle="1" w:styleId="1C31093765414E3EA59463518979BF6F12">
    <w:name w:val="1C31093765414E3EA59463518979BF6F12"/>
    <w:rsid w:val="007F7754"/>
    <w:rPr>
      <w:rFonts w:ascii="Calibri" w:eastAsia="Times New Roman" w:hAnsi="Calibri" w:cs="Calibri"/>
    </w:rPr>
  </w:style>
  <w:style w:type="paragraph" w:customStyle="1" w:styleId="E6F6BC38468A4926952A4A29595144BB12">
    <w:name w:val="E6F6BC38468A4926952A4A29595144BB12"/>
    <w:rsid w:val="007F7754"/>
    <w:rPr>
      <w:rFonts w:ascii="Calibri" w:eastAsia="Times New Roman" w:hAnsi="Calibri" w:cs="Calibri"/>
    </w:rPr>
  </w:style>
  <w:style w:type="paragraph" w:customStyle="1" w:styleId="F9B4FFB75B28484592760676BE26018712">
    <w:name w:val="F9B4FFB75B28484592760676BE26018712"/>
    <w:rsid w:val="007F7754"/>
    <w:rPr>
      <w:rFonts w:ascii="Calibri" w:eastAsia="Times New Roman" w:hAnsi="Calibri" w:cs="Calibri"/>
    </w:rPr>
  </w:style>
  <w:style w:type="paragraph" w:customStyle="1" w:styleId="2C61852B305C4D8B80AAF176B797663112">
    <w:name w:val="2C61852B305C4D8B80AAF176B797663112"/>
    <w:rsid w:val="007F7754"/>
    <w:rPr>
      <w:rFonts w:ascii="Calibri" w:eastAsia="Times New Roman" w:hAnsi="Calibri" w:cs="Calibri"/>
    </w:rPr>
  </w:style>
  <w:style w:type="paragraph" w:customStyle="1" w:styleId="1CE85280BA3047689056E0518AA24E6912">
    <w:name w:val="1CE85280BA3047689056E0518AA24E6912"/>
    <w:rsid w:val="007F7754"/>
    <w:rPr>
      <w:rFonts w:ascii="Calibri" w:eastAsia="Times New Roman" w:hAnsi="Calibri" w:cs="Calibri"/>
    </w:rPr>
  </w:style>
  <w:style w:type="paragraph" w:customStyle="1" w:styleId="D6FD9827EBB64FE4B52F4B58B1DF5EC812">
    <w:name w:val="D6FD9827EBB64FE4B52F4B58B1DF5EC812"/>
    <w:rsid w:val="007F7754"/>
    <w:rPr>
      <w:rFonts w:ascii="Calibri" w:eastAsia="Times New Roman" w:hAnsi="Calibri" w:cs="Calibri"/>
    </w:rPr>
  </w:style>
  <w:style w:type="paragraph" w:customStyle="1" w:styleId="06E5613E9C86459AB49DC63E7944DC5A12">
    <w:name w:val="06E5613E9C86459AB49DC63E7944DC5A12"/>
    <w:rsid w:val="007F7754"/>
    <w:rPr>
      <w:rFonts w:ascii="Calibri" w:eastAsia="Times New Roman" w:hAnsi="Calibri" w:cs="Calibri"/>
    </w:rPr>
  </w:style>
  <w:style w:type="paragraph" w:customStyle="1" w:styleId="9976FD907AFD461C92F73F5A7454A04D12">
    <w:name w:val="9976FD907AFD461C92F73F5A7454A04D12"/>
    <w:rsid w:val="007F7754"/>
    <w:rPr>
      <w:rFonts w:ascii="Calibri" w:eastAsia="Times New Roman" w:hAnsi="Calibri" w:cs="Calibri"/>
    </w:rPr>
  </w:style>
  <w:style w:type="paragraph" w:customStyle="1" w:styleId="F31D042135434EF387E348B92350BF1112">
    <w:name w:val="F31D042135434EF387E348B92350BF1112"/>
    <w:rsid w:val="007F7754"/>
    <w:rPr>
      <w:rFonts w:ascii="Calibri" w:eastAsia="Times New Roman" w:hAnsi="Calibri" w:cs="Calibri"/>
    </w:rPr>
  </w:style>
  <w:style w:type="paragraph" w:customStyle="1" w:styleId="54A2E43126764B4187C6E41BF7A3894112">
    <w:name w:val="54A2E43126764B4187C6E41BF7A3894112"/>
    <w:rsid w:val="007F7754"/>
    <w:rPr>
      <w:rFonts w:ascii="Calibri" w:eastAsia="Times New Roman" w:hAnsi="Calibri" w:cs="Calibri"/>
    </w:rPr>
  </w:style>
  <w:style w:type="paragraph" w:customStyle="1" w:styleId="E99FD2C0ABEA4B5C87B0627C3E8FBEFC12">
    <w:name w:val="E99FD2C0ABEA4B5C87B0627C3E8FBEFC12"/>
    <w:rsid w:val="007F7754"/>
    <w:rPr>
      <w:rFonts w:ascii="Calibri" w:eastAsia="Times New Roman" w:hAnsi="Calibri" w:cs="Calibri"/>
    </w:rPr>
  </w:style>
  <w:style w:type="paragraph" w:customStyle="1" w:styleId="38A984CD16214F96B4923C531C98455E12">
    <w:name w:val="38A984CD16214F96B4923C531C98455E12"/>
    <w:rsid w:val="007F7754"/>
    <w:rPr>
      <w:rFonts w:ascii="Calibri" w:eastAsia="Times New Roman" w:hAnsi="Calibri" w:cs="Calibri"/>
    </w:rPr>
  </w:style>
  <w:style w:type="paragraph" w:customStyle="1" w:styleId="D3CE9FA6C7B34AD6914509F94888B78812">
    <w:name w:val="D3CE9FA6C7B34AD6914509F94888B78812"/>
    <w:rsid w:val="007F7754"/>
    <w:rPr>
      <w:rFonts w:ascii="Calibri" w:eastAsia="Times New Roman" w:hAnsi="Calibri" w:cs="Calibri"/>
    </w:rPr>
  </w:style>
  <w:style w:type="paragraph" w:customStyle="1" w:styleId="A92F74BF98CF42B7A9BC1F2B1623D74B12">
    <w:name w:val="A92F74BF98CF42B7A9BC1F2B1623D74B12"/>
    <w:rsid w:val="007F7754"/>
    <w:rPr>
      <w:rFonts w:ascii="Calibri" w:eastAsia="Times New Roman" w:hAnsi="Calibri" w:cs="Calibri"/>
    </w:rPr>
  </w:style>
  <w:style w:type="paragraph" w:customStyle="1" w:styleId="7618BC8076D94BE6B6C12C7F0C8CDA2F12">
    <w:name w:val="7618BC8076D94BE6B6C12C7F0C8CDA2F12"/>
    <w:rsid w:val="007F7754"/>
    <w:rPr>
      <w:rFonts w:ascii="Calibri" w:eastAsia="Times New Roman" w:hAnsi="Calibri" w:cs="Calibri"/>
    </w:rPr>
  </w:style>
  <w:style w:type="paragraph" w:customStyle="1" w:styleId="172E134975D0488996F76E101C41766A12">
    <w:name w:val="172E134975D0488996F76E101C41766A12"/>
    <w:rsid w:val="007F7754"/>
    <w:rPr>
      <w:rFonts w:ascii="Calibri" w:eastAsia="Times New Roman" w:hAnsi="Calibri" w:cs="Calibri"/>
    </w:rPr>
  </w:style>
  <w:style w:type="paragraph" w:customStyle="1" w:styleId="2A1FAE39456D44719C755E33F448203C12">
    <w:name w:val="2A1FAE39456D44719C755E33F448203C12"/>
    <w:rsid w:val="007F7754"/>
    <w:rPr>
      <w:rFonts w:ascii="Calibri" w:eastAsia="Times New Roman" w:hAnsi="Calibri" w:cs="Calibri"/>
    </w:rPr>
  </w:style>
  <w:style w:type="paragraph" w:customStyle="1" w:styleId="1A39600CC7A54CB19A3B76E515ABE6C912">
    <w:name w:val="1A39600CC7A54CB19A3B76E515ABE6C912"/>
    <w:rsid w:val="007F7754"/>
    <w:rPr>
      <w:rFonts w:ascii="Calibri" w:eastAsia="Times New Roman" w:hAnsi="Calibri" w:cs="Calibri"/>
    </w:rPr>
  </w:style>
  <w:style w:type="paragraph" w:customStyle="1" w:styleId="85CE910F76664357AD12EF398E9196F812">
    <w:name w:val="85CE910F76664357AD12EF398E9196F812"/>
    <w:rsid w:val="007F7754"/>
    <w:rPr>
      <w:rFonts w:ascii="Calibri" w:eastAsia="Times New Roman" w:hAnsi="Calibri" w:cs="Calibri"/>
    </w:rPr>
  </w:style>
  <w:style w:type="paragraph" w:customStyle="1" w:styleId="39F3760D717A44688649A1EE199D008B12">
    <w:name w:val="39F3760D717A44688649A1EE199D008B12"/>
    <w:rsid w:val="007F7754"/>
    <w:rPr>
      <w:rFonts w:ascii="Calibri" w:eastAsia="Times New Roman" w:hAnsi="Calibri" w:cs="Calibri"/>
    </w:rPr>
  </w:style>
  <w:style w:type="paragraph" w:customStyle="1" w:styleId="50280DD7A917481887FFC583A8627C7312">
    <w:name w:val="50280DD7A917481887FFC583A8627C7312"/>
    <w:rsid w:val="007F7754"/>
    <w:rPr>
      <w:rFonts w:ascii="Calibri" w:eastAsia="Times New Roman" w:hAnsi="Calibri" w:cs="Calibri"/>
    </w:rPr>
  </w:style>
  <w:style w:type="paragraph" w:customStyle="1" w:styleId="C660AD87EDDC4A7E8118F8B56C7F1D2A12">
    <w:name w:val="C660AD87EDDC4A7E8118F8B56C7F1D2A12"/>
    <w:rsid w:val="007F7754"/>
    <w:rPr>
      <w:rFonts w:ascii="Calibri" w:eastAsia="Times New Roman" w:hAnsi="Calibri" w:cs="Calibri"/>
    </w:rPr>
  </w:style>
  <w:style w:type="paragraph" w:customStyle="1" w:styleId="F1F1C91DC85A487BAFC0D4FC757B0B6212">
    <w:name w:val="F1F1C91DC85A487BAFC0D4FC757B0B6212"/>
    <w:rsid w:val="007F7754"/>
    <w:rPr>
      <w:rFonts w:ascii="Calibri" w:eastAsia="Times New Roman" w:hAnsi="Calibri" w:cs="Calibri"/>
    </w:rPr>
  </w:style>
  <w:style w:type="paragraph" w:customStyle="1" w:styleId="DB6F7CD46D20408B9DB652357358CB2612">
    <w:name w:val="DB6F7CD46D20408B9DB652357358CB2612"/>
    <w:rsid w:val="007F7754"/>
    <w:rPr>
      <w:rFonts w:ascii="Calibri" w:eastAsia="Times New Roman" w:hAnsi="Calibri" w:cs="Calibri"/>
    </w:rPr>
  </w:style>
  <w:style w:type="paragraph" w:customStyle="1" w:styleId="43E36EE3F5BB4D619CC45A3497FF504C12">
    <w:name w:val="43E36EE3F5BB4D619CC45A3497FF504C12"/>
    <w:rsid w:val="007F7754"/>
    <w:rPr>
      <w:rFonts w:ascii="Calibri" w:eastAsia="Times New Roman" w:hAnsi="Calibri" w:cs="Calibri"/>
    </w:rPr>
  </w:style>
  <w:style w:type="paragraph" w:customStyle="1" w:styleId="B66AFEF372204706AA04F52418D9827812">
    <w:name w:val="B66AFEF372204706AA04F52418D9827812"/>
    <w:rsid w:val="007F7754"/>
    <w:rPr>
      <w:rFonts w:ascii="Calibri" w:eastAsia="Times New Roman" w:hAnsi="Calibri" w:cs="Calibri"/>
    </w:rPr>
  </w:style>
  <w:style w:type="paragraph" w:customStyle="1" w:styleId="06BB752B8A464A03952C04311944219C12">
    <w:name w:val="06BB752B8A464A03952C04311944219C12"/>
    <w:rsid w:val="007F7754"/>
    <w:rPr>
      <w:rFonts w:ascii="Calibri" w:eastAsia="Times New Roman" w:hAnsi="Calibri" w:cs="Calibri"/>
    </w:rPr>
  </w:style>
  <w:style w:type="paragraph" w:customStyle="1" w:styleId="189D750BF1884E8AA9E5ED930C81041F12">
    <w:name w:val="189D750BF1884E8AA9E5ED930C81041F12"/>
    <w:rsid w:val="007F7754"/>
    <w:rPr>
      <w:rFonts w:ascii="Calibri" w:eastAsia="Times New Roman" w:hAnsi="Calibri" w:cs="Calibri"/>
    </w:rPr>
  </w:style>
  <w:style w:type="paragraph" w:customStyle="1" w:styleId="107E9EDBF5324BF1A7C52CE5C5708D6F11">
    <w:name w:val="107E9EDBF5324BF1A7C52CE5C5708D6F11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053933702704FC0B6E7C41E0961579C7">
    <w:name w:val="B053933702704FC0B6E7C41E0961579C7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307FEF57269459BAEE8D8BD5D9DD30310">
    <w:name w:val="2307FEF57269459BAEE8D8BD5D9DD30310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9CC3580790A042AAB4361C3435EAFFE07">
    <w:name w:val="9CC3580790A042AAB4361C3435EAFFE07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6E096F473F54C4DB614F7EB5465F1248">
    <w:name w:val="26E096F473F54C4DB614F7EB5465F1248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17B7A6A86A94A88B20E5A78E3E17CFD7">
    <w:name w:val="E17B7A6A86A94A88B20E5A78E3E17CFD7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BFB0D844033D4E9EB42F8A421924304D7">
    <w:name w:val="BFB0D844033D4E9EB42F8A421924304D7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D77D0C6E0AF4C37AE6726F2AC41C2606">
    <w:name w:val="ED77D0C6E0AF4C37AE6726F2AC41C2606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421F9A8565334B419276CA746F1D509F6">
    <w:name w:val="421F9A8565334B419276CA746F1D509F6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2A2C11323574E399736E67F9504E95B5">
    <w:name w:val="B2A2C11323574E399736E67F9504E95B5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13347AB3CA7048FA8C312DFCC76A8C395">
    <w:name w:val="13347AB3CA7048FA8C312DFCC76A8C395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ACFF39743C3241E8B6BE4E5B9860AB2E5">
    <w:name w:val="ACFF39743C3241E8B6BE4E5B9860AB2E5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1192F4C9152E4F78A2F38BAFCF6816AB4">
    <w:name w:val="1192F4C9152E4F78A2F38BAFCF6816AB4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448D8CA69723403D9FFB4A770F14CA794">
    <w:name w:val="448D8CA69723403D9FFB4A770F14CA794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47CD0EA491DD458AAC832207C145813C3">
    <w:name w:val="47CD0EA491DD458AAC832207C145813C3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8BB8732BA936439A868EC0C9535014923">
    <w:name w:val="8BB8732BA936439A868EC0C9535014923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704E2B480B8C477EBD911611156EBCA93">
    <w:name w:val="704E2B480B8C477EBD911611156EBCA93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7337ECAC8DC7480EAE09A66C5FB521523">
    <w:name w:val="7337ECAC8DC7480EAE09A66C5FB521523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30F8885D8E2C4A3B8D8C993694B68C4C3">
    <w:name w:val="30F8885D8E2C4A3B8D8C993694B68C4C3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51B8A30168894196A21E05A3D566BDB93">
    <w:name w:val="51B8A30168894196A21E05A3D566BDB93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E73963E40DE8458891B4C3276FFBB5B42">
    <w:name w:val="E73963E40DE8458891B4C3276FFBB5B42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9A3BDC33B66944958704F82EEFA1C40C2">
    <w:name w:val="9A3BDC33B66944958704F82EEFA1C40C2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30A5F8A8CF454F199A9B52DE5B04D93C2">
    <w:name w:val="30A5F8A8CF454F199A9B52DE5B04D93C2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4CD5D0D9C914835AC2A8E09AAABF0CE2">
    <w:name w:val="24CD5D0D9C914835AC2A8E09AAABF0CE2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F8BC745218C24234B474FBD42D9FAC862">
    <w:name w:val="F8BC745218C24234B474FBD42D9FAC862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E3CC70263BF74475B1B8B29EF0F25C212">
    <w:name w:val="E3CC70263BF74475B1B8B29EF0F25C212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BBB876F5436B4175A28FFC25805AAC3F2">
    <w:name w:val="BBB876F5436B4175A28FFC25805AAC3F2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638D65BDF3F44444BCBEC45C663370522">
    <w:name w:val="638D65BDF3F44444BCBEC45C663370522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6A25E4D6564847CC9015D015F84CDBF12">
    <w:name w:val="6A25E4D6564847CC9015D015F84CDBF12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F2E4BBC621BF48A58209DEF1D0C5E50B20">
    <w:name w:val="F2E4BBC621BF48A58209DEF1D0C5E50B20"/>
    <w:rsid w:val="007F7754"/>
    <w:rPr>
      <w:rFonts w:ascii="Calibri" w:eastAsia="Times New Roman" w:hAnsi="Calibri" w:cs="Calibri"/>
    </w:rPr>
  </w:style>
  <w:style w:type="paragraph" w:customStyle="1" w:styleId="AF5AEF543E8648D3B003111D049F6F1C14">
    <w:name w:val="AF5AEF543E8648D3B003111D049F6F1C14"/>
    <w:rsid w:val="007F7754"/>
    <w:rPr>
      <w:rFonts w:ascii="Calibri" w:eastAsia="Times New Roman" w:hAnsi="Calibri" w:cs="Calibri"/>
    </w:rPr>
  </w:style>
  <w:style w:type="paragraph" w:customStyle="1" w:styleId="EFFCAB1EC1B141A2AFB73B634C95B06E16">
    <w:name w:val="EFFCAB1EC1B141A2AFB73B634C95B06E16"/>
    <w:rsid w:val="007F7754"/>
    <w:rPr>
      <w:rFonts w:ascii="Calibri" w:eastAsia="Times New Roman" w:hAnsi="Calibri" w:cs="Calibri"/>
    </w:rPr>
  </w:style>
  <w:style w:type="paragraph" w:customStyle="1" w:styleId="B5C382BEBAC34B61BA487CAC2986739B18">
    <w:name w:val="B5C382BEBAC34B61BA487CAC2986739B18"/>
    <w:rsid w:val="007F7754"/>
    <w:rPr>
      <w:rFonts w:ascii="Calibri" w:eastAsia="Times New Roman" w:hAnsi="Calibri" w:cs="Calibri"/>
    </w:rPr>
  </w:style>
  <w:style w:type="paragraph" w:customStyle="1" w:styleId="533EBD5644B544AFBC1BBF895BEC7DDF13">
    <w:name w:val="533EBD5644B544AFBC1BBF895BEC7DDF13"/>
    <w:rsid w:val="007F7754"/>
    <w:rPr>
      <w:rFonts w:ascii="Calibri" w:eastAsia="Times New Roman" w:hAnsi="Calibri" w:cs="Calibri"/>
    </w:rPr>
  </w:style>
  <w:style w:type="paragraph" w:customStyle="1" w:styleId="42F5319199F244C89492BE0D0F9B735413">
    <w:name w:val="42F5319199F244C89492BE0D0F9B735413"/>
    <w:rsid w:val="007F7754"/>
    <w:rPr>
      <w:rFonts w:ascii="Calibri" w:eastAsia="Times New Roman" w:hAnsi="Calibri" w:cs="Calibri"/>
    </w:rPr>
  </w:style>
  <w:style w:type="paragraph" w:customStyle="1" w:styleId="3E54AA0BEE174FCA9F9353E198ACC75F13">
    <w:name w:val="3E54AA0BEE174FCA9F9353E198ACC75F13"/>
    <w:rsid w:val="007F7754"/>
    <w:rPr>
      <w:rFonts w:ascii="Calibri" w:eastAsia="Times New Roman" w:hAnsi="Calibri" w:cs="Calibri"/>
    </w:rPr>
  </w:style>
  <w:style w:type="paragraph" w:customStyle="1" w:styleId="DEF45BA0615F42679BC4183CBD12186313">
    <w:name w:val="DEF45BA0615F42679BC4183CBD12186313"/>
    <w:rsid w:val="007F7754"/>
    <w:rPr>
      <w:rFonts w:ascii="Calibri" w:eastAsia="Times New Roman" w:hAnsi="Calibri" w:cs="Calibri"/>
    </w:rPr>
  </w:style>
  <w:style w:type="paragraph" w:customStyle="1" w:styleId="C26E22C0FBCE49A4A78466A710702FFE13">
    <w:name w:val="C26E22C0FBCE49A4A78466A710702FFE13"/>
    <w:rsid w:val="007F7754"/>
    <w:rPr>
      <w:rFonts w:ascii="Calibri" w:eastAsia="Times New Roman" w:hAnsi="Calibri" w:cs="Calibri"/>
    </w:rPr>
  </w:style>
  <w:style w:type="paragraph" w:customStyle="1" w:styleId="B3B17B0866A540FDB99A0CF7B744D5D913">
    <w:name w:val="B3B17B0866A540FDB99A0CF7B744D5D913"/>
    <w:rsid w:val="007F7754"/>
    <w:rPr>
      <w:rFonts w:ascii="Calibri" w:eastAsia="Times New Roman" w:hAnsi="Calibri" w:cs="Calibri"/>
    </w:rPr>
  </w:style>
  <w:style w:type="paragraph" w:customStyle="1" w:styleId="F848E6C9226C431F84E47FAD103ECFE913">
    <w:name w:val="F848E6C9226C431F84E47FAD103ECFE913"/>
    <w:rsid w:val="007F7754"/>
    <w:rPr>
      <w:rFonts w:ascii="Calibri" w:eastAsia="Times New Roman" w:hAnsi="Calibri" w:cs="Calibri"/>
    </w:rPr>
  </w:style>
  <w:style w:type="paragraph" w:customStyle="1" w:styleId="E582C9DFE01440AA8DF4E35941A9871813">
    <w:name w:val="E582C9DFE01440AA8DF4E35941A9871813"/>
    <w:rsid w:val="007F7754"/>
    <w:rPr>
      <w:rFonts w:ascii="Calibri" w:eastAsia="Times New Roman" w:hAnsi="Calibri" w:cs="Calibri"/>
    </w:rPr>
  </w:style>
  <w:style w:type="paragraph" w:customStyle="1" w:styleId="560B4FA2C8F44223A56122DC1C1AA5EA13">
    <w:name w:val="560B4FA2C8F44223A56122DC1C1AA5EA13"/>
    <w:rsid w:val="007F7754"/>
    <w:rPr>
      <w:rFonts w:ascii="Calibri" w:eastAsia="Times New Roman" w:hAnsi="Calibri" w:cs="Calibri"/>
    </w:rPr>
  </w:style>
  <w:style w:type="paragraph" w:customStyle="1" w:styleId="F72D666B2FF54DB08549DE1DB46C4DCB13">
    <w:name w:val="F72D666B2FF54DB08549DE1DB46C4DCB13"/>
    <w:rsid w:val="007F7754"/>
    <w:rPr>
      <w:rFonts w:ascii="Calibri" w:eastAsia="Times New Roman" w:hAnsi="Calibri" w:cs="Calibri"/>
    </w:rPr>
  </w:style>
  <w:style w:type="paragraph" w:customStyle="1" w:styleId="F2D13A7247F74308A98B34B6F74BA1A213">
    <w:name w:val="F2D13A7247F74308A98B34B6F74BA1A213"/>
    <w:rsid w:val="007F7754"/>
    <w:rPr>
      <w:rFonts w:ascii="Calibri" w:eastAsia="Times New Roman" w:hAnsi="Calibri" w:cs="Calibri"/>
    </w:rPr>
  </w:style>
  <w:style w:type="paragraph" w:customStyle="1" w:styleId="8C23933E93774DCFA97BF9B88D608D4C13">
    <w:name w:val="8C23933E93774DCFA97BF9B88D608D4C13"/>
    <w:rsid w:val="007F7754"/>
    <w:rPr>
      <w:rFonts w:ascii="Calibri" w:eastAsia="Times New Roman" w:hAnsi="Calibri" w:cs="Calibri"/>
    </w:rPr>
  </w:style>
  <w:style w:type="paragraph" w:customStyle="1" w:styleId="5E1E1147C1094AF0A248F6297B76518D13">
    <w:name w:val="5E1E1147C1094AF0A248F6297B76518D13"/>
    <w:rsid w:val="007F7754"/>
    <w:rPr>
      <w:rFonts w:ascii="Calibri" w:eastAsia="Times New Roman" w:hAnsi="Calibri" w:cs="Calibri"/>
    </w:rPr>
  </w:style>
  <w:style w:type="paragraph" w:customStyle="1" w:styleId="FF5570E3891C4BAC8C6D89499C2218CB13">
    <w:name w:val="FF5570E3891C4BAC8C6D89499C2218CB13"/>
    <w:rsid w:val="007F7754"/>
    <w:rPr>
      <w:rFonts w:ascii="Calibri" w:eastAsia="Times New Roman" w:hAnsi="Calibri" w:cs="Calibri"/>
    </w:rPr>
  </w:style>
  <w:style w:type="paragraph" w:customStyle="1" w:styleId="E5D5A3A66E974D258F0B9F4F22EA3B9313">
    <w:name w:val="E5D5A3A66E974D258F0B9F4F22EA3B9313"/>
    <w:rsid w:val="007F7754"/>
    <w:rPr>
      <w:rFonts w:ascii="Calibri" w:eastAsia="Times New Roman" w:hAnsi="Calibri" w:cs="Calibri"/>
    </w:rPr>
  </w:style>
  <w:style w:type="paragraph" w:customStyle="1" w:styleId="0AC19391BFE049DA9290831E5301021C13">
    <w:name w:val="0AC19391BFE049DA9290831E5301021C13"/>
    <w:rsid w:val="007F7754"/>
    <w:rPr>
      <w:rFonts w:ascii="Calibri" w:eastAsia="Times New Roman" w:hAnsi="Calibri" w:cs="Calibri"/>
    </w:rPr>
  </w:style>
  <w:style w:type="paragraph" w:customStyle="1" w:styleId="97364F7B6F7A4FE19C537CB7D5EFFC5313">
    <w:name w:val="97364F7B6F7A4FE19C537CB7D5EFFC5313"/>
    <w:rsid w:val="007F7754"/>
    <w:rPr>
      <w:rFonts w:ascii="Calibri" w:eastAsia="Times New Roman" w:hAnsi="Calibri" w:cs="Calibri"/>
    </w:rPr>
  </w:style>
  <w:style w:type="paragraph" w:customStyle="1" w:styleId="7EDEFCF495CD4A0F92382AD0841DB9D513">
    <w:name w:val="7EDEFCF495CD4A0F92382AD0841DB9D513"/>
    <w:rsid w:val="007F7754"/>
    <w:rPr>
      <w:rFonts w:ascii="Calibri" w:eastAsia="Times New Roman" w:hAnsi="Calibri" w:cs="Calibri"/>
    </w:rPr>
  </w:style>
  <w:style w:type="paragraph" w:customStyle="1" w:styleId="C0ACE3BDE2244E499A77888C08F6FCF613">
    <w:name w:val="C0ACE3BDE2244E499A77888C08F6FCF613"/>
    <w:rsid w:val="007F7754"/>
    <w:rPr>
      <w:rFonts w:ascii="Calibri" w:eastAsia="Times New Roman" w:hAnsi="Calibri" w:cs="Calibri"/>
    </w:rPr>
  </w:style>
  <w:style w:type="paragraph" w:customStyle="1" w:styleId="9C1F3A2DA49745C29682A609BE73D33C13">
    <w:name w:val="9C1F3A2DA49745C29682A609BE73D33C13"/>
    <w:rsid w:val="007F7754"/>
    <w:rPr>
      <w:rFonts w:ascii="Calibri" w:eastAsia="Times New Roman" w:hAnsi="Calibri" w:cs="Calibri"/>
    </w:rPr>
  </w:style>
  <w:style w:type="paragraph" w:customStyle="1" w:styleId="2051F943E68F42D8BEC7091EA425167B13">
    <w:name w:val="2051F943E68F42D8BEC7091EA425167B13"/>
    <w:rsid w:val="007F7754"/>
    <w:rPr>
      <w:rFonts w:ascii="Calibri" w:eastAsia="Times New Roman" w:hAnsi="Calibri" w:cs="Calibri"/>
    </w:rPr>
  </w:style>
  <w:style w:type="paragraph" w:customStyle="1" w:styleId="BF6D5A959DF04489ADBB0B8B3193249313">
    <w:name w:val="BF6D5A959DF04489ADBB0B8B3193249313"/>
    <w:rsid w:val="007F7754"/>
    <w:rPr>
      <w:rFonts w:ascii="Calibri" w:eastAsia="Times New Roman" w:hAnsi="Calibri" w:cs="Calibri"/>
    </w:rPr>
  </w:style>
  <w:style w:type="paragraph" w:customStyle="1" w:styleId="87724B2A7D634B3E8361604078B8DD9B13">
    <w:name w:val="87724B2A7D634B3E8361604078B8DD9B13"/>
    <w:rsid w:val="007F7754"/>
    <w:rPr>
      <w:rFonts w:ascii="Calibri" w:eastAsia="Times New Roman" w:hAnsi="Calibri" w:cs="Calibri"/>
    </w:rPr>
  </w:style>
  <w:style w:type="paragraph" w:customStyle="1" w:styleId="DFD7FBCA753D4794B7001CC993C3296813">
    <w:name w:val="DFD7FBCA753D4794B7001CC993C3296813"/>
    <w:rsid w:val="007F7754"/>
    <w:rPr>
      <w:rFonts w:ascii="Calibri" w:eastAsia="Times New Roman" w:hAnsi="Calibri" w:cs="Calibri"/>
    </w:rPr>
  </w:style>
  <w:style w:type="paragraph" w:customStyle="1" w:styleId="7148EF32381F456CBC5FC710A80298C113">
    <w:name w:val="7148EF32381F456CBC5FC710A80298C113"/>
    <w:rsid w:val="007F7754"/>
    <w:rPr>
      <w:rFonts w:ascii="Calibri" w:eastAsia="Times New Roman" w:hAnsi="Calibri" w:cs="Calibri"/>
    </w:rPr>
  </w:style>
  <w:style w:type="paragraph" w:customStyle="1" w:styleId="73137F8421014A2B972AF4A0A97C4A9513">
    <w:name w:val="73137F8421014A2B972AF4A0A97C4A9513"/>
    <w:rsid w:val="007F7754"/>
    <w:rPr>
      <w:rFonts w:ascii="Calibri" w:eastAsia="Times New Roman" w:hAnsi="Calibri" w:cs="Calibri"/>
    </w:rPr>
  </w:style>
  <w:style w:type="paragraph" w:customStyle="1" w:styleId="ECE6A58578E94AA5B680CA9E0B60925713">
    <w:name w:val="ECE6A58578E94AA5B680CA9E0B60925713"/>
    <w:rsid w:val="007F7754"/>
    <w:rPr>
      <w:rFonts w:ascii="Calibri" w:eastAsia="Times New Roman" w:hAnsi="Calibri" w:cs="Calibri"/>
    </w:rPr>
  </w:style>
  <w:style w:type="paragraph" w:customStyle="1" w:styleId="F5343860FB3C4303A2A66BC38503235913">
    <w:name w:val="F5343860FB3C4303A2A66BC38503235913"/>
    <w:rsid w:val="007F7754"/>
    <w:rPr>
      <w:rFonts w:ascii="Calibri" w:eastAsia="Times New Roman" w:hAnsi="Calibri" w:cs="Calibri"/>
    </w:rPr>
  </w:style>
  <w:style w:type="paragraph" w:customStyle="1" w:styleId="08BDF47A740A41D283C1FDD70CFAA25C13">
    <w:name w:val="08BDF47A740A41D283C1FDD70CFAA25C13"/>
    <w:rsid w:val="007F7754"/>
    <w:rPr>
      <w:rFonts w:ascii="Calibri" w:eastAsia="Times New Roman" w:hAnsi="Calibri" w:cs="Calibri"/>
    </w:rPr>
  </w:style>
  <w:style w:type="paragraph" w:customStyle="1" w:styleId="9C5785B0104A4C07B0BED7DD3ADB4DD113">
    <w:name w:val="9C5785B0104A4C07B0BED7DD3ADB4DD113"/>
    <w:rsid w:val="007F7754"/>
    <w:rPr>
      <w:rFonts w:ascii="Calibri" w:eastAsia="Times New Roman" w:hAnsi="Calibri" w:cs="Calibri"/>
    </w:rPr>
  </w:style>
  <w:style w:type="paragraph" w:customStyle="1" w:styleId="DA13D16A1B6A44E4B42FC8DA9011A14813">
    <w:name w:val="DA13D16A1B6A44E4B42FC8DA9011A14813"/>
    <w:rsid w:val="007F7754"/>
    <w:rPr>
      <w:rFonts w:ascii="Calibri" w:eastAsia="Times New Roman" w:hAnsi="Calibri" w:cs="Calibri"/>
    </w:rPr>
  </w:style>
  <w:style w:type="paragraph" w:customStyle="1" w:styleId="522E8A9358A3480092F959B0BA8463E213">
    <w:name w:val="522E8A9358A3480092F959B0BA8463E213"/>
    <w:rsid w:val="007F7754"/>
    <w:rPr>
      <w:rFonts w:ascii="Calibri" w:eastAsia="Times New Roman" w:hAnsi="Calibri" w:cs="Calibri"/>
    </w:rPr>
  </w:style>
  <w:style w:type="paragraph" w:customStyle="1" w:styleId="1BD25D754D9242B8B0B7496F3E52936013">
    <w:name w:val="1BD25D754D9242B8B0B7496F3E52936013"/>
    <w:rsid w:val="007F7754"/>
    <w:rPr>
      <w:rFonts w:ascii="Calibri" w:eastAsia="Times New Roman" w:hAnsi="Calibri" w:cs="Calibri"/>
    </w:rPr>
  </w:style>
  <w:style w:type="paragraph" w:customStyle="1" w:styleId="A0A69245B98341DE9FDB162F281D8B7D13">
    <w:name w:val="A0A69245B98341DE9FDB162F281D8B7D13"/>
    <w:rsid w:val="007F7754"/>
    <w:rPr>
      <w:rFonts w:ascii="Calibri" w:eastAsia="Times New Roman" w:hAnsi="Calibri" w:cs="Calibri"/>
    </w:rPr>
  </w:style>
  <w:style w:type="paragraph" w:customStyle="1" w:styleId="88ADCA31A7B24F89B13D192C80026F1313">
    <w:name w:val="88ADCA31A7B24F89B13D192C80026F1313"/>
    <w:rsid w:val="007F7754"/>
    <w:rPr>
      <w:rFonts w:ascii="Calibri" w:eastAsia="Times New Roman" w:hAnsi="Calibri" w:cs="Calibri"/>
    </w:rPr>
  </w:style>
  <w:style w:type="paragraph" w:customStyle="1" w:styleId="18E2D944E1CB4D3CAEEE1998F476F24613">
    <w:name w:val="18E2D944E1CB4D3CAEEE1998F476F24613"/>
    <w:rsid w:val="007F7754"/>
    <w:rPr>
      <w:rFonts w:ascii="Calibri" w:eastAsia="Times New Roman" w:hAnsi="Calibri" w:cs="Calibri"/>
    </w:rPr>
  </w:style>
  <w:style w:type="paragraph" w:customStyle="1" w:styleId="46290ED9BBF64D6883728C01D94561D513">
    <w:name w:val="46290ED9BBF64D6883728C01D94561D513"/>
    <w:rsid w:val="007F7754"/>
    <w:rPr>
      <w:rFonts w:ascii="Calibri" w:eastAsia="Times New Roman" w:hAnsi="Calibri" w:cs="Calibri"/>
    </w:rPr>
  </w:style>
  <w:style w:type="paragraph" w:customStyle="1" w:styleId="4C63889D825541E28ED1903932E2E7BE13">
    <w:name w:val="4C63889D825541E28ED1903932E2E7BE13"/>
    <w:rsid w:val="007F7754"/>
    <w:rPr>
      <w:rFonts w:ascii="Calibri" w:eastAsia="Times New Roman" w:hAnsi="Calibri" w:cs="Calibri"/>
    </w:rPr>
  </w:style>
  <w:style w:type="paragraph" w:customStyle="1" w:styleId="DB78848AE49245138F4A95CA03BA0FED13">
    <w:name w:val="DB78848AE49245138F4A95CA03BA0FED13"/>
    <w:rsid w:val="007F7754"/>
    <w:rPr>
      <w:rFonts w:ascii="Calibri" w:eastAsia="Times New Roman" w:hAnsi="Calibri" w:cs="Calibri"/>
    </w:rPr>
  </w:style>
  <w:style w:type="paragraph" w:customStyle="1" w:styleId="7281761C8FEE4E4EBFB7B8C2E2505CA413">
    <w:name w:val="7281761C8FEE4E4EBFB7B8C2E2505CA413"/>
    <w:rsid w:val="007F7754"/>
    <w:rPr>
      <w:rFonts w:ascii="Calibri" w:eastAsia="Times New Roman" w:hAnsi="Calibri" w:cs="Calibri"/>
    </w:rPr>
  </w:style>
  <w:style w:type="paragraph" w:customStyle="1" w:styleId="CF4B363AEF5E42F8A9985F6142DA43DE13">
    <w:name w:val="CF4B363AEF5E42F8A9985F6142DA43DE13"/>
    <w:rsid w:val="007F7754"/>
    <w:rPr>
      <w:rFonts w:ascii="Calibri" w:eastAsia="Times New Roman" w:hAnsi="Calibri" w:cs="Calibri"/>
    </w:rPr>
  </w:style>
  <w:style w:type="paragraph" w:customStyle="1" w:styleId="1C31093765414E3EA59463518979BF6F13">
    <w:name w:val="1C31093765414E3EA59463518979BF6F13"/>
    <w:rsid w:val="007F7754"/>
    <w:rPr>
      <w:rFonts w:ascii="Calibri" w:eastAsia="Times New Roman" w:hAnsi="Calibri" w:cs="Calibri"/>
    </w:rPr>
  </w:style>
  <w:style w:type="paragraph" w:customStyle="1" w:styleId="E6F6BC38468A4926952A4A29595144BB13">
    <w:name w:val="E6F6BC38468A4926952A4A29595144BB13"/>
    <w:rsid w:val="007F7754"/>
    <w:rPr>
      <w:rFonts w:ascii="Calibri" w:eastAsia="Times New Roman" w:hAnsi="Calibri" w:cs="Calibri"/>
    </w:rPr>
  </w:style>
  <w:style w:type="paragraph" w:customStyle="1" w:styleId="F9B4FFB75B28484592760676BE26018713">
    <w:name w:val="F9B4FFB75B28484592760676BE26018713"/>
    <w:rsid w:val="007F7754"/>
    <w:rPr>
      <w:rFonts w:ascii="Calibri" w:eastAsia="Times New Roman" w:hAnsi="Calibri" w:cs="Calibri"/>
    </w:rPr>
  </w:style>
  <w:style w:type="paragraph" w:customStyle="1" w:styleId="2C61852B305C4D8B80AAF176B797663113">
    <w:name w:val="2C61852B305C4D8B80AAF176B797663113"/>
    <w:rsid w:val="007F7754"/>
    <w:rPr>
      <w:rFonts w:ascii="Calibri" w:eastAsia="Times New Roman" w:hAnsi="Calibri" w:cs="Calibri"/>
    </w:rPr>
  </w:style>
  <w:style w:type="paragraph" w:customStyle="1" w:styleId="1CE85280BA3047689056E0518AA24E6913">
    <w:name w:val="1CE85280BA3047689056E0518AA24E6913"/>
    <w:rsid w:val="007F7754"/>
    <w:rPr>
      <w:rFonts w:ascii="Calibri" w:eastAsia="Times New Roman" w:hAnsi="Calibri" w:cs="Calibri"/>
    </w:rPr>
  </w:style>
  <w:style w:type="paragraph" w:customStyle="1" w:styleId="D6FD9827EBB64FE4B52F4B58B1DF5EC813">
    <w:name w:val="D6FD9827EBB64FE4B52F4B58B1DF5EC813"/>
    <w:rsid w:val="007F7754"/>
    <w:rPr>
      <w:rFonts w:ascii="Calibri" w:eastAsia="Times New Roman" w:hAnsi="Calibri" w:cs="Calibri"/>
    </w:rPr>
  </w:style>
  <w:style w:type="paragraph" w:customStyle="1" w:styleId="06E5613E9C86459AB49DC63E7944DC5A13">
    <w:name w:val="06E5613E9C86459AB49DC63E7944DC5A13"/>
    <w:rsid w:val="007F7754"/>
    <w:rPr>
      <w:rFonts w:ascii="Calibri" w:eastAsia="Times New Roman" w:hAnsi="Calibri" w:cs="Calibri"/>
    </w:rPr>
  </w:style>
  <w:style w:type="paragraph" w:customStyle="1" w:styleId="9976FD907AFD461C92F73F5A7454A04D13">
    <w:name w:val="9976FD907AFD461C92F73F5A7454A04D13"/>
    <w:rsid w:val="007F7754"/>
    <w:rPr>
      <w:rFonts w:ascii="Calibri" w:eastAsia="Times New Roman" w:hAnsi="Calibri" w:cs="Calibri"/>
    </w:rPr>
  </w:style>
  <w:style w:type="paragraph" w:customStyle="1" w:styleId="F31D042135434EF387E348B92350BF1113">
    <w:name w:val="F31D042135434EF387E348B92350BF1113"/>
    <w:rsid w:val="007F7754"/>
    <w:rPr>
      <w:rFonts w:ascii="Calibri" w:eastAsia="Times New Roman" w:hAnsi="Calibri" w:cs="Calibri"/>
    </w:rPr>
  </w:style>
  <w:style w:type="paragraph" w:customStyle="1" w:styleId="54A2E43126764B4187C6E41BF7A3894113">
    <w:name w:val="54A2E43126764B4187C6E41BF7A3894113"/>
    <w:rsid w:val="007F7754"/>
    <w:rPr>
      <w:rFonts w:ascii="Calibri" w:eastAsia="Times New Roman" w:hAnsi="Calibri" w:cs="Calibri"/>
    </w:rPr>
  </w:style>
  <w:style w:type="paragraph" w:customStyle="1" w:styleId="E99FD2C0ABEA4B5C87B0627C3E8FBEFC13">
    <w:name w:val="E99FD2C0ABEA4B5C87B0627C3E8FBEFC13"/>
    <w:rsid w:val="007F7754"/>
    <w:rPr>
      <w:rFonts w:ascii="Calibri" w:eastAsia="Times New Roman" w:hAnsi="Calibri" w:cs="Calibri"/>
    </w:rPr>
  </w:style>
  <w:style w:type="paragraph" w:customStyle="1" w:styleId="38A984CD16214F96B4923C531C98455E13">
    <w:name w:val="38A984CD16214F96B4923C531C98455E13"/>
    <w:rsid w:val="007F7754"/>
    <w:rPr>
      <w:rFonts w:ascii="Calibri" w:eastAsia="Times New Roman" w:hAnsi="Calibri" w:cs="Calibri"/>
    </w:rPr>
  </w:style>
  <w:style w:type="paragraph" w:customStyle="1" w:styleId="D3CE9FA6C7B34AD6914509F94888B78813">
    <w:name w:val="D3CE9FA6C7B34AD6914509F94888B78813"/>
    <w:rsid w:val="007F7754"/>
    <w:rPr>
      <w:rFonts w:ascii="Calibri" w:eastAsia="Times New Roman" w:hAnsi="Calibri" w:cs="Calibri"/>
    </w:rPr>
  </w:style>
  <w:style w:type="paragraph" w:customStyle="1" w:styleId="A92F74BF98CF42B7A9BC1F2B1623D74B13">
    <w:name w:val="A92F74BF98CF42B7A9BC1F2B1623D74B13"/>
    <w:rsid w:val="007F7754"/>
    <w:rPr>
      <w:rFonts w:ascii="Calibri" w:eastAsia="Times New Roman" w:hAnsi="Calibri" w:cs="Calibri"/>
    </w:rPr>
  </w:style>
  <w:style w:type="paragraph" w:customStyle="1" w:styleId="7618BC8076D94BE6B6C12C7F0C8CDA2F13">
    <w:name w:val="7618BC8076D94BE6B6C12C7F0C8CDA2F13"/>
    <w:rsid w:val="007F7754"/>
    <w:rPr>
      <w:rFonts w:ascii="Calibri" w:eastAsia="Times New Roman" w:hAnsi="Calibri" w:cs="Calibri"/>
    </w:rPr>
  </w:style>
  <w:style w:type="paragraph" w:customStyle="1" w:styleId="172E134975D0488996F76E101C41766A13">
    <w:name w:val="172E134975D0488996F76E101C41766A13"/>
    <w:rsid w:val="007F7754"/>
    <w:rPr>
      <w:rFonts w:ascii="Calibri" w:eastAsia="Times New Roman" w:hAnsi="Calibri" w:cs="Calibri"/>
    </w:rPr>
  </w:style>
  <w:style w:type="paragraph" w:customStyle="1" w:styleId="2A1FAE39456D44719C755E33F448203C13">
    <w:name w:val="2A1FAE39456D44719C755E33F448203C13"/>
    <w:rsid w:val="007F7754"/>
    <w:rPr>
      <w:rFonts w:ascii="Calibri" w:eastAsia="Times New Roman" w:hAnsi="Calibri" w:cs="Calibri"/>
    </w:rPr>
  </w:style>
  <w:style w:type="paragraph" w:customStyle="1" w:styleId="1A39600CC7A54CB19A3B76E515ABE6C913">
    <w:name w:val="1A39600CC7A54CB19A3B76E515ABE6C913"/>
    <w:rsid w:val="007F7754"/>
    <w:rPr>
      <w:rFonts w:ascii="Calibri" w:eastAsia="Times New Roman" w:hAnsi="Calibri" w:cs="Calibri"/>
    </w:rPr>
  </w:style>
  <w:style w:type="paragraph" w:customStyle="1" w:styleId="85CE910F76664357AD12EF398E9196F813">
    <w:name w:val="85CE910F76664357AD12EF398E9196F813"/>
    <w:rsid w:val="007F7754"/>
    <w:rPr>
      <w:rFonts w:ascii="Calibri" w:eastAsia="Times New Roman" w:hAnsi="Calibri" w:cs="Calibri"/>
    </w:rPr>
  </w:style>
  <w:style w:type="paragraph" w:customStyle="1" w:styleId="39F3760D717A44688649A1EE199D008B13">
    <w:name w:val="39F3760D717A44688649A1EE199D008B13"/>
    <w:rsid w:val="007F7754"/>
    <w:rPr>
      <w:rFonts w:ascii="Calibri" w:eastAsia="Times New Roman" w:hAnsi="Calibri" w:cs="Calibri"/>
    </w:rPr>
  </w:style>
  <w:style w:type="paragraph" w:customStyle="1" w:styleId="50280DD7A917481887FFC583A8627C7313">
    <w:name w:val="50280DD7A917481887FFC583A8627C7313"/>
    <w:rsid w:val="007F7754"/>
    <w:rPr>
      <w:rFonts w:ascii="Calibri" w:eastAsia="Times New Roman" w:hAnsi="Calibri" w:cs="Calibri"/>
    </w:rPr>
  </w:style>
  <w:style w:type="paragraph" w:customStyle="1" w:styleId="C660AD87EDDC4A7E8118F8B56C7F1D2A13">
    <w:name w:val="C660AD87EDDC4A7E8118F8B56C7F1D2A13"/>
    <w:rsid w:val="007F7754"/>
    <w:rPr>
      <w:rFonts w:ascii="Calibri" w:eastAsia="Times New Roman" w:hAnsi="Calibri" w:cs="Calibri"/>
    </w:rPr>
  </w:style>
  <w:style w:type="paragraph" w:customStyle="1" w:styleId="F1F1C91DC85A487BAFC0D4FC757B0B6213">
    <w:name w:val="F1F1C91DC85A487BAFC0D4FC757B0B6213"/>
    <w:rsid w:val="007F7754"/>
    <w:rPr>
      <w:rFonts w:ascii="Calibri" w:eastAsia="Times New Roman" w:hAnsi="Calibri" w:cs="Calibri"/>
    </w:rPr>
  </w:style>
  <w:style w:type="paragraph" w:customStyle="1" w:styleId="DB6F7CD46D20408B9DB652357358CB2613">
    <w:name w:val="DB6F7CD46D20408B9DB652357358CB2613"/>
    <w:rsid w:val="007F7754"/>
    <w:rPr>
      <w:rFonts w:ascii="Calibri" w:eastAsia="Times New Roman" w:hAnsi="Calibri" w:cs="Calibri"/>
    </w:rPr>
  </w:style>
  <w:style w:type="paragraph" w:customStyle="1" w:styleId="43E36EE3F5BB4D619CC45A3497FF504C13">
    <w:name w:val="43E36EE3F5BB4D619CC45A3497FF504C13"/>
    <w:rsid w:val="007F7754"/>
    <w:rPr>
      <w:rFonts w:ascii="Calibri" w:eastAsia="Times New Roman" w:hAnsi="Calibri" w:cs="Calibri"/>
    </w:rPr>
  </w:style>
  <w:style w:type="paragraph" w:customStyle="1" w:styleId="B66AFEF372204706AA04F52418D9827813">
    <w:name w:val="B66AFEF372204706AA04F52418D9827813"/>
    <w:rsid w:val="007F7754"/>
    <w:rPr>
      <w:rFonts w:ascii="Calibri" w:eastAsia="Times New Roman" w:hAnsi="Calibri" w:cs="Calibri"/>
    </w:rPr>
  </w:style>
  <w:style w:type="paragraph" w:customStyle="1" w:styleId="06BB752B8A464A03952C04311944219C13">
    <w:name w:val="06BB752B8A464A03952C04311944219C13"/>
    <w:rsid w:val="007F7754"/>
    <w:rPr>
      <w:rFonts w:ascii="Calibri" w:eastAsia="Times New Roman" w:hAnsi="Calibri" w:cs="Calibri"/>
    </w:rPr>
  </w:style>
  <w:style w:type="paragraph" w:customStyle="1" w:styleId="189D750BF1884E8AA9E5ED930C81041F13">
    <w:name w:val="189D750BF1884E8AA9E5ED930C81041F13"/>
    <w:rsid w:val="007F7754"/>
    <w:rPr>
      <w:rFonts w:ascii="Calibri" w:eastAsia="Times New Roman" w:hAnsi="Calibri" w:cs="Calibri"/>
    </w:rPr>
  </w:style>
  <w:style w:type="paragraph" w:customStyle="1" w:styleId="107E9EDBF5324BF1A7C52CE5C5708D6F12">
    <w:name w:val="107E9EDBF5324BF1A7C52CE5C5708D6F12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053933702704FC0B6E7C41E0961579C8">
    <w:name w:val="B053933702704FC0B6E7C41E0961579C8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307FEF57269459BAEE8D8BD5D9DD30311">
    <w:name w:val="2307FEF57269459BAEE8D8BD5D9DD30311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9CC3580790A042AAB4361C3435EAFFE08">
    <w:name w:val="9CC3580790A042AAB4361C3435EAFFE08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6E096F473F54C4DB614F7EB5465F1249">
    <w:name w:val="26E096F473F54C4DB614F7EB5465F1249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17B7A6A86A94A88B20E5A78E3E17CFD8">
    <w:name w:val="E17B7A6A86A94A88B20E5A78E3E17CFD8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BFB0D844033D4E9EB42F8A421924304D8">
    <w:name w:val="BFB0D844033D4E9EB42F8A421924304D8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D77D0C6E0AF4C37AE6726F2AC41C2607">
    <w:name w:val="ED77D0C6E0AF4C37AE6726F2AC41C2607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421F9A8565334B419276CA746F1D509F7">
    <w:name w:val="421F9A8565334B419276CA746F1D509F7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2A2C11323574E399736E67F9504E95B6">
    <w:name w:val="B2A2C11323574E399736E67F9504E95B6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13347AB3CA7048FA8C312DFCC76A8C396">
    <w:name w:val="13347AB3CA7048FA8C312DFCC76A8C396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ACFF39743C3241E8B6BE4E5B9860AB2E6">
    <w:name w:val="ACFF39743C3241E8B6BE4E5B9860AB2E6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1192F4C9152E4F78A2F38BAFCF6816AB5">
    <w:name w:val="1192F4C9152E4F78A2F38BAFCF6816AB5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448D8CA69723403D9FFB4A770F14CA795">
    <w:name w:val="448D8CA69723403D9FFB4A770F14CA795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47CD0EA491DD458AAC832207C145813C4">
    <w:name w:val="47CD0EA491DD458AAC832207C145813C4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8BB8732BA936439A868EC0C9535014924">
    <w:name w:val="8BB8732BA936439A868EC0C9535014924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704E2B480B8C477EBD911611156EBCA94">
    <w:name w:val="704E2B480B8C477EBD911611156EBCA94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7337ECAC8DC7480EAE09A66C5FB521524">
    <w:name w:val="7337ECAC8DC7480EAE09A66C5FB521524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30F8885D8E2C4A3B8D8C993694B68C4C4">
    <w:name w:val="30F8885D8E2C4A3B8D8C993694B68C4C4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51B8A30168894196A21E05A3D566BDB94">
    <w:name w:val="51B8A30168894196A21E05A3D566BDB94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E73963E40DE8458891B4C3276FFBB5B43">
    <w:name w:val="E73963E40DE8458891B4C3276FFBB5B43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9A3BDC33B66944958704F82EEFA1C40C3">
    <w:name w:val="9A3BDC33B66944958704F82EEFA1C40C3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30A5F8A8CF454F199A9B52DE5B04D93C3">
    <w:name w:val="30A5F8A8CF454F199A9B52DE5B04D93C3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4CD5D0D9C914835AC2A8E09AAABF0CE3">
    <w:name w:val="24CD5D0D9C914835AC2A8E09AAABF0CE3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F8BC745218C24234B474FBD42D9FAC863">
    <w:name w:val="F8BC745218C24234B474FBD42D9FAC863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E3CC70263BF74475B1B8B29EF0F25C213">
    <w:name w:val="E3CC70263BF74475B1B8B29EF0F25C213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BBB876F5436B4175A28FFC25805AAC3F3">
    <w:name w:val="BBB876F5436B4175A28FFC25805AAC3F3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638D65BDF3F44444BCBEC45C663370523">
    <w:name w:val="638D65BDF3F44444BCBEC45C663370523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6A25E4D6564847CC9015D015F84CDBF13">
    <w:name w:val="6A25E4D6564847CC9015D015F84CDBF13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F2E4BBC621BF48A58209DEF1D0C5E50B21">
    <w:name w:val="F2E4BBC621BF48A58209DEF1D0C5E50B21"/>
    <w:rsid w:val="007F7754"/>
    <w:rPr>
      <w:rFonts w:ascii="Calibri" w:eastAsia="Times New Roman" w:hAnsi="Calibri" w:cs="Calibri"/>
    </w:rPr>
  </w:style>
  <w:style w:type="paragraph" w:customStyle="1" w:styleId="AF5AEF543E8648D3B003111D049F6F1C15">
    <w:name w:val="AF5AEF543E8648D3B003111D049F6F1C15"/>
    <w:rsid w:val="007F7754"/>
    <w:rPr>
      <w:rFonts w:ascii="Calibri" w:eastAsia="Times New Roman" w:hAnsi="Calibri" w:cs="Calibri"/>
    </w:rPr>
  </w:style>
  <w:style w:type="paragraph" w:customStyle="1" w:styleId="EFFCAB1EC1B141A2AFB73B634C95B06E17">
    <w:name w:val="EFFCAB1EC1B141A2AFB73B634C95B06E17"/>
    <w:rsid w:val="007F7754"/>
    <w:rPr>
      <w:rFonts w:ascii="Calibri" w:eastAsia="Times New Roman" w:hAnsi="Calibri" w:cs="Calibri"/>
    </w:rPr>
  </w:style>
  <w:style w:type="paragraph" w:customStyle="1" w:styleId="B5C382BEBAC34B61BA487CAC2986739B19">
    <w:name w:val="B5C382BEBAC34B61BA487CAC2986739B19"/>
    <w:rsid w:val="007F7754"/>
    <w:rPr>
      <w:rFonts w:ascii="Calibri" w:eastAsia="Times New Roman" w:hAnsi="Calibri" w:cs="Calibri"/>
    </w:rPr>
  </w:style>
  <w:style w:type="paragraph" w:customStyle="1" w:styleId="533EBD5644B544AFBC1BBF895BEC7DDF14">
    <w:name w:val="533EBD5644B544AFBC1BBF895BEC7DDF14"/>
    <w:rsid w:val="007F7754"/>
    <w:rPr>
      <w:rFonts w:ascii="Calibri" w:eastAsia="Times New Roman" w:hAnsi="Calibri" w:cs="Calibri"/>
    </w:rPr>
  </w:style>
  <w:style w:type="paragraph" w:customStyle="1" w:styleId="42F5319199F244C89492BE0D0F9B735414">
    <w:name w:val="42F5319199F244C89492BE0D0F9B735414"/>
    <w:rsid w:val="007F7754"/>
    <w:rPr>
      <w:rFonts w:ascii="Calibri" w:eastAsia="Times New Roman" w:hAnsi="Calibri" w:cs="Calibri"/>
    </w:rPr>
  </w:style>
  <w:style w:type="paragraph" w:customStyle="1" w:styleId="3E54AA0BEE174FCA9F9353E198ACC75F14">
    <w:name w:val="3E54AA0BEE174FCA9F9353E198ACC75F14"/>
    <w:rsid w:val="007F7754"/>
    <w:rPr>
      <w:rFonts w:ascii="Calibri" w:eastAsia="Times New Roman" w:hAnsi="Calibri" w:cs="Calibri"/>
    </w:rPr>
  </w:style>
  <w:style w:type="paragraph" w:customStyle="1" w:styleId="DEF45BA0615F42679BC4183CBD12186314">
    <w:name w:val="DEF45BA0615F42679BC4183CBD12186314"/>
    <w:rsid w:val="007F7754"/>
    <w:rPr>
      <w:rFonts w:ascii="Calibri" w:eastAsia="Times New Roman" w:hAnsi="Calibri" w:cs="Calibri"/>
    </w:rPr>
  </w:style>
  <w:style w:type="paragraph" w:customStyle="1" w:styleId="C26E22C0FBCE49A4A78466A710702FFE14">
    <w:name w:val="C26E22C0FBCE49A4A78466A710702FFE14"/>
    <w:rsid w:val="007F7754"/>
    <w:rPr>
      <w:rFonts w:ascii="Calibri" w:eastAsia="Times New Roman" w:hAnsi="Calibri" w:cs="Calibri"/>
    </w:rPr>
  </w:style>
  <w:style w:type="paragraph" w:customStyle="1" w:styleId="B3B17B0866A540FDB99A0CF7B744D5D914">
    <w:name w:val="B3B17B0866A540FDB99A0CF7B744D5D914"/>
    <w:rsid w:val="007F7754"/>
    <w:rPr>
      <w:rFonts w:ascii="Calibri" w:eastAsia="Times New Roman" w:hAnsi="Calibri" w:cs="Calibri"/>
    </w:rPr>
  </w:style>
  <w:style w:type="paragraph" w:customStyle="1" w:styleId="F848E6C9226C431F84E47FAD103ECFE914">
    <w:name w:val="F848E6C9226C431F84E47FAD103ECFE914"/>
    <w:rsid w:val="007F7754"/>
    <w:rPr>
      <w:rFonts w:ascii="Calibri" w:eastAsia="Times New Roman" w:hAnsi="Calibri" w:cs="Calibri"/>
    </w:rPr>
  </w:style>
  <w:style w:type="paragraph" w:customStyle="1" w:styleId="E582C9DFE01440AA8DF4E35941A9871814">
    <w:name w:val="E582C9DFE01440AA8DF4E35941A9871814"/>
    <w:rsid w:val="007F7754"/>
    <w:rPr>
      <w:rFonts w:ascii="Calibri" w:eastAsia="Times New Roman" w:hAnsi="Calibri" w:cs="Calibri"/>
    </w:rPr>
  </w:style>
  <w:style w:type="paragraph" w:customStyle="1" w:styleId="560B4FA2C8F44223A56122DC1C1AA5EA14">
    <w:name w:val="560B4FA2C8F44223A56122DC1C1AA5EA14"/>
    <w:rsid w:val="007F7754"/>
    <w:rPr>
      <w:rFonts w:ascii="Calibri" w:eastAsia="Times New Roman" w:hAnsi="Calibri" w:cs="Calibri"/>
    </w:rPr>
  </w:style>
  <w:style w:type="paragraph" w:customStyle="1" w:styleId="F72D666B2FF54DB08549DE1DB46C4DCB14">
    <w:name w:val="F72D666B2FF54DB08549DE1DB46C4DCB14"/>
    <w:rsid w:val="007F7754"/>
    <w:rPr>
      <w:rFonts w:ascii="Calibri" w:eastAsia="Times New Roman" w:hAnsi="Calibri" w:cs="Calibri"/>
    </w:rPr>
  </w:style>
  <w:style w:type="paragraph" w:customStyle="1" w:styleId="F2D13A7247F74308A98B34B6F74BA1A214">
    <w:name w:val="F2D13A7247F74308A98B34B6F74BA1A214"/>
    <w:rsid w:val="007F7754"/>
    <w:rPr>
      <w:rFonts w:ascii="Calibri" w:eastAsia="Times New Roman" w:hAnsi="Calibri" w:cs="Calibri"/>
    </w:rPr>
  </w:style>
  <w:style w:type="paragraph" w:customStyle="1" w:styleId="8C23933E93774DCFA97BF9B88D608D4C14">
    <w:name w:val="8C23933E93774DCFA97BF9B88D608D4C14"/>
    <w:rsid w:val="007F7754"/>
    <w:rPr>
      <w:rFonts w:ascii="Calibri" w:eastAsia="Times New Roman" w:hAnsi="Calibri" w:cs="Calibri"/>
    </w:rPr>
  </w:style>
  <w:style w:type="paragraph" w:customStyle="1" w:styleId="5E1E1147C1094AF0A248F6297B76518D14">
    <w:name w:val="5E1E1147C1094AF0A248F6297B76518D14"/>
    <w:rsid w:val="007F7754"/>
    <w:rPr>
      <w:rFonts w:ascii="Calibri" w:eastAsia="Times New Roman" w:hAnsi="Calibri" w:cs="Calibri"/>
    </w:rPr>
  </w:style>
  <w:style w:type="paragraph" w:customStyle="1" w:styleId="FF5570E3891C4BAC8C6D89499C2218CB14">
    <w:name w:val="FF5570E3891C4BAC8C6D89499C2218CB14"/>
    <w:rsid w:val="007F7754"/>
    <w:rPr>
      <w:rFonts w:ascii="Calibri" w:eastAsia="Times New Roman" w:hAnsi="Calibri" w:cs="Calibri"/>
    </w:rPr>
  </w:style>
  <w:style w:type="paragraph" w:customStyle="1" w:styleId="E5D5A3A66E974D258F0B9F4F22EA3B9314">
    <w:name w:val="E5D5A3A66E974D258F0B9F4F22EA3B9314"/>
    <w:rsid w:val="007F7754"/>
    <w:rPr>
      <w:rFonts w:ascii="Calibri" w:eastAsia="Times New Roman" w:hAnsi="Calibri" w:cs="Calibri"/>
    </w:rPr>
  </w:style>
  <w:style w:type="paragraph" w:customStyle="1" w:styleId="0AC19391BFE049DA9290831E5301021C14">
    <w:name w:val="0AC19391BFE049DA9290831E5301021C14"/>
    <w:rsid w:val="007F7754"/>
    <w:rPr>
      <w:rFonts w:ascii="Calibri" w:eastAsia="Times New Roman" w:hAnsi="Calibri" w:cs="Calibri"/>
    </w:rPr>
  </w:style>
  <w:style w:type="paragraph" w:customStyle="1" w:styleId="97364F7B6F7A4FE19C537CB7D5EFFC5314">
    <w:name w:val="97364F7B6F7A4FE19C537CB7D5EFFC5314"/>
    <w:rsid w:val="007F7754"/>
    <w:rPr>
      <w:rFonts w:ascii="Calibri" w:eastAsia="Times New Roman" w:hAnsi="Calibri" w:cs="Calibri"/>
    </w:rPr>
  </w:style>
  <w:style w:type="paragraph" w:customStyle="1" w:styleId="7EDEFCF495CD4A0F92382AD0841DB9D514">
    <w:name w:val="7EDEFCF495CD4A0F92382AD0841DB9D514"/>
    <w:rsid w:val="007F7754"/>
    <w:rPr>
      <w:rFonts w:ascii="Calibri" w:eastAsia="Times New Roman" w:hAnsi="Calibri" w:cs="Calibri"/>
    </w:rPr>
  </w:style>
  <w:style w:type="paragraph" w:customStyle="1" w:styleId="C0ACE3BDE2244E499A77888C08F6FCF614">
    <w:name w:val="C0ACE3BDE2244E499A77888C08F6FCF614"/>
    <w:rsid w:val="007F7754"/>
    <w:rPr>
      <w:rFonts w:ascii="Calibri" w:eastAsia="Times New Roman" w:hAnsi="Calibri" w:cs="Calibri"/>
    </w:rPr>
  </w:style>
  <w:style w:type="paragraph" w:customStyle="1" w:styleId="9C1F3A2DA49745C29682A609BE73D33C14">
    <w:name w:val="9C1F3A2DA49745C29682A609BE73D33C14"/>
    <w:rsid w:val="007F7754"/>
    <w:rPr>
      <w:rFonts w:ascii="Calibri" w:eastAsia="Times New Roman" w:hAnsi="Calibri" w:cs="Calibri"/>
    </w:rPr>
  </w:style>
  <w:style w:type="paragraph" w:customStyle="1" w:styleId="2051F943E68F42D8BEC7091EA425167B14">
    <w:name w:val="2051F943E68F42D8BEC7091EA425167B14"/>
    <w:rsid w:val="007F7754"/>
    <w:rPr>
      <w:rFonts w:ascii="Calibri" w:eastAsia="Times New Roman" w:hAnsi="Calibri" w:cs="Calibri"/>
    </w:rPr>
  </w:style>
  <w:style w:type="paragraph" w:customStyle="1" w:styleId="BF6D5A959DF04489ADBB0B8B3193249314">
    <w:name w:val="BF6D5A959DF04489ADBB0B8B3193249314"/>
    <w:rsid w:val="007F7754"/>
    <w:rPr>
      <w:rFonts w:ascii="Calibri" w:eastAsia="Times New Roman" w:hAnsi="Calibri" w:cs="Calibri"/>
    </w:rPr>
  </w:style>
  <w:style w:type="paragraph" w:customStyle="1" w:styleId="87724B2A7D634B3E8361604078B8DD9B14">
    <w:name w:val="87724B2A7D634B3E8361604078B8DD9B14"/>
    <w:rsid w:val="007F7754"/>
    <w:rPr>
      <w:rFonts w:ascii="Calibri" w:eastAsia="Times New Roman" w:hAnsi="Calibri" w:cs="Calibri"/>
    </w:rPr>
  </w:style>
  <w:style w:type="paragraph" w:customStyle="1" w:styleId="DFD7FBCA753D4794B7001CC993C3296814">
    <w:name w:val="DFD7FBCA753D4794B7001CC993C3296814"/>
    <w:rsid w:val="007F7754"/>
    <w:rPr>
      <w:rFonts w:ascii="Calibri" w:eastAsia="Times New Roman" w:hAnsi="Calibri" w:cs="Calibri"/>
    </w:rPr>
  </w:style>
  <w:style w:type="paragraph" w:customStyle="1" w:styleId="7148EF32381F456CBC5FC710A80298C114">
    <w:name w:val="7148EF32381F456CBC5FC710A80298C114"/>
    <w:rsid w:val="007F7754"/>
    <w:rPr>
      <w:rFonts w:ascii="Calibri" w:eastAsia="Times New Roman" w:hAnsi="Calibri" w:cs="Calibri"/>
    </w:rPr>
  </w:style>
  <w:style w:type="paragraph" w:customStyle="1" w:styleId="73137F8421014A2B972AF4A0A97C4A9514">
    <w:name w:val="73137F8421014A2B972AF4A0A97C4A9514"/>
    <w:rsid w:val="007F7754"/>
    <w:rPr>
      <w:rFonts w:ascii="Calibri" w:eastAsia="Times New Roman" w:hAnsi="Calibri" w:cs="Calibri"/>
    </w:rPr>
  </w:style>
  <w:style w:type="paragraph" w:customStyle="1" w:styleId="ECE6A58578E94AA5B680CA9E0B60925714">
    <w:name w:val="ECE6A58578E94AA5B680CA9E0B60925714"/>
    <w:rsid w:val="007F7754"/>
    <w:rPr>
      <w:rFonts w:ascii="Calibri" w:eastAsia="Times New Roman" w:hAnsi="Calibri" w:cs="Calibri"/>
    </w:rPr>
  </w:style>
  <w:style w:type="paragraph" w:customStyle="1" w:styleId="F5343860FB3C4303A2A66BC38503235914">
    <w:name w:val="F5343860FB3C4303A2A66BC38503235914"/>
    <w:rsid w:val="007F7754"/>
    <w:rPr>
      <w:rFonts w:ascii="Calibri" w:eastAsia="Times New Roman" w:hAnsi="Calibri" w:cs="Calibri"/>
    </w:rPr>
  </w:style>
  <w:style w:type="paragraph" w:customStyle="1" w:styleId="08BDF47A740A41D283C1FDD70CFAA25C14">
    <w:name w:val="08BDF47A740A41D283C1FDD70CFAA25C14"/>
    <w:rsid w:val="007F7754"/>
    <w:rPr>
      <w:rFonts w:ascii="Calibri" w:eastAsia="Times New Roman" w:hAnsi="Calibri" w:cs="Calibri"/>
    </w:rPr>
  </w:style>
  <w:style w:type="paragraph" w:customStyle="1" w:styleId="9C5785B0104A4C07B0BED7DD3ADB4DD114">
    <w:name w:val="9C5785B0104A4C07B0BED7DD3ADB4DD114"/>
    <w:rsid w:val="007F7754"/>
    <w:rPr>
      <w:rFonts w:ascii="Calibri" w:eastAsia="Times New Roman" w:hAnsi="Calibri" w:cs="Calibri"/>
    </w:rPr>
  </w:style>
  <w:style w:type="paragraph" w:customStyle="1" w:styleId="DA13D16A1B6A44E4B42FC8DA9011A14814">
    <w:name w:val="DA13D16A1B6A44E4B42FC8DA9011A14814"/>
    <w:rsid w:val="007F7754"/>
    <w:rPr>
      <w:rFonts w:ascii="Calibri" w:eastAsia="Times New Roman" w:hAnsi="Calibri" w:cs="Calibri"/>
    </w:rPr>
  </w:style>
  <w:style w:type="paragraph" w:customStyle="1" w:styleId="522E8A9358A3480092F959B0BA8463E214">
    <w:name w:val="522E8A9358A3480092F959B0BA8463E214"/>
    <w:rsid w:val="007F7754"/>
    <w:rPr>
      <w:rFonts w:ascii="Calibri" w:eastAsia="Times New Roman" w:hAnsi="Calibri" w:cs="Calibri"/>
    </w:rPr>
  </w:style>
  <w:style w:type="paragraph" w:customStyle="1" w:styleId="1BD25D754D9242B8B0B7496F3E52936014">
    <w:name w:val="1BD25D754D9242B8B0B7496F3E52936014"/>
    <w:rsid w:val="007F7754"/>
    <w:rPr>
      <w:rFonts w:ascii="Calibri" w:eastAsia="Times New Roman" w:hAnsi="Calibri" w:cs="Calibri"/>
    </w:rPr>
  </w:style>
  <w:style w:type="paragraph" w:customStyle="1" w:styleId="A0A69245B98341DE9FDB162F281D8B7D14">
    <w:name w:val="A0A69245B98341DE9FDB162F281D8B7D14"/>
    <w:rsid w:val="007F7754"/>
    <w:rPr>
      <w:rFonts w:ascii="Calibri" w:eastAsia="Times New Roman" w:hAnsi="Calibri" w:cs="Calibri"/>
    </w:rPr>
  </w:style>
  <w:style w:type="paragraph" w:customStyle="1" w:styleId="88ADCA31A7B24F89B13D192C80026F1314">
    <w:name w:val="88ADCA31A7B24F89B13D192C80026F1314"/>
    <w:rsid w:val="007F7754"/>
    <w:rPr>
      <w:rFonts w:ascii="Calibri" w:eastAsia="Times New Roman" w:hAnsi="Calibri" w:cs="Calibri"/>
    </w:rPr>
  </w:style>
  <w:style w:type="paragraph" w:customStyle="1" w:styleId="18E2D944E1CB4D3CAEEE1998F476F24614">
    <w:name w:val="18E2D944E1CB4D3CAEEE1998F476F24614"/>
    <w:rsid w:val="007F7754"/>
    <w:rPr>
      <w:rFonts w:ascii="Calibri" w:eastAsia="Times New Roman" w:hAnsi="Calibri" w:cs="Calibri"/>
    </w:rPr>
  </w:style>
  <w:style w:type="paragraph" w:customStyle="1" w:styleId="46290ED9BBF64D6883728C01D94561D514">
    <w:name w:val="46290ED9BBF64D6883728C01D94561D514"/>
    <w:rsid w:val="007F7754"/>
    <w:rPr>
      <w:rFonts w:ascii="Calibri" w:eastAsia="Times New Roman" w:hAnsi="Calibri" w:cs="Calibri"/>
    </w:rPr>
  </w:style>
  <w:style w:type="paragraph" w:customStyle="1" w:styleId="4C63889D825541E28ED1903932E2E7BE14">
    <w:name w:val="4C63889D825541E28ED1903932E2E7BE14"/>
    <w:rsid w:val="007F7754"/>
    <w:rPr>
      <w:rFonts w:ascii="Calibri" w:eastAsia="Times New Roman" w:hAnsi="Calibri" w:cs="Calibri"/>
    </w:rPr>
  </w:style>
  <w:style w:type="paragraph" w:customStyle="1" w:styleId="DB78848AE49245138F4A95CA03BA0FED14">
    <w:name w:val="DB78848AE49245138F4A95CA03BA0FED14"/>
    <w:rsid w:val="007F7754"/>
    <w:rPr>
      <w:rFonts w:ascii="Calibri" w:eastAsia="Times New Roman" w:hAnsi="Calibri" w:cs="Calibri"/>
    </w:rPr>
  </w:style>
  <w:style w:type="paragraph" w:customStyle="1" w:styleId="7281761C8FEE4E4EBFB7B8C2E2505CA414">
    <w:name w:val="7281761C8FEE4E4EBFB7B8C2E2505CA414"/>
    <w:rsid w:val="007F7754"/>
    <w:rPr>
      <w:rFonts w:ascii="Calibri" w:eastAsia="Times New Roman" w:hAnsi="Calibri" w:cs="Calibri"/>
    </w:rPr>
  </w:style>
  <w:style w:type="paragraph" w:customStyle="1" w:styleId="CF4B363AEF5E42F8A9985F6142DA43DE14">
    <w:name w:val="CF4B363AEF5E42F8A9985F6142DA43DE14"/>
    <w:rsid w:val="007F7754"/>
    <w:rPr>
      <w:rFonts w:ascii="Calibri" w:eastAsia="Times New Roman" w:hAnsi="Calibri" w:cs="Calibri"/>
    </w:rPr>
  </w:style>
  <w:style w:type="paragraph" w:customStyle="1" w:styleId="1C31093765414E3EA59463518979BF6F14">
    <w:name w:val="1C31093765414E3EA59463518979BF6F14"/>
    <w:rsid w:val="007F7754"/>
    <w:rPr>
      <w:rFonts w:ascii="Calibri" w:eastAsia="Times New Roman" w:hAnsi="Calibri" w:cs="Calibri"/>
    </w:rPr>
  </w:style>
  <w:style w:type="paragraph" w:customStyle="1" w:styleId="E6F6BC38468A4926952A4A29595144BB14">
    <w:name w:val="E6F6BC38468A4926952A4A29595144BB14"/>
    <w:rsid w:val="007F7754"/>
    <w:rPr>
      <w:rFonts w:ascii="Calibri" w:eastAsia="Times New Roman" w:hAnsi="Calibri" w:cs="Calibri"/>
    </w:rPr>
  </w:style>
  <w:style w:type="paragraph" w:customStyle="1" w:styleId="F9B4FFB75B28484592760676BE26018714">
    <w:name w:val="F9B4FFB75B28484592760676BE26018714"/>
    <w:rsid w:val="007F7754"/>
    <w:rPr>
      <w:rFonts w:ascii="Calibri" w:eastAsia="Times New Roman" w:hAnsi="Calibri" w:cs="Calibri"/>
    </w:rPr>
  </w:style>
  <w:style w:type="paragraph" w:customStyle="1" w:styleId="2C61852B305C4D8B80AAF176B797663114">
    <w:name w:val="2C61852B305C4D8B80AAF176B797663114"/>
    <w:rsid w:val="007F7754"/>
    <w:rPr>
      <w:rFonts w:ascii="Calibri" w:eastAsia="Times New Roman" w:hAnsi="Calibri" w:cs="Calibri"/>
    </w:rPr>
  </w:style>
  <w:style w:type="paragraph" w:customStyle="1" w:styleId="1CE85280BA3047689056E0518AA24E6914">
    <w:name w:val="1CE85280BA3047689056E0518AA24E6914"/>
    <w:rsid w:val="007F7754"/>
    <w:rPr>
      <w:rFonts w:ascii="Calibri" w:eastAsia="Times New Roman" w:hAnsi="Calibri" w:cs="Calibri"/>
    </w:rPr>
  </w:style>
  <w:style w:type="paragraph" w:customStyle="1" w:styleId="D6FD9827EBB64FE4B52F4B58B1DF5EC814">
    <w:name w:val="D6FD9827EBB64FE4B52F4B58B1DF5EC814"/>
    <w:rsid w:val="007F7754"/>
    <w:rPr>
      <w:rFonts w:ascii="Calibri" w:eastAsia="Times New Roman" w:hAnsi="Calibri" w:cs="Calibri"/>
    </w:rPr>
  </w:style>
  <w:style w:type="paragraph" w:customStyle="1" w:styleId="06E5613E9C86459AB49DC63E7944DC5A14">
    <w:name w:val="06E5613E9C86459AB49DC63E7944DC5A14"/>
    <w:rsid w:val="007F7754"/>
    <w:rPr>
      <w:rFonts w:ascii="Calibri" w:eastAsia="Times New Roman" w:hAnsi="Calibri" w:cs="Calibri"/>
    </w:rPr>
  </w:style>
  <w:style w:type="paragraph" w:customStyle="1" w:styleId="9976FD907AFD461C92F73F5A7454A04D14">
    <w:name w:val="9976FD907AFD461C92F73F5A7454A04D14"/>
    <w:rsid w:val="007F7754"/>
    <w:rPr>
      <w:rFonts w:ascii="Calibri" w:eastAsia="Times New Roman" w:hAnsi="Calibri" w:cs="Calibri"/>
    </w:rPr>
  </w:style>
  <w:style w:type="paragraph" w:customStyle="1" w:styleId="F31D042135434EF387E348B92350BF1114">
    <w:name w:val="F31D042135434EF387E348B92350BF1114"/>
    <w:rsid w:val="007F7754"/>
    <w:rPr>
      <w:rFonts w:ascii="Calibri" w:eastAsia="Times New Roman" w:hAnsi="Calibri" w:cs="Calibri"/>
    </w:rPr>
  </w:style>
  <w:style w:type="paragraph" w:customStyle="1" w:styleId="54A2E43126764B4187C6E41BF7A3894114">
    <w:name w:val="54A2E43126764B4187C6E41BF7A3894114"/>
    <w:rsid w:val="007F7754"/>
    <w:rPr>
      <w:rFonts w:ascii="Calibri" w:eastAsia="Times New Roman" w:hAnsi="Calibri" w:cs="Calibri"/>
    </w:rPr>
  </w:style>
  <w:style w:type="paragraph" w:customStyle="1" w:styleId="E99FD2C0ABEA4B5C87B0627C3E8FBEFC14">
    <w:name w:val="E99FD2C0ABEA4B5C87B0627C3E8FBEFC14"/>
    <w:rsid w:val="007F7754"/>
    <w:rPr>
      <w:rFonts w:ascii="Calibri" w:eastAsia="Times New Roman" w:hAnsi="Calibri" w:cs="Calibri"/>
    </w:rPr>
  </w:style>
  <w:style w:type="paragraph" w:customStyle="1" w:styleId="38A984CD16214F96B4923C531C98455E14">
    <w:name w:val="38A984CD16214F96B4923C531C98455E14"/>
    <w:rsid w:val="007F7754"/>
    <w:rPr>
      <w:rFonts w:ascii="Calibri" w:eastAsia="Times New Roman" w:hAnsi="Calibri" w:cs="Calibri"/>
    </w:rPr>
  </w:style>
  <w:style w:type="paragraph" w:customStyle="1" w:styleId="D3CE9FA6C7B34AD6914509F94888B78814">
    <w:name w:val="D3CE9FA6C7B34AD6914509F94888B78814"/>
    <w:rsid w:val="007F7754"/>
    <w:rPr>
      <w:rFonts w:ascii="Calibri" w:eastAsia="Times New Roman" w:hAnsi="Calibri" w:cs="Calibri"/>
    </w:rPr>
  </w:style>
  <w:style w:type="paragraph" w:customStyle="1" w:styleId="A92F74BF98CF42B7A9BC1F2B1623D74B14">
    <w:name w:val="A92F74BF98CF42B7A9BC1F2B1623D74B14"/>
    <w:rsid w:val="007F7754"/>
    <w:rPr>
      <w:rFonts w:ascii="Calibri" w:eastAsia="Times New Roman" w:hAnsi="Calibri" w:cs="Calibri"/>
    </w:rPr>
  </w:style>
  <w:style w:type="paragraph" w:customStyle="1" w:styleId="7618BC8076D94BE6B6C12C7F0C8CDA2F14">
    <w:name w:val="7618BC8076D94BE6B6C12C7F0C8CDA2F14"/>
    <w:rsid w:val="007F7754"/>
    <w:rPr>
      <w:rFonts w:ascii="Calibri" w:eastAsia="Times New Roman" w:hAnsi="Calibri" w:cs="Calibri"/>
    </w:rPr>
  </w:style>
  <w:style w:type="paragraph" w:customStyle="1" w:styleId="172E134975D0488996F76E101C41766A14">
    <w:name w:val="172E134975D0488996F76E101C41766A14"/>
    <w:rsid w:val="007F7754"/>
    <w:rPr>
      <w:rFonts w:ascii="Calibri" w:eastAsia="Times New Roman" w:hAnsi="Calibri" w:cs="Calibri"/>
    </w:rPr>
  </w:style>
  <w:style w:type="paragraph" w:customStyle="1" w:styleId="2A1FAE39456D44719C755E33F448203C14">
    <w:name w:val="2A1FAE39456D44719C755E33F448203C14"/>
    <w:rsid w:val="007F7754"/>
    <w:rPr>
      <w:rFonts w:ascii="Calibri" w:eastAsia="Times New Roman" w:hAnsi="Calibri" w:cs="Calibri"/>
    </w:rPr>
  </w:style>
  <w:style w:type="paragraph" w:customStyle="1" w:styleId="1A39600CC7A54CB19A3B76E515ABE6C914">
    <w:name w:val="1A39600CC7A54CB19A3B76E515ABE6C914"/>
    <w:rsid w:val="007F7754"/>
    <w:rPr>
      <w:rFonts w:ascii="Calibri" w:eastAsia="Times New Roman" w:hAnsi="Calibri" w:cs="Calibri"/>
    </w:rPr>
  </w:style>
  <w:style w:type="paragraph" w:customStyle="1" w:styleId="85CE910F76664357AD12EF398E9196F814">
    <w:name w:val="85CE910F76664357AD12EF398E9196F814"/>
    <w:rsid w:val="007F7754"/>
    <w:rPr>
      <w:rFonts w:ascii="Calibri" w:eastAsia="Times New Roman" w:hAnsi="Calibri" w:cs="Calibri"/>
    </w:rPr>
  </w:style>
  <w:style w:type="paragraph" w:customStyle="1" w:styleId="39F3760D717A44688649A1EE199D008B14">
    <w:name w:val="39F3760D717A44688649A1EE199D008B14"/>
    <w:rsid w:val="007F7754"/>
    <w:rPr>
      <w:rFonts w:ascii="Calibri" w:eastAsia="Times New Roman" w:hAnsi="Calibri" w:cs="Calibri"/>
    </w:rPr>
  </w:style>
  <w:style w:type="paragraph" w:customStyle="1" w:styleId="50280DD7A917481887FFC583A8627C7314">
    <w:name w:val="50280DD7A917481887FFC583A8627C7314"/>
    <w:rsid w:val="007F7754"/>
    <w:rPr>
      <w:rFonts w:ascii="Calibri" w:eastAsia="Times New Roman" w:hAnsi="Calibri" w:cs="Calibri"/>
    </w:rPr>
  </w:style>
  <w:style w:type="paragraph" w:customStyle="1" w:styleId="C660AD87EDDC4A7E8118F8B56C7F1D2A14">
    <w:name w:val="C660AD87EDDC4A7E8118F8B56C7F1D2A14"/>
    <w:rsid w:val="007F7754"/>
    <w:rPr>
      <w:rFonts w:ascii="Calibri" w:eastAsia="Times New Roman" w:hAnsi="Calibri" w:cs="Calibri"/>
    </w:rPr>
  </w:style>
  <w:style w:type="paragraph" w:customStyle="1" w:styleId="F1F1C91DC85A487BAFC0D4FC757B0B6214">
    <w:name w:val="F1F1C91DC85A487BAFC0D4FC757B0B6214"/>
    <w:rsid w:val="007F7754"/>
    <w:rPr>
      <w:rFonts w:ascii="Calibri" w:eastAsia="Times New Roman" w:hAnsi="Calibri" w:cs="Calibri"/>
    </w:rPr>
  </w:style>
  <w:style w:type="paragraph" w:customStyle="1" w:styleId="DB6F7CD46D20408B9DB652357358CB2614">
    <w:name w:val="DB6F7CD46D20408B9DB652357358CB2614"/>
    <w:rsid w:val="007F7754"/>
    <w:rPr>
      <w:rFonts w:ascii="Calibri" w:eastAsia="Times New Roman" w:hAnsi="Calibri" w:cs="Calibri"/>
    </w:rPr>
  </w:style>
  <w:style w:type="paragraph" w:customStyle="1" w:styleId="43E36EE3F5BB4D619CC45A3497FF504C14">
    <w:name w:val="43E36EE3F5BB4D619CC45A3497FF504C14"/>
    <w:rsid w:val="007F7754"/>
    <w:rPr>
      <w:rFonts w:ascii="Calibri" w:eastAsia="Times New Roman" w:hAnsi="Calibri" w:cs="Calibri"/>
    </w:rPr>
  </w:style>
  <w:style w:type="paragraph" w:customStyle="1" w:styleId="B66AFEF372204706AA04F52418D9827814">
    <w:name w:val="B66AFEF372204706AA04F52418D9827814"/>
    <w:rsid w:val="007F7754"/>
    <w:rPr>
      <w:rFonts w:ascii="Calibri" w:eastAsia="Times New Roman" w:hAnsi="Calibri" w:cs="Calibri"/>
    </w:rPr>
  </w:style>
  <w:style w:type="paragraph" w:customStyle="1" w:styleId="06BB752B8A464A03952C04311944219C14">
    <w:name w:val="06BB752B8A464A03952C04311944219C14"/>
    <w:rsid w:val="007F7754"/>
    <w:rPr>
      <w:rFonts w:ascii="Calibri" w:eastAsia="Times New Roman" w:hAnsi="Calibri" w:cs="Calibri"/>
    </w:rPr>
  </w:style>
  <w:style w:type="paragraph" w:customStyle="1" w:styleId="189D750BF1884E8AA9E5ED930C81041F14">
    <w:name w:val="189D750BF1884E8AA9E5ED930C81041F14"/>
    <w:rsid w:val="007F7754"/>
    <w:rPr>
      <w:rFonts w:ascii="Calibri" w:eastAsia="Times New Roman" w:hAnsi="Calibri" w:cs="Calibri"/>
    </w:rPr>
  </w:style>
  <w:style w:type="paragraph" w:customStyle="1" w:styleId="107E9EDBF5324BF1A7C52CE5C5708D6F13">
    <w:name w:val="107E9EDBF5324BF1A7C52CE5C5708D6F13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053933702704FC0B6E7C41E0961579C9">
    <w:name w:val="B053933702704FC0B6E7C41E0961579C9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307FEF57269459BAEE8D8BD5D9DD30312">
    <w:name w:val="2307FEF57269459BAEE8D8BD5D9DD30312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9CC3580790A042AAB4361C3435EAFFE09">
    <w:name w:val="9CC3580790A042AAB4361C3435EAFFE09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6E096F473F54C4DB614F7EB5465F12410">
    <w:name w:val="26E096F473F54C4DB614F7EB5465F12410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17B7A6A86A94A88B20E5A78E3E17CFD9">
    <w:name w:val="E17B7A6A86A94A88B20E5A78E3E17CFD9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BFB0D844033D4E9EB42F8A421924304D9">
    <w:name w:val="BFB0D844033D4E9EB42F8A421924304D9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D77D0C6E0AF4C37AE6726F2AC41C2608">
    <w:name w:val="ED77D0C6E0AF4C37AE6726F2AC41C2608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421F9A8565334B419276CA746F1D509F8">
    <w:name w:val="421F9A8565334B419276CA746F1D509F8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2A2C11323574E399736E67F9504E95B7">
    <w:name w:val="B2A2C11323574E399736E67F9504E95B7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13347AB3CA7048FA8C312DFCC76A8C397">
    <w:name w:val="13347AB3CA7048FA8C312DFCC76A8C397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ACFF39743C3241E8B6BE4E5B9860AB2E7">
    <w:name w:val="ACFF39743C3241E8B6BE4E5B9860AB2E7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1192F4C9152E4F78A2F38BAFCF6816AB6">
    <w:name w:val="1192F4C9152E4F78A2F38BAFCF6816AB6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448D8CA69723403D9FFB4A770F14CA796">
    <w:name w:val="448D8CA69723403D9FFB4A770F14CA796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47CD0EA491DD458AAC832207C145813C5">
    <w:name w:val="47CD0EA491DD458AAC832207C145813C5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8BB8732BA936439A868EC0C9535014925">
    <w:name w:val="8BB8732BA936439A868EC0C9535014925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704E2B480B8C477EBD911611156EBCA95">
    <w:name w:val="704E2B480B8C477EBD911611156EBCA95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7337ECAC8DC7480EAE09A66C5FB521525">
    <w:name w:val="7337ECAC8DC7480EAE09A66C5FB521525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30F8885D8E2C4A3B8D8C993694B68C4C5">
    <w:name w:val="30F8885D8E2C4A3B8D8C993694B68C4C5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51B8A30168894196A21E05A3D566BDB95">
    <w:name w:val="51B8A30168894196A21E05A3D566BDB95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E73963E40DE8458891B4C3276FFBB5B44">
    <w:name w:val="E73963E40DE8458891B4C3276FFBB5B44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9A3BDC33B66944958704F82EEFA1C40C4">
    <w:name w:val="9A3BDC33B66944958704F82EEFA1C40C4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30A5F8A8CF454F199A9B52DE5B04D93C4">
    <w:name w:val="30A5F8A8CF454F199A9B52DE5B04D93C4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4CD5D0D9C914835AC2A8E09AAABF0CE4">
    <w:name w:val="24CD5D0D9C914835AC2A8E09AAABF0CE4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F8BC745218C24234B474FBD42D9FAC864">
    <w:name w:val="F8BC745218C24234B474FBD42D9FAC864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E3CC70263BF74475B1B8B29EF0F25C214">
    <w:name w:val="E3CC70263BF74475B1B8B29EF0F25C214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BBB876F5436B4175A28FFC25805AAC3F4">
    <w:name w:val="BBB876F5436B4175A28FFC25805AAC3F4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638D65BDF3F44444BCBEC45C663370524">
    <w:name w:val="638D65BDF3F44444BCBEC45C663370524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6A25E4D6564847CC9015D015F84CDBF14">
    <w:name w:val="6A25E4D6564847CC9015D015F84CDBF14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F2E4BBC621BF48A58209DEF1D0C5E50B22">
    <w:name w:val="F2E4BBC621BF48A58209DEF1D0C5E50B22"/>
    <w:rsid w:val="007F7754"/>
    <w:rPr>
      <w:rFonts w:ascii="Calibri" w:eastAsia="Times New Roman" w:hAnsi="Calibri" w:cs="Calibri"/>
    </w:rPr>
  </w:style>
  <w:style w:type="paragraph" w:customStyle="1" w:styleId="AF5AEF543E8648D3B003111D049F6F1C16">
    <w:name w:val="AF5AEF543E8648D3B003111D049F6F1C16"/>
    <w:rsid w:val="007F7754"/>
    <w:rPr>
      <w:rFonts w:ascii="Calibri" w:eastAsia="Times New Roman" w:hAnsi="Calibri" w:cs="Calibri"/>
    </w:rPr>
  </w:style>
  <w:style w:type="paragraph" w:customStyle="1" w:styleId="EFFCAB1EC1B141A2AFB73B634C95B06E18">
    <w:name w:val="EFFCAB1EC1B141A2AFB73B634C95B06E18"/>
    <w:rsid w:val="007F7754"/>
    <w:rPr>
      <w:rFonts w:ascii="Calibri" w:eastAsia="Times New Roman" w:hAnsi="Calibri" w:cs="Calibri"/>
    </w:rPr>
  </w:style>
  <w:style w:type="paragraph" w:customStyle="1" w:styleId="B5C382BEBAC34B61BA487CAC2986739B20">
    <w:name w:val="B5C382BEBAC34B61BA487CAC2986739B20"/>
    <w:rsid w:val="007F7754"/>
    <w:rPr>
      <w:rFonts w:ascii="Calibri" w:eastAsia="Times New Roman" w:hAnsi="Calibri" w:cs="Calibri"/>
    </w:rPr>
  </w:style>
  <w:style w:type="paragraph" w:customStyle="1" w:styleId="533EBD5644B544AFBC1BBF895BEC7DDF15">
    <w:name w:val="533EBD5644B544AFBC1BBF895BEC7DDF15"/>
    <w:rsid w:val="007F7754"/>
    <w:rPr>
      <w:rFonts w:ascii="Calibri" w:eastAsia="Times New Roman" w:hAnsi="Calibri" w:cs="Calibri"/>
    </w:rPr>
  </w:style>
  <w:style w:type="paragraph" w:customStyle="1" w:styleId="42F5319199F244C89492BE0D0F9B735415">
    <w:name w:val="42F5319199F244C89492BE0D0F9B735415"/>
    <w:rsid w:val="007F7754"/>
    <w:rPr>
      <w:rFonts w:ascii="Calibri" w:eastAsia="Times New Roman" w:hAnsi="Calibri" w:cs="Calibri"/>
    </w:rPr>
  </w:style>
  <w:style w:type="paragraph" w:customStyle="1" w:styleId="3E54AA0BEE174FCA9F9353E198ACC75F15">
    <w:name w:val="3E54AA0BEE174FCA9F9353E198ACC75F15"/>
    <w:rsid w:val="007F7754"/>
    <w:rPr>
      <w:rFonts w:ascii="Calibri" w:eastAsia="Times New Roman" w:hAnsi="Calibri" w:cs="Calibri"/>
    </w:rPr>
  </w:style>
  <w:style w:type="paragraph" w:customStyle="1" w:styleId="DEF45BA0615F42679BC4183CBD12186315">
    <w:name w:val="DEF45BA0615F42679BC4183CBD12186315"/>
    <w:rsid w:val="007F7754"/>
    <w:rPr>
      <w:rFonts w:ascii="Calibri" w:eastAsia="Times New Roman" w:hAnsi="Calibri" w:cs="Calibri"/>
    </w:rPr>
  </w:style>
  <w:style w:type="paragraph" w:customStyle="1" w:styleId="C26E22C0FBCE49A4A78466A710702FFE15">
    <w:name w:val="C26E22C0FBCE49A4A78466A710702FFE15"/>
    <w:rsid w:val="007F7754"/>
    <w:rPr>
      <w:rFonts w:ascii="Calibri" w:eastAsia="Times New Roman" w:hAnsi="Calibri" w:cs="Calibri"/>
    </w:rPr>
  </w:style>
  <w:style w:type="paragraph" w:customStyle="1" w:styleId="B3B17B0866A540FDB99A0CF7B744D5D915">
    <w:name w:val="B3B17B0866A540FDB99A0CF7B744D5D915"/>
    <w:rsid w:val="007F7754"/>
    <w:rPr>
      <w:rFonts w:ascii="Calibri" w:eastAsia="Times New Roman" w:hAnsi="Calibri" w:cs="Calibri"/>
    </w:rPr>
  </w:style>
  <w:style w:type="paragraph" w:customStyle="1" w:styleId="F848E6C9226C431F84E47FAD103ECFE915">
    <w:name w:val="F848E6C9226C431F84E47FAD103ECFE915"/>
    <w:rsid w:val="007F7754"/>
    <w:rPr>
      <w:rFonts w:ascii="Calibri" w:eastAsia="Times New Roman" w:hAnsi="Calibri" w:cs="Calibri"/>
    </w:rPr>
  </w:style>
  <w:style w:type="paragraph" w:customStyle="1" w:styleId="E582C9DFE01440AA8DF4E35941A9871815">
    <w:name w:val="E582C9DFE01440AA8DF4E35941A9871815"/>
    <w:rsid w:val="007F7754"/>
    <w:rPr>
      <w:rFonts w:ascii="Calibri" w:eastAsia="Times New Roman" w:hAnsi="Calibri" w:cs="Calibri"/>
    </w:rPr>
  </w:style>
  <w:style w:type="paragraph" w:customStyle="1" w:styleId="560B4FA2C8F44223A56122DC1C1AA5EA15">
    <w:name w:val="560B4FA2C8F44223A56122DC1C1AA5EA15"/>
    <w:rsid w:val="007F7754"/>
    <w:rPr>
      <w:rFonts w:ascii="Calibri" w:eastAsia="Times New Roman" w:hAnsi="Calibri" w:cs="Calibri"/>
    </w:rPr>
  </w:style>
  <w:style w:type="paragraph" w:customStyle="1" w:styleId="F72D666B2FF54DB08549DE1DB46C4DCB15">
    <w:name w:val="F72D666B2FF54DB08549DE1DB46C4DCB15"/>
    <w:rsid w:val="007F7754"/>
    <w:rPr>
      <w:rFonts w:ascii="Calibri" w:eastAsia="Times New Roman" w:hAnsi="Calibri" w:cs="Calibri"/>
    </w:rPr>
  </w:style>
  <w:style w:type="paragraph" w:customStyle="1" w:styleId="F2D13A7247F74308A98B34B6F74BA1A215">
    <w:name w:val="F2D13A7247F74308A98B34B6F74BA1A215"/>
    <w:rsid w:val="007F7754"/>
    <w:rPr>
      <w:rFonts w:ascii="Calibri" w:eastAsia="Times New Roman" w:hAnsi="Calibri" w:cs="Calibri"/>
    </w:rPr>
  </w:style>
  <w:style w:type="paragraph" w:customStyle="1" w:styleId="8C23933E93774DCFA97BF9B88D608D4C15">
    <w:name w:val="8C23933E93774DCFA97BF9B88D608D4C15"/>
    <w:rsid w:val="007F7754"/>
    <w:rPr>
      <w:rFonts w:ascii="Calibri" w:eastAsia="Times New Roman" w:hAnsi="Calibri" w:cs="Calibri"/>
    </w:rPr>
  </w:style>
  <w:style w:type="paragraph" w:customStyle="1" w:styleId="5E1E1147C1094AF0A248F6297B76518D15">
    <w:name w:val="5E1E1147C1094AF0A248F6297B76518D15"/>
    <w:rsid w:val="007F7754"/>
    <w:rPr>
      <w:rFonts w:ascii="Calibri" w:eastAsia="Times New Roman" w:hAnsi="Calibri" w:cs="Calibri"/>
    </w:rPr>
  </w:style>
  <w:style w:type="paragraph" w:customStyle="1" w:styleId="FF5570E3891C4BAC8C6D89499C2218CB15">
    <w:name w:val="FF5570E3891C4BAC8C6D89499C2218CB15"/>
    <w:rsid w:val="007F7754"/>
    <w:rPr>
      <w:rFonts w:ascii="Calibri" w:eastAsia="Times New Roman" w:hAnsi="Calibri" w:cs="Calibri"/>
    </w:rPr>
  </w:style>
  <w:style w:type="paragraph" w:customStyle="1" w:styleId="E5D5A3A66E974D258F0B9F4F22EA3B9315">
    <w:name w:val="E5D5A3A66E974D258F0B9F4F22EA3B9315"/>
    <w:rsid w:val="007F7754"/>
    <w:rPr>
      <w:rFonts w:ascii="Calibri" w:eastAsia="Times New Roman" w:hAnsi="Calibri" w:cs="Calibri"/>
    </w:rPr>
  </w:style>
  <w:style w:type="paragraph" w:customStyle="1" w:styleId="0AC19391BFE049DA9290831E5301021C15">
    <w:name w:val="0AC19391BFE049DA9290831E5301021C15"/>
    <w:rsid w:val="007F7754"/>
    <w:rPr>
      <w:rFonts w:ascii="Calibri" w:eastAsia="Times New Roman" w:hAnsi="Calibri" w:cs="Calibri"/>
    </w:rPr>
  </w:style>
  <w:style w:type="paragraph" w:customStyle="1" w:styleId="97364F7B6F7A4FE19C537CB7D5EFFC5315">
    <w:name w:val="97364F7B6F7A4FE19C537CB7D5EFFC5315"/>
    <w:rsid w:val="007F7754"/>
    <w:rPr>
      <w:rFonts w:ascii="Calibri" w:eastAsia="Times New Roman" w:hAnsi="Calibri" w:cs="Calibri"/>
    </w:rPr>
  </w:style>
  <w:style w:type="paragraph" w:customStyle="1" w:styleId="7EDEFCF495CD4A0F92382AD0841DB9D515">
    <w:name w:val="7EDEFCF495CD4A0F92382AD0841DB9D515"/>
    <w:rsid w:val="007F7754"/>
    <w:rPr>
      <w:rFonts w:ascii="Calibri" w:eastAsia="Times New Roman" w:hAnsi="Calibri" w:cs="Calibri"/>
    </w:rPr>
  </w:style>
  <w:style w:type="paragraph" w:customStyle="1" w:styleId="C0ACE3BDE2244E499A77888C08F6FCF615">
    <w:name w:val="C0ACE3BDE2244E499A77888C08F6FCF615"/>
    <w:rsid w:val="007F7754"/>
    <w:rPr>
      <w:rFonts w:ascii="Calibri" w:eastAsia="Times New Roman" w:hAnsi="Calibri" w:cs="Calibri"/>
    </w:rPr>
  </w:style>
  <w:style w:type="paragraph" w:customStyle="1" w:styleId="9C1F3A2DA49745C29682A609BE73D33C15">
    <w:name w:val="9C1F3A2DA49745C29682A609BE73D33C15"/>
    <w:rsid w:val="007F7754"/>
    <w:rPr>
      <w:rFonts w:ascii="Calibri" w:eastAsia="Times New Roman" w:hAnsi="Calibri" w:cs="Calibri"/>
    </w:rPr>
  </w:style>
  <w:style w:type="paragraph" w:customStyle="1" w:styleId="2051F943E68F42D8BEC7091EA425167B15">
    <w:name w:val="2051F943E68F42D8BEC7091EA425167B15"/>
    <w:rsid w:val="007F7754"/>
    <w:rPr>
      <w:rFonts w:ascii="Calibri" w:eastAsia="Times New Roman" w:hAnsi="Calibri" w:cs="Calibri"/>
    </w:rPr>
  </w:style>
  <w:style w:type="paragraph" w:customStyle="1" w:styleId="BF6D5A959DF04489ADBB0B8B3193249315">
    <w:name w:val="BF6D5A959DF04489ADBB0B8B3193249315"/>
    <w:rsid w:val="007F7754"/>
    <w:rPr>
      <w:rFonts w:ascii="Calibri" w:eastAsia="Times New Roman" w:hAnsi="Calibri" w:cs="Calibri"/>
    </w:rPr>
  </w:style>
  <w:style w:type="paragraph" w:customStyle="1" w:styleId="87724B2A7D634B3E8361604078B8DD9B15">
    <w:name w:val="87724B2A7D634B3E8361604078B8DD9B15"/>
    <w:rsid w:val="007F7754"/>
    <w:rPr>
      <w:rFonts w:ascii="Calibri" w:eastAsia="Times New Roman" w:hAnsi="Calibri" w:cs="Calibri"/>
    </w:rPr>
  </w:style>
  <w:style w:type="paragraph" w:customStyle="1" w:styleId="DFD7FBCA753D4794B7001CC993C3296815">
    <w:name w:val="DFD7FBCA753D4794B7001CC993C3296815"/>
    <w:rsid w:val="007F7754"/>
    <w:rPr>
      <w:rFonts w:ascii="Calibri" w:eastAsia="Times New Roman" w:hAnsi="Calibri" w:cs="Calibri"/>
    </w:rPr>
  </w:style>
  <w:style w:type="paragraph" w:customStyle="1" w:styleId="7148EF32381F456CBC5FC710A80298C115">
    <w:name w:val="7148EF32381F456CBC5FC710A80298C115"/>
    <w:rsid w:val="007F7754"/>
    <w:rPr>
      <w:rFonts w:ascii="Calibri" w:eastAsia="Times New Roman" w:hAnsi="Calibri" w:cs="Calibri"/>
    </w:rPr>
  </w:style>
  <w:style w:type="paragraph" w:customStyle="1" w:styleId="73137F8421014A2B972AF4A0A97C4A9515">
    <w:name w:val="73137F8421014A2B972AF4A0A97C4A9515"/>
    <w:rsid w:val="007F7754"/>
    <w:rPr>
      <w:rFonts w:ascii="Calibri" w:eastAsia="Times New Roman" w:hAnsi="Calibri" w:cs="Calibri"/>
    </w:rPr>
  </w:style>
  <w:style w:type="paragraph" w:customStyle="1" w:styleId="ECE6A58578E94AA5B680CA9E0B60925715">
    <w:name w:val="ECE6A58578E94AA5B680CA9E0B60925715"/>
    <w:rsid w:val="007F7754"/>
    <w:rPr>
      <w:rFonts w:ascii="Calibri" w:eastAsia="Times New Roman" w:hAnsi="Calibri" w:cs="Calibri"/>
    </w:rPr>
  </w:style>
  <w:style w:type="paragraph" w:customStyle="1" w:styleId="F5343860FB3C4303A2A66BC38503235915">
    <w:name w:val="F5343860FB3C4303A2A66BC38503235915"/>
    <w:rsid w:val="007F7754"/>
    <w:rPr>
      <w:rFonts w:ascii="Calibri" w:eastAsia="Times New Roman" w:hAnsi="Calibri" w:cs="Calibri"/>
    </w:rPr>
  </w:style>
  <w:style w:type="paragraph" w:customStyle="1" w:styleId="08BDF47A740A41D283C1FDD70CFAA25C15">
    <w:name w:val="08BDF47A740A41D283C1FDD70CFAA25C15"/>
    <w:rsid w:val="007F7754"/>
    <w:rPr>
      <w:rFonts w:ascii="Calibri" w:eastAsia="Times New Roman" w:hAnsi="Calibri" w:cs="Calibri"/>
    </w:rPr>
  </w:style>
  <w:style w:type="paragraph" w:customStyle="1" w:styleId="9C5785B0104A4C07B0BED7DD3ADB4DD115">
    <w:name w:val="9C5785B0104A4C07B0BED7DD3ADB4DD115"/>
    <w:rsid w:val="007F7754"/>
    <w:rPr>
      <w:rFonts w:ascii="Calibri" w:eastAsia="Times New Roman" w:hAnsi="Calibri" w:cs="Calibri"/>
    </w:rPr>
  </w:style>
  <w:style w:type="paragraph" w:customStyle="1" w:styleId="DA13D16A1B6A44E4B42FC8DA9011A14815">
    <w:name w:val="DA13D16A1B6A44E4B42FC8DA9011A14815"/>
    <w:rsid w:val="007F7754"/>
    <w:rPr>
      <w:rFonts w:ascii="Calibri" w:eastAsia="Times New Roman" w:hAnsi="Calibri" w:cs="Calibri"/>
    </w:rPr>
  </w:style>
  <w:style w:type="paragraph" w:customStyle="1" w:styleId="522E8A9358A3480092F959B0BA8463E215">
    <w:name w:val="522E8A9358A3480092F959B0BA8463E215"/>
    <w:rsid w:val="007F7754"/>
    <w:rPr>
      <w:rFonts w:ascii="Calibri" w:eastAsia="Times New Roman" w:hAnsi="Calibri" w:cs="Calibri"/>
    </w:rPr>
  </w:style>
  <w:style w:type="paragraph" w:customStyle="1" w:styleId="1BD25D754D9242B8B0B7496F3E52936015">
    <w:name w:val="1BD25D754D9242B8B0B7496F3E52936015"/>
    <w:rsid w:val="007F7754"/>
    <w:rPr>
      <w:rFonts w:ascii="Calibri" w:eastAsia="Times New Roman" w:hAnsi="Calibri" w:cs="Calibri"/>
    </w:rPr>
  </w:style>
  <w:style w:type="paragraph" w:customStyle="1" w:styleId="A0A69245B98341DE9FDB162F281D8B7D15">
    <w:name w:val="A0A69245B98341DE9FDB162F281D8B7D15"/>
    <w:rsid w:val="007F7754"/>
    <w:rPr>
      <w:rFonts w:ascii="Calibri" w:eastAsia="Times New Roman" w:hAnsi="Calibri" w:cs="Calibri"/>
    </w:rPr>
  </w:style>
  <w:style w:type="paragraph" w:customStyle="1" w:styleId="88ADCA31A7B24F89B13D192C80026F1315">
    <w:name w:val="88ADCA31A7B24F89B13D192C80026F1315"/>
    <w:rsid w:val="007F7754"/>
    <w:rPr>
      <w:rFonts w:ascii="Calibri" w:eastAsia="Times New Roman" w:hAnsi="Calibri" w:cs="Calibri"/>
    </w:rPr>
  </w:style>
  <w:style w:type="paragraph" w:customStyle="1" w:styleId="18E2D944E1CB4D3CAEEE1998F476F24615">
    <w:name w:val="18E2D944E1CB4D3CAEEE1998F476F24615"/>
    <w:rsid w:val="007F7754"/>
    <w:rPr>
      <w:rFonts w:ascii="Calibri" w:eastAsia="Times New Roman" w:hAnsi="Calibri" w:cs="Calibri"/>
    </w:rPr>
  </w:style>
  <w:style w:type="paragraph" w:customStyle="1" w:styleId="46290ED9BBF64D6883728C01D94561D515">
    <w:name w:val="46290ED9BBF64D6883728C01D94561D515"/>
    <w:rsid w:val="007F7754"/>
    <w:rPr>
      <w:rFonts w:ascii="Calibri" w:eastAsia="Times New Roman" w:hAnsi="Calibri" w:cs="Calibri"/>
    </w:rPr>
  </w:style>
  <w:style w:type="paragraph" w:customStyle="1" w:styleId="4C63889D825541E28ED1903932E2E7BE15">
    <w:name w:val="4C63889D825541E28ED1903932E2E7BE15"/>
    <w:rsid w:val="007F7754"/>
    <w:rPr>
      <w:rFonts w:ascii="Calibri" w:eastAsia="Times New Roman" w:hAnsi="Calibri" w:cs="Calibri"/>
    </w:rPr>
  </w:style>
  <w:style w:type="paragraph" w:customStyle="1" w:styleId="DB78848AE49245138F4A95CA03BA0FED15">
    <w:name w:val="DB78848AE49245138F4A95CA03BA0FED15"/>
    <w:rsid w:val="007F7754"/>
    <w:rPr>
      <w:rFonts w:ascii="Calibri" w:eastAsia="Times New Roman" w:hAnsi="Calibri" w:cs="Calibri"/>
    </w:rPr>
  </w:style>
  <w:style w:type="paragraph" w:customStyle="1" w:styleId="7281761C8FEE4E4EBFB7B8C2E2505CA415">
    <w:name w:val="7281761C8FEE4E4EBFB7B8C2E2505CA415"/>
    <w:rsid w:val="007F7754"/>
    <w:rPr>
      <w:rFonts w:ascii="Calibri" w:eastAsia="Times New Roman" w:hAnsi="Calibri" w:cs="Calibri"/>
    </w:rPr>
  </w:style>
  <w:style w:type="paragraph" w:customStyle="1" w:styleId="CF4B363AEF5E42F8A9985F6142DA43DE15">
    <w:name w:val="CF4B363AEF5E42F8A9985F6142DA43DE15"/>
    <w:rsid w:val="007F7754"/>
    <w:rPr>
      <w:rFonts w:ascii="Calibri" w:eastAsia="Times New Roman" w:hAnsi="Calibri" w:cs="Calibri"/>
    </w:rPr>
  </w:style>
  <w:style w:type="paragraph" w:customStyle="1" w:styleId="1C31093765414E3EA59463518979BF6F15">
    <w:name w:val="1C31093765414E3EA59463518979BF6F15"/>
    <w:rsid w:val="007F7754"/>
    <w:rPr>
      <w:rFonts w:ascii="Calibri" w:eastAsia="Times New Roman" w:hAnsi="Calibri" w:cs="Calibri"/>
    </w:rPr>
  </w:style>
  <w:style w:type="paragraph" w:customStyle="1" w:styleId="E6F6BC38468A4926952A4A29595144BB15">
    <w:name w:val="E6F6BC38468A4926952A4A29595144BB15"/>
    <w:rsid w:val="007F7754"/>
    <w:rPr>
      <w:rFonts w:ascii="Calibri" w:eastAsia="Times New Roman" w:hAnsi="Calibri" w:cs="Calibri"/>
    </w:rPr>
  </w:style>
  <w:style w:type="paragraph" w:customStyle="1" w:styleId="F9B4FFB75B28484592760676BE26018715">
    <w:name w:val="F9B4FFB75B28484592760676BE26018715"/>
    <w:rsid w:val="007F7754"/>
    <w:rPr>
      <w:rFonts w:ascii="Calibri" w:eastAsia="Times New Roman" w:hAnsi="Calibri" w:cs="Calibri"/>
    </w:rPr>
  </w:style>
  <w:style w:type="paragraph" w:customStyle="1" w:styleId="2C61852B305C4D8B80AAF176B797663115">
    <w:name w:val="2C61852B305C4D8B80AAF176B797663115"/>
    <w:rsid w:val="007F7754"/>
    <w:rPr>
      <w:rFonts w:ascii="Calibri" w:eastAsia="Times New Roman" w:hAnsi="Calibri" w:cs="Calibri"/>
    </w:rPr>
  </w:style>
  <w:style w:type="paragraph" w:customStyle="1" w:styleId="1CE85280BA3047689056E0518AA24E6915">
    <w:name w:val="1CE85280BA3047689056E0518AA24E6915"/>
    <w:rsid w:val="007F7754"/>
    <w:rPr>
      <w:rFonts w:ascii="Calibri" w:eastAsia="Times New Roman" w:hAnsi="Calibri" w:cs="Calibri"/>
    </w:rPr>
  </w:style>
  <w:style w:type="paragraph" w:customStyle="1" w:styleId="D6FD9827EBB64FE4B52F4B58B1DF5EC815">
    <w:name w:val="D6FD9827EBB64FE4B52F4B58B1DF5EC815"/>
    <w:rsid w:val="007F7754"/>
    <w:rPr>
      <w:rFonts w:ascii="Calibri" w:eastAsia="Times New Roman" w:hAnsi="Calibri" w:cs="Calibri"/>
    </w:rPr>
  </w:style>
  <w:style w:type="paragraph" w:customStyle="1" w:styleId="06E5613E9C86459AB49DC63E7944DC5A15">
    <w:name w:val="06E5613E9C86459AB49DC63E7944DC5A15"/>
    <w:rsid w:val="007F7754"/>
    <w:rPr>
      <w:rFonts w:ascii="Calibri" w:eastAsia="Times New Roman" w:hAnsi="Calibri" w:cs="Calibri"/>
    </w:rPr>
  </w:style>
  <w:style w:type="paragraph" w:customStyle="1" w:styleId="9976FD907AFD461C92F73F5A7454A04D15">
    <w:name w:val="9976FD907AFD461C92F73F5A7454A04D15"/>
    <w:rsid w:val="007F7754"/>
    <w:rPr>
      <w:rFonts w:ascii="Calibri" w:eastAsia="Times New Roman" w:hAnsi="Calibri" w:cs="Calibri"/>
    </w:rPr>
  </w:style>
  <w:style w:type="paragraph" w:customStyle="1" w:styleId="F31D042135434EF387E348B92350BF1115">
    <w:name w:val="F31D042135434EF387E348B92350BF1115"/>
    <w:rsid w:val="007F7754"/>
    <w:rPr>
      <w:rFonts w:ascii="Calibri" w:eastAsia="Times New Roman" w:hAnsi="Calibri" w:cs="Calibri"/>
    </w:rPr>
  </w:style>
  <w:style w:type="paragraph" w:customStyle="1" w:styleId="54A2E43126764B4187C6E41BF7A3894115">
    <w:name w:val="54A2E43126764B4187C6E41BF7A3894115"/>
    <w:rsid w:val="007F7754"/>
    <w:rPr>
      <w:rFonts w:ascii="Calibri" w:eastAsia="Times New Roman" w:hAnsi="Calibri" w:cs="Calibri"/>
    </w:rPr>
  </w:style>
  <w:style w:type="paragraph" w:customStyle="1" w:styleId="E99FD2C0ABEA4B5C87B0627C3E8FBEFC15">
    <w:name w:val="E99FD2C0ABEA4B5C87B0627C3E8FBEFC15"/>
    <w:rsid w:val="007F7754"/>
    <w:rPr>
      <w:rFonts w:ascii="Calibri" w:eastAsia="Times New Roman" w:hAnsi="Calibri" w:cs="Calibri"/>
    </w:rPr>
  </w:style>
  <w:style w:type="paragraph" w:customStyle="1" w:styleId="38A984CD16214F96B4923C531C98455E15">
    <w:name w:val="38A984CD16214F96B4923C531C98455E15"/>
    <w:rsid w:val="007F7754"/>
    <w:rPr>
      <w:rFonts w:ascii="Calibri" w:eastAsia="Times New Roman" w:hAnsi="Calibri" w:cs="Calibri"/>
    </w:rPr>
  </w:style>
  <w:style w:type="paragraph" w:customStyle="1" w:styleId="D3CE9FA6C7B34AD6914509F94888B78815">
    <w:name w:val="D3CE9FA6C7B34AD6914509F94888B78815"/>
    <w:rsid w:val="007F7754"/>
    <w:rPr>
      <w:rFonts w:ascii="Calibri" w:eastAsia="Times New Roman" w:hAnsi="Calibri" w:cs="Calibri"/>
    </w:rPr>
  </w:style>
  <w:style w:type="paragraph" w:customStyle="1" w:styleId="A92F74BF98CF42B7A9BC1F2B1623D74B15">
    <w:name w:val="A92F74BF98CF42B7A9BC1F2B1623D74B15"/>
    <w:rsid w:val="007F7754"/>
    <w:rPr>
      <w:rFonts w:ascii="Calibri" w:eastAsia="Times New Roman" w:hAnsi="Calibri" w:cs="Calibri"/>
    </w:rPr>
  </w:style>
  <w:style w:type="paragraph" w:customStyle="1" w:styleId="7618BC8076D94BE6B6C12C7F0C8CDA2F15">
    <w:name w:val="7618BC8076D94BE6B6C12C7F0C8CDA2F15"/>
    <w:rsid w:val="007F7754"/>
    <w:rPr>
      <w:rFonts w:ascii="Calibri" w:eastAsia="Times New Roman" w:hAnsi="Calibri" w:cs="Calibri"/>
    </w:rPr>
  </w:style>
  <w:style w:type="paragraph" w:customStyle="1" w:styleId="172E134975D0488996F76E101C41766A15">
    <w:name w:val="172E134975D0488996F76E101C41766A15"/>
    <w:rsid w:val="007F7754"/>
    <w:rPr>
      <w:rFonts w:ascii="Calibri" w:eastAsia="Times New Roman" w:hAnsi="Calibri" w:cs="Calibri"/>
    </w:rPr>
  </w:style>
  <w:style w:type="paragraph" w:customStyle="1" w:styleId="2A1FAE39456D44719C755E33F448203C15">
    <w:name w:val="2A1FAE39456D44719C755E33F448203C15"/>
    <w:rsid w:val="007F7754"/>
    <w:rPr>
      <w:rFonts w:ascii="Calibri" w:eastAsia="Times New Roman" w:hAnsi="Calibri" w:cs="Calibri"/>
    </w:rPr>
  </w:style>
  <w:style w:type="paragraph" w:customStyle="1" w:styleId="1A39600CC7A54CB19A3B76E515ABE6C915">
    <w:name w:val="1A39600CC7A54CB19A3B76E515ABE6C915"/>
    <w:rsid w:val="007F7754"/>
    <w:rPr>
      <w:rFonts w:ascii="Calibri" w:eastAsia="Times New Roman" w:hAnsi="Calibri" w:cs="Calibri"/>
    </w:rPr>
  </w:style>
  <w:style w:type="paragraph" w:customStyle="1" w:styleId="85CE910F76664357AD12EF398E9196F815">
    <w:name w:val="85CE910F76664357AD12EF398E9196F815"/>
    <w:rsid w:val="007F7754"/>
    <w:rPr>
      <w:rFonts w:ascii="Calibri" w:eastAsia="Times New Roman" w:hAnsi="Calibri" w:cs="Calibri"/>
    </w:rPr>
  </w:style>
  <w:style w:type="paragraph" w:customStyle="1" w:styleId="39F3760D717A44688649A1EE199D008B15">
    <w:name w:val="39F3760D717A44688649A1EE199D008B15"/>
    <w:rsid w:val="007F7754"/>
    <w:rPr>
      <w:rFonts w:ascii="Calibri" w:eastAsia="Times New Roman" w:hAnsi="Calibri" w:cs="Calibri"/>
    </w:rPr>
  </w:style>
  <w:style w:type="paragraph" w:customStyle="1" w:styleId="50280DD7A917481887FFC583A8627C7315">
    <w:name w:val="50280DD7A917481887FFC583A8627C7315"/>
    <w:rsid w:val="007F7754"/>
    <w:rPr>
      <w:rFonts w:ascii="Calibri" w:eastAsia="Times New Roman" w:hAnsi="Calibri" w:cs="Calibri"/>
    </w:rPr>
  </w:style>
  <w:style w:type="paragraph" w:customStyle="1" w:styleId="C660AD87EDDC4A7E8118F8B56C7F1D2A15">
    <w:name w:val="C660AD87EDDC4A7E8118F8B56C7F1D2A15"/>
    <w:rsid w:val="007F7754"/>
    <w:rPr>
      <w:rFonts w:ascii="Calibri" w:eastAsia="Times New Roman" w:hAnsi="Calibri" w:cs="Calibri"/>
    </w:rPr>
  </w:style>
  <w:style w:type="paragraph" w:customStyle="1" w:styleId="F1F1C91DC85A487BAFC0D4FC757B0B6215">
    <w:name w:val="F1F1C91DC85A487BAFC0D4FC757B0B6215"/>
    <w:rsid w:val="007F7754"/>
    <w:rPr>
      <w:rFonts w:ascii="Calibri" w:eastAsia="Times New Roman" w:hAnsi="Calibri" w:cs="Calibri"/>
    </w:rPr>
  </w:style>
  <w:style w:type="paragraph" w:customStyle="1" w:styleId="DB6F7CD46D20408B9DB652357358CB2615">
    <w:name w:val="DB6F7CD46D20408B9DB652357358CB2615"/>
    <w:rsid w:val="007F7754"/>
    <w:rPr>
      <w:rFonts w:ascii="Calibri" w:eastAsia="Times New Roman" w:hAnsi="Calibri" w:cs="Calibri"/>
    </w:rPr>
  </w:style>
  <w:style w:type="paragraph" w:customStyle="1" w:styleId="43E36EE3F5BB4D619CC45A3497FF504C15">
    <w:name w:val="43E36EE3F5BB4D619CC45A3497FF504C15"/>
    <w:rsid w:val="007F7754"/>
    <w:rPr>
      <w:rFonts w:ascii="Calibri" w:eastAsia="Times New Roman" w:hAnsi="Calibri" w:cs="Calibri"/>
    </w:rPr>
  </w:style>
  <w:style w:type="paragraph" w:customStyle="1" w:styleId="B66AFEF372204706AA04F52418D9827815">
    <w:name w:val="B66AFEF372204706AA04F52418D9827815"/>
    <w:rsid w:val="007F7754"/>
    <w:rPr>
      <w:rFonts w:ascii="Calibri" w:eastAsia="Times New Roman" w:hAnsi="Calibri" w:cs="Calibri"/>
    </w:rPr>
  </w:style>
  <w:style w:type="paragraph" w:customStyle="1" w:styleId="06BB752B8A464A03952C04311944219C15">
    <w:name w:val="06BB752B8A464A03952C04311944219C15"/>
    <w:rsid w:val="007F7754"/>
    <w:rPr>
      <w:rFonts w:ascii="Calibri" w:eastAsia="Times New Roman" w:hAnsi="Calibri" w:cs="Calibri"/>
    </w:rPr>
  </w:style>
  <w:style w:type="paragraph" w:customStyle="1" w:styleId="189D750BF1884E8AA9E5ED930C81041F15">
    <w:name w:val="189D750BF1884E8AA9E5ED930C81041F15"/>
    <w:rsid w:val="007F7754"/>
    <w:rPr>
      <w:rFonts w:ascii="Calibri" w:eastAsia="Times New Roman" w:hAnsi="Calibri" w:cs="Calibri"/>
    </w:rPr>
  </w:style>
  <w:style w:type="paragraph" w:customStyle="1" w:styleId="107E9EDBF5324BF1A7C52CE5C5708D6F14">
    <w:name w:val="107E9EDBF5324BF1A7C52CE5C5708D6F14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053933702704FC0B6E7C41E0961579C10">
    <w:name w:val="B053933702704FC0B6E7C41E0961579C10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307FEF57269459BAEE8D8BD5D9DD30313">
    <w:name w:val="2307FEF57269459BAEE8D8BD5D9DD30313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9CC3580790A042AAB4361C3435EAFFE010">
    <w:name w:val="9CC3580790A042AAB4361C3435EAFFE010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6E096F473F54C4DB614F7EB5465F12411">
    <w:name w:val="26E096F473F54C4DB614F7EB5465F12411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17B7A6A86A94A88B20E5A78E3E17CFD10">
    <w:name w:val="E17B7A6A86A94A88B20E5A78E3E17CFD10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BFB0D844033D4E9EB42F8A421924304D10">
    <w:name w:val="BFB0D844033D4E9EB42F8A421924304D10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D77D0C6E0AF4C37AE6726F2AC41C2609">
    <w:name w:val="ED77D0C6E0AF4C37AE6726F2AC41C2609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421F9A8565334B419276CA746F1D509F9">
    <w:name w:val="421F9A8565334B419276CA746F1D509F9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2A2C11323574E399736E67F9504E95B8">
    <w:name w:val="B2A2C11323574E399736E67F9504E95B8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13347AB3CA7048FA8C312DFCC76A8C398">
    <w:name w:val="13347AB3CA7048FA8C312DFCC76A8C398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ACFF39743C3241E8B6BE4E5B9860AB2E8">
    <w:name w:val="ACFF39743C3241E8B6BE4E5B9860AB2E8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1192F4C9152E4F78A2F38BAFCF6816AB7">
    <w:name w:val="1192F4C9152E4F78A2F38BAFCF6816AB7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448D8CA69723403D9FFB4A770F14CA797">
    <w:name w:val="448D8CA69723403D9FFB4A770F14CA797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47CD0EA491DD458AAC832207C145813C6">
    <w:name w:val="47CD0EA491DD458AAC832207C145813C6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8BB8732BA936439A868EC0C9535014926">
    <w:name w:val="8BB8732BA936439A868EC0C9535014926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704E2B480B8C477EBD911611156EBCA96">
    <w:name w:val="704E2B480B8C477EBD911611156EBCA96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7337ECAC8DC7480EAE09A66C5FB521526">
    <w:name w:val="7337ECAC8DC7480EAE09A66C5FB521526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30F8885D8E2C4A3B8D8C993694B68C4C6">
    <w:name w:val="30F8885D8E2C4A3B8D8C993694B68C4C6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51B8A30168894196A21E05A3D566BDB96">
    <w:name w:val="51B8A30168894196A21E05A3D566BDB96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E73963E40DE8458891B4C3276FFBB5B45">
    <w:name w:val="E73963E40DE8458891B4C3276FFBB5B45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9A3BDC33B66944958704F82EEFA1C40C5">
    <w:name w:val="9A3BDC33B66944958704F82EEFA1C40C5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30A5F8A8CF454F199A9B52DE5B04D93C5">
    <w:name w:val="30A5F8A8CF454F199A9B52DE5B04D93C5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4CD5D0D9C914835AC2A8E09AAABF0CE5">
    <w:name w:val="24CD5D0D9C914835AC2A8E09AAABF0CE5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F8BC745218C24234B474FBD42D9FAC865">
    <w:name w:val="F8BC745218C24234B474FBD42D9FAC865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E3CC70263BF74475B1B8B29EF0F25C215">
    <w:name w:val="E3CC70263BF74475B1B8B29EF0F25C215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BBB876F5436B4175A28FFC25805AAC3F5">
    <w:name w:val="BBB876F5436B4175A28FFC25805AAC3F5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638D65BDF3F44444BCBEC45C663370525">
    <w:name w:val="638D65BDF3F44444BCBEC45C663370525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6A25E4D6564847CC9015D015F84CDBF15">
    <w:name w:val="6A25E4D6564847CC9015D015F84CDBF15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D80D65E57E4D41459EC584845AD90E4B">
    <w:name w:val="D80D65E57E4D41459EC584845AD90E4B"/>
    <w:rsid w:val="007F7754"/>
  </w:style>
  <w:style w:type="paragraph" w:customStyle="1" w:styleId="34E47E502C974B8786C6F7D2B750A7BC">
    <w:name w:val="34E47E502C974B8786C6F7D2B750A7BC"/>
    <w:rsid w:val="007F7754"/>
  </w:style>
  <w:style w:type="paragraph" w:customStyle="1" w:styleId="732316DB0BC745228449A667C2BAEE64">
    <w:name w:val="732316DB0BC745228449A667C2BAEE64"/>
    <w:rsid w:val="007F7754"/>
  </w:style>
  <w:style w:type="paragraph" w:customStyle="1" w:styleId="97BE0B8CB47344C998C95FA2C110AA7A">
    <w:name w:val="97BE0B8CB47344C998C95FA2C110AA7A"/>
    <w:rsid w:val="007F7754"/>
  </w:style>
  <w:style w:type="paragraph" w:customStyle="1" w:styleId="FEA7250D5F6D42B89020BE53093B4B28">
    <w:name w:val="FEA7250D5F6D42B89020BE53093B4B28"/>
    <w:rsid w:val="007F7754"/>
  </w:style>
  <w:style w:type="paragraph" w:customStyle="1" w:styleId="426FE602334B495681AEEE13CB51A313">
    <w:name w:val="426FE602334B495681AEEE13CB51A313"/>
    <w:rsid w:val="007F7754"/>
  </w:style>
  <w:style w:type="paragraph" w:customStyle="1" w:styleId="4717713615D04DC4A3BB7A1CE37784B4">
    <w:name w:val="4717713615D04DC4A3BB7A1CE37784B4"/>
    <w:rsid w:val="007F7754"/>
  </w:style>
  <w:style w:type="paragraph" w:customStyle="1" w:styleId="5998258FEE9442EAB8657CCD69B88B5E">
    <w:name w:val="5998258FEE9442EAB8657CCD69B88B5E"/>
    <w:rsid w:val="007F7754"/>
  </w:style>
  <w:style w:type="paragraph" w:customStyle="1" w:styleId="CDF5837DA31F4457AC51523EFF2F98AF">
    <w:name w:val="CDF5837DA31F4457AC51523EFF2F98AF"/>
    <w:rsid w:val="007F7754"/>
  </w:style>
  <w:style w:type="paragraph" w:customStyle="1" w:styleId="8B3B47AD895346E7B192797CEE543600">
    <w:name w:val="8B3B47AD895346E7B192797CEE543600"/>
    <w:rsid w:val="007F7754"/>
  </w:style>
  <w:style w:type="paragraph" w:customStyle="1" w:styleId="84558FD695AF4592B3BA0400F5682461">
    <w:name w:val="84558FD695AF4592B3BA0400F5682461"/>
    <w:rsid w:val="007F7754"/>
  </w:style>
  <w:style w:type="paragraph" w:customStyle="1" w:styleId="A98BCC125BD1405BA8B434B4404674E7">
    <w:name w:val="A98BCC125BD1405BA8B434B4404674E7"/>
    <w:rsid w:val="007F7754"/>
  </w:style>
  <w:style w:type="paragraph" w:customStyle="1" w:styleId="0F45E220D7F444DF91788FEC3F287D10">
    <w:name w:val="0F45E220D7F444DF91788FEC3F287D10"/>
    <w:rsid w:val="007F7754"/>
  </w:style>
  <w:style w:type="paragraph" w:customStyle="1" w:styleId="E282C7F0397E42E6B23AEEA91B550794">
    <w:name w:val="E282C7F0397E42E6B23AEEA91B550794"/>
    <w:rsid w:val="007F7754"/>
  </w:style>
  <w:style w:type="paragraph" w:customStyle="1" w:styleId="D9F5003B789348FF8C0F82A2BC8D9565">
    <w:name w:val="D9F5003B789348FF8C0F82A2BC8D9565"/>
    <w:rsid w:val="007F7754"/>
  </w:style>
  <w:style w:type="paragraph" w:customStyle="1" w:styleId="B79EF93CAB7F41A188B7AB3801317ECA">
    <w:name w:val="B79EF93CAB7F41A188B7AB3801317ECA"/>
    <w:rsid w:val="007F7754"/>
  </w:style>
  <w:style w:type="paragraph" w:customStyle="1" w:styleId="1ED36BE73742493DB0EFFCA43E8FDDC6">
    <w:name w:val="1ED36BE73742493DB0EFFCA43E8FDDC6"/>
    <w:rsid w:val="007F7754"/>
  </w:style>
  <w:style w:type="paragraph" w:customStyle="1" w:styleId="59F0BF66A69A47D6B1F0E06ABDB4E6E0">
    <w:name w:val="59F0BF66A69A47D6B1F0E06ABDB4E6E0"/>
    <w:rsid w:val="007F7754"/>
  </w:style>
  <w:style w:type="paragraph" w:customStyle="1" w:styleId="047A448349BF4220B393D84748862C28">
    <w:name w:val="047A448349BF4220B393D84748862C28"/>
    <w:rsid w:val="007F7754"/>
  </w:style>
  <w:style w:type="paragraph" w:customStyle="1" w:styleId="6DEB34D426314F7F9277C3BC61BE23B5">
    <w:name w:val="6DEB34D426314F7F9277C3BC61BE23B5"/>
    <w:rsid w:val="007F7754"/>
  </w:style>
  <w:style w:type="paragraph" w:customStyle="1" w:styleId="F2E4BBC621BF48A58209DEF1D0C5E50B23">
    <w:name w:val="F2E4BBC621BF48A58209DEF1D0C5E50B23"/>
    <w:rsid w:val="007F7754"/>
    <w:rPr>
      <w:rFonts w:ascii="Calibri" w:eastAsia="Times New Roman" w:hAnsi="Calibri" w:cs="Calibri"/>
    </w:rPr>
  </w:style>
  <w:style w:type="paragraph" w:customStyle="1" w:styleId="AF5AEF543E8648D3B003111D049F6F1C17">
    <w:name w:val="AF5AEF543E8648D3B003111D049F6F1C17"/>
    <w:rsid w:val="007F7754"/>
    <w:rPr>
      <w:rFonts w:ascii="Calibri" w:eastAsia="Times New Roman" w:hAnsi="Calibri" w:cs="Calibri"/>
    </w:rPr>
  </w:style>
  <w:style w:type="paragraph" w:customStyle="1" w:styleId="EFFCAB1EC1B141A2AFB73B634C95B06E19">
    <w:name w:val="EFFCAB1EC1B141A2AFB73B634C95B06E19"/>
    <w:rsid w:val="007F7754"/>
    <w:rPr>
      <w:rFonts w:ascii="Calibri" w:eastAsia="Times New Roman" w:hAnsi="Calibri" w:cs="Calibri"/>
    </w:rPr>
  </w:style>
  <w:style w:type="paragraph" w:customStyle="1" w:styleId="B5C382BEBAC34B61BA487CAC2986739B21">
    <w:name w:val="B5C382BEBAC34B61BA487CAC2986739B21"/>
    <w:rsid w:val="007F7754"/>
    <w:rPr>
      <w:rFonts w:ascii="Calibri" w:eastAsia="Times New Roman" w:hAnsi="Calibri" w:cs="Calibri"/>
    </w:rPr>
  </w:style>
  <w:style w:type="paragraph" w:customStyle="1" w:styleId="533EBD5644B544AFBC1BBF895BEC7DDF16">
    <w:name w:val="533EBD5644B544AFBC1BBF895BEC7DDF16"/>
    <w:rsid w:val="007F7754"/>
    <w:rPr>
      <w:rFonts w:ascii="Calibri" w:eastAsia="Times New Roman" w:hAnsi="Calibri" w:cs="Calibri"/>
    </w:rPr>
  </w:style>
  <w:style w:type="paragraph" w:customStyle="1" w:styleId="42F5319199F244C89492BE0D0F9B735416">
    <w:name w:val="42F5319199F244C89492BE0D0F9B735416"/>
    <w:rsid w:val="007F7754"/>
    <w:rPr>
      <w:rFonts w:ascii="Calibri" w:eastAsia="Times New Roman" w:hAnsi="Calibri" w:cs="Calibri"/>
    </w:rPr>
  </w:style>
  <w:style w:type="paragraph" w:customStyle="1" w:styleId="3E54AA0BEE174FCA9F9353E198ACC75F16">
    <w:name w:val="3E54AA0BEE174FCA9F9353E198ACC75F16"/>
    <w:rsid w:val="007F7754"/>
    <w:rPr>
      <w:rFonts w:ascii="Calibri" w:eastAsia="Times New Roman" w:hAnsi="Calibri" w:cs="Calibri"/>
    </w:rPr>
  </w:style>
  <w:style w:type="paragraph" w:customStyle="1" w:styleId="DEF45BA0615F42679BC4183CBD12186316">
    <w:name w:val="DEF45BA0615F42679BC4183CBD12186316"/>
    <w:rsid w:val="007F7754"/>
    <w:rPr>
      <w:rFonts w:ascii="Calibri" w:eastAsia="Times New Roman" w:hAnsi="Calibri" w:cs="Calibri"/>
    </w:rPr>
  </w:style>
  <w:style w:type="paragraph" w:customStyle="1" w:styleId="C26E22C0FBCE49A4A78466A710702FFE16">
    <w:name w:val="C26E22C0FBCE49A4A78466A710702FFE16"/>
    <w:rsid w:val="007F7754"/>
    <w:rPr>
      <w:rFonts w:ascii="Calibri" w:eastAsia="Times New Roman" w:hAnsi="Calibri" w:cs="Calibri"/>
    </w:rPr>
  </w:style>
  <w:style w:type="paragraph" w:customStyle="1" w:styleId="B3B17B0866A540FDB99A0CF7B744D5D916">
    <w:name w:val="B3B17B0866A540FDB99A0CF7B744D5D916"/>
    <w:rsid w:val="007F7754"/>
    <w:rPr>
      <w:rFonts w:ascii="Calibri" w:eastAsia="Times New Roman" w:hAnsi="Calibri" w:cs="Calibri"/>
    </w:rPr>
  </w:style>
  <w:style w:type="paragraph" w:customStyle="1" w:styleId="F848E6C9226C431F84E47FAD103ECFE916">
    <w:name w:val="F848E6C9226C431F84E47FAD103ECFE916"/>
    <w:rsid w:val="007F7754"/>
    <w:rPr>
      <w:rFonts w:ascii="Calibri" w:eastAsia="Times New Roman" w:hAnsi="Calibri" w:cs="Calibri"/>
    </w:rPr>
  </w:style>
  <w:style w:type="paragraph" w:customStyle="1" w:styleId="E582C9DFE01440AA8DF4E35941A9871816">
    <w:name w:val="E582C9DFE01440AA8DF4E35941A9871816"/>
    <w:rsid w:val="007F7754"/>
    <w:rPr>
      <w:rFonts w:ascii="Calibri" w:eastAsia="Times New Roman" w:hAnsi="Calibri" w:cs="Calibri"/>
    </w:rPr>
  </w:style>
  <w:style w:type="paragraph" w:customStyle="1" w:styleId="560B4FA2C8F44223A56122DC1C1AA5EA16">
    <w:name w:val="560B4FA2C8F44223A56122DC1C1AA5EA16"/>
    <w:rsid w:val="007F7754"/>
    <w:rPr>
      <w:rFonts w:ascii="Calibri" w:eastAsia="Times New Roman" w:hAnsi="Calibri" w:cs="Calibri"/>
    </w:rPr>
  </w:style>
  <w:style w:type="paragraph" w:customStyle="1" w:styleId="F72D666B2FF54DB08549DE1DB46C4DCB16">
    <w:name w:val="F72D666B2FF54DB08549DE1DB46C4DCB16"/>
    <w:rsid w:val="007F7754"/>
    <w:rPr>
      <w:rFonts w:ascii="Calibri" w:eastAsia="Times New Roman" w:hAnsi="Calibri" w:cs="Calibri"/>
    </w:rPr>
  </w:style>
  <w:style w:type="paragraph" w:customStyle="1" w:styleId="F2D13A7247F74308A98B34B6F74BA1A216">
    <w:name w:val="F2D13A7247F74308A98B34B6F74BA1A216"/>
    <w:rsid w:val="007F7754"/>
    <w:rPr>
      <w:rFonts w:ascii="Calibri" w:eastAsia="Times New Roman" w:hAnsi="Calibri" w:cs="Calibri"/>
    </w:rPr>
  </w:style>
  <w:style w:type="paragraph" w:customStyle="1" w:styleId="8C23933E93774DCFA97BF9B88D608D4C16">
    <w:name w:val="8C23933E93774DCFA97BF9B88D608D4C16"/>
    <w:rsid w:val="007F7754"/>
    <w:rPr>
      <w:rFonts w:ascii="Calibri" w:eastAsia="Times New Roman" w:hAnsi="Calibri" w:cs="Calibri"/>
    </w:rPr>
  </w:style>
  <w:style w:type="paragraph" w:customStyle="1" w:styleId="5E1E1147C1094AF0A248F6297B76518D16">
    <w:name w:val="5E1E1147C1094AF0A248F6297B76518D16"/>
    <w:rsid w:val="007F7754"/>
    <w:rPr>
      <w:rFonts w:ascii="Calibri" w:eastAsia="Times New Roman" w:hAnsi="Calibri" w:cs="Calibri"/>
    </w:rPr>
  </w:style>
  <w:style w:type="paragraph" w:customStyle="1" w:styleId="FF5570E3891C4BAC8C6D89499C2218CB16">
    <w:name w:val="FF5570E3891C4BAC8C6D89499C2218CB16"/>
    <w:rsid w:val="007F7754"/>
    <w:rPr>
      <w:rFonts w:ascii="Calibri" w:eastAsia="Times New Roman" w:hAnsi="Calibri" w:cs="Calibri"/>
    </w:rPr>
  </w:style>
  <w:style w:type="paragraph" w:customStyle="1" w:styleId="E5D5A3A66E974D258F0B9F4F22EA3B9316">
    <w:name w:val="E5D5A3A66E974D258F0B9F4F22EA3B9316"/>
    <w:rsid w:val="007F7754"/>
    <w:rPr>
      <w:rFonts w:ascii="Calibri" w:eastAsia="Times New Roman" w:hAnsi="Calibri" w:cs="Calibri"/>
    </w:rPr>
  </w:style>
  <w:style w:type="paragraph" w:customStyle="1" w:styleId="0AC19391BFE049DA9290831E5301021C16">
    <w:name w:val="0AC19391BFE049DA9290831E5301021C16"/>
    <w:rsid w:val="007F7754"/>
    <w:rPr>
      <w:rFonts w:ascii="Calibri" w:eastAsia="Times New Roman" w:hAnsi="Calibri" w:cs="Calibri"/>
    </w:rPr>
  </w:style>
  <w:style w:type="paragraph" w:customStyle="1" w:styleId="97364F7B6F7A4FE19C537CB7D5EFFC5316">
    <w:name w:val="97364F7B6F7A4FE19C537CB7D5EFFC5316"/>
    <w:rsid w:val="007F7754"/>
    <w:rPr>
      <w:rFonts w:ascii="Calibri" w:eastAsia="Times New Roman" w:hAnsi="Calibri" w:cs="Calibri"/>
    </w:rPr>
  </w:style>
  <w:style w:type="paragraph" w:customStyle="1" w:styleId="7EDEFCF495CD4A0F92382AD0841DB9D516">
    <w:name w:val="7EDEFCF495CD4A0F92382AD0841DB9D516"/>
    <w:rsid w:val="007F7754"/>
    <w:rPr>
      <w:rFonts w:ascii="Calibri" w:eastAsia="Times New Roman" w:hAnsi="Calibri" w:cs="Calibri"/>
    </w:rPr>
  </w:style>
  <w:style w:type="paragraph" w:customStyle="1" w:styleId="C0ACE3BDE2244E499A77888C08F6FCF616">
    <w:name w:val="C0ACE3BDE2244E499A77888C08F6FCF616"/>
    <w:rsid w:val="007F7754"/>
    <w:rPr>
      <w:rFonts w:ascii="Calibri" w:eastAsia="Times New Roman" w:hAnsi="Calibri" w:cs="Calibri"/>
    </w:rPr>
  </w:style>
  <w:style w:type="paragraph" w:customStyle="1" w:styleId="9C1F3A2DA49745C29682A609BE73D33C16">
    <w:name w:val="9C1F3A2DA49745C29682A609BE73D33C16"/>
    <w:rsid w:val="007F7754"/>
    <w:rPr>
      <w:rFonts w:ascii="Calibri" w:eastAsia="Times New Roman" w:hAnsi="Calibri" w:cs="Calibri"/>
    </w:rPr>
  </w:style>
  <w:style w:type="paragraph" w:customStyle="1" w:styleId="2051F943E68F42D8BEC7091EA425167B16">
    <w:name w:val="2051F943E68F42D8BEC7091EA425167B16"/>
    <w:rsid w:val="007F7754"/>
    <w:rPr>
      <w:rFonts w:ascii="Calibri" w:eastAsia="Times New Roman" w:hAnsi="Calibri" w:cs="Calibri"/>
    </w:rPr>
  </w:style>
  <w:style w:type="paragraph" w:customStyle="1" w:styleId="BF6D5A959DF04489ADBB0B8B3193249316">
    <w:name w:val="BF6D5A959DF04489ADBB0B8B3193249316"/>
    <w:rsid w:val="007F7754"/>
    <w:rPr>
      <w:rFonts w:ascii="Calibri" w:eastAsia="Times New Roman" w:hAnsi="Calibri" w:cs="Calibri"/>
    </w:rPr>
  </w:style>
  <w:style w:type="paragraph" w:customStyle="1" w:styleId="87724B2A7D634B3E8361604078B8DD9B16">
    <w:name w:val="87724B2A7D634B3E8361604078B8DD9B16"/>
    <w:rsid w:val="007F7754"/>
    <w:rPr>
      <w:rFonts w:ascii="Calibri" w:eastAsia="Times New Roman" w:hAnsi="Calibri" w:cs="Calibri"/>
    </w:rPr>
  </w:style>
  <w:style w:type="paragraph" w:customStyle="1" w:styleId="DFD7FBCA753D4794B7001CC993C3296816">
    <w:name w:val="DFD7FBCA753D4794B7001CC993C3296816"/>
    <w:rsid w:val="007F7754"/>
    <w:rPr>
      <w:rFonts w:ascii="Calibri" w:eastAsia="Times New Roman" w:hAnsi="Calibri" w:cs="Calibri"/>
    </w:rPr>
  </w:style>
  <w:style w:type="paragraph" w:customStyle="1" w:styleId="7148EF32381F456CBC5FC710A80298C116">
    <w:name w:val="7148EF32381F456CBC5FC710A80298C116"/>
    <w:rsid w:val="007F7754"/>
    <w:rPr>
      <w:rFonts w:ascii="Calibri" w:eastAsia="Times New Roman" w:hAnsi="Calibri" w:cs="Calibri"/>
    </w:rPr>
  </w:style>
  <w:style w:type="paragraph" w:customStyle="1" w:styleId="73137F8421014A2B972AF4A0A97C4A9516">
    <w:name w:val="73137F8421014A2B972AF4A0A97C4A9516"/>
    <w:rsid w:val="007F7754"/>
    <w:rPr>
      <w:rFonts w:ascii="Calibri" w:eastAsia="Times New Roman" w:hAnsi="Calibri" w:cs="Calibri"/>
    </w:rPr>
  </w:style>
  <w:style w:type="paragraph" w:customStyle="1" w:styleId="ECE6A58578E94AA5B680CA9E0B60925716">
    <w:name w:val="ECE6A58578E94AA5B680CA9E0B60925716"/>
    <w:rsid w:val="007F7754"/>
    <w:rPr>
      <w:rFonts w:ascii="Calibri" w:eastAsia="Times New Roman" w:hAnsi="Calibri" w:cs="Calibri"/>
    </w:rPr>
  </w:style>
  <w:style w:type="paragraph" w:customStyle="1" w:styleId="F5343860FB3C4303A2A66BC38503235916">
    <w:name w:val="F5343860FB3C4303A2A66BC38503235916"/>
    <w:rsid w:val="007F7754"/>
    <w:rPr>
      <w:rFonts w:ascii="Calibri" w:eastAsia="Times New Roman" w:hAnsi="Calibri" w:cs="Calibri"/>
    </w:rPr>
  </w:style>
  <w:style w:type="paragraph" w:customStyle="1" w:styleId="08BDF47A740A41D283C1FDD70CFAA25C16">
    <w:name w:val="08BDF47A740A41D283C1FDD70CFAA25C16"/>
    <w:rsid w:val="007F7754"/>
    <w:rPr>
      <w:rFonts w:ascii="Calibri" w:eastAsia="Times New Roman" w:hAnsi="Calibri" w:cs="Calibri"/>
    </w:rPr>
  </w:style>
  <w:style w:type="paragraph" w:customStyle="1" w:styleId="9C5785B0104A4C07B0BED7DD3ADB4DD116">
    <w:name w:val="9C5785B0104A4C07B0BED7DD3ADB4DD116"/>
    <w:rsid w:val="007F7754"/>
    <w:rPr>
      <w:rFonts w:ascii="Calibri" w:eastAsia="Times New Roman" w:hAnsi="Calibri" w:cs="Calibri"/>
    </w:rPr>
  </w:style>
  <w:style w:type="paragraph" w:customStyle="1" w:styleId="DA13D16A1B6A44E4B42FC8DA9011A14816">
    <w:name w:val="DA13D16A1B6A44E4B42FC8DA9011A14816"/>
    <w:rsid w:val="007F7754"/>
    <w:rPr>
      <w:rFonts w:ascii="Calibri" w:eastAsia="Times New Roman" w:hAnsi="Calibri" w:cs="Calibri"/>
    </w:rPr>
  </w:style>
  <w:style w:type="paragraph" w:customStyle="1" w:styleId="522E8A9358A3480092F959B0BA8463E216">
    <w:name w:val="522E8A9358A3480092F959B0BA8463E216"/>
    <w:rsid w:val="007F7754"/>
    <w:rPr>
      <w:rFonts w:ascii="Calibri" w:eastAsia="Times New Roman" w:hAnsi="Calibri" w:cs="Calibri"/>
    </w:rPr>
  </w:style>
  <w:style w:type="paragraph" w:customStyle="1" w:styleId="1BD25D754D9242B8B0B7496F3E52936016">
    <w:name w:val="1BD25D754D9242B8B0B7496F3E52936016"/>
    <w:rsid w:val="007F7754"/>
    <w:rPr>
      <w:rFonts w:ascii="Calibri" w:eastAsia="Times New Roman" w:hAnsi="Calibri" w:cs="Calibri"/>
    </w:rPr>
  </w:style>
  <w:style w:type="paragraph" w:customStyle="1" w:styleId="A0A69245B98341DE9FDB162F281D8B7D16">
    <w:name w:val="A0A69245B98341DE9FDB162F281D8B7D16"/>
    <w:rsid w:val="007F7754"/>
    <w:rPr>
      <w:rFonts w:ascii="Calibri" w:eastAsia="Times New Roman" w:hAnsi="Calibri" w:cs="Calibri"/>
    </w:rPr>
  </w:style>
  <w:style w:type="paragraph" w:customStyle="1" w:styleId="88ADCA31A7B24F89B13D192C80026F1316">
    <w:name w:val="88ADCA31A7B24F89B13D192C80026F1316"/>
    <w:rsid w:val="007F7754"/>
    <w:rPr>
      <w:rFonts w:ascii="Calibri" w:eastAsia="Times New Roman" w:hAnsi="Calibri" w:cs="Calibri"/>
    </w:rPr>
  </w:style>
  <w:style w:type="paragraph" w:customStyle="1" w:styleId="18E2D944E1CB4D3CAEEE1998F476F24616">
    <w:name w:val="18E2D944E1CB4D3CAEEE1998F476F24616"/>
    <w:rsid w:val="007F7754"/>
    <w:rPr>
      <w:rFonts w:ascii="Calibri" w:eastAsia="Times New Roman" w:hAnsi="Calibri" w:cs="Calibri"/>
    </w:rPr>
  </w:style>
  <w:style w:type="paragraph" w:customStyle="1" w:styleId="46290ED9BBF64D6883728C01D94561D516">
    <w:name w:val="46290ED9BBF64D6883728C01D94561D516"/>
    <w:rsid w:val="007F7754"/>
    <w:rPr>
      <w:rFonts w:ascii="Calibri" w:eastAsia="Times New Roman" w:hAnsi="Calibri" w:cs="Calibri"/>
    </w:rPr>
  </w:style>
  <w:style w:type="paragraph" w:customStyle="1" w:styleId="4C63889D825541E28ED1903932E2E7BE16">
    <w:name w:val="4C63889D825541E28ED1903932E2E7BE16"/>
    <w:rsid w:val="007F7754"/>
    <w:rPr>
      <w:rFonts w:ascii="Calibri" w:eastAsia="Times New Roman" w:hAnsi="Calibri" w:cs="Calibri"/>
    </w:rPr>
  </w:style>
  <w:style w:type="paragraph" w:customStyle="1" w:styleId="DB78848AE49245138F4A95CA03BA0FED16">
    <w:name w:val="DB78848AE49245138F4A95CA03BA0FED16"/>
    <w:rsid w:val="007F7754"/>
    <w:rPr>
      <w:rFonts w:ascii="Calibri" w:eastAsia="Times New Roman" w:hAnsi="Calibri" w:cs="Calibri"/>
    </w:rPr>
  </w:style>
  <w:style w:type="paragraph" w:customStyle="1" w:styleId="7281761C8FEE4E4EBFB7B8C2E2505CA416">
    <w:name w:val="7281761C8FEE4E4EBFB7B8C2E2505CA416"/>
    <w:rsid w:val="007F7754"/>
    <w:rPr>
      <w:rFonts w:ascii="Calibri" w:eastAsia="Times New Roman" w:hAnsi="Calibri" w:cs="Calibri"/>
    </w:rPr>
  </w:style>
  <w:style w:type="paragraph" w:customStyle="1" w:styleId="CF4B363AEF5E42F8A9985F6142DA43DE16">
    <w:name w:val="CF4B363AEF5E42F8A9985F6142DA43DE16"/>
    <w:rsid w:val="007F7754"/>
    <w:rPr>
      <w:rFonts w:ascii="Calibri" w:eastAsia="Times New Roman" w:hAnsi="Calibri" w:cs="Calibri"/>
    </w:rPr>
  </w:style>
  <w:style w:type="paragraph" w:customStyle="1" w:styleId="1C31093765414E3EA59463518979BF6F16">
    <w:name w:val="1C31093765414E3EA59463518979BF6F16"/>
    <w:rsid w:val="007F7754"/>
    <w:rPr>
      <w:rFonts w:ascii="Calibri" w:eastAsia="Times New Roman" w:hAnsi="Calibri" w:cs="Calibri"/>
    </w:rPr>
  </w:style>
  <w:style w:type="paragraph" w:customStyle="1" w:styleId="E6F6BC38468A4926952A4A29595144BB16">
    <w:name w:val="E6F6BC38468A4926952A4A29595144BB16"/>
    <w:rsid w:val="007F7754"/>
    <w:rPr>
      <w:rFonts w:ascii="Calibri" w:eastAsia="Times New Roman" w:hAnsi="Calibri" w:cs="Calibri"/>
    </w:rPr>
  </w:style>
  <w:style w:type="paragraph" w:customStyle="1" w:styleId="F9B4FFB75B28484592760676BE26018716">
    <w:name w:val="F9B4FFB75B28484592760676BE26018716"/>
    <w:rsid w:val="007F7754"/>
    <w:rPr>
      <w:rFonts w:ascii="Calibri" w:eastAsia="Times New Roman" w:hAnsi="Calibri" w:cs="Calibri"/>
    </w:rPr>
  </w:style>
  <w:style w:type="paragraph" w:customStyle="1" w:styleId="2C61852B305C4D8B80AAF176B797663116">
    <w:name w:val="2C61852B305C4D8B80AAF176B797663116"/>
    <w:rsid w:val="007F7754"/>
    <w:rPr>
      <w:rFonts w:ascii="Calibri" w:eastAsia="Times New Roman" w:hAnsi="Calibri" w:cs="Calibri"/>
    </w:rPr>
  </w:style>
  <w:style w:type="paragraph" w:customStyle="1" w:styleId="1CE85280BA3047689056E0518AA24E6916">
    <w:name w:val="1CE85280BA3047689056E0518AA24E6916"/>
    <w:rsid w:val="007F7754"/>
    <w:rPr>
      <w:rFonts w:ascii="Calibri" w:eastAsia="Times New Roman" w:hAnsi="Calibri" w:cs="Calibri"/>
    </w:rPr>
  </w:style>
  <w:style w:type="paragraph" w:customStyle="1" w:styleId="D6FD9827EBB64FE4B52F4B58B1DF5EC816">
    <w:name w:val="D6FD9827EBB64FE4B52F4B58B1DF5EC816"/>
    <w:rsid w:val="007F7754"/>
    <w:rPr>
      <w:rFonts w:ascii="Calibri" w:eastAsia="Times New Roman" w:hAnsi="Calibri" w:cs="Calibri"/>
    </w:rPr>
  </w:style>
  <w:style w:type="paragraph" w:customStyle="1" w:styleId="06E5613E9C86459AB49DC63E7944DC5A16">
    <w:name w:val="06E5613E9C86459AB49DC63E7944DC5A16"/>
    <w:rsid w:val="007F7754"/>
    <w:rPr>
      <w:rFonts w:ascii="Calibri" w:eastAsia="Times New Roman" w:hAnsi="Calibri" w:cs="Calibri"/>
    </w:rPr>
  </w:style>
  <w:style w:type="paragraph" w:customStyle="1" w:styleId="9976FD907AFD461C92F73F5A7454A04D16">
    <w:name w:val="9976FD907AFD461C92F73F5A7454A04D16"/>
    <w:rsid w:val="007F7754"/>
    <w:rPr>
      <w:rFonts w:ascii="Calibri" w:eastAsia="Times New Roman" w:hAnsi="Calibri" w:cs="Calibri"/>
    </w:rPr>
  </w:style>
  <w:style w:type="paragraph" w:customStyle="1" w:styleId="F31D042135434EF387E348B92350BF1116">
    <w:name w:val="F31D042135434EF387E348B92350BF1116"/>
    <w:rsid w:val="007F7754"/>
    <w:rPr>
      <w:rFonts w:ascii="Calibri" w:eastAsia="Times New Roman" w:hAnsi="Calibri" w:cs="Calibri"/>
    </w:rPr>
  </w:style>
  <w:style w:type="paragraph" w:customStyle="1" w:styleId="54A2E43126764B4187C6E41BF7A3894116">
    <w:name w:val="54A2E43126764B4187C6E41BF7A3894116"/>
    <w:rsid w:val="007F7754"/>
    <w:rPr>
      <w:rFonts w:ascii="Calibri" w:eastAsia="Times New Roman" w:hAnsi="Calibri" w:cs="Calibri"/>
    </w:rPr>
  </w:style>
  <w:style w:type="paragraph" w:customStyle="1" w:styleId="E99FD2C0ABEA4B5C87B0627C3E8FBEFC16">
    <w:name w:val="E99FD2C0ABEA4B5C87B0627C3E8FBEFC16"/>
    <w:rsid w:val="007F7754"/>
    <w:rPr>
      <w:rFonts w:ascii="Calibri" w:eastAsia="Times New Roman" w:hAnsi="Calibri" w:cs="Calibri"/>
    </w:rPr>
  </w:style>
  <w:style w:type="paragraph" w:customStyle="1" w:styleId="38A984CD16214F96B4923C531C98455E16">
    <w:name w:val="38A984CD16214F96B4923C531C98455E16"/>
    <w:rsid w:val="007F7754"/>
    <w:rPr>
      <w:rFonts w:ascii="Calibri" w:eastAsia="Times New Roman" w:hAnsi="Calibri" w:cs="Calibri"/>
    </w:rPr>
  </w:style>
  <w:style w:type="paragraph" w:customStyle="1" w:styleId="D3CE9FA6C7B34AD6914509F94888B78816">
    <w:name w:val="D3CE9FA6C7B34AD6914509F94888B78816"/>
    <w:rsid w:val="007F7754"/>
    <w:rPr>
      <w:rFonts w:ascii="Calibri" w:eastAsia="Times New Roman" w:hAnsi="Calibri" w:cs="Calibri"/>
    </w:rPr>
  </w:style>
  <w:style w:type="paragraph" w:customStyle="1" w:styleId="A92F74BF98CF42B7A9BC1F2B1623D74B16">
    <w:name w:val="A92F74BF98CF42B7A9BC1F2B1623D74B16"/>
    <w:rsid w:val="007F7754"/>
    <w:rPr>
      <w:rFonts w:ascii="Calibri" w:eastAsia="Times New Roman" w:hAnsi="Calibri" w:cs="Calibri"/>
    </w:rPr>
  </w:style>
  <w:style w:type="paragraph" w:customStyle="1" w:styleId="7618BC8076D94BE6B6C12C7F0C8CDA2F16">
    <w:name w:val="7618BC8076D94BE6B6C12C7F0C8CDA2F16"/>
    <w:rsid w:val="007F7754"/>
    <w:rPr>
      <w:rFonts w:ascii="Calibri" w:eastAsia="Times New Roman" w:hAnsi="Calibri" w:cs="Calibri"/>
    </w:rPr>
  </w:style>
  <w:style w:type="paragraph" w:customStyle="1" w:styleId="172E134975D0488996F76E101C41766A16">
    <w:name w:val="172E134975D0488996F76E101C41766A16"/>
    <w:rsid w:val="007F7754"/>
    <w:rPr>
      <w:rFonts w:ascii="Calibri" w:eastAsia="Times New Roman" w:hAnsi="Calibri" w:cs="Calibri"/>
    </w:rPr>
  </w:style>
  <w:style w:type="paragraph" w:customStyle="1" w:styleId="2A1FAE39456D44719C755E33F448203C16">
    <w:name w:val="2A1FAE39456D44719C755E33F448203C16"/>
    <w:rsid w:val="007F7754"/>
    <w:rPr>
      <w:rFonts w:ascii="Calibri" w:eastAsia="Times New Roman" w:hAnsi="Calibri" w:cs="Calibri"/>
    </w:rPr>
  </w:style>
  <w:style w:type="paragraph" w:customStyle="1" w:styleId="1A39600CC7A54CB19A3B76E515ABE6C916">
    <w:name w:val="1A39600CC7A54CB19A3B76E515ABE6C916"/>
    <w:rsid w:val="007F7754"/>
    <w:rPr>
      <w:rFonts w:ascii="Calibri" w:eastAsia="Times New Roman" w:hAnsi="Calibri" w:cs="Calibri"/>
    </w:rPr>
  </w:style>
  <w:style w:type="paragraph" w:customStyle="1" w:styleId="85CE910F76664357AD12EF398E9196F816">
    <w:name w:val="85CE910F76664357AD12EF398E9196F816"/>
    <w:rsid w:val="007F7754"/>
    <w:rPr>
      <w:rFonts w:ascii="Calibri" w:eastAsia="Times New Roman" w:hAnsi="Calibri" w:cs="Calibri"/>
    </w:rPr>
  </w:style>
  <w:style w:type="paragraph" w:customStyle="1" w:styleId="39F3760D717A44688649A1EE199D008B16">
    <w:name w:val="39F3760D717A44688649A1EE199D008B16"/>
    <w:rsid w:val="007F7754"/>
    <w:rPr>
      <w:rFonts w:ascii="Calibri" w:eastAsia="Times New Roman" w:hAnsi="Calibri" w:cs="Calibri"/>
    </w:rPr>
  </w:style>
  <w:style w:type="paragraph" w:customStyle="1" w:styleId="50280DD7A917481887FFC583A8627C7316">
    <w:name w:val="50280DD7A917481887FFC583A8627C7316"/>
    <w:rsid w:val="007F7754"/>
    <w:rPr>
      <w:rFonts w:ascii="Calibri" w:eastAsia="Times New Roman" w:hAnsi="Calibri" w:cs="Calibri"/>
    </w:rPr>
  </w:style>
  <w:style w:type="paragraph" w:customStyle="1" w:styleId="C660AD87EDDC4A7E8118F8B56C7F1D2A16">
    <w:name w:val="C660AD87EDDC4A7E8118F8B56C7F1D2A16"/>
    <w:rsid w:val="007F7754"/>
    <w:rPr>
      <w:rFonts w:ascii="Calibri" w:eastAsia="Times New Roman" w:hAnsi="Calibri" w:cs="Calibri"/>
    </w:rPr>
  </w:style>
  <w:style w:type="paragraph" w:customStyle="1" w:styleId="F1F1C91DC85A487BAFC0D4FC757B0B6216">
    <w:name w:val="F1F1C91DC85A487BAFC0D4FC757B0B6216"/>
    <w:rsid w:val="007F7754"/>
    <w:rPr>
      <w:rFonts w:ascii="Calibri" w:eastAsia="Times New Roman" w:hAnsi="Calibri" w:cs="Calibri"/>
    </w:rPr>
  </w:style>
  <w:style w:type="paragraph" w:customStyle="1" w:styleId="DB6F7CD46D20408B9DB652357358CB2616">
    <w:name w:val="DB6F7CD46D20408B9DB652357358CB2616"/>
    <w:rsid w:val="007F7754"/>
    <w:rPr>
      <w:rFonts w:ascii="Calibri" w:eastAsia="Times New Roman" w:hAnsi="Calibri" w:cs="Calibri"/>
    </w:rPr>
  </w:style>
  <w:style w:type="paragraph" w:customStyle="1" w:styleId="43E36EE3F5BB4D619CC45A3497FF504C16">
    <w:name w:val="43E36EE3F5BB4D619CC45A3497FF504C16"/>
    <w:rsid w:val="007F7754"/>
    <w:rPr>
      <w:rFonts w:ascii="Calibri" w:eastAsia="Times New Roman" w:hAnsi="Calibri" w:cs="Calibri"/>
    </w:rPr>
  </w:style>
  <w:style w:type="paragraph" w:customStyle="1" w:styleId="B66AFEF372204706AA04F52418D9827816">
    <w:name w:val="B66AFEF372204706AA04F52418D9827816"/>
    <w:rsid w:val="007F7754"/>
    <w:rPr>
      <w:rFonts w:ascii="Calibri" w:eastAsia="Times New Roman" w:hAnsi="Calibri" w:cs="Calibri"/>
    </w:rPr>
  </w:style>
  <w:style w:type="paragraph" w:customStyle="1" w:styleId="06BB752B8A464A03952C04311944219C16">
    <w:name w:val="06BB752B8A464A03952C04311944219C16"/>
    <w:rsid w:val="007F7754"/>
    <w:rPr>
      <w:rFonts w:ascii="Calibri" w:eastAsia="Times New Roman" w:hAnsi="Calibri" w:cs="Calibri"/>
    </w:rPr>
  </w:style>
  <w:style w:type="paragraph" w:customStyle="1" w:styleId="189D750BF1884E8AA9E5ED930C81041F16">
    <w:name w:val="189D750BF1884E8AA9E5ED930C81041F16"/>
    <w:rsid w:val="007F7754"/>
    <w:rPr>
      <w:rFonts w:ascii="Calibri" w:eastAsia="Times New Roman" w:hAnsi="Calibri" w:cs="Calibri"/>
    </w:rPr>
  </w:style>
  <w:style w:type="paragraph" w:customStyle="1" w:styleId="107E9EDBF5324BF1A7C52CE5C5708D6F15">
    <w:name w:val="107E9EDBF5324BF1A7C52CE5C5708D6F15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053933702704FC0B6E7C41E0961579C11">
    <w:name w:val="B053933702704FC0B6E7C41E0961579C1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307FEF57269459BAEE8D8BD5D9DD30314">
    <w:name w:val="2307FEF57269459BAEE8D8BD5D9DD30314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9CC3580790A042AAB4361C3435EAFFE011">
    <w:name w:val="9CC3580790A042AAB4361C3435EAFFE01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6E096F473F54C4DB614F7EB5465F12412">
    <w:name w:val="26E096F473F54C4DB614F7EB5465F12412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17B7A6A86A94A88B20E5A78E3E17CFD11">
    <w:name w:val="E17B7A6A86A94A88B20E5A78E3E17CFD1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BFB0D844033D4E9EB42F8A421924304D11">
    <w:name w:val="BFB0D844033D4E9EB42F8A421924304D11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D77D0C6E0AF4C37AE6726F2AC41C26010">
    <w:name w:val="ED77D0C6E0AF4C37AE6726F2AC41C26010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421F9A8565334B419276CA746F1D509F10">
    <w:name w:val="421F9A8565334B419276CA746F1D509F10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2A2C11323574E399736E67F9504E95B9">
    <w:name w:val="B2A2C11323574E399736E67F9504E95B9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13347AB3CA7048FA8C312DFCC76A8C399">
    <w:name w:val="13347AB3CA7048FA8C312DFCC76A8C399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ACFF39743C3241E8B6BE4E5B9860AB2E9">
    <w:name w:val="ACFF39743C3241E8B6BE4E5B9860AB2E9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1192F4C9152E4F78A2F38BAFCF6816AB8">
    <w:name w:val="1192F4C9152E4F78A2F38BAFCF6816AB8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448D8CA69723403D9FFB4A770F14CA798">
    <w:name w:val="448D8CA69723403D9FFB4A770F14CA798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47CD0EA491DD458AAC832207C145813C7">
    <w:name w:val="47CD0EA491DD458AAC832207C145813C7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8BB8732BA936439A868EC0C9535014927">
    <w:name w:val="8BB8732BA936439A868EC0C9535014927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704E2B480B8C477EBD911611156EBCA97">
    <w:name w:val="704E2B480B8C477EBD911611156EBCA97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7337ECAC8DC7480EAE09A66C5FB521527">
    <w:name w:val="7337ECAC8DC7480EAE09A66C5FB521527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30F8885D8E2C4A3B8D8C993694B68C4C7">
    <w:name w:val="30F8885D8E2C4A3B8D8C993694B68C4C7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51B8A30168894196A21E05A3D566BDB97">
    <w:name w:val="51B8A30168894196A21E05A3D566BDB97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D80D65E57E4D41459EC584845AD90E4B1">
    <w:name w:val="D80D65E57E4D41459EC584845AD90E4B1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34E47E502C974B8786C6F7D2B750A7BC1">
    <w:name w:val="34E47E502C974B8786C6F7D2B750A7BC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732316DB0BC745228449A667C2BAEE641">
    <w:name w:val="732316DB0BC745228449A667C2BAEE641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97BE0B8CB47344C998C95FA2C110AA7A1">
    <w:name w:val="97BE0B8CB47344C998C95FA2C110AA7A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FEA7250D5F6D42B89020BE53093B4B281">
    <w:name w:val="FEA7250D5F6D42B89020BE53093B4B281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426FE602334B495681AEEE13CB51A3131">
    <w:name w:val="426FE602334B495681AEEE13CB51A313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4717713615D04DC4A3BB7A1CE37784B41">
    <w:name w:val="4717713615D04DC4A3BB7A1CE37784B41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5998258FEE9442EAB8657CCD69B88B5E1">
    <w:name w:val="5998258FEE9442EAB8657CCD69B88B5E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CDF5837DA31F4457AC51523EFF2F98AF1">
    <w:name w:val="CDF5837DA31F4457AC51523EFF2F98AF1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8B3B47AD895346E7B192797CEE5436001">
    <w:name w:val="8B3B47AD895346E7B192797CEE543600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E73963E40DE8458891B4C3276FFBB5B46">
    <w:name w:val="E73963E40DE8458891B4C3276FFBB5B46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9A3BDC33B66944958704F82EEFA1C40C6">
    <w:name w:val="9A3BDC33B66944958704F82EEFA1C40C6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30A5F8A8CF454F199A9B52DE5B04D93C6">
    <w:name w:val="30A5F8A8CF454F199A9B52DE5B04D93C6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4CD5D0D9C914835AC2A8E09AAABF0CE6">
    <w:name w:val="24CD5D0D9C914835AC2A8E09AAABF0CE6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F8BC745218C24234B474FBD42D9FAC866">
    <w:name w:val="F8BC745218C24234B474FBD42D9FAC866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E3CC70263BF74475B1B8B29EF0F25C216">
    <w:name w:val="E3CC70263BF74475B1B8B29EF0F25C216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BBB876F5436B4175A28FFC25805AAC3F6">
    <w:name w:val="BBB876F5436B4175A28FFC25805AAC3F6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638D65BDF3F44444BCBEC45C663370526">
    <w:name w:val="638D65BDF3F44444BCBEC45C663370526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6A25E4D6564847CC9015D015F84CDBF16">
    <w:name w:val="6A25E4D6564847CC9015D015F84CDBF16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F3055526E36C48FEB4EA22936501197C">
    <w:name w:val="F3055526E36C48FEB4EA22936501197C"/>
    <w:rsid w:val="00C75EA3"/>
  </w:style>
  <w:style w:type="paragraph" w:customStyle="1" w:styleId="0EE7D9509F50487E9E9E7619EE984130">
    <w:name w:val="0EE7D9509F50487E9E9E7619EE984130"/>
    <w:rsid w:val="00C75EA3"/>
  </w:style>
  <w:style w:type="paragraph" w:customStyle="1" w:styleId="8ACD5BBD7100484985181C018F161434">
    <w:name w:val="8ACD5BBD7100484985181C018F161434"/>
    <w:rsid w:val="00815C0D"/>
  </w:style>
  <w:style w:type="paragraph" w:customStyle="1" w:styleId="BB94AA37B0A84E92B0B5EF4A306A056A">
    <w:name w:val="BB94AA37B0A84E92B0B5EF4A306A056A"/>
    <w:rsid w:val="00815C0D"/>
  </w:style>
  <w:style w:type="paragraph" w:customStyle="1" w:styleId="D2B6848100D344CD9A9892EF1C0E86DF">
    <w:name w:val="D2B6848100D344CD9A9892EF1C0E86DF"/>
    <w:rsid w:val="00815C0D"/>
  </w:style>
  <w:style w:type="paragraph" w:customStyle="1" w:styleId="531EAB22786346C88EA75DECC5BD8494">
    <w:name w:val="531EAB22786346C88EA75DECC5BD8494"/>
    <w:rsid w:val="00815C0D"/>
  </w:style>
  <w:style w:type="paragraph" w:customStyle="1" w:styleId="0006C88C134F464AB2720CD1EAB938FC">
    <w:name w:val="0006C88C134F464AB2720CD1EAB938FC"/>
    <w:rsid w:val="00815C0D"/>
  </w:style>
  <w:style w:type="paragraph" w:customStyle="1" w:styleId="31B02D405E274E29A9CA729805533CEE">
    <w:name w:val="31B02D405E274E29A9CA729805533CEE"/>
    <w:rsid w:val="00815C0D"/>
  </w:style>
  <w:style w:type="paragraph" w:customStyle="1" w:styleId="80ACE45B4F1B442284E9BDDBA7D6ABD6">
    <w:name w:val="80ACE45B4F1B442284E9BDDBA7D6ABD6"/>
    <w:rsid w:val="00815C0D"/>
  </w:style>
  <w:style w:type="paragraph" w:customStyle="1" w:styleId="7CE6F47E15734893B307EBE1E425150D">
    <w:name w:val="7CE6F47E15734893B307EBE1E425150D"/>
    <w:rsid w:val="005B2B83"/>
  </w:style>
  <w:style w:type="paragraph" w:customStyle="1" w:styleId="B70EFCE523AA42E0B25FE3D4219EB61C">
    <w:name w:val="B70EFCE523AA42E0B25FE3D4219EB61C"/>
    <w:rsid w:val="005B2B83"/>
  </w:style>
  <w:style w:type="paragraph" w:customStyle="1" w:styleId="0A22B4691D234DF5A85224B09229CA30">
    <w:name w:val="0A22B4691D234DF5A85224B09229CA30"/>
    <w:rsid w:val="005B2B83"/>
  </w:style>
  <w:style w:type="paragraph" w:customStyle="1" w:styleId="6E91CF7B3C194987889DBCC12C7F27EE">
    <w:name w:val="6E91CF7B3C194987889DBCC12C7F27EE"/>
    <w:rsid w:val="005B2B83"/>
  </w:style>
  <w:style w:type="paragraph" w:customStyle="1" w:styleId="86F02B96E06D4C539794711CC73D753D">
    <w:name w:val="86F02B96E06D4C539794711CC73D753D"/>
    <w:rsid w:val="005B2B83"/>
  </w:style>
  <w:style w:type="paragraph" w:customStyle="1" w:styleId="2FDF78FED5CC490E962B1975C16092DC">
    <w:name w:val="2FDF78FED5CC490E962B1975C16092DC"/>
    <w:rsid w:val="005B2B83"/>
  </w:style>
  <w:style w:type="paragraph" w:customStyle="1" w:styleId="025A56BFFBB243ADB1E4E3E2DAFA5389">
    <w:name w:val="025A56BFFBB243ADB1E4E3E2DAFA5389"/>
    <w:rsid w:val="005B2B83"/>
  </w:style>
  <w:style w:type="paragraph" w:customStyle="1" w:styleId="A289FBAC19144E3BB4C4DE12248EB6EE">
    <w:name w:val="A289FBAC19144E3BB4C4DE12248EB6EE"/>
    <w:rsid w:val="005B2B83"/>
  </w:style>
  <w:style w:type="paragraph" w:customStyle="1" w:styleId="5118E0CB34704D37903199D02C286A23">
    <w:name w:val="5118E0CB34704D37903199D02C286A23"/>
    <w:rsid w:val="005B2B83"/>
  </w:style>
  <w:style w:type="paragraph" w:customStyle="1" w:styleId="B3EC9C98AF614F0EB63E20D3E09B7BC7">
    <w:name w:val="B3EC9C98AF614F0EB63E20D3E09B7BC7"/>
    <w:rsid w:val="005B2B83"/>
  </w:style>
  <w:style w:type="paragraph" w:customStyle="1" w:styleId="2C89F539BD2247CE9063C987992B4D80">
    <w:name w:val="2C89F539BD2247CE9063C987992B4D80"/>
    <w:rsid w:val="005B2B83"/>
  </w:style>
  <w:style w:type="paragraph" w:customStyle="1" w:styleId="814F7C5F79B34A6081F09963075499A4">
    <w:name w:val="814F7C5F79B34A6081F09963075499A4"/>
    <w:rsid w:val="005B2B83"/>
  </w:style>
  <w:style w:type="paragraph" w:customStyle="1" w:styleId="395242A4E8934494A7E1DCC8CDE6D1F5">
    <w:name w:val="395242A4E8934494A7E1DCC8CDE6D1F5"/>
    <w:rsid w:val="003D5F3B"/>
  </w:style>
  <w:style w:type="paragraph" w:customStyle="1" w:styleId="8430A9044C6B4CD687ECEC616C691AA7">
    <w:name w:val="8430A9044C6B4CD687ECEC616C691AA7"/>
    <w:rsid w:val="003D5F3B"/>
  </w:style>
  <w:style w:type="paragraph" w:customStyle="1" w:styleId="9CE0C1685E0842BD9D0E6C58A49B5E28">
    <w:name w:val="9CE0C1685E0842BD9D0E6C58A49B5E28"/>
    <w:rsid w:val="003D5F3B"/>
  </w:style>
  <w:style w:type="paragraph" w:customStyle="1" w:styleId="0ECB2E30700C4DCA9E7528CBEDDFF186">
    <w:name w:val="0ECB2E30700C4DCA9E7528CBEDDFF186"/>
    <w:rsid w:val="00431FB3"/>
  </w:style>
  <w:style w:type="paragraph" w:customStyle="1" w:styleId="BAE15D75786B4B03A10E2FECAC868165">
    <w:name w:val="BAE15D75786B4B03A10E2FECAC868165"/>
    <w:rsid w:val="00431FB3"/>
  </w:style>
  <w:style w:type="paragraph" w:customStyle="1" w:styleId="312BBC77B7E94036BD03D93F7FBFD0A2">
    <w:name w:val="312BBC77B7E94036BD03D93F7FBFD0A2"/>
    <w:rsid w:val="00431FB3"/>
  </w:style>
  <w:style w:type="paragraph" w:customStyle="1" w:styleId="4FE0BB74273C440CB011B8E30FEAB9FA">
    <w:name w:val="4FE0BB74273C440CB011B8E30FEAB9FA"/>
    <w:rsid w:val="00431FB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31FB3"/>
    <w:rPr>
      <w:color w:val="808080"/>
    </w:rPr>
  </w:style>
  <w:style w:type="paragraph" w:customStyle="1" w:styleId="F2E4BBC621BF48A58209DEF1D0C5E50B">
    <w:name w:val="F2E4BBC621BF48A58209DEF1D0C5E50B"/>
  </w:style>
  <w:style w:type="paragraph" w:customStyle="1" w:styleId="999DD4F6F382443CB98A91E099BD545F">
    <w:name w:val="999DD4F6F382443CB98A91E099BD545F"/>
  </w:style>
  <w:style w:type="paragraph" w:customStyle="1" w:styleId="F2E4BBC621BF48A58209DEF1D0C5E50B1">
    <w:name w:val="F2E4BBC621BF48A58209DEF1D0C5E50B1"/>
    <w:rsid w:val="007F7754"/>
    <w:rPr>
      <w:rFonts w:ascii="Calibri" w:eastAsia="Times New Roman" w:hAnsi="Calibri" w:cs="Calibri"/>
    </w:rPr>
  </w:style>
  <w:style w:type="paragraph" w:customStyle="1" w:styleId="F2E4BBC621BF48A58209DEF1D0C5E50B2">
    <w:name w:val="F2E4BBC621BF48A58209DEF1D0C5E50B2"/>
    <w:rsid w:val="007F7754"/>
    <w:rPr>
      <w:rFonts w:ascii="Calibri" w:eastAsia="Times New Roman" w:hAnsi="Calibri" w:cs="Calibri"/>
    </w:rPr>
  </w:style>
  <w:style w:type="paragraph" w:customStyle="1" w:styleId="B5C382BEBAC34B61BA487CAC2986739B">
    <w:name w:val="B5C382BEBAC34B61BA487CAC2986739B"/>
    <w:rsid w:val="007F7754"/>
    <w:rPr>
      <w:rFonts w:ascii="Calibri" w:eastAsia="Times New Roman" w:hAnsi="Calibri" w:cs="Calibri"/>
    </w:rPr>
  </w:style>
  <w:style w:type="paragraph" w:customStyle="1" w:styleId="81553F32D5A94CB59C691C826CD1942E">
    <w:name w:val="81553F32D5A94CB59C691C826CD1942E"/>
    <w:rsid w:val="007F7754"/>
  </w:style>
  <w:style w:type="paragraph" w:customStyle="1" w:styleId="303F57D86EE243909FBD5AA79D11B037">
    <w:name w:val="303F57D86EE243909FBD5AA79D11B037"/>
    <w:rsid w:val="007F7754"/>
  </w:style>
  <w:style w:type="paragraph" w:customStyle="1" w:styleId="0CEA92190CB242A59BBB8C1CC4887F49">
    <w:name w:val="0CEA92190CB242A59BBB8C1CC4887F49"/>
    <w:rsid w:val="007F7754"/>
  </w:style>
  <w:style w:type="paragraph" w:customStyle="1" w:styleId="3A942BE0420B47688AF55796306D8C77">
    <w:name w:val="3A942BE0420B47688AF55796306D8C77"/>
    <w:rsid w:val="007F7754"/>
  </w:style>
  <w:style w:type="paragraph" w:customStyle="1" w:styleId="C61B8967476C48B8ACCCA2A3C3DAA9D3">
    <w:name w:val="C61B8967476C48B8ACCCA2A3C3DAA9D3"/>
    <w:rsid w:val="007F7754"/>
  </w:style>
  <w:style w:type="paragraph" w:customStyle="1" w:styleId="8F226476EBF84909925574EBEAA059A4">
    <w:name w:val="8F226476EBF84909925574EBEAA059A4"/>
    <w:rsid w:val="007F7754"/>
  </w:style>
  <w:style w:type="paragraph" w:customStyle="1" w:styleId="5050E7418463461F9E87B724D74B89CD">
    <w:name w:val="5050E7418463461F9E87B724D74B89CD"/>
    <w:rsid w:val="007F7754"/>
  </w:style>
  <w:style w:type="paragraph" w:customStyle="1" w:styleId="E0EA553D4DE547EBAED51D2ECA6181BF">
    <w:name w:val="E0EA553D4DE547EBAED51D2ECA6181BF"/>
    <w:rsid w:val="007F7754"/>
  </w:style>
  <w:style w:type="paragraph" w:customStyle="1" w:styleId="76746ACF2A0445BBAF85DEB3895DE279">
    <w:name w:val="76746ACF2A0445BBAF85DEB3895DE279"/>
    <w:rsid w:val="007F7754"/>
  </w:style>
  <w:style w:type="paragraph" w:customStyle="1" w:styleId="089DA8A250F642C0A560E6C9AC368523">
    <w:name w:val="089DA8A250F642C0A560E6C9AC368523"/>
    <w:rsid w:val="007F7754"/>
  </w:style>
  <w:style w:type="paragraph" w:customStyle="1" w:styleId="C2CD677514094DACB011DDF599DFC4A8">
    <w:name w:val="C2CD677514094DACB011DDF599DFC4A8"/>
    <w:rsid w:val="007F7754"/>
  </w:style>
  <w:style w:type="paragraph" w:customStyle="1" w:styleId="77F3EC6CC5354DBB976E0669F592F903">
    <w:name w:val="77F3EC6CC5354DBB976E0669F592F903"/>
    <w:rsid w:val="007F7754"/>
  </w:style>
  <w:style w:type="paragraph" w:customStyle="1" w:styleId="B1D13D410C6C4C24A22E4D7B24E52FE6">
    <w:name w:val="B1D13D410C6C4C24A22E4D7B24E52FE6"/>
    <w:rsid w:val="007F7754"/>
  </w:style>
  <w:style w:type="paragraph" w:customStyle="1" w:styleId="0EB9BD45730140C487844FCD5E7FFA30">
    <w:name w:val="0EB9BD45730140C487844FCD5E7FFA30"/>
    <w:rsid w:val="007F7754"/>
  </w:style>
  <w:style w:type="paragraph" w:customStyle="1" w:styleId="318DD4672846425CB7E21BC896C65804">
    <w:name w:val="318DD4672846425CB7E21BC896C65804"/>
    <w:rsid w:val="007F7754"/>
  </w:style>
  <w:style w:type="paragraph" w:customStyle="1" w:styleId="D2EE8148A64E4DC4969C126CE290BE7B">
    <w:name w:val="D2EE8148A64E4DC4969C126CE290BE7B"/>
    <w:rsid w:val="007F7754"/>
  </w:style>
  <w:style w:type="paragraph" w:customStyle="1" w:styleId="3D31FB71B5D446BD8E98AA5F8E30521C">
    <w:name w:val="3D31FB71B5D446BD8E98AA5F8E30521C"/>
    <w:rsid w:val="007F7754"/>
  </w:style>
  <w:style w:type="paragraph" w:customStyle="1" w:styleId="BE0F0A5FE56245239DBD6BFD5C0D9EFF">
    <w:name w:val="BE0F0A5FE56245239DBD6BFD5C0D9EFF"/>
    <w:rsid w:val="007F7754"/>
  </w:style>
  <w:style w:type="paragraph" w:customStyle="1" w:styleId="8DB79CDC04324A97B596BBB0A2FC7C6D">
    <w:name w:val="8DB79CDC04324A97B596BBB0A2FC7C6D"/>
    <w:rsid w:val="007F7754"/>
  </w:style>
  <w:style w:type="paragraph" w:customStyle="1" w:styleId="EC505DE89FAA4E78933D0770E959BEA7">
    <w:name w:val="EC505DE89FAA4E78933D0770E959BEA7"/>
    <w:rsid w:val="007F7754"/>
  </w:style>
  <w:style w:type="paragraph" w:customStyle="1" w:styleId="5563D69397AA4A399A8F26B9716345C1">
    <w:name w:val="5563D69397AA4A399A8F26B9716345C1"/>
    <w:rsid w:val="007F7754"/>
  </w:style>
  <w:style w:type="paragraph" w:customStyle="1" w:styleId="B537A45593124F30A49312CEE4BDB895">
    <w:name w:val="B537A45593124F30A49312CEE4BDB895"/>
    <w:rsid w:val="007F7754"/>
  </w:style>
  <w:style w:type="paragraph" w:customStyle="1" w:styleId="7FA4060249264A4D840ADB81A02B8688">
    <w:name w:val="7FA4060249264A4D840ADB81A02B8688"/>
    <w:rsid w:val="007F7754"/>
  </w:style>
  <w:style w:type="paragraph" w:customStyle="1" w:styleId="F2E4BBC621BF48A58209DEF1D0C5E50B3">
    <w:name w:val="F2E4BBC621BF48A58209DEF1D0C5E50B3"/>
    <w:rsid w:val="007F7754"/>
    <w:rPr>
      <w:rFonts w:ascii="Calibri" w:eastAsia="Times New Roman" w:hAnsi="Calibri" w:cs="Calibri"/>
    </w:rPr>
  </w:style>
  <w:style w:type="paragraph" w:customStyle="1" w:styleId="B5C382BEBAC34B61BA487CAC2986739B1">
    <w:name w:val="B5C382BEBAC34B61BA487CAC2986739B1"/>
    <w:rsid w:val="007F7754"/>
    <w:rPr>
      <w:rFonts w:ascii="Calibri" w:eastAsia="Times New Roman" w:hAnsi="Calibri" w:cs="Calibri"/>
    </w:rPr>
  </w:style>
  <w:style w:type="paragraph" w:customStyle="1" w:styleId="81553F32D5A94CB59C691C826CD1942E1">
    <w:name w:val="81553F32D5A94CB59C691C826CD1942E1"/>
    <w:rsid w:val="007F7754"/>
    <w:rPr>
      <w:rFonts w:ascii="Calibri" w:eastAsia="Times New Roman" w:hAnsi="Calibri" w:cs="Calibri"/>
    </w:rPr>
  </w:style>
  <w:style w:type="paragraph" w:customStyle="1" w:styleId="303F57D86EE243909FBD5AA79D11B0371">
    <w:name w:val="303F57D86EE243909FBD5AA79D11B0371"/>
    <w:rsid w:val="007F7754"/>
    <w:rPr>
      <w:rFonts w:ascii="Calibri" w:eastAsia="Times New Roman" w:hAnsi="Calibri" w:cs="Calibri"/>
    </w:rPr>
  </w:style>
  <w:style w:type="paragraph" w:customStyle="1" w:styleId="0CEA92190CB242A59BBB8C1CC4887F491">
    <w:name w:val="0CEA92190CB242A59BBB8C1CC4887F491"/>
    <w:rsid w:val="007F7754"/>
    <w:rPr>
      <w:rFonts w:ascii="Calibri" w:eastAsia="Times New Roman" w:hAnsi="Calibri" w:cs="Calibri"/>
    </w:rPr>
  </w:style>
  <w:style w:type="paragraph" w:customStyle="1" w:styleId="3A942BE0420B47688AF55796306D8C771">
    <w:name w:val="3A942BE0420B47688AF55796306D8C771"/>
    <w:rsid w:val="007F7754"/>
    <w:rPr>
      <w:rFonts w:ascii="Calibri" w:eastAsia="Times New Roman" w:hAnsi="Calibri" w:cs="Calibri"/>
    </w:rPr>
  </w:style>
  <w:style w:type="paragraph" w:customStyle="1" w:styleId="C61B8967476C48B8ACCCA2A3C3DAA9D31">
    <w:name w:val="C61B8967476C48B8ACCCA2A3C3DAA9D31"/>
    <w:rsid w:val="007F7754"/>
    <w:rPr>
      <w:rFonts w:ascii="Calibri" w:eastAsia="Times New Roman" w:hAnsi="Calibri" w:cs="Calibri"/>
    </w:rPr>
  </w:style>
  <w:style w:type="paragraph" w:customStyle="1" w:styleId="8F226476EBF84909925574EBEAA059A41">
    <w:name w:val="8F226476EBF84909925574EBEAA059A41"/>
    <w:rsid w:val="007F7754"/>
    <w:rPr>
      <w:rFonts w:ascii="Calibri" w:eastAsia="Times New Roman" w:hAnsi="Calibri" w:cs="Calibri"/>
    </w:rPr>
  </w:style>
  <w:style w:type="paragraph" w:customStyle="1" w:styleId="5050E7418463461F9E87B724D74B89CD1">
    <w:name w:val="5050E7418463461F9E87B724D74B89CD1"/>
    <w:rsid w:val="007F7754"/>
    <w:rPr>
      <w:rFonts w:ascii="Calibri" w:eastAsia="Times New Roman" w:hAnsi="Calibri" w:cs="Calibri"/>
    </w:rPr>
  </w:style>
  <w:style w:type="paragraph" w:customStyle="1" w:styleId="E0EA553D4DE547EBAED51D2ECA6181BF1">
    <w:name w:val="E0EA553D4DE547EBAED51D2ECA6181BF1"/>
    <w:rsid w:val="007F7754"/>
    <w:rPr>
      <w:rFonts w:ascii="Calibri" w:eastAsia="Times New Roman" w:hAnsi="Calibri" w:cs="Calibri"/>
    </w:rPr>
  </w:style>
  <w:style w:type="paragraph" w:customStyle="1" w:styleId="76746ACF2A0445BBAF85DEB3895DE2791">
    <w:name w:val="76746ACF2A0445BBAF85DEB3895DE2791"/>
    <w:rsid w:val="007F7754"/>
    <w:rPr>
      <w:rFonts w:ascii="Calibri" w:eastAsia="Times New Roman" w:hAnsi="Calibri" w:cs="Calibri"/>
    </w:rPr>
  </w:style>
  <w:style w:type="paragraph" w:customStyle="1" w:styleId="089DA8A250F642C0A560E6C9AC3685231">
    <w:name w:val="089DA8A250F642C0A560E6C9AC3685231"/>
    <w:rsid w:val="007F7754"/>
    <w:rPr>
      <w:rFonts w:ascii="Calibri" w:eastAsia="Times New Roman" w:hAnsi="Calibri" w:cs="Calibri"/>
    </w:rPr>
  </w:style>
  <w:style w:type="paragraph" w:customStyle="1" w:styleId="C2CD677514094DACB011DDF599DFC4A81">
    <w:name w:val="C2CD677514094DACB011DDF599DFC4A81"/>
    <w:rsid w:val="007F7754"/>
    <w:rPr>
      <w:rFonts w:ascii="Calibri" w:eastAsia="Times New Roman" w:hAnsi="Calibri" w:cs="Calibri"/>
    </w:rPr>
  </w:style>
  <w:style w:type="paragraph" w:customStyle="1" w:styleId="77F3EC6CC5354DBB976E0669F592F9031">
    <w:name w:val="77F3EC6CC5354DBB976E0669F592F9031"/>
    <w:rsid w:val="007F7754"/>
    <w:rPr>
      <w:rFonts w:ascii="Calibri" w:eastAsia="Times New Roman" w:hAnsi="Calibri" w:cs="Calibri"/>
    </w:rPr>
  </w:style>
  <w:style w:type="paragraph" w:customStyle="1" w:styleId="B1D13D410C6C4C24A22E4D7B24E52FE61">
    <w:name w:val="B1D13D410C6C4C24A22E4D7B24E52FE61"/>
    <w:rsid w:val="007F7754"/>
    <w:rPr>
      <w:rFonts w:ascii="Calibri" w:eastAsia="Times New Roman" w:hAnsi="Calibri" w:cs="Calibri"/>
    </w:rPr>
  </w:style>
  <w:style w:type="paragraph" w:customStyle="1" w:styleId="0EB9BD45730140C487844FCD5E7FFA301">
    <w:name w:val="0EB9BD45730140C487844FCD5E7FFA301"/>
    <w:rsid w:val="007F7754"/>
    <w:rPr>
      <w:rFonts w:ascii="Calibri" w:eastAsia="Times New Roman" w:hAnsi="Calibri" w:cs="Calibri"/>
    </w:rPr>
  </w:style>
  <w:style w:type="paragraph" w:customStyle="1" w:styleId="318DD4672846425CB7E21BC896C658041">
    <w:name w:val="318DD4672846425CB7E21BC896C658041"/>
    <w:rsid w:val="007F7754"/>
    <w:rPr>
      <w:rFonts w:ascii="Calibri" w:eastAsia="Times New Roman" w:hAnsi="Calibri" w:cs="Calibri"/>
    </w:rPr>
  </w:style>
  <w:style w:type="paragraph" w:customStyle="1" w:styleId="D2EE8148A64E4DC4969C126CE290BE7B1">
    <w:name w:val="D2EE8148A64E4DC4969C126CE290BE7B1"/>
    <w:rsid w:val="007F7754"/>
    <w:rPr>
      <w:rFonts w:ascii="Calibri" w:eastAsia="Times New Roman" w:hAnsi="Calibri" w:cs="Calibri"/>
    </w:rPr>
  </w:style>
  <w:style w:type="paragraph" w:customStyle="1" w:styleId="3D31FB71B5D446BD8E98AA5F8E30521C1">
    <w:name w:val="3D31FB71B5D446BD8E98AA5F8E30521C1"/>
    <w:rsid w:val="007F7754"/>
    <w:rPr>
      <w:rFonts w:ascii="Calibri" w:eastAsia="Times New Roman" w:hAnsi="Calibri" w:cs="Calibri"/>
    </w:rPr>
  </w:style>
  <w:style w:type="paragraph" w:customStyle="1" w:styleId="BE0F0A5FE56245239DBD6BFD5C0D9EFF1">
    <w:name w:val="BE0F0A5FE56245239DBD6BFD5C0D9EFF1"/>
    <w:rsid w:val="007F7754"/>
    <w:rPr>
      <w:rFonts w:ascii="Calibri" w:eastAsia="Times New Roman" w:hAnsi="Calibri" w:cs="Calibri"/>
    </w:rPr>
  </w:style>
  <w:style w:type="paragraph" w:customStyle="1" w:styleId="8DB79CDC04324A97B596BBB0A2FC7C6D1">
    <w:name w:val="8DB79CDC04324A97B596BBB0A2FC7C6D1"/>
    <w:rsid w:val="007F7754"/>
    <w:rPr>
      <w:rFonts w:ascii="Calibri" w:eastAsia="Times New Roman" w:hAnsi="Calibri" w:cs="Calibri"/>
    </w:rPr>
  </w:style>
  <w:style w:type="paragraph" w:customStyle="1" w:styleId="EC505DE89FAA4E78933D0770E959BEA71">
    <w:name w:val="EC505DE89FAA4E78933D0770E959BEA71"/>
    <w:rsid w:val="007F7754"/>
    <w:rPr>
      <w:rFonts w:ascii="Calibri" w:eastAsia="Times New Roman" w:hAnsi="Calibri" w:cs="Calibri"/>
    </w:rPr>
  </w:style>
  <w:style w:type="paragraph" w:customStyle="1" w:styleId="5563D69397AA4A399A8F26B9716345C11">
    <w:name w:val="5563D69397AA4A399A8F26B9716345C11"/>
    <w:rsid w:val="007F7754"/>
    <w:rPr>
      <w:rFonts w:ascii="Calibri" w:eastAsia="Times New Roman" w:hAnsi="Calibri" w:cs="Calibri"/>
    </w:rPr>
  </w:style>
  <w:style w:type="paragraph" w:customStyle="1" w:styleId="B537A45593124F30A49312CEE4BDB8951">
    <w:name w:val="B537A45593124F30A49312CEE4BDB8951"/>
    <w:rsid w:val="007F7754"/>
    <w:rPr>
      <w:rFonts w:ascii="Calibri" w:eastAsia="Times New Roman" w:hAnsi="Calibri" w:cs="Calibri"/>
    </w:rPr>
  </w:style>
  <w:style w:type="paragraph" w:customStyle="1" w:styleId="7FA4060249264A4D840ADB81A02B86881">
    <w:name w:val="7FA4060249264A4D840ADB81A02B86881"/>
    <w:rsid w:val="007F7754"/>
    <w:rPr>
      <w:rFonts w:ascii="Calibri" w:eastAsia="Times New Roman" w:hAnsi="Calibri" w:cs="Calibri"/>
    </w:rPr>
  </w:style>
  <w:style w:type="paragraph" w:customStyle="1" w:styleId="F2E4BBC621BF48A58209DEF1D0C5E50B4">
    <w:name w:val="F2E4BBC621BF48A58209DEF1D0C5E50B4"/>
    <w:rsid w:val="007F7754"/>
    <w:rPr>
      <w:rFonts w:ascii="Calibri" w:eastAsia="Times New Roman" w:hAnsi="Calibri" w:cs="Calibri"/>
    </w:rPr>
  </w:style>
  <w:style w:type="paragraph" w:customStyle="1" w:styleId="EFFCAB1EC1B141A2AFB73B634C95B06E">
    <w:name w:val="EFFCAB1EC1B141A2AFB73B634C95B06E"/>
    <w:rsid w:val="007F7754"/>
    <w:rPr>
      <w:rFonts w:ascii="Calibri" w:eastAsia="Times New Roman" w:hAnsi="Calibri" w:cs="Calibri"/>
    </w:rPr>
  </w:style>
  <w:style w:type="paragraph" w:customStyle="1" w:styleId="B5C382BEBAC34B61BA487CAC2986739B2">
    <w:name w:val="B5C382BEBAC34B61BA487CAC2986739B2"/>
    <w:rsid w:val="007F7754"/>
    <w:rPr>
      <w:rFonts w:ascii="Calibri" w:eastAsia="Times New Roman" w:hAnsi="Calibri" w:cs="Calibri"/>
    </w:rPr>
  </w:style>
  <w:style w:type="paragraph" w:customStyle="1" w:styleId="81553F32D5A94CB59C691C826CD1942E2">
    <w:name w:val="81553F32D5A94CB59C691C826CD1942E2"/>
    <w:rsid w:val="007F7754"/>
    <w:rPr>
      <w:rFonts w:ascii="Calibri" w:eastAsia="Times New Roman" w:hAnsi="Calibri" w:cs="Calibri"/>
    </w:rPr>
  </w:style>
  <w:style w:type="paragraph" w:customStyle="1" w:styleId="303F57D86EE243909FBD5AA79D11B0372">
    <w:name w:val="303F57D86EE243909FBD5AA79D11B0372"/>
    <w:rsid w:val="007F7754"/>
    <w:rPr>
      <w:rFonts w:ascii="Calibri" w:eastAsia="Times New Roman" w:hAnsi="Calibri" w:cs="Calibri"/>
    </w:rPr>
  </w:style>
  <w:style w:type="paragraph" w:customStyle="1" w:styleId="0CEA92190CB242A59BBB8C1CC4887F492">
    <w:name w:val="0CEA92190CB242A59BBB8C1CC4887F492"/>
    <w:rsid w:val="007F7754"/>
    <w:rPr>
      <w:rFonts w:ascii="Calibri" w:eastAsia="Times New Roman" w:hAnsi="Calibri" w:cs="Calibri"/>
    </w:rPr>
  </w:style>
  <w:style w:type="paragraph" w:customStyle="1" w:styleId="3A942BE0420B47688AF55796306D8C772">
    <w:name w:val="3A942BE0420B47688AF55796306D8C772"/>
    <w:rsid w:val="007F7754"/>
    <w:rPr>
      <w:rFonts w:ascii="Calibri" w:eastAsia="Times New Roman" w:hAnsi="Calibri" w:cs="Calibri"/>
    </w:rPr>
  </w:style>
  <w:style w:type="paragraph" w:customStyle="1" w:styleId="C61B8967476C48B8ACCCA2A3C3DAA9D32">
    <w:name w:val="C61B8967476C48B8ACCCA2A3C3DAA9D32"/>
    <w:rsid w:val="007F7754"/>
    <w:rPr>
      <w:rFonts w:ascii="Calibri" w:eastAsia="Times New Roman" w:hAnsi="Calibri" w:cs="Calibri"/>
    </w:rPr>
  </w:style>
  <w:style w:type="paragraph" w:customStyle="1" w:styleId="8F226476EBF84909925574EBEAA059A42">
    <w:name w:val="8F226476EBF84909925574EBEAA059A42"/>
    <w:rsid w:val="007F7754"/>
    <w:rPr>
      <w:rFonts w:ascii="Calibri" w:eastAsia="Times New Roman" w:hAnsi="Calibri" w:cs="Calibri"/>
    </w:rPr>
  </w:style>
  <w:style w:type="paragraph" w:customStyle="1" w:styleId="5050E7418463461F9E87B724D74B89CD2">
    <w:name w:val="5050E7418463461F9E87B724D74B89CD2"/>
    <w:rsid w:val="007F7754"/>
    <w:rPr>
      <w:rFonts w:ascii="Calibri" w:eastAsia="Times New Roman" w:hAnsi="Calibri" w:cs="Calibri"/>
    </w:rPr>
  </w:style>
  <w:style w:type="paragraph" w:customStyle="1" w:styleId="E0EA553D4DE547EBAED51D2ECA6181BF2">
    <w:name w:val="E0EA553D4DE547EBAED51D2ECA6181BF2"/>
    <w:rsid w:val="007F7754"/>
    <w:rPr>
      <w:rFonts w:ascii="Calibri" w:eastAsia="Times New Roman" w:hAnsi="Calibri" w:cs="Calibri"/>
    </w:rPr>
  </w:style>
  <w:style w:type="paragraph" w:customStyle="1" w:styleId="76746ACF2A0445BBAF85DEB3895DE2792">
    <w:name w:val="76746ACF2A0445BBAF85DEB3895DE2792"/>
    <w:rsid w:val="007F7754"/>
    <w:rPr>
      <w:rFonts w:ascii="Calibri" w:eastAsia="Times New Roman" w:hAnsi="Calibri" w:cs="Calibri"/>
    </w:rPr>
  </w:style>
  <w:style w:type="paragraph" w:customStyle="1" w:styleId="089DA8A250F642C0A560E6C9AC3685232">
    <w:name w:val="089DA8A250F642C0A560E6C9AC3685232"/>
    <w:rsid w:val="007F7754"/>
    <w:rPr>
      <w:rFonts w:ascii="Calibri" w:eastAsia="Times New Roman" w:hAnsi="Calibri" w:cs="Calibri"/>
    </w:rPr>
  </w:style>
  <w:style w:type="paragraph" w:customStyle="1" w:styleId="C2CD677514094DACB011DDF599DFC4A82">
    <w:name w:val="C2CD677514094DACB011DDF599DFC4A82"/>
    <w:rsid w:val="007F7754"/>
    <w:rPr>
      <w:rFonts w:ascii="Calibri" w:eastAsia="Times New Roman" w:hAnsi="Calibri" w:cs="Calibri"/>
    </w:rPr>
  </w:style>
  <w:style w:type="paragraph" w:customStyle="1" w:styleId="77F3EC6CC5354DBB976E0669F592F9032">
    <w:name w:val="77F3EC6CC5354DBB976E0669F592F9032"/>
    <w:rsid w:val="007F7754"/>
    <w:rPr>
      <w:rFonts w:ascii="Calibri" w:eastAsia="Times New Roman" w:hAnsi="Calibri" w:cs="Calibri"/>
    </w:rPr>
  </w:style>
  <w:style w:type="paragraph" w:customStyle="1" w:styleId="B1D13D410C6C4C24A22E4D7B24E52FE62">
    <w:name w:val="B1D13D410C6C4C24A22E4D7B24E52FE62"/>
    <w:rsid w:val="007F7754"/>
    <w:rPr>
      <w:rFonts w:ascii="Calibri" w:eastAsia="Times New Roman" w:hAnsi="Calibri" w:cs="Calibri"/>
    </w:rPr>
  </w:style>
  <w:style w:type="paragraph" w:customStyle="1" w:styleId="0EB9BD45730140C487844FCD5E7FFA302">
    <w:name w:val="0EB9BD45730140C487844FCD5E7FFA302"/>
    <w:rsid w:val="007F7754"/>
    <w:rPr>
      <w:rFonts w:ascii="Calibri" w:eastAsia="Times New Roman" w:hAnsi="Calibri" w:cs="Calibri"/>
    </w:rPr>
  </w:style>
  <w:style w:type="paragraph" w:customStyle="1" w:styleId="318DD4672846425CB7E21BC896C658042">
    <w:name w:val="318DD4672846425CB7E21BC896C658042"/>
    <w:rsid w:val="007F7754"/>
    <w:rPr>
      <w:rFonts w:ascii="Calibri" w:eastAsia="Times New Roman" w:hAnsi="Calibri" w:cs="Calibri"/>
    </w:rPr>
  </w:style>
  <w:style w:type="paragraph" w:customStyle="1" w:styleId="D2EE8148A64E4DC4969C126CE290BE7B2">
    <w:name w:val="D2EE8148A64E4DC4969C126CE290BE7B2"/>
    <w:rsid w:val="007F7754"/>
    <w:rPr>
      <w:rFonts w:ascii="Calibri" w:eastAsia="Times New Roman" w:hAnsi="Calibri" w:cs="Calibri"/>
    </w:rPr>
  </w:style>
  <w:style w:type="paragraph" w:customStyle="1" w:styleId="3D31FB71B5D446BD8E98AA5F8E30521C2">
    <w:name w:val="3D31FB71B5D446BD8E98AA5F8E30521C2"/>
    <w:rsid w:val="007F7754"/>
    <w:rPr>
      <w:rFonts w:ascii="Calibri" w:eastAsia="Times New Roman" w:hAnsi="Calibri" w:cs="Calibri"/>
    </w:rPr>
  </w:style>
  <w:style w:type="paragraph" w:customStyle="1" w:styleId="BE0F0A5FE56245239DBD6BFD5C0D9EFF2">
    <w:name w:val="BE0F0A5FE56245239DBD6BFD5C0D9EFF2"/>
    <w:rsid w:val="007F7754"/>
    <w:rPr>
      <w:rFonts w:ascii="Calibri" w:eastAsia="Times New Roman" w:hAnsi="Calibri" w:cs="Calibri"/>
    </w:rPr>
  </w:style>
  <w:style w:type="paragraph" w:customStyle="1" w:styleId="8DB79CDC04324A97B596BBB0A2FC7C6D2">
    <w:name w:val="8DB79CDC04324A97B596BBB0A2FC7C6D2"/>
    <w:rsid w:val="007F7754"/>
    <w:rPr>
      <w:rFonts w:ascii="Calibri" w:eastAsia="Times New Roman" w:hAnsi="Calibri" w:cs="Calibri"/>
    </w:rPr>
  </w:style>
  <w:style w:type="paragraph" w:customStyle="1" w:styleId="EC505DE89FAA4E78933D0770E959BEA72">
    <w:name w:val="EC505DE89FAA4E78933D0770E959BEA72"/>
    <w:rsid w:val="007F7754"/>
    <w:rPr>
      <w:rFonts w:ascii="Calibri" w:eastAsia="Times New Roman" w:hAnsi="Calibri" w:cs="Calibri"/>
    </w:rPr>
  </w:style>
  <w:style w:type="paragraph" w:customStyle="1" w:styleId="5563D69397AA4A399A8F26B9716345C12">
    <w:name w:val="5563D69397AA4A399A8F26B9716345C12"/>
    <w:rsid w:val="007F7754"/>
    <w:rPr>
      <w:rFonts w:ascii="Calibri" w:eastAsia="Times New Roman" w:hAnsi="Calibri" w:cs="Calibri"/>
    </w:rPr>
  </w:style>
  <w:style w:type="paragraph" w:customStyle="1" w:styleId="B537A45593124F30A49312CEE4BDB8952">
    <w:name w:val="B537A45593124F30A49312CEE4BDB8952"/>
    <w:rsid w:val="007F7754"/>
    <w:rPr>
      <w:rFonts w:ascii="Calibri" w:eastAsia="Times New Roman" w:hAnsi="Calibri" w:cs="Calibri"/>
    </w:rPr>
  </w:style>
  <w:style w:type="paragraph" w:customStyle="1" w:styleId="7FA4060249264A4D840ADB81A02B86882">
    <w:name w:val="7FA4060249264A4D840ADB81A02B86882"/>
    <w:rsid w:val="007F7754"/>
    <w:rPr>
      <w:rFonts w:ascii="Calibri" w:eastAsia="Times New Roman" w:hAnsi="Calibri" w:cs="Calibri"/>
    </w:rPr>
  </w:style>
  <w:style w:type="paragraph" w:customStyle="1" w:styleId="F2E4BBC621BF48A58209DEF1D0C5E50B5">
    <w:name w:val="F2E4BBC621BF48A58209DEF1D0C5E50B5"/>
    <w:rsid w:val="007F7754"/>
    <w:rPr>
      <w:rFonts w:ascii="Calibri" w:eastAsia="Times New Roman" w:hAnsi="Calibri" w:cs="Calibri"/>
    </w:rPr>
  </w:style>
  <w:style w:type="paragraph" w:customStyle="1" w:styleId="EFFCAB1EC1B141A2AFB73B634C95B06E1">
    <w:name w:val="EFFCAB1EC1B141A2AFB73B634C95B06E1"/>
    <w:rsid w:val="007F7754"/>
    <w:rPr>
      <w:rFonts w:ascii="Calibri" w:eastAsia="Times New Roman" w:hAnsi="Calibri" w:cs="Calibri"/>
    </w:rPr>
  </w:style>
  <w:style w:type="paragraph" w:customStyle="1" w:styleId="B5C382BEBAC34B61BA487CAC2986739B3">
    <w:name w:val="B5C382BEBAC34B61BA487CAC2986739B3"/>
    <w:rsid w:val="007F7754"/>
    <w:rPr>
      <w:rFonts w:ascii="Calibri" w:eastAsia="Times New Roman" w:hAnsi="Calibri" w:cs="Calibri"/>
    </w:rPr>
  </w:style>
  <w:style w:type="paragraph" w:customStyle="1" w:styleId="81553F32D5A94CB59C691C826CD1942E3">
    <w:name w:val="81553F32D5A94CB59C691C826CD1942E3"/>
    <w:rsid w:val="007F7754"/>
    <w:rPr>
      <w:rFonts w:ascii="Calibri" w:eastAsia="Times New Roman" w:hAnsi="Calibri" w:cs="Calibri"/>
    </w:rPr>
  </w:style>
  <w:style w:type="paragraph" w:customStyle="1" w:styleId="303F57D86EE243909FBD5AA79D11B0373">
    <w:name w:val="303F57D86EE243909FBD5AA79D11B0373"/>
    <w:rsid w:val="007F7754"/>
    <w:rPr>
      <w:rFonts w:ascii="Calibri" w:eastAsia="Times New Roman" w:hAnsi="Calibri" w:cs="Calibri"/>
    </w:rPr>
  </w:style>
  <w:style w:type="paragraph" w:customStyle="1" w:styleId="0CEA92190CB242A59BBB8C1CC4887F493">
    <w:name w:val="0CEA92190CB242A59BBB8C1CC4887F493"/>
    <w:rsid w:val="007F7754"/>
    <w:rPr>
      <w:rFonts w:ascii="Calibri" w:eastAsia="Times New Roman" w:hAnsi="Calibri" w:cs="Calibri"/>
    </w:rPr>
  </w:style>
  <w:style w:type="paragraph" w:customStyle="1" w:styleId="3A942BE0420B47688AF55796306D8C773">
    <w:name w:val="3A942BE0420B47688AF55796306D8C773"/>
    <w:rsid w:val="007F7754"/>
    <w:rPr>
      <w:rFonts w:ascii="Calibri" w:eastAsia="Times New Roman" w:hAnsi="Calibri" w:cs="Calibri"/>
    </w:rPr>
  </w:style>
  <w:style w:type="paragraph" w:customStyle="1" w:styleId="C61B8967476C48B8ACCCA2A3C3DAA9D33">
    <w:name w:val="C61B8967476C48B8ACCCA2A3C3DAA9D33"/>
    <w:rsid w:val="007F7754"/>
    <w:rPr>
      <w:rFonts w:ascii="Calibri" w:eastAsia="Times New Roman" w:hAnsi="Calibri" w:cs="Calibri"/>
    </w:rPr>
  </w:style>
  <w:style w:type="paragraph" w:customStyle="1" w:styleId="8F226476EBF84909925574EBEAA059A43">
    <w:name w:val="8F226476EBF84909925574EBEAA059A43"/>
    <w:rsid w:val="007F7754"/>
    <w:rPr>
      <w:rFonts w:ascii="Calibri" w:eastAsia="Times New Roman" w:hAnsi="Calibri" w:cs="Calibri"/>
    </w:rPr>
  </w:style>
  <w:style w:type="paragraph" w:customStyle="1" w:styleId="5050E7418463461F9E87B724D74B89CD3">
    <w:name w:val="5050E7418463461F9E87B724D74B89CD3"/>
    <w:rsid w:val="007F7754"/>
    <w:rPr>
      <w:rFonts w:ascii="Calibri" w:eastAsia="Times New Roman" w:hAnsi="Calibri" w:cs="Calibri"/>
    </w:rPr>
  </w:style>
  <w:style w:type="paragraph" w:customStyle="1" w:styleId="E0EA553D4DE547EBAED51D2ECA6181BF3">
    <w:name w:val="E0EA553D4DE547EBAED51D2ECA6181BF3"/>
    <w:rsid w:val="007F7754"/>
    <w:rPr>
      <w:rFonts w:ascii="Calibri" w:eastAsia="Times New Roman" w:hAnsi="Calibri" w:cs="Calibri"/>
    </w:rPr>
  </w:style>
  <w:style w:type="paragraph" w:customStyle="1" w:styleId="76746ACF2A0445BBAF85DEB3895DE2793">
    <w:name w:val="76746ACF2A0445BBAF85DEB3895DE2793"/>
    <w:rsid w:val="007F7754"/>
    <w:rPr>
      <w:rFonts w:ascii="Calibri" w:eastAsia="Times New Roman" w:hAnsi="Calibri" w:cs="Calibri"/>
    </w:rPr>
  </w:style>
  <w:style w:type="paragraph" w:customStyle="1" w:styleId="089DA8A250F642C0A560E6C9AC3685233">
    <w:name w:val="089DA8A250F642C0A560E6C9AC3685233"/>
    <w:rsid w:val="007F7754"/>
    <w:rPr>
      <w:rFonts w:ascii="Calibri" w:eastAsia="Times New Roman" w:hAnsi="Calibri" w:cs="Calibri"/>
    </w:rPr>
  </w:style>
  <w:style w:type="paragraph" w:customStyle="1" w:styleId="C2CD677514094DACB011DDF599DFC4A83">
    <w:name w:val="C2CD677514094DACB011DDF599DFC4A83"/>
    <w:rsid w:val="007F7754"/>
    <w:rPr>
      <w:rFonts w:ascii="Calibri" w:eastAsia="Times New Roman" w:hAnsi="Calibri" w:cs="Calibri"/>
    </w:rPr>
  </w:style>
  <w:style w:type="paragraph" w:customStyle="1" w:styleId="77F3EC6CC5354DBB976E0669F592F9033">
    <w:name w:val="77F3EC6CC5354DBB976E0669F592F9033"/>
    <w:rsid w:val="007F7754"/>
    <w:rPr>
      <w:rFonts w:ascii="Calibri" w:eastAsia="Times New Roman" w:hAnsi="Calibri" w:cs="Calibri"/>
    </w:rPr>
  </w:style>
  <w:style w:type="paragraph" w:customStyle="1" w:styleId="B1D13D410C6C4C24A22E4D7B24E52FE63">
    <w:name w:val="B1D13D410C6C4C24A22E4D7B24E52FE63"/>
    <w:rsid w:val="007F7754"/>
    <w:rPr>
      <w:rFonts w:ascii="Calibri" w:eastAsia="Times New Roman" w:hAnsi="Calibri" w:cs="Calibri"/>
    </w:rPr>
  </w:style>
  <w:style w:type="paragraph" w:customStyle="1" w:styleId="0EB9BD45730140C487844FCD5E7FFA303">
    <w:name w:val="0EB9BD45730140C487844FCD5E7FFA303"/>
    <w:rsid w:val="007F7754"/>
    <w:rPr>
      <w:rFonts w:ascii="Calibri" w:eastAsia="Times New Roman" w:hAnsi="Calibri" w:cs="Calibri"/>
    </w:rPr>
  </w:style>
  <w:style w:type="paragraph" w:customStyle="1" w:styleId="318DD4672846425CB7E21BC896C658043">
    <w:name w:val="318DD4672846425CB7E21BC896C658043"/>
    <w:rsid w:val="007F7754"/>
    <w:rPr>
      <w:rFonts w:ascii="Calibri" w:eastAsia="Times New Roman" w:hAnsi="Calibri" w:cs="Calibri"/>
    </w:rPr>
  </w:style>
  <w:style w:type="paragraph" w:customStyle="1" w:styleId="D2EE8148A64E4DC4969C126CE290BE7B3">
    <w:name w:val="D2EE8148A64E4DC4969C126CE290BE7B3"/>
    <w:rsid w:val="007F7754"/>
    <w:rPr>
      <w:rFonts w:ascii="Calibri" w:eastAsia="Times New Roman" w:hAnsi="Calibri" w:cs="Calibri"/>
    </w:rPr>
  </w:style>
  <w:style w:type="paragraph" w:customStyle="1" w:styleId="3D31FB71B5D446BD8E98AA5F8E30521C3">
    <w:name w:val="3D31FB71B5D446BD8E98AA5F8E30521C3"/>
    <w:rsid w:val="007F7754"/>
    <w:rPr>
      <w:rFonts w:ascii="Calibri" w:eastAsia="Times New Roman" w:hAnsi="Calibri" w:cs="Calibri"/>
    </w:rPr>
  </w:style>
  <w:style w:type="paragraph" w:customStyle="1" w:styleId="BE0F0A5FE56245239DBD6BFD5C0D9EFF3">
    <w:name w:val="BE0F0A5FE56245239DBD6BFD5C0D9EFF3"/>
    <w:rsid w:val="007F7754"/>
    <w:rPr>
      <w:rFonts w:ascii="Calibri" w:eastAsia="Times New Roman" w:hAnsi="Calibri" w:cs="Calibri"/>
    </w:rPr>
  </w:style>
  <w:style w:type="paragraph" w:customStyle="1" w:styleId="8DB79CDC04324A97B596BBB0A2FC7C6D3">
    <w:name w:val="8DB79CDC04324A97B596BBB0A2FC7C6D3"/>
    <w:rsid w:val="007F7754"/>
    <w:rPr>
      <w:rFonts w:ascii="Calibri" w:eastAsia="Times New Roman" w:hAnsi="Calibri" w:cs="Calibri"/>
    </w:rPr>
  </w:style>
  <w:style w:type="paragraph" w:customStyle="1" w:styleId="EC505DE89FAA4E78933D0770E959BEA73">
    <w:name w:val="EC505DE89FAA4E78933D0770E959BEA73"/>
    <w:rsid w:val="007F7754"/>
    <w:rPr>
      <w:rFonts w:ascii="Calibri" w:eastAsia="Times New Roman" w:hAnsi="Calibri" w:cs="Calibri"/>
    </w:rPr>
  </w:style>
  <w:style w:type="paragraph" w:customStyle="1" w:styleId="5563D69397AA4A399A8F26B9716345C13">
    <w:name w:val="5563D69397AA4A399A8F26B9716345C13"/>
    <w:rsid w:val="007F7754"/>
    <w:rPr>
      <w:rFonts w:ascii="Calibri" w:eastAsia="Times New Roman" w:hAnsi="Calibri" w:cs="Calibri"/>
    </w:rPr>
  </w:style>
  <w:style w:type="paragraph" w:customStyle="1" w:styleId="B537A45593124F30A49312CEE4BDB8953">
    <w:name w:val="B537A45593124F30A49312CEE4BDB8953"/>
    <w:rsid w:val="007F7754"/>
    <w:rPr>
      <w:rFonts w:ascii="Calibri" w:eastAsia="Times New Roman" w:hAnsi="Calibri" w:cs="Calibri"/>
    </w:rPr>
  </w:style>
  <w:style w:type="paragraph" w:customStyle="1" w:styleId="7FA4060249264A4D840ADB81A02B86883">
    <w:name w:val="7FA4060249264A4D840ADB81A02B86883"/>
    <w:rsid w:val="007F7754"/>
    <w:rPr>
      <w:rFonts w:ascii="Calibri" w:eastAsia="Times New Roman" w:hAnsi="Calibri" w:cs="Calibri"/>
    </w:rPr>
  </w:style>
  <w:style w:type="paragraph" w:customStyle="1" w:styleId="AA6ED8EF92074D37A9ECFEE98F21355A">
    <w:name w:val="AA6ED8EF92074D37A9ECFEE98F21355A"/>
    <w:rsid w:val="007F7754"/>
  </w:style>
  <w:style w:type="paragraph" w:customStyle="1" w:styleId="FDDE2872C12A41A9B6FD9A5B8258FC5E">
    <w:name w:val="FDDE2872C12A41A9B6FD9A5B8258FC5E"/>
    <w:rsid w:val="007F7754"/>
  </w:style>
  <w:style w:type="paragraph" w:customStyle="1" w:styleId="AB11FDE8203345848CC562DBFE6DAF8D">
    <w:name w:val="AB11FDE8203345848CC562DBFE6DAF8D"/>
    <w:rsid w:val="007F7754"/>
  </w:style>
  <w:style w:type="paragraph" w:customStyle="1" w:styleId="4DA1A778332F4DF89C9992698B6D2B13">
    <w:name w:val="4DA1A778332F4DF89C9992698B6D2B13"/>
    <w:rsid w:val="007F7754"/>
  </w:style>
  <w:style w:type="paragraph" w:customStyle="1" w:styleId="C6E53B610CB340A9A926D14B03D7F54E">
    <w:name w:val="C6E53B610CB340A9A926D14B03D7F54E"/>
    <w:rsid w:val="007F7754"/>
  </w:style>
  <w:style w:type="paragraph" w:customStyle="1" w:styleId="551DA5742FEB47538A36F47B578ACE67">
    <w:name w:val="551DA5742FEB47538A36F47B578ACE67"/>
    <w:rsid w:val="007F7754"/>
  </w:style>
  <w:style w:type="paragraph" w:customStyle="1" w:styleId="F4E185CE9E4544E8A75822ECDCED306B">
    <w:name w:val="F4E185CE9E4544E8A75822ECDCED306B"/>
    <w:rsid w:val="007F7754"/>
  </w:style>
  <w:style w:type="paragraph" w:customStyle="1" w:styleId="CB0F79D96FEE441A982711AB72945EB2">
    <w:name w:val="CB0F79D96FEE441A982711AB72945EB2"/>
    <w:rsid w:val="007F7754"/>
  </w:style>
  <w:style w:type="paragraph" w:customStyle="1" w:styleId="975B27CCFE7E4736A717147CA4E5E3F5">
    <w:name w:val="975B27CCFE7E4736A717147CA4E5E3F5"/>
    <w:rsid w:val="007F7754"/>
  </w:style>
  <w:style w:type="paragraph" w:customStyle="1" w:styleId="CA8946A5C1B24560B1A274E58EAFE3B8">
    <w:name w:val="CA8946A5C1B24560B1A274E58EAFE3B8"/>
    <w:rsid w:val="007F7754"/>
  </w:style>
  <w:style w:type="paragraph" w:customStyle="1" w:styleId="BAB8533915A8492A8FE761F60E778696">
    <w:name w:val="BAB8533915A8492A8FE761F60E778696"/>
    <w:rsid w:val="007F7754"/>
  </w:style>
  <w:style w:type="paragraph" w:customStyle="1" w:styleId="85284EA9103D47628D936983D0BC310D">
    <w:name w:val="85284EA9103D47628D936983D0BC310D"/>
    <w:rsid w:val="007F7754"/>
  </w:style>
  <w:style w:type="paragraph" w:customStyle="1" w:styleId="135689420FAC4CBD9A381DD904B183C7">
    <w:name w:val="135689420FAC4CBD9A381DD904B183C7"/>
    <w:rsid w:val="007F7754"/>
  </w:style>
  <w:style w:type="paragraph" w:customStyle="1" w:styleId="C1EE1D085DAB49398344FCFB6F5A66CA">
    <w:name w:val="C1EE1D085DAB49398344FCFB6F5A66CA"/>
    <w:rsid w:val="007F7754"/>
  </w:style>
  <w:style w:type="paragraph" w:customStyle="1" w:styleId="DEFFAC18A98546BA84F7324ABD49BFCF">
    <w:name w:val="DEFFAC18A98546BA84F7324ABD49BFCF"/>
    <w:rsid w:val="007F7754"/>
  </w:style>
  <w:style w:type="paragraph" w:customStyle="1" w:styleId="4AA66D14B7264954AA6233F86456741D">
    <w:name w:val="4AA66D14B7264954AA6233F86456741D"/>
    <w:rsid w:val="007F7754"/>
  </w:style>
  <w:style w:type="paragraph" w:customStyle="1" w:styleId="B57708EA5A314E96B3EA3C63DA7C8DF6">
    <w:name w:val="B57708EA5A314E96B3EA3C63DA7C8DF6"/>
    <w:rsid w:val="007F7754"/>
  </w:style>
  <w:style w:type="paragraph" w:customStyle="1" w:styleId="F0C2EE2B7F944F8CBC64F8088E230B54">
    <w:name w:val="F0C2EE2B7F944F8CBC64F8088E230B54"/>
    <w:rsid w:val="007F7754"/>
  </w:style>
  <w:style w:type="paragraph" w:customStyle="1" w:styleId="217D160A3A234023A42BFAC36277E793">
    <w:name w:val="217D160A3A234023A42BFAC36277E793"/>
    <w:rsid w:val="007F7754"/>
  </w:style>
  <w:style w:type="paragraph" w:customStyle="1" w:styleId="8CD65FC6D7624F438FCCC13DC6D689E9">
    <w:name w:val="8CD65FC6D7624F438FCCC13DC6D689E9"/>
    <w:rsid w:val="007F7754"/>
  </w:style>
  <w:style w:type="paragraph" w:customStyle="1" w:styleId="3321D0703A154E13B8F8D9378610E9F2">
    <w:name w:val="3321D0703A154E13B8F8D9378610E9F2"/>
    <w:rsid w:val="007F7754"/>
  </w:style>
  <w:style w:type="paragraph" w:customStyle="1" w:styleId="E2155A62B4BC45AC8807A80D4F438204">
    <w:name w:val="E2155A62B4BC45AC8807A80D4F438204"/>
    <w:rsid w:val="007F7754"/>
  </w:style>
  <w:style w:type="paragraph" w:customStyle="1" w:styleId="7C219A28EBB14FB6969A93C770E7D7F9">
    <w:name w:val="7C219A28EBB14FB6969A93C770E7D7F9"/>
    <w:rsid w:val="007F7754"/>
  </w:style>
  <w:style w:type="paragraph" w:customStyle="1" w:styleId="4F8661A767D4440AB93EBE57A84C692A">
    <w:name w:val="4F8661A767D4440AB93EBE57A84C692A"/>
    <w:rsid w:val="007F7754"/>
  </w:style>
  <w:style w:type="paragraph" w:customStyle="1" w:styleId="F5E8C3D64F124E0EA06433D4419696D7">
    <w:name w:val="F5E8C3D64F124E0EA06433D4419696D7"/>
    <w:rsid w:val="007F7754"/>
  </w:style>
  <w:style w:type="paragraph" w:customStyle="1" w:styleId="45C9CB74BDDC4C20AF86F7FAAA618513">
    <w:name w:val="45C9CB74BDDC4C20AF86F7FAAA618513"/>
    <w:rsid w:val="007F7754"/>
  </w:style>
  <w:style w:type="paragraph" w:customStyle="1" w:styleId="246986170C0A43A18BD8407619624E0C">
    <w:name w:val="246986170C0A43A18BD8407619624E0C"/>
    <w:rsid w:val="007F7754"/>
  </w:style>
  <w:style w:type="paragraph" w:customStyle="1" w:styleId="BC9F697E94B64F68B3FBF33E7AC2D502">
    <w:name w:val="BC9F697E94B64F68B3FBF33E7AC2D502"/>
    <w:rsid w:val="007F7754"/>
  </w:style>
  <w:style w:type="paragraph" w:customStyle="1" w:styleId="33B2A2DEC67F4B5598FC37BCFD72B1D5">
    <w:name w:val="33B2A2DEC67F4B5598FC37BCFD72B1D5"/>
    <w:rsid w:val="007F7754"/>
  </w:style>
  <w:style w:type="paragraph" w:customStyle="1" w:styleId="B207B49AA17447C4BB17317137A6FE0B">
    <w:name w:val="B207B49AA17447C4BB17317137A6FE0B"/>
    <w:rsid w:val="007F7754"/>
  </w:style>
  <w:style w:type="paragraph" w:customStyle="1" w:styleId="8040E426714B423981877A778D9D2C5C">
    <w:name w:val="8040E426714B423981877A778D9D2C5C"/>
    <w:rsid w:val="007F7754"/>
  </w:style>
  <w:style w:type="paragraph" w:customStyle="1" w:styleId="8985011734B945AF876984F131ABF761">
    <w:name w:val="8985011734B945AF876984F131ABF761"/>
    <w:rsid w:val="007F7754"/>
  </w:style>
  <w:style w:type="paragraph" w:customStyle="1" w:styleId="305AF429BD3A43289B2E661BA2E40E3E">
    <w:name w:val="305AF429BD3A43289B2E661BA2E40E3E"/>
    <w:rsid w:val="007F7754"/>
  </w:style>
  <w:style w:type="paragraph" w:customStyle="1" w:styleId="FACABF3074BA4CB8AD800DC0F1958C88">
    <w:name w:val="FACABF3074BA4CB8AD800DC0F1958C88"/>
    <w:rsid w:val="007F7754"/>
  </w:style>
  <w:style w:type="paragraph" w:customStyle="1" w:styleId="2599B232190A43D5B82F4AF15FB0D659">
    <w:name w:val="2599B232190A43D5B82F4AF15FB0D659"/>
    <w:rsid w:val="007F7754"/>
  </w:style>
  <w:style w:type="paragraph" w:customStyle="1" w:styleId="9D1B0ACF70AE4CF1B7A22DB374B6C386">
    <w:name w:val="9D1B0ACF70AE4CF1B7A22DB374B6C386"/>
    <w:rsid w:val="007F7754"/>
  </w:style>
  <w:style w:type="paragraph" w:customStyle="1" w:styleId="80691AD0A04547EBB12884695F5AFD37">
    <w:name w:val="80691AD0A04547EBB12884695F5AFD37"/>
    <w:rsid w:val="007F7754"/>
  </w:style>
  <w:style w:type="paragraph" w:customStyle="1" w:styleId="6BDD8A2E993B459F9A9C9874C88BF70D">
    <w:name w:val="6BDD8A2E993B459F9A9C9874C88BF70D"/>
    <w:rsid w:val="007F7754"/>
  </w:style>
  <w:style w:type="paragraph" w:customStyle="1" w:styleId="D30392F8D6A243B6BBB21D9DDDB81B68">
    <w:name w:val="D30392F8D6A243B6BBB21D9DDDB81B68"/>
    <w:rsid w:val="007F7754"/>
  </w:style>
  <w:style w:type="paragraph" w:customStyle="1" w:styleId="53EBC02E147E4CBEB920B206FE4937D7">
    <w:name w:val="53EBC02E147E4CBEB920B206FE4937D7"/>
    <w:rsid w:val="007F7754"/>
  </w:style>
  <w:style w:type="paragraph" w:customStyle="1" w:styleId="592A8159BE88458EAC08FD17B2EC99AE">
    <w:name w:val="592A8159BE88458EAC08FD17B2EC99AE"/>
    <w:rsid w:val="007F7754"/>
  </w:style>
  <w:style w:type="paragraph" w:customStyle="1" w:styleId="54FBA2D6F52E4D4E84E5A1DE85FA9D4F">
    <w:name w:val="54FBA2D6F52E4D4E84E5A1DE85FA9D4F"/>
    <w:rsid w:val="007F7754"/>
  </w:style>
  <w:style w:type="paragraph" w:customStyle="1" w:styleId="0F2EF285A1814D018985DED321738FCD">
    <w:name w:val="0F2EF285A1814D018985DED321738FCD"/>
    <w:rsid w:val="007F7754"/>
  </w:style>
  <w:style w:type="paragraph" w:customStyle="1" w:styleId="CC656CEAEFE44822A725739942537A83">
    <w:name w:val="CC656CEAEFE44822A725739942537A83"/>
    <w:rsid w:val="007F7754"/>
  </w:style>
  <w:style w:type="paragraph" w:customStyle="1" w:styleId="48471109F7B04D758B459CE6CF299424">
    <w:name w:val="48471109F7B04D758B459CE6CF299424"/>
    <w:rsid w:val="007F7754"/>
  </w:style>
  <w:style w:type="paragraph" w:customStyle="1" w:styleId="8872BE43256845A5817E6782BB066B62">
    <w:name w:val="8872BE43256845A5817E6782BB066B62"/>
    <w:rsid w:val="007F7754"/>
  </w:style>
  <w:style w:type="paragraph" w:customStyle="1" w:styleId="F2E4BBC621BF48A58209DEF1D0C5E50B6">
    <w:name w:val="F2E4BBC621BF48A58209DEF1D0C5E50B6"/>
    <w:rsid w:val="007F7754"/>
    <w:rPr>
      <w:rFonts w:ascii="Calibri" w:eastAsia="Times New Roman" w:hAnsi="Calibri" w:cs="Calibri"/>
    </w:rPr>
  </w:style>
  <w:style w:type="paragraph" w:customStyle="1" w:styleId="AF5AEF543E8648D3B003111D049F6F1C">
    <w:name w:val="AF5AEF543E8648D3B003111D049F6F1C"/>
    <w:rsid w:val="007F7754"/>
    <w:rPr>
      <w:rFonts w:ascii="Calibri" w:eastAsia="Times New Roman" w:hAnsi="Calibri" w:cs="Calibri"/>
    </w:rPr>
  </w:style>
  <w:style w:type="paragraph" w:customStyle="1" w:styleId="EFFCAB1EC1B141A2AFB73B634C95B06E2">
    <w:name w:val="EFFCAB1EC1B141A2AFB73B634C95B06E2"/>
    <w:rsid w:val="007F7754"/>
    <w:rPr>
      <w:rFonts w:ascii="Calibri" w:eastAsia="Times New Roman" w:hAnsi="Calibri" w:cs="Calibri"/>
    </w:rPr>
  </w:style>
  <w:style w:type="paragraph" w:customStyle="1" w:styleId="B5C382BEBAC34B61BA487CAC2986739B4">
    <w:name w:val="B5C382BEBAC34B61BA487CAC2986739B4"/>
    <w:rsid w:val="007F7754"/>
    <w:rPr>
      <w:rFonts w:ascii="Calibri" w:eastAsia="Times New Roman" w:hAnsi="Calibri" w:cs="Calibri"/>
    </w:rPr>
  </w:style>
  <w:style w:type="paragraph" w:customStyle="1" w:styleId="AA6ED8EF92074D37A9ECFEE98F21355A1">
    <w:name w:val="AA6ED8EF92074D37A9ECFEE98F21355A1"/>
    <w:rsid w:val="007F7754"/>
    <w:rPr>
      <w:rFonts w:ascii="Calibri" w:eastAsia="Times New Roman" w:hAnsi="Calibri" w:cs="Calibri"/>
    </w:rPr>
  </w:style>
  <w:style w:type="paragraph" w:customStyle="1" w:styleId="FDDE2872C12A41A9B6FD9A5B8258FC5E1">
    <w:name w:val="FDDE2872C12A41A9B6FD9A5B8258FC5E1"/>
    <w:rsid w:val="007F7754"/>
    <w:rPr>
      <w:rFonts w:ascii="Calibri" w:eastAsia="Times New Roman" w:hAnsi="Calibri" w:cs="Calibri"/>
    </w:rPr>
  </w:style>
  <w:style w:type="paragraph" w:customStyle="1" w:styleId="AB11FDE8203345848CC562DBFE6DAF8D1">
    <w:name w:val="AB11FDE8203345848CC562DBFE6DAF8D1"/>
    <w:rsid w:val="007F7754"/>
    <w:rPr>
      <w:rFonts w:ascii="Calibri" w:eastAsia="Times New Roman" w:hAnsi="Calibri" w:cs="Calibri"/>
    </w:rPr>
  </w:style>
  <w:style w:type="paragraph" w:customStyle="1" w:styleId="4DA1A778332F4DF89C9992698B6D2B131">
    <w:name w:val="4DA1A778332F4DF89C9992698B6D2B131"/>
    <w:rsid w:val="007F7754"/>
    <w:rPr>
      <w:rFonts w:ascii="Calibri" w:eastAsia="Times New Roman" w:hAnsi="Calibri" w:cs="Calibri"/>
    </w:rPr>
  </w:style>
  <w:style w:type="paragraph" w:customStyle="1" w:styleId="C6E53B610CB340A9A926D14B03D7F54E1">
    <w:name w:val="C6E53B610CB340A9A926D14B03D7F54E1"/>
    <w:rsid w:val="007F7754"/>
    <w:rPr>
      <w:rFonts w:ascii="Calibri" w:eastAsia="Times New Roman" w:hAnsi="Calibri" w:cs="Calibri"/>
    </w:rPr>
  </w:style>
  <w:style w:type="paragraph" w:customStyle="1" w:styleId="551DA5742FEB47538A36F47B578ACE671">
    <w:name w:val="551DA5742FEB47538A36F47B578ACE671"/>
    <w:rsid w:val="007F7754"/>
    <w:rPr>
      <w:rFonts w:ascii="Calibri" w:eastAsia="Times New Roman" w:hAnsi="Calibri" w:cs="Calibri"/>
    </w:rPr>
  </w:style>
  <w:style w:type="paragraph" w:customStyle="1" w:styleId="F4E185CE9E4544E8A75822ECDCED306B1">
    <w:name w:val="F4E185CE9E4544E8A75822ECDCED306B1"/>
    <w:rsid w:val="007F7754"/>
    <w:rPr>
      <w:rFonts w:ascii="Calibri" w:eastAsia="Times New Roman" w:hAnsi="Calibri" w:cs="Calibri"/>
    </w:rPr>
  </w:style>
  <w:style w:type="paragraph" w:customStyle="1" w:styleId="CB0F79D96FEE441A982711AB72945EB21">
    <w:name w:val="CB0F79D96FEE441A982711AB72945EB21"/>
    <w:rsid w:val="007F7754"/>
    <w:rPr>
      <w:rFonts w:ascii="Calibri" w:eastAsia="Times New Roman" w:hAnsi="Calibri" w:cs="Calibri"/>
    </w:rPr>
  </w:style>
  <w:style w:type="paragraph" w:customStyle="1" w:styleId="975B27CCFE7E4736A717147CA4E5E3F51">
    <w:name w:val="975B27CCFE7E4736A717147CA4E5E3F51"/>
    <w:rsid w:val="007F7754"/>
    <w:rPr>
      <w:rFonts w:ascii="Calibri" w:eastAsia="Times New Roman" w:hAnsi="Calibri" w:cs="Calibri"/>
    </w:rPr>
  </w:style>
  <w:style w:type="paragraph" w:customStyle="1" w:styleId="CA8946A5C1B24560B1A274E58EAFE3B81">
    <w:name w:val="CA8946A5C1B24560B1A274E58EAFE3B81"/>
    <w:rsid w:val="007F7754"/>
    <w:rPr>
      <w:rFonts w:ascii="Calibri" w:eastAsia="Times New Roman" w:hAnsi="Calibri" w:cs="Calibri"/>
    </w:rPr>
  </w:style>
  <w:style w:type="paragraph" w:customStyle="1" w:styleId="BAB8533915A8492A8FE761F60E7786961">
    <w:name w:val="BAB8533915A8492A8FE761F60E7786961"/>
    <w:rsid w:val="007F7754"/>
    <w:rPr>
      <w:rFonts w:ascii="Calibri" w:eastAsia="Times New Roman" w:hAnsi="Calibri" w:cs="Calibri"/>
    </w:rPr>
  </w:style>
  <w:style w:type="paragraph" w:customStyle="1" w:styleId="85284EA9103D47628D936983D0BC310D1">
    <w:name w:val="85284EA9103D47628D936983D0BC310D1"/>
    <w:rsid w:val="007F7754"/>
    <w:rPr>
      <w:rFonts w:ascii="Calibri" w:eastAsia="Times New Roman" w:hAnsi="Calibri" w:cs="Calibri"/>
    </w:rPr>
  </w:style>
  <w:style w:type="paragraph" w:customStyle="1" w:styleId="135689420FAC4CBD9A381DD904B183C71">
    <w:name w:val="135689420FAC4CBD9A381DD904B183C71"/>
    <w:rsid w:val="007F7754"/>
    <w:rPr>
      <w:rFonts w:ascii="Calibri" w:eastAsia="Times New Roman" w:hAnsi="Calibri" w:cs="Calibri"/>
    </w:rPr>
  </w:style>
  <w:style w:type="paragraph" w:customStyle="1" w:styleId="C1EE1D085DAB49398344FCFB6F5A66CA1">
    <w:name w:val="C1EE1D085DAB49398344FCFB6F5A66CA1"/>
    <w:rsid w:val="007F7754"/>
    <w:rPr>
      <w:rFonts w:ascii="Calibri" w:eastAsia="Times New Roman" w:hAnsi="Calibri" w:cs="Calibri"/>
    </w:rPr>
  </w:style>
  <w:style w:type="paragraph" w:customStyle="1" w:styleId="DEFFAC18A98546BA84F7324ABD49BFCF1">
    <w:name w:val="DEFFAC18A98546BA84F7324ABD49BFCF1"/>
    <w:rsid w:val="007F7754"/>
    <w:rPr>
      <w:rFonts w:ascii="Calibri" w:eastAsia="Times New Roman" w:hAnsi="Calibri" w:cs="Calibri"/>
    </w:rPr>
  </w:style>
  <w:style w:type="paragraph" w:customStyle="1" w:styleId="4AA66D14B7264954AA6233F86456741D1">
    <w:name w:val="4AA66D14B7264954AA6233F86456741D1"/>
    <w:rsid w:val="007F7754"/>
    <w:rPr>
      <w:rFonts w:ascii="Calibri" w:eastAsia="Times New Roman" w:hAnsi="Calibri" w:cs="Calibri"/>
    </w:rPr>
  </w:style>
  <w:style w:type="paragraph" w:customStyle="1" w:styleId="B57708EA5A314E96B3EA3C63DA7C8DF61">
    <w:name w:val="B57708EA5A314E96B3EA3C63DA7C8DF61"/>
    <w:rsid w:val="007F7754"/>
    <w:rPr>
      <w:rFonts w:ascii="Calibri" w:eastAsia="Times New Roman" w:hAnsi="Calibri" w:cs="Calibri"/>
    </w:rPr>
  </w:style>
  <w:style w:type="paragraph" w:customStyle="1" w:styleId="F0C2EE2B7F944F8CBC64F8088E230B541">
    <w:name w:val="F0C2EE2B7F944F8CBC64F8088E230B541"/>
    <w:rsid w:val="007F7754"/>
    <w:rPr>
      <w:rFonts w:ascii="Calibri" w:eastAsia="Times New Roman" w:hAnsi="Calibri" w:cs="Calibri"/>
    </w:rPr>
  </w:style>
  <w:style w:type="paragraph" w:customStyle="1" w:styleId="217D160A3A234023A42BFAC36277E7931">
    <w:name w:val="217D160A3A234023A42BFAC36277E7931"/>
    <w:rsid w:val="007F7754"/>
    <w:rPr>
      <w:rFonts w:ascii="Calibri" w:eastAsia="Times New Roman" w:hAnsi="Calibri" w:cs="Calibri"/>
    </w:rPr>
  </w:style>
  <w:style w:type="paragraph" w:customStyle="1" w:styleId="8CD65FC6D7624F438FCCC13DC6D689E91">
    <w:name w:val="8CD65FC6D7624F438FCCC13DC6D689E91"/>
    <w:rsid w:val="007F7754"/>
    <w:rPr>
      <w:rFonts w:ascii="Calibri" w:eastAsia="Times New Roman" w:hAnsi="Calibri" w:cs="Calibri"/>
    </w:rPr>
  </w:style>
  <w:style w:type="paragraph" w:customStyle="1" w:styleId="3321D0703A154E13B8F8D9378610E9F21">
    <w:name w:val="3321D0703A154E13B8F8D9378610E9F21"/>
    <w:rsid w:val="007F7754"/>
    <w:rPr>
      <w:rFonts w:ascii="Calibri" w:eastAsia="Times New Roman" w:hAnsi="Calibri" w:cs="Calibri"/>
    </w:rPr>
  </w:style>
  <w:style w:type="paragraph" w:customStyle="1" w:styleId="E2155A62B4BC45AC8807A80D4F4382041">
    <w:name w:val="E2155A62B4BC45AC8807A80D4F4382041"/>
    <w:rsid w:val="007F7754"/>
    <w:rPr>
      <w:rFonts w:ascii="Calibri" w:eastAsia="Times New Roman" w:hAnsi="Calibri" w:cs="Calibri"/>
    </w:rPr>
  </w:style>
  <w:style w:type="paragraph" w:customStyle="1" w:styleId="7C219A28EBB14FB6969A93C770E7D7F91">
    <w:name w:val="7C219A28EBB14FB6969A93C770E7D7F91"/>
    <w:rsid w:val="007F7754"/>
    <w:rPr>
      <w:rFonts w:ascii="Calibri" w:eastAsia="Times New Roman" w:hAnsi="Calibri" w:cs="Calibri"/>
    </w:rPr>
  </w:style>
  <w:style w:type="paragraph" w:customStyle="1" w:styleId="4F8661A767D4440AB93EBE57A84C692A1">
    <w:name w:val="4F8661A767D4440AB93EBE57A84C692A1"/>
    <w:rsid w:val="007F7754"/>
    <w:rPr>
      <w:rFonts w:ascii="Calibri" w:eastAsia="Times New Roman" w:hAnsi="Calibri" w:cs="Calibri"/>
    </w:rPr>
  </w:style>
  <w:style w:type="paragraph" w:customStyle="1" w:styleId="F5E8C3D64F124E0EA06433D4419696D71">
    <w:name w:val="F5E8C3D64F124E0EA06433D4419696D71"/>
    <w:rsid w:val="007F7754"/>
    <w:rPr>
      <w:rFonts w:ascii="Calibri" w:eastAsia="Times New Roman" w:hAnsi="Calibri" w:cs="Calibri"/>
    </w:rPr>
  </w:style>
  <w:style w:type="paragraph" w:customStyle="1" w:styleId="45C9CB74BDDC4C20AF86F7FAAA6185131">
    <w:name w:val="45C9CB74BDDC4C20AF86F7FAAA6185131"/>
    <w:rsid w:val="007F7754"/>
    <w:rPr>
      <w:rFonts w:ascii="Calibri" w:eastAsia="Times New Roman" w:hAnsi="Calibri" w:cs="Calibri"/>
    </w:rPr>
  </w:style>
  <w:style w:type="paragraph" w:customStyle="1" w:styleId="246986170C0A43A18BD8407619624E0C1">
    <w:name w:val="246986170C0A43A18BD8407619624E0C1"/>
    <w:rsid w:val="007F7754"/>
    <w:rPr>
      <w:rFonts w:ascii="Calibri" w:eastAsia="Times New Roman" w:hAnsi="Calibri" w:cs="Calibri"/>
    </w:rPr>
  </w:style>
  <w:style w:type="paragraph" w:customStyle="1" w:styleId="BC9F697E94B64F68B3FBF33E7AC2D5021">
    <w:name w:val="BC9F697E94B64F68B3FBF33E7AC2D5021"/>
    <w:rsid w:val="007F7754"/>
    <w:rPr>
      <w:rFonts w:ascii="Calibri" w:eastAsia="Times New Roman" w:hAnsi="Calibri" w:cs="Calibri"/>
    </w:rPr>
  </w:style>
  <w:style w:type="paragraph" w:customStyle="1" w:styleId="33B2A2DEC67F4B5598FC37BCFD72B1D51">
    <w:name w:val="33B2A2DEC67F4B5598FC37BCFD72B1D51"/>
    <w:rsid w:val="007F7754"/>
    <w:rPr>
      <w:rFonts w:ascii="Calibri" w:eastAsia="Times New Roman" w:hAnsi="Calibri" w:cs="Calibri"/>
    </w:rPr>
  </w:style>
  <w:style w:type="paragraph" w:customStyle="1" w:styleId="B207B49AA17447C4BB17317137A6FE0B1">
    <w:name w:val="B207B49AA17447C4BB17317137A6FE0B1"/>
    <w:rsid w:val="007F7754"/>
    <w:rPr>
      <w:rFonts w:ascii="Calibri" w:eastAsia="Times New Roman" w:hAnsi="Calibri" w:cs="Calibri"/>
    </w:rPr>
  </w:style>
  <w:style w:type="paragraph" w:customStyle="1" w:styleId="8040E426714B423981877A778D9D2C5C1">
    <w:name w:val="8040E426714B423981877A778D9D2C5C1"/>
    <w:rsid w:val="007F7754"/>
    <w:rPr>
      <w:rFonts w:ascii="Calibri" w:eastAsia="Times New Roman" w:hAnsi="Calibri" w:cs="Calibri"/>
    </w:rPr>
  </w:style>
  <w:style w:type="paragraph" w:customStyle="1" w:styleId="8985011734B945AF876984F131ABF7611">
    <w:name w:val="8985011734B945AF876984F131ABF7611"/>
    <w:rsid w:val="007F7754"/>
    <w:rPr>
      <w:rFonts w:ascii="Calibri" w:eastAsia="Times New Roman" w:hAnsi="Calibri" w:cs="Calibri"/>
    </w:rPr>
  </w:style>
  <w:style w:type="paragraph" w:customStyle="1" w:styleId="305AF429BD3A43289B2E661BA2E40E3E1">
    <w:name w:val="305AF429BD3A43289B2E661BA2E40E3E1"/>
    <w:rsid w:val="007F7754"/>
    <w:rPr>
      <w:rFonts w:ascii="Calibri" w:eastAsia="Times New Roman" w:hAnsi="Calibri" w:cs="Calibri"/>
    </w:rPr>
  </w:style>
  <w:style w:type="paragraph" w:customStyle="1" w:styleId="FACABF3074BA4CB8AD800DC0F1958C881">
    <w:name w:val="FACABF3074BA4CB8AD800DC0F1958C881"/>
    <w:rsid w:val="007F7754"/>
    <w:rPr>
      <w:rFonts w:ascii="Calibri" w:eastAsia="Times New Roman" w:hAnsi="Calibri" w:cs="Calibri"/>
    </w:rPr>
  </w:style>
  <w:style w:type="paragraph" w:customStyle="1" w:styleId="2599B232190A43D5B82F4AF15FB0D6591">
    <w:name w:val="2599B232190A43D5B82F4AF15FB0D6591"/>
    <w:rsid w:val="007F7754"/>
    <w:rPr>
      <w:rFonts w:ascii="Calibri" w:eastAsia="Times New Roman" w:hAnsi="Calibri" w:cs="Calibri"/>
    </w:rPr>
  </w:style>
  <w:style w:type="paragraph" w:customStyle="1" w:styleId="9D1B0ACF70AE4CF1B7A22DB374B6C3861">
    <w:name w:val="9D1B0ACF70AE4CF1B7A22DB374B6C3861"/>
    <w:rsid w:val="007F7754"/>
    <w:rPr>
      <w:rFonts w:ascii="Calibri" w:eastAsia="Times New Roman" w:hAnsi="Calibri" w:cs="Calibri"/>
    </w:rPr>
  </w:style>
  <w:style w:type="paragraph" w:customStyle="1" w:styleId="80691AD0A04547EBB12884695F5AFD371">
    <w:name w:val="80691AD0A04547EBB12884695F5AFD371"/>
    <w:rsid w:val="007F7754"/>
    <w:rPr>
      <w:rFonts w:ascii="Calibri" w:eastAsia="Times New Roman" w:hAnsi="Calibri" w:cs="Calibri"/>
    </w:rPr>
  </w:style>
  <w:style w:type="paragraph" w:customStyle="1" w:styleId="6BDD8A2E993B459F9A9C9874C88BF70D1">
    <w:name w:val="6BDD8A2E993B459F9A9C9874C88BF70D1"/>
    <w:rsid w:val="007F7754"/>
    <w:rPr>
      <w:rFonts w:ascii="Calibri" w:eastAsia="Times New Roman" w:hAnsi="Calibri" w:cs="Calibri"/>
    </w:rPr>
  </w:style>
  <w:style w:type="paragraph" w:customStyle="1" w:styleId="D30392F8D6A243B6BBB21D9DDDB81B681">
    <w:name w:val="D30392F8D6A243B6BBB21D9DDDB81B681"/>
    <w:rsid w:val="007F7754"/>
    <w:rPr>
      <w:rFonts w:ascii="Calibri" w:eastAsia="Times New Roman" w:hAnsi="Calibri" w:cs="Calibri"/>
    </w:rPr>
  </w:style>
  <w:style w:type="paragraph" w:customStyle="1" w:styleId="53EBC02E147E4CBEB920B206FE4937D71">
    <w:name w:val="53EBC02E147E4CBEB920B206FE4937D71"/>
    <w:rsid w:val="007F7754"/>
    <w:rPr>
      <w:rFonts w:ascii="Calibri" w:eastAsia="Times New Roman" w:hAnsi="Calibri" w:cs="Calibri"/>
    </w:rPr>
  </w:style>
  <w:style w:type="paragraph" w:customStyle="1" w:styleId="592A8159BE88458EAC08FD17B2EC99AE1">
    <w:name w:val="592A8159BE88458EAC08FD17B2EC99AE1"/>
    <w:rsid w:val="007F7754"/>
    <w:rPr>
      <w:rFonts w:ascii="Calibri" w:eastAsia="Times New Roman" w:hAnsi="Calibri" w:cs="Calibri"/>
    </w:rPr>
  </w:style>
  <w:style w:type="paragraph" w:customStyle="1" w:styleId="54FBA2D6F52E4D4E84E5A1DE85FA9D4F1">
    <w:name w:val="54FBA2D6F52E4D4E84E5A1DE85FA9D4F1"/>
    <w:rsid w:val="007F7754"/>
    <w:rPr>
      <w:rFonts w:ascii="Calibri" w:eastAsia="Times New Roman" w:hAnsi="Calibri" w:cs="Calibri"/>
    </w:rPr>
  </w:style>
  <w:style w:type="paragraph" w:customStyle="1" w:styleId="0F2EF285A1814D018985DED321738FCD1">
    <w:name w:val="0F2EF285A1814D018985DED321738FCD1"/>
    <w:rsid w:val="007F7754"/>
    <w:rPr>
      <w:rFonts w:ascii="Calibri" w:eastAsia="Times New Roman" w:hAnsi="Calibri" w:cs="Calibri"/>
    </w:rPr>
  </w:style>
  <w:style w:type="paragraph" w:customStyle="1" w:styleId="CC656CEAEFE44822A725739942537A831">
    <w:name w:val="CC656CEAEFE44822A725739942537A831"/>
    <w:rsid w:val="007F7754"/>
    <w:rPr>
      <w:rFonts w:ascii="Calibri" w:eastAsia="Times New Roman" w:hAnsi="Calibri" w:cs="Calibri"/>
    </w:rPr>
  </w:style>
  <w:style w:type="paragraph" w:customStyle="1" w:styleId="48471109F7B04D758B459CE6CF2994241">
    <w:name w:val="48471109F7B04D758B459CE6CF2994241"/>
    <w:rsid w:val="007F7754"/>
    <w:rPr>
      <w:rFonts w:ascii="Calibri" w:eastAsia="Times New Roman" w:hAnsi="Calibri" w:cs="Calibri"/>
    </w:rPr>
  </w:style>
  <w:style w:type="paragraph" w:customStyle="1" w:styleId="8872BE43256845A5817E6782BB066B621">
    <w:name w:val="8872BE43256845A5817E6782BB066B621"/>
    <w:rsid w:val="007F7754"/>
    <w:rPr>
      <w:rFonts w:ascii="Calibri" w:eastAsia="Times New Roman" w:hAnsi="Calibri" w:cs="Calibri"/>
    </w:rPr>
  </w:style>
  <w:style w:type="paragraph" w:customStyle="1" w:styleId="C7DD96C3B3EE473EACD3D33C455EEA8A">
    <w:name w:val="C7DD96C3B3EE473EACD3D33C455EEA8A"/>
    <w:rsid w:val="007F7754"/>
  </w:style>
  <w:style w:type="paragraph" w:customStyle="1" w:styleId="FDADF46BF07149A2B7FF84A00A6BDAFD">
    <w:name w:val="FDADF46BF07149A2B7FF84A00A6BDAFD"/>
    <w:rsid w:val="007F7754"/>
  </w:style>
  <w:style w:type="paragraph" w:customStyle="1" w:styleId="4801577CA38B436D9A19E90FC3F5889E">
    <w:name w:val="4801577CA38B436D9A19E90FC3F5889E"/>
    <w:rsid w:val="007F7754"/>
  </w:style>
  <w:style w:type="paragraph" w:customStyle="1" w:styleId="0D8ED40190884AE186620C9FB088B641">
    <w:name w:val="0D8ED40190884AE186620C9FB088B641"/>
    <w:rsid w:val="007F7754"/>
  </w:style>
  <w:style w:type="paragraph" w:customStyle="1" w:styleId="80A2DFA43B1E45F08C7B30EBEDCE2D39">
    <w:name w:val="80A2DFA43B1E45F08C7B30EBEDCE2D39"/>
    <w:rsid w:val="007F7754"/>
  </w:style>
  <w:style w:type="paragraph" w:customStyle="1" w:styleId="8ABA146E79F5427F944873CFA1434B0A">
    <w:name w:val="8ABA146E79F5427F944873CFA1434B0A"/>
    <w:rsid w:val="007F7754"/>
  </w:style>
  <w:style w:type="paragraph" w:customStyle="1" w:styleId="26E726B9F504439AB41557DE7D71458D">
    <w:name w:val="26E726B9F504439AB41557DE7D71458D"/>
    <w:rsid w:val="007F7754"/>
  </w:style>
  <w:style w:type="paragraph" w:customStyle="1" w:styleId="49398E324E184EF09873D8612B2B99DD">
    <w:name w:val="49398E324E184EF09873D8612B2B99DD"/>
    <w:rsid w:val="007F7754"/>
  </w:style>
  <w:style w:type="paragraph" w:customStyle="1" w:styleId="3F13DF9BFF2B4BD881815D5377ED2074">
    <w:name w:val="3F13DF9BFF2B4BD881815D5377ED2074"/>
    <w:rsid w:val="007F7754"/>
  </w:style>
  <w:style w:type="paragraph" w:customStyle="1" w:styleId="6F065097ADC94186A58FB05898D158E8">
    <w:name w:val="6F065097ADC94186A58FB05898D158E8"/>
    <w:rsid w:val="007F7754"/>
  </w:style>
  <w:style w:type="paragraph" w:customStyle="1" w:styleId="C5459C6B2283427EB7D3EB989056DC23">
    <w:name w:val="C5459C6B2283427EB7D3EB989056DC23"/>
    <w:rsid w:val="007F7754"/>
  </w:style>
  <w:style w:type="paragraph" w:customStyle="1" w:styleId="4029A408C50945F78C62289EA3151090">
    <w:name w:val="4029A408C50945F78C62289EA3151090"/>
    <w:rsid w:val="007F7754"/>
  </w:style>
  <w:style w:type="paragraph" w:customStyle="1" w:styleId="B1B21D9AF64549E4BF7D4E09F581A293">
    <w:name w:val="B1B21D9AF64549E4BF7D4E09F581A293"/>
    <w:rsid w:val="007F7754"/>
  </w:style>
  <w:style w:type="paragraph" w:customStyle="1" w:styleId="03883F34F9D445AAAFD37C08D29A321C">
    <w:name w:val="03883F34F9D445AAAFD37C08D29A321C"/>
    <w:rsid w:val="007F7754"/>
  </w:style>
  <w:style w:type="paragraph" w:customStyle="1" w:styleId="FDE752FE22A04978A1307E7383DAC9CD">
    <w:name w:val="FDE752FE22A04978A1307E7383DAC9CD"/>
    <w:rsid w:val="007F7754"/>
  </w:style>
  <w:style w:type="paragraph" w:customStyle="1" w:styleId="7C3B98B469EA46E296A74795D15AAE82">
    <w:name w:val="7C3B98B469EA46E296A74795D15AAE82"/>
    <w:rsid w:val="007F7754"/>
  </w:style>
  <w:style w:type="paragraph" w:customStyle="1" w:styleId="4042D20939E643B294DD9C719241F6AC">
    <w:name w:val="4042D20939E643B294DD9C719241F6AC"/>
    <w:rsid w:val="007F7754"/>
  </w:style>
  <w:style w:type="paragraph" w:customStyle="1" w:styleId="4A822BBD7FD74C81B9CC01A5B165D90F">
    <w:name w:val="4A822BBD7FD74C81B9CC01A5B165D90F"/>
    <w:rsid w:val="007F7754"/>
  </w:style>
  <w:style w:type="paragraph" w:customStyle="1" w:styleId="E8ACA17BE75047118FDF8F79C46C5F87">
    <w:name w:val="E8ACA17BE75047118FDF8F79C46C5F87"/>
    <w:rsid w:val="007F7754"/>
  </w:style>
  <w:style w:type="paragraph" w:customStyle="1" w:styleId="8F4B2F6C512244058CB0AFB94F068B36">
    <w:name w:val="8F4B2F6C512244058CB0AFB94F068B36"/>
    <w:rsid w:val="007F7754"/>
  </w:style>
  <w:style w:type="paragraph" w:customStyle="1" w:styleId="2271BC94ECD748C5B9A41D6400386B9B">
    <w:name w:val="2271BC94ECD748C5B9A41D6400386B9B"/>
    <w:rsid w:val="007F7754"/>
  </w:style>
  <w:style w:type="paragraph" w:customStyle="1" w:styleId="78993EA639C34FB9A5B1432DBD18E087">
    <w:name w:val="78993EA639C34FB9A5B1432DBD18E087"/>
    <w:rsid w:val="007F7754"/>
  </w:style>
  <w:style w:type="paragraph" w:customStyle="1" w:styleId="5F7EFD057B414B42911D6EA5A020FE9D">
    <w:name w:val="5F7EFD057B414B42911D6EA5A020FE9D"/>
    <w:rsid w:val="007F7754"/>
  </w:style>
  <w:style w:type="paragraph" w:customStyle="1" w:styleId="93EAC769618E4C0881809D3A4F5BE019">
    <w:name w:val="93EAC769618E4C0881809D3A4F5BE019"/>
    <w:rsid w:val="007F7754"/>
  </w:style>
  <w:style w:type="paragraph" w:customStyle="1" w:styleId="B02900D104FB442D800BFA3482F5E68E">
    <w:name w:val="B02900D104FB442D800BFA3482F5E68E"/>
    <w:rsid w:val="007F7754"/>
  </w:style>
  <w:style w:type="paragraph" w:customStyle="1" w:styleId="A2FC78E9166248ECB0976BFA887B2F01">
    <w:name w:val="A2FC78E9166248ECB0976BFA887B2F01"/>
    <w:rsid w:val="007F7754"/>
  </w:style>
  <w:style w:type="paragraph" w:customStyle="1" w:styleId="FA52F7B0DDC54ECDAE29DD7743174E8A">
    <w:name w:val="FA52F7B0DDC54ECDAE29DD7743174E8A"/>
    <w:rsid w:val="007F7754"/>
  </w:style>
  <w:style w:type="paragraph" w:customStyle="1" w:styleId="1F616220A11B415B96A3199117604794">
    <w:name w:val="1F616220A11B415B96A3199117604794"/>
    <w:rsid w:val="007F7754"/>
  </w:style>
  <w:style w:type="paragraph" w:customStyle="1" w:styleId="7022BA67A1CE4177845AB8FD8D6E5982">
    <w:name w:val="7022BA67A1CE4177845AB8FD8D6E5982"/>
    <w:rsid w:val="007F7754"/>
  </w:style>
  <w:style w:type="paragraph" w:customStyle="1" w:styleId="C4108031A1D042489DA1FE82978B57F7">
    <w:name w:val="C4108031A1D042489DA1FE82978B57F7"/>
    <w:rsid w:val="007F7754"/>
  </w:style>
  <w:style w:type="paragraph" w:customStyle="1" w:styleId="6205411101A748C2AD0F59C8336F2B08">
    <w:name w:val="6205411101A748C2AD0F59C8336F2B08"/>
    <w:rsid w:val="007F7754"/>
  </w:style>
  <w:style w:type="paragraph" w:customStyle="1" w:styleId="AFDF924A9FD64139B8CFF1F402849B2D">
    <w:name w:val="AFDF924A9FD64139B8CFF1F402849B2D"/>
    <w:rsid w:val="007F7754"/>
  </w:style>
  <w:style w:type="paragraph" w:customStyle="1" w:styleId="9136D22AF6D3464A9459E642E95B45A9">
    <w:name w:val="9136D22AF6D3464A9459E642E95B45A9"/>
    <w:rsid w:val="007F7754"/>
  </w:style>
  <w:style w:type="paragraph" w:customStyle="1" w:styleId="169F7A4F876B4573B43634BE70304756">
    <w:name w:val="169F7A4F876B4573B43634BE70304756"/>
    <w:rsid w:val="007F7754"/>
  </w:style>
  <w:style w:type="paragraph" w:customStyle="1" w:styleId="40541046F9944890AA0A118FCDD5347C">
    <w:name w:val="40541046F9944890AA0A118FCDD5347C"/>
    <w:rsid w:val="007F7754"/>
  </w:style>
  <w:style w:type="paragraph" w:customStyle="1" w:styleId="984AC4FAF8D2464DA6387D6C4B5283E1">
    <w:name w:val="984AC4FAF8D2464DA6387D6C4B5283E1"/>
    <w:rsid w:val="007F7754"/>
  </w:style>
  <w:style w:type="paragraph" w:customStyle="1" w:styleId="E52E83F0BBAA44D5A00DCACD524E031F">
    <w:name w:val="E52E83F0BBAA44D5A00DCACD524E031F"/>
    <w:rsid w:val="007F7754"/>
  </w:style>
  <w:style w:type="paragraph" w:customStyle="1" w:styleId="5F30A8413F864584ADAC9D751C3E18A9">
    <w:name w:val="5F30A8413F864584ADAC9D751C3E18A9"/>
    <w:rsid w:val="007F7754"/>
  </w:style>
  <w:style w:type="paragraph" w:customStyle="1" w:styleId="1F4791EF12184411AE17CE96383DB740">
    <w:name w:val="1F4791EF12184411AE17CE96383DB740"/>
    <w:rsid w:val="007F7754"/>
  </w:style>
  <w:style w:type="paragraph" w:customStyle="1" w:styleId="164D999BADB34B589254BF6A3DADA627">
    <w:name w:val="164D999BADB34B589254BF6A3DADA627"/>
    <w:rsid w:val="007F7754"/>
  </w:style>
  <w:style w:type="paragraph" w:customStyle="1" w:styleId="217F23EE50634378BDA9A7F9AE7F9778">
    <w:name w:val="217F23EE50634378BDA9A7F9AE7F9778"/>
    <w:rsid w:val="007F7754"/>
  </w:style>
  <w:style w:type="paragraph" w:customStyle="1" w:styleId="980225D50884437ABEAAB3629ADD1D29">
    <w:name w:val="980225D50884437ABEAAB3629ADD1D29"/>
    <w:rsid w:val="007F7754"/>
  </w:style>
  <w:style w:type="paragraph" w:customStyle="1" w:styleId="51BD85596E8342F1A1335B7F22EFCDCA">
    <w:name w:val="51BD85596E8342F1A1335B7F22EFCDCA"/>
    <w:rsid w:val="007F7754"/>
  </w:style>
  <w:style w:type="paragraph" w:customStyle="1" w:styleId="C13894ABED5E4D99B6B198FFFC848CBC">
    <w:name w:val="C13894ABED5E4D99B6B198FFFC848CBC"/>
    <w:rsid w:val="007F7754"/>
  </w:style>
  <w:style w:type="paragraph" w:customStyle="1" w:styleId="215CC098E55041789700B46BC92630D2">
    <w:name w:val="215CC098E55041789700B46BC92630D2"/>
    <w:rsid w:val="007F7754"/>
  </w:style>
  <w:style w:type="paragraph" w:customStyle="1" w:styleId="A7C7FD5DBAAF4416A120E4AC2A3E3B4C">
    <w:name w:val="A7C7FD5DBAAF4416A120E4AC2A3E3B4C"/>
    <w:rsid w:val="007F7754"/>
  </w:style>
  <w:style w:type="paragraph" w:customStyle="1" w:styleId="60182BC96460443B8ED777F613D66BC0">
    <w:name w:val="60182BC96460443B8ED777F613D66BC0"/>
    <w:rsid w:val="007F7754"/>
  </w:style>
  <w:style w:type="paragraph" w:customStyle="1" w:styleId="B175DA23458743F696E8B9688B7DEAB4">
    <w:name w:val="B175DA23458743F696E8B9688B7DEAB4"/>
    <w:rsid w:val="007F7754"/>
  </w:style>
  <w:style w:type="paragraph" w:customStyle="1" w:styleId="ADE40300566B4D2A97BC7B123CD82F81">
    <w:name w:val="ADE40300566B4D2A97BC7B123CD82F81"/>
    <w:rsid w:val="007F7754"/>
  </w:style>
  <w:style w:type="paragraph" w:customStyle="1" w:styleId="8CDEC0B063A143BBA3CD5254D3FFB766">
    <w:name w:val="8CDEC0B063A143BBA3CD5254D3FFB766"/>
    <w:rsid w:val="007F7754"/>
  </w:style>
  <w:style w:type="paragraph" w:customStyle="1" w:styleId="7161966EF61A4E5D987FB8F215CB54CB">
    <w:name w:val="7161966EF61A4E5D987FB8F215CB54CB"/>
    <w:rsid w:val="007F7754"/>
  </w:style>
  <w:style w:type="paragraph" w:customStyle="1" w:styleId="C4AF75D21A334ACBBB168771E47EFEE9">
    <w:name w:val="C4AF75D21A334ACBBB168771E47EFEE9"/>
    <w:rsid w:val="007F7754"/>
  </w:style>
  <w:style w:type="paragraph" w:customStyle="1" w:styleId="72E67D27C67C4A918D47D42FFCEEEFF2">
    <w:name w:val="72E67D27C67C4A918D47D42FFCEEEFF2"/>
    <w:rsid w:val="007F7754"/>
  </w:style>
  <w:style w:type="paragraph" w:customStyle="1" w:styleId="CE308C85BA174F54A7F97F4B79BAC359">
    <w:name w:val="CE308C85BA174F54A7F97F4B79BAC359"/>
    <w:rsid w:val="007F7754"/>
  </w:style>
  <w:style w:type="paragraph" w:customStyle="1" w:styleId="C88776C59AC647948C3FE271763B508A">
    <w:name w:val="C88776C59AC647948C3FE271763B508A"/>
    <w:rsid w:val="007F7754"/>
  </w:style>
  <w:style w:type="paragraph" w:customStyle="1" w:styleId="C9856BEC826C459F98A8379FFB4BCB5A">
    <w:name w:val="C9856BEC826C459F98A8379FFB4BCB5A"/>
    <w:rsid w:val="007F7754"/>
  </w:style>
  <w:style w:type="paragraph" w:customStyle="1" w:styleId="B3D76E0034344925AE36AA1E4ACDE994">
    <w:name w:val="B3D76E0034344925AE36AA1E4ACDE994"/>
    <w:rsid w:val="007F7754"/>
  </w:style>
  <w:style w:type="paragraph" w:customStyle="1" w:styleId="FBB3F6099E764A629B67D5D67D603376">
    <w:name w:val="FBB3F6099E764A629B67D5D67D603376"/>
    <w:rsid w:val="007F7754"/>
  </w:style>
  <w:style w:type="paragraph" w:customStyle="1" w:styleId="4ADD86278854420E939D733C1D750E1C">
    <w:name w:val="4ADD86278854420E939D733C1D750E1C"/>
    <w:rsid w:val="007F7754"/>
  </w:style>
  <w:style w:type="paragraph" w:customStyle="1" w:styleId="EF97C420898B4EDEBA7984308346DB86">
    <w:name w:val="EF97C420898B4EDEBA7984308346DB86"/>
    <w:rsid w:val="007F7754"/>
  </w:style>
  <w:style w:type="paragraph" w:customStyle="1" w:styleId="53D1C2D1CCF84F99AC51DAB4BD0CB586">
    <w:name w:val="53D1C2D1CCF84F99AC51DAB4BD0CB586"/>
    <w:rsid w:val="007F7754"/>
  </w:style>
  <w:style w:type="paragraph" w:customStyle="1" w:styleId="7225F06ECA3A442BAF7DE62721484BA6">
    <w:name w:val="7225F06ECA3A442BAF7DE62721484BA6"/>
    <w:rsid w:val="007F7754"/>
  </w:style>
  <w:style w:type="paragraph" w:customStyle="1" w:styleId="C91485D67B844BC883C471683973B8C6">
    <w:name w:val="C91485D67B844BC883C471683973B8C6"/>
    <w:rsid w:val="007F7754"/>
  </w:style>
  <w:style w:type="paragraph" w:customStyle="1" w:styleId="CB17F15E6FF94D0BBAE20EFA3A712514">
    <w:name w:val="CB17F15E6FF94D0BBAE20EFA3A712514"/>
    <w:rsid w:val="007F7754"/>
  </w:style>
  <w:style w:type="paragraph" w:customStyle="1" w:styleId="7AAAD2E2C5864F1E89FE21EBEAD9A060">
    <w:name w:val="7AAAD2E2C5864F1E89FE21EBEAD9A060"/>
    <w:rsid w:val="007F7754"/>
  </w:style>
  <w:style w:type="paragraph" w:customStyle="1" w:styleId="67EC7BE2B2E1426BA07DDFDC59741344">
    <w:name w:val="67EC7BE2B2E1426BA07DDFDC59741344"/>
    <w:rsid w:val="007F7754"/>
  </w:style>
  <w:style w:type="paragraph" w:customStyle="1" w:styleId="DCCDF00F80AB4A8BBE014960D7EF6155">
    <w:name w:val="DCCDF00F80AB4A8BBE014960D7EF6155"/>
    <w:rsid w:val="007F7754"/>
  </w:style>
  <w:style w:type="paragraph" w:customStyle="1" w:styleId="59538E777AA6423B9075BC8AFB3C56DE">
    <w:name w:val="59538E777AA6423B9075BC8AFB3C56DE"/>
    <w:rsid w:val="007F7754"/>
  </w:style>
  <w:style w:type="paragraph" w:customStyle="1" w:styleId="A7DB8F0BEC974886852689DB51D8B185">
    <w:name w:val="A7DB8F0BEC974886852689DB51D8B185"/>
    <w:rsid w:val="007F7754"/>
  </w:style>
  <w:style w:type="paragraph" w:customStyle="1" w:styleId="F2E4BBC621BF48A58209DEF1D0C5E50B7">
    <w:name w:val="F2E4BBC621BF48A58209DEF1D0C5E50B7"/>
    <w:rsid w:val="007F7754"/>
    <w:rPr>
      <w:rFonts w:ascii="Calibri" w:eastAsia="Times New Roman" w:hAnsi="Calibri" w:cs="Calibri"/>
    </w:rPr>
  </w:style>
  <w:style w:type="paragraph" w:customStyle="1" w:styleId="AF5AEF543E8648D3B003111D049F6F1C1">
    <w:name w:val="AF5AEF543E8648D3B003111D049F6F1C1"/>
    <w:rsid w:val="007F7754"/>
    <w:rPr>
      <w:rFonts w:ascii="Calibri" w:eastAsia="Times New Roman" w:hAnsi="Calibri" w:cs="Calibri"/>
    </w:rPr>
  </w:style>
  <w:style w:type="paragraph" w:customStyle="1" w:styleId="EFFCAB1EC1B141A2AFB73B634C95B06E3">
    <w:name w:val="EFFCAB1EC1B141A2AFB73B634C95B06E3"/>
    <w:rsid w:val="007F7754"/>
    <w:rPr>
      <w:rFonts w:ascii="Calibri" w:eastAsia="Times New Roman" w:hAnsi="Calibri" w:cs="Calibri"/>
    </w:rPr>
  </w:style>
  <w:style w:type="paragraph" w:customStyle="1" w:styleId="B5C382BEBAC34B61BA487CAC2986739B5">
    <w:name w:val="B5C382BEBAC34B61BA487CAC2986739B5"/>
    <w:rsid w:val="007F7754"/>
    <w:rPr>
      <w:rFonts w:ascii="Calibri" w:eastAsia="Times New Roman" w:hAnsi="Calibri" w:cs="Calibri"/>
    </w:rPr>
  </w:style>
  <w:style w:type="paragraph" w:customStyle="1" w:styleId="C7DD96C3B3EE473EACD3D33C455EEA8A1">
    <w:name w:val="C7DD96C3B3EE473EACD3D33C455EEA8A1"/>
    <w:rsid w:val="007F7754"/>
    <w:rPr>
      <w:rFonts w:ascii="Calibri" w:eastAsia="Times New Roman" w:hAnsi="Calibri" w:cs="Calibri"/>
    </w:rPr>
  </w:style>
  <w:style w:type="paragraph" w:customStyle="1" w:styleId="FDADF46BF07149A2B7FF84A00A6BDAFD1">
    <w:name w:val="FDADF46BF07149A2B7FF84A00A6BDAFD1"/>
    <w:rsid w:val="007F7754"/>
    <w:rPr>
      <w:rFonts w:ascii="Calibri" w:eastAsia="Times New Roman" w:hAnsi="Calibri" w:cs="Calibri"/>
    </w:rPr>
  </w:style>
  <w:style w:type="paragraph" w:customStyle="1" w:styleId="4801577CA38B436D9A19E90FC3F5889E1">
    <w:name w:val="4801577CA38B436D9A19E90FC3F5889E1"/>
    <w:rsid w:val="007F7754"/>
    <w:rPr>
      <w:rFonts w:ascii="Calibri" w:eastAsia="Times New Roman" w:hAnsi="Calibri" w:cs="Calibri"/>
    </w:rPr>
  </w:style>
  <w:style w:type="paragraph" w:customStyle="1" w:styleId="0D8ED40190884AE186620C9FB088B6411">
    <w:name w:val="0D8ED40190884AE186620C9FB088B6411"/>
    <w:rsid w:val="007F7754"/>
    <w:rPr>
      <w:rFonts w:ascii="Calibri" w:eastAsia="Times New Roman" w:hAnsi="Calibri" w:cs="Calibri"/>
    </w:rPr>
  </w:style>
  <w:style w:type="paragraph" w:customStyle="1" w:styleId="80A2DFA43B1E45F08C7B30EBEDCE2D391">
    <w:name w:val="80A2DFA43B1E45F08C7B30EBEDCE2D391"/>
    <w:rsid w:val="007F7754"/>
    <w:rPr>
      <w:rFonts w:ascii="Calibri" w:eastAsia="Times New Roman" w:hAnsi="Calibri" w:cs="Calibri"/>
    </w:rPr>
  </w:style>
  <w:style w:type="paragraph" w:customStyle="1" w:styleId="8ABA146E79F5427F944873CFA1434B0A1">
    <w:name w:val="8ABA146E79F5427F944873CFA1434B0A1"/>
    <w:rsid w:val="007F7754"/>
    <w:rPr>
      <w:rFonts w:ascii="Calibri" w:eastAsia="Times New Roman" w:hAnsi="Calibri" w:cs="Calibri"/>
    </w:rPr>
  </w:style>
  <w:style w:type="paragraph" w:customStyle="1" w:styleId="26E726B9F504439AB41557DE7D71458D1">
    <w:name w:val="26E726B9F504439AB41557DE7D71458D1"/>
    <w:rsid w:val="007F7754"/>
    <w:rPr>
      <w:rFonts w:ascii="Calibri" w:eastAsia="Times New Roman" w:hAnsi="Calibri" w:cs="Calibri"/>
    </w:rPr>
  </w:style>
  <w:style w:type="paragraph" w:customStyle="1" w:styleId="49398E324E184EF09873D8612B2B99DD1">
    <w:name w:val="49398E324E184EF09873D8612B2B99DD1"/>
    <w:rsid w:val="007F7754"/>
    <w:rPr>
      <w:rFonts w:ascii="Calibri" w:eastAsia="Times New Roman" w:hAnsi="Calibri" w:cs="Calibri"/>
    </w:rPr>
  </w:style>
  <w:style w:type="paragraph" w:customStyle="1" w:styleId="3F13DF9BFF2B4BD881815D5377ED20741">
    <w:name w:val="3F13DF9BFF2B4BD881815D5377ED20741"/>
    <w:rsid w:val="007F7754"/>
    <w:rPr>
      <w:rFonts w:ascii="Calibri" w:eastAsia="Times New Roman" w:hAnsi="Calibri" w:cs="Calibri"/>
    </w:rPr>
  </w:style>
  <w:style w:type="paragraph" w:customStyle="1" w:styleId="6F065097ADC94186A58FB05898D158E81">
    <w:name w:val="6F065097ADC94186A58FB05898D158E81"/>
    <w:rsid w:val="007F7754"/>
    <w:rPr>
      <w:rFonts w:ascii="Calibri" w:eastAsia="Times New Roman" w:hAnsi="Calibri" w:cs="Calibri"/>
    </w:rPr>
  </w:style>
  <w:style w:type="paragraph" w:customStyle="1" w:styleId="C5459C6B2283427EB7D3EB989056DC231">
    <w:name w:val="C5459C6B2283427EB7D3EB989056DC231"/>
    <w:rsid w:val="007F7754"/>
    <w:rPr>
      <w:rFonts w:ascii="Calibri" w:eastAsia="Times New Roman" w:hAnsi="Calibri" w:cs="Calibri"/>
    </w:rPr>
  </w:style>
  <w:style w:type="paragraph" w:customStyle="1" w:styleId="4029A408C50945F78C62289EA31510901">
    <w:name w:val="4029A408C50945F78C62289EA31510901"/>
    <w:rsid w:val="007F7754"/>
    <w:rPr>
      <w:rFonts w:ascii="Calibri" w:eastAsia="Times New Roman" w:hAnsi="Calibri" w:cs="Calibri"/>
    </w:rPr>
  </w:style>
  <w:style w:type="paragraph" w:customStyle="1" w:styleId="B1B21D9AF64549E4BF7D4E09F581A2931">
    <w:name w:val="B1B21D9AF64549E4BF7D4E09F581A2931"/>
    <w:rsid w:val="007F7754"/>
    <w:rPr>
      <w:rFonts w:ascii="Calibri" w:eastAsia="Times New Roman" w:hAnsi="Calibri" w:cs="Calibri"/>
    </w:rPr>
  </w:style>
  <w:style w:type="paragraph" w:customStyle="1" w:styleId="03883F34F9D445AAAFD37C08D29A321C1">
    <w:name w:val="03883F34F9D445AAAFD37C08D29A321C1"/>
    <w:rsid w:val="007F7754"/>
    <w:rPr>
      <w:rFonts w:ascii="Calibri" w:eastAsia="Times New Roman" w:hAnsi="Calibri" w:cs="Calibri"/>
    </w:rPr>
  </w:style>
  <w:style w:type="paragraph" w:customStyle="1" w:styleId="FDE752FE22A04978A1307E7383DAC9CD1">
    <w:name w:val="FDE752FE22A04978A1307E7383DAC9CD1"/>
    <w:rsid w:val="007F7754"/>
    <w:rPr>
      <w:rFonts w:ascii="Calibri" w:eastAsia="Times New Roman" w:hAnsi="Calibri" w:cs="Calibri"/>
    </w:rPr>
  </w:style>
  <w:style w:type="paragraph" w:customStyle="1" w:styleId="7C3B98B469EA46E296A74795D15AAE821">
    <w:name w:val="7C3B98B469EA46E296A74795D15AAE821"/>
    <w:rsid w:val="007F7754"/>
    <w:rPr>
      <w:rFonts w:ascii="Calibri" w:eastAsia="Times New Roman" w:hAnsi="Calibri" w:cs="Calibri"/>
    </w:rPr>
  </w:style>
  <w:style w:type="paragraph" w:customStyle="1" w:styleId="4042D20939E643B294DD9C719241F6AC1">
    <w:name w:val="4042D20939E643B294DD9C719241F6AC1"/>
    <w:rsid w:val="007F7754"/>
    <w:rPr>
      <w:rFonts w:ascii="Calibri" w:eastAsia="Times New Roman" w:hAnsi="Calibri" w:cs="Calibri"/>
    </w:rPr>
  </w:style>
  <w:style w:type="paragraph" w:customStyle="1" w:styleId="4A822BBD7FD74C81B9CC01A5B165D90F1">
    <w:name w:val="4A822BBD7FD74C81B9CC01A5B165D90F1"/>
    <w:rsid w:val="007F7754"/>
    <w:rPr>
      <w:rFonts w:ascii="Calibri" w:eastAsia="Times New Roman" w:hAnsi="Calibri" w:cs="Calibri"/>
    </w:rPr>
  </w:style>
  <w:style w:type="paragraph" w:customStyle="1" w:styleId="E8ACA17BE75047118FDF8F79C46C5F871">
    <w:name w:val="E8ACA17BE75047118FDF8F79C46C5F871"/>
    <w:rsid w:val="007F7754"/>
    <w:rPr>
      <w:rFonts w:ascii="Calibri" w:eastAsia="Times New Roman" w:hAnsi="Calibri" w:cs="Calibri"/>
    </w:rPr>
  </w:style>
  <w:style w:type="paragraph" w:customStyle="1" w:styleId="8F4B2F6C512244058CB0AFB94F068B361">
    <w:name w:val="8F4B2F6C512244058CB0AFB94F068B361"/>
    <w:rsid w:val="007F7754"/>
    <w:rPr>
      <w:rFonts w:ascii="Calibri" w:eastAsia="Times New Roman" w:hAnsi="Calibri" w:cs="Calibri"/>
    </w:rPr>
  </w:style>
  <w:style w:type="paragraph" w:customStyle="1" w:styleId="2271BC94ECD748C5B9A41D6400386B9B1">
    <w:name w:val="2271BC94ECD748C5B9A41D6400386B9B1"/>
    <w:rsid w:val="007F7754"/>
    <w:rPr>
      <w:rFonts w:ascii="Calibri" w:eastAsia="Times New Roman" w:hAnsi="Calibri" w:cs="Calibri"/>
    </w:rPr>
  </w:style>
  <w:style w:type="paragraph" w:customStyle="1" w:styleId="78993EA639C34FB9A5B1432DBD18E0871">
    <w:name w:val="78993EA639C34FB9A5B1432DBD18E0871"/>
    <w:rsid w:val="007F7754"/>
    <w:rPr>
      <w:rFonts w:ascii="Calibri" w:eastAsia="Times New Roman" w:hAnsi="Calibri" w:cs="Calibri"/>
    </w:rPr>
  </w:style>
  <w:style w:type="paragraph" w:customStyle="1" w:styleId="5F7EFD057B414B42911D6EA5A020FE9D1">
    <w:name w:val="5F7EFD057B414B42911D6EA5A020FE9D1"/>
    <w:rsid w:val="007F7754"/>
    <w:rPr>
      <w:rFonts w:ascii="Calibri" w:eastAsia="Times New Roman" w:hAnsi="Calibri" w:cs="Calibri"/>
    </w:rPr>
  </w:style>
  <w:style w:type="paragraph" w:customStyle="1" w:styleId="93EAC769618E4C0881809D3A4F5BE0191">
    <w:name w:val="93EAC769618E4C0881809D3A4F5BE0191"/>
    <w:rsid w:val="007F7754"/>
    <w:rPr>
      <w:rFonts w:ascii="Calibri" w:eastAsia="Times New Roman" w:hAnsi="Calibri" w:cs="Calibri"/>
    </w:rPr>
  </w:style>
  <w:style w:type="paragraph" w:customStyle="1" w:styleId="B02900D104FB442D800BFA3482F5E68E1">
    <w:name w:val="B02900D104FB442D800BFA3482F5E68E1"/>
    <w:rsid w:val="007F7754"/>
    <w:rPr>
      <w:rFonts w:ascii="Calibri" w:eastAsia="Times New Roman" w:hAnsi="Calibri" w:cs="Calibri"/>
    </w:rPr>
  </w:style>
  <w:style w:type="paragraph" w:customStyle="1" w:styleId="A2FC78E9166248ECB0976BFA887B2F011">
    <w:name w:val="A2FC78E9166248ECB0976BFA887B2F011"/>
    <w:rsid w:val="007F7754"/>
    <w:rPr>
      <w:rFonts w:ascii="Calibri" w:eastAsia="Times New Roman" w:hAnsi="Calibri" w:cs="Calibri"/>
    </w:rPr>
  </w:style>
  <w:style w:type="paragraph" w:customStyle="1" w:styleId="FA52F7B0DDC54ECDAE29DD7743174E8A1">
    <w:name w:val="FA52F7B0DDC54ECDAE29DD7743174E8A1"/>
    <w:rsid w:val="007F7754"/>
    <w:rPr>
      <w:rFonts w:ascii="Calibri" w:eastAsia="Times New Roman" w:hAnsi="Calibri" w:cs="Calibri"/>
    </w:rPr>
  </w:style>
  <w:style w:type="paragraph" w:customStyle="1" w:styleId="1F616220A11B415B96A31991176047941">
    <w:name w:val="1F616220A11B415B96A31991176047941"/>
    <w:rsid w:val="007F7754"/>
    <w:rPr>
      <w:rFonts w:ascii="Calibri" w:eastAsia="Times New Roman" w:hAnsi="Calibri" w:cs="Calibri"/>
    </w:rPr>
  </w:style>
  <w:style w:type="paragraph" w:customStyle="1" w:styleId="7022BA67A1CE4177845AB8FD8D6E59821">
    <w:name w:val="7022BA67A1CE4177845AB8FD8D6E59821"/>
    <w:rsid w:val="007F7754"/>
    <w:rPr>
      <w:rFonts w:ascii="Calibri" w:eastAsia="Times New Roman" w:hAnsi="Calibri" w:cs="Calibri"/>
    </w:rPr>
  </w:style>
  <w:style w:type="paragraph" w:customStyle="1" w:styleId="C4108031A1D042489DA1FE82978B57F71">
    <w:name w:val="C4108031A1D042489DA1FE82978B57F71"/>
    <w:rsid w:val="007F7754"/>
    <w:rPr>
      <w:rFonts w:ascii="Calibri" w:eastAsia="Times New Roman" w:hAnsi="Calibri" w:cs="Calibri"/>
    </w:rPr>
  </w:style>
  <w:style w:type="paragraph" w:customStyle="1" w:styleId="6205411101A748C2AD0F59C8336F2B081">
    <w:name w:val="6205411101A748C2AD0F59C8336F2B081"/>
    <w:rsid w:val="007F7754"/>
    <w:rPr>
      <w:rFonts w:ascii="Calibri" w:eastAsia="Times New Roman" w:hAnsi="Calibri" w:cs="Calibri"/>
    </w:rPr>
  </w:style>
  <w:style w:type="paragraph" w:customStyle="1" w:styleId="AFDF924A9FD64139B8CFF1F402849B2D1">
    <w:name w:val="AFDF924A9FD64139B8CFF1F402849B2D1"/>
    <w:rsid w:val="007F7754"/>
    <w:rPr>
      <w:rFonts w:ascii="Calibri" w:eastAsia="Times New Roman" w:hAnsi="Calibri" w:cs="Calibri"/>
    </w:rPr>
  </w:style>
  <w:style w:type="paragraph" w:customStyle="1" w:styleId="9136D22AF6D3464A9459E642E95B45A91">
    <w:name w:val="9136D22AF6D3464A9459E642E95B45A91"/>
    <w:rsid w:val="007F7754"/>
    <w:rPr>
      <w:rFonts w:ascii="Calibri" w:eastAsia="Times New Roman" w:hAnsi="Calibri" w:cs="Calibri"/>
    </w:rPr>
  </w:style>
  <w:style w:type="paragraph" w:customStyle="1" w:styleId="169F7A4F876B4573B43634BE703047561">
    <w:name w:val="169F7A4F876B4573B43634BE703047561"/>
    <w:rsid w:val="007F7754"/>
    <w:rPr>
      <w:rFonts w:ascii="Calibri" w:eastAsia="Times New Roman" w:hAnsi="Calibri" w:cs="Calibri"/>
    </w:rPr>
  </w:style>
  <w:style w:type="paragraph" w:customStyle="1" w:styleId="40541046F9944890AA0A118FCDD5347C1">
    <w:name w:val="40541046F9944890AA0A118FCDD5347C1"/>
    <w:rsid w:val="007F7754"/>
    <w:rPr>
      <w:rFonts w:ascii="Calibri" w:eastAsia="Times New Roman" w:hAnsi="Calibri" w:cs="Calibri"/>
    </w:rPr>
  </w:style>
  <w:style w:type="paragraph" w:customStyle="1" w:styleId="984AC4FAF8D2464DA6387D6C4B5283E11">
    <w:name w:val="984AC4FAF8D2464DA6387D6C4B5283E11"/>
    <w:rsid w:val="007F7754"/>
    <w:rPr>
      <w:rFonts w:ascii="Calibri" w:eastAsia="Times New Roman" w:hAnsi="Calibri" w:cs="Calibri"/>
    </w:rPr>
  </w:style>
  <w:style w:type="paragraph" w:customStyle="1" w:styleId="E52E83F0BBAA44D5A00DCACD524E031F1">
    <w:name w:val="E52E83F0BBAA44D5A00DCACD524E031F1"/>
    <w:rsid w:val="007F7754"/>
    <w:rPr>
      <w:rFonts w:ascii="Calibri" w:eastAsia="Times New Roman" w:hAnsi="Calibri" w:cs="Calibri"/>
    </w:rPr>
  </w:style>
  <w:style w:type="paragraph" w:customStyle="1" w:styleId="5F30A8413F864584ADAC9D751C3E18A91">
    <w:name w:val="5F30A8413F864584ADAC9D751C3E18A91"/>
    <w:rsid w:val="007F7754"/>
    <w:rPr>
      <w:rFonts w:ascii="Calibri" w:eastAsia="Times New Roman" w:hAnsi="Calibri" w:cs="Calibri"/>
    </w:rPr>
  </w:style>
  <w:style w:type="paragraph" w:customStyle="1" w:styleId="1F4791EF12184411AE17CE96383DB7401">
    <w:name w:val="1F4791EF12184411AE17CE96383DB7401"/>
    <w:rsid w:val="007F7754"/>
    <w:rPr>
      <w:rFonts w:ascii="Calibri" w:eastAsia="Times New Roman" w:hAnsi="Calibri" w:cs="Calibri"/>
    </w:rPr>
  </w:style>
  <w:style w:type="paragraph" w:customStyle="1" w:styleId="164D999BADB34B589254BF6A3DADA6271">
    <w:name w:val="164D999BADB34B589254BF6A3DADA6271"/>
    <w:rsid w:val="007F7754"/>
    <w:rPr>
      <w:rFonts w:ascii="Calibri" w:eastAsia="Times New Roman" w:hAnsi="Calibri" w:cs="Calibri"/>
    </w:rPr>
  </w:style>
  <w:style w:type="paragraph" w:customStyle="1" w:styleId="217F23EE50634378BDA9A7F9AE7F97781">
    <w:name w:val="217F23EE50634378BDA9A7F9AE7F97781"/>
    <w:rsid w:val="007F7754"/>
    <w:rPr>
      <w:rFonts w:ascii="Calibri" w:eastAsia="Times New Roman" w:hAnsi="Calibri" w:cs="Calibri"/>
    </w:rPr>
  </w:style>
  <w:style w:type="paragraph" w:customStyle="1" w:styleId="980225D50884437ABEAAB3629ADD1D291">
    <w:name w:val="980225D50884437ABEAAB3629ADD1D291"/>
    <w:rsid w:val="007F7754"/>
    <w:rPr>
      <w:rFonts w:ascii="Calibri" w:eastAsia="Times New Roman" w:hAnsi="Calibri" w:cs="Calibri"/>
    </w:rPr>
  </w:style>
  <w:style w:type="paragraph" w:customStyle="1" w:styleId="51BD85596E8342F1A1335B7F22EFCDCA1">
    <w:name w:val="51BD85596E8342F1A1335B7F22EFCDCA1"/>
    <w:rsid w:val="007F7754"/>
    <w:rPr>
      <w:rFonts w:ascii="Calibri" w:eastAsia="Times New Roman" w:hAnsi="Calibri" w:cs="Calibri"/>
    </w:rPr>
  </w:style>
  <w:style w:type="paragraph" w:customStyle="1" w:styleId="C13894ABED5E4D99B6B198FFFC848CBC1">
    <w:name w:val="C13894ABED5E4D99B6B198FFFC848CBC1"/>
    <w:rsid w:val="007F7754"/>
    <w:rPr>
      <w:rFonts w:ascii="Calibri" w:eastAsia="Times New Roman" w:hAnsi="Calibri" w:cs="Calibri"/>
    </w:rPr>
  </w:style>
  <w:style w:type="paragraph" w:customStyle="1" w:styleId="215CC098E55041789700B46BC92630D21">
    <w:name w:val="215CC098E55041789700B46BC92630D21"/>
    <w:rsid w:val="007F7754"/>
    <w:rPr>
      <w:rFonts w:ascii="Calibri" w:eastAsia="Times New Roman" w:hAnsi="Calibri" w:cs="Calibri"/>
    </w:rPr>
  </w:style>
  <w:style w:type="paragraph" w:customStyle="1" w:styleId="A7C7FD5DBAAF4416A120E4AC2A3E3B4C1">
    <w:name w:val="A7C7FD5DBAAF4416A120E4AC2A3E3B4C1"/>
    <w:rsid w:val="007F7754"/>
    <w:rPr>
      <w:rFonts w:ascii="Calibri" w:eastAsia="Times New Roman" w:hAnsi="Calibri" w:cs="Calibri"/>
    </w:rPr>
  </w:style>
  <w:style w:type="paragraph" w:customStyle="1" w:styleId="60182BC96460443B8ED777F613D66BC01">
    <w:name w:val="60182BC96460443B8ED777F613D66BC01"/>
    <w:rsid w:val="007F7754"/>
    <w:rPr>
      <w:rFonts w:ascii="Calibri" w:eastAsia="Times New Roman" w:hAnsi="Calibri" w:cs="Calibri"/>
    </w:rPr>
  </w:style>
  <w:style w:type="paragraph" w:customStyle="1" w:styleId="B175DA23458743F696E8B9688B7DEAB41">
    <w:name w:val="B175DA23458743F696E8B9688B7DEAB41"/>
    <w:rsid w:val="007F7754"/>
    <w:rPr>
      <w:rFonts w:ascii="Calibri" w:eastAsia="Times New Roman" w:hAnsi="Calibri" w:cs="Calibri"/>
    </w:rPr>
  </w:style>
  <w:style w:type="paragraph" w:customStyle="1" w:styleId="ADE40300566B4D2A97BC7B123CD82F811">
    <w:name w:val="ADE40300566B4D2A97BC7B123CD82F811"/>
    <w:rsid w:val="007F7754"/>
    <w:rPr>
      <w:rFonts w:ascii="Calibri" w:eastAsia="Times New Roman" w:hAnsi="Calibri" w:cs="Calibri"/>
    </w:rPr>
  </w:style>
  <w:style w:type="paragraph" w:customStyle="1" w:styleId="8CDEC0B063A143BBA3CD5254D3FFB7661">
    <w:name w:val="8CDEC0B063A143BBA3CD5254D3FFB7661"/>
    <w:rsid w:val="007F7754"/>
    <w:rPr>
      <w:rFonts w:ascii="Calibri" w:eastAsia="Times New Roman" w:hAnsi="Calibri" w:cs="Calibri"/>
    </w:rPr>
  </w:style>
  <w:style w:type="paragraph" w:customStyle="1" w:styleId="7161966EF61A4E5D987FB8F215CB54CB1">
    <w:name w:val="7161966EF61A4E5D987FB8F215CB54CB1"/>
    <w:rsid w:val="007F7754"/>
    <w:rPr>
      <w:rFonts w:ascii="Calibri" w:eastAsia="Times New Roman" w:hAnsi="Calibri" w:cs="Calibri"/>
    </w:rPr>
  </w:style>
  <w:style w:type="paragraph" w:customStyle="1" w:styleId="C4AF75D21A334ACBBB168771E47EFEE91">
    <w:name w:val="C4AF75D21A334ACBBB168771E47EFEE91"/>
    <w:rsid w:val="007F7754"/>
    <w:rPr>
      <w:rFonts w:ascii="Calibri" w:eastAsia="Times New Roman" w:hAnsi="Calibri" w:cs="Calibri"/>
    </w:rPr>
  </w:style>
  <w:style w:type="paragraph" w:customStyle="1" w:styleId="72E67D27C67C4A918D47D42FFCEEEFF21">
    <w:name w:val="72E67D27C67C4A918D47D42FFCEEEFF21"/>
    <w:rsid w:val="007F7754"/>
    <w:rPr>
      <w:rFonts w:ascii="Calibri" w:eastAsia="Times New Roman" w:hAnsi="Calibri" w:cs="Calibri"/>
    </w:rPr>
  </w:style>
  <w:style w:type="paragraph" w:customStyle="1" w:styleId="CE308C85BA174F54A7F97F4B79BAC3591">
    <w:name w:val="CE308C85BA174F54A7F97F4B79BAC3591"/>
    <w:rsid w:val="007F7754"/>
    <w:rPr>
      <w:rFonts w:ascii="Calibri" w:eastAsia="Times New Roman" w:hAnsi="Calibri" w:cs="Calibri"/>
    </w:rPr>
  </w:style>
  <w:style w:type="paragraph" w:customStyle="1" w:styleId="C88776C59AC647948C3FE271763B508A1">
    <w:name w:val="C88776C59AC647948C3FE271763B508A1"/>
    <w:rsid w:val="007F7754"/>
    <w:rPr>
      <w:rFonts w:ascii="Calibri" w:eastAsia="Times New Roman" w:hAnsi="Calibri" w:cs="Calibri"/>
    </w:rPr>
  </w:style>
  <w:style w:type="paragraph" w:customStyle="1" w:styleId="C9856BEC826C459F98A8379FFB4BCB5A1">
    <w:name w:val="C9856BEC826C459F98A8379FFB4BCB5A1"/>
    <w:rsid w:val="007F7754"/>
    <w:rPr>
      <w:rFonts w:ascii="Calibri" w:eastAsia="Times New Roman" w:hAnsi="Calibri" w:cs="Calibri"/>
    </w:rPr>
  </w:style>
  <w:style w:type="paragraph" w:customStyle="1" w:styleId="B3D76E0034344925AE36AA1E4ACDE9941">
    <w:name w:val="B3D76E0034344925AE36AA1E4ACDE9941"/>
    <w:rsid w:val="007F7754"/>
    <w:rPr>
      <w:rFonts w:ascii="Calibri" w:eastAsia="Times New Roman" w:hAnsi="Calibri" w:cs="Calibri"/>
    </w:rPr>
  </w:style>
  <w:style w:type="paragraph" w:customStyle="1" w:styleId="FBB3F6099E764A629B67D5D67D6033761">
    <w:name w:val="FBB3F6099E764A629B67D5D67D6033761"/>
    <w:rsid w:val="007F7754"/>
    <w:rPr>
      <w:rFonts w:ascii="Calibri" w:eastAsia="Times New Roman" w:hAnsi="Calibri" w:cs="Calibri"/>
    </w:rPr>
  </w:style>
  <w:style w:type="paragraph" w:customStyle="1" w:styleId="4ADD86278854420E939D733C1D750E1C1">
    <w:name w:val="4ADD86278854420E939D733C1D750E1C1"/>
    <w:rsid w:val="007F7754"/>
    <w:rPr>
      <w:rFonts w:ascii="Calibri" w:eastAsia="Times New Roman" w:hAnsi="Calibri" w:cs="Calibri"/>
    </w:rPr>
  </w:style>
  <w:style w:type="paragraph" w:customStyle="1" w:styleId="EF97C420898B4EDEBA7984308346DB861">
    <w:name w:val="EF97C420898B4EDEBA7984308346DB861"/>
    <w:rsid w:val="007F7754"/>
    <w:rPr>
      <w:rFonts w:ascii="Calibri" w:eastAsia="Times New Roman" w:hAnsi="Calibri" w:cs="Calibri"/>
    </w:rPr>
  </w:style>
  <w:style w:type="paragraph" w:customStyle="1" w:styleId="53D1C2D1CCF84F99AC51DAB4BD0CB5861">
    <w:name w:val="53D1C2D1CCF84F99AC51DAB4BD0CB5861"/>
    <w:rsid w:val="007F7754"/>
    <w:rPr>
      <w:rFonts w:ascii="Calibri" w:eastAsia="Times New Roman" w:hAnsi="Calibri" w:cs="Calibri"/>
    </w:rPr>
  </w:style>
  <w:style w:type="paragraph" w:customStyle="1" w:styleId="7225F06ECA3A442BAF7DE62721484BA61">
    <w:name w:val="7225F06ECA3A442BAF7DE62721484BA61"/>
    <w:rsid w:val="007F7754"/>
    <w:rPr>
      <w:rFonts w:ascii="Calibri" w:eastAsia="Times New Roman" w:hAnsi="Calibri" w:cs="Calibri"/>
    </w:rPr>
  </w:style>
  <w:style w:type="paragraph" w:customStyle="1" w:styleId="C91485D67B844BC883C471683973B8C61">
    <w:name w:val="C91485D67B844BC883C471683973B8C61"/>
    <w:rsid w:val="007F7754"/>
    <w:rPr>
      <w:rFonts w:ascii="Calibri" w:eastAsia="Times New Roman" w:hAnsi="Calibri" w:cs="Calibri"/>
    </w:rPr>
  </w:style>
  <w:style w:type="paragraph" w:customStyle="1" w:styleId="CB17F15E6FF94D0BBAE20EFA3A7125141">
    <w:name w:val="CB17F15E6FF94D0BBAE20EFA3A7125141"/>
    <w:rsid w:val="007F7754"/>
    <w:rPr>
      <w:rFonts w:ascii="Calibri" w:eastAsia="Times New Roman" w:hAnsi="Calibri" w:cs="Calibri"/>
    </w:rPr>
  </w:style>
  <w:style w:type="paragraph" w:customStyle="1" w:styleId="7AAAD2E2C5864F1E89FE21EBEAD9A0601">
    <w:name w:val="7AAAD2E2C5864F1E89FE21EBEAD9A0601"/>
    <w:rsid w:val="007F7754"/>
    <w:rPr>
      <w:rFonts w:ascii="Calibri" w:eastAsia="Times New Roman" w:hAnsi="Calibri" w:cs="Calibri"/>
    </w:rPr>
  </w:style>
  <w:style w:type="paragraph" w:customStyle="1" w:styleId="67EC7BE2B2E1426BA07DDFDC597413441">
    <w:name w:val="67EC7BE2B2E1426BA07DDFDC597413441"/>
    <w:rsid w:val="007F7754"/>
    <w:rPr>
      <w:rFonts w:ascii="Calibri" w:eastAsia="Times New Roman" w:hAnsi="Calibri" w:cs="Calibri"/>
    </w:rPr>
  </w:style>
  <w:style w:type="paragraph" w:customStyle="1" w:styleId="DCCDF00F80AB4A8BBE014960D7EF61551">
    <w:name w:val="DCCDF00F80AB4A8BBE014960D7EF61551"/>
    <w:rsid w:val="007F7754"/>
    <w:rPr>
      <w:rFonts w:ascii="Calibri" w:eastAsia="Times New Roman" w:hAnsi="Calibri" w:cs="Calibri"/>
    </w:rPr>
  </w:style>
  <w:style w:type="paragraph" w:customStyle="1" w:styleId="59538E777AA6423B9075BC8AFB3C56DE1">
    <w:name w:val="59538E777AA6423B9075BC8AFB3C56DE1"/>
    <w:rsid w:val="007F7754"/>
    <w:rPr>
      <w:rFonts w:ascii="Calibri" w:eastAsia="Times New Roman" w:hAnsi="Calibri" w:cs="Calibri"/>
    </w:rPr>
  </w:style>
  <w:style w:type="paragraph" w:customStyle="1" w:styleId="A7DB8F0BEC974886852689DB51D8B1851">
    <w:name w:val="A7DB8F0BEC974886852689DB51D8B1851"/>
    <w:rsid w:val="007F7754"/>
    <w:rPr>
      <w:rFonts w:ascii="Calibri" w:eastAsia="Times New Roman" w:hAnsi="Calibri" w:cs="Calibri"/>
    </w:rPr>
  </w:style>
  <w:style w:type="paragraph" w:customStyle="1" w:styleId="533EBD5644B544AFBC1BBF895BEC7DDF">
    <w:name w:val="533EBD5644B544AFBC1BBF895BEC7DDF"/>
    <w:rsid w:val="007F7754"/>
  </w:style>
  <w:style w:type="paragraph" w:customStyle="1" w:styleId="42F5319199F244C89492BE0D0F9B7354">
    <w:name w:val="42F5319199F244C89492BE0D0F9B7354"/>
    <w:rsid w:val="007F7754"/>
  </w:style>
  <w:style w:type="paragraph" w:customStyle="1" w:styleId="3E54AA0BEE174FCA9F9353E198ACC75F">
    <w:name w:val="3E54AA0BEE174FCA9F9353E198ACC75F"/>
    <w:rsid w:val="007F7754"/>
  </w:style>
  <w:style w:type="paragraph" w:customStyle="1" w:styleId="DEF45BA0615F42679BC4183CBD121863">
    <w:name w:val="DEF45BA0615F42679BC4183CBD121863"/>
    <w:rsid w:val="007F7754"/>
  </w:style>
  <w:style w:type="paragraph" w:customStyle="1" w:styleId="C26E22C0FBCE49A4A78466A710702FFE">
    <w:name w:val="C26E22C0FBCE49A4A78466A710702FFE"/>
    <w:rsid w:val="007F7754"/>
  </w:style>
  <w:style w:type="paragraph" w:customStyle="1" w:styleId="B3B17B0866A540FDB99A0CF7B744D5D9">
    <w:name w:val="B3B17B0866A540FDB99A0CF7B744D5D9"/>
    <w:rsid w:val="007F7754"/>
  </w:style>
  <w:style w:type="paragraph" w:customStyle="1" w:styleId="F848E6C9226C431F84E47FAD103ECFE9">
    <w:name w:val="F848E6C9226C431F84E47FAD103ECFE9"/>
    <w:rsid w:val="007F7754"/>
  </w:style>
  <w:style w:type="paragraph" w:customStyle="1" w:styleId="E582C9DFE01440AA8DF4E35941A98718">
    <w:name w:val="E582C9DFE01440AA8DF4E35941A98718"/>
    <w:rsid w:val="007F7754"/>
  </w:style>
  <w:style w:type="paragraph" w:customStyle="1" w:styleId="560B4FA2C8F44223A56122DC1C1AA5EA">
    <w:name w:val="560B4FA2C8F44223A56122DC1C1AA5EA"/>
    <w:rsid w:val="007F7754"/>
  </w:style>
  <w:style w:type="paragraph" w:customStyle="1" w:styleId="F72D666B2FF54DB08549DE1DB46C4DCB">
    <w:name w:val="F72D666B2FF54DB08549DE1DB46C4DCB"/>
    <w:rsid w:val="007F7754"/>
  </w:style>
  <w:style w:type="paragraph" w:customStyle="1" w:styleId="F2D13A7247F74308A98B34B6F74BA1A2">
    <w:name w:val="F2D13A7247F74308A98B34B6F74BA1A2"/>
    <w:rsid w:val="007F7754"/>
  </w:style>
  <w:style w:type="paragraph" w:customStyle="1" w:styleId="8C23933E93774DCFA97BF9B88D608D4C">
    <w:name w:val="8C23933E93774DCFA97BF9B88D608D4C"/>
    <w:rsid w:val="007F7754"/>
  </w:style>
  <w:style w:type="paragraph" w:customStyle="1" w:styleId="5E1E1147C1094AF0A248F6297B76518D">
    <w:name w:val="5E1E1147C1094AF0A248F6297B76518D"/>
    <w:rsid w:val="007F7754"/>
  </w:style>
  <w:style w:type="paragraph" w:customStyle="1" w:styleId="FF5570E3891C4BAC8C6D89499C2218CB">
    <w:name w:val="FF5570E3891C4BAC8C6D89499C2218CB"/>
    <w:rsid w:val="007F7754"/>
  </w:style>
  <w:style w:type="paragraph" w:customStyle="1" w:styleId="E5D5A3A66E974D258F0B9F4F22EA3B93">
    <w:name w:val="E5D5A3A66E974D258F0B9F4F22EA3B93"/>
    <w:rsid w:val="007F7754"/>
  </w:style>
  <w:style w:type="paragraph" w:customStyle="1" w:styleId="0AC19391BFE049DA9290831E5301021C">
    <w:name w:val="0AC19391BFE049DA9290831E5301021C"/>
    <w:rsid w:val="007F7754"/>
  </w:style>
  <w:style w:type="paragraph" w:customStyle="1" w:styleId="97364F7B6F7A4FE19C537CB7D5EFFC53">
    <w:name w:val="97364F7B6F7A4FE19C537CB7D5EFFC53"/>
    <w:rsid w:val="007F7754"/>
  </w:style>
  <w:style w:type="paragraph" w:customStyle="1" w:styleId="7EDEFCF495CD4A0F92382AD0841DB9D5">
    <w:name w:val="7EDEFCF495CD4A0F92382AD0841DB9D5"/>
    <w:rsid w:val="007F7754"/>
  </w:style>
  <w:style w:type="paragraph" w:customStyle="1" w:styleId="C0ACE3BDE2244E499A77888C08F6FCF6">
    <w:name w:val="C0ACE3BDE2244E499A77888C08F6FCF6"/>
    <w:rsid w:val="007F7754"/>
  </w:style>
  <w:style w:type="paragraph" w:customStyle="1" w:styleId="9C1F3A2DA49745C29682A609BE73D33C">
    <w:name w:val="9C1F3A2DA49745C29682A609BE73D33C"/>
    <w:rsid w:val="007F7754"/>
  </w:style>
  <w:style w:type="paragraph" w:customStyle="1" w:styleId="2051F943E68F42D8BEC7091EA425167B">
    <w:name w:val="2051F943E68F42D8BEC7091EA425167B"/>
    <w:rsid w:val="007F7754"/>
  </w:style>
  <w:style w:type="paragraph" w:customStyle="1" w:styleId="BF6D5A959DF04489ADBB0B8B31932493">
    <w:name w:val="BF6D5A959DF04489ADBB0B8B31932493"/>
    <w:rsid w:val="007F7754"/>
  </w:style>
  <w:style w:type="paragraph" w:customStyle="1" w:styleId="87724B2A7D634B3E8361604078B8DD9B">
    <w:name w:val="87724B2A7D634B3E8361604078B8DD9B"/>
    <w:rsid w:val="007F7754"/>
  </w:style>
  <w:style w:type="paragraph" w:customStyle="1" w:styleId="DFD7FBCA753D4794B7001CC993C32968">
    <w:name w:val="DFD7FBCA753D4794B7001CC993C32968"/>
    <w:rsid w:val="007F7754"/>
  </w:style>
  <w:style w:type="paragraph" w:customStyle="1" w:styleId="7148EF32381F456CBC5FC710A80298C1">
    <w:name w:val="7148EF32381F456CBC5FC710A80298C1"/>
    <w:rsid w:val="007F7754"/>
  </w:style>
  <w:style w:type="paragraph" w:customStyle="1" w:styleId="73137F8421014A2B972AF4A0A97C4A95">
    <w:name w:val="73137F8421014A2B972AF4A0A97C4A95"/>
    <w:rsid w:val="007F7754"/>
  </w:style>
  <w:style w:type="paragraph" w:customStyle="1" w:styleId="ECE6A58578E94AA5B680CA9E0B609257">
    <w:name w:val="ECE6A58578E94AA5B680CA9E0B609257"/>
    <w:rsid w:val="007F7754"/>
  </w:style>
  <w:style w:type="paragraph" w:customStyle="1" w:styleId="F5343860FB3C4303A2A66BC385032359">
    <w:name w:val="F5343860FB3C4303A2A66BC385032359"/>
    <w:rsid w:val="007F7754"/>
  </w:style>
  <w:style w:type="paragraph" w:customStyle="1" w:styleId="08BDF47A740A41D283C1FDD70CFAA25C">
    <w:name w:val="08BDF47A740A41D283C1FDD70CFAA25C"/>
    <w:rsid w:val="007F7754"/>
  </w:style>
  <w:style w:type="paragraph" w:customStyle="1" w:styleId="9C5785B0104A4C07B0BED7DD3ADB4DD1">
    <w:name w:val="9C5785B0104A4C07B0BED7DD3ADB4DD1"/>
    <w:rsid w:val="007F7754"/>
  </w:style>
  <w:style w:type="paragraph" w:customStyle="1" w:styleId="DA13D16A1B6A44E4B42FC8DA9011A148">
    <w:name w:val="DA13D16A1B6A44E4B42FC8DA9011A148"/>
    <w:rsid w:val="007F7754"/>
  </w:style>
  <w:style w:type="paragraph" w:customStyle="1" w:styleId="522E8A9358A3480092F959B0BA8463E2">
    <w:name w:val="522E8A9358A3480092F959B0BA8463E2"/>
    <w:rsid w:val="007F7754"/>
  </w:style>
  <w:style w:type="paragraph" w:customStyle="1" w:styleId="1BD25D754D9242B8B0B7496F3E529360">
    <w:name w:val="1BD25D754D9242B8B0B7496F3E529360"/>
    <w:rsid w:val="007F7754"/>
  </w:style>
  <w:style w:type="paragraph" w:customStyle="1" w:styleId="A0A69245B98341DE9FDB162F281D8B7D">
    <w:name w:val="A0A69245B98341DE9FDB162F281D8B7D"/>
    <w:rsid w:val="007F7754"/>
  </w:style>
  <w:style w:type="paragraph" w:customStyle="1" w:styleId="88ADCA31A7B24F89B13D192C80026F13">
    <w:name w:val="88ADCA31A7B24F89B13D192C80026F13"/>
    <w:rsid w:val="007F7754"/>
  </w:style>
  <w:style w:type="paragraph" w:customStyle="1" w:styleId="18E2D944E1CB4D3CAEEE1998F476F246">
    <w:name w:val="18E2D944E1CB4D3CAEEE1998F476F246"/>
    <w:rsid w:val="007F7754"/>
  </w:style>
  <w:style w:type="paragraph" w:customStyle="1" w:styleId="46290ED9BBF64D6883728C01D94561D5">
    <w:name w:val="46290ED9BBF64D6883728C01D94561D5"/>
    <w:rsid w:val="007F7754"/>
  </w:style>
  <w:style w:type="paragraph" w:customStyle="1" w:styleId="4C63889D825541E28ED1903932E2E7BE">
    <w:name w:val="4C63889D825541E28ED1903932E2E7BE"/>
    <w:rsid w:val="007F7754"/>
  </w:style>
  <w:style w:type="paragraph" w:customStyle="1" w:styleId="DB78848AE49245138F4A95CA03BA0FED">
    <w:name w:val="DB78848AE49245138F4A95CA03BA0FED"/>
    <w:rsid w:val="007F7754"/>
  </w:style>
  <w:style w:type="paragraph" w:customStyle="1" w:styleId="7281761C8FEE4E4EBFB7B8C2E2505CA4">
    <w:name w:val="7281761C8FEE4E4EBFB7B8C2E2505CA4"/>
    <w:rsid w:val="007F7754"/>
  </w:style>
  <w:style w:type="paragraph" w:customStyle="1" w:styleId="CF4B363AEF5E42F8A9985F6142DA43DE">
    <w:name w:val="CF4B363AEF5E42F8A9985F6142DA43DE"/>
    <w:rsid w:val="007F7754"/>
  </w:style>
  <w:style w:type="paragraph" w:customStyle="1" w:styleId="1C31093765414E3EA59463518979BF6F">
    <w:name w:val="1C31093765414E3EA59463518979BF6F"/>
    <w:rsid w:val="007F7754"/>
  </w:style>
  <w:style w:type="paragraph" w:customStyle="1" w:styleId="E6F6BC38468A4926952A4A29595144BB">
    <w:name w:val="E6F6BC38468A4926952A4A29595144BB"/>
    <w:rsid w:val="007F7754"/>
  </w:style>
  <w:style w:type="paragraph" w:customStyle="1" w:styleId="F9B4FFB75B28484592760676BE260187">
    <w:name w:val="F9B4FFB75B28484592760676BE260187"/>
    <w:rsid w:val="007F7754"/>
  </w:style>
  <w:style w:type="paragraph" w:customStyle="1" w:styleId="2C61852B305C4D8B80AAF176B7976631">
    <w:name w:val="2C61852B305C4D8B80AAF176B7976631"/>
    <w:rsid w:val="007F7754"/>
  </w:style>
  <w:style w:type="paragraph" w:customStyle="1" w:styleId="1CE85280BA3047689056E0518AA24E69">
    <w:name w:val="1CE85280BA3047689056E0518AA24E69"/>
    <w:rsid w:val="007F7754"/>
  </w:style>
  <w:style w:type="paragraph" w:customStyle="1" w:styleId="D6FD9827EBB64FE4B52F4B58B1DF5EC8">
    <w:name w:val="D6FD9827EBB64FE4B52F4B58B1DF5EC8"/>
    <w:rsid w:val="007F7754"/>
  </w:style>
  <w:style w:type="paragraph" w:customStyle="1" w:styleId="06E5613E9C86459AB49DC63E7944DC5A">
    <w:name w:val="06E5613E9C86459AB49DC63E7944DC5A"/>
    <w:rsid w:val="007F7754"/>
  </w:style>
  <w:style w:type="paragraph" w:customStyle="1" w:styleId="9976FD907AFD461C92F73F5A7454A04D">
    <w:name w:val="9976FD907AFD461C92F73F5A7454A04D"/>
    <w:rsid w:val="007F7754"/>
  </w:style>
  <w:style w:type="paragraph" w:customStyle="1" w:styleId="F31D042135434EF387E348B92350BF11">
    <w:name w:val="F31D042135434EF387E348B92350BF11"/>
    <w:rsid w:val="007F7754"/>
  </w:style>
  <w:style w:type="paragraph" w:customStyle="1" w:styleId="54A2E43126764B4187C6E41BF7A38941">
    <w:name w:val="54A2E43126764B4187C6E41BF7A38941"/>
    <w:rsid w:val="007F7754"/>
  </w:style>
  <w:style w:type="paragraph" w:customStyle="1" w:styleId="E99FD2C0ABEA4B5C87B0627C3E8FBEFC">
    <w:name w:val="E99FD2C0ABEA4B5C87B0627C3E8FBEFC"/>
    <w:rsid w:val="007F7754"/>
  </w:style>
  <w:style w:type="paragraph" w:customStyle="1" w:styleId="38A984CD16214F96B4923C531C98455E">
    <w:name w:val="38A984CD16214F96B4923C531C98455E"/>
    <w:rsid w:val="007F7754"/>
  </w:style>
  <w:style w:type="paragraph" w:customStyle="1" w:styleId="D3CE9FA6C7B34AD6914509F94888B788">
    <w:name w:val="D3CE9FA6C7B34AD6914509F94888B788"/>
    <w:rsid w:val="007F7754"/>
  </w:style>
  <w:style w:type="paragraph" w:customStyle="1" w:styleId="A92F74BF98CF42B7A9BC1F2B1623D74B">
    <w:name w:val="A92F74BF98CF42B7A9BC1F2B1623D74B"/>
    <w:rsid w:val="007F7754"/>
  </w:style>
  <w:style w:type="paragraph" w:customStyle="1" w:styleId="7618BC8076D94BE6B6C12C7F0C8CDA2F">
    <w:name w:val="7618BC8076D94BE6B6C12C7F0C8CDA2F"/>
    <w:rsid w:val="007F7754"/>
  </w:style>
  <w:style w:type="paragraph" w:customStyle="1" w:styleId="172E134975D0488996F76E101C41766A">
    <w:name w:val="172E134975D0488996F76E101C41766A"/>
    <w:rsid w:val="007F7754"/>
  </w:style>
  <w:style w:type="paragraph" w:customStyle="1" w:styleId="2A1FAE39456D44719C755E33F448203C">
    <w:name w:val="2A1FAE39456D44719C755E33F448203C"/>
    <w:rsid w:val="007F7754"/>
  </w:style>
  <w:style w:type="paragraph" w:customStyle="1" w:styleId="1A39600CC7A54CB19A3B76E515ABE6C9">
    <w:name w:val="1A39600CC7A54CB19A3B76E515ABE6C9"/>
    <w:rsid w:val="007F7754"/>
  </w:style>
  <w:style w:type="paragraph" w:customStyle="1" w:styleId="85CE910F76664357AD12EF398E9196F8">
    <w:name w:val="85CE910F76664357AD12EF398E9196F8"/>
    <w:rsid w:val="007F7754"/>
  </w:style>
  <w:style w:type="paragraph" w:customStyle="1" w:styleId="39F3760D717A44688649A1EE199D008B">
    <w:name w:val="39F3760D717A44688649A1EE199D008B"/>
    <w:rsid w:val="007F7754"/>
  </w:style>
  <w:style w:type="paragraph" w:customStyle="1" w:styleId="50280DD7A917481887FFC583A8627C73">
    <w:name w:val="50280DD7A917481887FFC583A8627C73"/>
    <w:rsid w:val="007F7754"/>
  </w:style>
  <w:style w:type="paragraph" w:customStyle="1" w:styleId="C660AD87EDDC4A7E8118F8B56C7F1D2A">
    <w:name w:val="C660AD87EDDC4A7E8118F8B56C7F1D2A"/>
    <w:rsid w:val="007F7754"/>
  </w:style>
  <w:style w:type="paragraph" w:customStyle="1" w:styleId="F1F1C91DC85A487BAFC0D4FC757B0B62">
    <w:name w:val="F1F1C91DC85A487BAFC0D4FC757B0B62"/>
    <w:rsid w:val="007F7754"/>
  </w:style>
  <w:style w:type="paragraph" w:customStyle="1" w:styleId="DB6F7CD46D20408B9DB652357358CB26">
    <w:name w:val="DB6F7CD46D20408B9DB652357358CB26"/>
    <w:rsid w:val="007F7754"/>
  </w:style>
  <w:style w:type="paragraph" w:customStyle="1" w:styleId="43E36EE3F5BB4D619CC45A3497FF504C">
    <w:name w:val="43E36EE3F5BB4D619CC45A3497FF504C"/>
    <w:rsid w:val="007F7754"/>
  </w:style>
  <w:style w:type="paragraph" w:customStyle="1" w:styleId="B66AFEF372204706AA04F52418D98278">
    <w:name w:val="B66AFEF372204706AA04F52418D98278"/>
    <w:rsid w:val="007F7754"/>
  </w:style>
  <w:style w:type="paragraph" w:customStyle="1" w:styleId="06BB752B8A464A03952C04311944219C">
    <w:name w:val="06BB752B8A464A03952C04311944219C"/>
    <w:rsid w:val="007F7754"/>
  </w:style>
  <w:style w:type="paragraph" w:customStyle="1" w:styleId="189D750BF1884E8AA9E5ED930C81041F">
    <w:name w:val="189D750BF1884E8AA9E5ED930C81041F"/>
    <w:rsid w:val="007F7754"/>
  </w:style>
  <w:style w:type="paragraph" w:customStyle="1" w:styleId="F2E4BBC621BF48A58209DEF1D0C5E50B8">
    <w:name w:val="F2E4BBC621BF48A58209DEF1D0C5E50B8"/>
    <w:rsid w:val="007F7754"/>
    <w:rPr>
      <w:rFonts w:ascii="Calibri" w:eastAsia="Times New Roman" w:hAnsi="Calibri" w:cs="Calibri"/>
    </w:rPr>
  </w:style>
  <w:style w:type="paragraph" w:customStyle="1" w:styleId="AF5AEF543E8648D3B003111D049F6F1C2">
    <w:name w:val="AF5AEF543E8648D3B003111D049F6F1C2"/>
    <w:rsid w:val="007F7754"/>
    <w:rPr>
      <w:rFonts w:ascii="Calibri" w:eastAsia="Times New Roman" w:hAnsi="Calibri" w:cs="Calibri"/>
    </w:rPr>
  </w:style>
  <w:style w:type="paragraph" w:customStyle="1" w:styleId="EFFCAB1EC1B141A2AFB73B634C95B06E4">
    <w:name w:val="EFFCAB1EC1B141A2AFB73B634C95B06E4"/>
    <w:rsid w:val="007F7754"/>
    <w:rPr>
      <w:rFonts w:ascii="Calibri" w:eastAsia="Times New Roman" w:hAnsi="Calibri" w:cs="Calibri"/>
    </w:rPr>
  </w:style>
  <w:style w:type="paragraph" w:customStyle="1" w:styleId="B5C382BEBAC34B61BA487CAC2986739B6">
    <w:name w:val="B5C382BEBAC34B61BA487CAC2986739B6"/>
    <w:rsid w:val="007F7754"/>
    <w:rPr>
      <w:rFonts w:ascii="Calibri" w:eastAsia="Times New Roman" w:hAnsi="Calibri" w:cs="Calibri"/>
    </w:rPr>
  </w:style>
  <w:style w:type="paragraph" w:customStyle="1" w:styleId="533EBD5644B544AFBC1BBF895BEC7DDF1">
    <w:name w:val="533EBD5644B544AFBC1BBF895BEC7DDF1"/>
    <w:rsid w:val="007F7754"/>
    <w:rPr>
      <w:rFonts w:ascii="Calibri" w:eastAsia="Times New Roman" w:hAnsi="Calibri" w:cs="Calibri"/>
    </w:rPr>
  </w:style>
  <w:style w:type="paragraph" w:customStyle="1" w:styleId="42F5319199F244C89492BE0D0F9B73541">
    <w:name w:val="42F5319199F244C89492BE0D0F9B73541"/>
    <w:rsid w:val="007F7754"/>
    <w:rPr>
      <w:rFonts w:ascii="Calibri" w:eastAsia="Times New Roman" w:hAnsi="Calibri" w:cs="Calibri"/>
    </w:rPr>
  </w:style>
  <w:style w:type="paragraph" w:customStyle="1" w:styleId="3E54AA0BEE174FCA9F9353E198ACC75F1">
    <w:name w:val="3E54AA0BEE174FCA9F9353E198ACC75F1"/>
    <w:rsid w:val="007F7754"/>
    <w:rPr>
      <w:rFonts w:ascii="Calibri" w:eastAsia="Times New Roman" w:hAnsi="Calibri" w:cs="Calibri"/>
    </w:rPr>
  </w:style>
  <w:style w:type="paragraph" w:customStyle="1" w:styleId="DEF45BA0615F42679BC4183CBD1218631">
    <w:name w:val="DEF45BA0615F42679BC4183CBD1218631"/>
    <w:rsid w:val="007F7754"/>
    <w:rPr>
      <w:rFonts w:ascii="Calibri" w:eastAsia="Times New Roman" w:hAnsi="Calibri" w:cs="Calibri"/>
    </w:rPr>
  </w:style>
  <w:style w:type="paragraph" w:customStyle="1" w:styleId="C26E22C0FBCE49A4A78466A710702FFE1">
    <w:name w:val="C26E22C0FBCE49A4A78466A710702FFE1"/>
    <w:rsid w:val="007F7754"/>
    <w:rPr>
      <w:rFonts w:ascii="Calibri" w:eastAsia="Times New Roman" w:hAnsi="Calibri" w:cs="Calibri"/>
    </w:rPr>
  </w:style>
  <w:style w:type="paragraph" w:customStyle="1" w:styleId="B3B17B0866A540FDB99A0CF7B744D5D91">
    <w:name w:val="B3B17B0866A540FDB99A0CF7B744D5D91"/>
    <w:rsid w:val="007F7754"/>
    <w:rPr>
      <w:rFonts w:ascii="Calibri" w:eastAsia="Times New Roman" w:hAnsi="Calibri" w:cs="Calibri"/>
    </w:rPr>
  </w:style>
  <w:style w:type="paragraph" w:customStyle="1" w:styleId="F848E6C9226C431F84E47FAD103ECFE91">
    <w:name w:val="F848E6C9226C431F84E47FAD103ECFE91"/>
    <w:rsid w:val="007F7754"/>
    <w:rPr>
      <w:rFonts w:ascii="Calibri" w:eastAsia="Times New Roman" w:hAnsi="Calibri" w:cs="Calibri"/>
    </w:rPr>
  </w:style>
  <w:style w:type="paragraph" w:customStyle="1" w:styleId="E582C9DFE01440AA8DF4E35941A987181">
    <w:name w:val="E582C9DFE01440AA8DF4E35941A987181"/>
    <w:rsid w:val="007F7754"/>
    <w:rPr>
      <w:rFonts w:ascii="Calibri" w:eastAsia="Times New Roman" w:hAnsi="Calibri" w:cs="Calibri"/>
    </w:rPr>
  </w:style>
  <w:style w:type="paragraph" w:customStyle="1" w:styleId="560B4FA2C8F44223A56122DC1C1AA5EA1">
    <w:name w:val="560B4FA2C8F44223A56122DC1C1AA5EA1"/>
    <w:rsid w:val="007F7754"/>
    <w:rPr>
      <w:rFonts w:ascii="Calibri" w:eastAsia="Times New Roman" w:hAnsi="Calibri" w:cs="Calibri"/>
    </w:rPr>
  </w:style>
  <w:style w:type="paragraph" w:customStyle="1" w:styleId="F72D666B2FF54DB08549DE1DB46C4DCB1">
    <w:name w:val="F72D666B2FF54DB08549DE1DB46C4DCB1"/>
    <w:rsid w:val="007F7754"/>
    <w:rPr>
      <w:rFonts w:ascii="Calibri" w:eastAsia="Times New Roman" w:hAnsi="Calibri" w:cs="Calibri"/>
    </w:rPr>
  </w:style>
  <w:style w:type="paragraph" w:customStyle="1" w:styleId="F2D13A7247F74308A98B34B6F74BA1A21">
    <w:name w:val="F2D13A7247F74308A98B34B6F74BA1A21"/>
    <w:rsid w:val="007F7754"/>
    <w:rPr>
      <w:rFonts w:ascii="Calibri" w:eastAsia="Times New Roman" w:hAnsi="Calibri" w:cs="Calibri"/>
    </w:rPr>
  </w:style>
  <w:style w:type="paragraph" w:customStyle="1" w:styleId="8C23933E93774DCFA97BF9B88D608D4C1">
    <w:name w:val="8C23933E93774DCFA97BF9B88D608D4C1"/>
    <w:rsid w:val="007F7754"/>
    <w:rPr>
      <w:rFonts w:ascii="Calibri" w:eastAsia="Times New Roman" w:hAnsi="Calibri" w:cs="Calibri"/>
    </w:rPr>
  </w:style>
  <w:style w:type="paragraph" w:customStyle="1" w:styleId="5E1E1147C1094AF0A248F6297B76518D1">
    <w:name w:val="5E1E1147C1094AF0A248F6297B76518D1"/>
    <w:rsid w:val="007F7754"/>
    <w:rPr>
      <w:rFonts w:ascii="Calibri" w:eastAsia="Times New Roman" w:hAnsi="Calibri" w:cs="Calibri"/>
    </w:rPr>
  </w:style>
  <w:style w:type="paragraph" w:customStyle="1" w:styleId="FF5570E3891C4BAC8C6D89499C2218CB1">
    <w:name w:val="FF5570E3891C4BAC8C6D89499C2218CB1"/>
    <w:rsid w:val="007F7754"/>
    <w:rPr>
      <w:rFonts w:ascii="Calibri" w:eastAsia="Times New Roman" w:hAnsi="Calibri" w:cs="Calibri"/>
    </w:rPr>
  </w:style>
  <w:style w:type="paragraph" w:customStyle="1" w:styleId="E5D5A3A66E974D258F0B9F4F22EA3B931">
    <w:name w:val="E5D5A3A66E974D258F0B9F4F22EA3B931"/>
    <w:rsid w:val="007F7754"/>
    <w:rPr>
      <w:rFonts w:ascii="Calibri" w:eastAsia="Times New Roman" w:hAnsi="Calibri" w:cs="Calibri"/>
    </w:rPr>
  </w:style>
  <w:style w:type="paragraph" w:customStyle="1" w:styleId="0AC19391BFE049DA9290831E5301021C1">
    <w:name w:val="0AC19391BFE049DA9290831E5301021C1"/>
    <w:rsid w:val="007F7754"/>
    <w:rPr>
      <w:rFonts w:ascii="Calibri" w:eastAsia="Times New Roman" w:hAnsi="Calibri" w:cs="Calibri"/>
    </w:rPr>
  </w:style>
  <w:style w:type="paragraph" w:customStyle="1" w:styleId="97364F7B6F7A4FE19C537CB7D5EFFC531">
    <w:name w:val="97364F7B6F7A4FE19C537CB7D5EFFC531"/>
    <w:rsid w:val="007F7754"/>
    <w:rPr>
      <w:rFonts w:ascii="Calibri" w:eastAsia="Times New Roman" w:hAnsi="Calibri" w:cs="Calibri"/>
    </w:rPr>
  </w:style>
  <w:style w:type="paragraph" w:customStyle="1" w:styleId="7EDEFCF495CD4A0F92382AD0841DB9D51">
    <w:name w:val="7EDEFCF495CD4A0F92382AD0841DB9D51"/>
    <w:rsid w:val="007F7754"/>
    <w:rPr>
      <w:rFonts w:ascii="Calibri" w:eastAsia="Times New Roman" w:hAnsi="Calibri" w:cs="Calibri"/>
    </w:rPr>
  </w:style>
  <w:style w:type="paragraph" w:customStyle="1" w:styleId="C0ACE3BDE2244E499A77888C08F6FCF61">
    <w:name w:val="C0ACE3BDE2244E499A77888C08F6FCF61"/>
    <w:rsid w:val="007F7754"/>
    <w:rPr>
      <w:rFonts w:ascii="Calibri" w:eastAsia="Times New Roman" w:hAnsi="Calibri" w:cs="Calibri"/>
    </w:rPr>
  </w:style>
  <w:style w:type="paragraph" w:customStyle="1" w:styleId="9C1F3A2DA49745C29682A609BE73D33C1">
    <w:name w:val="9C1F3A2DA49745C29682A609BE73D33C1"/>
    <w:rsid w:val="007F7754"/>
    <w:rPr>
      <w:rFonts w:ascii="Calibri" w:eastAsia="Times New Roman" w:hAnsi="Calibri" w:cs="Calibri"/>
    </w:rPr>
  </w:style>
  <w:style w:type="paragraph" w:customStyle="1" w:styleId="2051F943E68F42D8BEC7091EA425167B1">
    <w:name w:val="2051F943E68F42D8BEC7091EA425167B1"/>
    <w:rsid w:val="007F7754"/>
    <w:rPr>
      <w:rFonts w:ascii="Calibri" w:eastAsia="Times New Roman" w:hAnsi="Calibri" w:cs="Calibri"/>
    </w:rPr>
  </w:style>
  <w:style w:type="paragraph" w:customStyle="1" w:styleId="BF6D5A959DF04489ADBB0B8B319324931">
    <w:name w:val="BF6D5A959DF04489ADBB0B8B319324931"/>
    <w:rsid w:val="007F7754"/>
    <w:rPr>
      <w:rFonts w:ascii="Calibri" w:eastAsia="Times New Roman" w:hAnsi="Calibri" w:cs="Calibri"/>
    </w:rPr>
  </w:style>
  <w:style w:type="paragraph" w:customStyle="1" w:styleId="87724B2A7D634B3E8361604078B8DD9B1">
    <w:name w:val="87724B2A7D634B3E8361604078B8DD9B1"/>
    <w:rsid w:val="007F7754"/>
    <w:rPr>
      <w:rFonts w:ascii="Calibri" w:eastAsia="Times New Roman" w:hAnsi="Calibri" w:cs="Calibri"/>
    </w:rPr>
  </w:style>
  <w:style w:type="paragraph" w:customStyle="1" w:styleId="DFD7FBCA753D4794B7001CC993C329681">
    <w:name w:val="DFD7FBCA753D4794B7001CC993C329681"/>
    <w:rsid w:val="007F7754"/>
    <w:rPr>
      <w:rFonts w:ascii="Calibri" w:eastAsia="Times New Roman" w:hAnsi="Calibri" w:cs="Calibri"/>
    </w:rPr>
  </w:style>
  <w:style w:type="paragraph" w:customStyle="1" w:styleId="7148EF32381F456CBC5FC710A80298C11">
    <w:name w:val="7148EF32381F456CBC5FC710A80298C11"/>
    <w:rsid w:val="007F7754"/>
    <w:rPr>
      <w:rFonts w:ascii="Calibri" w:eastAsia="Times New Roman" w:hAnsi="Calibri" w:cs="Calibri"/>
    </w:rPr>
  </w:style>
  <w:style w:type="paragraph" w:customStyle="1" w:styleId="73137F8421014A2B972AF4A0A97C4A951">
    <w:name w:val="73137F8421014A2B972AF4A0A97C4A951"/>
    <w:rsid w:val="007F7754"/>
    <w:rPr>
      <w:rFonts w:ascii="Calibri" w:eastAsia="Times New Roman" w:hAnsi="Calibri" w:cs="Calibri"/>
    </w:rPr>
  </w:style>
  <w:style w:type="paragraph" w:customStyle="1" w:styleId="ECE6A58578E94AA5B680CA9E0B6092571">
    <w:name w:val="ECE6A58578E94AA5B680CA9E0B6092571"/>
    <w:rsid w:val="007F7754"/>
    <w:rPr>
      <w:rFonts w:ascii="Calibri" w:eastAsia="Times New Roman" w:hAnsi="Calibri" w:cs="Calibri"/>
    </w:rPr>
  </w:style>
  <w:style w:type="paragraph" w:customStyle="1" w:styleId="F5343860FB3C4303A2A66BC3850323591">
    <w:name w:val="F5343860FB3C4303A2A66BC3850323591"/>
    <w:rsid w:val="007F7754"/>
    <w:rPr>
      <w:rFonts w:ascii="Calibri" w:eastAsia="Times New Roman" w:hAnsi="Calibri" w:cs="Calibri"/>
    </w:rPr>
  </w:style>
  <w:style w:type="paragraph" w:customStyle="1" w:styleId="08BDF47A740A41D283C1FDD70CFAA25C1">
    <w:name w:val="08BDF47A740A41D283C1FDD70CFAA25C1"/>
    <w:rsid w:val="007F7754"/>
    <w:rPr>
      <w:rFonts w:ascii="Calibri" w:eastAsia="Times New Roman" w:hAnsi="Calibri" w:cs="Calibri"/>
    </w:rPr>
  </w:style>
  <w:style w:type="paragraph" w:customStyle="1" w:styleId="9C5785B0104A4C07B0BED7DD3ADB4DD11">
    <w:name w:val="9C5785B0104A4C07B0BED7DD3ADB4DD11"/>
    <w:rsid w:val="007F7754"/>
    <w:rPr>
      <w:rFonts w:ascii="Calibri" w:eastAsia="Times New Roman" w:hAnsi="Calibri" w:cs="Calibri"/>
    </w:rPr>
  </w:style>
  <w:style w:type="paragraph" w:customStyle="1" w:styleId="DA13D16A1B6A44E4B42FC8DA9011A1481">
    <w:name w:val="DA13D16A1B6A44E4B42FC8DA9011A1481"/>
    <w:rsid w:val="007F7754"/>
    <w:rPr>
      <w:rFonts w:ascii="Calibri" w:eastAsia="Times New Roman" w:hAnsi="Calibri" w:cs="Calibri"/>
    </w:rPr>
  </w:style>
  <w:style w:type="paragraph" w:customStyle="1" w:styleId="522E8A9358A3480092F959B0BA8463E21">
    <w:name w:val="522E8A9358A3480092F959B0BA8463E21"/>
    <w:rsid w:val="007F7754"/>
    <w:rPr>
      <w:rFonts w:ascii="Calibri" w:eastAsia="Times New Roman" w:hAnsi="Calibri" w:cs="Calibri"/>
    </w:rPr>
  </w:style>
  <w:style w:type="paragraph" w:customStyle="1" w:styleId="1BD25D754D9242B8B0B7496F3E5293601">
    <w:name w:val="1BD25D754D9242B8B0B7496F3E5293601"/>
    <w:rsid w:val="007F7754"/>
    <w:rPr>
      <w:rFonts w:ascii="Calibri" w:eastAsia="Times New Roman" w:hAnsi="Calibri" w:cs="Calibri"/>
    </w:rPr>
  </w:style>
  <w:style w:type="paragraph" w:customStyle="1" w:styleId="A0A69245B98341DE9FDB162F281D8B7D1">
    <w:name w:val="A0A69245B98341DE9FDB162F281D8B7D1"/>
    <w:rsid w:val="007F7754"/>
    <w:rPr>
      <w:rFonts w:ascii="Calibri" w:eastAsia="Times New Roman" w:hAnsi="Calibri" w:cs="Calibri"/>
    </w:rPr>
  </w:style>
  <w:style w:type="paragraph" w:customStyle="1" w:styleId="88ADCA31A7B24F89B13D192C80026F131">
    <w:name w:val="88ADCA31A7B24F89B13D192C80026F131"/>
    <w:rsid w:val="007F7754"/>
    <w:rPr>
      <w:rFonts w:ascii="Calibri" w:eastAsia="Times New Roman" w:hAnsi="Calibri" w:cs="Calibri"/>
    </w:rPr>
  </w:style>
  <w:style w:type="paragraph" w:customStyle="1" w:styleId="18E2D944E1CB4D3CAEEE1998F476F2461">
    <w:name w:val="18E2D944E1CB4D3CAEEE1998F476F2461"/>
    <w:rsid w:val="007F7754"/>
    <w:rPr>
      <w:rFonts w:ascii="Calibri" w:eastAsia="Times New Roman" w:hAnsi="Calibri" w:cs="Calibri"/>
    </w:rPr>
  </w:style>
  <w:style w:type="paragraph" w:customStyle="1" w:styleId="46290ED9BBF64D6883728C01D94561D51">
    <w:name w:val="46290ED9BBF64D6883728C01D94561D51"/>
    <w:rsid w:val="007F7754"/>
    <w:rPr>
      <w:rFonts w:ascii="Calibri" w:eastAsia="Times New Roman" w:hAnsi="Calibri" w:cs="Calibri"/>
    </w:rPr>
  </w:style>
  <w:style w:type="paragraph" w:customStyle="1" w:styleId="4C63889D825541E28ED1903932E2E7BE1">
    <w:name w:val="4C63889D825541E28ED1903932E2E7BE1"/>
    <w:rsid w:val="007F7754"/>
    <w:rPr>
      <w:rFonts w:ascii="Calibri" w:eastAsia="Times New Roman" w:hAnsi="Calibri" w:cs="Calibri"/>
    </w:rPr>
  </w:style>
  <w:style w:type="paragraph" w:customStyle="1" w:styleId="DB78848AE49245138F4A95CA03BA0FED1">
    <w:name w:val="DB78848AE49245138F4A95CA03BA0FED1"/>
    <w:rsid w:val="007F7754"/>
    <w:rPr>
      <w:rFonts w:ascii="Calibri" w:eastAsia="Times New Roman" w:hAnsi="Calibri" w:cs="Calibri"/>
    </w:rPr>
  </w:style>
  <w:style w:type="paragraph" w:customStyle="1" w:styleId="7281761C8FEE4E4EBFB7B8C2E2505CA41">
    <w:name w:val="7281761C8FEE4E4EBFB7B8C2E2505CA41"/>
    <w:rsid w:val="007F7754"/>
    <w:rPr>
      <w:rFonts w:ascii="Calibri" w:eastAsia="Times New Roman" w:hAnsi="Calibri" w:cs="Calibri"/>
    </w:rPr>
  </w:style>
  <w:style w:type="paragraph" w:customStyle="1" w:styleId="CF4B363AEF5E42F8A9985F6142DA43DE1">
    <w:name w:val="CF4B363AEF5E42F8A9985F6142DA43DE1"/>
    <w:rsid w:val="007F7754"/>
    <w:rPr>
      <w:rFonts w:ascii="Calibri" w:eastAsia="Times New Roman" w:hAnsi="Calibri" w:cs="Calibri"/>
    </w:rPr>
  </w:style>
  <w:style w:type="paragraph" w:customStyle="1" w:styleId="1C31093765414E3EA59463518979BF6F1">
    <w:name w:val="1C31093765414E3EA59463518979BF6F1"/>
    <w:rsid w:val="007F7754"/>
    <w:rPr>
      <w:rFonts w:ascii="Calibri" w:eastAsia="Times New Roman" w:hAnsi="Calibri" w:cs="Calibri"/>
    </w:rPr>
  </w:style>
  <w:style w:type="paragraph" w:customStyle="1" w:styleId="E6F6BC38468A4926952A4A29595144BB1">
    <w:name w:val="E6F6BC38468A4926952A4A29595144BB1"/>
    <w:rsid w:val="007F7754"/>
    <w:rPr>
      <w:rFonts w:ascii="Calibri" w:eastAsia="Times New Roman" w:hAnsi="Calibri" w:cs="Calibri"/>
    </w:rPr>
  </w:style>
  <w:style w:type="paragraph" w:customStyle="1" w:styleId="F9B4FFB75B28484592760676BE2601871">
    <w:name w:val="F9B4FFB75B28484592760676BE2601871"/>
    <w:rsid w:val="007F7754"/>
    <w:rPr>
      <w:rFonts w:ascii="Calibri" w:eastAsia="Times New Roman" w:hAnsi="Calibri" w:cs="Calibri"/>
    </w:rPr>
  </w:style>
  <w:style w:type="paragraph" w:customStyle="1" w:styleId="2C61852B305C4D8B80AAF176B79766311">
    <w:name w:val="2C61852B305C4D8B80AAF176B79766311"/>
    <w:rsid w:val="007F7754"/>
    <w:rPr>
      <w:rFonts w:ascii="Calibri" w:eastAsia="Times New Roman" w:hAnsi="Calibri" w:cs="Calibri"/>
    </w:rPr>
  </w:style>
  <w:style w:type="paragraph" w:customStyle="1" w:styleId="1CE85280BA3047689056E0518AA24E691">
    <w:name w:val="1CE85280BA3047689056E0518AA24E691"/>
    <w:rsid w:val="007F7754"/>
    <w:rPr>
      <w:rFonts w:ascii="Calibri" w:eastAsia="Times New Roman" w:hAnsi="Calibri" w:cs="Calibri"/>
    </w:rPr>
  </w:style>
  <w:style w:type="paragraph" w:customStyle="1" w:styleId="D6FD9827EBB64FE4B52F4B58B1DF5EC81">
    <w:name w:val="D6FD9827EBB64FE4B52F4B58B1DF5EC81"/>
    <w:rsid w:val="007F7754"/>
    <w:rPr>
      <w:rFonts w:ascii="Calibri" w:eastAsia="Times New Roman" w:hAnsi="Calibri" w:cs="Calibri"/>
    </w:rPr>
  </w:style>
  <w:style w:type="paragraph" w:customStyle="1" w:styleId="06E5613E9C86459AB49DC63E7944DC5A1">
    <w:name w:val="06E5613E9C86459AB49DC63E7944DC5A1"/>
    <w:rsid w:val="007F7754"/>
    <w:rPr>
      <w:rFonts w:ascii="Calibri" w:eastAsia="Times New Roman" w:hAnsi="Calibri" w:cs="Calibri"/>
    </w:rPr>
  </w:style>
  <w:style w:type="paragraph" w:customStyle="1" w:styleId="9976FD907AFD461C92F73F5A7454A04D1">
    <w:name w:val="9976FD907AFD461C92F73F5A7454A04D1"/>
    <w:rsid w:val="007F7754"/>
    <w:rPr>
      <w:rFonts w:ascii="Calibri" w:eastAsia="Times New Roman" w:hAnsi="Calibri" w:cs="Calibri"/>
    </w:rPr>
  </w:style>
  <w:style w:type="paragraph" w:customStyle="1" w:styleId="F31D042135434EF387E348B92350BF111">
    <w:name w:val="F31D042135434EF387E348B92350BF111"/>
    <w:rsid w:val="007F7754"/>
    <w:rPr>
      <w:rFonts w:ascii="Calibri" w:eastAsia="Times New Roman" w:hAnsi="Calibri" w:cs="Calibri"/>
    </w:rPr>
  </w:style>
  <w:style w:type="paragraph" w:customStyle="1" w:styleId="54A2E43126764B4187C6E41BF7A389411">
    <w:name w:val="54A2E43126764B4187C6E41BF7A389411"/>
    <w:rsid w:val="007F7754"/>
    <w:rPr>
      <w:rFonts w:ascii="Calibri" w:eastAsia="Times New Roman" w:hAnsi="Calibri" w:cs="Calibri"/>
    </w:rPr>
  </w:style>
  <w:style w:type="paragraph" w:customStyle="1" w:styleId="E99FD2C0ABEA4B5C87B0627C3E8FBEFC1">
    <w:name w:val="E99FD2C0ABEA4B5C87B0627C3E8FBEFC1"/>
    <w:rsid w:val="007F7754"/>
    <w:rPr>
      <w:rFonts w:ascii="Calibri" w:eastAsia="Times New Roman" w:hAnsi="Calibri" w:cs="Calibri"/>
    </w:rPr>
  </w:style>
  <w:style w:type="paragraph" w:customStyle="1" w:styleId="38A984CD16214F96B4923C531C98455E1">
    <w:name w:val="38A984CD16214F96B4923C531C98455E1"/>
    <w:rsid w:val="007F7754"/>
    <w:rPr>
      <w:rFonts w:ascii="Calibri" w:eastAsia="Times New Roman" w:hAnsi="Calibri" w:cs="Calibri"/>
    </w:rPr>
  </w:style>
  <w:style w:type="paragraph" w:customStyle="1" w:styleId="D3CE9FA6C7B34AD6914509F94888B7881">
    <w:name w:val="D3CE9FA6C7B34AD6914509F94888B7881"/>
    <w:rsid w:val="007F7754"/>
    <w:rPr>
      <w:rFonts w:ascii="Calibri" w:eastAsia="Times New Roman" w:hAnsi="Calibri" w:cs="Calibri"/>
    </w:rPr>
  </w:style>
  <w:style w:type="paragraph" w:customStyle="1" w:styleId="A92F74BF98CF42B7A9BC1F2B1623D74B1">
    <w:name w:val="A92F74BF98CF42B7A9BC1F2B1623D74B1"/>
    <w:rsid w:val="007F7754"/>
    <w:rPr>
      <w:rFonts w:ascii="Calibri" w:eastAsia="Times New Roman" w:hAnsi="Calibri" w:cs="Calibri"/>
    </w:rPr>
  </w:style>
  <w:style w:type="paragraph" w:customStyle="1" w:styleId="7618BC8076D94BE6B6C12C7F0C8CDA2F1">
    <w:name w:val="7618BC8076D94BE6B6C12C7F0C8CDA2F1"/>
    <w:rsid w:val="007F7754"/>
    <w:rPr>
      <w:rFonts w:ascii="Calibri" w:eastAsia="Times New Roman" w:hAnsi="Calibri" w:cs="Calibri"/>
    </w:rPr>
  </w:style>
  <w:style w:type="paragraph" w:customStyle="1" w:styleId="172E134975D0488996F76E101C41766A1">
    <w:name w:val="172E134975D0488996F76E101C41766A1"/>
    <w:rsid w:val="007F7754"/>
    <w:rPr>
      <w:rFonts w:ascii="Calibri" w:eastAsia="Times New Roman" w:hAnsi="Calibri" w:cs="Calibri"/>
    </w:rPr>
  </w:style>
  <w:style w:type="paragraph" w:customStyle="1" w:styleId="2A1FAE39456D44719C755E33F448203C1">
    <w:name w:val="2A1FAE39456D44719C755E33F448203C1"/>
    <w:rsid w:val="007F7754"/>
    <w:rPr>
      <w:rFonts w:ascii="Calibri" w:eastAsia="Times New Roman" w:hAnsi="Calibri" w:cs="Calibri"/>
    </w:rPr>
  </w:style>
  <w:style w:type="paragraph" w:customStyle="1" w:styleId="1A39600CC7A54CB19A3B76E515ABE6C91">
    <w:name w:val="1A39600CC7A54CB19A3B76E515ABE6C91"/>
    <w:rsid w:val="007F7754"/>
    <w:rPr>
      <w:rFonts w:ascii="Calibri" w:eastAsia="Times New Roman" w:hAnsi="Calibri" w:cs="Calibri"/>
    </w:rPr>
  </w:style>
  <w:style w:type="paragraph" w:customStyle="1" w:styleId="85CE910F76664357AD12EF398E9196F81">
    <w:name w:val="85CE910F76664357AD12EF398E9196F81"/>
    <w:rsid w:val="007F7754"/>
    <w:rPr>
      <w:rFonts w:ascii="Calibri" w:eastAsia="Times New Roman" w:hAnsi="Calibri" w:cs="Calibri"/>
    </w:rPr>
  </w:style>
  <w:style w:type="paragraph" w:customStyle="1" w:styleId="39F3760D717A44688649A1EE199D008B1">
    <w:name w:val="39F3760D717A44688649A1EE199D008B1"/>
    <w:rsid w:val="007F7754"/>
    <w:rPr>
      <w:rFonts w:ascii="Calibri" w:eastAsia="Times New Roman" w:hAnsi="Calibri" w:cs="Calibri"/>
    </w:rPr>
  </w:style>
  <w:style w:type="paragraph" w:customStyle="1" w:styleId="50280DD7A917481887FFC583A8627C731">
    <w:name w:val="50280DD7A917481887FFC583A8627C731"/>
    <w:rsid w:val="007F7754"/>
    <w:rPr>
      <w:rFonts w:ascii="Calibri" w:eastAsia="Times New Roman" w:hAnsi="Calibri" w:cs="Calibri"/>
    </w:rPr>
  </w:style>
  <w:style w:type="paragraph" w:customStyle="1" w:styleId="C660AD87EDDC4A7E8118F8B56C7F1D2A1">
    <w:name w:val="C660AD87EDDC4A7E8118F8B56C7F1D2A1"/>
    <w:rsid w:val="007F7754"/>
    <w:rPr>
      <w:rFonts w:ascii="Calibri" w:eastAsia="Times New Roman" w:hAnsi="Calibri" w:cs="Calibri"/>
    </w:rPr>
  </w:style>
  <w:style w:type="paragraph" w:customStyle="1" w:styleId="F1F1C91DC85A487BAFC0D4FC757B0B621">
    <w:name w:val="F1F1C91DC85A487BAFC0D4FC757B0B621"/>
    <w:rsid w:val="007F7754"/>
    <w:rPr>
      <w:rFonts w:ascii="Calibri" w:eastAsia="Times New Roman" w:hAnsi="Calibri" w:cs="Calibri"/>
    </w:rPr>
  </w:style>
  <w:style w:type="paragraph" w:customStyle="1" w:styleId="DB6F7CD46D20408B9DB652357358CB261">
    <w:name w:val="DB6F7CD46D20408B9DB652357358CB261"/>
    <w:rsid w:val="007F7754"/>
    <w:rPr>
      <w:rFonts w:ascii="Calibri" w:eastAsia="Times New Roman" w:hAnsi="Calibri" w:cs="Calibri"/>
    </w:rPr>
  </w:style>
  <w:style w:type="paragraph" w:customStyle="1" w:styleId="43E36EE3F5BB4D619CC45A3497FF504C1">
    <w:name w:val="43E36EE3F5BB4D619CC45A3497FF504C1"/>
    <w:rsid w:val="007F7754"/>
    <w:rPr>
      <w:rFonts w:ascii="Calibri" w:eastAsia="Times New Roman" w:hAnsi="Calibri" w:cs="Calibri"/>
    </w:rPr>
  </w:style>
  <w:style w:type="paragraph" w:customStyle="1" w:styleId="B66AFEF372204706AA04F52418D982781">
    <w:name w:val="B66AFEF372204706AA04F52418D982781"/>
    <w:rsid w:val="007F7754"/>
    <w:rPr>
      <w:rFonts w:ascii="Calibri" w:eastAsia="Times New Roman" w:hAnsi="Calibri" w:cs="Calibri"/>
    </w:rPr>
  </w:style>
  <w:style w:type="paragraph" w:customStyle="1" w:styleId="06BB752B8A464A03952C04311944219C1">
    <w:name w:val="06BB752B8A464A03952C04311944219C1"/>
    <w:rsid w:val="007F7754"/>
    <w:rPr>
      <w:rFonts w:ascii="Calibri" w:eastAsia="Times New Roman" w:hAnsi="Calibri" w:cs="Calibri"/>
    </w:rPr>
  </w:style>
  <w:style w:type="paragraph" w:customStyle="1" w:styleId="189D750BF1884E8AA9E5ED930C81041F1">
    <w:name w:val="189D750BF1884E8AA9E5ED930C81041F1"/>
    <w:rsid w:val="007F7754"/>
    <w:rPr>
      <w:rFonts w:ascii="Calibri" w:eastAsia="Times New Roman" w:hAnsi="Calibri" w:cs="Calibri"/>
    </w:rPr>
  </w:style>
  <w:style w:type="paragraph" w:customStyle="1" w:styleId="107E9EDBF5324BF1A7C52CE5C5708D6F">
    <w:name w:val="107E9EDBF5324BF1A7C52CE5C5708D6F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F2E4BBC621BF48A58209DEF1D0C5E50B9">
    <w:name w:val="F2E4BBC621BF48A58209DEF1D0C5E50B9"/>
    <w:rsid w:val="007F7754"/>
    <w:rPr>
      <w:rFonts w:ascii="Calibri" w:eastAsia="Times New Roman" w:hAnsi="Calibri" w:cs="Calibri"/>
    </w:rPr>
  </w:style>
  <w:style w:type="paragraph" w:customStyle="1" w:styleId="AF5AEF543E8648D3B003111D049F6F1C3">
    <w:name w:val="AF5AEF543E8648D3B003111D049F6F1C3"/>
    <w:rsid w:val="007F7754"/>
    <w:rPr>
      <w:rFonts w:ascii="Calibri" w:eastAsia="Times New Roman" w:hAnsi="Calibri" w:cs="Calibri"/>
    </w:rPr>
  </w:style>
  <w:style w:type="paragraph" w:customStyle="1" w:styleId="EFFCAB1EC1B141A2AFB73B634C95B06E5">
    <w:name w:val="EFFCAB1EC1B141A2AFB73B634C95B06E5"/>
    <w:rsid w:val="007F7754"/>
    <w:rPr>
      <w:rFonts w:ascii="Calibri" w:eastAsia="Times New Roman" w:hAnsi="Calibri" w:cs="Calibri"/>
    </w:rPr>
  </w:style>
  <w:style w:type="paragraph" w:customStyle="1" w:styleId="B5C382BEBAC34B61BA487CAC2986739B7">
    <w:name w:val="B5C382BEBAC34B61BA487CAC2986739B7"/>
    <w:rsid w:val="007F7754"/>
    <w:rPr>
      <w:rFonts w:ascii="Calibri" w:eastAsia="Times New Roman" w:hAnsi="Calibri" w:cs="Calibri"/>
    </w:rPr>
  </w:style>
  <w:style w:type="paragraph" w:customStyle="1" w:styleId="533EBD5644B544AFBC1BBF895BEC7DDF2">
    <w:name w:val="533EBD5644B544AFBC1BBF895BEC7DDF2"/>
    <w:rsid w:val="007F7754"/>
    <w:rPr>
      <w:rFonts w:ascii="Calibri" w:eastAsia="Times New Roman" w:hAnsi="Calibri" w:cs="Calibri"/>
    </w:rPr>
  </w:style>
  <w:style w:type="paragraph" w:customStyle="1" w:styleId="42F5319199F244C89492BE0D0F9B73542">
    <w:name w:val="42F5319199F244C89492BE0D0F9B73542"/>
    <w:rsid w:val="007F7754"/>
    <w:rPr>
      <w:rFonts w:ascii="Calibri" w:eastAsia="Times New Roman" w:hAnsi="Calibri" w:cs="Calibri"/>
    </w:rPr>
  </w:style>
  <w:style w:type="paragraph" w:customStyle="1" w:styleId="3E54AA0BEE174FCA9F9353E198ACC75F2">
    <w:name w:val="3E54AA0BEE174FCA9F9353E198ACC75F2"/>
    <w:rsid w:val="007F7754"/>
    <w:rPr>
      <w:rFonts w:ascii="Calibri" w:eastAsia="Times New Roman" w:hAnsi="Calibri" w:cs="Calibri"/>
    </w:rPr>
  </w:style>
  <w:style w:type="paragraph" w:customStyle="1" w:styleId="DEF45BA0615F42679BC4183CBD1218632">
    <w:name w:val="DEF45BA0615F42679BC4183CBD1218632"/>
    <w:rsid w:val="007F7754"/>
    <w:rPr>
      <w:rFonts w:ascii="Calibri" w:eastAsia="Times New Roman" w:hAnsi="Calibri" w:cs="Calibri"/>
    </w:rPr>
  </w:style>
  <w:style w:type="paragraph" w:customStyle="1" w:styleId="C26E22C0FBCE49A4A78466A710702FFE2">
    <w:name w:val="C26E22C0FBCE49A4A78466A710702FFE2"/>
    <w:rsid w:val="007F7754"/>
    <w:rPr>
      <w:rFonts w:ascii="Calibri" w:eastAsia="Times New Roman" w:hAnsi="Calibri" w:cs="Calibri"/>
    </w:rPr>
  </w:style>
  <w:style w:type="paragraph" w:customStyle="1" w:styleId="B3B17B0866A540FDB99A0CF7B744D5D92">
    <w:name w:val="B3B17B0866A540FDB99A0CF7B744D5D92"/>
    <w:rsid w:val="007F7754"/>
    <w:rPr>
      <w:rFonts w:ascii="Calibri" w:eastAsia="Times New Roman" w:hAnsi="Calibri" w:cs="Calibri"/>
    </w:rPr>
  </w:style>
  <w:style w:type="paragraph" w:customStyle="1" w:styleId="F848E6C9226C431F84E47FAD103ECFE92">
    <w:name w:val="F848E6C9226C431F84E47FAD103ECFE92"/>
    <w:rsid w:val="007F7754"/>
    <w:rPr>
      <w:rFonts w:ascii="Calibri" w:eastAsia="Times New Roman" w:hAnsi="Calibri" w:cs="Calibri"/>
    </w:rPr>
  </w:style>
  <w:style w:type="paragraph" w:customStyle="1" w:styleId="E582C9DFE01440AA8DF4E35941A987182">
    <w:name w:val="E582C9DFE01440AA8DF4E35941A987182"/>
    <w:rsid w:val="007F7754"/>
    <w:rPr>
      <w:rFonts w:ascii="Calibri" w:eastAsia="Times New Roman" w:hAnsi="Calibri" w:cs="Calibri"/>
    </w:rPr>
  </w:style>
  <w:style w:type="paragraph" w:customStyle="1" w:styleId="560B4FA2C8F44223A56122DC1C1AA5EA2">
    <w:name w:val="560B4FA2C8F44223A56122DC1C1AA5EA2"/>
    <w:rsid w:val="007F7754"/>
    <w:rPr>
      <w:rFonts w:ascii="Calibri" w:eastAsia="Times New Roman" w:hAnsi="Calibri" w:cs="Calibri"/>
    </w:rPr>
  </w:style>
  <w:style w:type="paragraph" w:customStyle="1" w:styleId="F72D666B2FF54DB08549DE1DB46C4DCB2">
    <w:name w:val="F72D666B2FF54DB08549DE1DB46C4DCB2"/>
    <w:rsid w:val="007F7754"/>
    <w:rPr>
      <w:rFonts w:ascii="Calibri" w:eastAsia="Times New Roman" w:hAnsi="Calibri" w:cs="Calibri"/>
    </w:rPr>
  </w:style>
  <w:style w:type="paragraph" w:customStyle="1" w:styleId="F2D13A7247F74308A98B34B6F74BA1A22">
    <w:name w:val="F2D13A7247F74308A98B34B6F74BA1A22"/>
    <w:rsid w:val="007F7754"/>
    <w:rPr>
      <w:rFonts w:ascii="Calibri" w:eastAsia="Times New Roman" w:hAnsi="Calibri" w:cs="Calibri"/>
    </w:rPr>
  </w:style>
  <w:style w:type="paragraph" w:customStyle="1" w:styleId="8C23933E93774DCFA97BF9B88D608D4C2">
    <w:name w:val="8C23933E93774DCFA97BF9B88D608D4C2"/>
    <w:rsid w:val="007F7754"/>
    <w:rPr>
      <w:rFonts w:ascii="Calibri" w:eastAsia="Times New Roman" w:hAnsi="Calibri" w:cs="Calibri"/>
    </w:rPr>
  </w:style>
  <w:style w:type="paragraph" w:customStyle="1" w:styleId="5E1E1147C1094AF0A248F6297B76518D2">
    <w:name w:val="5E1E1147C1094AF0A248F6297B76518D2"/>
    <w:rsid w:val="007F7754"/>
    <w:rPr>
      <w:rFonts w:ascii="Calibri" w:eastAsia="Times New Roman" w:hAnsi="Calibri" w:cs="Calibri"/>
    </w:rPr>
  </w:style>
  <w:style w:type="paragraph" w:customStyle="1" w:styleId="FF5570E3891C4BAC8C6D89499C2218CB2">
    <w:name w:val="FF5570E3891C4BAC8C6D89499C2218CB2"/>
    <w:rsid w:val="007F7754"/>
    <w:rPr>
      <w:rFonts w:ascii="Calibri" w:eastAsia="Times New Roman" w:hAnsi="Calibri" w:cs="Calibri"/>
    </w:rPr>
  </w:style>
  <w:style w:type="paragraph" w:customStyle="1" w:styleId="E5D5A3A66E974D258F0B9F4F22EA3B932">
    <w:name w:val="E5D5A3A66E974D258F0B9F4F22EA3B932"/>
    <w:rsid w:val="007F7754"/>
    <w:rPr>
      <w:rFonts w:ascii="Calibri" w:eastAsia="Times New Roman" w:hAnsi="Calibri" w:cs="Calibri"/>
    </w:rPr>
  </w:style>
  <w:style w:type="paragraph" w:customStyle="1" w:styleId="0AC19391BFE049DA9290831E5301021C2">
    <w:name w:val="0AC19391BFE049DA9290831E5301021C2"/>
    <w:rsid w:val="007F7754"/>
    <w:rPr>
      <w:rFonts w:ascii="Calibri" w:eastAsia="Times New Roman" w:hAnsi="Calibri" w:cs="Calibri"/>
    </w:rPr>
  </w:style>
  <w:style w:type="paragraph" w:customStyle="1" w:styleId="97364F7B6F7A4FE19C537CB7D5EFFC532">
    <w:name w:val="97364F7B6F7A4FE19C537CB7D5EFFC532"/>
    <w:rsid w:val="007F7754"/>
    <w:rPr>
      <w:rFonts w:ascii="Calibri" w:eastAsia="Times New Roman" w:hAnsi="Calibri" w:cs="Calibri"/>
    </w:rPr>
  </w:style>
  <w:style w:type="paragraph" w:customStyle="1" w:styleId="7EDEFCF495CD4A0F92382AD0841DB9D52">
    <w:name w:val="7EDEFCF495CD4A0F92382AD0841DB9D52"/>
    <w:rsid w:val="007F7754"/>
    <w:rPr>
      <w:rFonts w:ascii="Calibri" w:eastAsia="Times New Roman" w:hAnsi="Calibri" w:cs="Calibri"/>
    </w:rPr>
  </w:style>
  <w:style w:type="paragraph" w:customStyle="1" w:styleId="C0ACE3BDE2244E499A77888C08F6FCF62">
    <w:name w:val="C0ACE3BDE2244E499A77888C08F6FCF62"/>
    <w:rsid w:val="007F7754"/>
    <w:rPr>
      <w:rFonts w:ascii="Calibri" w:eastAsia="Times New Roman" w:hAnsi="Calibri" w:cs="Calibri"/>
    </w:rPr>
  </w:style>
  <w:style w:type="paragraph" w:customStyle="1" w:styleId="9C1F3A2DA49745C29682A609BE73D33C2">
    <w:name w:val="9C1F3A2DA49745C29682A609BE73D33C2"/>
    <w:rsid w:val="007F7754"/>
    <w:rPr>
      <w:rFonts w:ascii="Calibri" w:eastAsia="Times New Roman" w:hAnsi="Calibri" w:cs="Calibri"/>
    </w:rPr>
  </w:style>
  <w:style w:type="paragraph" w:customStyle="1" w:styleId="2051F943E68F42D8BEC7091EA425167B2">
    <w:name w:val="2051F943E68F42D8BEC7091EA425167B2"/>
    <w:rsid w:val="007F7754"/>
    <w:rPr>
      <w:rFonts w:ascii="Calibri" w:eastAsia="Times New Roman" w:hAnsi="Calibri" w:cs="Calibri"/>
    </w:rPr>
  </w:style>
  <w:style w:type="paragraph" w:customStyle="1" w:styleId="BF6D5A959DF04489ADBB0B8B319324932">
    <w:name w:val="BF6D5A959DF04489ADBB0B8B319324932"/>
    <w:rsid w:val="007F7754"/>
    <w:rPr>
      <w:rFonts w:ascii="Calibri" w:eastAsia="Times New Roman" w:hAnsi="Calibri" w:cs="Calibri"/>
    </w:rPr>
  </w:style>
  <w:style w:type="paragraph" w:customStyle="1" w:styleId="87724B2A7D634B3E8361604078B8DD9B2">
    <w:name w:val="87724B2A7D634B3E8361604078B8DD9B2"/>
    <w:rsid w:val="007F7754"/>
    <w:rPr>
      <w:rFonts w:ascii="Calibri" w:eastAsia="Times New Roman" w:hAnsi="Calibri" w:cs="Calibri"/>
    </w:rPr>
  </w:style>
  <w:style w:type="paragraph" w:customStyle="1" w:styleId="DFD7FBCA753D4794B7001CC993C329682">
    <w:name w:val="DFD7FBCA753D4794B7001CC993C329682"/>
    <w:rsid w:val="007F7754"/>
    <w:rPr>
      <w:rFonts w:ascii="Calibri" w:eastAsia="Times New Roman" w:hAnsi="Calibri" w:cs="Calibri"/>
    </w:rPr>
  </w:style>
  <w:style w:type="paragraph" w:customStyle="1" w:styleId="7148EF32381F456CBC5FC710A80298C12">
    <w:name w:val="7148EF32381F456CBC5FC710A80298C12"/>
    <w:rsid w:val="007F7754"/>
    <w:rPr>
      <w:rFonts w:ascii="Calibri" w:eastAsia="Times New Roman" w:hAnsi="Calibri" w:cs="Calibri"/>
    </w:rPr>
  </w:style>
  <w:style w:type="paragraph" w:customStyle="1" w:styleId="73137F8421014A2B972AF4A0A97C4A952">
    <w:name w:val="73137F8421014A2B972AF4A0A97C4A952"/>
    <w:rsid w:val="007F7754"/>
    <w:rPr>
      <w:rFonts w:ascii="Calibri" w:eastAsia="Times New Roman" w:hAnsi="Calibri" w:cs="Calibri"/>
    </w:rPr>
  </w:style>
  <w:style w:type="paragraph" w:customStyle="1" w:styleId="ECE6A58578E94AA5B680CA9E0B6092572">
    <w:name w:val="ECE6A58578E94AA5B680CA9E0B6092572"/>
    <w:rsid w:val="007F7754"/>
    <w:rPr>
      <w:rFonts w:ascii="Calibri" w:eastAsia="Times New Roman" w:hAnsi="Calibri" w:cs="Calibri"/>
    </w:rPr>
  </w:style>
  <w:style w:type="paragraph" w:customStyle="1" w:styleId="F5343860FB3C4303A2A66BC3850323592">
    <w:name w:val="F5343860FB3C4303A2A66BC3850323592"/>
    <w:rsid w:val="007F7754"/>
    <w:rPr>
      <w:rFonts w:ascii="Calibri" w:eastAsia="Times New Roman" w:hAnsi="Calibri" w:cs="Calibri"/>
    </w:rPr>
  </w:style>
  <w:style w:type="paragraph" w:customStyle="1" w:styleId="08BDF47A740A41D283C1FDD70CFAA25C2">
    <w:name w:val="08BDF47A740A41D283C1FDD70CFAA25C2"/>
    <w:rsid w:val="007F7754"/>
    <w:rPr>
      <w:rFonts w:ascii="Calibri" w:eastAsia="Times New Roman" w:hAnsi="Calibri" w:cs="Calibri"/>
    </w:rPr>
  </w:style>
  <w:style w:type="paragraph" w:customStyle="1" w:styleId="9C5785B0104A4C07B0BED7DD3ADB4DD12">
    <w:name w:val="9C5785B0104A4C07B0BED7DD3ADB4DD12"/>
    <w:rsid w:val="007F7754"/>
    <w:rPr>
      <w:rFonts w:ascii="Calibri" w:eastAsia="Times New Roman" w:hAnsi="Calibri" w:cs="Calibri"/>
    </w:rPr>
  </w:style>
  <w:style w:type="paragraph" w:customStyle="1" w:styleId="DA13D16A1B6A44E4B42FC8DA9011A1482">
    <w:name w:val="DA13D16A1B6A44E4B42FC8DA9011A1482"/>
    <w:rsid w:val="007F7754"/>
    <w:rPr>
      <w:rFonts w:ascii="Calibri" w:eastAsia="Times New Roman" w:hAnsi="Calibri" w:cs="Calibri"/>
    </w:rPr>
  </w:style>
  <w:style w:type="paragraph" w:customStyle="1" w:styleId="522E8A9358A3480092F959B0BA8463E22">
    <w:name w:val="522E8A9358A3480092F959B0BA8463E22"/>
    <w:rsid w:val="007F7754"/>
    <w:rPr>
      <w:rFonts w:ascii="Calibri" w:eastAsia="Times New Roman" w:hAnsi="Calibri" w:cs="Calibri"/>
    </w:rPr>
  </w:style>
  <w:style w:type="paragraph" w:customStyle="1" w:styleId="1BD25D754D9242B8B0B7496F3E5293602">
    <w:name w:val="1BD25D754D9242B8B0B7496F3E5293602"/>
    <w:rsid w:val="007F7754"/>
    <w:rPr>
      <w:rFonts w:ascii="Calibri" w:eastAsia="Times New Roman" w:hAnsi="Calibri" w:cs="Calibri"/>
    </w:rPr>
  </w:style>
  <w:style w:type="paragraph" w:customStyle="1" w:styleId="A0A69245B98341DE9FDB162F281D8B7D2">
    <w:name w:val="A0A69245B98341DE9FDB162F281D8B7D2"/>
    <w:rsid w:val="007F7754"/>
    <w:rPr>
      <w:rFonts w:ascii="Calibri" w:eastAsia="Times New Roman" w:hAnsi="Calibri" w:cs="Calibri"/>
    </w:rPr>
  </w:style>
  <w:style w:type="paragraph" w:customStyle="1" w:styleId="88ADCA31A7B24F89B13D192C80026F132">
    <w:name w:val="88ADCA31A7B24F89B13D192C80026F132"/>
    <w:rsid w:val="007F7754"/>
    <w:rPr>
      <w:rFonts w:ascii="Calibri" w:eastAsia="Times New Roman" w:hAnsi="Calibri" w:cs="Calibri"/>
    </w:rPr>
  </w:style>
  <w:style w:type="paragraph" w:customStyle="1" w:styleId="18E2D944E1CB4D3CAEEE1998F476F2462">
    <w:name w:val="18E2D944E1CB4D3CAEEE1998F476F2462"/>
    <w:rsid w:val="007F7754"/>
    <w:rPr>
      <w:rFonts w:ascii="Calibri" w:eastAsia="Times New Roman" w:hAnsi="Calibri" w:cs="Calibri"/>
    </w:rPr>
  </w:style>
  <w:style w:type="paragraph" w:customStyle="1" w:styleId="46290ED9BBF64D6883728C01D94561D52">
    <w:name w:val="46290ED9BBF64D6883728C01D94561D52"/>
    <w:rsid w:val="007F7754"/>
    <w:rPr>
      <w:rFonts w:ascii="Calibri" w:eastAsia="Times New Roman" w:hAnsi="Calibri" w:cs="Calibri"/>
    </w:rPr>
  </w:style>
  <w:style w:type="paragraph" w:customStyle="1" w:styleId="4C63889D825541E28ED1903932E2E7BE2">
    <w:name w:val="4C63889D825541E28ED1903932E2E7BE2"/>
    <w:rsid w:val="007F7754"/>
    <w:rPr>
      <w:rFonts w:ascii="Calibri" w:eastAsia="Times New Roman" w:hAnsi="Calibri" w:cs="Calibri"/>
    </w:rPr>
  </w:style>
  <w:style w:type="paragraph" w:customStyle="1" w:styleId="DB78848AE49245138F4A95CA03BA0FED2">
    <w:name w:val="DB78848AE49245138F4A95CA03BA0FED2"/>
    <w:rsid w:val="007F7754"/>
    <w:rPr>
      <w:rFonts w:ascii="Calibri" w:eastAsia="Times New Roman" w:hAnsi="Calibri" w:cs="Calibri"/>
    </w:rPr>
  </w:style>
  <w:style w:type="paragraph" w:customStyle="1" w:styleId="7281761C8FEE4E4EBFB7B8C2E2505CA42">
    <w:name w:val="7281761C8FEE4E4EBFB7B8C2E2505CA42"/>
    <w:rsid w:val="007F7754"/>
    <w:rPr>
      <w:rFonts w:ascii="Calibri" w:eastAsia="Times New Roman" w:hAnsi="Calibri" w:cs="Calibri"/>
    </w:rPr>
  </w:style>
  <w:style w:type="paragraph" w:customStyle="1" w:styleId="CF4B363AEF5E42F8A9985F6142DA43DE2">
    <w:name w:val="CF4B363AEF5E42F8A9985F6142DA43DE2"/>
    <w:rsid w:val="007F7754"/>
    <w:rPr>
      <w:rFonts w:ascii="Calibri" w:eastAsia="Times New Roman" w:hAnsi="Calibri" w:cs="Calibri"/>
    </w:rPr>
  </w:style>
  <w:style w:type="paragraph" w:customStyle="1" w:styleId="1C31093765414E3EA59463518979BF6F2">
    <w:name w:val="1C31093765414E3EA59463518979BF6F2"/>
    <w:rsid w:val="007F7754"/>
    <w:rPr>
      <w:rFonts w:ascii="Calibri" w:eastAsia="Times New Roman" w:hAnsi="Calibri" w:cs="Calibri"/>
    </w:rPr>
  </w:style>
  <w:style w:type="paragraph" w:customStyle="1" w:styleId="E6F6BC38468A4926952A4A29595144BB2">
    <w:name w:val="E6F6BC38468A4926952A4A29595144BB2"/>
    <w:rsid w:val="007F7754"/>
    <w:rPr>
      <w:rFonts w:ascii="Calibri" w:eastAsia="Times New Roman" w:hAnsi="Calibri" w:cs="Calibri"/>
    </w:rPr>
  </w:style>
  <w:style w:type="paragraph" w:customStyle="1" w:styleId="F9B4FFB75B28484592760676BE2601872">
    <w:name w:val="F9B4FFB75B28484592760676BE2601872"/>
    <w:rsid w:val="007F7754"/>
    <w:rPr>
      <w:rFonts w:ascii="Calibri" w:eastAsia="Times New Roman" w:hAnsi="Calibri" w:cs="Calibri"/>
    </w:rPr>
  </w:style>
  <w:style w:type="paragraph" w:customStyle="1" w:styleId="2C61852B305C4D8B80AAF176B79766312">
    <w:name w:val="2C61852B305C4D8B80AAF176B79766312"/>
    <w:rsid w:val="007F7754"/>
    <w:rPr>
      <w:rFonts w:ascii="Calibri" w:eastAsia="Times New Roman" w:hAnsi="Calibri" w:cs="Calibri"/>
    </w:rPr>
  </w:style>
  <w:style w:type="paragraph" w:customStyle="1" w:styleId="1CE85280BA3047689056E0518AA24E692">
    <w:name w:val="1CE85280BA3047689056E0518AA24E692"/>
    <w:rsid w:val="007F7754"/>
    <w:rPr>
      <w:rFonts w:ascii="Calibri" w:eastAsia="Times New Roman" w:hAnsi="Calibri" w:cs="Calibri"/>
    </w:rPr>
  </w:style>
  <w:style w:type="paragraph" w:customStyle="1" w:styleId="D6FD9827EBB64FE4B52F4B58B1DF5EC82">
    <w:name w:val="D6FD9827EBB64FE4B52F4B58B1DF5EC82"/>
    <w:rsid w:val="007F7754"/>
    <w:rPr>
      <w:rFonts w:ascii="Calibri" w:eastAsia="Times New Roman" w:hAnsi="Calibri" w:cs="Calibri"/>
    </w:rPr>
  </w:style>
  <w:style w:type="paragraph" w:customStyle="1" w:styleId="06E5613E9C86459AB49DC63E7944DC5A2">
    <w:name w:val="06E5613E9C86459AB49DC63E7944DC5A2"/>
    <w:rsid w:val="007F7754"/>
    <w:rPr>
      <w:rFonts w:ascii="Calibri" w:eastAsia="Times New Roman" w:hAnsi="Calibri" w:cs="Calibri"/>
    </w:rPr>
  </w:style>
  <w:style w:type="paragraph" w:customStyle="1" w:styleId="9976FD907AFD461C92F73F5A7454A04D2">
    <w:name w:val="9976FD907AFD461C92F73F5A7454A04D2"/>
    <w:rsid w:val="007F7754"/>
    <w:rPr>
      <w:rFonts w:ascii="Calibri" w:eastAsia="Times New Roman" w:hAnsi="Calibri" w:cs="Calibri"/>
    </w:rPr>
  </w:style>
  <w:style w:type="paragraph" w:customStyle="1" w:styleId="F31D042135434EF387E348B92350BF112">
    <w:name w:val="F31D042135434EF387E348B92350BF112"/>
    <w:rsid w:val="007F7754"/>
    <w:rPr>
      <w:rFonts w:ascii="Calibri" w:eastAsia="Times New Roman" w:hAnsi="Calibri" w:cs="Calibri"/>
    </w:rPr>
  </w:style>
  <w:style w:type="paragraph" w:customStyle="1" w:styleId="54A2E43126764B4187C6E41BF7A389412">
    <w:name w:val="54A2E43126764B4187C6E41BF7A389412"/>
    <w:rsid w:val="007F7754"/>
    <w:rPr>
      <w:rFonts w:ascii="Calibri" w:eastAsia="Times New Roman" w:hAnsi="Calibri" w:cs="Calibri"/>
    </w:rPr>
  </w:style>
  <w:style w:type="paragraph" w:customStyle="1" w:styleId="E99FD2C0ABEA4B5C87B0627C3E8FBEFC2">
    <w:name w:val="E99FD2C0ABEA4B5C87B0627C3E8FBEFC2"/>
    <w:rsid w:val="007F7754"/>
    <w:rPr>
      <w:rFonts w:ascii="Calibri" w:eastAsia="Times New Roman" w:hAnsi="Calibri" w:cs="Calibri"/>
    </w:rPr>
  </w:style>
  <w:style w:type="paragraph" w:customStyle="1" w:styleId="38A984CD16214F96B4923C531C98455E2">
    <w:name w:val="38A984CD16214F96B4923C531C98455E2"/>
    <w:rsid w:val="007F7754"/>
    <w:rPr>
      <w:rFonts w:ascii="Calibri" w:eastAsia="Times New Roman" w:hAnsi="Calibri" w:cs="Calibri"/>
    </w:rPr>
  </w:style>
  <w:style w:type="paragraph" w:customStyle="1" w:styleId="D3CE9FA6C7B34AD6914509F94888B7882">
    <w:name w:val="D3CE9FA6C7B34AD6914509F94888B7882"/>
    <w:rsid w:val="007F7754"/>
    <w:rPr>
      <w:rFonts w:ascii="Calibri" w:eastAsia="Times New Roman" w:hAnsi="Calibri" w:cs="Calibri"/>
    </w:rPr>
  </w:style>
  <w:style w:type="paragraph" w:customStyle="1" w:styleId="A92F74BF98CF42B7A9BC1F2B1623D74B2">
    <w:name w:val="A92F74BF98CF42B7A9BC1F2B1623D74B2"/>
    <w:rsid w:val="007F7754"/>
    <w:rPr>
      <w:rFonts w:ascii="Calibri" w:eastAsia="Times New Roman" w:hAnsi="Calibri" w:cs="Calibri"/>
    </w:rPr>
  </w:style>
  <w:style w:type="paragraph" w:customStyle="1" w:styleId="7618BC8076D94BE6B6C12C7F0C8CDA2F2">
    <w:name w:val="7618BC8076D94BE6B6C12C7F0C8CDA2F2"/>
    <w:rsid w:val="007F7754"/>
    <w:rPr>
      <w:rFonts w:ascii="Calibri" w:eastAsia="Times New Roman" w:hAnsi="Calibri" w:cs="Calibri"/>
    </w:rPr>
  </w:style>
  <w:style w:type="paragraph" w:customStyle="1" w:styleId="172E134975D0488996F76E101C41766A2">
    <w:name w:val="172E134975D0488996F76E101C41766A2"/>
    <w:rsid w:val="007F7754"/>
    <w:rPr>
      <w:rFonts w:ascii="Calibri" w:eastAsia="Times New Roman" w:hAnsi="Calibri" w:cs="Calibri"/>
    </w:rPr>
  </w:style>
  <w:style w:type="paragraph" w:customStyle="1" w:styleId="2A1FAE39456D44719C755E33F448203C2">
    <w:name w:val="2A1FAE39456D44719C755E33F448203C2"/>
    <w:rsid w:val="007F7754"/>
    <w:rPr>
      <w:rFonts w:ascii="Calibri" w:eastAsia="Times New Roman" w:hAnsi="Calibri" w:cs="Calibri"/>
    </w:rPr>
  </w:style>
  <w:style w:type="paragraph" w:customStyle="1" w:styleId="1A39600CC7A54CB19A3B76E515ABE6C92">
    <w:name w:val="1A39600CC7A54CB19A3B76E515ABE6C92"/>
    <w:rsid w:val="007F7754"/>
    <w:rPr>
      <w:rFonts w:ascii="Calibri" w:eastAsia="Times New Roman" w:hAnsi="Calibri" w:cs="Calibri"/>
    </w:rPr>
  </w:style>
  <w:style w:type="paragraph" w:customStyle="1" w:styleId="85CE910F76664357AD12EF398E9196F82">
    <w:name w:val="85CE910F76664357AD12EF398E9196F82"/>
    <w:rsid w:val="007F7754"/>
    <w:rPr>
      <w:rFonts w:ascii="Calibri" w:eastAsia="Times New Roman" w:hAnsi="Calibri" w:cs="Calibri"/>
    </w:rPr>
  </w:style>
  <w:style w:type="paragraph" w:customStyle="1" w:styleId="39F3760D717A44688649A1EE199D008B2">
    <w:name w:val="39F3760D717A44688649A1EE199D008B2"/>
    <w:rsid w:val="007F7754"/>
    <w:rPr>
      <w:rFonts w:ascii="Calibri" w:eastAsia="Times New Roman" w:hAnsi="Calibri" w:cs="Calibri"/>
    </w:rPr>
  </w:style>
  <w:style w:type="paragraph" w:customStyle="1" w:styleId="50280DD7A917481887FFC583A8627C732">
    <w:name w:val="50280DD7A917481887FFC583A8627C732"/>
    <w:rsid w:val="007F7754"/>
    <w:rPr>
      <w:rFonts w:ascii="Calibri" w:eastAsia="Times New Roman" w:hAnsi="Calibri" w:cs="Calibri"/>
    </w:rPr>
  </w:style>
  <w:style w:type="paragraph" w:customStyle="1" w:styleId="C660AD87EDDC4A7E8118F8B56C7F1D2A2">
    <w:name w:val="C660AD87EDDC4A7E8118F8B56C7F1D2A2"/>
    <w:rsid w:val="007F7754"/>
    <w:rPr>
      <w:rFonts w:ascii="Calibri" w:eastAsia="Times New Roman" w:hAnsi="Calibri" w:cs="Calibri"/>
    </w:rPr>
  </w:style>
  <w:style w:type="paragraph" w:customStyle="1" w:styleId="F1F1C91DC85A487BAFC0D4FC757B0B622">
    <w:name w:val="F1F1C91DC85A487BAFC0D4FC757B0B622"/>
    <w:rsid w:val="007F7754"/>
    <w:rPr>
      <w:rFonts w:ascii="Calibri" w:eastAsia="Times New Roman" w:hAnsi="Calibri" w:cs="Calibri"/>
    </w:rPr>
  </w:style>
  <w:style w:type="paragraph" w:customStyle="1" w:styleId="DB6F7CD46D20408B9DB652357358CB262">
    <w:name w:val="DB6F7CD46D20408B9DB652357358CB262"/>
    <w:rsid w:val="007F7754"/>
    <w:rPr>
      <w:rFonts w:ascii="Calibri" w:eastAsia="Times New Roman" w:hAnsi="Calibri" w:cs="Calibri"/>
    </w:rPr>
  </w:style>
  <w:style w:type="paragraph" w:customStyle="1" w:styleId="43E36EE3F5BB4D619CC45A3497FF504C2">
    <w:name w:val="43E36EE3F5BB4D619CC45A3497FF504C2"/>
    <w:rsid w:val="007F7754"/>
    <w:rPr>
      <w:rFonts w:ascii="Calibri" w:eastAsia="Times New Roman" w:hAnsi="Calibri" w:cs="Calibri"/>
    </w:rPr>
  </w:style>
  <w:style w:type="paragraph" w:customStyle="1" w:styleId="B66AFEF372204706AA04F52418D982782">
    <w:name w:val="B66AFEF372204706AA04F52418D982782"/>
    <w:rsid w:val="007F7754"/>
    <w:rPr>
      <w:rFonts w:ascii="Calibri" w:eastAsia="Times New Roman" w:hAnsi="Calibri" w:cs="Calibri"/>
    </w:rPr>
  </w:style>
  <w:style w:type="paragraph" w:customStyle="1" w:styleId="06BB752B8A464A03952C04311944219C2">
    <w:name w:val="06BB752B8A464A03952C04311944219C2"/>
    <w:rsid w:val="007F7754"/>
    <w:rPr>
      <w:rFonts w:ascii="Calibri" w:eastAsia="Times New Roman" w:hAnsi="Calibri" w:cs="Calibri"/>
    </w:rPr>
  </w:style>
  <w:style w:type="paragraph" w:customStyle="1" w:styleId="189D750BF1884E8AA9E5ED930C81041F2">
    <w:name w:val="189D750BF1884E8AA9E5ED930C81041F2"/>
    <w:rsid w:val="007F7754"/>
    <w:rPr>
      <w:rFonts w:ascii="Calibri" w:eastAsia="Times New Roman" w:hAnsi="Calibri" w:cs="Calibri"/>
    </w:rPr>
  </w:style>
  <w:style w:type="paragraph" w:customStyle="1" w:styleId="107E9EDBF5324BF1A7C52CE5C5708D6F1">
    <w:name w:val="107E9EDBF5324BF1A7C52CE5C5708D6F1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2307FEF57269459BAEE8D8BD5D9DD303">
    <w:name w:val="2307FEF57269459BAEE8D8BD5D9DD303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F2E4BBC621BF48A58209DEF1D0C5E50B10">
    <w:name w:val="F2E4BBC621BF48A58209DEF1D0C5E50B10"/>
    <w:rsid w:val="007F7754"/>
    <w:rPr>
      <w:rFonts w:ascii="Calibri" w:eastAsia="Times New Roman" w:hAnsi="Calibri" w:cs="Calibri"/>
    </w:rPr>
  </w:style>
  <w:style w:type="paragraph" w:customStyle="1" w:styleId="AF5AEF543E8648D3B003111D049F6F1C4">
    <w:name w:val="AF5AEF543E8648D3B003111D049F6F1C4"/>
    <w:rsid w:val="007F7754"/>
    <w:rPr>
      <w:rFonts w:ascii="Calibri" w:eastAsia="Times New Roman" w:hAnsi="Calibri" w:cs="Calibri"/>
    </w:rPr>
  </w:style>
  <w:style w:type="paragraph" w:customStyle="1" w:styleId="EFFCAB1EC1B141A2AFB73B634C95B06E6">
    <w:name w:val="EFFCAB1EC1B141A2AFB73B634C95B06E6"/>
    <w:rsid w:val="007F7754"/>
    <w:rPr>
      <w:rFonts w:ascii="Calibri" w:eastAsia="Times New Roman" w:hAnsi="Calibri" w:cs="Calibri"/>
    </w:rPr>
  </w:style>
  <w:style w:type="paragraph" w:customStyle="1" w:styleId="B5C382BEBAC34B61BA487CAC2986739B8">
    <w:name w:val="B5C382BEBAC34B61BA487CAC2986739B8"/>
    <w:rsid w:val="007F7754"/>
    <w:rPr>
      <w:rFonts w:ascii="Calibri" w:eastAsia="Times New Roman" w:hAnsi="Calibri" w:cs="Calibri"/>
    </w:rPr>
  </w:style>
  <w:style w:type="paragraph" w:customStyle="1" w:styleId="533EBD5644B544AFBC1BBF895BEC7DDF3">
    <w:name w:val="533EBD5644B544AFBC1BBF895BEC7DDF3"/>
    <w:rsid w:val="007F7754"/>
    <w:rPr>
      <w:rFonts w:ascii="Calibri" w:eastAsia="Times New Roman" w:hAnsi="Calibri" w:cs="Calibri"/>
    </w:rPr>
  </w:style>
  <w:style w:type="paragraph" w:customStyle="1" w:styleId="42F5319199F244C89492BE0D0F9B73543">
    <w:name w:val="42F5319199F244C89492BE0D0F9B73543"/>
    <w:rsid w:val="007F7754"/>
    <w:rPr>
      <w:rFonts w:ascii="Calibri" w:eastAsia="Times New Roman" w:hAnsi="Calibri" w:cs="Calibri"/>
    </w:rPr>
  </w:style>
  <w:style w:type="paragraph" w:customStyle="1" w:styleId="3E54AA0BEE174FCA9F9353E198ACC75F3">
    <w:name w:val="3E54AA0BEE174FCA9F9353E198ACC75F3"/>
    <w:rsid w:val="007F7754"/>
    <w:rPr>
      <w:rFonts w:ascii="Calibri" w:eastAsia="Times New Roman" w:hAnsi="Calibri" w:cs="Calibri"/>
    </w:rPr>
  </w:style>
  <w:style w:type="paragraph" w:customStyle="1" w:styleId="DEF45BA0615F42679BC4183CBD1218633">
    <w:name w:val="DEF45BA0615F42679BC4183CBD1218633"/>
    <w:rsid w:val="007F7754"/>
    <w:rPr>
      <w:rFonts w:ascii="Calibri" w:eastAsia="Times New Roman" w:hAnsi="Calibri" w:cs="Calibri"/>
    </w:rPr>
  </w:style>
  <w:style w:type="paragraph" w:customStyle="1" w:styleId="C26E22C0FBCE49A4A78466A710702FFE3">
    <w:name w:val="C26E22C0FBCE49A4A78466A710702FFE3"/>
    <w:rsid w:val="007F7754"/>
    <w:rPr>
      <w:rFonts w:ascii="Calibri" w:eastAsia="Times New Roman" w:hAnsi="Calibri" w:cs="Calibri"/>
    </w:rPr>
  </w:style>
  <w:style w:type="paragraph" w:customStyle="1" w:styleId="B3B17B0866A540FDB99A0CF7B744D5D93">
    <w:name w:val="B3B17B0866A540FDB99A0CF7B744D5D93"/>
    <w:rsid w:val="007F7754"/>
    <w:rPr>
      <w:rFonts w:ascii="Calibri" w:eastAsia="Times New Roman" w:hAnsi="Calibri" w:cs="Calibri"/>
    </w:rPr>
  </w:style>
  <w:style w:type="paragraph" w:customStyle="1" w:styleId="F848E6C9226C431F84E47FAD103ECFE93">
    <w:name w:val="F848E6C9226C431F84E47FAD103ECFE93"/>
    <w:rsid w:val="007F7754"/>
    <w:rPr>
      <w:rFonts w:ascii="Calibri" w:eastAsia="Times New Roman" w:hAnsi="Calibri" w:cs="Calibri"/>
    </w:rPr>
  </w:style>
  <w:style w:type="paragraph" w:customStyle="1" w:styleId="E582C9DFE01440AA8DF4E35941A987183">
    <w:name w:val="E582C9DFE01440AA8DF4E35941A987183"/>
    <w:rsid w:val="007F7754"/>
    <w:rPr>
      <w:rFonts w:ascii="Calibri" w:eastAsia="Times New Roman" w:hAnsi="Calibri" w:cs="Calibri"/>
    </w:rPr>
  </w:style>
  <w:style w:type="paragraph" w:customStyle="1" w:styleId="560B4FA2C8F44223A56122DC1C1AA5EA3">
    <w:name w:val="560B4FA2C8F44223A56122DC1C1AA5EA3"/>
    <w:rsid w:val="007F7754"/>
    <w:rPr>
      <w:rFonts w:ascii="Calibri" w:eastAsia="Times New Roman" w:hAnsi="Calibri" w:cs="Calibri"/>
    </w:rPr>
  </w:style>
  <w:style w:type="paragraph" w:customStyle="1" w:styleId="F72D666B2FF54DB08549DE1DB46C4DCB3">
    <w:name w:val="F72D666B2FF54DB08549DE1DB46C4DCB3"/>
    <w:rsid w:val="007F7754"/>
    <w:rPr>
      <w:rFonts w:ascii="Calibri" w:eastAsia="Times New Roman" w:hAnsi="Calibri" w:cs="Calibri"/>
    </w:rPr>
  </w:style>
  <w:style w:type="paragraph" w:customStyle="1" w:styleId="F2D13A7247F74308A98B34B6F74BA1A23">
    <w:name w:val="F2D13A7247F74308A98B34B6F74BA1A23"/>
    <w:rsid w:val="007F7754"/>
    <w:rPr>
      <w:rFonts w:ascii="Calibri" w:eastAsia="Times New Roman" w:hAnsi="Calibri" w:cs="Calibri"/>
    </w:rPr>
  </w:style>
  <w:style w:type="paragraph" w:customStyle="1" w:styleId="8C23933E93774DCFA97BF9B88D608D4C3">
    <w:name w:val="8C23933E93774DCFA97BF9B88D608D4C3"/>
    <w:rsid w:val="007F7754"/>
    <w:rPr>
      <w:rFonts w:ascii="Calibri" w:eastAsia="Times New Roman" w:hAnsi="Calibri" w:cs="Calibri"/>
    </w:rPr>
  </w:style>
  <w:style w:type="paragraph" w:customStyle="1" w:styleId="5E1E1147C1094AF0A248F6297B76518D3">
    <w:name w:val="5E1E1147C1094AF0A248F6297B76518D3"/>
    <w:rsid w:val="007F7754"/>
    <w:rPr>
      <w:rFonts w:ascii="Calibri" w:eastAsia="Times New Roman" w:hAnsi="Calibri" w:cs="Calibri"/>
    </w:rPr>
  </w:style>
  <w:style w:type="paragraph" w:customStyle="1" w:styleId="FF5570E3891C4BAC8C6D89499C2218CB3">
    <w:name w:val="FF5570E3891C4BAC8C6D89499C2218CB3"/>
    <w:rsid w:val="007F7754"/>
    <w:rPr>
      <w:rFonts w:ascii="Calibri" w:eastAsia="Times New Roman" w:hAnsi="Calibri" w:cs="Calibri"/>
    </w:rPr>
  </w:style>
  <w:style w:type="paragraph" w:customStyle="1" w:styleId="E5D5A3A66E974D258F0B9F4F22EA3B933">
    <w:name w:val="E5D5A3A66E974D258F0B9F4F22EA3B933"/>
    <w:rsid w:val="007F7754"/>
    <w:rPr>
      <w:rFonts w:ascii="Calibri" w:eastAsia="Times New Roman" w:hAnsi="Calibri" w:cs="Calibri"/>
    </w:rPr>
  </w:style>
  <w:style w:type="paragraph" w:customStyle="1" w:styleId="0AC19391BFE049DA9290831E5301021C3">
    <w:name w:val="0AC19391BFE049DA9290831E5301021C3"/>
    <w:rsid w:val="007F7754"/>
    <w:rPr>
      <w:rFonts w:ascii="Calibri" w:eastAsia="Times New Roman" w:hAnsi="Calibri" w:cs="Calibri"/>
    </w:rPr>
  </w:style>
  <w:style w:type="paragraph" w:customStyle="1" w:styleId="97364F7B6F7A4FE19C537CB7D5EFFC533">
    <w:name w:val="97364F7B6F7A4FE19C537CB7D5EFFC533"/>
    <w:rsid w:val="007F7754"/>
    <w:rPr>
      <w:rFonts w:ascii="Calibri" w:eastAsia="Times New Roman" w:hAnsi="Calibri" w:cs="Calibri"/>
    </w:rPr>
  </w:style>
  <w:style w:type="paragraph" w:customStyle="1" w:styleId="7EDEFCF495CD4A0F92382AD0841DB9D53">
    <w:name w:val="7EDEFCF495CD4A0F92382AD0841DB9D53"/>
    <w:rsid w:val="007F7754"/>
    <w:rPr>
      <w:rFonts w:ascii="Calibri" w:eastAsia="Times New Roman" w:hAnsi="Calibri" w:cs="Calibri"/>
    </w:rPr>
  </w:style>
  <w:style w:type="paragraph" w:customStyle="1" w:styleId="C0ACE3BDE2244E499A77888C08F6FCF63">
    <w:name w:val="C0ACE3BDE2244E499A77888C08F6FCF63"/>
    <w:rsid w:val="007F7754"/>
    <w:rPr>
      <w:rFonts w:ascii="Calibri" w:eastAsia="Times New Roman" w:hAnsi="Calibri" w:cs="Calibri"/>
    </w:rPr>
  </w:style>
  <w:style w:type="paragraph" w:customStyle="1" w:styleId="9C1F3A2DA49745C29682A609BE73D33C3">
    <w:name w:val="9C1F3A2DA49745C29682A609BE73D33C3"/>
    <w:rsid w:val="007F7754"/>
    <w:rPr>
      <w:rFonts w:ascii="Calibri" w:eastAsia="Times New Roman" w:hAnsi="Calibri" w:cs="Calibri"/>
    </w:rPr>
  </w:style>
  <w:style w:type="paragraph" w:customStyle="1" w:styleId="2051F943E68F42D8BEC7091EA425167B3">
    <w:name w:val="2051F943E68F42D8BEC7091EA425167B3"/>
    <w:rsid w:val="007F7754"/>
    <w:rPr>
      <w:rFonts w:ascii="Calibri" w:eastAsia="Times New Roman" w:hAnsi="Calibri" w:cs="Calibri"/>
    </w:rPr>
  </w:style>
  <w:style w:type="paragraph" w:customStyle="1" w:styleId="BF6D5A959DF04489ADBB0B8B319324933">
    <w:name w:val="BF6D5A959DF04489ADBB0B8B319324933"/>
    <w:rsid w:val="007F7754"/>
    <w:rPr>
      <w:rFonts w:ascii="Calibri" w:eastAsia="Times New Roman" w:hAnsi="Calibri" w:cs="Calibri"/>
    </w:rPr>
  </w:style>
  <w:style w:type="paragraph" w:customStyle="1" w:styleId="87724B2A7D634B3E8361604078B8DD9B3">
    <w:name w:val="87724B2A7D634B3E8361604078B8DD9B3"/>
    <w:rsid w:val="007F7754"/>
    <w:rPr>
      <w:rFonts w:ascii="Calibri" w:eastAsia="Times New Roman" w:hAnsi="Calibri" w:cs="Calibri"/>
    </w:rPr>
  </w:style>
  <w:style w:type="paragraph" w:customStyle="1" w:styleId="DFD7FBCA753D4794B7001CC993C329683">
    <w:name w:val="DFD7FBCA753D4794B7001CC993C329683"/>
    <w:rsid w:val="007F7754"/>
    <w:rPr>
      <w:rFonts w:ascii="Calibri" w:eastAsia="Times New Roman" w:hAnsi="Calibri" w:cs="Calibri"/>
    </w:rPr>
  </w:style>
  <w:style w:type="paragraph" w:customStyle="1" w:styleId="7148EF32381F456CBC5FC710A80298C13">
    <w:name w:val="7148EF32381F456CBC5FC710A80298C13"/>
    <w:rsid w:val="007F7754"/>
    <w:rPr>
      <w:rFonts w:ascii="Calibri" w:eastAsia="Times New Roman" w:hAnsi="Calibri" w:cs="Calibri"/>
    </w:rPr>
  </w:style>
  <w:style w:type="paragraph" w:customStyle="1" w:styleId="73137F8421014A2B972AF4A0A97C4A953">
    <w:name w:val="73137F8421014A2B972AF4A0A97C4A953"/>
    <w:rsid w:val="007F7754"/>
    <w:rPr>
      <w:rFonts w:ascii="Calibri" w:eastAsia="Times New Roman" w:hAnsi="Calibri" w:cs="Calibri"/>
    </w:rPr>
  </w:style>
  <w:style w:type="paragraph" w:customStyle="1" w:styleId="ECE6A58578E94AA5B680CA9E0B6092573">
    <w:name w:val="ECE6A58578E94AA5B680CA9E0B6092573"/>
    <w:rsid w:val="007F7754"/>
    <w:rPr>
      <w:rFonts w:ascii="Calibri" w:eastAsia="Times New Roman" w:hAnsi="Calibri" w:cs="Calibri"/>
    </w:rPr>
  </w:style>
  <w:style w:type="paragraph" w:customStyle="1" w:styleId="F5343860FB3C4303A2A66BC3850323593">
    <w:name w:val="F5343860FB3C4303A2A66BC3850323593"/>
    <w:rsid w:val="007F7754"/>
    <w:rPr>
      <w:rFonts w:ascii="Calibri" w:eastAsia="Times New Roman" w:hAnsi="Calibri" w:cs="Calibri"/>
    </w:rPr>
  </w:style>
  <w:style w:type="paragraph" w:customStyle="1" w:styleId="08BDF47A740A41D283C1FDD70CFAA25C3">
    <w:name w:val="08BDF47A740A41D283C1FDD70CFAA25C3"/>
    <w:rsid w:val="007F7754"/>
    <w:rPr>
      <w:rFonts w:ascii="Calibri" w:eastAsia="Times New Roman" w:hAnsi="Calibri" w:cs="Calibri"/>
    </w:rPr>
  </w:style>
  <w:style w:type="paragraph" w:customStyle="1" w:styleId="9C5785B0104A4C07B0BED7DD3ADB4DD13">
    <w:name w:val="9C5785B0104A4C07B0BED7DD3ADB4DD13"/>
    <w:rsid w:val="007F7754"/>
    <w:rPr>
      <w:rFonts w:ascii="Calibri" w:eastAsia="Times New Roman" w:hAnsi="Calibri" w:cs="Calibri"/>
    </w:rPr>
  </w:style>
  <w:style w:type="paragraph" w:customStyle="1" w:styleId="DA13D16A1B6A44E4B42FC8DA9011A1483">
    <w:name w:val="DA13D16A1B6A44E4B42FC8DA9011A1483"/>
    <w:rsid w:val="007F7754"/>
    <w:rPr>
      <w:rFonts w:ascii="Calibri" w:eastAsia="Times New Roman" w:hAnsi="Calibri" w:cs="Calibri"/>
    </w:rPr>
  </w:style>
  <w:style w:type="paragraph" w:customStyle="1" w:styleId="522E8A9358A3480092F959B0BA8463E23">
    <w:name w:val="522E8A9358A3480092F959B0BA8463E23"/>
    <w:rsid w:val="007F7754"/>
    <w:rPr>
      <w:rFonts w:ascii="Calibri" w:eastAsia="Times New Roman" w:hAnsi="Calibri" w:cs="Calibri"/>
    </w:rPr>
  </w:style>
  <w:style w:type="paragraph" w:customStyle="1" w:styleId="1BD25D754D9242B8B0B7496F3E5293603">
    <w:name w:val="1BD25D754D9242B8B0B7496F3E5293603"/>
    <w:rsid w:val="007F7754"/>
    <w:rPr>
      <w:rFonts w:ascii="Calibri" w:eastAsia="Times New Roman" w:hAnsi="Calibri" w:cs="Calibri"/>
    </w:rPr>
  </w:style>
  <w:style w:type="paragraph" w:customStyle="1" w:styleId="A0A69245B98341DE9FDB162F281D8B7D3">
    <w:name w:val="A0A69245B98341DE9FDB162F281D8B7D3"/>
    <w:rsid w:val="007F7754"/>
    <w:rPr>
      <w:rFonts w:ascii="Calibri" w:eastAsia="Times New Roman" w:hAnsi="Calibri" w:cs="Calibri"/>
    </w:rPr>
  </w:style>
  <w:style w:type="paragraph" w:customStyle="1" w:styleId="88ADCA31A7B24F89B13D192C80026F133">
    <w:name w:val="88ADCA31A7B24F89B13D192C80026F133"/>
    <w:rsid w:val="007F7754"/>
    <w:rPr>
      <w:rFonts w:ascii="Calibri" w:eastAsia="Times New Roman" w:hAnsi="Calibri" w:cs="Calibri"/>
    </w:rPr>
  </w:style>
  <w:style w:type="paragraph" w:customStyle="1" w:styleId="18E2D944E1CB4D3CAEEE1998F476F2463">
    <w:name w:val="18E2D944E1CB4D3CAEEE1998F476F2463"/>
    <w:rsid w:val="007F7754"/>
    <w:rPr>
      <w:rFonts w:ascii="Calibri" w:eastAsia="Times New Roman" w:hAnsi="Calibri" w:cs="Calibri"/>
    </w:rPr>
  </w:style>
  <w:style w:type="paragraph" w:customStyle="1" w:styleId="46290ED9BBF64D6883728C01D94561D53">
    <w:name w:val="46290ED9BBF64D6883728C01D94561D53"/>
    <w:rsid w:val="007F7754"/>
    <w:rPr>
      <w:rFonts w:ascii="Calibri" w:eastAsia="Times New Roman" w:hAnsi="Calibri" w:cs="Calibri"/>
    </w:rPr>
  </w:style>
  <w:style w:type="paragraph" w:customStyle="1" w:styleId="4C63889D825541E28ED1903932E2E7BE3">
    <w:name w:val="4C63889D825541E28ED1903932E2E7BE3"/>
    <w:rsid w:val="007F7754"/>
    <w:rPr>
      <w:rFonts w:ascii="Calibri" w:eastAsia="Times New Roman" w:hAnsi="Calibri" w:cs="Calibri"/>
    </w:rPr>
  </w:style>
  <w:style w:type="paragraph" w:customStyle="1" w:styleId="DB78848AE49245138F4A95CA03BA0FED3">
    <w:name w:val="DB78848AE49245138F4A95CA03BA0FED3"/>
    <w:rsid w:val="007F7754"/>
    <w:rPr>
      <w:rFonts w:ascii="Calibri" w:eastAsia="Times New Roman" w:hAnsi="Calibri" w:cs="Calibri"/>
    </w:rPr>
  </w:style>
  <w:style w:type="paragraph" w:customStyle="1" w:styleId="7281761C8FEE4E4EBFB7B8C2E2505CA43">
    <w:name w:val="7281761C8FEE4E4EBFB7B8C2E2505CA43"/>
    <w:rsid w:val="007F7754"/>
    <w:rPr>
      <w:rFonts w:ascii="Calibri" w:eastAsia="Times New Roman" w:hAnsi="Calibri" w:cs="Calibri"/>
    </w:rPr>
  </w:style>
  <w:style w:type="paragraph" w:customStyle="1" w:styleId="CF4B363AEF5E42F8A9985F6142DA43DE3">
    <w:name w:val="CF4B363AEF5E42F8A9985F6142DA43DE3"/>
    <w:rsid w:val="007F7754"/>
    <w:rPr>
      <w:rFonts w:ascii="Calibri" w:eastAsia="Times New Roman" w:hAnsi="Calibri" w:cs="Calibri"/>
    </w:rPr>
  </w:style>
  <w:style w:type="paragraph" w:customStyle="1" w:styleId="1C31093765414E3EA59463518979BF6F3">
    <w:name w:val="1C31093765414E3EA59463518979BF6F3"/>
    <w:rsid w:val="007F7754"/>
    <w:rPr>
      <w:rFonts w:ascii="Calibri" w:eastAsia="Times New Roman" w:hAnsi="Calibri" w:cs="Calibri"/>
    </w:rPr>
  </w:style>
  <w:style w:type="paragraph" w:customStyle="1" w:styleId="E6F6BC38468A4926952A4A29595144BB3">
    <w:name w:val="E6F6BC38468A4926952A4A29595144BB3"/>
    <w:rsid w:val="007F7754"/>
    <w:rPr>
      <w:rFonts w:ascii="Calibri" w:eastAsia="Times New Roman" w:hAnsi="Calibri" w:cs="Calibri"/>
    </w:rPr>
  </w:style>
  <w:style w:type="paragraph" w:customStyle="1" w:styleId="F9B4FFB75B28484592760676BE2601873">
    <w:name w:val="F9B4FFB75B28484592760676BE2601873"/>
    <w:rsid w:val="007F7754"/>
    <w:rPr>
      <w:rFonts w:ascii="Calibri" w:eastAsia="Times New Roman" w:hAnsi="Calibri" w:cs="Calibri"/>
    </w:rPr>
  </w:style>
  <w:style w:type="paragraph" w:customStyle="1" w:styleId="2C61852B305C4D8B80AAF176B79766313">
    <w:name w:val="2C61852B305C4D8B80AAF176B79766313"/>
    <w:rsid w:val="007F7754"/>
    <w:rPr>
      <w:rFonts w:ascii="Calibri" w:eastAsia="Times New Roman" w:hAnsi="Calibri" w:cs="Calibri"/>
    </w:rPr>
  </w:style>
  <w:style w:type="paragraph" w:customStyle="1" w:styleId="1CE85280BA3047689056E0518AA24E693">
    <w:name w:val="1CE85280BA3047689056E0518AA24E693"/>
    <w:rsid w:val="007F7754"/>
    <w:rPr>
      <w:rFonts w:ascii="Calibri" w:eastAsia="Times New Roman" w:hAnsi="Calibri" w:cs="Calibri"/>
    </w:rPr>
  </w:style>
  <w:style w:type="paragraph" w:customStyle="1" w:styleId="D6FD9827EBB64FE4B52F4B58B1DF5EC83">
    <w:name w:val="D6FD9827EBB64FE4B52F4B58B1DF5EC83"/>
    <w:rsid w:val="007F7754"/>
    <w:rPr>
      <w:rFonts w:ascii="Calibri" w:eastAsia="Times New Roman" w:hAnsi="Calibri" w:cs="Calibri"/>
    </w:rPr>
  </w:style>
  <w:style w:type="paragraph" w:customStyle="1" w:styleId="06E5613E9C86459AB49DC63E7944DC5A3">
    <w:name w:val="06E5613E9C86459AB49DC63E7944DC5A3"/>
    <w:rsid w:val="007F7754"/>
    <w:rPr>
      <w:rFonts w:ascii="Calibri" w:eastAsia="Times New Roman" w:hAnsi="Calibri" w:cs="Calibri"/>
    </w:rPr>
  </w:style>
  <w:style w:type="paragraph" w:customStyle="1" w:styleId="9976FD907AFD461C92F73F5A7454A04D3">
    <w:name w:val="9976FD907AFD461C92F73F5A7454A04D3"/>
    <w:rsid w:val="007F7754"/>
    <w:rPr>
      <w:rFonts w:ascii="Calibri" w:eastAsia="Times New Roman" w:hAnsi="Calibri" w:cs="Calibri"/>
    </w:rPr>
  </w:style>
  <w:style w:type="paragraph" w:customStyle="1" w:styleId="F31D042135434EF387E348B92350BF113">
    <w:name w:val="F31D042135434EF387E348B92350BF113"/>
    <w:rsid w:val="007F7754"/>
    <w:rPr>
      <w:rFonts w:ascii="Calibri" w:eastAsia="Times New Roman" w:hAnsi="Calibri" w:cs="Calibri"/>
    </w:rPr>
  </w:style>
  <w:style w:type="paragraph" w:customStyle="1" w:styleId="54A2E43126764B4187C6E41BF7A389413">
    <w:name w:val="54A2E43126764B4187C6E41BF7A389413"/>
    <w:rsid w:val="007F7754"/>
    <w:rPr>
      <w:rFonts w:ascii="Calibri" w:eastAsia="Times New Roman" w:hAnsi="Calibri" w:cs="Calibri"/>
    </w:rPr>
  </w:style>
  <w:style w:type="paragraph" w:customStyle="1" w:styleId="E99FD2C0ABEA4B5C87B0627C3E8FBEFC3">
    <w:name w:val="E99FD2C0ABEA4B5C87B0627C3E8FBEFC3"/>
    <w:rsid w:val="007F7754"/>
    <w:rPr>
      <w:rFonts w:ascii="Calibri" w:eastAsia="Times New Roman" w:hAnsi="Calibri" w:cs="Calibri"/>
    </w:rPr>
  </w:style>
  <w:style w:type="paragraph" w:customStyle="1" w:styleId="38A984CD16214F96B4923C531C98455E3">
    <w:name w:val="38A984CD16214F96B4923C531C98455E3"/>
    <w:rsid w:val="007F7754"/>
    <w:rPr>
      <w:rFonts w:ascii="Calibri" w:eastAsia="Times New Roman" w:hAnsi="Calibri" w:cs="Calibri"/>
    </w:rPr>
  </w:style>
  <w:style w:type="paragraph" w:customStyle="1" w:styleId="D3CE9FA6C7B34AD6914509F94888B7883">
    <w:name w:val="D3CE9FA6C7B34AD6914509F94888B7883"/>
    <w:rsid w:val="007F7754"/>
    <w:rPr>
      <w:rFonts w:ascii="Calibri" w:eastAsia="Times New Roman" w:hAnsi="Calibri" w:cs="Calibri"/>
    </w:rPr>
  </w:style>
  <w:style w:type="paragraph" w:customStyle="1" w:styleId="A92F74BF98CF42B7A9BC1F2B1623D74B3">
    <w:name w:val="A92F74BF98CF42B7A9BC1F2B1623D74B3"/>
    <w:rsid w:val="007F7754"/>
    <w:rPr>
      <w:rFonts w:ascii="Calibri" w:eastAsia="Times New Roman" w:hAnsi="Calibri" w:cs="Calibri"/>
    </w:rPr>
  </w:style>
  <w:style w:type="paragraph" w:customStyle="1" w:styleId="7618BC8076D94BE6B6C12C7F0C8CDA2F3">
    <w:name w:val="7618BC8076D94BE6B6C12C7F0C8CDA2F3"/>
    <w:rsid w:val="007F7754"/>
    <w:rPr>
      <w:rFonts w:ascii="Calibri" w:eastAsia="Times New Roman" w:hAnsi="Calibri" w:cs="Calibri"/>
    </w:rPr>
  </w:style>
  <w:style w:type="paragraph" w:customStyle="1" w:styleId="172E134975D0488996F76E101C41766A3">
    <w:name w:val="172E134975D0488996F76E101C41766A3"/>
    <w:rsid w:val="007F7754"/>
    <w:rPr>
      <w:rFonts w:ascii="Calibri" w:eastAsia="Times New Roman" w:hAnsi="Calibri" w:cs="Calibri"/>
    </w:rPr>
  </w:style>
  <w:style w:type="paragraph" w:customStyle="1" w:styleId="2A1FAE39456D44719C755E33F448203C3">
    <w:name w:val="2A1FAE39456D44719C755E33F448203C3"/>
    <w:rsid w:val="007F7754"/>
    <w:rPr>
      <w:rFonts w:ascii="Calibri" w:eastAsia="Times New Roman" w:hAnsi="Calibri" w:cs="Calibri"/>
    </w:rPr>
  </w:style>
  <w:style w:type="paragraph" w:customStyle="1" w:styleId="1A39600CC7A54CB19A3B76E515ABE6C93">
    <w:name w:val="1A39600CC7A54CB19A3B76E515ABE6C93"/>
    <w:rsid w:val="007F7754"/>
    <w:rPr>
      <w:rFonts w:ascii="Calibri" w:eastAsia="Times New Roman" w:hAnsi="Calibri" w:cs="Calibri"/>
    </w:rPr>
  </w:style>
  <w:style w:type="paragraph" w:customStyle="1" w:styleId="85CE910F76664357AD12EF398E9196F83">
    <w:name w:val="85CE910F76664357AD12EF398E9196F83"/>
    <w:rsid w:val="007F7754"/>
    <w:rPr>
      <w:rFonts w:ascii="Calibri" w:eastAsia="Times New Roman" w:hAnsi="Calibri" w:cs="Calibri"/>
    </w:rPr>
  </w:style>
  <w:style w:type="paragraph" w:customStyle="1" w:styleId="39F3760D717A44688649A1EE199D008B3">
    <w:name w:val="39F3760D717A44688649A1EE199D008B3"/>
    <w:rsid w:val="007F7754"/>
    <w:rPr>
      <w:rFonts w:ascii="Calibri" w:eastAsia="Times New Roman" w:hAnsi="Calibri" w:cs="Calibri"/>
    </w:rPr>
  </w:style>
  <w:style w:type="paragraph" w:customStyle="1" w:styleId="50280DD7A917481887FFC583A8627C733">
    <w:name w:val="50280DD7A917481887FFC583A8627C733"/>
    <w:rsid w:val="007F7754"/>
    <w:rPr>
      <w:rFonts w:ascii="Calibri" w:eastAsia="Times New Roman" w:hAnsi="Calibri" w:cs="Calibri"/>
    </w:rPr>
  </w:style>
  <w:style w:type="paragraph" w:customStyle="1" w:styleId="C660AD87EDDC4A7E8118F8B56C7F1D2A3">
    <w:name w:val="C660AD87EDDC4A7E8118F8B56C7F1D2A3"/>
    <w:rsid w:val="007F7754"/>
    <w:rPr>
      <w:rFonts w:ascii="Calibri" w:eastAsia="Times New Roman" w:hAnsi="Calibri" w:cs="Calibri"/>
    </w:rPr>
  </w:style>
  <w:style w:type="paragraph" w:customStyle="1" w:styleId="F1F1C91DC85A487BAFC0D4FC757B0B623">
    <w:name w:val="F1F1C91DC85A487BAFC0D4FC757B0B623"/>
    <w:rsid w:val="007F7754"/>
    <w:rPr>
      <w:rFonts w:ascii="Calibri" w:eastAsia="Times New Roman" w:hAnsi="Calibri" w:cs="Calibri"/>
    </w:rPr>
  </w:style>
  <w:style w:type="paragraph" w:customStyle="1" w:styleId="DB6F7CD46D20408B9DB652357358CB263">
    <w:name w:val="DB6F7CD46D20408B9DB652357358CB263"/>
    <w:rsid w:val="007F7754"/>
    <w:rPr>
      <w:rFonts w:ascii="Calibri" w:eastAsia="Times New Roman" w:hAnsi="Calibri" w:cs="Calibri"/>
    </w:rPr>
  </w:style>
  <w:style w:type="paragraph" w:customStyle="1" w:styleId="43E36EE3F5BB4D619CC45A3497FF504C3">
    <w:name w:val="43E36EE3F5BB4D619CC45A3497FF504C3"/>
    <w:rsid w:val="007F7754"/>
    <w:rPr>
      <w:rFonts w:ascii="Calibri" w:eastAsia="Times New Roman" w:hAnsi="Calibri" w:cs="Calibri"/>
    </w:rPr>
  </w:style>
  <w:style w:type="paragraph" w:customStyle="1" w:styleId="B66AFEF372204706AA04F52418D982783">
    <w:name w:val="B66AFEF372204706AA04F52418D982783"/>
    <w:rsid w:val="007F7754"/>
    <w:rPr>
      <w:rFonts w:ascii="Calibri" w:eastAsia="Times New Roman" w:hAnsi="Calibri" w:cs="Calibri"/>
    </w:rPr>
  </w:style>
  <w:style w:type="paragraph" w:customStyle="1" w:styleId="06BB752B8A464A03952C04311944219C3">
    <w:name w:val="06BB752B8A464A03952C04311944219C3"/>
    <w:rsid w:val="007F7754"/>
    <w:rPr>
      <w:rFonts w:ascii="Calibri" w:eastAsia="Times New Roman" w:hAnsi="Calibri" w:cs="Calibri"/>
    </w:rPr>
  </w:style>
  <w:style w:type="paragraph" w:customStyle="1" w:styleId="189D750BF1884E8AA9E5ED930C81041F3">
    <w:name w:val="189D750BF1884E8AA9E5ED930C81041F3"/>
    <w:rsid w:val="007F7754"/>
    <w:rPr>
      <w:rFonts w:ascii="Calibri" w:eastAsia="Times New Roman" w:hAnsi="Calibri" w:cs="Calibri"/>
    </w:rPr>
  </w:style>
  <w:style w:type="paragraph" w:customStyle="1" w:styleId="107E9EDBF5324BF1A7C52CE5C5708D6F2">
    <w:name w:val="107E9EDBF5324BF1A7C52CE5C5708D6F2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2307FEF57269459BAEE8D8BD5D9DD3031">
    <w:name w:val="2307FEF57269459BAEE8D8BD5D9DD3031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F2E4BBC621BF48A58209DEF1D0C5E50B11">
    <w:name w:val="F2E4BBC621BF48A58209DEF1D0C5E50B11"/>
    <w:rsid w:val="007F7754"/>
    <w:rPr>
      <w:rFonts w:ascii="Calibri" w:eastAsia="Times New Roman" w:hAnsi="Calibri" w:cs="Calibri"/>
    </w:rPr>
  </w:style>
  <w:style w:type="paragraph" w:customStyle="1" w:styleId="AF5AEF543E8648D3B003111D049F6F1C5">
    <w:name w:val="AF5AEF543E8648D3B003111D049F6F1C5"/>
    <w:rsid w:val="007F7754"/>
    <w:rPr>
      <w:rFonts w:ascii="Calibri" w:eastAsia="Times New Roman" w:hAnsi="Calibri" w:cs="Calibri"/>
    </w:rPr>
  </w:style>
  <w:style w:type="paragraph" w:customStyle="1" w:styleId="EFFCAB1EC1B141A2AFB73B634C95B06E7">
    <w:name w:val="EFFCAB1EC1B141A2AFB73B634C95B06E7"/>
    <w:rsid w:val="007F7754"/>
    <w:rPr>
      <w:rFonts w:ascii="Calibri" w:eastAsia="Times New Roman" w:hAnsi="Calibri" w:cs="Calibri"/>
    </w:rPr>
  </w:style>
  <w:style w:type="paragraph" w:customStyle="1" w:styleId="B5C382BEBAC34B61BA487CAC2986739B9">
    <w:name w:val="B5C382BEBAC34B61BA487CAC2986739B9"/>
    <w:rsid w:val="007F7754"/>
    <w:rPr>
      <w:rFonts w:ascii="Calibri" w:eastAsia="Times New Roman" w:hAnsi="Calibri" w:cs="Calibri"/>
    </w:rPr>
  </w:style>
  <w:style w:type="paragraph" w:customStyle="1" w:styleId="533EBD5644B544AFBC1BBF895BEC7DDF4">
    <w:name w:val="533EBD5644B544AFBC1BBF895BEC7DDF4"/>
    <w:rsid w:val="007F7754"/>
    <w:rPr>
      <w:rFonts w:ascii="Calibri" w:eastAsia="Times New Roman" w:hAnsi="Calibri" w:cs="Calibri"/>
    </w:rPr>
  </w:style>
  <w:style w:type="paragraph" w:customStyle="1" w:styleId="42F5319199F244C89492BE0D0F9B73544">
    <w:name w:val="42F5319199F244C89492BE0D0F9B73544"/>
    <w:rsid w:val="007F7754"/>
    <w:rPr>
      <w:rFonts w:ascii="Calibri" w:eastAsia="Times New Roman" w:hAnsi="Calibri" w:cs="Calibri"/>
    </w:rPr>
  </w:style>
  <w:style w:type="paragraph" w:customStyle="1" w:styleId="3E54AA0BEE174FCA9F9353E198ACC75F4">
    <w:name w:val="3E54AA0BEE174FCA9F9353E198ACC75F4"/>
    <w:rsid w:val="007F7754"/>
    <w:rPr>
      <w:rFonts w:ascii="Calibri" w:eastAsia="Times New Roman" w:hAnsi="Calibri" w:cs="Calibri"/>
    </w:rPr>
  </w:style>
  <w:style w:type="paragraph" w:customStyle="1" w:styleId="DEF45BA0615F42679BC4183CBD1218634">
    <w:name w:val="DEF45BA0615F42679BC4183CBD1218634"/>
    <w:rsid w:val="007F7754"/>
    <w:rPr>
      <w:rFonts w:ascii="Calibri" w:eastAsia="Times New Roman" w:hAnsi="Calibri" w:cs="Calibri"/>
    </w:rPr>
  </w:style>
  <w:style w:type="paragraph" w:customStyle="1" w:styleId="C26E22C0FBCE49A4A78466A710702FFE4">
    <w:name w:val="C26E22C0FBCE49A4A78466A710702FFE4"/>
    <w:rsid w:val="007F7754"/>
    <w:rPr>
      <w:rFonts w:ascii="Calibri" w:eastAsia="Times New Roman" w:hAnsi="Calibri" w:cs="Calibri"/>
    </w:rPr>
  </w:style>
  <w:style w:type="paragraph" w:customStyle="1" w:styleId="B3B17B0866A540FDB99A0CF7B744D5D94">
    <w:name w:val="B3B17B0866A540FDB99A0CF7B744D5D94"/>
    <w:rsid w:val="007F7754"/>
    <w:rPr>
      <w:rFonts w:ascii="Calibri" w:eastAsia="Times New Roman" w:hAnsi="Calibri" w:cs="Calibri"/>
    </w:rPr>
  </w:style>
  <w:style w:type="paragraph" w:customStyle="1" w:styleId="F848E6C9226C431F84E47FAD103ECFE94">
    <w:name w:val="F848E6C9226C431F84E47FAD103ECFE94"/>
    <w:rsid w:val="007F7754"/>
    <w:rPr>
      <w:rFonts w:ascii="Calibri" w:eastAsia="Times New Roman" w:hAnsi="Calibri" w:cs="Calibri"/>
    </w:rPr>
  </w:style>
  <w:style w:type="paragraph" w:customStyle="1" w:styleId="E582C9DFE01440AA8DF4E35941A987184">
    <w:name w:val="E582C9DFE01440AA8DF4E35941A987184"/>
    <w:rsid w:val="007F7754"/>
    <w:rPr>
      <w:rFonts w:ascii="Calibri" w:eastAsia="Times New Roman" w:hAnsi="Calibri" w:cs="Calibri"/>
    </w:rPr>
  </w:style>
  <w:style w:type="paragraph" w:customStyle="1" w:styleId="560B4FA2C8F44223A56122DC1C1AA5EA4">
    <w:name w:val="560B4FA2C8F44223A56122DC1C1AA5EA4"/>
    <w:rsid w:val="007F7754"/>
    <w:rPr>
      <w:rFonts w:ascii="Calibri" w:eastAsia="Times New Roman" w:hAnsi="Calibri" w:cs="Calibri"/>
    </w:rPr>
  </w:style>
  <w:style w:type="paragraph" w:customStyle="1" w:styleId="F72D666B2FF54DB08549DE1DB46C4DCB4">
    <w:name w:val="F72D666B2FF54DB08549DE1DB46C4DCB4"/>
    <w:rsid w:val="007F7754"/>
    <w:rPr>
      <w:rFonts w:ascii="Calibri" w:eastAsia="Times New Roman" w:hAnsi="Calibri" w:cs="Calibri"/>
    </w:rPr>
  </w:style>
  <w:style w:type="paragraph" w:customStyle="1" w:styleId="F2D13A7247F74308A98B34B6F74BA1A24">
    <w:name w:val="F2D13A7247F74308A98B34B6F74BA1A24"/>
    <w:rsid w:val="007F7754"/>
    <w:rPr>
      <w:rFonts w:ascii="Calibri" w:eastAsia="Times New Roman" w:hAnsi="Calibri" w:cs="Calibri"/>
    </w:rPr>
  </w:style>
  <w:style w:type="paragraph" w:customStyle="1" w:styleId="8C23933E93774DCFA97BF9B88D608D4C4">
    <w:name w:val="8C23933E93774DCFA97BF9B88D608D4C4"/>
    <w:rsid w:val="007F7754"/>
    <w:rPr>
      <w:rFonts w:ascii="Calibri" w:eastAsia="Times New Roman" w:hAnsi="Calibri" w:cs="Calibri"/>
    </w:rPr>
  </w:style>
  <w:style w:type="paragraph" w:customStyle="1" w:styleId="5E1E1147C1094AF0A248F6297B76518D4">
    <w:name w:val="5E1E1147C1094AF0A248F6297B76518D4"/>
    <w:rsid w:val="007F7754"/>
    <w:rPr>
      <w:rFonts w:ascii="Calibri" w:eastAsia="Times New Roman" w:hAnsi="Calibri" w:cs="Calibri"/>
    </w:rPr>
  </w:style>
  <w:style w:type="paragraph" w:customStyle="1" w:styleId="FF5570E3891C4BAC8C6D89499C2218CB4">
    <w:name w:val="FF5570E3891C4BAC8C6D89499C2218CB4"/>
    <w:rsid w:val="007F7754"/>
    <w:rPr>
      <w:rFonts w:ascii="Calibri" w:eastAsia="Times New Roman" w:hAnsi="Calibri" w:cs="Calibri"/>
    </w:rPr>
  </w:style>
  <w:style w:type="paragraph" w:customStyle="1" w:styleId="E5D5A3A66E974D258F0B9F4F22EA3B934">
    <w:name w:val="E5D5A3A66E974D258F0B9F4F22EA3B934"/>
    <w:rsid w:val="007F7754"/>
    <w:rPr>
      <w:rFonts w:ascii="Calibri" w:eastAsia="Times New Roman" w:hAnsi="Calibri" w:cs="Calibri"/>
    </w:rPr>
  </w:style>
  <w:style w:type="paragraph" w:customStyle="1" w:styleId="0AC19391BFE049DA9290831E5301021C4">
    <w:name w:val="0AC19391BFE049DA9290831E5301021C4"/>
    <w:rsid w:val="007F7754"/>
    <w:rPr>
      <w:rFonts w:ascii="Calibri" w:eastAsia="Times New Roman" w:hAnsi="Calibri" w:cs="Calibri"/>
    </w:rPr>
  </w:style>
  <w:style w:type="paragraph" w:customStyle="1" w:styleId="97364F7B6F7A4FE19C537CB7D5EFFC534">
    <w:name w:val="97364F7B6F7A4FE19C537CB7D5EFFC534"/>
    <w:rsid w:val="007F7754"/>
    <w:rPr>
      <w:rFonts w:ascii="Calibri" w:eastAsia="Times New Roman" w:hAnsi="Calibri" w:cs="Calibri"/>
    </w:rPr>
  </w:style>
  <w:style w:type="paragraph" w:customStyle="1" w:styleId="7EDEFCF495CD4A0F92382AD0841DB9D54">
    <w:name w:val="7EDEFCF495CD4A0F92382AD0841DB9D54"/>
    <w:rsid w:val="007F7754"/>
    <w:rPr>
      <w:rFonts w:ascii="Calibri" w:eastAsia="Times New Roman" w:hAnsi="Calibri" w:cs="Calibri"/>
    </w:rPr>
  </w:style>
  <w:style w:type="paragraph" w:customStyle="1" w:styleId="C0ACE3BDE2244E499A77888C08F6FCF64">
    <w:name w:val="C0ACE3BDE2244E499A77888C08F6FCF64"/>
    <w:rsid w:val="007F7754"/>
    <w:rPr>
      <w:rFonts w:ascii="Calibri" w:eastAsia="Times New Roman" w:hAnsi="Calibri" w:cs="Calibri"/>
    </w:rPr>
  </w:style>
  <w:style w:type="paragraph" w:customStyle="1" w:styleId="9C1F3A2DA49745C29682A609BE73D33C4">
    <w:name w:val="9C1F3A2DA49745C29682A609BE73D33C4"/>
    <w:rsid w:val="007F7754"/>
    <w:rPr>
      <w:rFonts w:ascii="Calibri" w:eastAsia="Times New Roman" w:hAnsi="Calibri" w:cs="Calibri"/>
    </w:rPr>
  </w:style>
  <w:style w:type="paragraph" w:customStyle="1" w:styleId="2051F943E68F42D8BEC7091EA425167B4">
    <w:name w:val="2051F943E68F42D8BEC7091EA425167B4"/>
    <w:rsid w:val="007F7754"/>
    <w:rPr>
      <w:rFonts w:ascii="Calibri" w:eastAsia="Times New Roman" w:hAnsi="Calibri" w:cs="Calibri"/>
    </w:rPr>
  </w:style>
  <w:style w:type="paragraph" w:customStyle="1" w:styleId="BF6D5A959DF04489ADBB0B8B319324934">
    <w:name w:val="BF6D5A959DF04489ADBB0B8B319324934"/>
    <w:rsid w:val="007F7754"/>
    <w:rPr>
      <w:rFonts w:ascii="Calibri" w:eastAsia="Times New Roman" w:hAnsi="Calibri" w:cs="Calibri"/>
    </w:rPr>
  </w:style>
  <w:style w:type="paragraph" w:customStyle="1" w:styleId="87724B2A7D634B3E8361604078B8DD9B4">
    <w:name w:val="87724B2A7D634B3E8361604078B8DD9B4"/>
    <w:rsid w:val="007F7754"/>
    <w:rPr>
      <w:rFonts w:ascii="Calibri" w:eastAsia="Times New Roman" w:hAnsi="Calibri" w:cs="Calibri"/>
    </w:rPr>
  </w:style>
  <w:style w:type="paragraph" w:customStyle="1" w:styleId="DFD7FBCA753D4794B7001CC993C329684">
    <w:name w:val="DFD7FBCA753D4794B7001CC993C329684"/>
    <w:rsid w:val="007F7754"/>
    <w:rPr>
      <w:rFonts w:ascii="Calibri" w:eastAsia="Times New Roman" w:hAnsi="Calibri" w:cs="Calibri"/>
    </w:rPr>
  </w:style>
  <w:style w:type="paragraph" w:customStyle="1" w:styleId="7148EF32381F456CBC5FC710A80298C14">
    <w:name w:val="7148EF32381F456CBC5FC710A80298C14"/>
    <w:rsid w:val="007F7754"/>
    <w:rPr>
      <w:rFonts w:ascii="Calibri" w:eastAsia="Times New Roman" w:hAnsi="Calibri" w:cs="Calibri"/>
    </w:rPr>
  </w:style>
  <w:style w:type="paragraph" w:customStyle="1" w:styleId="73137F8421014A2B972AF4A0A97C4A954">
    <w:name w:val="73137F8421014A2B972AF4A0A97C4A954"/>
    <w:rsid w:val="007F7754"/>
    <w:rPr>
      <w:rFonts w:ascii="Calibri" w:eastAsia="Times New Roman" w:hAnsi="Calibri" w:cs="Calibri"/>
    </w:rPr>
  </w:style>
  <w:style w:type="paragraph" w:customStyle="1" w:styleId="ECE6A58578E94AA5B680CA9E0B6092574">
    <w:name w:val="ECE6A58578E94AA5B680CA9E0B6092574"/>
    <w:rsid w:val="007F7754"/>
    <w:rPr>
      <w:rFonts w:ascii="Calibri" w:eastAsia="Times New Roman" w:hAnsi="Calibri" w:cs="Calibri"/>
    </w:rPr>
  </w:style>
  <w:style w:type="paragraph" w:customStyle="1" w:styleId="F5343860FB3C4303A2A66BC3850323594">
    <w:name w:val="F5343860FB3C4303A2A66BC3850323594"/>
    <w:rsid w:val="007F7754"/>
    <w:rPr>
      <w:rFonts w:ascii="Calibri" w:eastAsia="Times New Roman" w:hAnsi="Calibri" w:cs="Calibri"/>
    </w:rPr>
  </w:style>
  <w:style w:type="paragraph" w:customStyle="1" w:styleId="08BDF47A740A41D283C1FDD70CFAA25C4">
    <w:name w:val="08BDF47A740A41D283C1FDD70CFAA25C4"/>
    <w:rsid w:val="007F7754"/>
    <w:rPr>
      <w:rFonts w:ascii="Calibri" w:eastAsia="Times New Roman" w:hAnsi="Calibri" w:cs="Calibri"/>
    </w:rPr>
  </w:style>
  <w:style w:type="paragraph" w:customStyle="1" w:styleId="9C5785B0104A4C07B0BED7DD3ADB4DD14">
    <w:name w:val="9C5785B0104A4C07B0BED7DD3ADB4DD14"/>
    <w:rsid w:val="007F7754"/>
    <w:rPr>
      <w:rFonts w:ascii="Calibri" w:eastAsia="Times New Roman" w:hAnsi="Calibri" w:cs="Calibri"/>
    </w:rPr>
  </w:style>
  <w:style w:type="paragraph" w:customStyle="1" w:styleId="DA13D16A1B6A44E4B42FC8DA9011A1484">
    <w:name w:val="DA13D16A1B6A44E4B42FC8DA9011A1484"/>
    <w:rsid w:val="007F7754"/>
    <w:rPr>
      <w:rFonts w:ascii="Calibri" w:eastAsia="Times New Roman" w:hAnsi="Calibri" w:cs="Calibri"/>
    </w:rPr>
  </w:style>
  <w:style w:type="paragraph" w:customStyle="1" w:styleId="522E8A9358A3480092F959B0BA8463E24">
    <w:name w:val="522E8A9358A3480092F959B0BA8463E24"/>
    <w:rsid w:val="007F7754"/>
    <w:rPr>
      <w:rFonts w:ascii="Calibri" w:eastAsia="Times New Roman" w:hAnsi="Calibri" w:cs="Calibri"/>
    </w:rPr>
  </w:style>
  <w:style w:type="paragraph" w:customStyle="1" w:styleId="1BD25D754D9242B8B0B7496F3E5293604">
    <w:name w:val="1BD25D754D9242B8B0B7496F3E5293604"/>
    <w:rsid w:val="007F7754"/>
    <w:rPr>
      <w:rFonts w:ascii="Calibri" w:eastAsia="Times New Roman" w:hAnsi="Calibri" w:cs="Calibri"/>
    </w:rPr>
  </w:style>
  <w:style w:type="paragraph" w:customStyle="1" w:styleId="A0A69245B98341DE9FDB162F281D8B7D4">
    <w:name w:val="A0A69245B98341DE9FDB162F281D8B7D4"/>
    <w:rsid w:val="007F7754"/>
    <w:rPr>
      <w:rFonts w:ascii="Calibri" w:eastAsia="Times New Roman" w:hAnsi="Calibri" w:cs="Calibri"/>
    </w:rPr>
  </w:style>
  <w:style w:type="paragraph" w:customStyle="1" w:styleId="88ADCA31A7B24F89B13D192C80026F134">
    <w:name w:val="88ADCA31A7B24F89B13D192C80026F134"/>
    <w:rsid w:val="007F7754"/>
    <w:rPr>
      <w:rFonts w:ascii="Calibri" w:eastAsia="Times New Roman" w:hAnsi="Calibri" w:cs="Calibri"/>
    </w:rPr>
  </w:style>
  <w:style w:type="paragraph" w:customStyle="1" w:styleId="18E2D944E1CB4D3CAEEE1998F476F2464">
    <w:name w:val="18E2D944E1CB4D3CAEEE1998F476F2464"/>
    <w:rsid w:val="007F7754"/>
    <w:rPr>
      <w:rFonts w:ascii="Calibri" w:eastAsia="Times New Roman" w:hAnsi="Calibri" w:cs="Calibri"/>
    </w:rPr>
  </w:style>
  <w:style w:type="paragraph" w:customStyle="1" w:styleId="46290ED9BBF64D6883728C01D94561D54">
    <w:name w:val="46290ED9BBF64D6883728C01D94561D54"/>
    <w:rsid w:val="007F7754"/>
    <w:rPr>
      <w:rFonts w:ascii="Calibri" w:eastAsia="Times New Roman" w:hAnsi="Calibri" w:cs="Calibri"/>
    </w:rPr>
  </w:style>
  <w:style w:type="paragraph" w:customStyle="1" w:styleId="4C63889D825541E28ED1903932E2E7BE4">
    <w:name w:val="4C63889D825541E28ED1903932E2E7BE4"/>
    <w:rsid w:val="007F7754"/>
    <w:rPr>
      <w:rFonts w:ascii="Calibri" w:eastAsia="Times New Roman" w:hAnsi="Calibri" w:cs="Calibri"/>
    </w:rPr>
  </w:style>
  <w:style w:type="paragraph" w:customStyle="1" w:styleId="DB78848AE49245138F4A95CA03BA0FED4">
    <w:name w:val="DB78848AE49245138F4A95CA03BA0FED4"/>
    <w:rsid w:val="007F7754"/>
    <w:rPr>
      <w:rFonts w:ascii="Calibri" w:eastAsia="Times New Roman" w:hAnsi="Calibri" w:cs="Calibri"/>
    </w:rPr>
  </w:style>
  <w:style w:type="paragraph" w:customStyle="1" w:styleId="7281761C8FEE4E4EBFB7B8C2E2505CA44">
    <w:name w:val="7281761C8FEE4E4EBFB7B8C2E2505CA44"/>
    <w:rsid w:val="007F7754"/>
    <w:rPr>
      <w:rFonts w:ascii="Calibri" w:eastAsia="Times New Roman" w:hAnsi="Calibri" w:cs="Calibri"/>
    </w:rPr>
  </w:style>
  <w:style w:type="paragraph" w:customStyle="1" w:styleId="CF4B363AEF5E42F8A9985F6142DA43DE4">
    <w:name w:val="CF4B363AEF5E42F8A9985F6142DA43DE4"/>
    <w:rsid w:val="007F7754"/>
    <w:rPr>
      <w:rFonts w:ascii="Calibri" w:eastAsia="Times New Roman" w:hAnsi="Calibri" w:cs="Calibri"/>
    </w:rPr>
  </w:style>
  <w:style w:type="paragraph" w:customStyle="1" w:styleId="1C31093765414E3EA59463518979BF6F4">
    <w:name w:val="1C31093765414E3EA59463518979BF6F4"/>
    <w:rsid w:val="007F7754"/>
    <w:rPr>
      <w:rFonts w:ascii="Calibri" w:eastAsia="Times New Roman" w:hAnsi="Calibri" w:cs="Calibri"/>
    </w:rPr>
  </w:style>
  <w:style w:type="paragraph" w:customStyle="1" w:styleId="E6F6BC38468A4926952A4A29595144BB4">
    <w:name w:val="E6F6BC38468A4926952A4A29595144BB4"/>
    <w:rsid w:val="007F7754"/>
    <w:rPr>
      <w:rFonts w:ascii="Calibri" w:eastAsia="Times New Roman" w:hAnsi="Calibri" w:cs="Calibri"/>
    </w:rPr>
  </w:style>
  <w:style w:type="paragraph" w:customStyle="1" w:styleId="F9B4FFB75B28484592760676BE2601874">
    <w:name w:val="F9B4FFB75B28484592760676BE2601874"/>
    <w:rsid w:val="007F7754"/>
    <w:rPr>
      <w:rFonts w:ascii="Calibri" w:eastAsia="Times New Roman" w:hAnsi="Calibri" w:cs="Calibri"/>
    </w:rPr>
  </w:style>
  <w:style w:type="paragraph" w:customStyle="1" w:styleId="2C61852B305C4D8B80AAF176B79766314">
    <w:name w:val="2C61852B305C4D8B80AAF176B79766314"/>
    <w:rsid w:val="007F7754"/>
    <w:rPr>
      <w:rFonts w:ascii="Calibri" w:eastAsia="Times New Roman" w:hAnsi="Calibri" w:cs="Calibri"/>
    </w:rPr>
  </w:style>
  <w:style w:type="paragraph" w:customStyle="1" w:styleId="1CE85280BA3047689056E0518AA24E694">
    <w:name w:val="1CE85280BA3047689056E0518AA24E694"/>
    <w:rsid w:val="007F7754"/>
    <w:rPr>
      <w:rFonts w:ascii="Calibri" w:eastAsia="Times New Roman" w:hAnsi="Calibri" w:cs="Calibri"/>
    </w:rPr>
  </w:style>
  <w:style w:type="paragraph" w:customStyle="1" w:styleId="D6FD9827EBB64FE4B52F4B58B1DF5EC84">
    <w:name w:val="D6FD9827EBB64FE4B52F4B58B1DF5EC84"/>
    <w:rsid w:val="007F7754"/>
    <w:rPr>
      <w:rFonts w:ascii="Calibri" w:eastAsia="Times New Roman" w:hAnsi="Calibri" w:cs="Calibri"/>
    </w:rPr>
  </w:style>
  <w:style w:type="paragraph" w:customStyle="1" w:styleId="06E5613E9C86459AB49DC63E7944DC5A4">
    <w:name w:val="06E5613E9C86459AB49DC63E7944DC5A4"/>
    <w:rsid w:val="007F7754"/>
    <w:rPr>
      <w:rFonts w:ascii="Calibri" w:eastAsia="Times New Roman" w:hAnsi="Calibri" w:cs="Calibri"/>
    </w:rPr>
  </w:style>
  <w:style w:type="paragraph" w:customStyle="1" w:styleId="9976FD907AFD461C92F73F5A7454A04D4">
    <w:name w:val="9976FD907AFD461C92F73F5A7454A04D4"/>
    <w:rsid w:val="007F7754"/>
    <w:rPr>
      <w:rFonts w:ascii="Calibri" w:eastAsia="Times New Roman" w:hAnsi="Calibri" w:cs="Calibri"/>
    </w:rPr>
  </w:style>
  <w:style w:type="paragraph" w:customStyle="1" w:styleId="F31D042135434EF387E348B92350BF114">
    <w:name w:val="F31D042135434EF387E348B92350BF114"/>
    <w:rsid w:val="007F7754"/>
    <w:rPr>
      <w:rFonts w:ascii="Calibri" w:eastAsia="Times New Roman" w:hAnsi="Calibri" w:cs="Calibri"/>
    </w:rPr>
  </w:style>
  <w:style w:type="paragraph" w:customStyle="1" w:styleId="54A2E43126764B4187C6E41BF7A389414">
    <w:name w:val="54A2E43126764B4187C6E41BF7A389414"/>
    <w:rsid w:val="007F7754"/>
    <w:rPr>
      <w:rFonts w:ascii="Calibri" w:eastAsia="Times New Roman" w:hAnsi="Calibri" w:cs="Calibri"/>
    </w:rPr>
  </w:style>
  <w:style w:type="paragraph" w:customStyle="1" w:styleId="E99FD2C0ABEA4B5C87B0627C3E8FBEFC4">
    <w:name w:val="E99FD2C0ABEA4B5C87B0627C3E8FBEFC4"/>
    <w:rsid w:val="007F7754"/>
    <w:rPr>
      <w:rFonts w:ascii="Calibri" w:eastAsia="Times New Roman" w:hAnsi="Calibri" w:cs="Calibri"/>
    </w:rPr>
  </w:style>
  <w:style w:type="paragraph" w:customStyle="1" w:styleId="38A984CD16214F96B4923C531C98455E4">
    <w:name w:val="38A984CD16214F96B4923C531C98455E4"/>
    <w:rsid w:val="007F7754"/>
    <w:rPr>
      <w:rFonts w:ascii="Calibri" w:eastAsia="Times New Roman" w:hAnsi="Calibri" w:cs="Calibri"/>
    </w:rPr>
  </w:style>
  <w:style w:type="paragraph" w:customStyle="1" w:styleId="D3CE9FA6C7B34AD6914509F94888B7884">
    <w:name w:val="D3CE9FA6C7B34AD6914509F94888B7884"/>
    <w:rsid w:val="007F7754"/>
    <w:rPr>
      <w:rFonts w:ascii="Calibri" w:eastAsia="Times New Roman" w:hAnsi="Calibri" w:cs="Calibri"/>
    </w:rPr>
  </w:style>
  <w:style w:type="paragraph" w:customStyle="1" w:styleId="A92F74BF98CF42B7A9BC1F2B1623D74B4">
    <w:name w:val="A92F74BF98CF42B7A9BC1F2B1623D74B4"/>
    <w:rsid w:val="007F7754"/>
    <w:rPr>
      <w:rFonts w:ascii="Calibri" w:eastAsia="Times New Roman" w:hAnsi="Calibri" w:cs="Calibri"/>
    </w:rPr>
  </w:style>
  <w:style w:type="paragraph" w:customStyle="1" w:styleId="7618BC8076D94BE6B6C12C7F0C8CDA2F4">
    <w:name w:val="7618BC8076D94BE6B6C12C7F0C8CDA2F4"/>
    <w:rsid w:val="007F7754"/>
    <w:rPr>
      <w:rFonts w:ascii="Calibri" w:eastAsia="Times New Roman" w:hAnsi="Calibri" w:cs="Calibri"/>
    </w:rPr>
  </w:style>
  <w:style w:type="paragraph" w:customStyle="1" w:styleId="172E134975D0488996F76E101C41766A4">
    <w:name w:val="172E134975D0488996F76E101C41766A4"/>
    <w:rsid w:val="007F7754"/>
    <w:rPr>
      <w:rFonts w:ascii="Calibri" w:eastAsia="Times New Roman" w:hAnsi="Calibri" w:cs="Calibri"/>
    </w:rPr>
  </w:style>
  <w:style w:type="paragraph" w:customStyle="1" w:styleId="2A1FAE39456D44719C755E33F448203C4">
    <w:name w:val="2A1FAE39456D44719C755E33F448203C4"/>
    <w:rsid w:val="007F7754"/>
    <w:rPr>
      <w:rFonts w:ascii="Calibri" w:eastAsia="Times New Roman" w:hAnsi="Calibri" w:cs="Calibri"/>
    </w:rPr>
  </w:style>
  <w:style w:type="paragraph" w:customStyle="1" w:styleId="1A39600CC7A54CB19A3B76E515ABE6C94">
    <w:name w:val="1A39600CC7A54CB19A3B76E515ABE6C94"/>
    <w:rsid w:val="007F7754"/>
    <w:rPr>
      <w:rFonts w:ascii="Calibri" w:eastAsia="Times New Roman" w:hAnsi="Calibri" w:cs="Calibri"/>
    </w:rPr>
  </w:style>
  <w:style w:type="paragraph" w:customStyle="1" w:styleId="85CE910F76664357AD12EF398E9196F84">
    <w:name w:val="85CE910F76664357AD12EF398E9196F84"/>
    <w:rsid w:val="007F7754"/>
    <w:rPr>
      <w:rFonts w:ascii="Calibri" w:eastAsia="Times New Roman" w:hAnsi="Calibri" w:cs="Calibri"/>
    </w:rPr>
  </w:style>
  <w:style w:type="paragraph" w:customStyle="1" w:styleId="39F3760D717A44688649A1EE199D008B4">
    <w:name w:val="39F3760D717A44688649A1EE199D008B4"/>
    <w:rsid w:val="007F7754"/>
    <w:rPr>
      <w:rFonts w:ascii="Calibri" w:eastAsia="Times New Roman" w:hAnsi="Calibri" w:cs="Calibri"/>
    </w:rPr>
  </w:style>
  <w:style w:type="paragraph" w:customStyle="1" w:styleId="50280DD7A917481887FFC583A8627C734">
    <w:name w:val="50280DD7A917481887FFC583A8627C734"/>
    <w:rsid w:val="007F7754"/>
    <w:rPr>
      <w:rFonts w:ascii="Calibri" w:eastAsia="Times New Roman" w:hAnsi="Calibri" w:cs="Calibri"/>
    </w:rPr>
  </w:style>
  <w:style w:type="paragraph" w:customStyle="1" w:styleId="C660AD87EDDC4A7E8118F8B56C7F1D2A4">
    <w:name w:val="C660AD87EDDC4A7E8118F8B56C7F1D2A4"/>
    <w:rsid w:val="007F7754"/>
    <w:rPr>
      <w:rFonts w:ascii="Calibri" w:eastAsia="Times New Roman" w:hAnsi="Calibri" w:cs="Calibri"/>
    </w:rPr>
  </w:style>
  <w:style w:type="paragraph" w:customStyle="1" w:styleId="F1F1C91DC85A487BAFC0D4FC757B0B624">
    <w:name w:val="F1F1C91DC85A487BAFC0D4FC757B0B624"/>
    <w:rsid w:val="007F7754"/>
    <w:rPr>
      <w:rFonts w:ascii="Calibri" w:eastAsia="Times New Roman" w:hAnsi="Calibri" w:cs="Calibri"/>
    </w:rPr>
  </w:style>
  <w:style w:type="paragraph" w:customStyle="1" w:styleId="DB6F7CD46D20408B9DB652357358CB264">
    <w:name w:val="DB6F7CD46D20408B9DB652357358CB264"/>
    <w:rsid w:val="007F7754"/>
    <w:rPr>
      <w:rFonts w:ascii="Calibri" w:eastAsia="Times New Roman" w:hAnsi="Calibri" w:cs="Calibri"/>
    </w:rPr>
  </w:style>
  <w:style w:type="paragraph" w:customStyle="1" w:styleId="43E36EE3F5BB4D619CC45A3497FF504C4">
    <w:name w:val="43E36EE3F5BB4D619CC45A3497FF504C4"/>
    <w:rsid w:val="007F7754"/>
    <w:rPr>
      <w:rFonts w:ascii="Calibri" w:eastAsia="Times New Roman" w:hAnsi="Calibri" w:cs="Calibri"/>
    </w:rPr>
  </w:style>
  <w:style w:type="paragraph" w:customStyle="1" w:styleId="B66AFEF372204706AA04F52418D982784">
    <w:name w:val="B66AFEF372204706AA04F52418D982784"/>
    <w:rsid w:val="007F7754"/>
    <w:rPr>
      <w:rFonts w:ascii="Calibri" w:eastAsia="Times New Roman" w:hAnsi="Calibri" w:cs="Calibri"/>
    </w:rPr>
  </w:style>
  <w:style w:type="paragraph" w:customStyle="1" w:styleId="06BB752B8A464A03952C04311944219C4">
    <w:name w:val="06BB752B8A464A03952C04311944219C4"/>
    <w:rsid w:val="007F7754"/>
    <w:rPr>
      <w:rFonts w:ascii="Calibri" w:eastAsia="Times New Roman" w:hAnsi="Calibri" w:cs="Calibri"/>
    </w:rPr>
  </w:style>
  <w:style w:type="paragraph" w:customStyle="1" w:styleId="189D750BF1884E8AA9E5ED930C81041F4">
    <w:name w:val="189D750BF1884E8AA9E5ED930C81041F4"/>
    <w:rsid w:val="007F7754"/>
    <w:rPr>
      <w:rFonts w:ascii="Calibri" w:eastAsia="Times New Roman" w:hAnsi="Calibri" w:cs="Calibri"/>
    </w:rPr>
  </w:style>
  <w:style w:type="paragraph" w:customStyle="1" w:styleId="107E9EDBF5324BF1A7C52CE5C5708D6F3">
    <w:name w:val="107E9EDBF5324BF1A7C52CE5C5708D6F3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2307FEF57269459BAEE8D8BD5D9DD3032">
    <w:name w:val="2307FEF57269459BAEE8D8BD5D9DD3032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26E096F473F54C4DB614F7EB5465F124">
    <w:name w:val="26E096F473F54C4DB614F7EB5465F124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F2E4BBC621BF48A58209DEF1D0C5E50B12">
    <w:name w:val="F2E4BBC621BF48A58209DEF1D0C5E50B12"/>
    <w:rsid w:val="007F7754"/>
    <w:rPr>
      <w:rFonts w:ascii="Calibri" w:eastAsia="Times New Roman" w:hAnsi="Calibri" w:cs="Calibri"/>
    </w:rPr>
  </w:style>
  <w:style w:type="paragraph" w:customStyle="1" w:styleId="AF5AEF543E8648D3B003111D049F6F1C6">
    <w:name w:val="AF5AEF543E8648D3B003111D049F6F1C6"/>
    <w:rsid w:val="007F7754"/>
    <w:rPr>
      <w:rFonts w:ascii="Calibri" w:eastAsia="Times New Roman" w:hAnsi="Calibri" w:cs="Calibri"/>
    </w:rPr>
  </w:style>
  <w:style w:type="paragraph" w:customStyle="1" w:styleId="EFFCAB1EC1B141A2AFB73B634C95B06E8">
    <w:name w:val="EFFCAB1EC1B141A2AFB73B634C95B06E8"/>
    <w:rsid w:val="007F7754"/>
    <w:rPr>
      <w:rFonts w:ascii="Calibri" w:eastAsia="Times New Roman" w:hAnsi="Calibri" w:cs="Calibri"/>
    </w:rPr>
  </w:style>
  <w:style w:type="paragraph" w:customStyle="1" w:styleId="B5C382BEBAC34B61BA487CAC2986739B10">
    <w:name w:val="B5C382BEBAC34B61BA487CAC2986739B10"/>
    <w:rsid w:val="007F7754"/>
    <w:rPr>
      <w:rFonts w:ascii="Calibri" w:eastAsia="Times New Roman" w:hAnsi="Calibri" w:cs="Calibri"/>
    </w:rPr>
  </w:style>
  <w:style w:type="paragraph" w:customStyle="1" w:styleId="533EBD5644B544AFBC1BBF895BEC7DDF5">
    <w:name w:val="533EBD5644B544AFBC1BBF895BEC7DDF5"/>
    <w:rsid w:val="007F7754"/>
    <w:rPr>
      <w:rFonts w:ascii="Calibri" w:eastAsia="Times New Roman" w:hAnsi="Calibri" w:cs="Calibri"/>
    </w:rPr>
  </w:style>
  <w:style w:type="paragraph" w:customStyle="1" w:styleId="42F5319199F244C89492BE0D0F9B73545">
    <w:name w:val="42F5319199F244C89492BE0D0F9B73545"/>
    <w:rsid w:val="007F7754"/>
    <w:rPr>
      <w:rFonts w:ascii="Calibri" w:eastAsia="Times New Roman" w:hAnsi="Calibri" w:cs="Calibri"/>
    </w:rPr>
  </w:style>
  <w:style w:type="paragraph" w:customStyle="1" w:styleId="3E54AA0BEE174FCA9F9353E198ACC75F5">
    <w:name w:val="3E54AA0BEE174FCA9F9353E198ACC75F5"/>
    <w:rsid w:val="007F7754"/>
    <w:rPr>
      <w:rFonts w:ascii="Calibri" w:eastAsia="Times New Roman" w:hAnsi="Calibri" w:cs="Calibri"/>
    </w:rPr>
  </w:style>
  <w:style w:type="paragraph" w:customStyle="1" w:styleId="DEF45BA0615F42679BC4183CBD1218635">
    <w:name w:val="DEF45BA0615F42679BC4183CBD1218635"/>
    <w:rsid w:val="007F7754"/>
    <w:rPr>
      <w:rFonts w:ascii="Calibri" w:eastAsia="Times New Roman" w:hAnsi="Calibri" w:cs="Calibri"/>
    </w:rPr>
  </w:style>
  <w:style w:type="paragraph" w:customStyle="1" w:styleId="C26E22C0FBCE49A4A78466A710702FFE5">
    <w:name w:val="C26E22C0FBCE49A4A78466A710702FFE5"/>
    <w:rsid w:val="007F7754"/>
    <w:rPr>
      <w:rFonts w:ascii="Calibri" w:eastAsia="Times New Roman" w:hAnsi="Calibri" w:cs="Calibri"/>
    </w:rPr>
  </w:style>
  <w:style w:type="paragraph" w:customStyle="1" w:styleId="B3B17B0866A540FDB99A0CF7B744D5D95">
    <w:name w:val="B3B17B0866A540FDB99A0CF7B744D5D95"/>
    <w:rsid w:val="007F7754"/>
    <w:rPr>
      <w:rFonts w:ascii="Calibri" w:eastAsia="Times New Roman" w:hAnsi="Calibri" w:cs="Calibri"/>
    </w:rPr>
  </w:style>
  <w:style w:type="paragraph" w:customStyle="1" w:styleId="F848E6C9226C431F84E47FAD103ECFE95">
    <w:name w:val="F848E6C9226C431F84E47FAD103ECFE95"/>
    <w:rsid w:val="007F7754"/>
    <w:rPr>
      <w:rFonts w:ascii="Calibri" w:eastAsia="Times New Roman" w:hAnsi="Calibri" w:cs="Calibri"/>
    </w:rPr>
  </w:style>
  <w:style w:type="paragraph" w:customStyle="1" w:styleId="E582C9DFE01440AA8DF4E35941A987185">
    <w:name w:val="E582C9DFE01440AA8DF4E35941A987185"/>
    <w:rsid w:val="007F7754"/>
    <w:rPr>
      <w:rFonts w:ascii="Calibri" w:eastAsia="Times New Roman" w:hAnsi="Calibri" w:cs="Calibri"/>
    </w:rPr>
  </w:style>
  <w:style w:type="paragraph" w:customStyle="1" w:styleId="560B4FA2C8F44223A56122DC1C1AA5EA5">
    <w:name w:val="560B4FA2C8F44223A56122DC1C1AA5EA5"/>
    <w:rsid w:val="007F7754"/>
    <w:rPr>
      <w:rFonts w:ascii="Calibri" w:eastAsia="Times New Roman" w:hAnsi="Calibri" w:cs="Calibri"/>
    </w:rPr>
  </w:style>
  <w:style w:type="paragraph" w:customStyle="1" w:styleId="F72D666B2FF54DB08549DE1DB46C4DCB5">
    <w:name w:val="F72D666B2FF54DB08549DE1DB46C4DCB5"/>
    <w:rsid w:val="007F7754"/>
    <w:rPr>
      <w:rFonts w:ascii="Calibri" w:eastAsia="Times New Roman" w:hAnsi="Calibri" w:cs="Calibri"/>
    </w:rPr>
  </w:style>
  <w:style w:type="paragraph" w:customStyle="1" w:styleId="F2D13A7247F74308A98B34B6F74BA1A25">
    <w:name w:val="F2D13A7247F74308A98B34B6F74BA1A25"/>
    <w:rsid w:val="007F7754"/>
    <w:rPr>
      <w:rFonts w:ascii="Calibri" w:eastAsia="Times New Roman" w:hAnsi="Calibri" w:cs="Calibri"/>
    </w:rPr>
  </w:style>
  <w:style w:type="paragraph" w:customStyle="1" w:styleId="8C23933E93774DCFA97BF9B88D608D4C5">
    <w:name w:val="8C23933E93774DCFA97BF9B88D608D4C5"/>
    <w:rsid w:val="007F7754"/>
    <w:rPr>
      <w:rFonts w:ascii="Calibri" w:eastAsia="Times New Roman" w:hAnsi="Calibri" w:cs="Calibri"/>
    </w:rPr>
  </w:style>
  <w:style w:type="paragraph" w:customStyle="1" w:styleId="5E1E1147C1094AF0A248F6297B76518D5">
    <w:name w:val="5E1E1147C1094AF0A248F6297B76518D5"/>
    <w:rsid w:val="007F7754"/>
    <w:rPr>
      <w:rFonts w:ascii="Calibri" w:eastAsia="Times New Roman" w:hAnsi="Calibri" w:cs="Calibri"/>
    </w:rPr>
  </w:style>
  <w:style w:type="paragraph" w:customStyle="1" w:styleId="FF5570E3891C4BAC8C6D89499C2218CB5">
    <w:name w:val="FF5570E3891C4BAC8C6D89499C2218CB5"/>
    <w:rsid w:val="007F7754"/>
    <w:rPr>
      <w:rFonts w:ascii="Calibri" w:eastAsia="Times New Roman" w:hAnsi="Calibri" w:cs="Calibri"/>
    </w:rPr>
  </w:style>
  <w:style w:type="paragraph" w:customStyle="1" w:styleId="E5D5A3A66E974D258F0B9F4F22EA3B935">
    <w:name w:val="E5D5A3A66E974D258F0B9F4F22EA3B935"/>
    <w:rsid w:val="007F7754"/>
    <w:rPr>
      <w:rFonts w:ascii="Calibri" w:eastAsia="Times New Roman" w:hAnsi="Calibri" w:cs="Calibri"/>
    </w:rPr>
  </w:style>
  <w:style w:type="paragraph" w:customStyle="1" w:styleId="0AC19391BFE049DA9290831E5301021C5">
    <w:name w:val="0AC19391BFE049DA9290831E5301021C5"/>
    <w:rsid w:val="007F7754"/>
    <w:rPr>
      <w:rFonts w:ascii="Calibri" w:eastAsia="Times New Roman" w:hAnsi="Calibri" w:cs="Calibri"/>
    </w:rPr>
  </w:style>
  <w:style w:type="paragraph" w:customStyle="1" w:styleId="97364F7B6F7A4FE19C537CB7D5EFFC535">
    <w:name w:val="97364F7B6F7A4FE19C537CB7D5EFFC535"/>
    <w:rsid w:val="007F7754"/>
    <w:rPr>
      <w:rFonts w:ascii="Calibri" w:eastAsia="Times New Roman" w:hAnsi="Calibri" w:cs="Calibri"/>
    </w:rPr>
  </w:style>
  <w:style w:type="paragraph" w:customStyle="1" w:styleId="7EDEFCF495CD4A0F92382AD0841DB9D55">
    <w:name w:val="7EDEFCF495CD4A0F92382AD0841DB9D55"/>
    <w:rsid w:val="007F7754"/>
    <w:rPr>
      <w:rFonts w:ascii="Calibri" w:eastAsia="Times New Roman" w:hAnsi="Calibri" w:cs="Calibri"/>
    </w:rPr>
  </w:style>
  <w:style w:type="paragraph" w:customStyle="1" w:styleId="C0ACE3BDE2244E499A77888C08F6FCF65">
    <w:name w:val="C0ACE3BDE2244E499A77888C08F6FCF65"/>
    <w:rsid w:val="007F7754"/>
    <w:rPr>
      <w:rFonts w:ascii="Calibri" w:eastAsia="Times New Roman" w:hAnsi="Calibri" w:cs="Calibri"/>
    </w:rPr>
  </w:style>
  <w:style w:type="paragraph" w:customStyle="1" w:styleId="9C1F3A2DA49745C29682A609BE73D33C5">
    <w:name w:val="9C1F3A2DA49745C29682A609BE73D33C5"/>
    <w:rsid w:val="007F7754"/>
    <w:rPr>
      <w:rFonts w:ascii="Calibri" w:eastAsia="Times New Roman" w:hAnsi="Calibri" w:cs="Calibri"/>
    </w:rPr>
  </w:style>
  <w:style w:type="paragraph" w:customStyle="1" w:styleId="2051F943E68F42D8BEC7091EA425167B5">
    <w:name w:val="2051F943E68F42D8BEC7091EA425167B5"/>
    <w:rsid w:val="007F7754"/>
    <w:rPr>
      <w:rFonts w:ascii="Calibri" w:eastAsia="Times New Roman" w:hAnsi="Calibri" w:cs="Calibri"/>
    </w:rPr>
  </w:style>
  <w:style w:type="paragraph" w:customStyle="1" w:styleId="BF6D5A959DF04489ADBB0B8B319324935">
    <w:name w:val="BF6D5A959DF04489ADBB0B8B319324935"/>
    <w:rsid w:val="007F7754"/>
    <w:rPr>
      <w:rFonts w:ascii="Calibri" w:eastAsia="Times New Roman" w:hAnsi="Calibri" w:cs="Calibri"/>
    </w:rPr>
  </w:style>
  <w:style w:type="paragraph" w:customStyle="1" w:styleId="87724B2A7D634B3E8361604078B8DD9B5">
    <w:name w:val="87724B2A7D634B3E8361604078B8DD9B5"/>
    <w:rsid w:val="007F7754"/>
    <w:rPr>
      <w:rFonts w:ascii="Calibri" w:eastAsia="Times New Roman" w:hAnsi="Calibri" w:cs="Calibri"/>
    </w:rPr>
  </w:style>
  <w:style w:type="paragraph" w:customStyle="1" w:styleId="DFD7FBCA753D4794B7001CC993C329685">
    <w:name w:val="DFD7FBCA753D4794B7001CC993C329685"/>
    <w:rsid w:val="007F7754"/>
    <w:rPr>
      <w:rFonts w:ascii="Calibri" w:eastAsia="Times New Roman" w:hAnsi="Calibri" w:cs="Calibri"/>
    </w:rPr>
  </w:style>
  <w:style w:type="paragraph" w:customStyle="1" w:styleId="7148EF32381F456CBC5FC710A80298C15">
    <w:name w:val="7148EF32381F456CBC5FC710A80298C15"/>
    <w:rsid w:val="007F7754"/>
    <w:rPr>
      <w:rFonts w:ascii="Calibri" w:eastAsia="Times New Roman" w:hAnsi="Calibri" w:cs="Calibri"/>
    </w:rPr>
  </w:style>
  <w:style w:type="paragraph" w:customStyle="1" w:styleId="73137F8421014A2B972AF4A0A97C4A955">
    <w:name w:val="73137F8421014A2B972AF4A0A97C4A955"/>
    <w:rsid w:val="007F7754"/>
    <w:rPr>
      <w:rFonts w:ascii="Calibri" w:eastAsia="Times New Roman" w:hAnsi="Calibri" w:cs="Calibri"/>
    </w:rPr>
  </w:style>
  <w:style w:type="paragraph" w:customStyle="1" w:styleId="ECE6A58578E94AA5B680CA9E0B6092575">
    <w:name w:val="ECE6A58578E94AA5B680CA9E0B6092575"/>
    <w:rsid w:val="007F7754"/>
    <w:rPr>
      <w:rFonts w:ascii="Calibri" w:eastAsia="Times New Roman" w:hAnsi="Calibri" w:cs="Calibri"/>
    </w:rPr>
  </w:style>
  <w:style w:type="paragraph" w:customStyle="1" w:styleId="F5343860FB3C4303A2A66BC3850323595">
    <w:name w:val="F5343860FB3C4303A2A66BC3850323595"/>
    <w:rsid w:val="007F7754"/>
    <w:rPr>
      <w:rFonts w:ascii="Calibri" w:eastAsia="Times New Roman" w:hAnsi="Calibri" w:cs="Calibri"/>
    </w:rPr>
  </w:style>
  <w:style w:type="paragraph" w:customStyle="1" w:styleId="08BDF47A740A41D283C1FDD70CFAA25C5">
    <w:name w:val="08BDF47A740A41D283C1FDD70CFAA25C5"/>
    <w:rsid w:val="007F7754"/>
    <w:rPr>
      <w:rFonts w:ascii="Calibri" w:eastAsia="Times New Roman" w:hAnsi="Calibri" w:cs="Calibri"/>
    </w:rPr>
  </w:style>
  <w:style w:type="paragraph" w:customStyle="1" w:styleId="9C5785B0104A4C07B0BED7DD3ADB4DD15">
    <w:name w:val="9C5785B0104A4C07B0BED7DD3ADB4DD15"/>
    <w:rsid w:val="007F7754"/>
    <w:rPr>
      <w:rFonts w:ascii="Calibri" w:eastAsia="Times New Roman" w:hAnsi="Calibri" w:cs="Calibri"/>
    </w:rPr>
  </w:style>
  <w:style w:type="paragraph" w:customStyle="1" w:styleId="DA13D16A1B6A44E4B42FC8DA9011A1485">
    <w:name w:val="DA13D16A1B6A44E4B42FC8DA9011A1485"/>
    <w:rsid w:val="007F7754"/>
    <w:rPr>
      <w:rFonts w:ascii="Calibri" w:eastAsia="Times New Roman" w:hAnsi="Calibri" w:cs="Calibri"/>
    </w:rPr>
  </w:style>
  <w:style w:type="paragraph" w:customStyle="1" w:styleId="522E8A9358A3480092F959B0BA8463E25">
    <w:name w:val="522E8A9358A3480092F959B0BA8463E25"/>
    <w:rsid w:val="007F7754"/>
    <w:rPr>
      <w:rFonts w:ascii="Calibri" w:eastAsia="Times New Roman" w:hAnsi="Calibri" w:cs="Calibri"/>
    </w:rPr>
  </w:style>
  <w:style w:type="paragraph" w:customStyle="1" w:styleId="1BD25D754D9242B8B0B7496F3E5293605">
    <w:name w:val="1BD25D754D9242B8B0B7496F3E5293605"/>
    <w:rsid w:val="007F7754"/>
    <w:rPr>
      <w:rFonts w:ascii="Calibri" w:eastAsia="Times New Roman" w:hAnsi="Calibri" w:cs="Calibri"/>
    </w:rPr>
  </w:style>
  <w:style w:type="paragraph" w:customStyle="1" w:styleId="A0A69245B98341DE9FDB162F281D8B7D5">
    <w:name w:val="A0A69245B98341DE9FDB162F281D8B7D5"/>
    <w:rsid w:val="007F7754"/>
    <w:rPr>
      <w:rFonts w:ascii="Calibri" w:eastAsia="Times New Roman" w:hAnsi="Calibri" w:cs="Calibri"/>
    </w:rPr>
  </w:style>
  <w:style w:type="paragraph" w:customStyle="1" w:styleId="88ADCA31A7B24F89B13D192C80026F135">
    <w:name w:val="88ADCA31A7B24F89B13D192C80026F135"/>
    <w:rsid w:val="007F7754"/>
    <w:rPr>
      <w:rFonts w:ascii="Calibri" w:eastAsia="Times New Roman" w:hAnsi="Calibri" w:cs="Calibri"/>
    </w:rPr>
  </w:style>
  <w:style w:type="paragraph" w:customStyle="1" w:styleId="18E2D944E1CB4D3CAEEE1998F476F2465">
    <w:name w:val="18E2D944E1CB4D3CAEEE1998F476F2465"/>
    <w:rsid w:val="007F7754"/>
    <w:rPr>
      <w:rFonts w:ascii="Calibri" w:eastAsia="Times New Roman" w:hAnsi="Calibri" w:cs="Calibri"/>
    </w:rPr>
  </w:style>
  <w:style w:type="paragraph" w:customStyle="1" w:styleId="46290ED9BBF64D6883728C01D94561D55">
    <w:name w:val="46290ED9BBF64D6883728C01D94561D55"/>
    <w:rsid w:val="007F7754"/>
    <w:rPr>
      <w:rFonts w:ascii="Calibri" w:eastAsia="Times New Roman" w:hAnsi="Calibri" w:cs="Calibri"/>
    </w:rPr>
  </w:style>
  <w:style w:type="paragraph" w:customStyle="1" w:styleId="4C63889D825541E28ED1903932E2E7BE5">
    <w:name w:val="4C63889D825541E28ED1903932E2E7BE5"/>
    <w:rsid w:val="007F7754"/>
    <w:rPr>
      <w:rFonts w:ascii="Calibri" w:eastAsia="Times New Roman" w:hAnsi="Calibri" w:cs="Calibri"/>
    </w:rPr>
  </w:style>
  <w:style w:type="paragraph" w:customStyle="1" w:styleId="DB78848AE49245138F4A95CA03BA0FED5">
    <w:name w:val="DB78848AE49245138F4A95CA03BA0FED5"/>
    <w:rsid w:val="007F7754"/>
    <w:rPr>
      <w:rFonts w:ascii="Calibri" w:eastAsia="Times New Roman" w:hAnsi="Calibri" w:cs="Calibri"/>
    </w:rPr>
  </w:style>
  <w:style w:type="paragraph" w:customStyle="1" w:styleId="7281761C8FEE4E4EBFB7B8C2E2505CA45">
    <w:name w:val="7281761C8FEE4E4EBFB7B8C2E2505CA45"/>
    <w:rsid w:val="007F7754"/>
    <w:rPr>
      <w:rFonts w:ascii="Calibri" w:eastAsia="Times New Roman" w:hAnsi="Calibri" w:cs="Calibri"/>
    </w:rPr>
  </w:style>
  <w:style w:type="paragraph" w:customStyle="1" w:styleId="CF4B363AEF5E42F8A9985F6142DA43DE5">
    <w:name w:val="CF4B363AEF5E42F8A9985F6142DA43DE5"/>
    <w:rsid w:val="007F7754"/>
    <w:rPr>
      <w:rFonts w:ascii="Calibri" w:eastAsia="Times New Roman" w:hAnsi="Calibri" w:cs="Calibri"/>
    </w:rPr>
  </w:style>
  <w:style w:type="paragraph" w:customStyle="1" w:styleId="1C31093765414E3EA59463518979BF6F5">
    <w:name w:val="1C31093765414E3EA59463518979BF6F5"/>
    <w:rsid w:val="007F7754"/>
    <w:rPr>
      <w:rFonts w:ascii="Calibri" w:eastAsia="Times New Roman" w:hAnsi="Calibri" w:cs="Calibri"/>
    </w:rPr>
  </w:style>
  <w:style w:type="paragraph" w:customStyle="1" w:styleId="E6F6BC38468A4926952A4A29595144BB5">
    <w:name w:val="E6F6BC38468A4926952A4A29595144BB5"/>
    <w:rsid w:val="007F7754"/>
    <w:rPr>
      <w:rFonts w:ascii="Calibri" w:eastAsia="Times New Roman" w:hAnsi="Calibri" w:cs="Calibri"/>
    </w:rPr>
  </w:style>
  <w:style w:type="paragraph" w:customStyle="1" w:styleId="F9B4FFB75B28484592760676BE2601875">
    <w:name w:val="F9B4FFB75B28484592760676BE2601875"/>
    <w:rsid w:val="007F7754"/>
    <w:rPr>
      <w:rFonts w:ascii="Calibri" w:eastAsia="Times New Roman" w:hAnsi="Calibri" w:cs="Calibri"/>
    </w:rPr>
  </w:style>
  <w:style w:type="paragraph" w:customStyle="1" w:styleId="2C61852B305C4D8B80AAF176B79766315">
    <w:name w:val="2C61852B305C4D8B80AAF176B79766315"/>
    <w:rsid w:val="007F7754"/>
    <w:rPr>
      <w:rFonts w:ascii="Calibri" w:eastAsia="Times New Roman" w:hAnsi="Calibri" w:cs="Calibri"/>
    </w:rPr>
  </w:style>
  <w:style w:type="paragraph" w:customStyle="1" w:styleId="1CE85280BA3047689056E0518AA24E695">
    <w:name w:val="1CE85280BA3047689056E0518AA24E695"/>
    <w:rsid w:val="007F7754"/>
    <w:rPr>
      <w:rFonts w:ascii="Calibri" w:eastAsia="Times New Roman" w:hAnsi="Calibri" w:cs="Calibri"/>
    </w:rPr>
  </w:style>
  <w:style w:type="paragraph" w:customStyle="1" w:styleId="D6FD9827EBB64FE4B52F4B58B1DF5EC85">
    <w:name w:val="D6FD9827EBB64FE4B52F4B58B1DF5EC85"/>
    <w:rsid w:val="007F7754"/>
    <w:rPr>
      <w:rFonts w:ascii="Calibri" w:eastAsia="Times New Roman" w:hAnsi="Calibri" w:cs="Calibri"/>
    </w:rPr>
  </w:style>
  <w:style w:type="paragraph" w:customStyle="1" w:styleId="06E5613E9C86459AB49DC63E7944DC5A5">
    <w:name w:val="06E5613E9C86459AB49DC63E7944DC5A5"/>
    <w:rsid w:val="007F7754"/>
    <w:rPr>
      <w:rFonts w:ascii="Calibri" w:eastAsia="Times New Roman" w:hAnsi="Calibri" w:cs="Calibri"/>
    </w:rPr>
  </w:style>
  <w:style w:type="paragraph" w:customStyle="1" w:styleId="9976FD907AFD461C92F73F5A7454A04D5">
    <w:name w:val="9976FD907AFD461C92F73F5A7454A04D5"/>
    <w:rsid w:val="007F7754"/>
    <w:rPr>
      <w:rFonts w:ascii="Calibri" w:eastAsia="Times New Roman" w:hAnsi="Calibri" w:cs="Calibri"/>
    </w:rPr>
  </w:style>
  <w:style w:type="paragraph" w:customStyle="1" w:styleId="F31D042135434EF387E348B92350BF115">
    <w:name w:val="F31D042135434EF387E348B92350BF115"/>
    <w:rsid w:val="007F7754"/>
    <w:rPr>
      <w:rFonts w:ascii="Calibri" w:eastAsia="Times New Roman" w:hAnsi="Calibri" w:cs="Calibri"/>
    </w:rPr>
  </w:style>
  <w:style w:type="paragraph" w:customStyle="1" w:styleId="54A2E43126764B4187C6E41BF7A389415">
    <w:name w:val="54A2E43126764B4187C6E41BF7A389415"/>
    <w:rsid w:val="007F7754"/>
    <w:rPr>
      <w:rFonts w:ascii="Calibri" w:eastAsia="Times New Roman" w:hAnsi="Calibri" w:cs="Calibri"/>
    </w:rPr>
  </w:style>
  <w:style w:type="paragraph" w:customStyle="1" w:styleId="E99FD2C0ABEA4B5C87B0627C3E8FBEFC5">
    <w:name w:val="E99FD2C0ABEA4B5C87B0627C3E8FBEFC5"/>
    <w:rsid w:val="007F7754"/>
    <w:rPr>
      <w:rFonts w:ascii="Calibri" w:eastAsia="Times New Roman" w:hAnsi="Calibri" w:cs="Calibri"/>
    </w:rPr>
  </w:style>
  <w:style w:type="paragraph" w:customStyle="1" w:styleId="38A984CD16214F96B4923C531C98455E5">
    <w:name w:val="38A984CD16214F96B4923C531C98455E5"/>
    <w:rsid w:val="007F7754"/>
    <w:rPr>
      <w:rFonts w:ascii="Calibri" w:eastAsia="Times New Roman" w:hAnsi="Calibri" w:cs="Calibri"/>
    </w:rPr>
  </w:style>
  <w:style w:type="paragraph" w:customStyle="1" w:styleId="D3CE9FA6C7B34AD6914509F94888B7885">
    <w:name w:val="D3CE9FA6C7B34AD6914509F94888B7885"/>
    <w:rsid w:val="007F7754"/>
    <w:rPr>
      <w:rFonts w:ascii="Calibri" w:eastAsia="Times New Roman" w:hAnsi="Calibri" w:cs="Calibri"/>
    </w:rPr>
  </w:style>
  <w:style w:type="paragraph" w:customStyle="1" w:styleId="A92F74BF98CF42B7A9BC1F2B1623D74B5">
    <w:name w:val="A92F74BF98CF42B7A9BC1F2B1623D74B5"/>
    <w:rsid w:val="007F7754"/>
    <w:rPr>
      <w:rFonts w:ascii="Calibri" w:eastAsia="Times New Roman" w:hAnsi="Calibri" w:cs="Calibri"/>
    </w:rPr>
  </w:style>
  <w:style w:type="paragraph" w:customStyle="1" w:styleId="7618BC8076D94BE6B6C12C7F0C8CDA2F5">
    <w:name w:val="7618BC8076D94BE6B6C12C7F0C8CDA2F5"/>
    <w:rsid w:val="007F7754"/>
    <w:rPr>
      <w:rFonts w:ascii="Calibri" w:eastAsia="Times New Roman" w:hAnsi="Calibri" w:cs="Calibri"/>
    </w:rPr>
  </w:style>
  <w:style w:type="paragraph" w:customStyle="1" w:styleId="172E134975D0488996F76E101C41766A5">
    <w:name w:val="172E134975D0488996F76E101C41766A5"/>
    <w:rsid w:val="007F7754"/>
    <w:rPr>
      <w:rFonts w:ascii="Calibri" w:eastAsia="Times New Roman" w:hAnsi="Calibri" w:cs="Calibri"/>
    </w:rPr>
  </w:style>
  <w:style w:type="paragraph" w:customStyle="1" w:styleId="2A1FAE39456D44719C755E33F448203C5">
    <w:name w:val="2A1FAE39456D44719C755E33F448203C5"/>
    <w:rsid w:val="007F7754"/>
    <w:rPr>
      <w:rFonts w:ascii="Calibri" w:eastAsia="Times New Roman" w:hAnsi="Calibri" w:cs="Calibri"/>
    </w:rPr>
  </w:style>
  <w:style w:type="paragraph" w:customStyle="1" w:styleId="1A39600CC7A54CB19A3B76E515ABE6C95">
    <w:name w:val="1A39600CC7A54CB19A3B76E515ABE6C95"/>
    <w:rsid w:val="007F7754"/>
    <w:rPr>
      <w:rFonts w:ascii="Calibri" w:eastAsia="Times New Roman" w:hAnsi="Calibri" w:cs="Calibri"/>
    </w:rPr>
  </w:style>
  <w:style w:type="paragraph" w:customStyle="1" w:styleId="85CE910F76664357AD12EF398E9196F85">
    <w:name w:val="85CE910F76664357AD12EF398E9196F85"/>
    <w:rsid w:val="007F7754"/>
    <w:rPr>
      <w:rFonts w:ascii="Calibri" w:eastAsia="Times New Roman" w:hAnsi="Calibri" w:cs="Calibri"/>
    </w:rPr>
  </w:style>
  <w:style w:type="paragraph" w:customStyle="1" w:styleId="39F3760D717A44688649A1EE199D008B5">
    <w:name w:val="39F3760D717A44688649A1EE199D008B5"/>
    <w:rsid w:val="007F7754"/>
    <w:rPr>
      <w:rFonts w:ascii="Calibri" w:eastAsia="Times New Roman" w:hAnsi="Calibri" w:cs="Calibri"/>
    </w:rPr>
  </w:style>
  <w:style w:type="paragraph" w:customStyle="1" w:styleId="50280DD7A917481887FFC583A8627C735">
    <w:name w:val="50280DD7A917481887FFC583A8627C735"/>
    <w:rsid w:val="007F7754"/>
    <w:rPr>
      <w:rFonts w:ascii="Calibri" w:eastAsia="Times New Roman" w:hAnsi="Calibri" w:cs="Calibri"/>
    </w:rPr>
  </w:style>
  <w:style w:type="paragraph" w:customStyle="1" w:styleId="C660AD87EDDC4A7E8118F8B56C7F1D2A5">
    <w:name w:val="C660AD87EDDC4A7E8118F8B56C7F1D2A5"/>
    <w:rsid w:val="007F7754"/>
    <w:rPr>
      <w:rFonts w:ascii="Calibri" w:eastAsia="Times New Roman" w:hAnsi="Calibri" w:cs="Calibri"/>
    </w:rPr>
  </w:style>
  <w:style w:type="paragraph" w:customStyle="1" w:styleId="F1F1C91DC85A487BAFC0D4FC757B0B625">
    <w:name w:val="F1F1C91DC85A487BAFC0D4FC757B0B625"/>
    <w:rsid w:val="007F7754"/>
    <w:rPr>
      <w:rFonts w:ascii="Calibri" w:eastAsia="Times New Roman" w:hAnsi="Calibri" w:cs="Calibri"/>
    </w:rPr>
  </w:style>
  <w:style w:type="paragraph" w:customStyle="1" w:styleId="DB6F7CD46D20408B9DB652357358CB265">
    <w:name w:val="DB6F7CD46D20408B9DB652357358CB265"/>
    <w:rsid w:val="007F7754"/>
    <w:rPr>
      <w:rFonts w:ascii="Calibri" w:eastAsia="Times New Roman" w:hAnsi="Calibri" w:cs="Calibri"/>
    </w:rPr>
  </w:style>
  <w:style w:type="paragraph" w:customStyle="1" w:styleId="43E36EE3F5BB4D619CC45A3497FF504C5">
    <w:name w:val="43E36EE3F5BB4D619CC45A3497FF504C5"/>
    <w:rsid w:val="007F7754"/>
    <w:rPr>
      <w:rFonts w:ascii="Calibri" w:eastAsia="Times New Roman" w:hAnsi="Calibri" w:cs="Calibri"/>
    </w:rPr>
  </w:style>
  <w:style w:type="paragraph" w:customStyle="1" w:styleId="B66AFEF372204706AA04F52418D982785">
    <w:name w:val="B66AFEF372204706AA04F52418D982785"/>
    <w:rsid w:val="007F7754"/>
    <w:rPr>
      <w:rFonts w:ascii="Calibri" w:eastAsia="Times New Roman" w:hAnsi="Calibri" w:cs="Calibri"/>
    </w:rPr>
  </w:style>
  <w:style w:type="paragraph" w:customStyle="1" w:styleId="06BB752B8A464A03952C04311944219C5">
    <w:name w:val="06BB752B8A464A03952C04311944219C5"/>
    <w:rsid w:val="007F7754"/>
    <w:rPr>
      <w:rFonts w:ascii="Calibri" w:eastAsia="Times New Roman" w:hAnsi="Calibri" w:cs="Calibri"/>
    </w:rPr>
  </w:style>
  <w:style w:type="paragraph" w:customStyle="1" w:styleId="189D750BF1884E8AA9E5ED930C81041F5">
    <w:name w:val="189D750BF1884E8AA9E5ED930C81041F5"/>
    <w:rsid w:val="007F7754"/>
    <w:rPr>
      <w:rFonts w:ascii="Calibri" w:eastAsia="Times New Roman" w:hAnsi="Calibri" w:cs="Calibri"/>
    </w:rPr>
  </w:style>
  <w:style w:type="paragraph" w:customStyle="1" w:styleId="107E9EDBF5324BF1A7C52CE5C5708D6F4">
    <w:name w:val="107E9EDBF5324BF1A7C52CE5C5708D6F4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053933702704FC0B6E7C41E0961579C">
    <w:name w:val="B053933702704FC0B6E7C41E0961579C"/>
    <w:rsid w:val="007F7754"/>
    <w:rPr>
      <w:rFonts w:ascii="Calibri" w:eastAsia="Times New Roman" w:hAnsi="Calibri" w:cs="Calibri"/>
    </w:rPr>
  </w:style>
  <w:style w:type="paragraph" w:customStyle="1" w:styleId="2307FEF57269459BAEE8D8BD5D9DD3033">
    <w:name w:val="2307FEF57269459BAEE8D8BD5D9DD3033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26E096F473F54C4DB614F7EB5465F1241">
    <w:name w:val="26E096F473F54C4DB614F7EB5465F1241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9CC3580790A042AAB4361C3435EAFFE0">
    <w:name w:val="9CC3580790A042AAB4361C3435EAFFE0"/>
    <w:rsid w:val="007F7754"/>
  </w:style>
  <w:style w:type="paragraph" w:customStyle="1" w:styleId="E17B7A6A86A94A88B20E5A78E3E17CFD">
    <w:name w:val="E17B7A6A86A94A88B20E5A78E3E17CFD"/>
    <w:rsid w:val="007F7754"/>
  </w:style>
  <w:style w:type="paragraph" w:customStyle="1" w:styleId="BFB0D844033D4E9EB42F8A421924304D">
    <w:name w:val="BFB0D844033D4E9EB42F8A421924304D"/>
    <w:rsid w:val="007F7754"/>
  </w:style>
  <w:style w:type="paragraph" w:customStyle="1" w:styleId="F2E4BBC621BF48A58209DEF1D0C5E50B13">
    <w:name w:val="F2E4BBC621BF48A58209DEF1D0C5E50B13"/>
    <w:rsid w:val="007F7754"/>
    <w:rPr>
      <w:rFonts w:ascii="Calibri" w:eastAsia="Times New Roman" w:hAnsi="Calibri" w:cs="Calibri"/>
    </w:rPr>
  </w:style>
  <w:style w:type="paragraph" w:customStyle="1" w:styleId="AF5AEF543E8648D3B003111D049F6F1C7">
    <w:name w:val="AF5AEF543E8648D3B003111D049F6F1C7"/>
    <w:rsid w:val="007F7754"/>
    <w:rPr>
      <w:rFonts w:ascii="Calibri" w:eastAsia="Times New Roman" w:hAnsi="Calibri" w:cs="Calibri"/>
    </w:rPr>
  </w:style>
  <w:style w:type="paragraph" w:customStyle="1" w:styleId="EFFCAB1EC1B141A2AFB73B634C95B06E9">
    <w:name w:val="EFFCAB1EC1B141A2AFB73B634C95B06E9"/>
    <w:rsid w:val="007F7754"/>
    <w:rPr>
      <w:rFonts w:ascii="Calibri" w:eastAsia="Times New Roman" w:hAnsi="Calibri" w:cs="Calibri"/>
    </w:rPr>
  </w:style>
  <w:style w:type="paragraph" w:customStyle="1" w:styleId="B5C382BEBAC34B61BA487CAC2986739B11">
    <w:name w:val="B5C382BEBAC34B61BA487CAC2986739B11"/>
    <w:rsid w:val="007F7754"/>
    <w:rPr>
      <w:rFonts w:ascii="Calibri" w:eastAsia="Times New Roman" w:hAnsi="Calibri" w:cs="Calibri"/>
    </w:rPr>
  </w:style>
  <w:style w:type="paragraph" w:customStyle="1" w:styleId="533EBD5644B544AFBC1BBF895BEC7DDF6">
    <w:name w:val="533EBD5644B544AFBC1BBF895BEC7DDF6"/>
    <w:rsid w:val="007F7754"/>
    <w:rPr>
      <w:rFonts w:ascii="Calibri" w:eastAsia="Times New Roman" w:hAnsi="Calibri" w:cs="Calibri"/>
    </w:rPr>
  </w:style>
  <w:style w:type="paragraph" w:customStyle="1" w:styleId="42F5319199F244C89492BE0D0F9B73546">
    <w:name w:val="42F5319199F244C89492BE0D0F9B73546"/>
    <w:rsid w:val="007F7754"/>
    <w:rPr>
      <w:rFonts w:ascii="Calibri" w:eastAsia="Times New Roman" w:hAnsi="Calibri" w:cs="Calibri"/>
    </w:rPr>
  </w:style>
  <w:style w:type="paragraph" w:customStyle="1" w:styleId="3E54AA0BEE174FCA9F9353E198ACC75F6">
    <w:name w:val="3E54AA0BEE174FCA9F9353E198ACC75F6"/>
    <w:rsid w:val="007F7754"/>
    <w:rPr>
      <w:rFonts w:ascii="Calibri" w:eastAsia="Times New Roman" w:hAnsi="Calibri" w:cs="Calibri"/>
    </w:rPr>
  </w:style>
  <w:style w:type="paragraph" w:customStyle="1" w:styleId="DEF45BA0615F42679BC4183CBD1218636">
    <w:name w:val="DEF45BA0615F42679BC4183CBD1218636"/>
    <w:rsid w:val="007F7754"/>
    <w:rPr>
      <w:rFonts w:ascii="Calibri" w:eastAsia="Times New Roman" w:hAnsi="Calibri" w:cs="Calibri"/>
    </w:rPr>
  </w:style>
  <w:style w:type="paragraph" w:customStyle="1" w:styleId="C26E22C0FBCE49A4A78466A710702FFE6">
    <w:name w:val="C26E22C0FBCE49A4A78466A710702FFE6"/>
    <w:rsid w:val="007F7754"/>
    <w:rPr>
      <w:rFonts w:ascii="Calibri" w:eastAsia="Times New Roman" w:hAnsi="Calibri" w:cs="Calibri"/>
    </w:rPr>
  </w:style>
  <w:style w:type="paragraph" w:customStyle="1" w:styleId="B3B17B0866A540FDB99A0CF7B744D5D96">
    <w:name w:val="B3B17B0866A540FDB99A0CF7B744D5D96"/>
    <w:rsid w:val="007F7754"/>
    <w:rPr>
      <w:rFonts w:ascii="Calibri" w:eastAsia="Times New Roman" w:hAnsi="Calibri" w:cs="Calibri"/>
    </w:rPr>
  </w:style>
  <w:style w:type="paragraph" w:customStyle="1" w:styleId="F848E6C9226C431F84E47FAD103ECFE96">
    <w:name w:val="F848E6C9226C431F84E47FAD103ECFE96"/>
    <w:rsid w:val="007F7754"/>
    <w:rPr>
      <w:rFonts w:ascii="Calibri" w:eastAsia="Times New Roman" w:hAnsi="Calibri" w:cs="Calibri"/>
    </w:rPr>
  </w:style>
  <w:style w:type="paragraph" w:customStyle="1" w:styleId="E582C9DFE01440AA8DF4E35941A987186">
    <w:name w:val="E582C9DFE01440AA8DF4E35941A987186"/>
    <w:rsid w:val="007F7754"/>
    <w:rPr>
      <w:rFonts w:ascii="Calibri" w:eastAsia="Times New Roman" w:hAnsi="Calibri" w:cs="Calibri"/>
    </w:rPr>
  </w:style>
  <w:style w:type="paragraph" w:customStyle="1" w:styleId="560B4FA2C8F44223A56122DC1C1AA5EA6">
    <w:name w:val="560B4FA2C8F44223A56122DC1C1AA5EA6"/>
    <w:rsid w:val="007F7754"/>
    <w:rPr>
      <w:rFonts w:ascii="Calibri" w:eastAsia="Times New Roman" w:hAnsi="Calibri" w:cs="Calibri"/>
    </w:rPr>
  </w:style>
  <w:style w:type="paragraph" w:customStyle="1" w:styleId="F72D666B2FF54DB08549DE1DB46C4DCB6">
    <w:name w:val="F72D666B2FF54DB08549DE1DB46C4DCB6"/>
    <w:rsid w:val="007F7754"/>
    <w:rPr>
      <w:rFonts w:ascii="Calibri" w:eastAsia="Times New Roman" w:hAnsi="Calibri" w:cs="Calibri"/>
    </w:rPr>
  </w:style>
  <w:style w:type="paragraph" w:customStyle="1" w:styleId="F2D13A7247F74308A98B34B6F74BA1A26">
    <w:name w:val="F2D13A7247F74308A98B34B6F74BA1A26"/>
    <w:rsid w:val="007F7754"/>
    <w:rPr>
      <w:rFonts w:ascii="Calibri" w:eastAsia="Times New Roman" w:hAnsi="Calibri" w:cs="Calibri"/>
    </w:rPr>
  </w:style>
  <w:style w:type="paragraph" w:customStyle="1" w:styleId="8C23933E93774DCFA97BF9B88D608D4C6">
    <w:name w:val="8C23933E93774DCFA97BF9B88D608D4C6"/>
    <w:rsid w:val="007F7754"/>
    <w:rPr>
      <w:rFonts w:ascii="Calibri" w:eastAsia="Times New Roman" w:hAnsi="Calibri" w:cs="Calibri"/>
    </w:rPr>
  </w:style>
  <w:style w:type="paragraph" w:customStyle="1" w:styleId="5E1E1147C1094AF0A248F6297B76518D6">
    <w:name w:val="5E1E1147C1094AF0A248F6297B76518D6"/>
    <w:rsid w:val="007F7754"/>
    <w:rPr>
      <w:rFonts w:ascii="Calibri" w:eastAsia="Times New Roman" w:hAnsi="Calibri" w:cs="Calibri"/>
    </w:rPr>
  </w:style>
  <w:style w:type="paragraph" w:customStyle="1" w:styleId="FF5570E3891C4BAC8C6D89499C2218CB6">
    <w:name w:val="FF5570E3891C4BAC8C6D89499C2218CB6"/>
    <w:rsid w:val="007F7754"/>
    <w:rPr>
      <w:rFonts w:ascii="Calibri" w:eastAsia="Times New Roman" w:hAnsi="Calibri" w:cs="Calibri"/>
    </w:rPr>
  </w:style>
  <w:style w:type="paragraph" w:customStyle="1" w:styleId="E5D5A3A66E974D258F0B9F4F22EA3B936">
    <w:name w:val="E5D5A3A66E974D258F0B9F4F22EA3B936"/>
    <w:rsid w:val="007F7754"/>
    <w:rPr>
      <w:rFonts w:ascii="Calibri" w:eastAsia="Times New Roman" w:hAnsi="Calibri" w:cs="Calibri"/>
    </w:rPr>
  </w:style>
  <w:style w:type="paragraph" w:customStyle="1" w:styleId="0AC19391BFE049DA9290831E5301021C6">
    <w:name w:val="0AC19391BFE049DA9290831E5301021C6"/>
    <w:rsid w:val="007F7754"/>
    <w:rPr>
      <w:rFonts w:ascii="Calibri" w:eastAsia="Times New Roman" w:hAnsi="Calibri" w:cs="Calibri"/>
    </w:rPr>
  </w:style>
  <w:style w:type="paragraph" w:customStyle="1" w:styleId="97364F7B6F7A4FE19C537CB7D5EFFC536">
    <w:name w:val="97364F7B6F7A4FE19C537CB7D5EFFC536"/>
    <w:rsid w:val="007F7754"/>
    <w:rPr>
      <w:rFonts w:ascii="Calibri" w:eastAsia="Times New Roman" w:hAnsi="Calibri" w:cs="Calibri"/>
    </w:rPr>
  </w:style>
  <w:style w:type="paragraph" w:customStyle="1" w:styleId="7EDEFCF495CD4A0F92382AD0841DB9D56">
    <w:name w:val="7EDEFCF495CD4A0F92382AD0841DB9D56"/>
    <w:rsid w:val="007F7754"/>
    <w:rPr>
      <w:rFonts w:ascii="Calibri" w:eastAsia="Times New Roman" w:hAnsi="Calibri" w:cs="Calibri"/>
    </w:rPr>
  </w:style>
  <w:style w:type="paragraph" w:customStyle="1" w:styleId="C0ACE3BDE2244E499A77888C08F6FCF66">
    <w:name w:val="C0ACE3BDE2244E499A77888C08F6FCF66"/>
    <w:rsid w:val="007F7754"/>
    <w:rPr>
      <w:rFonts w:ascii="Calibri" w:eastAsia="Times New Roman" w:hAnsi="Calibri" w:cs="Calibri"/>
    </w:rPr>
  </w:style>
  <w:style w:type="paragraph" w:customStyle="1" w:styleId="9C1F3A2DA49745C29682A609BE73D33C6">
    <w:name w:val="9C1F3A2DA49745C29682A609BE73D33C6"/>
    <w:rsid w:val="007F7754"/>
    <w:rPr>
      <w:rFonts w:ascii="Calibri" w:eastAsia="Times New Roman" w:hAnsi="Calibri" w:cs="Calibri"/>
    </w:rPr>
  </w:style>
  <w:style w:type="paragraph" w:customStyle="1" w:styleId="2051F943E68F42D8BEC7091EA425167B6">
    <w:name w:val="2051F943E68F42D8BEC7091EA425167B6"/>
    <w:rsid w:val="007F7754"/>
    <w:rPr>
      <w:rFonts w:ascii="Calibri" w:eastAsia="Times New Roman" w:hAnsi="Calibri" w:cs="Calibri"/>
    </w:rPr>
  </w:style>
  <w:style w:type="paragraph" w:customStyle="1" w:styleId="BF6D5A959DF04489ADBB0B8B319324936">
    <w:name w:val="BF6D5A959DF04489ADBB0B8B319324936"/>
    <w:rsid w:val="007F7754"/>
    <w:rPr>
      <w:rFonts w:ascii="Calibri" w:eastAsia="Times New Roman" w:hAnsi="Calibri" w:cs="Calibri"/>
    </w:rPr>
  </w:style>
  <w:style w:type="paragraph" w:customStyle="1" w:styleId="87724B2A7D634B3E8361604078B8DD9B6">
    <w:name w:val="87724B2A7D634B3E8361604078B8DD9B6"/>
    <w:rsid w:val="007F7754"/>
    <w:rPr>
      <w:rFonts w:ascii="Calibri" w:eastAsia="Times New Roman" w:hAnsi="Calibri" w:cs="Calibri"/>
    </w:rPr>
  </w:style>
  <w:style w:type="paragraph" w:customStyle="1" w:styleId="DFD7FBCA753D4794B7001CC993C329686">
    <w:name w:val="DFD7FBCA753D4794B7001CC993C329686"/>
    <w:rsid w:val="007F7754"/>
    <w:rPr>
      <w:rFonts w:ascii="Calibri" w:eastAsia="Times New Roman" w:hAnsi="Calibri" w:cs="Calibri"/>
    </w:rPr>
  </w:style>
  <w:style w:type="paragraph" w:customStyle="1" w:styleId="7148EF32381F456CBC5FC710A80298C16">
    <w:name w:val="7148EF32381F456CBC5FC710A80298C16"/>
    <w:rsid w:val="007F7754"/>
    <w:rPr>
      <w:rFonts w:ascii="Calibri" w:eastAsia="Times New Roman" w:hAnsi="Calibri" w:cs="Calibri"/>
    </w:rPr>
  </w:style>
  <w:style w:type="paragraph" w:customStyle="1" w:styleId="73137F8421014A2B972AF4A0A97C4A956">
    <w:name w:val="73137F8421014A2B972AF4A0A97C4A956"/>
    <w:rsid w:val="007F7754"/>
    <w:rPr>
      <w:rFonts w:ascii="Calibri" w:eastAsia="Times New Roman" w:hAnsi="Calibri" w:cs="Calibri"/>
    </w:rPr>
  </w:style>
  <w:style w:type="paragraph" w:customStyle="1" w:styleId="ECE6A58578E94AA5B680CA9E0B6092576">
    <w:name w:val="ECE6A58578E94AA5B680CA9E0B6092576"/>
    <w:rsid w:val="007F7754"/>
    <w:rPr>
      <w:rFonts w:ascii="Calibri" w:eastAsia="Times New Roman" w:hAnsi="Calibri" w:cs="Calibri"/>
    </w:rPr>
  </w:style>
  <w:style w:type="paragraph" w:customStyle="1" w:styleId="F5343860FB3C4303A2A66BC3850323596">
    <w:name w:val="F5343860FB3C4303A2A66BC3850323596"/>
    <w:rsid w:val="007F7754"/>
    <w:rPr>
      <w:rFonts w:ascii="Calibri" w:eastAsia="Times New Roman" w:hAnsi="Calibri" w:cs="Calibri"/>
    </w:rPr>
  </w:style>
  <w:style w:type="paragraph" w:customStyle="1" w:styleId="08BDF47A740A41D283C1FDD70CFAA25C6">
    <w:name w:val="08BDF47A740A41D283C1FDD70CFAA25C6"/>
    <w:rsid w:val="007F7754"/>
    <w:rPr>
      <w:rFonts w:ascii="Calibri" w:eastAsia="Times New Roman" w:hAnsi="Calibri" w:cs="Calibri"/>
    </w:rPr>
  </w:style>
  <w:style w:type="paragraph" w:customStyle="1" w:styleId="9C5785B0104A4C07B0BED7DD3ADB4DD16">
    <w:name w:val="9C5785B0104A4C07B0BED7DD3ADB4DD16"/>
    <w:rsid w:val="007F7754"/>
    <w:rPr>
      <w:rFonts w:ascii="Calibri" w:eastAsia="Times New Roman" w:hAnsi="Calibri" w:cs="Calibri"/>
    </w:rPr>
  </w:style>
  <w:style w:type="paragraph" w:customStyle="1" w:styleId="DA13D16A1B6A44E4B42FC8DA9011A1486">
    <w:name w:val="DA13D16A1B6A44E4B42FC8DA9011A1486"/>
    <w:rsid w:val="007F7754"/>
    <w:rPr>
      <w:rFonts w:ascii="Calibri" w:eastAsia="Times New Roman" w:hAnsi="Calibri" w:cs="Calibri"/>
    </w:rPr>
  </w:style>
  <w:style w:type="paragraph" w:customStyle="1" w:styleId="522E8A9358A3480092F959B0BA8463E26">
    <w:name w:val="522E8A9358A3480092F959B0BA8463E26"/>
    <w:rsid w:val="007F7754"/>
    <w:rPr>
      <w:rFonts w:ascii="Calibri" w:eastAsia="Times New Roman" w:hAnsi="Calibri" w:cs="Calibri"/>
    </w:rPr>
  </w:style>
  <w:style w:type="paragraph" w:customStyle="1" w:styleId="1BD25D754D9242B8B0B7496F3E5293606">
    <w:name w:val="1BD25D754D9242B8B0B7496F3E5293606"/>
    <w:rsid w:val="007F7754"/>
    <w:rPr>
      <w:rFonts w:ascii="Calibri" w:eastAsia="Times New Roman" w:hAnsi="Calibri" w:cs="Calibri"/>
    </w:rPr>
  </w:style>
  <w:style w:type="paragraph" w:customStyle="1" w:styleId="A0A69245B98341DE9FDB162F281D8B7D6">
    <w:name w:val="A0A69245B98341DE9FDB162F281D8B7D6"/>
    <w:rsid w:val="007F7754"/>
    <w:rPr>
      <w:rFonts w:ascii="Calibri" w:eastAsia="Times New Roman" w:hAnsi="Calibri" w:cs="Calibri"/>
    </w:rPr>
  </w:style>
  <w:style w:type="paragraph" w:customStyle="1" w:styleId="88ADCA31A7B24F89B13D192C80026F136">
    <w:name w:val="88ADCA31A7B24F89B13D192C80026F136"/>
    <w:rsid w:val="007F7754"/>
    <w:rPr>
      <w:rFonts w:ascii="Calibri" w:eastAsia="Times New Roman" w:hAnsi="Calibri" w:cs="Calibri"/>
    </w:rPr>
  </w:style>
  <w:style w:type="paragraph" w:customStyle="1" w:styleId="18E2D944E1CB4D3CAEEE1998F476F2466">
    <w:name w:val="18E2D944E1CB4D3CAEEE1998F476F2466"/>
    <w:rsid w:val="007F7754"/>
    <w:rPr>
      <w:rFonts w:ascii="Calibri" w:eastAsia="Times New Roman" w:hAnsi="Calibri" w:cs="Calibri"/>
    </w:rPr>
  </w:style>
  <w:style w:type="paragraph" w:customStyle="1" w:styleId="46290ED9BBF64D6883728C01D94561D56">
    <w:name w:val="46290ED9BBF64D6883728C01D94561D56"/>
    <w:rsid w:val="007F7754"/>
    <w:rPr>
      <w:rFonts w:ascii="Calibri" w:eastAsia="Times New Roman" w:hAnsi="Calibri" w:cs="Calibri"/>
    </w:rPr>
  </w:style>
  <w:style w:type="paragraph" w:customStyle="1" w:styleId="4C63889D825541E28ED1903932E2E7BE6">
    <w:name w:val="4C63889D825541E28ED1903932E2E7BE6"/>
    <w:rsid w:val="007F7754"/>
    <w:rPr>
      <w:rFonts w:ascii="Calibri" w:eastAsia="Times New Roman" w:hAnsi="Calibri" w:cs="Calibri"/>
    </w:rPr>
  </w:style>
  <w:style w:type="paragraph" w:customStyle="1" w:styleId="DB78848AE49245138F4A95CA03BA0FED6">
    <w:name w:val="DB78848AE49245138F4A95CA03BA0FED6"/>
    <w:rsid w:val="007F7754"/>
    <w:rPr>
      <w:rFonts w:ascii="Calibri" w:eastAsia="Times New Roman" w:hAnsi="Calibri" w:cs="Calibri"/>
    </w:rPr>
  </w:style>
  <w:style w:type="paragraph" w:customStyle="1" w:styleId="7281761C8FEE4E4EBFB7B8C2E2505CA46">
    <w:name w:val="7281761C8FEE4E4EBFB7B8C2E2505CA46"/>
    <w:rsid w:val="007F7754"/>
    <w:rPr>
      <w:rFonts w:ascii="Calibri" w:eastAsia="Times New Roman" w:hAnsi="Calibri" w:cs="Calibri"/>
    </w:rPr>
  </w:style>
  <w:style w:type="paragraph" w:customStyle="1" w:styleId="CF4B363AEF5E42F8A9985F6142DA43DE6">
    <w:name w:val="CF4B363AEF5E42F8A9985F6142DA43DE6"/>
    <w:rsid w:val="007F7754"/>
    <w:rPr>
      <w:rFonts w:ascii="Calibri" w:eastAsia="Times New Roman" w:hAnsi="Calibri" w:cs="Calibri"/>
    </w:rPr>
  </w:style>
  <w:style w:type="paragraph" w:customStyle="1" w:styleId="1C31093765414E3EA59463518979BF6F6">
    <w:name w:val="1C31093765414E3EA59463518979BF6F6"/>
    <w:rsid w:val="007F7754"/>
    <w:rPr>
      <w:rFonts w:ascii="Calibri" w:eastAsia="Times New Roman" w:hAnsi="Calibri" w:cs="Calibri"/>
    </w:rPr>
  </w:style>
  <w:style w:type="paragraph" w:customStyle="1" w:styleId="E6F6BC38468A4926952A4A29595144BB6">
    <w:name w:val="E6F6BC38468A4926952A4A29595144BB6"/>
    <w:rsid w:val="007F7754"/>
    <w:rPr>
      <w:rFonts w:ascii="Calibri" w:eastAsia="Times New Roman" w:hAnsi="Calibri" w:cs="Calibri"/>
    </w:rPr>
  </w:style>
  <w:style w:type="paragraph" w:customStyle="1" w:styleId="F9B4FFB75B28484592760676BE2601876">
    <w:name w:val="F9B4FFB75B28484592760676BE2601876"/>
    <w:rsid w:val="007F7754"/>
    <w:rPr>
      <w:rFonts w:ascii="Calibri" w:eastAsia="Times New Roman" w:hAnsi="Calibri" w:cs="Calibri"/>
    </w:rPr>
  </w:style>
  <w:style w:type="paragraph" w:customStyle="1" w:styleId="2C61852B305C4D8B80AAF176B79766316">
    <w:name w:val="2C61852B305C4D8B80AAF176B79766316"/>
    <w:rsid w:val="007F7754"/>
    <w:rPr>
      <w:rFonts w:ascii="Calibri" w:eastAsia="Times New Roman" w:hAnsi="Calibri" w:cs="Calibri"/>
    </w:rPr>
  </w:style>
  <w:style w:type="paragraph" w:customStyle="1" w:styleId="1CE85280BA3047689056E0518AA24E696">
    <w:name w:val="1CE85280BA3047689056E0518AA24E696"/>
    <w:rsid w:val="007F7754"/>
    <w:rPr>
      <w:rFonts w:ascii="Calibri" w:eastAsia="Times New Roman" w:hAnsi="Calibri" w:cs="Calibri"/>
    </w:rPr>
  </w:style>
  <w:style w:type="paragraph" w:customStyle="1" w:styleId="D6FD9827EBB64FE4B52F4B58B1DF5EC86">
    <w:name w:val="D6FD9827EBB64FE4B52F4B58B1DF5EC86"/>
    <w:rsid w:val="007F7754"/>
    <w:rPr>
      <w:rFonts w:ascii="Calibri" w:eastAsia="Times New Roman" w:hAnsi="Calibri" w:cs="Calibri"/>
    </w:rPr>
  </w:style>
  <w:style w:type="paragraph" w:customStyle="1" w:styleId="06E5613E9C86459AB49DC63E7944DC5A6">
    <w:name w:val="06E5613E9C86459AB49DC63E7944DC5A6"/>
    <w:rsid w:val="007F7754"/>
    <w:rPr>
      <w:rFonts w:ascii="Calibri" w:eastAsia="Times New Roman" w:hAnsi="Calibri" w:cs="Calibri"/>
    </w:rPr>
  </w:style>
  <w:style w:type="paragraph" w:customStyle="1" w:styleId="9976FD907AFD461C92F73F5A7454A04D6">
    <w:name w:val="9976FD907AFD461C92F73F5A7454A04D6"/>
    <w:rsid w:val="007F7754"/>
    <w:rPr>
      <w:rFonts w:ascii="Calibri" w:eastAsia="Times New Roman" w:hAnsi="Calibri" w:cs="Calibri"/>
    </w:rPr>
  </w:style>
  <w:style w:type="paragraph" w:customStyle="1" w:styleId="F31D042135434EF387E348B92350BF116">
    <w:name w:val="F31D042135434EF387E348B92350BF116"/>
    <w:rsid w:val="007F7754"/>
    <w:rPr>
      <w:rFonts w:ascii="Calibri" w:eastAsia="Times New Roman" w:hAnsi="Calibri" w:cs="Calibri"/>
    </w:rPr>
  </w:style>
  <w:style w:type="paragraph" w:customStyle="1" w:styleId="54A2E43126764B4187C6E41BF7A389416">
    <w:name w:val="54A2E43126764B4187C6E41BF7A389416"/>
    <w:rsid w:val="007F7754"/>
    <w:rPr>
      <w:rFonts w:ascii="Calibri" w:eastAsia="Times New Roman" w:hAnsi="Calibri" w:cs="Calibri"/>
    </w:rPr>
  </w:style>
  <w:style w:type="paragraph" w:customStyle="1" w:styleId="E99FD2C0ABEA4B5C87B0627C3E8FBEFC6">
    <w:name w:val="E99FD2C0ABEA4B5C87B0627C3E8FBEFC6"/>
    <w:rsid w:val="007F7754"/>
    <w:rPr>
      <w:rFonts w:ascii="Calibri" w:eastAsia="Times New Roman" w:hAnsi="Calibri" w:cs="Calibri"/>
    </w:rPr>
  </w:style>
  <w:style w:type="paragraph" w:customStyle="1" w:styleId="38A984CD16214F96B4923C531C98455E6">
    <w:name w:val="38A984CD16214F96B4923C531C98455E6"/>
    <w:rsid w:val="007F7754"/>
    <w:rPr>
      <w:rFonts w:ascii="Calibri" w:eastAsia="Times New Roman" w:hAnsi="Calibri" w:cs="Calibri"/>
    </w:rPr>
  </w:style>
  <w:style w:type="paragraph" w:customStyle="1" w:styleId="D3CE9FA6C7B34AD6914509F94888B7886">
    <w:name w:val="D3CE9FA6C7B34AD6914509F94888B7886"/>
    <w:rsid w:val="007F7754"/>
    <w:rPr>
      <w:rFonts w:ascii="Calibri" w:eastAsia="Times New Roman" w:hAnsi="Calibri" w:cs="Calibri"/>
    </w:rPr>
  </w:style>
  <w:style w:type="paragraph" w:customStyle="1" w:styleId="A92F74BF98CF42B7A9BC1F2B1623D74B6">
    <w:name w:val="A92F74BF98CF42B7A9BC1F2B1623D74B6"/>
    <w:rsid w:val="007F7754"/>
    <w:rPr>
      <w:rFonts w:ascii="Calibri" w:eastAsia="Times New Roman" w:hAnsi="Calibri" w:cs="Calibri"/>
    </w:rPr>
  </w:style>
  <w:style w:type="paragraph" w:customStyle="1" w:styleId="7618BC8076D94BE6B6C12C7F0C8CDA2F6">
    <w:name w:val="7618BC8076D94BE6B6C12C7F0C8CDA2F6"/>
    <w:rsid w:val="007F7754"/>
    <w:rPr>
      <w:rFonts w:ascii="Calibri" w:eastAsia="Times New Roman" w:hAnsi="Calibri" w:cs="Calibri"/>
    </w:rPr>
  </w:style>
  <w:style w:type="paragraph" w:customStyle="1" w:styleId="172E134975D0488996F76E101C41766A6">
    <w:name w:val="172E134975D0488996F76E101C41766A6"/>
    <w:rsid w:val="007F7754"/>
    <w:rPr>
      <w:rFonts w:ascii="Calibri" w:eastAsia="Times New Roman" w:hAnsi="Calibri" w:cs="Calibri"/>
    </w:rPr>
  </w:style>
  <w:style w:type="paragraph" w:customStyle="1" w:styleId="2A1FAE39456D44719C755E33F448203C6">
    <w:name w:val="2A1FAE39456D44719C755E33F448203C6"/>
    <w:rsid w:val="007F7754"/>
    <w:rPr>
      <w:rFonts w:ascii="Calibri" w:eastAsia="Times New Roman" w:hAnsi="Calibri" w:cs="Calibri"/>
    </w:rPr>
  </w:style>
  <w:style w:type="paragraph" w:customStyle="1" w:styleId="1A39600CC7A54CB19A3B76E515ABE6C96">
    <w:name w:val="1A39600CC7A54CB19A3B76E515ABE6C96"/>
    <w:rsid w:val="007F7754"/>
    <w:rPr>
      <w:rFonts w:ascii="Calibri" w:eastAsia="Times New Roman" w:hAnsi="Calibri" w:cs="Calibri"/>
    </w:rPr>
  </w:style>
  <w:style w:type="paragraph" w:customStyle="1" w:styleId="85CE910F76664357AD12EF398E9196F86">
    <w:name w:val="85CE910F76664357AD12EF398E9196F86"/>
    <w:rsid w:val="007F7754"/>
    <w:rPr>
      <w:rFonts w:ascii="Calibri" w:eastAsia="Times New Roman" w:hAnsi="Calibri" w:cs="Calibri"/>
    </w:rPr>
  </w:style>
  <w:style w:type="paragraph" w:customStyle="1" w:styleId="39F3760D717A44688649A1EE199D008B6">
    <w:name w:val="39F3760D717A44688649A1EE199D008B6"/>
    <w:rsid w:val="007F7754"/>
    <w:rPr>
      <w:rFonts w:ascii="Calibri" w:eastAsia="Times New Roman" w:hAnsi="Calibri" w:cs="Calibri"/>
    </w:rPr>
  </w:style>
  <w:style w:type="paragraph" w:customStyle="1" w:styleId="50280DD7A917481887FFC583A8627C736">
    <w:name w:val="50280DD7A917481887FFC583A8627C736"/>
    <w:rsid w:val="007F7754"/>
    <w:rPr>
      <w:rFonts w:ascii="Calibri" w:eastAsia="Times New Roman" w:hAnsi="Calibri" w:cs="Calibri"/>
    </w:rPr>
  </w:style>
  <w:style w:type="paragraph" w:customStyle="1" w:styleId="C660AD87EDDC4A7E8118F8B56C7F1D2A6">
    <w:name w:val="C660AD87EDDC4A7E8118F8B56C7F1D2A6"/>
    <w:rsid w:val="007F7754"/>
    <w:rPr>
      <w:rFonts w:ascii="Calibri" w:eastAsia="Times New Roman" w:hAnsi="Calibri" w:cs="Calibri"/>
    </w:rPr>
  </w:style>
  <w:style w:type="paragraph" w:customStyle="1" w:styleId="F1F1C91DC85A487BAFC0D4FC757B0B626">
    <w:name w:val="F1F1C91DC85A487BAFC0D4FC757B0B626"/>
    <w:rsid w:val="007F7754"/>
    <w:rPr>
      <w:rFonts w:ascii="Calibri" w:eastAsia="Times New Roman" w:hAnsi="Calibri" w:cs="Calibri"/>
    </w:rPr>
  </w:style>
  <w:style w:type="paragraph" w:customStyle="1" w:styleId="DB6F7CD46D20408B9DB652357358CB266">
    <w:name w:val="DB6F7CD46D20408B9DB652357358CB266"/>
    <w:rsid w:val="007F7754"/>
    <w:rPr>
      <w:rFonts w:ascii="Calibri" w:eastAsia="Times New Roman" w:hAnsi="Calibri" w:cs="Calibri"/>
    </w:rPr>
  </w:style>
  <w:style w:type="paragraph" w:customStyle="1" w:styleId="43E36EE3F5BB4D619CC45A3497FF504C6">
    <w:name w:val="43E36EE3F5BB4D619CC45A3497FF504C6"/>
    <w:rsid w:val="007F7754"/>
    <w:rPr>
      <w:rFonts w:ascii="Calibri" w:eastAsia="Times New Roman" w:hAnsi="Calibri" w:cs="Calibri"/>
    </w:rPr>
  </w:style>
  <w:style w:type="paragraph" w:customStyle="1" w:styleId="B66AFEF372204706AA04F52418D982786">
    <w:name w:val="B66AFEF372204706AA04F52418D982786"/>
    <w:rsid w:val="007F7754"/>
    <w:rPr>
      <w:rFonts w:ascii="Calibri" w:eastAsia="Times New Roman" w:hAnsi="Calibri" w:cs="Calibri"/>
    </w:rPr>
  </w:style>
  <w:style w:type="paragraph" w:customStyle="1" w:styleId="06BB752B8A464A03952C04311944219C6">
    <w:name w:val="06BB752B8A464A03952C04311944219C6"/>
    <w:rsid w:val="007F7754"/>
    <w:rPr>
      <w:rFonts w:ascii="Calibri" w:eastAsia="Times New Roman" w:hAnsi="Calibri" w:cs="Calibri"/>
    </w:rPr>
  </w:style>
  <w:style w:type="paragraph" w:customStyle="1" w:styleId="189D750BF1884E8AA9E5ED930C81041F6">
    <w:name w:val="189D750BF1884E8AA9E5ED930C81041F6"/>
    <w:rsid w:val="007F7754"/>
    <w:rPr>
      <w:rFonts w:ascii="Calibri" w:eastAsia="Times New Roman" w:hAnsi="Calibri" w:cs="Calibri"/>
    </w:rPr>
  </w:style>
  <w:style w:type="paragraph" w:customStyle="1" w:styleId="107E9EDBF5324BF1A7C52CE5C5708D6F5">
    <w:name w:val="107E9EDBF5324BF1A7C52CE5C5708D6F5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053933702704FC0B6E7C41E0961579C1">
    <w:name w:val="B053933702704FC0B6E7C41E0961579C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307FEF57269459BAEE8D8BD5D9DD3034">
    <w:name w:val="2307FEF57269459BAEE8D8BD5D9DD3034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9CC3580790A042AAB4361C3435EAFFE01">
    <w:name w:val="9CC3580790A042AAB4361C3435EAFFE0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6E096F473F54C4DB614F7EB5465F1242">
    <w:name w:val="26E096F473F54C4DB614F7EB5465F1242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17B7A6A86A94A88B20E5A78E3E17CFD1">
    <w:name w:val="E17B7A6A86A94A88B20E5A78E3E17CFD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BFB0D844033D4E9EB42F8A421924304D1">
    <w:name w:val="BFB0D844033D4E9EB42F8A421924304D1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D77D0C6E0AF4C37AE6726F2AC41C260">
    <w:name w:val="ED77D0C6E0AF4C37AE6726F2AC41C260"/>
    <w:rsid w:val="007F7754"/>
  </w:style>
  <w:style w:type="paragraph" w:customStyle="1" w:styleId="421F9A8565334B419276CA746F1D509F">
    <w:name w:val="421F9A8565334B419276CA746F1D509F"/>
    <w:rsid w:val="007F7754"/>
  </w:style>
  <w:style w:type="paragraph" w:customStyle="1" w:styleId="F2E4BBC621BF48A58209DEF1D0C5E50B14">
    <w:name w:val="F2E4BBC621BF48A58209DEF1D0C5E50B14"/>
    <w:rsid w:val="007F7754"/>
    <w:rPr>
      <w:rFonts w:ascii="Calibri" w:eastAsia="Times New Roman" w:hAnsi="Calibri" w:cs="Calibri"/>
    </w:rPr>
  </w:style>
  <w:style w:type="paragraph" w:customStyle="1" w:styleId="AF5AEF543E8648D3B003111D049F6F1C8">
    <w:name w:val="AF5AEF543E8648D3B003111D049F6F1C8"/>
    <w:rsid w:val="007F7754"/>
    <w:rPr>
      <w:rFonts w:ascii="Calibri" w:eastAsia="Times New Roman" w:hAnsi="Calibri" w:cs="Calibri"/>
    </w:rPr>
  </w:style>
  <w:style w:type="paragraph" w:customStyle="1" w:styleId="EFFCAB1EC1B141A2AFB73B634C95B06E10">
    <w:name w:val="EFFCAB1EC1B141A2AFB73B634C95B06E10"/>
    <w:rsid w:val="007F7754"/>
    <w:rPr>
      <w:rFonts w:ascii="Calibri" w:eastAsia="Times New Roman" w:hAnsi="Calibri" w:cs="Calibri"/>
    </w:rPr>
  </w:style>
  <w:style w:type="paragraph" w:customStyle="1" w:styleId="B5C382BEBAC34B61BA487CAC2986739B12">
    <w:name w:val="B5C382BEBAC34B61BA487CAC2986739B12"/>
    <w:rsid w:val="007F7754"/>
    <w:rPr>
      <w:rFonts w:ascii="Calibri" w:eastAsia="Times New Roman" w:hAnsi="Calibri" w:cs="Calibri"/>
    </w:rPr>
  </w:style>
  <w:style w:type="paragraph" w:customStyle="1" w:styleId="533EBD5644B544AFBC1BBF895BEC7DDF7">
    <w:name w:val="533EBD5644B544AFBC1BBF895BEC7DDF7"/>
    <w:rsid w:val="007F7754"/>
    <w:rPr>
      <w:rFonts w:ascii="Calibri" w:eastAsia="Times New Roman" w:hAnsi="Calibri" w:cs="Calibri"/>
    </w:rPr>
  </w:style>
  <w:style w:type="paragraph" w:customStyle="1" w:styleId="42F5319199F244C89492BE0D0F9B73547">
    <w:name w:val="42F5319199F244C89492BE0D0F9B73547"/>
    <w:rsid w:val="007F7754"/>
    <w:rPr>
      <w:rFonts w:ascii="Calibri" w:eastAsia="Times New Roman" w:hAnsi="Calibri" w:cs="Calibri"/>
    </w:rPr>
  </w:style>
  <w:style w:type="paragraph" w:customStyle="1" w:styleId="3E54AA0BEE174FCA9F9353E198ACC75F7">
    <w:name w:val="3E54AA0BEE174FCA9F9353E198ACC75F7"/>
    <w:rsid w:val="007F7754"/>
    <w:rPr>
      <w:rFonts w:ascii="Calibri" w:eastAsia="Times New Roman" w:hAnsi="Calibri" w:cs="Calibri"/>
    </w:rPr>
  </w:style>
  <w:style w:type="paragraph" w:customStyle="1" w:styleId="DEF45BA0615F42679BC4183CBD1218637">
    <w:name w:val="DEF45BA0615F42679BC4183CBD1218637"/>
    <w:rsid w:val="007F7754"/>
    <w:rPr>
      <w:rFonts w:ascii="Calibri" w:eastAsia="Times New Roman" w:hAnsi="Calibri" w:cs="Calibri"/>
    </w:rPr>
  </w:style>
  <w:style w:type="paragraph" w:customStyle="1" w:styleId="C26E22C0FBCE49A4A78466A710702FFE7">
    <w:name w:val="C26E22C0FBCE49A4A78466A710702FFE7"/>
    <w:rsid w:val="007F7754"/>
    <w:rPr>
      <w:rFonts w:ascii="Calibri" w:eastAsia="Times New Roman" w:hAnsi="Calibri" w:cs="Calibri"/>
    </w:rPr>
  </w:style>
  <w:style w:type="paragraph" w:customStyle="1" w:styleId="B3B17B0866A540FDB99A0CF7B744D5D97">
    <w:name w:val="B3B17B0866A540FDB99A0CF7B744D5D97"/>
    <w:rsid w:val="007F7754"/>
    <w:rPr>
      <w:rFonts w:ascii="Calibri" w:eastAsia="Times New Roman" w:hAnsi="Calibri" w:cs="Calibri"/>
    </w:rPr>
  </w:style>
  <w:style w:type="paragraph" w:customStyle="1" w:styleId="F848E6C9226C431F84E47FAD103ECFE97">
    <w:name w:val="F848E6C9226C431F84E47FAD103ECFE97"/>
    <w:rsid w:val="007F7754"/>
    <w:rPr>
      <w:rFonts w:ascii="Calibri" w:eastAsia="Times New Roman" w:hAnsi="Calibri" w:cs="Calibri"/>
    </w:rPr>
  </w:style>
  <w:style w:type="paragraph" w:customStyle="1" w:styleId="E582C9DFE01440AA8DF4E35941A987187">
    <w:name w:val="E582C9DFE01440AA8DF4E35941A987187"/>
    <w:rsid w:val="007F7754"/>
    <w:rPr>
      <w:rFonts w:ascii="Calibri" w:eastAsia="Times New Roman" w:hAnsi="Calibri" w:cs="Calibri"/>
    </w:rPr>
  </w:style>
  <w:style w:type="paragraph" w:customStyle="1" w:styleId="560B4FA2C8F44223A56122DC1C1AA5EA7">
    <w:name w:val="560B4FA2C8F44223A56122DC1C1AA5EA7"/>
    <w:rsid w:val="007F7754"/>
    <w:rPr>
      <w:rFonts w:ascii="Calibri" w:eastAsia="Times New Roman" w:hAnsi="Calibri" w:cs="Calibri"/>
    </w:rPr>
  </w:style>
  <w:style w:type="paragraph" w:customStyle="1" w:styleId="F72D666B2FF54DB08549DE1DB46C4DCB7">
    <w:name w:val="F72D666B2FF54DB08549DE1DB46C4DCB7"/>
    <w:rsid w:val="007F7754"/>
    <w:rPr>
      <w:rFonts w:ascii="Calibri" w:eastAsia="Times New Roman" w:hAnsi="Calibri" w:cs="Calibri"/>
    </w:rPr>
  </w:style>
  <w:style w:type="paragraph" w:customStyle="1" w:styleId="F2D13A7247F74308A98B34B6F74BA1A27">
    <w:name w:val="F2D13A7247F74308A98B34B6F74BA1A27"/>
    <w:rsid w:val="007F7754"/>
    <w:rPr>
      <w:rFonts w:ascii="Calibri" w:eastAsia="Times New Roman" w:hAnsi="Calibri" w:cs="Calibri"/>
    </w:rPr>
  </w:style>
  <w:style w:type="paragraph" w:customStyle="1" w:styleId="8C23933E93774DCFA97BF9B88D608D4C7">
    <w:name w:val="8C23933E93774DCFA97BF9B88D608D4C7"/>
    <w:rsid w:val="007F7754"/>
    <w:rPr>
      <w:rFonts w:ascii="Calibri" w:eastAsia="Times New Roman" w:hAnsi="Calibri" w:cs="Calibri"/>
    </w:rPr>
  </w:style>
  <w:style w:type="paragraph" w:customStyle="1" w:styleId="5E1E1147C1094AF0A248F6297B76518D7">
    <w:name w:val="5E1E1147C1094AF0A248F6297B76518D7"/>
    <w:rsid w:val="007F7754"/>
    <w:rPr>
      <w:rFonts w:ascii="Calibri" w:eastAsia="Times New Roman" w:hAnsi="Calibri" w:cs="Calibri"/>
    </w:rPr>
  </w:style>
  <w:style w:type="paragraph" w:customStyle="1" w:styleId="FF5570E3891C4BAC8C6D89499C2218CB7">
    <w:name w:val="FF5570E3891C4BAC8C6D89499C2218CB7"/>
    <w:rsid w:val="007F7754"/>
    <w:rPr>
      <w:rFonts w:ascii="Calibri" w:eastAsia="Times New Roman" w:hAnsi="Calibri" w:cs="Calibri"/>
    </w:rPr>
  </w:style>
  <w:style w:type="paragraph" w:customStyle="1" w:styleId="E5D5A3A66E974D258F0B9F4F22EA3B937">
    <w:name w:val="E5D5A3A66E974D258F0B9F4F22EA3B937"/>
    <w:rsid w:val="007F7754"/>
    <w:rPr>
      <w:rFonts w:ascii="Calibri" w:eastAsia="Times New Roman" w:hAnsi="Calibri" w:cs="Calibri"/>
    </w:rPr>
  </w:style>
  <w:style w:type="paragraph" w:customStyle="1" w:styleId="0AC19391BFE049DA9290831E5301021C7">
    <w:name w:val="0AC19391BFE049DA9290831E5301021C7"/>
    <w:rsid w:val="007F7754"/>
    <w:rPr>
      <w:rFonts w:ascii="Calibri" w:eastAsia="Times New Roman" w:hAnsi="Calibri" w:cs="Calibri"/>
    </w:rPr>
  </w:style>
  <w:style w:type="paragraph" w:customStyle="1" w:styleId="97364F7B6F7A4FE19C537CB7D5EFFC537">
    <w:name w:val="97364F7B6F7A4FE19C537CB7D5EFFC537"/>
    <w:rsid w:val="007F7754"/>
    <w:rPr>
      <w:rFonts w:ascii="Calibri" w:eastAsia="Times New Roman" w:hAnsi="Calibri" w:cs="Calibri"/>
    </w:rPr>
  </w:style>
  <w:style w:type="paragraph" w:customStyle="1" w:styleId="7EDEFCF495CD4A0F92382AD0841DB9D57">
    <w:name w:val="7EDEFCF495CD4A0F92382AD0841DB9D57"/>
    <w:rsid w:val="007F7754"/>
    <w:rPr>
      <w:rFonts w:ascii="Calibri" w:eastAsia="Times New Roman" w:hAnsi="Calibri" w:cs="Calibri"/>
    </w:rPr>
  </w:style>
  <w:style w:type="paragraph" w:customStyle="1" w:styleId="C0ACE3BDE2244E499A77888C08F6FCF67">
    <w:name w:val="C0ACE3BDE2244E499A77888C08F6FCF67"/>
    <w:rsid w:val="007F7754"/>
    <w:rPr>
      <w:rFonts w:ascii="Calibri" w:eastAsia="Times New Roman" w:hAnsi="Calibri" w:cs="Calibri"/>
    </w:rPr>
  </w:style>
  <w:style w:type="paragraph" w:customStyle="1" w:styleId="9C1F3A2DA49745C29682A609BE73D33C7">
    <w:name w:val="9C1F3A2DA49745C29682A609BE73D33C7"/>
    <w:rsid w:val="007F7754"/>
    <w:rPr>
      <w:rFonts w:ascii="Calibri" w:eastAsia="Times New Roman" w:hAnsi="Calibri" w:cs="Calibri"/>
    </w:rPr>
  </w:style>
  <w:style w:type="paragraph" w:customStyle="1" w:styleId="2051F943E68F42D8BEC7091EA425167B7">
    <w:name w:val="2051F943E68F42D8BEC7091EA425167B7"/>
    <w:rsid w:val="007F7754"/>
    <w:rPr>
      <w:rFonts w:ascii="Calibri" w:eastAsia="Times New Roman" w:hAnsi="Calibri" w:cs="Calibri"/>
    </w:rPr>
  </w:style>
  <w:style w:type="paragraph" w:customStyle="1" w:styleId="BF6D5A959DF04489ADBB0B8B319324937">
    <w:name w:val="BF6D5A959DF04489ADBB0B8B319324937"/>
    <w:rsid w:val="007F7754"/>
    <w:rPr>
      <w:rFonts w:ascii="Calibri" w:eastAsia="Times New Roman" w:hAnsi="Calibri" w:cs="Calibri"/>
    </w:rPr>
  </w:style>
  <w:style w:type="paragraph" w:customStyle="1" w:styleId="87724B2A7D634B3E8361604078B8DD9B7">
    <w:name w:val="87724B2A7D634B3E8361604078B8DD9B7"/>
    <w:rsid w:val="007F7754"/>
    <w:rPr>
      <w:rFonts w:ascii="Calibri" w:eastAsia="Times New Roman" w:hAnsi="Calibri" w:cs="Calibri"/>
    </w:rPr>
  </w:style>
  <w:style w:type="paragraph" w:customStyle="1" w:styleId="DFD7FBCA753D4794B7001CC993C329687">
    <w:name w:val="DFD7FBCA753D4794B7001CC993C329687"/>
    <w:rsid w:val="007F7754"/>
    <w:rPr>
      <w:rFonts w:ascii="Calibri" w:eastAsia="Times New Roman" w:hAnsi="Calibri" w:cs="Calibri"/>
    </w:rPr>
  </w:style>
  <w:style w:type="paragraph" w:customStyle="1" w:styleId="7148EF32381F456CBC5FC710A80298C17">
    <w:name w:val="7148EF32381F456CBC5FC710A80298C17"/>
    <w:rsid w:val="007F7754"/>
    <w:rPr>
      <w:rFonts w:ascii="Calibri" w:eastAsia="Times New Roman" w:hAnsi="Calibri" w:cs="Calibri"/>
    </w:rPr>
  </w:style>
  <w:style w:type="paragraph" w:customStyle="1" w:styleId="73137F8421014A2B972AF4A0A97C4A957">
    <w:name w:val="73137F8421014A2B972AF4A0A97C4A957"/>
    <w:rsid w:val="007F7754"/>
    <w:rPr>
      <w:rFonts w:ascii="Calibri" w:eastAsia="Times New Roman" w:hAnsi="Calibri" w:cs="Calibri"/>
    </w:rPr>
  </w:style>
  <w:style w:type="paragraph" w:customStyle="1" w:styleId="ECE6A58578E94AA5B680CA9E0B6092577">
    <w:name w:val="ECE6A58578E94AA5B680CA9E0B6092577"/>
    <w:rsid w:val="007F7754"/>
    <w:rPr>
      <w:rFonts w:ascii="Calibri" w:eastAsia="Times New Roman" w:hAnsi="Calibri" w:cs="Calibri"/>
    </w:rPr>
  </w:style>
  <w:style w:type="paragraph" w:customStyle="1" w:styleId="F5343860FB3C4303A2A66BC3850323597">
    <w:name w:val="F5343860FB3C4303A2A66BC3850323597"/>
    <w:rsid w:val="007F7754"/>
    <w:rPr>
      <w:rFonts w:ascii="Calibri" w:eastAsia="Times New Roman" w:hAnsi="Calibri" w:cs="Calibri"/>
    </w:rPr>
  </w:style>
  <w:style w:type="paragraph" w:customStyle="1" w:styleId="08BDF47A740A41D283C1FDD70CFAA25C7">
    <w:name w:val="08BDF47A740A41D283C1FDD70CFAA25C7"/>
    <w:rsid w:val="007F7754"/>
    <w:rPr>
      <w:rFonts w:ascii="Calibri" w:eastAsia="Times New Roman" w:hAnsi="Calibri" w:cs="Calibri"/>
    </w:rPr>
  </w:style>
  <w:style w:type="paragraph" w:customStyle="1" w:styleId="9C5785B0104A4C07B0BED7DD3ADB4DD17">
    <w:name w:val="9C5785B0104A4C07B0BED7DD3ADB4DD17"/>
    <w:rsid w:val="007F7754"/>
    <w:rPr>
      <w:rFonts w:ascii="Calibri" w:eastAsia="Times New Roman" w:hAnsi="Calibri" w:cs="Calibri"/>
    </w:rPr>
  </w:style>
  <w:style w:type="paragraph" w:customStyle="1" w:styleId="DA13D16A1B6A44E4B42FC8DA9011A1487">
    <w:name w:val="DA13D16A1B6A44E4B42FC8DA9011A1487"/>
    <w:rsid w:val="007F7754"/>
    <w:rPr>
      <w:rFonts w:ascii="Calibri" w:eastAsia="Times New Roman" w:hAnsi="Calibri" w:cs="Calibri"/>
    </w:rPr>
  </w:style>
  <w:style w:type="paragraph" w:customStyle="1" w:styleId="522E8A9358A3480092F959B0BA8463E27">
    <w:name w:val="522E8A9358A3480092F959B0BA8463E27"/>
    <w:rsid w:val="007F7754"/>
    <w:rPr>
      <w:rFonts w:ascii="Calibri" w:eastAsia="Times New Roman" w:hAnsi="Calibri" w:cs="Calibri"/>
    </w:rPr>
  </w:style>
  <w:style w:type="paragraph" w:customStyle="1" w:styleId="1BD25D754D9242B8B0B7496F3E5293607">
    <w:name w:val="1BD25D754D9242B8B0B7496F3E5293607"/>
    <w:rsid w:val="007F7754"/>
    <w:rPr>
      <w:rFonts w:ascii="Calibri" w:eastAsia="Times New Roman" w:hAnsi="Calibri" w:cs="Calibri"/>
    </w:rPr>
  </w:style>
  <w:style w:type="paragraph" w:customStyle="1" w:styleId="A0A69245B98341DE9FDB162F281D8B7D7">
    <w:name w:val="A0A69245B98341DE9FDB162F281D8B7D7"/>
    <w:rsid w:val="007F7754"/>
    <w:rPr>
      <w:rFonts w:ascii="Calibri" w:eastAsia="Times New Roman" w:hAnsi="Calibri" w:cs="Calibri"/>
    </w:rPr>
  </w:style>
  <w:style w:type="paragraph" w:customStyle="1" w:styleId="88ADCA31A7B24F89B13D192C80026F137">
    <w:name w:val="88ADCA31A7B24F89B13D192C80026F137"/>
    <w:rsid w:val="007F7754"/>
    <w:rPr>
      <w:rFonts w:ascii="Calibri" w:eastAsia="Times New Roman" w:hAnsi="Calibri" w:cs="Calibri"/>
    </w:rPr>
  </w:style>
  <w:style w:type="paragraph" w:customStyle="1" w:styleId="18E2D944E1CB4D3CAEEE1998F476F2467">
    <w:name w:val="18E2D944E1CB4D3CAEEE1998F476F2467"/>
    <w:rsid w:val="007F7754"/>
    <w:rPr>
      <w:rFonts w:ascii="Calibri" w:eastAsia="Times New Roman" w:hAnsi="Calibri" w:cs="Calibri"/>
    </w:rPr>
  </w:style>
  <w:style w:type="paragraph" w:customStyle="1" w:styleId="46290ED9BBF64D6883728C01D94561D57">
    <w:name w:val="46290ED9BBF64D6883728C01D94561D57"/>
    <w:rsid w:val="007F7754"/>
    <w:rPr>
      <w:rFonts w:ascii="Calibri" w:eastAsia="Times New Roman" w:hAnsi="Calibri" w:cs="Calibri"/>
    </w:rPr>
  </w:style>
  <w:style w:type="paragraph" w:customStyle="1" w:styleId="4C63889D825541E28ED1903932E2E7BE7">
    <w:name w:val="4C63889D825541E28ED1903932E2E7BE7"/>
    <w:rsid w:val="007F7754"/>
    <w:rPr>
      <w:rFonts w:ascii="Calibri" w:eastAsia="Times New Roman" w:hAnsi="Calibri" w:cs="Calibri"/>
    </w:rPr>
  </w:style>
  <w:style w:type="paragraph" w:customStyle="1" w:styleId="DB78848AE49245138F4A95CA03BA0FED7">
    <w:name w:val="DB78848AE49245138F4A95CA03BA0FED7"/>
    <w:rsid w:val="007F7754"/>
    <w:rPr>
      <w:rFonts w:ascii="Calibri" w:eastAsia="Times New Roman" w:hAnsi="Calibri" w:cs="Calibri"/>
    </w:rPr>
  </w:style>
  <w:style w:type="paragraph" w:customStyle="1" w:styleId="7281761C8FEE4E4EBFB7B8C2E2505CA47">
    <w:name w:val="7281761C8FEE4E4EBFB7B8C2E2505CA47"/>
    <w:rsid w:val="007F7754"/>
    <w:rPr>
      <w:rFonts w:ascii="Calibri" w:eastAsia="Times New Roman" w:hAnsi="Calibri" w:cs="Calibri"/>
    </w:rPr>
  </w:style>
  <w:style w:type="paragraph" w:customStyle="1" w:styleId="CF4B363AEF5E42F8A9985F6142DA43DE7">
    <w:name w:val="CF4B363AEF5E42F8A9985F6142DA43DE7"/>
    <w:rsid w:val="007F7754"/>
    <w:rPr>
      <w:rFonts w:ascii="Calibri" w:eastAsia="Times New Roman" w:hAnsi="Calibri" w:cs="Calibri"/>
    </w:rPr>
  </w:style>
  <w:style w:type="paragraph" w:customStyle="1" w:styleId="1C31093765414E3EA59463518979BF6F7">
    <w:name w:val="1C31093765414E3EA59463518979BF6F7"/>
    <w:rsid w:val="007F7754"/>
    <w:rPr>
      <w:rFonts w:ascii="Calibri" w:eastAsia="Times New Roman" w:hAnsi="Calibri" w:cs="Calibri"/>
    </w:rPr>
  </w:style>
  <w:style w:type="paragraph" w:customStyle="1" w:styleId="E6F6BC38468A4926952A4A29595144BB7">
    <w:name w:val="E6F6BC38468A4926952A4A29595144BB7"/>
    <w:rsid w:val="007F7754"/>
    <w:rPr>
      <w:rFonts w:ascii="Calibri" w:eastAsia="Times New Roman" w:hAnsi="Calibri" w:cs="Calibri"/>
    </w:rPr>
  </w:style>
  <w:style w:type="paragraph" w:customStyle="1" w:styleId="F9B4FFB75B28484592760676BE2601877">
    <w:name w:val="F9B4FFB75B28484592760676BE2601877"/>
    <w:rsid w:val="007F7754"/>
    <w:rPr>
      <w:rFonts w:ascii="Calibri" w:eastAsia="Times New Roman" w:hAnsi="Calibri" w:cs="Calibri"/>
    </w:rPr>
  </w:style>
  <w:style w:type="paragraph" w:customStyle="1" w:styleId="2C61852B305C4D8B80AAF176B79766317">
    <w:name w:val="2C61852B305C4D8B80AAF176B79766317"/>
    <w:rsid w:val="007F7754"/>
    <w:rPr>
      <w:rFonts w:ascii="Calibri" w:eastAsia="Times New Roman" w:hAnsi="Calibri" w:cs="Calibri"/>
    </w:rPr>
  </w:style>
  <w:style w:type="paragraph" w:customStyle="1" w:styleId="1CE85280BA3047689056E0518AA24E697">
    <w:name w:val="1CE85280BA3047689056E0518AA24E697"/>
    <w:rsid w:val="007F7754"/>
    <w:rPr>
      <w:rFonts w:ascii="Calibri" w:eastAsia="Times New Roman" w:hAnsi="Calibri" w:cs="Calibri"/>
    </w:rPr>
  </w:style>
  <w:style w:type="paragraph" w:customStyle="1" w:styleId="D6FD9827EBB64FE4B52F4B58B1DF5EC87">
    <w:name w:val="D6FD9827EBB64FE4B52F4B58B1DF5EC87"/>
    <w:rsid w:val="007F7754"/>
    <w:rPr>
      <w:rFonts w:ascii="Calibri" w:eastAsia="Times New Roman" w:hAnsi="Calibri" w:cs="Calibri"/>
    </w:rPr>
  </w:style>
  <w:style w:type="paragraph" w:customStyle="1" w:styleId="06E5613E9C86459AB49DC63E7944DC5A7">
    <w:name w:val="06E5613E9C86459AB49DC63E7944DC5A7"/>
    <w:rsid w:val="007F7754"/>
    <w:rPr>
      <w:rFonts w:ascii="Calibri" w:eastAsia="Times New Roman" w:hAnsi="Calibri" w:cs="Calibri"/>
    </w:rPr>
  </w:style>
  <w:style w:type="paragraph" w:customStyle="1" w:styleId="9976FD907AFD461C92F73F5A7454A04D7">
    <w:name w:val="9976FD907AFD461C92F73F5A7454A04D7"/>
    <w:rsid w:val="007F7754"/>
    <w:rPr>
      <w:rFonts w:ascii="Calibri" w:eastAsia="Times New Roman" w:hAnsi="Calibri" w:cs="Calibri"/>
    </w:rPr>
  </w:style>
  <w:style w:type="paragraph" w:customStyle="1" w:styleId="F31D042135434EF387E348B92350BF117">
    <w:name w:val="F31D042135434EF387E348B92350BF117"/>
    <w:rsid w:val="007F7754"/>
    <w:rPr>
      <w:rFonts w:ascii="Calibri" w:eastAsia="Times New Roman" w:hAnsi="Calibri" w:cs="Calibri"/>
    </w:rPr>
  </w:style>
  <w:style w:type="paragraph" w:customStyle="1" w:styleId="54A2E43126764B4187C6E41BF7A389417">
    <w:name w:val="54A2E43126764B4187C6E41BF7A389417"/>
    <w:rsid w:val="007F7754"/>
    <w:rPr>
      <w:rFonts w:ascii="Calibri" w:eastAsia="Times New Roman" w:hAnsi="Calibri" w:cs="Calibri"/>
    </w:rPr>
  </w:style>
  <w:style w:type="paragraph" w:customStyle="1" w:styleId="E99FD2C0ABEA4B5C87B0627C3E8FBEFC7">
    <w:name w:val="E99FD2C0ABEA4B5C87B0627C3E8FBEFC7"/>
    <w:rsid w:val="007F7754"/>
    <w:rPr>
      <w:rFonts w:ascii="Calibri" w:eastAsia="Times New Roman" w:hAnsi="Calibri" w:cs="Calibri"/>
    </w:rPr>
  </w:style>
  <w:style w:type="paragraph" w:customStyle="1" w:styleId="38A984CD16214F96B4923C531C98455E7">
    <w:name w:val="38A984CD16214F96B4923C531C98455E7"/>
    <w:rsid w:val="007F7754"/>
    <w:rPr>
      <w:rFonts w:ascii="Calibri" w:eastAsia="Times New Roman" w:hAnsi="Calibri" w:cs="Calibri"/>
    </w:rPr>
  </w:style>
  <w:style w:type="paragraph" w:customStyle="1" w:styleId="D3CE9FA6C7B34AD6914509F94888B7887">
    <w:name w:val="D3CE9FA6C7B34AD6914509F94888B7887"/>
    <w:rsid w:val="007F7754"/>
    <w:rPr>
      <w:rFonts w:ascii="Calibri" w:eastAsia="Times New Roman" w:hAnsi="Calibri" w:cs="Calibri"/>
    </w:rPr>
  </w:style>
  <w:style w:type="paragraph" w:customStyle="1" w:styleId="A92F74BF98CF42B7A9BC1F2B1623D74B7">
    <w:name w:val="A92F74BF98CF42B7A9BC1F2B1623D74B7"/>
    <w:rsid w:val="007F7754"/>
    <w:rPr>
      <w:rFonts w:ascii="Calibri" w:eastAsia="Times New Roman" w:hAnsi="Calibri" w:cs="Calibri"/>
    </w:rPr>
  </w:style>
  <w:style w:type="paragraph" w:customStyle="1" w:styleId="7618BC8076D94BE6B6C12C7F0C8CDA2F7">
    <w:name w:val="7618BC8076D94BE6B6C12C7F0C8CDA2F7"/>
    <w:rsid w:val="007F7754"/>
    <w:rPr>
      <w:rFonts w:ascii="Calibri" w:eastAsia="Times New Roman" w:hAnsi="Calibri" w:cs="Calibri"/>
    </w:rPr>
  </w:style>
  <w:style w:type="paragraph" w:customStyle="1" w:styleId="172E134975D0488996F76E101C41766A7">
    <w:name w:val="172E134975D0488996F76E101C41766A7"/>
    <w:rsid w:val="007F7754"/>
    <w:rPr>
      <w:rFonts w:ascii="Calibri" w:eastAsia="Times New Roman" w:hAnsi="Calibri" w:cs="Calibri"/>
    </w:rPr>
  </w:style>
  <w:style w:type="paragraph" w:customStyle="1" w:styleId="2A1FAE39456D44719C755E33F448203C7">
    <w:name w:val="2A1FAE39456D44719C755E33F448203C7"/>
    <w:rsid w:val="007F7754"/>
    <w:rPr>
      <w:rFonts w:ascii="Calibri" w:eastAsia="Times New Roman" w:hAnsi="Calibri" w:cs="Calibri"/>
    </w:rPr>
  </w:style>
  <w:style w:type="paragraph" w:customStyle="1" w:styleId="1A39600CC7A54CB19A3B76E515ABE6C97">
    <w:name w:val="1A39600CC7A54CB19A3B76E515ABE6C97"/>
    <w:rsid w:val="007F7754"/>
    <w:rPr>
      <w:rFonts w:ascii="Calibri" w:eastAsia="Times New Roman" w:hAnsi="Calibri" w:cs="Calibri"/>
    </w:rPr>
  </w:style>
  <w:style w:type="paragraph" w:customStyle="1" w:styleId="85CE910F76664357AD12EF398E9196F87">
    <w:name w:val="85CE910F76664357AD12EF398E9196F87"/>
    <w:rsid w:val="007F7754"/>
    <w:rPr>
      <w:rFonts w:ascii="Calibri" w:eastAsia="Times New Roman" w:hAnsi="Calibri" w:cs="Calibri"/>
    </w:rPr>
  </w:style>
  <w:style w:type="paragraph" w:customStyle="1" w:styleId="39F3760D717A44688649A1EE199D008B7">
    <w:name w:val="39F3760D717A44688649A1EE199D008B7"/>
    <w:rsid w:val="007F7754"/>
    <w:rPr>
      <w:rFonts w:ascii="Calibri" w:eastAsia="Times New Roman" w:hAnsi="Calibri" w:cs="Calibri"/>
    </w:rPr>
  </w:style>
  <w:style w:type="paragraph" w:customStyle="1" w:styleId="50280DD7A917481887FFC583A8627C737">
    <w:name w:val="50280DD7A917481887FFC583A8627C737"/>
    <w:rsid w:val="007F7754"/>
    <w:rPr>
      <w:rFonts w:ascii="Calibri" w:eastAsia="Times New Roman" w:hAnsi="Calibri" w:cs="Calibri"/>
    </w:rPr>
  </w:style>
  <w:style w:type="paragraph" w:customStyle="1" w:styleId="C660AD87EDDC4A7E8118F8B56C7F1D2A7">
    <w:name w:val="C660AD87EDDC4A7E8118F8B56C7F1D2A7"/>
    <w:rsid w:val="007F7754"/>
    <w:rPr>
      <w:rFonts w:ascii="Calibri" w:eastAsia="Times New Roman" w:hAnsi="Calibri" w:cs="Calibri"/>
    </w:rPr>
  </w:style>
  <w:style w:type="paragraph" w:customStyle="1" w:styleId="F1F1C91DC85A487BAFC0D4FC757B0B627">
    <w:name w:val="F1F1C91DC85A487BAFC0D4FC757B0B627"/>
    <w:rsid w:val="007F7754"/>
    <w:rPr>
      <w:rFonts w:ascii="Calibri" w:eastAsia="Times New Roman" w:hAnsi="Calibri" w:cs="Calibri"/>
    </w:rPr>
  </w:style>
  <w:style w:type="paragraph" w:customStyle="1" w:styleId="DB6F7CD46D20408B9DB652357358CB267">
    <w:name w:val="DB6F7CD46D20408B9DB652357358CB267"/>
    <w:rsid w:val="007F7754"/>
    <w:rPr>
      <w:rFonts w:ascii="Calibri" w:eastAsia="Times New Roman" w:hAnsi="Calibri" w:cs="Calibri"/>
    </w:rPr>
  </w:style>
  <w:style w:type="paragraph" w:customStyle="1" w:styleId="43E36EE3F5BB4D619CC45A3497FF504C7">
    <w:name w:val="43E36EE3F5BB4D619CC45A3497FF504C7"/>
    <w:rsid w:val="007F7754"/>
    <w:rPr>
      <w:rFonts w:ascii="Calibri" w:eastAsia="Times New Roman" w:hAnsi="Calibri" w:cs="Calibri"/>
    </w:rPr>
  </w:style>
  <w:style w:type="paragraph" w:customStyle="1" w:styleId="B66AFEF372204706AA04F52418D982787">
    <w:name w:val="B66AFEF372204706AA04F52418D982787"/>
    <w:rsid w:val="007F7754"/>
    <w:rPr>
      <w:rFonts w:ascii="Calibri" w:eastAsia="Times New Roman" w:hAnsi="Calibri" w:cs="Calibri"/>
    </w:rPr>
  </w:style>
  <w:style w:type="paragraph" w:customStyle="1" w:styleId="06BB752B8A464A03952C04311944219C7">
    <w:name w:val="06BB752B8A464A03952C04311944219C7"/>
    <w:rsid w:val="007F7754"/>
    <w:rPr>
      <w:rFonts w:ascii="Calibri" w:eastAsia="Times New Roman" w:hAnsi="Calibri" w:cs="Calibri"/>
    </w:rPr>
  </w:style>
  <w:style w:type="paragraph" w:customStyle="1" w:styleId="189D750BF1884E8AA9E5ED930C81041F7">
    <w:name w:val="189D750BF1884E8AA9E5ED930C81041F7"/>
    <w:rsid w:val="007F7754"/>
    <w:rPr>
      <w:rFonts w:ascii="Calibri" w:eastAsia="Times New Roman" w:hAnsi="Calibri" w:cs="Calibri"/>
    </w:rPr>
  </w:style>
  <w:style w:type="paragraph" w:customStyle="1" w:styleId="107E9EDBF5324BF1A7C52CE5C5708D6F6">
    <w:name w:val="107E9EDBF5324BF1A7C52CE5C5708D6F6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053933702704FC0B6E7C41E0961579C2">
    <w:name w:val="B053933702704FC0B6E7C41E0961579C2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307FEF57269459BAEE8D8BD5D9DD3035">
    <w:name w:val="2307FEF57269459BAEE8D8BD5D9DD3035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9CC3580790A042AAB4361C3435EAFFE02">
    <w:name w:val="9CC3580790A042AAB4361C3435EAFFE02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6E096F473F54C4DB614F7EB5465F1243">
    <w:name w:val="26E096F473F54C4DB614F7EB5465F1243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17B7A6A86A94A88B20E5A78E3E17CFD2">
    <w:name w:val="E17B7A6A86A94A88B20E5A78E3E17CFD2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BFB0D844033D4E9EB42F8A421924304D2">
    <w:name w:val="BFB0D844033D4E9EB42F8A421924304D2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D77D0C6E0AF4C37AE6726F2AC41C2601">
    <w:name w:val="ED77D0C6E0AF4C37AE6726F2AC41C260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421F9A8565334B419276CA746F1D509F1">
    <w:name w:val="421F9A8565334B419276CA746F1D509F1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2A2C11323574E399736E67F9504E95B">
    <w:name w:val="B2A2C11323574E399736E67F9504E95B"/>
    <w:rsid w:val="007F7754"/>
  </w:style>
  <w:style w:type="paragraph" w:customStyle="1" w:styleId="13347AB3CA7048FA8C312DFCC76A8C39">
    <w:name w:val="13347AB3CA7048FA8C312DFCC76A8C39"/>
    <w:rsid w:val="007F7754"/>
  </w:style>
  <w:style w:type="paragraph" w:customStyle="1" w:styleId="ACFF39743C3241E8B6BE4E5B9860AB2E">
    <w:name w:val="ACFF39743C3241E8B6BE4E5B9860AB2E"/>
    <w:rsid w:val="007F7754"/>
  </w:style>
  <w:style w:type="paragraph" w:customStyle="1" w:styleId="F2E4BBC621BF48A58209DEF1D0C5E50B15">
    <w:name w:val="F2E4BBC621BF48A58209DEF1D0C5E50B15"/>
    <w:rsid w:val="007F7754"/>
    <w:rPr>
      <w:rFonts w:ascii="Calibri" w:eastAsia="Times New Roman" w:hAnsi="Calibri" w:cs="Calibri"/>
    </w:rPr>
  </w:style>
  <w:style w:type="paragraph" w:customStyle="1" w:styleId="AF5AEF543E8648D3B003111D049F6F1C9">
    <w:name w:val="AF5AEF543E8648D3B003111D049F6F1C9"/>
    <w:rsid w:val="007F7754"/>
    <w:rPr>
      <w:rFonts w:ascii="Calibri" w:eastAsia="Times New Roman" w:hAnsi="Calibri" w:cs="Calibri"/>
    </w:rPr>
  </w:style>
  <w:style w:type="paragraph" w:customStyle="1" w:styleId="EFFCAB1EC1B141A2AFB73B634C95B06E11">
    <w:name w:val="EFFCAB1EC1B141A2AFB73B634C95B06E11"/>
    <w:rsid w:val="007F7754"/>
    <w:rPr>
      <w:rFonts w:ascii="Calibri" w:eastAsia="Times New Roman" w:hAnsi="Calibri" w:cs="Calibri"/>
    </w:rPr>
  </w:style>
  <w:style w:type="paragraph" w:customStyle="1" w:styleId="B5C382BEBAC34B61BA487CAC2986739B13">
    <w:name w:val="B5C382BEBAC34B61BA487CAC2986739B13"/>
    <w:rsid w:val="007F7754"/>
    <w:rPr>
      <w:rFonts w:ascii="Calibri" w:eastAsia="Times New Roman" w:hAnsi="Calibri" w:cs="Calibri"/>
    </w:rPr>
  </w:style>
  <w:style w:type="paragraph" w:customStyle="1" w:styleId="533EBD5644B544AFBC1BBF895BEC7DDF8">
    <w:name w:val="533EBD5644B544AFBC1BBF895BEC7DDF8"/>
    <w:rsid w:val="007F7754"/>
    <w:rPr>
      <w:rFonts w:ascii="Calibri" w:eastAsia="Times New Roman" w:hAnsi="Calibri" w:cs="Calibri"/>
    </w:rPr>
  </w:style>
  <w:style w:type="paragraph" w:customStyle="1" w:styleId="42F5319199F244C89492BE0D0F9B73548">
    <w:name w:val="42F5319199F244C89492BE0D0F9B73548"/>
    <w:rsid w:val="007F7754"/>
    <w:rPr>
      <w:rFonts w:ascii="Calibri" w:eastAsia="Times New Roman" w:hAnsi="Calibri" w:cs="Calibri"/>
    </w:rPr>
  </w:style>
  <w:style w:type="paragraph" w:customStyle="1" w:styleId="3E54AA0BEE174FCA9F9353E198ACC75F8">
    <w:name w:val="3E54AA0BEE174FCA9F9353E198ACC75F8"/>
    <w:rsid w:val="007F7754"/>
    <w:rPr>
      <w:rFonts w:ascii="Calibri" w:eastAsia="Times New Roman" w:hAnsi="Calibri" w:cs="Calibri"/>
    </w:rPr>
  </w:style>
  <w:style w:type="paragraph" w:customStyle="1" w:styleId="DEF45BA0615F42679BC4183CBD1218638">
    <w:name w:val="DEF45BA0615F42679BC4183CBD1218638"/>
    <w:rsid w:val="007F7754"/>
    <w:rPr>
      <w:rFonts w:ascii="Calibri" w:eastAsia="Times New Roman" w:hAnsi="Calibri" w:cs="Calibri"/>
    </w:rPr>
  </w:style>
  <w:style w:type="paragraph" w:customStyle="1" w:styleId="C26E22C0FBCE49A4A78466A710702FFE8">
    <w:name w:val="C26E22C0FBCE49A4A78466A710702FFE8"/>
    <w:rsid w:val="007F7754"/>
    <w:rPr>
      <w:rFonts w:ascii="Calibri" w:eastAsia="Times New Roman" w:hAnsi="Calibri" w:cs="Calibri"/>
    </w:rPr>
  </w:style>
  <w:style w:type="paragraph" w:customStyle="1" w:styleId="B3B17B0866A540FDB99A0CF7B744D5D98">
    <w:name w:val="B3B17B0866A540FDB99A0CF7B744D5D98"/>
    <w:rsid w:val="007F7754"/>
    <w:rPr>
      <w:rFonts w:ascii="Calibri" w:eastAsia="Times New Roman" w:hAnsi="Calibri" w:cs="Calibri"/>
    </w:rPr>
  </w:style>
  <w:style w:type="paragraph" w:customStyle="1" w:styleId="F848E6C9226C431F84E47FAD103ECFE98">
    <w:name w:val="F848E6C9226C431F84E47FAD103ECFE98"/>
    <w:rsid w:val="007F7754"/>
    <w:rPr>
      <w:rFonts w:ascii="Calibri" w:eastAsia="Times New Roman" w:hAnsi="Calibri" w:cs="Calibri"/>
    </w:rPr>
  </w:style>
  <w:style w:type="paragraph" w:customStyle="1" w:styleId="E582C9DFE01440AA8DF4E35941A987188">
    <w:name w:val="E582C9DFE01440AA8DF4E35941A987188"/>
    <w:rsid w:val="007F7754"/>
    <w:rPr>
      <w:rFonts w:ascii="Calibri" w:eastAsia="Times New Roman" w:hAnsi="Calibri" w:cs="Calibri"/>
    </w:rPr>
  </w:style>
  <w:style w:type="paragraph" w:customStyle="1" w:styleId="560B4FA2C8F44223A56122DC1C1AA5EA8">
    <w:name w:val="560B4FA2C8F44223A56122DC1C1AA5EA8"/>
    <w:rsid w:val="007F7754"/>
    <w:rPr>
      <w:rFonts w:ascii="Calibri" w:eastAsia="Times New Roman" w:hAnsi="Calibri" w:cs="Calibri"/>
    </w:rPr>
  </w:style>
  <w:style w:type="paragraph" w:customStyle="1" w:styleId="F72D666B2FF54DB08549DE1DB46C4DCB8">
    <w:name w:val="F72D666B2FF54DB08549DE1DB46C4DCB8"/>
    <w:rsid w:val="007F7754"/>
    <w:rPr>
      <w:rFonts w:ascii="Calibri" w:eastAsia="Times New Roman" w:hAnsi="Calibri" w:cs="Calibri"/>
    </w:rPr>
  </w:style>
  <w:style w:type="paragraph" w:customStyle="1" w:styleId="F2D13A7247F74308A98B34B6F74BA1A28">
    <w:name w:val="F2D13A7247F74308A98B34B6F74BA1A28"/>
    <w:rsid w:val="007F7754"/>
    <w:rPr>
      <w:rFonts w:ascii="Calibri" w:eastAsia="Times New Roman" w:hAnsi="Calibri" w:cs="Calibri"/>
    </w:rPr>
  </w:style>
  <w:style w:type="paragraph" w:customStyle="1" w:styleId="8C23933E93774DCFA97BF9B88D608D4C8">
    <w:name w:val="8C23933E93774DCFA97BF9B88D608D4C8"/>
    <w:rsid w:val="007F7754"/>
    <w:rPr>
      <w:rFonts w:ascii="Calibri" w:eastAsia="Times New Roman" w:hAnsi="Calibri" w:cs="Calibri"/>
    </w:rPr>
  </w:style>
  <w:style w:type="paragraph" w:customStyle="1" w:styleId="5E1E1147C1094AF0A248F6297B76518D8">
    <w:name w:val="5E1E1147C1094AF0A248F6297B76518D8"/>
    <w:rsid w:val="007F7754"/>
    <w:rPr>
      <w:rFonts w:ascii="Calibri" w:eastAsia="Times New Roman" w:hAnsi="Calibri" w:cs="Calibri"/>
    </w:rPr>
  </w:style>
  <w:style w:type="paragraph" w:customStyle="1" w:styleId="FF5570E3891C4BAC8C6D89499C2218CB8">
    <w:name w:val="FF5570E3891C4BAC8C6D89499C2218CB8"/>
    <w:rsid w:val="007F7754"/>
    <w:rPr>
      <w:rFonts w:ascii="Calibri" w:eastAsia="Times New Roman" w:hAnsi="Calibri" w:cs="Calibri"/>
    </w:rPr>
  </w:style>
  <w:style w:type="paragraph" w:customStyle="1" w:styleId="E5D5A3A66E974D258F0B9F4F22EA3B938">
    <w:name w:val="E5D5A3A66E974D258F0B9F4F22EA3B938"/>
    <w:rsid w:val="007F7754"/>
    <w:rPr>
      <w:rFonts w:ascii="Calibri" w:eastAsia="Times New Roman" w:hAnsi="Calibri" w:cs="Calibri"/>
    </w:rPr>
  </w:style>
  <w:style w:type="paragraph" w:customStyle="1" w:styleId="0AC19391BFE049DA9290831E5301021C8">
    <w:name w:val="0AC19391BFE049DA9290831E5301021C8"/>
    <w:rsid w:val="007F7754"/>
    <w:rPr>
      <w:rFonts w:ascii="Calibri" w:eastAsia="Times New Roman" w:hAnsi="Calibri" w:cs="Calibri"/>
    </w:rPr>
  </w:style>
  <w:style w:type="paragraph" w:customStyle="1" w:styleId="97364F7B6F7A4FE19C537CB7D5EFFC538">
    <w:name w:val="97364F7B6F7A4FE19C537CB7D5EFFC538"/>
    <w:rsid w:val="007F7754"/>
    <w:rPr>
      <w:rFonts w:ascii="Calibri" w:eastAsia="Times New Roman" w:hAnsi="Calibri" w:cs="Calibri"/>
    </w:rPr>
  </w:style>
  <w:style w:type="paragraph" w:customStyle="1" w:styleId="7EDEFCF495CD4A0F92382AD0841DB9D58">
    <w:name w:val="7EDEFCF495CD4A0F92382AD0841DB9D58"/>
    <w:rsid w:val="007F7754"/>
    <w:rPr>
      <w:rFonts w:ascii="Calibri" w:eastAsia="Times New Roman" w:hAnsi="Calibri" w:cs="Calibri"/>
    </w:rPr>
  </w:style>
  <w:style w:type="paragraph" w:customStyle="1" w:styleId="C0ACE3BDE2244E499A77888C08F6FCF68">
    <w:name w:val="C0ACE3BDE2244E499A77888C08F6FCF68"/>
    <w:rsid w:val="007F7754"/>
    <w:rPr>
      <w:rFonts w:ascii="Calibri" w:eastAsia="Times New Roman" w:hAnsi="Calibri" w:cs="Calibri"/>
    </w:rPr>
  </w:style>
  <w:style w:type="paragraph" w:customStyle="1" w:styleId="9C1F3A2DA49745C29682A609BE73D33C8">
    <w:name w:val="9C1F3A2DA49745C29682A609BE73D33C8"/>
    <w:rsid w:val="007F7754"/>
    <w:rPr>
      <w:rFonts w:ascii="Calibri" w:eastAsia="Times New Roman" w:hAnsi="Calibri" w:cs="Calibri"/>
    </w:rPr>
  </w:style>
  <w:style w:type="paragraph" w:customStyle="1" w:styleId="2051F943E68F42D8BEC7091EA425167B8">
    <w:name w:val="2051F943E68F42D8BEC7091EA425167B8"/>
    <w:rsid w:val="007F7754"/>
    <w:rPr>
      <w:rFonts w:ascii="Calibri" w:eastAsia="Times New Roman" w:hAnsi="Calibri" w:cs="Calibri"/>
    </w:rPr>
  </w:style>
  <w:style w:type="paragraph" w:customStyle="1" w:styleId="BF6D5A959DF04489ADBB0B8B319324938">
    <w:name w:val="BF6D5A959DF04489ADBB0B8B319324938"/>
    <w:rsid w:val="007F7754"/>
    <w:rPr>
      <w:rFonts w:ascii="Calibri" w:eastAsia="Times New Roman" w:hAnsi="Calibri" w:cs="Calibri"/>
    </w:rPr>
  </w:style>
  <w:style w:type="paragraph" w:customStyle="1" w:styleId="87724B2A7D634B3E8361604078B8DD9B8">
    <w:name w:val="87724B2A7D634B3E8361604078B8DD9B8"/>
    <w:rsid w:val="007F7754"/>
    <w:rPr>
      <w:rFonts w:ascii="Calibri" w:eastAsia="Times New Roman" w:hAnsi="Calibri" w:cs="Calibri"/>
    </w:rPr>
  </w:style>
  <w:style w:type="paragraph" w:customStyle="1" w:styleId="DFD7FBCA753D4794B7001CC993C329688">
    <w:name w:val="DFD7FBCA753D4794B7001CC993C329688"/>
    <w:rsid w:val="007F7754"/>
    <w:rPr>
      <w:rFonts w:ascii="Calibri" w:eastAsia="Times New Roman" w:hAnsi="Calibri" w:cs="Calibri"/>
    </w:rPr>
  </w:style>
  <w:style w:type="paragraph" w:customStyle="1" w:styleId="7148EF32381F456CBC5FC710A80298C18">
    <w:name w:val="7148EF32381F456CBC5FC710A80298C18"/>
    <w:rsid w:val="007F7754"/>
    <w:rPr>
      <w:rFonts w:ascii="Calibri" w:eastAsia="Times New Roman" w:hAnsi="Calibri" w:cs="Calibri"/>
    </w:rPr>
  </w:style>
  <w:style w:type="paragraph" w:customStyle="1" w:styleId="73137F8421014A2B972AF4A0A97C4A958">
    <w:name w:val="73137F8421014A2B972AF4A0A97C4A958"/>
    <w:rsid w:val="007F7754"/>
    <w:rPr>
      <w:rFonts w:ascii="Calibri" w:eastAsia="Times New Roman" w:hAnsi="Calibri" w:cs="Calibri"/>
    </w:rPr>
  </w:style>
  <w:style w:type="paragraph" w:customStyle="1" w:styleId="ECE6A58578E94AA5B680CA9E0B6092578">
    <w:name w:val="ECE6A58578E94AA5B680CA9E0B6092578"/>
    <w:rsid w:val="007F7754"/>
    <w:rPr>
      <w:rFonts w:ascii="Calibri" w:eastAsia="Times New Roman" w:hAnsi="Calibri" w:cs="Calibri"/>
    </w:rPr>
  </w:style>
  <w:style w:type="paragraph" w:customStyle="1" w:styleId="F5343860FB3C4303A2A66BC3850323598">
    <w:name w:val="F5343860FB3C4303A2A66BC3850323598"/>
    <w:rsid w:val="007F7754"/>
    <w:rPr>
      <w:rFonts w:ascii="Calibri" w:eastAsia="Times New Roman" w:hAnsi="Calibri" w:cs="Calibri"/>
    </w:rPr>
  </w:style>
  <w:style w:type="paragraph" w:customStyle="1" w:styleId="08BDF47A740A41D283C1FDD70CFAA25C8">
    <w:name w:val="08BDF47A740A41D283C1FDD70CFAA25C8"/>
    <w:rsid w:val="007F7754"/>
    <w:rPr>
      <w:rFonts w:ascii="Calibri" w:eastAsia="Times New Roman" w:hAnsi="Calibri" w:cs="Calibri"/>
    </w:rPr>
  </w:style>
  <w:style w:type="paragraph" w:customStyle="1" w:styleId="9C5785B0104A4C07B0BED7DD3ADB4DD18">
    <w:name w:val="9C5785B0104A4C07B0BED7DD3ADB4DD18"/>
    <w:rsid w:val="007F7754"/>
    <w:rPr>
      <w:rFonts w:ascii="Calibri" w:eastAsia="Times New Roman" w:hAnsi="Calibri" w:cs="Calibri"/>
    </w:rPr>
  </w:style>
  <w:style w:type="paragraph" w:customStyle="1" w:styleId="DA13D16A1B6A44E4B42FC8DA9011A1488">
    <w:name w:val="DA13D16A1B6A44E4B42FC8DA9011A1488"/>
    <w:rsid w:val="007F7754"/>
    <w:rPr>
      <w:rFonts w:ascii="Calibri" w:eastAsia="Times New Roman" w:hAnsi="Calibri" w:cs="Calibri"/>
    </w:rPr>
  </w:style>
  <w:style w:type="paragraph" w:customStyle="1" w:styleId="522E8A9358A3480092F959B0BA8463E28">
    <w:name w:val="522E8A9358A3480092F959B0BA8463E28"/>
    <w:rsid w:val="007F7754"/>
    <w:rPr>
      <w:rFonts w:ascii="Calibri" w:eastAsia="Times New Roman" w:hAnsi="Calibri" w:cs="Calibri"/>
    </w:rPr>
  </w:style>
  <w:style w:type="paragraph" w:customStyle="1" w:styleId="1BD25D754D9242B8B0B7496F3E5293608">
    <w:name w:val="1BD25D754D9242B8B0B7496F3E5293608"/>
    <w:rsid w:val="007F7754"/>
    <w:rPr>
      <w:rFonts w:ascii="Calibri" w:eastAsia="Times New Roman" w:hAnsi="Calibri" w:cs="Calibri"/>
    </w:rPr>
  </w:style>
  <w:style w:type="paragraph" w:customStyle="1" w:styleId="A0A69245B98341DE9FDB162F281D8B7D8">
    <w:name w:val="A0A69245B98341DE9FDB162F281D8B7D8"/>
    <w:rsid w:val="007F7754"/>
    <w:rPr>
      <w:rFonts w:ascii="Calibri" w:eastAsia="Times New Roman" w:hAnsi="Calibri" w:cs="Calibri"/>
    </w:rPr>
  </w:style>
  <w:style w:type="paragraph" w:customStyle="1" w:styleId="88ADCA31A7B24F89B13D192C80026F138">
    <w:name w:val="88ADCA31A7B24F89B13D192C80026F138"/>
    <w:rsid w:val="007F7754"/>
    <w:rPr>
      <w:rFonts w:ascii="Calibri" w:eastAsia="Times New Roman" w:hAnsi="Calibri" w:cs="Calibri"/>
    </w:rPr>
  </w:style>
  <w:style w:type="paragraph" w:customStyle="1" w:styleId="18E2D944E1CB4D3CAEEE1998F476F2468">
    <w:name w:val="18E2D944E1CB4D3CAEEE1998F476F2468"/>
    <w:rsid w:val="007F7754"/>
    <w:rPr>
      <w:rFonts w:ascii="Calibri" w:eastAsia="Times New Roman" w:hAnsi="Calibri" w:cs="Calibri"/>
    </w:rPr>
  </w:style>
  <w:style w:type="paragraph" w:customStyle="1" w:styleId="46290ED9BBF64D6883728C01D94561D58">
    <w:name w:val="46290ED9BBF64D6883728C01D94561D58"/>
    <w:rsid w:val="007F7754"/>
    <w:rPr>
      <w:rFonts w:ascii="Calibri" w:eastAsia="Times New Roman" w:hAnsi="Calibri" w:cs="Calibri"/>
    </w:rPr>
  </w:style>
  <w:style w:type="paragraph" w:customStyle="1" w:styleId="4C63889D825541E28ED1903932E2E7BE8">
    <w:name w:val="4C63889D825541E28ED1903932E2E7BE8"/>
    <w:rsid w:val="007F7754"/>
    <w:rPr>
      <w:rFonts w:ascii="Calibri" w:eastAsia="Times New Roman" w:hAnsi="Calibri" w:cs="Calibri"/>
    </w:rPr>
  </w:style>
  <w:style w:type="paragraph" w:customStyle="1" w:styleId="DB78848AE49245138F4A95CA03BA0FED8">
    <w:name w:val="DB78848AE49245138F4A95CA03BA0FED8"/>
    <w:rsid w:val="007F7754"/>
    <w:rPr>
      <w:rFonts w:ascii="Calibri" w:eastAsia="Times New Roman" w:hAnsi="Calibri" w:cs="Calibri"/>
    </w:rPr>
  </w:style>
  <w:style w:type="paragraph" w:customStyle="1" w:styleId="7281761C8FEE4E4EBFB7B8C2E2505CA48">
    <w:name w:val="7281761C8FEE4E4EBFB7B8C2E2505CA48"/>
    <w:rsid w:val="007F7754"/>
    <w:rPr>
      <w:rFonts w:ascii="Calibri" w:eastAsia="Times New Roman" w:hAnsi="Calibri" w:cs="Calibri"/>
    </w:rPr>
  </w:style>
  <w:style w:type="paragraph" w:customStyle="1" w:styleId="CF4B363AEF5E42F8A9985F6142DA43DE8">
    <w:name w:val="CF4B363AEF5E42F8A9985F6142DA43DE8"/>
    <w:rsid w:val="007F7754"/>
    <w:rPr>
      <w:rFonts w:ascii="Calibri" w:eastAsia="Times New Roman" w:hAnsi="Calibri" w:cs="Calibri"/>
    </w:rPr>
  </w:style>
  <w:style w:type="paragraph" w:customStyle="1" w:styleId="1C31093765414E3EA59463518979BF6F8">
    <w:name w:val="1C31093765414E3EA59463518979BF6F8"/>
    <w:rsid w:val="007F7754"/>
    <w:rPr>
      <w:rFonts w:ascii="Calibri" w:eastAsia="Times New Roman" w:hAnsi="Calibri" w:cs="Calibri"/>
    </w:rPr>
  </w:style>
  <w:style w:type="paragraph" w:customStyle="1" w:styleId="E6F6BC38468A4926952A4A29595144BB8">
    <w:name w:val="E6F6BC38468A4926952A4A29595144BB8"/>
    <w:rsid w:val="007F7754"/>
    <w:rPr>
      <w:rFonts w:ascii="Calibri" w:eastAsia="Times New Roman" w:hAnsi="Calibri" w:cs="Calibri"/>
    </w:rPr>
  </w:style>
  <w:style w:type="paragraph" w:customStyle="1" w:styleId="F9B4FFB75B28484592760676BE2601878">
    <w:name w:val="F9B4FFB75B28484592760676BE2601878"/>
    <w:rsid w:val="007F7754"/>
    <w:rPr>
      <w:rFonts w:ascii="Calibri" w:eastAsia="Times New Roman" w:hAnsi="Calibri" w:cs="Calibri"/>
    </w:rPr>
  </w:style>
  <w:style w:type="paragraph" w:customStyle="1" w:styleId="2C61852B305C4D8B80AAF176B79766318">
    <w:name w:val="2C61852B305C4D8B80AAF176B79766318"/>
    <w:rsid w:val="007F7754"/>
    <w:rPr>
      <w:rFonts w:ascii="Calibri" w:eastAsia="Times New Roman" w:hAnsi="Calibri" w:cs="Calibri"/>
    </w:rPr>
  </w:style>
  <w:style w:type="paragraph" w:customStyle="1" w:styleId="1CE85280BA3047689056E0518AA24E698">
    <w:name w:val="1CE85280BA3047689056E0518AA24E698"/>
    <w:rsid w:val="007F7754"/>
    <w:rPr>
      <w:rFonts w:ascii="Calibri" w:eastAsia="Times New Roman" w:hAnsi="Calibri" w:cs="Calibri"/>
    </w:rPr>
  </w:style>
  <w:style w:type="paragraph" w:customStyle="1" w:styleId="D6FD9827EBB64FE4B52F4B58B1DF5EC88">
    <w:name w:val="D6FD9827EBB64FE4B52F4B58B1DF5EC88"/>
    <w:rsid w:val="007F7754"/>
    <w:rPr>
      <w:rFonts w:ascii="Calibri" w:eastAsia="Times New Roman" w:hAnsi="Calibri" w:cs="Calibri"/>
    </w:rPr>
  </w:style>
  <w:style w:type="paragraph" w:customStyle="1" w:styleId="06E5613E9C86459AB49DC63E7944DC5A8">
    <w:name w:val="06E5613E9C86459AB49DC63E7944DC5A8"/>
    <w:rsid w:val="007F7754"/>
    <w:rPr>
      <w:rFonts w:ascii="Calibri" w:eastAsia="Times New Roman" w:hAnsi="Calibri" w:cs="Calibri"/>
    </w:rPr>
  </w:style>
  <w:style w:type="paragraph" w:customStyle="1" w:styleId="9976FD907AFD461C92F73F5A7454A04D8">
    <w:name w:val="9976FD907AFD461C92F73F5A7454A04D8"/>
    <w:rsid w:val="007F7754"/>
    <w:rPr>
      <w:rFonts w:ascii="Calibri" w:eastAsia="Times New Roman" w:hAnsi="Calibri" w:cs="Calibri"/>
    </w:rPr>
  </w:style>
  <w:style w:type="paragraph" w:customStyle="1" w:styleId="F31D042135434EF387E348B92350BF118">
    <w:name w:val="F31D042135434EF387E348B92350BF118"/>
    <w:rsid w:val="007F7754"/>
    <w:rPr>
      <w:rFonts w:ascii="Calibri" w:eastAsia="Times New Roman" w:hAnsi="Calibri" w:cs="Calibri"/>
    </w:rPr>
  </w:style>
  <w:style w:type="paragraph" w:customStyle="1" w:styleId="54A2E43126764B4187C6E41BF7A389418">
    <w:name w:val="54A2E43126764B4187C6E41BF7A389418"/>
    <w:rsid w:val="007F7754"/>
    <w:rPr>
      <w:rFonts w:ascii="Calibri" w:eastAsia="Times New Roman" w:hAnsi="Calibri" w:cs="Calibri"/>
    </w:rPr>
  </w:style>
  <w:style w:type="paragraph" w:customStyle="1" w:styleId="E99FD2C0ABEA4B5C87B0627C3E8FBEFC8">
    <w:name w:val="E99FD2C0ABEA4B5C87B0627C3E8FBEFC8"/>
    <w:rsid w:val="007F7754"/>
    <w:rPr>
      <w:rFonts w:ascii="Calibri" w:eastAsia="Times New Roman" w:hAnsi="Calibri" w:cs="Calibri"/>
    </w:rPr>
  </w:style>
  <w:style w:type="paragraph" w:customStyle="1" w:styleId="38A984CD16214F96B4923C531C98455E8">
    <w:name w:val="38A984CD16214F96B4923C531C98455E8"/>
    <w:rsid w:val="007F7754"/>
    <w:rPr>
      <w:rFonts w:ascii="Calibri" w:eastAsia="Times New Roman" w:hAnsi="Calibri" w:cs="Calibri"/>
    </w:rPr>
  </w:style>
  <w:style w:type="paragraph" w:customStyle="1" w:styleId="D3CE9FA6C7B34AD6914509F94888B7888">
    <w:name w:val="D3CE9FA6C7B34AD6914509F94888B7888"/>
    <w:rsid w:val="007F7754"/>
    <w:rPr>
      <w:rFonts w:ascii="Calibri" w:eastAsia="Times New Roman" w:hAnsi="Calibri" w:cs="Calibri"/>
    </w:rPr>
  </w:style>
  <w:style w:type="paragraph" w:customStyle="1" w:styleId="A92F74BF98CF42B7A9BC1F2B1623D74B8">
    <w:name w:val="A92F74BF98CF42B7A9BC1F2B1623D74B8"/>
    <w:rsid w:val="007F7754"/>
    <w:rPr>
      <w:rFonts w:ascii="Calibri" w:eastAsia="Times New Roman" w:hAnsi="Calibri" w:cs="Calibri"/>
    </w:rPr>
  </w:style>
  <w:style w:type="paragraph" w:customStyle="1" w:styleId="7618BC8076D94BE6B6C12C7F0C8CDA2F8">
    <w:name w:val="7618BC8076D94BE6B6C12C7F0C8CDA2F8"/>
    <w:rsid w:val="007F7754"/>
    <w:rPr>
      <w:rFonts w:ascii="Calibri" w:eastAsia="Times New Roman" w:hAnsi="Calibri" w:cs="Calibri"/>
    </w:rPr>
  </w:style>
  <w:style w:type="paragraph" w:customStyle="1" w:styleId="172E134975D0488996F76E101C41766A8">
    <w:name w:val="172E134975D0488996F76E101C41766A8"/>
    <w:rsid w:val="007F7754"/>
    <w:rPr>
      <w:rFonts w:ascii="Calibri" w:eastAsia="Times New Roman" w:hAnsi="Calibri" w:cs="Calibri"/>
    </w:rPr>
  </w:style>
  <w:style w:type="paragraph" w:customStyle="1" w:styleId="2A1FAE39456D44719C755E33F448203C8">
    <w:name w:val="2A1FAE39456D44719C755E33F448203C8"/>
    <w:rsid w:val="007F7754"/>
    <w:rPr>
      <w:rFonts w:ascii="Calibri" w:eastAsia="Times New Roman" w:hAnsi="Calibri" w:cs="Calibri"/>
    </w:rPr>
  </w:style>
  <w:style w:type="paragraph" w:customStyle="1" w:styleId="1A39600CC7A54CB19A3B76E515ABE6C98">
    <w:name w:val="1A39600CC7A54CB19A3B76E515ABE6C98"/>
    <w:rsid w:val="007F7754"/>
    <w:rPr>
      <w:rFonts w:ascii="Calibri" w:eastAsia="Times New Roman" w:hAnsi="Calibri" w:cs="Calibri"/>
    </w:rPr>
  </w:style>
  <w:style w:type="paragraph" w:customStyle="1" w:styleId="85CE910F76664357AD12EF398E9196F88">
    <w:name w:val="85CE910F76664357AD12EF398E9196F88"/>
    <w:rsid w:val="007F7754"/>
    <w:rPr>
      <w:rFonts w:ascii="Calibri" w:eastAsia="Times New Roman" w:hAnsi="Calibri" w:cs="Calibri"/>
    </w:rPr>
  </w:style>
  <w:style w:type="paragraph" w:customStyle="1" w:styleId="39F3760D717A44688649A1EE199D008B8">
    <w:name w:val="39F3760D717A44688649A1EE199D008B8"/>
    <w:rsid w:val="007F7754"/>
    <w:rPr>
      <w:rFonts w:ascii="Calibri" w:eastAsia="Times New Roman" w:hAnsi="Calibri" w:cs="Calibri"/>
    </w:rPr>
  </w:style>
  <w:style w:type="paragraph" w:customStyle="1" w:styleId="50280DD7A917481887FFC583A8627C738">
    <w:name w:val="50280DD7A917481887FFC583A8627C738"/>
    <w:rsid w:val="007F7754"/>
    <w:rPr>
      <w:rFonts w:ascii="Calibri" w:eastAsia="Times New Roman" w:hAnsi="Calibri" w:cs="Calibri"/>
    </w:rPr>
  </w:style>
  <w:style w:type="paragraph" w:customStyle="1" w:styleId="C660AD87EDDC4A7E8118F8B56C7F1D2A8">
    <w:name w:val="C660AD87EDDC4A7E8118F8B56C7F1D2A8"/>
    <w:rsid w:val="007F7754"/>
    <w:rPr>
      <w:rFonts w:ascii="Calibri" w:eastAsia="Times New Roman" w:hAnsi="Calibri" w:cs="Calibri"/>
    </w:rPr>
  </w:style>
  <w:style w:type="paragraph" w:customStyle="1" w:styleId="F1F1C91DC85A487BAFC0D4FC757B0B628">
    <w:name w:val="F1F1C91DC85A487BAFC0D4FC757B0B628"/>
    <w:rsid w:val="007F7754"/>
    <w:rPr>
      <w:rFonts w:ascii="Calibri" w:eastAsia="Times New Roman" w:hAnsi="Calibri" w:cs="Calibri"/>
    </w:rPr>
  </w:style>
  <w:style w:type="paragraph" w:customStyle="1" w:styleId="DB6F7CD46D20408B9DB652357358CB268">
    <w:name w:val="DB6F7CD46D20408B9DB652357358CB268"/>
    <w:rsid w:val="007F7754"/>
    <w:rPr>
      <w:rFonts w:ascii="Calibri" w:eastAsia="Times New Roman" w:hAnsi="Calibri" w:cs="Calibri"/>
    </w:rPr>
  </w:style>
  <w:style w:type="paragraph" w:customStyle="1" w:styleId="43E36EE3F5BB4D619CC45A3497FF504C8">
    <w:name w:val="43E36EE3F5BB4D619CC45A3497FF504C8"/>
    <w:rsid w:val="007F7754"/>
    <w:rPr>
      <w:rFonts w:ascii="Calibri" w:eastAsia="Times New Roman" w:hAnsi="Calibri" w:cs="Calibri"/>
    </w:rPr>
  </w:style>
  <w:style w:type="paragraph" w:customStyle="1" w:styleId="B66AFEF372204706AA04F52418D982788">
    <w:name w:val="B66AFEF372204706AA04F52418D982788"/>
    <w:rsid w:val="007F7754"/>
    <w:rPr>
      <w:rFonts w:ascii="Calibri" w:eastAsia="Times New Roman" w:hAnsi="Calibri" w:cs="Calibri"/>
    </w:rPr>
  </w:style>
  <w:style w:type="paragraph" w:customStyle="1" w:styleId="06BB752B8A464A03952C04311944219C8">
    <w:name w:val="06BB752B8A464A03952C04311944219C8"/>
    <w:rsid w:val="007F7754"/>
    <w:rPr>
      <w:rFonts w:ascii="Calibri" w:eastAsia="Times New Roman" w:hAnsi="Calibri" w:cs="Calibri"/>
    </w:rPr>
  </w:style>
  <w:style w:type="paragraph" w:customStyle="1" w:styleId="189D750BF1884E8AA9E5ED930C81041F8">
    <w:name w:val="189D750BF1884E8AA9E5ED930C81041F8"/>
    <w:rsid w:val="007F7754"/>
    <w:rPr>
      <w:rFonts w:ascii="Calibri" w:eastAsia="Times New Roman" w:hAnsi="Calibri" w:cs="Calibri"/>
    </w:rPr>
  </w:style>
  <w:style w:type="paragraph" w:customStyle="1" w:styleId="107E9EDBF5324BF1A7C52CE5C5708D6F7">
    <w:name w:val="107E9EDBF5324BF1A7C52CE5C5708D6F7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053933702704FC0B6E7C41E0961579C3">
    <w:name w:val="B053933702704FC0B6E7C41E0961579C3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307FEF57269459BAEE8D8BD5D9DD3036">
    <w:name w:val="2307FEF57269459BAEE8D8BD5D9DD3036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9CC3580790A042AAB4361C3435EAFFE03">
    <w:name w:val="9CC3580790A042AAB4361C3435EAFFE03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6E096F473F54C4DB614F7EB5465F1244">
    <w:name w:val="26E096F473F54C4DB614F7EB5465F1244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17B7A6A86A94A88B20E5A78E3E17CFD3">
    <w:name w:val="E17B7A6A86A94A88B20E5A78E3E17CFD3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BFB0D844033D4E9EB42F8A421924304D3">
    <w:name w:val="BFB0D844033D4E9EB42F8A421924304D3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D77D0C6E0AF4C37AE6726F2AC41C2602">
    <w:name w:val="ED77D0C6E0AF4C37AE6726F2AC41C2602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421F9A8565334B419276CA746F1D509F2">
    <w:name w:val="421F9A8565334B419276CA746F1D509F2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2A2C11323574E399736E67F9504E95B1">
    <w:name w:val="B2A2C11323574E399736E67F9504E95B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13347AB3CA7048FA8C312DFCC76A8C391">
    <w:name w:val="13347AB3CA7048FA8C312DFCC76A8C391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ACFF39743C3241E8B6BE4E5B9860AB2E1">
    <w:name w:val="ACFF39743C3241E8B6BE4E5B9860AB2E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07ADA473D4FD4B848BBC69ADD98C4EFA">
    <w:name w:val="07ADA473D4FD4B848BBC69ADD98C4EFA"/>
    <w:rsid w:val="007F7754"/>
  </w:style>
  <w:style w:type="paragraph" w:customStyle="1" w:styleId="70E1C176B5514B2B9C12A4EF6D9287C8">
    <w:name w:val="70E1C176B5514B2B9C12A4EF6D9287C8"/>
    <w:rsid w:val="007F7754"/>
  </w:style>
  <w:style w:type="paragraph" w:customStyle="1" w:styleId="1192F4C9152E4F78A2F38BAFCF6816AB">
    <w:name w:val="1192F4C9152E4F78A2F38BAFCF6816AB"/>
    <w:rsid w:val="007F7754"/>
  </w:style>
  <w:style w:type="paragraph" w:customStyle="1" w:styleId="448D8CA69723403D9FFB4A770F14CA79">
    <w:name w:val="448D8CA69723403D9FFB4A770F14CA79"/>
    <w:rsid w:val="007F7754"/>
  </w:style>
  <w:style w:type="paragraph" w:customStyle="1" w:styleId="F2E4BBC621BF48A58209DEF1D0C5E50B16">
    <w:name w:val="F2E4BBC621BF48A58209DEF1D0C5E50B16"/>
    <w:rsid w:val="007F7754"/>
    <w:rPr>
      <w:rFonts w:ascii="Calibri" w:eastAsia="Times New Roman" w:hAnsi="Calibri" w:cs="Calibri"/>
    </w:rPr>
  </w:style>
  <w:style w:type="paragraph" w:customStyle="1" w:styleId="AF5AEF543E8648D3B003111D049F6F1C10">
    <w:name w:val="AF5AEF543E8648D3B003111D049F6F1C10"/>
    <w:rsid w:val="007F7754"/>
    <w:rPr>
      <w:rFonts w:ascii="Calibri" w:eastAsia="Times New Roman" w:hAnsi="Calibri" w:cs="Calibri"/>
    </w:rPr>
  </w:style>
  <w:style w:type="paragraph" w:customStyle="1" w:styleId="EFFCAB1EC1B141A2AFB73B634C95B06E12">
    <w:name w:val="EFFCAB1EC1B141A2AFB73B634C95B06E12"/>
    <w:rsid w:val="007F7754"/>
    <w:rPr>
      <w:rFonts w:ascii="Calibri" w:eastAsia="Times New Roman" w:hAnsi="Calibri" w:cs="Calibri"/>
    </w:rPr>
  </w:style>
  <w:style w:type="paragraph" w:customStyle="1" w:styleId="B5C382BEBAC34B61BA487CAC2986739B14">
    <w:name w:val="B5C382BEBAC34B61BA487CAC2986739B14"/>
    <w:rsid w:val="007F7754"/>
    <w:rPr>
      <w:rFonts w:ascii="Calibri" w:eastAsia="Times New Roman" w:hAnsi="Calibri" w:cs="Calibri"/>
    </w:rPr>
  </w:style>
  <w:style w:type="paragraph" w:customStyle="1" w:styleId="533EBD5644B544AFBC1BBF895BEC7DDF9">
    <w:name w:val="533EBD5644B544AFBC1BBF895BEC7DDF9"/>
    <w:rsid w:val="007F7754"/>
    <w:rPr>
      <w:rFonts w:ascii="Calibri" w:eastAsia="Times New Roman" w:hAnsi="Calibri" w:cs="Calibri"/>
    </w:rPr>
  </w:style>
  <w:style w:type="paragraph" w:customStyle="1" w:styleId="42F5319199F244C89492BE0D0F9B73549">
    <w:name w:val="42F5319199F244C89492BE0D0F9B73549"/>
    <w:rsid w:val="007F7754"/>
    <w:rPr>
      <w:rFonts w:ascii="Calibri" w:eastAsia="Times New Roman" w:hAnsi="Calibri" w:cs="Calibri"/>
    </w:rPr>
  </w:style>
  <w:style w:type="paragraph" w:customStyle="1" w:styleId="3E54AA0BEE174FCA9F9353E198ACC75F9">
    <w:name w:val="3E54AA0BEE174FCA9F9353E198ACC75F9"/>
    <w:rsid w:val="007F7754"/>
    <w:rPr>
      <w:rFonts w:ascii="Calibri" w:eastAsia="Times New Roman" w:hAnsi="Calibri" w:cs="Calibri"/>
    </w:rPr>
  </w:style>
  <w:style w:type="paragraph" w:customStyle="1" w:styleId="DEF45BA0615F42679BC4183CBD1218639">
    <w:name w:val="DEF45BA0615F42679BC4183CBD1218639"/>
    <w:rsid w:val="007F7754"/>
    <w:rPr>
      <w:rFonts w:ascii="Calibri" w:eastAsia="Times New Roman" w:hAnsi="Calibri" w:cs="Calibri"/>
    </w:rPr>
  </w:style>
  <w:style w:type="paragraph" w:customStyle="1" w:styleId="C26E22C0FBCE49A4A78466A710702FFE9">
    <w:name w:val="C26E22C0FBCE49A4A78466A710702FFE9"/>
    <w:rsid w:val="007F7754"/>
    <w:rPr>
      <w:rFonts w:ascii="Calibri" w:eastAsia="Times New Roman" w:hAnsi="Calibri" w:cs="Calibri"/>
    </w:rPr>
  </w:style>
  <w:style w:type="paragraph" w:customStyle="1" w:styleId="B3B17B0866A540FDB99A0CF7B744D5D99">
    <w:name w:val="B3B17B0866A540FDB99A0CF7B744D5D99"/>
    <w:rsid w:val="007F7754"/>
    <w:rPr>
      <w:rFonts w:ascii="Calibri" w:eastAsia="Times New Roman" w:hAnsi="Calibri" w:cs="Calibri"/>
    </w:rPr>
  </w:style>
  <w:style w:type="paragraph" w:customStyle="1" w:styleId="F848E6C9226C431F84E47FAD103ECFE99">
    <w:name w:val="F848E6C9226C431F84E47FAD103ECFE99"/>
    <w:rsid w:val="007F7754"/>
    <w:rPr>
      <w:rFonts w:ascii="Calibri" w:eastAsia="Times New Roman" w:hAnsi="Calibri" w:cs="Calibri"/>
    </w:rPr>
  </w:style>
  <w:style w:type="paragraph" w:customStyle="1" w:styleId="E582C9DFE01440AA8DF4E35941A987189">
    <w:name w:val="E582C9DFE01440AA8DF4E35941A987189"/>
    <w:rsid w:val="007F7754"/>
    <w:rPr>
      <w:rFonts w:ascii="Calibri" w:eastAsia="Times New Roman" w:hAnsi="Calibri" w:cs="Calibri"/>
    </w:rPr>
  </w:style>
  <w:style w:type="paragraph" w:customStyle="1" w:styleId="560B4FA2C8F44223A56122DC1C1AA5EA9">
    <w:name w:val="560B4FA2C8F44223A56122DC1C1AA5EA9"/>
    <w:rsid w:val="007F7754"/>
    <w:rPr>
      <w:rFonts w:ascii="Calibri" w:eastAsia="Times New Roman" w:hAnsi="Calibri" w:cs="Calibri"/>
    </w:rPr>
  </w:style>
  <w:style w:type="paragraph" w:customStyle="1" w:styleId="F72D666B2FF54DB08549DE1DB46C4DCB9">
    <w:name w:val="F72D666B2FF54DB08549DE1DB46C4DCB9"/>
    <w:rsid w:val="007F7754"/>
    <w:rPr>
      <w:rFonts w:ascii="Calibri" w:eastAsia="Times New Roman" w:hAnsi="Calibri" w:cs="Calibri"/>
    </w:rPr>
  </w:style>
  <w:style w:type="paragraph" w:customStyle="1" w:styleId="F2D13A7247F74308A98B34B6F74BA1A29">
    <w:name w:val="F2D13A7247F74308A98B34B6F74BA1A29"/>
    <w:rsid w:val="007F7754"/>
    <w:rPr>
      <w:rFonts w:ascii="Calibri" w:eastAsia="Times New Roman" w:hAnsi="Calibri" w:cs="Calibri"/>
    </w:rPr>
  </w:style>
  <w:style w:type="paragraph" w:customStyle="1" w:styleId="8C23933E93774DCFA97BF9B88D608D4C9">
    <w:name w:val="8C23933E93774DCFA97BF9B88D608D4C9"/>
    <w:rsid w:val="007F7754"/>
    <w:rPr>
      <w:rFonts w:ascii="Calibri" w:eastAsia="Times New Roman" w:hAnsi="Calibri" w:cs="Calibri"/>
    </w:rPr>
  </w:style>
  <w:style w:type="paragraph" w:customStyle="1" w:styleId="5E1E1147C1094AF0A248F6297B76518D9">
    <w:name w:val="5E1E1147C1094AF0A248F6297B76518D9"/>
    <w:rsid w:val="007F7754"/>
    <w:rPr>
      <w:rFonts w:ascii="Calibri" w:eastAsia="Times New Roman" w:hAnsi="Calibri" w:cs="Calibri"/>
    </w:rPr>
  </w:style>
  <w:style w:type="paragraph" w:customStyle="1" w:styleId="FF5570E3891C4BAC8C6D89499C2218CB9">
    <w:name w:val="FF5570E3891C4BAC8C6D89499C2218CB9"/>
    <w:rsid w:val="007F7754"/>
    <w:rPr>
      <w:rFonts w:ascii="Calibri" w:eastAsia="Times New Roman" w:hAnsi="Calibri" w:cs="Calibri"/>
    </w:rPr>
  </w:style>
  <w:style w:type="paragraph" w:customStyle="1" w:styleId="E5D5A3A66E974D258F0B9F4F22EA3B939">
    <w:name w:val="E5D5A3A66E974D258F0B9F4F22EA3B939"/>
    <w:rsid w:val="007F7754"/>
    <w:rPr>
      <w:rFonts w:ascii="Calibri" w:eastAsia="Times New Roman" w:hAnsi="Calibri" w:cs="Calibri"/>
    </w:rPr>
  </w:style>
  <w:style w:type="paragraph" w:customStyle="1" w:styleId="0AC19391BFE049DA9290831E5301021C9">
    <w:name w:val="0AC19391BFE049DA9290831E5301021C9"/>
    <w:rsid w:val="007F7754"/>
    <w:rPr>
      <w:rFonts w:ascii="Calibri" w:eastAsia="Times New Roman" w:hAnsi="Calibri" w:cs="Calibri"/>
    </w:rPr>
  </w:style>
  <w:style w:type="paragraph" w:customStyle="1" w:styleId="97364F7B6F7A4FE19C537CB7D5EFFC539">
    <w:name w:val="97364F7B6F7A4FE19C537CB7D5EFFC539"/>
    <w:rsid w:val="007F7754"/>
    <w:rPr>
      <w:rFonts w:ascii="Calibri" w:eastAsia="Times New Roman" w:hAnsi="Calibri" w:cs="Calibri"/>
    </w:rPr>
  </w:style>
  <w:style w:type="paragraph" w:customStyle="1" w:styleId="7EDEFCF495CD4A0F92382AD0841DB9D59">
    <w:name w:val="7EDEFCF495CD4A0F92382AD0841DB9D59"/>
    <w:rsid w:val="007F7754"/>
    <w:rPr>
      <w:rFonts w:ascii="Calibri" w:eastAsia="Times New Roman" w:hAnsi="Calibri" w:cs="Calibri"/>
    </w:rPr>
  </w:style>
  <w:style w:type="paragraph" w:customStyle="1" w:styleId="C0ACE3BDE2244E499A77888C08F6FCF69">
    <w:name w:val="C0ACE3BDE2244E499A77888C08F6FCF69"/>
    <w:rsid w:val="007F7754"/>
    <w:rPr>
      <w:rFonts w:ascii="Calibri" w:eastAsia="Times New Roman" w:hAnsi="Calibri" w:cs="Calibri"/>
    </w:rPr>
  </w:style>
  <w:style w:type="paragraph" w:customStyle="1" w:styleId="9C1F3A2DA49745C29682A609BE73D33C9">
    <w:name w:val="9C1F3A2DA49745C29682A609BE73D33C9"/>
    <w:rsid w:val="007F7754"/>
    <w:rPr>
      <w:rFonts w:ascii="Calibri" w:eastAsia="Times New Roman" w:hAnsi="Calibri" w:cs="Calibri"/>
    </w:rPr>
  </w:style>
  <w:style w:type="paragraph" w:customStyle="1" w:styleId="2051F943E68F42D8BEC7091EA425167B9">
    <w:name w:val="2051F943E68F42D8BEC7091EA425167B9"/>
    <w:rsid w:val="007F7754"/>
    <w:rPr>
      <w:rFonts w:ascii="Calibri" w:eastAsia="Times New Roman" w:hAnsi="Calibri" w:cs="Calibri"/>
    </w:rPr>
  </w:style>
  <w:style w:type="paragraph" w:customStyle="1" w:styleId="BF6D5A959DF04489ADBB0B8B319324939">
    <w:name w:val="BF6D5A959DF04489ADBB0B8B319324939"/>
    <w:rsid w:val="007F7754"/>
    <w:rPr>
      <w:rFonts w:ascii="Calibri" w:eastAsia="Times New Roman" w:hAnsi="Calibri" w:cs="Calibri"/>
    </w:rPr>
  </w:style>
  <w:style w:type="paragraph" w:customStyle="1" w:styleId="87724B2A7D634B3E8361604078B8DD9B9">
    <w:name w:val="87724B2A7D634B3E8361604078B8DD9B9"/>
    <w:rsid w:val="007F7754"/>
    <w:rPr>
      <w:rFonts w:ascii="Calibri" w:eastAsia="Times New Roman" w:hAnsi="Calibri" w:cs="Calibri"/>
    </w:rPr>
  </w:style>
  <w:style w:type="paragraph" w:customStyle="1" w:styleId="DFD7FBCA753D4794B7001CC993C329689">
    <w:name w:val="DFD7FBCA753D4794B7001CC993C329689"/>
    <w:rsid w:val="007F7754"/>
    <w:rPr>
      <w:rFonts w:ascii="Calibri" w:eastAsia="Times New Roman" w:hAnsi="Calibri" w:cs="Calibri"/>
    </w:rPr>
  </w:style>
  <w:style w:type="paragraph" w:customStyle="1" w:styleId="7148EF32381F456CBC5FC710A80298C19">
    <w:name w:val="7148EF32381F456CBC5FC710A80298C19"/>
    <w:rsid w:val="007F7754"/>
    <w:rPr>
      <w:rFonts w:ascii="Calibri" w:eastAsia="Times New Roman" w:hAnsi="Calibri" w:cs="Calibri"/>
    </w:rPr>
  </w:style>
  <w:style w:type="paragraph" w:customStyle="1" w:styleId="73137F8421014A2B972AF4A0A97C4A959">
    <w:name w:val="73137F8421014A2B972AF4A0A97C4A959"/>
    <w:rsid w:val="007F7754"/>
    <w:rPr>
      <w:rFonts w:ascii="Calibri" w:eastAsia="Times New Roman" w:hAnsi="Calibri" w:cs="Calibri"/>
    </w:rPr>
  </w:style>
  <w:style w:type="paragraph" w:customStyle="1" w:styleId="ECE6A58578E94AA5B680CA9E0B6092579">
    <w:name w:val="ECE6A58578E94AA5B680CA9E0B6092579"/>
    <w:rsid w:val="007F7754"/>
    <w:rPr>
      <w:rFonts w:ascii="Calibri" w:eastAsia="Times New Roman" w:hAnsi="Calibri" w:cs="Calibri"/>
    </w:rPr>
  </w:style>
  <w:style w:type="paragraph" w:customStyle="1" w:styleId="F5343860FB3C4303A2A66BC3850323599">
    <w:name w:val="F5343860FB3C4303A2A66BC3850323599"/>
    <w:rsid w:val="007F7754"/>
    <w:rPr>
      <w:rFonts w:ascii="Calibri" w:eastAsia="Times New Roman" w:hAnsi="Calibri" w:cs="Calibri"/>
    </w:rPr>
  </w:style>
  <w:style w:type="paragraph" w:customStyle="1" w:styleId="08BDF47A740A41D283C1FDD70CFAA25C9">
    <w:name w:val="08BDF47A740A41D283C1FDD70CFAA25C9"/>
    <w:rsid w:val="007F7754"/>
    <w:rPr>
      <w:rFonts w:ascii="Calibri" w:eastAsia="Times New Roman" w:hAnsi="Calibri" w:cs="Calibri"/>
    </w:rPr>
  </w:style>
  <w:style w:type="paragraph" w:customStyle="1" w:styleId="9C5785B0104A4C07B0BED7DD3ADB4DD19">
    <w:name w:val="9C5785B0104A4C07B0BED7DD3ADB4DD19"/>
    <w:rsid w:val="007F7754"/>
    <w:rPr>
      <w:rFonts w:ascii="Calibri" w:eastAsia="Times New Roman" w:hAnsi="Calibri" w:cs="Calibri"/>
    </w:rPr>
  </w:style>
  <w:style w:type="paragraph" w:customStyle="1" w:styleId="DA13D16A1B6A44E4B42FC8DA9011A1489">
    <w:name w:val="DA13D16A1B6A44E4B42FC8DA9011A1489"/>
    <w:rsid w:val="007F7754"/>
    <w:rPr>
      <w:rFonts w:ascii="Calibri" w:eastAsia="Times New Roman" w:hAnsi="Calibri" w:cs="Calibri"/>
    </w:rPr>
  </w:style>
  <w:style w:type="paragraph" w:customStyle="1" w:styleId="522E8A9358A3480092F959B0BA8463E29">
    <w:name w:val="522E8A9358A3480092F959B0BA8463E29"/>
    <w:rsid w:val="007F7754"/>
    <w:rPr>
      <w:rFonts w:ascii="Calibri" w:eastAsia="Times New Roman" w:hAnsi="Calibri" w:cs="Calibri"/>
    </w:rPr>
  </w:style>
  <w:style w:type="paragraph" w:customStyle="1" w:styleId="1BD25D754D9242B8B0B7496F3E5293609">
    <w:name w:val="1BD25D754D9242B8B0B7496F3E5293609"/>
    <w:rsid w:val="007F7754"/>
    <w:rPr>
      <w:rFonts w:ascii="Calibri" w:eastAsia="Times New Roman" w:hAnsi="Calibri" w:cs="Calibri"/>
    </w:rPr>
  </w:style>
  <w:style w:type="paragraph" w:customStyle="1" w:styleId="A0A69245B98341DE9FDB162F281D8B7D9">
    <w:name w:val="A0A69245B98341DE9FDB162F281D8B7D9"/>
    <w:rsid w:val="007F7754"/>
    <w:rPr>
      <w:rFonts w:ascii="Calibri" w:eastAsia="Times New Roman" w:hAnsi="Calibri" w:cs="Calibri"/>
    </w:rPr>
  </w:style>
  <w:style w:type="paragraph" w:customStyle="1" w:styleId="88ADCA31A7B24F89B13D192C80026F139">
    <w:name w:val="88ADCA31A7B24F89B13D192C80026F139"/>
    <w:rsid w:val="007F7754"/>
    <w:rPr>
      <w:rFonts w:ascii="Calibri" w:eastAsia="Times New Roman" w:hAnsi="Calibri" w:cs="Calibri"/>
    </w:rPr>
  </w:style>
  <w:style w:type="paragraph" w:customStyle="1" w:styleId="18E2D944E1CB4D3CAEEE1998F476F2469">
    <w:name w:val="18E2D944E1CB4D3CAEEE1998F476F2469"/>
    <w:rsid w:val="007F7754"/>
    <w:rPr>
      <w:rFonts w:ascii="Calibri" w:eastAsia="Times New Roman" w:hAnsi="Calibri" w:cs="Calibri"/>
    </w:rPr>
  </w:style>
  <w:style w:type="paragraph" w:customStyle="1" w:styleId="46290ED9BBF64D6883728C01D94561D59">
    <w:name w:val="46290ED9BBF64D6883728C01D94561D59"/>
    <w:rsid w:val="007F7754"/>
    <w:rPr>
      <w:rFonts w:ascii="Calibri" w:eastAsia="Times New Roman" w:hAnsi="Calibri" w:cs="Calibri"/>
    </w:rPr>
  </w:style>
  <w:style w:type="paragraph" w:customStyle="1" w:styleId="4C63889D825541E28ED1903932E2E7BE9">
    <w:name w:val="4C63889D825541E28ED1903932E2E7BE9"/>
    <w:rsid w:val="007F7754"/>
    <w:rPr>
      <w:rFonts w:ascii="Calibri" w:eastAsia="Times New Roman" w:hAnsi="Calibri" w:cs="Calibri"/>
    </w:rPr>
  </w:style>
  <w:style w:type="paragraph" w:customStyle="1" w:styleId="DB78848AE49245138F4A95CA03BA0FED9">
    <w:name w:val="DB78848AE49245138F4A95CA03BA0FED9"/>
    <w:rsid w:val="007F7754"/>
    <w:rPr>
      <w:rFonts w:ascii="Calibri" w:eastAsia="Times New Roman" w:hAnsi="Calibri" w:cs="Calibri"/>
    </w:rPr>
  </w:style>
  <w:style w:type="paragraph" w:customStyle="1" w:styleId="7281761C8FEE4E4EBFB7B8C2E2505CA49">
    <w:name w:val="7281761C8FEE4E4EBFB7B8C2E2505CA49"/>
    <w:rsid w:val="007F7754"/>
    <w:rPr>
      <w:rFonts w:ascii="Calibri" w:eastAsia="Times New Roman" w:hAnsi="Calibri" w:cs="Calibri"/>
    </w:rPr>
  </w:style>
  <w:style w:type="paragraph" w:customStyle="1" w:styleId="CF4B363AEF5E42F8A9985F6142DA43DE9">
    <w:name w:val="CF4B363AEF5E42F8A9985F6142DA43DE9"/>
    <w:rsid w:val="007F7754"/>
    <w:rPr>
      <w:rFonts w:ascii="Calibri" w:eastAsia="Times New Roman" w:hAnsi="Calibri" w:cs="Calibri"/>
    </w:rPr>
  </w:style>
  <w:style w:type="paragraph" w:customStyle="1" w:styleId="1C31093765414E3EA59463518979BF6F9">
    <w:name w:val="1C31093765414E3EA59463518979BF6F9"/>
    <w:rsid w:val="007F7754"/>
    <w:rPr>
      <w:rFonts w:ascii="Calibri" w:eastAsia="Times New Roman" w:hAnsi="Calibri" w:cs="Calibri"/>
    </w:rPr>
  </w:style>
  <w:style w:type="paragraph" w:customStyle="1" w:styleId="E6F6BC38468A4926952A4A29595144BB9">
    <w:name w:val="E6F6BC38468A4926952A4A29595144BB9"/>
    <w:rsid w:val="007F7754"/>
    <w:rPr>
      <w:rFonts w:ascii="Calibri" w:eastAsia="Times New Roman" w:hAnsi="Calibri" w:cs="Calibri"/>
    </w:rPr>
  </w:style>
  <w:style w:type="paragraph" w:customStyle="1" w:styleId="F9B4FFB75B28484592760676BE2601879">
    <w:name w:val="F9B4FFB75B28484592760676BE2601879"/>
    <w:rsid w:val="007F7754"/>
    <w:rPr>
      <w:rFonts w:ascii="Calibri" w:eastAsia="Times New Roman" w:hAnsi="Calibri" w:cs="Calibri"/>
    </w:rPr>
  </w:style>
  <w:style w:type="paragraph" w:customStyle="1" w:styleId="2C61852B305C4D8B80AAF176B79766319">
    <w:name w:val="2C61852B305C4D8B80AAF176B79766319"/>
    <w:rsid w:val="007F7754"/>
    <w:rPr>
      <w:rFonts w:ascii="Calibri" w:eastAsia="Times New Roman" w:hAnsi="Calibri" w:cs="Calibri"/>
    </w:rPr>
  </w:style>
  <w:style w:type="paragraph" w:customStyle="1" w:styleId="1CE85280BA3047689056E0518AA24E699">
    <w:name w:val="1CE85280BA3047689056E0518AA24E699"/>
    <w:rsid w:val="007F7754"/>
    <w:rPr>
      <w:rFonts w:ascii="Calibri" w:eastAsia="Times New Roman" w:hAnsi="Calibri" w:cs="Calibri"/>
    </w:rPr>
  </w:style>
  <w:style w:type="paragraph" w:customStyle="1" w:styleId="D6FD9827EBB64FE4B52F4B58B1DF5EC89">
    <w:name w:val="D6FD9827EBB64FE4B52F4B58B1DF5EC89"/>
    <w:rsid w:val="007F7754"/>
    <w:rPr>
      <w:rFonts w:ascii="Calibri" w:eastAsia="Times New Roman" w:hAnsi="Calibri" w:cs="Calibri"/>
    </w:rPr>
  </w:style>
  <w:style w:type="paragraph" w:customStyle="1" w:styleId="06E5613E9C86459AB49DC63E7944DC5A9">
    <w:name w:val="06E5613E9C86459AB49DC63E7944DC5A9"/>
    <w:rsid w:val="007F7754"/>
    <w:rPr>
      <w:rFonts w:ascii="Calibri" w:eastAsia="Times New Roman" w:hAnsi="Calibri" w:cs="Calibri"/>
    </w:rPr>
  </w:style>
  <w:style w:type="paragraph" w:customStyle="1" w:styleId="9976FD907AFD461C92F73F5A7454A04D9">
    <w:name w:val="9976FD907AFD461C92F73F5A7454A04D9"/>
    <w:rsid w:val="007F7754"/>
    <w:rPr>
      <w:rFonts w:ascii="Calibri" w:eastAsia="Times New Roman" w:hAnsi="Calibri" w:cs="Calibri"/>
    </w:rPr>
  </w:style>
  <w:style w:type="paragraph" w:customStyle="1" w:styleId="F31D042135434EF387E348B92350BF119">
    <w:name w:val="F31D042135434EF387E348B92350BF119"/>
    <w:rsid w:val="007F7754"/>
    <w:rPr>
      <w:rFonts w:ascii="Calibri" w:eastAsia="Times New Roman" w:hAnsi="Calibri" w:cs="Calibri"/>
    </w:rPr>
  </w:style>
  <w:style w:type="paragraph" w:customStyle="1" w:styleId="54A2E43126764B4187C6E41BF7A389419">
    <w:name w:val="54A2E43126764B4187C6E41BF7A389419"/>
    <w:rsid w:val="007F7754"/>
    <w:rPr>
      <w:rFonts w:ascii="Calibri" w:eastAsia="Times New Roman" w:hAnsi="Calibri" w:cs="Calibri"/>
    </w:rPr>
  </w:style>
  <w:style w:type="paragraph" w:customStyle="1" w:styleId="E99FD2C0ABEA4B5C87B0627C3E8FBEFC9">
    <w:name w:val="E99FD2C0ABEA4B5C87B0627C3E8FBEFC9"/>
    <w:rsid w:val="007F7754"/>
    <w:rPr>
      <w:rFonts w:ascii="Calibri" w:eastAsia="Times New Roman" w:hAnsi="Calibri" w:cs="Calibri"/>
    </w:rPr>
  </w:style>
  <w:style w:type="paragraph" w:customStyle="1" w:styleId="38A984CD16214F96B4923C531C98455E9">
    <w:name w:val="38A984CD16214F96B4923C531C98455E9"/>
    <w:rsid w:val="007F7754"/>
    <w:rPr>
      <w:rFonts w:ascii="Calibri" w:eastAsia="Times New Roman" w:hAnsi="Calibri" w:cs="Calibri"/>
    </w:rPr>
  </w:style>
  <w:style w:type="paragraph" w:customStyle="1" w:styleId="D3CE9FA6C7B34AD6914509F94888B7889">
    <w:name w:val="D3CE9FA6C7B34AD6914509F94888B7889"/>
    <w:rsid w:val="007F7754"/>
    <w:rPr>
      <w:rFonts w:ascii="Calibri" w:eastAsia="Times New Roman" w:hAnsi="Calibri" w:cs="Calibri"/>
    </w:rPr>
  </w:style>
  <w:style w:type="paragraph" w:customStyle="1" w:styleId="A92F74BF98CF42B7A9BC1F2B1623D74B9">
    <w:name w:val="A92F74BF98CF42B7A9BC1F2B1623D74B9"/>
    <w:rsid w:val="007F7754"/>
    <w:rPr>
      <w:rFonts w:ascii="Calibri" w:eastAsia="Times New Roman" w:hAnsi="Calibri" w:cs="Calibri"/>
    </w:rPr>
  </w:style>
  <w:style w:type="paragraph" w:customStyle="1" w:styleId="7618BC8076D94BE6B6C12C7F0C8CDA2F9">
    <w:name w:val="7618BC8076D94BE6B6C12C7F0C8CDA2F9"/>
    <w:rsid w:val="007F7754"/>
    <w:rPr>
      <w:rFonts w:ascii="Calibri" w:eastAsia="Times New Roman" w:hAnsi="Calibri" w:cs="Calibri"/>
    </w:rPr>
  </w:style>
  <w:style w:type="paragraph" w:customStyle="1" w:styleId="172E134975D0488996F76E101C41766A9">
    <w:name w:val="172E134975D0488996F76E101C41766A9"/>
    <w:rsid w:val="007F7754"/>
    <w:rPr>
      <w:rFonts w:ascii="Calibri" w:eastAsia="Times New Roman" w:hAnsi="Calibri" w:cs="Calibri"/>
    </w:rPr>
  </w:style>
  <w:style w:type="paragraph" w:customStyle="1" w:styleId="2A1FAE39456D44719C755E33F448203C9">
    <w:name w:val="2A1FAE39456D44719C755E33F448203C9"/>
    <w:rsid w:val="007F7754"/>
    <w:rPr>
      <w:rFonts w:ascii="Calibri" w:eastAsia="Times New Roman" w:hAnsi="Calibri" w:cs="Calibri"/>
    </w:rPr>
  </w:style>
  <w:style w:type="paragraph" w:customStyle="1" w:styleId="1A39600CC7A54CB19A3B76E515ABE6C99">
    <w:name w:val="1A39600CC7A54CB19A3B76E515ABE6C99"/>
    <w:rsid w:val="007F7754"/>
    <w:rPr>
      <w:rFonts w:ascii="Calibri" w:eastAsia="Times New Roman" w:hAnsi="Calibri" w:cs="Calibri"/>
    </w:rPr>
  </w:style>
  <w:style w:type="paragraph" w:customStyle="1" w:styleId="85CE910F76664357AD12EF398E9196F89">
    <w:name w:val="85CE910F76664357AD12EF398E9196F89"/>
    <w:rsid w:val="007F7754"/>
    <w:rPr>
      <w:rFonts w:ascii="Calibri" w:eastAsia="Times New Roman" w:hAnsi="Calibri" w:cs="Calibri"/>
    </w:rPr>
  </w:style>
  <w:style w:type="paragraph" w:customStyle="1" w:styleId="39F3760D717A44688649A1EE199D008B9">
    <w:name w:val="39F3760D717A44688649A1EE199D008B9"/>
    <w:rsid w:val="007F7754"/>
    <w:rPr>
      <w:rFonts w:ascii="Calibri" w:eastAsia="Times New Roman" w:hAnsi="Calibri" w:cs="Calibri"/>
    </w:rPr>
  </w:style>
  <w:style w:type="paragraph" w:customStyle="1" w:styleId="50280DD7A917481887FFC583A8627C739">
    <w:name w:val="50280DD7A917481887FFC583A8627C739"/>
    <w:rsid w:val="007F7754"/>
    <w:rPr>
      <w:rFonts w:ascii="Calibri" w:eastAsia="Times New Roman" w:hAnsi="Calibri" w:cs="Calibri"/>
    </w:rPr>
  </w:style>
  <w:style w:type="paragraph" w:customStyle="1" w:styleId="C660AD87EDDC4A7E8118F8B56C7F1D2A9">
    <w:name w:val="C660AD87EDDC4A7E8118F8B56C7F1D2A9"/>
    <w:rsid w:val="007F7754"/>
    <w:rPr>
      <w:rFonts w:ascii="Calibri" w:eastAsia="Times New Roman" w:hAnsi="Calibri" w:cs="Calibri"/>
    </w:rPr>
  </w:style>
  <w:style w:type="paragraph" w:customStyle="1" w:styleId="F1F1C91DC85A487BAFC0D4FC757B0B629">
    <w:name w:val="F1F1C91DC85A487BAFC0D4FC757B0B629"/>
    <w:rsid w:val="007F7754"/>
    <w:rPr>
      <w:rFonts w:ascii="Calibri" w:eastAsia="Times New Roman" w:hAnsi="Calibri" w:cs="Calibri"/>
    </w:rPr>
  </w:style>
  <w:style w:type="paragraph" w:customStyle="1" w:styleId="DB6F7CD46D20408B9DB652357358CB269">
    <w:name w:val="DB6F7CD46D20408B9DB652357358CB269"/>
    <w:rsid w:val="007F7754"/>
    <w:rPr>
      <w:rFonts w:ascii="Calibri" w:eastAsia="Times New Roman" w:hAnsi="Calibri" w:cs="Calibri"/>
    </w:rPr>
  </w:style>
  <w:style w:type="paragraph" w:customStyle="1" w:styleId="43E36EE3F5BB4D619CC45A3497FF504C9">
    <w:name w:val="43E36EE3F5BB4D619CC45A3497FF504C9"/>
    <w:rsid w:val="007F7754"/>
    <w:rPr>
      <w:rFonts w:ascii="Calibri" w:eastAsia="Times New Roman" w:hAnsi="Calibri" w:cs="Calibri"/>
    </w:rPr>
  </w:style>
  <w:style w:type="paragraph" w:customStyle="1" w:styleId="B66AFEF372204706AA04F52418D982789">
    <w:name w:val="B66AFEF372204706AA04F52418D982789"/>
    <w:rsid w:val="007F7754"/>
    <w:rPr>
      <w:rFonts w:ascii="Calibri" w:eastAsia="Times New Roman" w:hAnsi="Calibri" w:cs="Calibri"/>
    </w:rPr>
  </w:style>
  <w:style w:type="paragraph" w:customStyle="1" w:styleId="06BB752B8A464A03952C04311944219C9">
    <w:name w:val="06BB752B8A464A03952C04311944219C9"/>
    <w:rsid w:val="007F7754"/>
    <w:rPr>
      <w:rFonts w:ascii="Calibri" w:eastAsia="Times New Roman" w:hAnsi="Calibri" w:cs="Calibri"/>
    </w:rPr>
  </w:style>
  <w:style w:type="paragraph" w:customStyle="1" w:styleId="189D750BF1884E8AA9E5ED930C81041F9">
    <w:name w:val="189D750BF1884E8AA9E5ED930C81041F9"/>
    <w:rsid w:val="007F7754"/>
    <w:rPr>
      <w:rFonts w:ascii="Calibri" w:eastAsia="Times New Roman" w:hAnsi="Calibri" w:cs="Calibri"/>
    </w:rPr>
  </w:style>
  <w:style w:type="paragraph" w:customStyle="1" w:styleId="107E9EDBF5324BF1A7C52CE5C5708D6F8">
    <w:name w:val="107E9EDBF5324BF1A7C52CE5C5708D6F8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053933702704FC0B6E7C41E0961579C4">
    <w:name w:val="B053933702704FC0B6E7C41E0961579C4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307FEF57269459BAEE8D8BD5D9DD3037">
    <w:name w:val="2307FEF57269459BAEE8D8BD5D9DD3037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9CC3580790A042AAB4361C3435EAFFE04">
    <w:name w:val="9CC3580790A042AAB4361C3435EAFFE04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6E096F473F54C4DB614F7EB5465F1245">
    <w:name w:val="26E096F473F54C4DB614F7EB5465F1245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17B7A6A86A94A88B20E5A78E3E17CFD4">
    <w:name w:val="E17B7A6A86A94A88B20E5A78E3E17CFD4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BFB0D844033D4E9EB42F8A421924304D4">
    <w:name w:val="BFB0D844033D4E9EB42F8A421924304D4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D77D0C6E0AF4C37AE6726F2AC41C2603">
    <w:name w:val="ED77D0C6E0AF4C37AE6726F2AC41C2603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421F9A8565334B419276CA746F1D509F3">
    <w:name w:val="421F9A8565334B419276CA746F1D509F3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2A2C11323574E399736E67F9504E95B2">
    <w:name w:val="B2A2C11323574E399736E67F9504E95B2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13347AB3CA7048FA8C312DFCC76A8C392">
    <w:name w:val="13347AB3CA7048FA8C312DFCC76A8C392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ACFF39743C3241E8B6BE4E5B9860AB2E2">
    <w:name w:val="ACFF39743C3241E8B6BE4E5B9860AB2E2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1192F4C9152E4F78A2F38BAFCF6816AB1">
    <w:name w:val="1192F4C9152E4F78A2F38BAFCF6816AB1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448D8CA69723403D9FFB4A770F14CA791">
    <w:name w:val="448D8CA69723403D9FFB4A770F14CA79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47CD0EA491DD458AAC832207C145813C">
    <w:name w:val="47CD0EA491DD458AAC832207C145813C"/>
    <w:rsid w:val="007F7754"/>
  </w:style>
  <w:style w:type="paragraph" w:customStyle="1" w:styleId="8BB8732BA936439A868EC0C953501492">
    <w:name w:val="8BB8732BA936439A868EC0C953501492"/>
    <w:rsid w:val="007F7754"/>
  </w:style>
  <w:style w:type="paragraph" w:customStyle="1" w:styleId="704E2B480B8C477EBD911611156EBCA9">
    <w:name w:val="704E2B480B8C477EBD911611156EBCA9"/>
    <w:rsid w:val="007F7754"/>
  </w:style>
  <w:style w:type="paragraph" w:customStyle="1" w:styleId="7337ECAC8DC7480EAE09A66C5FB52152">
    <w:name w:val="7337ECAC8DC7480EAE09A66C5FB52152"/>
    <w:rsid w:val="007F7754"/>
  </w:style>
  <w:style w:type="paragraph" w:customStyle="1" w:styleId="30F8885D8E2C4A3B8D8C993694B68C4C">
    <w:name w:val="30F8885D8E2C4A3B8D8C993694B68C4C"/>
    <w:rsid w:val="007F7754"/>
  </w:style>
  <w:style w:type="paragraph" w:customStyle="1" w:styleId="51B8A30168894196A21E05A3D566BDB9">
    <w:name w:val="51B8A30168894196A21E05A3D566BDB9"/>
    <w:rsid w:val="007F7754"/>
  </w:style>
  <w:style w:type="paragraph" w:customStyle="1" w:styleId="F2E4BBC621BF48A58209DEF1D0C5E50B17">
    <w:name w:val="F2E4BBC621BF48A58209DEF1D0C5E50B17"/>
    <w:rsid w:val="007F7754"/>
    <w:rPr>
      <w:rFonts w:ascii="Calibri" w:eastAsia="Times New Roman" w:hAnsi="Calibri" w:cs="Calibri"/>
    </w:rPr>
  </w:style>
  <w:style w:type="paragraph" w:customStyle="1" w:styleId="AF5AEF543E8648D3B003111D049F6F1C11">
    <w:name w:val="AF5AEF543E8648D3B003111D049F6F1C11"/>
    <w:rsid w:val="007F7754"/>
    <w:rPr>
      <w:rFonts w:ascii="Calibri" w:eastAsia="Times New Roman" w:hAnsi="Calibri" w:cs="Calibri"/>
    </w:rPr>
  </w:style>
  <w:style w:type="paragraph" w:customStyle="1" w:styleId="EFFCAB1EC1B141A2AFB73B634C95B06E13">
    <w:name w:val="EFFCAB1EC1B141A2AFB73B634C95B06E13"/>
    <w:rsid w:val="007F7754"/>
    <w:rPr>
      <w:rFonts w:ascii="Calibri" w:eastAsia="Times New Roman" w:hAnsi="Calibri" w:cs="Calibri"/>
    </w:rPr>
  </w:style>
  <w:style w:type="paragraph" w:customStyle="1" w:styleId="B5C382BEBAC34B61BA487CAC2986739B15">
    <w:name w:val="B5C382BEBAC34B61BA487CAC2986739B15"/>
    <w:rsid w:val="007F7754"/>
    <w:rPr>
      <w:rFonts w:ascii="Calibri" w:eastAsia="Times New Roman" w:hAnsi="Calibri" w:cs="Calibri"/>
    </w:rPr>
  </w:style>
  <w:style w:type="paragraph" w:customStyle="1" w:styleId="533EBD5644B544AFBC1BBF895BEC7DDF10">
    <w:name w:val="533EBD5644B544AFBC1BBF895BEC7DDF10"/>
    <w:rsid w:val="007F7754"/>
    <w:rPr>
      <w:rFonts w:ascii="Calibri" w:eastAsia="Times New Roman" w:hAnsi="Calibri" w:cs="Calibri"/>
    </w:rPr>
  </w:style>
  <w:style w:type="paragraph" w:customStyle="1" w:styleId="42F5319199F244C89492BE0D0F9B735410">
    <w:name w:val="42F5319199F244C89492BE0D0F9B735410"/>
    <w:rsid w:val="007F7754"/>
    <w:rPr>
      <w:rFonts w:ascii="Calibri" w:eastAsia="Times New Roman" w:hAnsi="Calibri" w:cs="Calibri"/>
    </w:rPr>
  </w:style>
  <w:style w:type="paragraph" w:customStyle="1" w:styleId="3E54AA0BEE174FCA9F9353E198ACC75F10">
    <w:name w:val="3E54AA0BEE174FCA9F9353E198ACC75F10"/>
    <w:rsid w:val="007F7754"/>
    <w:rPr>
      <w:rFonts w:ascii="Calibri" w:eastAsia="Times New Roman" w:hAnsi="Calibri" w:cs="Calibri"/>
    </w:rPr>
  </w:style>
  <w:style w:type="paragraph" w:customStyle="1" w:styleId="DEF45BA0615F42679BC4183CBD12186310">
    <w:name w:val="DEF45BA0615F42679BC4183CBD12186310"/>
    <w:rsid w:val="007F7754"/>
    <w:rPr>
      <w:rFonts w:ascii="Calibri" w:eastAsia="Times New Roman" w:hAnsi="Calibri" w:cs="Calibri"/>
    </w:rPr>
  </w:style>
  <w:style w:type="paragraph" w:customStyle="1" w:styleId="C26E22C0FBCE49A4A78466A710702FFE10">
    <w:name w:val="C26E22C0FBCE49A4A78466A710702FFE10"/>
    <w:rsid w:val="007F7754"/>
    <w:rPr>
      <w:rFonts w:ascii="Calibri" w:eastAsia="Times New Roman" w:hAnsi="Calibri" w:cs="Calibri"/>
    </w:rPr>
  </w:style>
  <w:style w:type="paragraph" w:customStyle="1" w:styleId="B3B17B0866A540FDB99A0CF7B744D5D910">
    <w:name w:val="B3B17B0866A540FDB99A0CF7B744D5D910"/>
    <w:rsid w:val="007F7754"/>
    <w:rPr>
      <w:rFonts w:ascii="Calibri" w:eastAsia="Times New Roman" w:hAnsi="Calibri" w:cs="Calibri"/>
    </w:rPr>
  </w:style>
  <w:style w:type="paragraph" w:customStyle="1" w:styleId="F848E6C9226C431F84E47FAD103ECFE910">
    <w:name w:val="F848E6C9226C431F84E47FAD103ECFE910"/>
    <w:rsid w:val="007F7754"/>
    <w:rPr>
      <w:rFonts w:ascii="Calibri" w:eastAsia="Times New Roman" w:hAnsi="Calibri" w:cs="Calibri"/>
    </w:rPr>
  </w:style>
  <w:style w:type="paragraph" w:customStyle="1" w:styleId="E582C9DFE01440AA8DF4E35941A9871810">
    <w:name w:val="E582C9DFE01440AA8DF4E35941A9871810"/>
    <w:rsid w:val="007F7754"/>
    <w:rPr>
      <w:rFonts w:ascii="Calibri" w:eastAsia="Times New Roman" w:hAnsi="Calibri" w:cs="Calibri"/>
    </w:rPr>
  </w:style>
  <w:style w:type="paragraph" w:customStyle="1" w:styleId="560B4FA2C8F44223A56122DC1C1AA5EA10">
    <w:name w:val="560B4FA2C8F44223A56122DC1C1AA5EA10"/>
    <w:rsid w:val="007F7754"/>
    <w:rPr>
      <w:rFonts w:ascii="Calibri" w:eastAsia="Times New Roman" w:hAnsi="Calibri" w:cs="Calibri"/>
    </w:rPr>
  </w:style>
  <w:style w:type="paragraph" w:customStyle="1" w:styleId="F72D666B2FF54DB08549DE1DB46C4DCB10">
    <w:name w:val="F72D666B2FF54DB08549DE1DB46C4DCB10"/>
    <w:rsid w:val="007F7754"/>
    <w:rPr>
      <w:rFonts w:ascii="Calibri" w:eastAsia="Times New Roman" w:hAnsi="Calibri" w:cs="Calibri"/>
    </w:rPr>
  </w:style>
  <w:style w:type="paragraph" w:customStyle="1" w:styleId="F2D13A7247F74308A98B34B6F74BA1A210">
    <w:name w:val="F2D13A7247F74308A98B34B6F74BA1A210"/>
    <w:rsid w:val="007F7754"/>
    <w:rPr>
      <w:rFonts w:ascii="Calibri" w:eastAsia="Times New Roman" w:hAnsi="Calibri" w:cs="Calibri"/>
    </w:rPr>
  </w:style>
  <w:style w:type="paragraph" w:customStyle="1" w:styleId="8C23933E93774DCFA97BF9B88D608D4C10">
    <w:name w:val="8C23933E93774DCFA97BF9B88D608D4C10"/>
    <w:rsid w:val="007F7754"/>
    <w:rPr>
      <w:rFonts w:ascii="Calibri" w:eastAsia="Times New Roman" w:hAnsi="Calibri" w:cs="Calibri"/>
    </w:rPr>
  </w:style>
  <w:style w:type="paragraph" w:customStyle="1" w:styleId="5E1E1147C1094AF0A248F6297B76518D10">
    <w:name w:val="5E1E1147C1094AF0A248F6297B76518D10"/>
    <w:rsid w:val="007F7754"/>
    <w:rPr>
      <w:rFonts w:ascii="Calibri" w:eastAsia="Times New Roman" w:hAnsi="Calibri" w:cs="Calibri"/>
    </w:rPr>
  </w:style>
  <w:style w:type="paragraph" w:customStyle="1" w:styleId="FF5570E3891C4BAC8C6D89499C2218CB10">
    <w:name w:val="FF5570E3891C4BAC8C6D89499C2218CB10"/>
    <w:rsid w:val="007F7754"/>
    <w:rPr>
      <w:rFonts w:ascii="Calibri" w:eastAsia="Times New Roman" w:hAnsi="Calibri" w:cs="Calibri"/>
    </w:rPr>
  </w:style>
  <w:style w:type="paragraph" w:customStyle="1" w:styleId="E5D5A3A66E974D258F0B9F4F22EA3B9310">
    <w:name w:val="E5D5A3A66E974D258F0B9F4F22EA3B9310"/>
    <w:rsid w:val="007F7754"/>
    <w:rPr>
      <w:rFonts w:ascii="Calibri" w:eastAsia="Times New Roman" w:hAnsi="Calibri" w:cs="Calibri"/>
    </w:rPr>
  </w:style>
  <w:style w:type="paragraph" w:customStyle="1" w:styleId="0AC19391BFE049DA9290831E5301021C10">
    <w:name w:val="0AC19391BFE049DA9290831E5301021C10"/>
    <w:rsid w:val="007F7754"/>
    <w:rPr>
      <w:rFonts w:ascii="Calibri" w:eastAsia="Times New Roman" w:hAnsi="Calibri" w:cs="Calibri"/>
    </w:rPr>
  </w:style>
  <w:style w:type="paragraph" w:customStyle="1" w:styleId="97364F7B6F7A4FE19C537CB7D5EFFC5310">
    <w:name w:val="97364F7B6F7A4FE19C537CB7D5EFFC5310"/>
    <w:rsid w:val="007F7754"/>
    <w:rPr>
      <w:rFonts w:ascii="Calibri" w:eastAsia="Times New Roman" w:hAnsi="Calibri" w:cs="Calibri"/>
    </w:rPr>
  </w:style>
  <w:style w:type="paragraph" w:customStyle="1" w:styleId="7EDEFCF495CD4A0F92382AD0841DB9D510">
    <w:name w:val="7EDEFCF495CD4A0F92382AD0841DB9D510"/>
    <w:rsid w:val="007F7754"/>
    <w:rPr>
      <w:rFonts w:ascii="Calibri" w:eastAsia="Times New Roman" w:hAnsi="Calibri" w:cs="Calibri"/>
    </w:rPr>
  </w:style>
  <w:style w:type="paragraph" w:customStyle="1" w:styleId="C0ACE3BDE2244E499A77888C08F6FCF610">
    <w:name w:val="C0ACE3BDE2244E499A77888C08F6FCF610"/>
    <w:rsid w:val="007F7754"/>
    <w:rPr>
      <w:rFonts w:ascii="Calibri" w:eastAsia="Times New Roman" w:hAnsi="Calibri" w:cs="Calibri"/>
    </w:rPr>
  </w:style>
  <w:style w:type="paragraph" w:customStyle="1" w:styleId="9C1F3A2DA49745C29682A609BE73D33C10">
    <w:name w:val="9C1F3A2DA49745C29682A609BE73D33C10"/>
    <w:rsid w:val="007F7754"/>
    <w:rPr>
      <w:rFonts w:ascii="Calibri" w:eastAsia="Times New Roman" w:hAnsi="Calibri" w:cs="Calibri"/>
    </w:rPr>
  </w:style>
  <w:style w:type="paragraph" w:customStyle="1" w:styleId="2051F943E68F42D8BEC7091EA425167B10">
    <w:name w:val="2051F943E68F42D8BEC7091EA425167B10"/>
    <w:rsid w:val="007F7754"/>
    <w:rPr>
      <w:rFonts w:ascii="Calibri" w:eastAsia="Times New Roman" w:hAnsi="Calibri" w:cs="Calibri"/>
    </w:rPr>
  </w:style>
  <w:style w:type="paragraph" w:customStyle="1" w:styleId="BF6D5A959DF04489ADBB0B8B3193249310">
    <w:name w:val="BF6D5A959DF04489ADBB0B8B3193249310"/>
    <w:rsid w:val="007F7754"/>
    <w:rPr>
      <w:rFonts w:ascii="Calibri" w:eastAsia="Times New Roman" w:hAnsi="Calibri" w:cs="Calibri"/>
    </w:rPr>
  </w:style>
  <w:style w:type="paragraph" w:customStyle="1" w:styleId="87724B2A7D634B3E8361604078B8DD9B10">
    <w:name w:val="87724B2A7D634B3E8361604078B8DD9B10"/>
    <w:rsid w:val="007F7754"/>
    <w:rPr>
      <w:rFonts w:ascii="Calibri" w:eastAsia="Times New Roman" w:hAnsi="Calibri" w:cs="Calibri"/>
    </w:rPr>
  </w:style>
  <w:style w:type="paragraph" w:customStyle="1" w:styleId="DFD7FBCA753D4794B7001CC993C3296810">
    <w:name w:val="DFD7FBCA753D4794B7001CC993C3296810"/>
    <w:rsid w:val="007F7754"/>
    <w:rPr>
      <w:rFonts w:ascii="Calibri" w:eastAsia="Times New Roman" w:hAnsi="Calibri" w:cs="Calibri"/>
    </w:rPr>
  </w:style>
  <w:style w:type="paragraph" w:customStyle="1" w:styleId="7148EF32381F456CBC5FC710A80298C110">
    <w:name w:val="7148EF32381F456CBC5FC710A80298C110"/>
    <w:rsid w:val="007F7754"/>
    <w:rPr>
      <w:rFonts w:ascii="Calibri" w:eastAsia="Times New Roman" w:hAnsi="Calibri" w:cs="Calibri"/>
    </w:rPr>
  </w:style>
  <w:style w:type="paragraph" w:customStyle="1" w:styleId="73137F8421014A2B972AF4A0A97C4A9510">
    <w:name w:val="73137F8421014A2B972AF4A0A97C4A9510"/>
    <w:rsid w:val="007F7754"/>
    <w:rPr>
      <w:rFonts w:ascii="Calibri" w:eastAsia="Times New Roman" w:hAnsi="Calibri" w:cs="Calibri"/>
    </w:rPr>
  </w:style>
  <w:style w:type="paragraph" w:customStyle="1" w:styleId="ECE6A58578E94AA5B680CA9E0B60925710">
    <w:name w:val="ECE6A58578E94AA5B680CA9E0B60925710"/>
    <w:rsid w:val="007F7754"/>
    <w:rPr>
      <w:rFonts w:ascii="Calibri" w:eastAsia="Times New Roman" w:hAnsi="Calibri" w:cs="Calibri"/>
    </w:rPr>
  </w:style>
  <w:style w:type="paragraph" w:customStyle="1" w:styleId="F5343860FB3C4303A2A66BC38503235910">
    <w:name w:val="F5343860FB3C4303A2A66BC38503235910"/>
    <w:rsid w:val="007F7754"/>
    <w:rPr>
      <w:rFonts w:ascii="Calibri" w:eastAsia="Times New Roman" w:hAnsi="Calibri" w:cs="Calibri"/>
    </w:rPr>
  </w:style>
  <w:style w:type="paragraph" w:customStyle="1" w:styleId="08BDF47A740A41D283C1FDD70CFAA25C10">
    <w:name w:val="08BDF47A740A41D283C1FDD70CFAA25C10"/>
    <w:rsid w:val="007F7754"/>
    <w:rPr>
      <w:rFonts w:ascii="Calibri" w:eastAsia="Times New Roman" w:hAnsi="Calibri" w:cs="Calibri"/>
    </w:rPr>
  </w:style>
  <w:style w:type="paragraph" w:customStyle="1" w:styleId="9C5785B0104A4C07B0BED7DD3ADB4DD110">
    <w:name w:val="9C5785B0104A4C07B0BED7DD3ADB4DD110"/>
    <w:rsid w:val="007F7754"/>
    <w:rPr>
      <w:rFonts w:ascii="Calibri" w:eastAsia="Times New Roman" w:hAnsi="Calibri" w:cs="Calibri"/>
    </w:rPr>
  </w:style>
  <w:style w:type="paragraph" w:customStyle="1" w:styleId="DA13D16A1B6A44E4B42FC8DA9011A14810">
    <w:name w:val="DA13D16A1B6A44E4B42FC8DA9011A14810"/>
    <w:rsid w:val="007F7754"/>
    <w:rPr>
      <w:rFonts w:ascii="Calibri" w:eastAsia="Times New Roman" w:hAnsi="Calibri" w:cs="Calibri"/>
    </w:rPr>
  </w:style>
  <w:style w:type="paragraph" w:customStyle="1" w:styleId="522E8A9358A3480092F959B0BA8463E210">
    <w:name w:val="522E8A9358A3480092F959B0BA8463E210"/>
    <w:rsid w:val="007F7754"/>
    <w:rPr>
      <w:rFonts w:ascii="Calibri" w:eastAsia="Times New Roman" w:hAnsi="Calibri" w:cs="Calibri"/>
    </w:rPr>
  </w:style>
  <w:style w:type="paragraph" w:customStyle="1" w:styleId="1BD25D754D9242B8B0B7496F3E52936010">
    <w:name w:val="1BD25D754D9242B8B0B7496F3E52936010"/>
    <w:rsid w:val="007F7754"/>
    <w:rPr>
      <w:rFonts w:ascii="Calibri" w:eastAsia="Times New Roman" w:hAnsi="Calibri" w:cs="Calibri"/>
    </w:rPr>
  </w:style>
  <w:style w:type="paragraph" w:customStyle="1" w:styleId="A0A69245B98341DE9FDB162F281D8B7D10">
    <w:name w:val="A0A69245B98341DE9FDB162F281D8B7D10"/>
    <w:rsid w:val="007F7754"/>
    <w:rPr>
      <w:rFonts w:ascii="Calibri" w:eastAsia="Times New Roman" w:hAnsi="Calibri" w:cs="Calibri"/>
    </w:rPr>
  </w:style>
  <w:style w:type="paragraph" w:customStyle="1" w:styleId="88ADCA31A7B24F89B13D192C80026F1310">
    <w:name w:val="88ADCA31A7B24F89B13D192C80026F1310"/>
    <w:rsid w:val="007F7754"/>
    <w:rPr>
      <w:rFonts w:ascii="Calibri" w:eastAsia="Times New Roman" w:hAnsi="Calibri" w:cs="Calibri"/>
    </w:rPr>
  </w:style>
  <w:style w:type="paragraph" w:customStyle="1" w:styleId="18E2D944E1CB4D3CAEEE1998F476F24610">
    <w:name w:val="18E2D944E1CB4D3CAEEE1998F476F24610"/>
    <w:rsid w:val="007F7754"/>
    <w:rPr>
      <w:rFonts w:ascii="Calibri" w:eastAsia="Times New Roman" w:hAnsi="Calibri" w:cs="Calibri"/>
    </w:rPr>
  </w:style>
  <w:style w:type="paragraph" w:customStyle="1" w:styleId="46290ED9BBF64D6883728C01D94561D510">
    <w:name w:val="46290ED9BBF64D6883728C01D94561D510"/>
    <w:rsid w:val="007F7754"/>
    <w:rPr>
      <w:rFonts w:ascii="Calibri" w:eastAsia="Times New Roman" w:hAnsi="Calibri" w:cs="Calibri"/>
    </w:rPr>
  </w:style>
  <w:style w:type="paragraph" w:customStyle="1" w:styleId="4C63889D825541E28ED1903932E2E7BE10">
    <w:name w:val="4C63889D825541E28ED1903932E2E7BE10"/>
    <w:rsid w:val="007F7754"/>
    <w:rPr>
      <w:rFonts w:ascii="Calibri" w:eastAsia="Times New Roman" w:hAnsi="Calibri" w:cs="Calibri"/>
    </w:rPr>
  </w:style>
  <w:style w:type="paragraph" w:customStyle="1" w:styleId="DB78848AE49245138F4A95CA03BA0FED10">
    <w:name w:val="DB78848AE49245138F4A95CA03BA0FED10"/>
    <w:rsid w:val="007F7754"/>
    <w:rPr>
      <w:rFonts w:ascii="Calibri" w:eastAsia="Times New Roman" w:hAnsi="Calibri" w:cs="Calibri"/>
    </w:rPr>
  </w:style>
  <w:style w:type="paragraph" w:customStyle="1" w:styleId="7281761C8FEE4E4EBFB7B8C2E2505CA410">
    <w:name w:val="7281761C8FEE4E4EBFB7B8C2E2505CA410"/>
    <w:rsid w:val="007F7754"/>
    <w:rPr>
      <w:rFonts w:ascii="Calibri" w:eastAsia="Times New Roman" w:hAnsi="Calibri" w:cs="Calibri"/>
    </w:rPr>
  </w:style>
  <w:style w:type="paragraph" w:customStyle="1" w:styleId="CF4B363AEF5E42F8A9985F6142DA43DE10">
    <w:name w:val="CF4B363AEF5E42F8A9985F6142DA43DE10"/>
    <w:rsid w:val="007F7754"/>
    <w:rPr>
      <w:rFonts w:ascii="Calibri" w:eastAsia="Times New Roman" w:hAnsi="Calibri" w:cs="Calibri"/>
    </w:rPr>
  </w:style>
  <w:style w:type="paragraph" w:customStyle="1" w:styleId="1C31093765414E3EA59463518979BF6F10">
    <w:name w:val="1C31093765414E3EA59463518979BF6F10"/>
    <w:rsid w:val="007F7754"/>
    <w:rPr>
      <w:rFonts w:ascii="Calibri" w:eastAsia="Times New Roman" w:hAnsi="Calibri" w:cs="Calibri"/>
    </w:rPr>
  </w:style>
  <w:style w:type="paragraph" w:customStyle="1" w:styleId="E6F6BC38468A4926952A4A29595144BB10">
    <w:name w:val="E6F6BC38468A4926952A4A29595144BB10"/>
    <w:rsid w:val="007F7754"/>
    <w:rPr>
      <w:rFonts w:ascii="Calibri" w:eastAsia="Times New Roman" w:hAnsi="Calibri" w:cs="Calibri"/>
    </w:rPr>
  </w:style>
  <w:style w:type="paragraph" w:customStyle="1" w:styleId="F9B4FFB75B28484592760676BE26018710">
    <w:name w:val="F9B4FFB75B28484592760676BE26018710"/>
    <w:rsid w:val="007F7754"/>
    <w:rPr>
      <w:rFonts w:ascii="Calibri" w:eastAsia="Times New Roman" w:hAnsi="Calibri" w:cs="Calibri"/>
    </w:rPr>
  </w:style>
  <w:style w:type="paragraph" w:customStyle="1" w:styleId="2C61852B305C4D8B80AAF176B797663110">
    <w:name w:val="2C61852B305C4D8B80AAF176B797663110"/>
    <w:rsid w:val="007F7754"/>
    <w:rPr>
      <w:rFonts w:ascii="Calibri" w:eastAsia="Times New Roman" w:hAnsi="Calibri" w:cs="Calibri"/>
    </w:rPr>
  </w:style>
  <w:style w:type="paragraph" w:customStyle="1" w:styleId="1CE85280BA3047689056E0518AA24E6910">
    <w:name w:val="1CE85280BA3047689056E0518AA24E6910"/>
    <w:rsid w:val="007F7754"/>
    <w:rPr>
      <w:rFonts w:ascii="Calibri" w:eastAsia="Times New Roman" w:hAnsi="Calibri" w:cs="Calibri"/>
    </w:rPr>
  </w:style>
  <w:style w:type="paragraph" w:customStyle="1" w:styleId="D6FD9827EBB64FE4B52F4B58B1DF5EC810">
    <w:name w:val="D6FD9827EBB64FE4B52F4B58B1DF5EC810"/>
    <w:rsid w:val="007F7754"/>
    <w:rPr>
      <w:rFonts w:ascii="Calibri" w:eastAsia="Times New Roman" w:hAnsi="Calibri" w:cs="Calibri"/>
    </w:rPr>
  </w:style>
  <w:style w:type="paragraph" w:customStyle="1" w:styleId="06E5613E9C86459AB49DC63E7944DC5A10">
    <w:name w:val="06E5613E9C86459AB49DC63E7944DC5A10"/>
    <w:rsid w:val="007F7754"/>
    <w:rPr>
      <w:rFonts w:ascii="Calibri" w:eastAsia="Times New Roman" w:hAnsi="Calibri" w:cs="Calibri"/>
    </w:rPr>
  </w:style>
  <w:style w:type="paragraph" w:customStyle="1" w:styleId="9976FD907AFD461C92F73F5A7454A04D10">
    <w:name w:val="9976FD907AFD461C92F73F5A7454A04D10"/>
    <w:rsid w:val="007F7754"/>
    <w:rPr>
      <w:rFonts w:ascii="Calibri" w:eastAsia="Times New Roman" w:hAnsi="Calibri" w:cs="Calibri"/>
    </w:rPr>
  </w:style>
  <w:style w:type="paragraph" w:customStyle="1" w:styleId="F31D042135434EF387E348B92350BF1110">
    <w:name w:val="F31D042135434EF387E348B92350BF1110"/>
    <w:rsid w:val="007F7754"/>
    <w:rPr>
      <w:rFonts w:ascii="Calibri" w:eastAsia="Times New Roman" w:hAnsi="Calibri" w:cs="Calibri"/>
    </w:rPr>
  </w:style>
  <w:style w:type="paragraph" w:customStyle="1" w:styleId="54A2E43126764B4187C6E41BF7A3894110">
    <w:name w:val="54A2E43126764B4187C6E41BF7A3894110"/>
    <w:rsid w:val="007F7754"/>
    <w:rPr>
      <w:rFonts w:ascii="Calibri" w:eastAsia="Times New Roman" w:hAnsi="Calibri" w:cs="Calibri"/>
    </w:rPr>
  </w:style>
  <w:style w:type="paragraph" w:customStyle="1" w:styleId="E99FD2C0ABEA4B5C87B0627C3E8FBEFC10">
    <w:name w:val="E99FD2C0ABEA4B5C87B0627C3E8FBEFC10"/>
    <w:rsid w:val="007F7754"/>
    <w:rPr>
      <w:rFonts w:ascii="Calibri" w:eastAsia="Times New Roman" w:hAnsi="Calibri" w:cs="Calibri"/>
    </w:rPr>
  </w:style>
  <w:style w:type="paragraph" w:customStyle="1" w:styleId="38A984CD16214F96B4923C531C98455E10">
    <w:name w:val="38A984CD16214F96B4923C531C98455E10"/>
    <w:rsid w:val="007F7754"/>
    <w:rPr>
      <w:rFonts w:ascii="Calibri" w:eastAsia="Times New Roman" w:hAnsi="Calibri" w:cs="Calibri"/>
    </w:rPr>
  </w:style>
  <w:style w:type="paragraph" w:customStyle="1" w:styleId="D3CE9FA6C7B34AD6914509F94888B78810">
    <w:name w:val="D3CE9FA6C7B34AD6914509F94888B78810"/>
    <w:rsid w:val="007F7754"/>
    <w:rPr>
      <w:rFonts w:ascii="Calibri" w:eastAsia="Times New Roman" w:hAnsi="Calibri" w:cs="Calibri"/>
    </w:rPr>
  </w:style>
  <w:style w:type="paragraph" w:customStyle="1" w:styleId="A92F74BF98CF42B7A9BC1F2B1623D74B10">
    <w:name w:val="A92F74BF98CF42B7A9BC1F2B1623D74B10"/>
    <w:rsid w:val="007F7754"/>
    <w:rPr>
      <w:rFonts w:ascii="Calibri" w:eastAsia="Times New Roman" w:hAnsi="Calibri" w:cs="Calibri"/>
    </w:rPr>
  </w:style>
  <w:style w:type="paragraph" w:customStyle="1" w:styleId="7618BC8076D94BE6B6C12C7F0C8CDA2F10">
    <w:name w:val="7618BC8076D94BE6B6C12C7F0C8CDA2F10"/>
    <w:rsid w:val="007F7754"/>
    <w:rPr>
      <w:rFonts w:ascii="Calibri" w:eastAsia="Times New Roman" w:hAnsi="Calibri" w:cs="Calibri"/>
    </w:rPr>
  </w:style>
  <w:style w:type="paragraph" w:customStyle="1" w:styleId="172E134975D0488996F76E101C41766A10">
    <w:name w:val="172E134975D0488996F76E101C41766A10"/>
    <w:rsid w:val="007F7754"/>
    <w:rPr>
      <w:rFonts w:ascii="Calibri" w:eastAsia="Times New Roman" w:hAnsi="Calibri" w:cs="Calibri"/>
    </w:rPr>
  </w:style>
  <w:style w:type="paragraph" w:customStyle="1" w:styleId="2A1FAE39456D44719C755E33F448203C10">
    <w:name w:val="2A1FAE39456D44719C755E33F448203C10"/>
    <w:rsid w:val="007F7754"/>
    <w:rPr>
      <w:rFonts w:ascii="Calibri" w:eastAsia="Times New Roman" w:hAnsi="Calibri" w:cs="Calibri"/>
    </w:rPr>
  </w:style>
  <w:style w:type="paragraph" w:customStyle="1" w:styleId="1A39600CC7A54CB19A3B76E515ABE6C910">
    <w:name w:val="1A39600CC7A54CB19A3B76E515ABE6C910"/>
    <w:rsid w:val="007F7754"/>
    <w:rPr>
      <w:rFonts w:ascii="Calibri" w:eastAsia="Times New Roman" w:hAnsi="Calibri" w:cs="Calibri"/>
    </w:rPr>
  </w:style>
  <w:style w:type="paragraph" w:customStyle="1" w:styleId="85CE910F76664357AD12EF398E9196F810">
    <w:name w:val="85CE910F76664357AD12EF398E9196F810"/>
    <w:rsid w:val="007F7754"/>
    <w:rPr>
      <w:rFonts w:ascii="Calibri" w:eastAsia="Times New Roman" w:hAnsi="Calibri" w:cs="Calibri"/>
    </w:rPr>
  </w:style>
  <w:style w:type="paragraph" w:customStyle="1" w:styleId="39F3760D717A44688649A1EE199D008B10">
    <w:name w:val="39F3760D717A44688649A1EE199D008B10"/>
    <w:rsid w:val="007F7754"/>
    <w:rPr>
      <w:rFonts w:ascii="Calibri" w:eastAsia="Times New Roman" w:hAnsi="Calibri" w:cs="Calibri"/>
    </w:rPr>
  </w:style>
  <w:style w:type="paragraph" w:customStyle="1" w:styleId="50280DD7A917481887FFC583A8627C7310">
    <w:name w:val="50280DD7A917481887FFC583A8627C7310"/>
    <w:rsid w:val="007F7754"/>
    <w:rPr>
      <w:rFonts w:ascii="Calibri" w:eastAsia="Times New Roman" w:hAnsi="Calibri" w:cs="Calibri"/>
    </w:rPr>
  </w:style>
  <w:style w:type="paragraph" w:customStyle="1" w:styleId="C660AD87EDDC4A7E8118F8B56C7F1D2A10">
    <w:name w:val="C660AD87EDDC4A7E8118F8B56C7F1D2A10"/>
    <w:rsid w:val="007F7754"/>
    <w:rPr>
      <w:rFonts w:ascii="Calibri" w:eastAsia="Times New Roman" w:hAnsi="Calibri" w:cs="Calibri"/>
    </w:rPr>
  </w:style>
  <w:style w:type="paragraph" w:customStyle="1" w:styleId="F1F1C91DC85A487BAFC0D4FC757B0B6210">
    <w:name w:val="F1F1C91DC85A487BAFC0D4FC757B0B6210"/>
    <w:rsid w:val="007F7754"/>
    <w:rPr>
      <w:rFonts w:ascii="Calibri" w:eastAsia="Times New Roman" w:hAnsi="Calibri" w:cs="Calibri"/>
    </w:rPr>
  </w:style>
  <w:style w:type="paragraph" w:customStyle="1" w:styleId="DB6F7CD46D20408B9DB652357358CB2610">
    <w:name w:val="DB6F7CD46D20408B9DB652357358CB2610"/>
    <w:rsid w:val="007F7754"/>
    <w:rPr>
      <w:rFonts w:ascii="Calibri" w:eastAsia="Times New Roman" w:hAnsi="Calibri" w:cs="Calibri"/>
    </w:rPr>
  </w:style>
  <w:style w:type="paragraph" w:customStyle="1" w:styleId="43E36EE3F5BB4D619CC45A3497FF504C10">
    <w:name w:val="43E36EE3F5BB4D619CC45A3497FF504C10"/>
    <w:rsid w:val="007F7754"/>
    <w:rPr>
      <w:rFonts w:ascii="Calibri" w:eastAsia="Times New Roman" w:hAnsi="Calibri" w:cs="Calibri"/>
    </w:rPr>
  </w:style>
  <w:style w:type="paragraph" w:customStyle="1" w:styleId="B66AFEF372204706AA04F52418D9827810">
    <w:name w:val="B66AFEF372204706AA04F52418D9827810"/>
    <w:rsid w:val="007F7754"/>
    <w:rPr>
      <w:rFonts w:ascii="Calibri" w:eastAsia="Times New Roman" w:hAnsi="Calibri" w:cs="Calibri"/>
    </w:rPr>
  </w:style>
  <w:style w:type="paragraph" w:customStyle="1" w:styleId="06BB752B8A464A03952C04311944219C10">
    <w:name w:val="06BB752B8A464A03952C04311944219C10"/>
    <w:rsid w:val="007F7754"/>
    <w:rPr>
      <w:rFonts w:ascii="Calibri" w:eastAsia="Times New Roman" w:hAnsi="Calibri" w:cs="Calibri"/>
    </w:rPr>
  </w:style>
  <w:style w:type="paragraph" w:customStyle="1" w:styleId="189D750BF1884E8AA9E5ED930C81041F10">
    <w:name w:val="189D750BF1884E8AA9E5ED930C81041F10"/>
    <w:rsid w:val="007F7754"/>
    <w:rPr>
      <w:rFonts w:ascii="Calibri" w:eastAsia="Times New Roman" w:hAnsi="Calibri" w:cs="Calibri"/>
    </w:rPr>
  </w:style>
  <w:style w:type="paragraph" w:customStyle="1" w:styleId="107E9EDBF5324BF1A7C52CE5C5708D6F9">
    <w:name w:val="107E9EDBF5324BF1A7C52CE5C5708D6F9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053933702704FC0B6E7C41E0961579C5">
    <w:name w:val="B053933702704FC0B6E7C41E0961579C5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307FEF57269459BAEE8D8BD5D9DD3038">
    <w:name w:val="2307FEF57269459BAEE8D8BD5D9DD3038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9CC3580790A042AAB4361C3435EAFFE05">
    <w:name w:val="9CC3580790A042AAB4361C3435EAFFE05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6E096F473F54C4DB614F7EB5465F1246">
    <w:name w:val="26E096F473F54C4DB614F7EB5465F1246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17B7A6A86A94A88B20E5A78E3E17CFD5">
    <w:name w:val="E17B7A6A86A94A88B20E5A78E3E17CFD5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BFB0D844033D4E9EB42F8A421924304D5">
    <w:name w:val="BFB0D844033D4E9EB42F8A421924304D5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D77D0C6E0AF4C37AE6726F2AC41C2604">
    <w:name w:val="ED77D0C6E0AF4C37AE6726F2AC41C2604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421F9A8565334B419276CA746F1D509F4">
    <w:name w:val="421F9A8565334B419276CA746F1D509F4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2A2C11323574E399736E67F9504E95B3">
    <w:name w:val="B2A2C11323574E399736E67F9504E95B3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13347AB3CA7048FA8C312DFCC76A8C393">
    <w:name w:val="13347AB3CA7048FA8C312DFCC76A8C393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ACFF39743C3241E8B6BE4E5B9860AB2E3">
    <w:name w:val="ACFF39743C3241E8B6BE4E5B9860AB2E3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1192F4C9152E4F78A2F38BAFCF6816AB2">
    <w:name w:val="1192F4C9152E4F78A2F38BAFCF6816AB2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448D8CA69723403D9FFB4A770F14CA792">
    <w:name w:val="448D8CA69723403D9FFB4A770F14CA792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47CD0EA491DD458AAC832207C145813C1">
    <w:name w:val="47CD0EA491DD458AAC832207C145813C1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8BB8732BA936439A868EC0C9535014921">
    <w:name w:val="8BB8732BA936439A868EC0C953501492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704E2B480B8C477EBD911611156EBCA91">
    <w:name w:val="704E2B480B8C477EBD911611156EBCA91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7337ECAC8DC7480EAE09A66C5FB521521">
    <w:name w:val="7337ECAC8DC7480EAE09A66C5FB52152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30F8885D8E2C4A3B8D8C993694B68C4C1">
    <w:name w:val="30F8885D8E2C4A3B8D8C993694B68C4C1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51B8A30168894196A21E05A3D566BDB91">
    <w:name w:val="51B8A30168894196A21E05A3D566BDB9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E73963E40DE8458891B4C3276FFBB5B4">
    <w:name w:val="E73963E40DE8458891B4C3276FFBB5B4"/>
    <w:rsid w:val="007F7754"/>
  </w:style>
  <w:style w:type="paragraph" w:customStyle="1" w:styleId="9A3BDC33B66944958704F82EEFA1C40C">
    <w:name w:val="9A3BDC33B66944958704F82EEFA1C40C"/>
    <w:rsid w:val="007F7754"/>
  </w:style>
  <w:style w:type="paragraph" w:customStyle="1" w:styleId="30A5F8A8CF454F199A9B52DE5B04D93C">
    <w:name w:val="30A5F8A8CF454F199A9B52DE5B04D93C"/>
    <w:rsid w:val="007F7754"/>
  </w:style>
  <w:style w:type="paragraph" w:customStyle="1" w:styleId="24CD5D0D9C914835AC2A8E09AAABF0CE">
    <w:name w:val="24CD5D0D9C914835AC2A8E09AAABF0CE"/>
    <w:rsid w:val="007F7754"/>
  </w:style>
  <w:style w:type="paragraph" w:customStyle="1" w:styleId="F8BC745218C24234B474FBD42D9FAC86">
    <w:name w:val="F8BC745218C24234B474FBD42D9FAC86"/>
    <w:rsid w:val="007F7754"/>
  </w:style>
  <w:style w:type="paragraph" w:customStyle="1" w:styleId="E3CC70263BF74475B1B8B29EF0F25C21">
    <w:name w:val="E3CC70263BF74475B1B8B29EF0F25C21"/>
    <w:rsid w:val="007F7754"/>
  </w:style>
  <w:style w:type="paragraph" w:customStyle="1" w:styleId="BBB876F5436B4175A28FFC25805AAC3F">
    <w:name w:val="BBB876F5436B4175A28FFC25805AAC3F"/>
    <w:rsid w:val="007F7754"/>
  </w:style>
  <w:style w:type="paragraph" w:customStyle="1" w:styleId="638D65BDF3F44444BCBEC45C66337052">
    <w:name w:val="638D65BDF3F44444BCBEC45C66337052"/>
    <w:rsid w:val="007F7754"/>
  </w:style>
  <w:style w:type="paragraph" w:customStyle="1" w:styleId="6A25E4D6564847CC9015D015F84CDBF1">
    <w:name w:val="6A25E4D6564847CC9015D015F84CDBF1"/>
    <w:rsid w:val="007F7754"/>
  </w:style>
  <w:style w:type="paragraph" w:customStyle="1" w:styleId="F2E4BBC621BF48A58209DEF1D0C5E50B18">
    <w:name w:val="F2E4BBC621BF48A58209DEF1D0C5E50B18"/>
    <w:rsid w:val="007F7754"/>
    <w:rPr>
      <w:rFonts w:ascii="Calibri" w:eastAsia="Times New Roman" w:hAnsi="Calibri" w:cs="Calibri"/>
    </w:rPr>
  </w:style>
  <w:style w:type="paragraph" w:customStyle="1" w:styleId="AF5AEF543E8648D3B003111D049F6F1C12">
    <w:name w:val="AF5AEF543E8648D3B003111D049F6F1C12"/>
    <w:rsid w:val="007F7754"/>
    <w:rPr>
      <w:rFonts w:ascii="Calibri" w:eastAsia="Times New Roman" w:hAnsi="Calibri" w:cs="Calibri"/>
    </w:rPr>
  </w:style>
  <w:style w:type="paragraph" w:customStyle="1" w:styleId="EFFCAB1EC1B141A2AFB73B634C95B06E14">
    <w:name w:val="EFFCAB1EC1B141A2AFB73B634C95B06E14"/>
    <w:rsid w:val="007F7754"/>
    <w:rPr>
      <w:rFonts w:ascii="Calibri" w:eastAsia="Times New Roman" w:hAnsi="Calibri" w:cs="Calibri"/>
    </w:rPr>
  </w:style>
  <w:style w:type="paragraph" w:customStyle="1" w:styleId="B5C382BEBAC34B61BA487CAC2986739B16">
    <w:name w:val="B5C382BEBAC34B61BA487CAC2986739B16"/>
    <w:rsid w:val="007F7754"/>
    <w:rPr>
      <w:rFonts w:ascii="Calibri" w:eastAsia="Times New Roman" w:hAnsi="Calibri" w:cs="Calibri"/>
    </w:rPr>
  </w:style>
  <w:style w:type="paragraph" w:customStyle="1" w:styleId="533EBD5644B544AFBC1BBF895BEC7DDF11">
    <w:name w:val="533EBD5644B544AFBC1BBF895BEC7DDF11"/>
    <w:rsid w:val="007F7754"/>
    <w:rPr>
      <w:rFonts w:ascii="Calibri" w:eastAsia="Times New Roman" w:hAnsi="Calibri" w:cs="Calibri"/>
    </w:rPr>
  </w:style>
  <w:style w:type="paragraph" w:customStyle="1" w:styleId="42F5319199F244C89492BE0D0F9B735411">
    <w:name w:val="42F5319199F244C89492BE0D0F9B735411"/>
    <w:rsid w:val="007F7754"/>
    <w:rPr>
      <w:rFonts w:ascii="Calibri" w:eastAsia="Times New Roman" w:hAnsi="Calibri" w:cs="Calibri"/>
    </w:rPr>
  </w:style>
  <w:style w:type="paragraph" w:customStyle="1" w:styleId="3E54AA0BEE174FCA9F9353E198ACC75F11">
    <w:name w:val="3E54AA0BEE174FCA9F9353E198ACC75F11"/>
    <w:rsid w:val="007F7754"/>
    <w:rPr>
      <w:rFonts w:ascii="Calibri" w:eastAsia="Times New Roman" w:hAnsi="Calibri" w:cs="Calibri"/>
    </w:rPr>
  </w:style>
  <w:style w:type="paragraph" w:customStyle="1" w:styleId="DEF45BA0615F42679BC4183CBD12186311">
    <w:name w:val="DEF45BA0615F42679BC4183CBD12186311"/>
    <w:rsid w:val="007F7754"/>
    <w:rPr>
      <w:rFonts w:ascii="Calibri" w:eastAsia="Times New Roman" w:hAnsi="Calibri" w:cs="Calibri"/>
    </w:rPr>
  </w:style>
  <w:style w:type="paragraph" w:customStyle="1" w:styleId="C26E22C0FBCE49A4A78466A710702FFE11">
    <w:name w:val="C26E22C0FBCE49A4A78466A710702FFE11"/>
    <w:rsid w:val="007F7754"/>
    <w:rPr>
      <w:rFonts w:ascii="Calibri" w:eastAsia="Times New Roman" w:hAnsi="Calibri" w:cs="Calibri"/>
    </w:rPr>
  </w:style>
  <w:style w:type="paragraph" w:customStyle="1" w:styleId="B3B17B0866A540FDB99A0CF7B744D5D911">
    <w:name w:val="B3B17B0866A540FDB99A0CF7B744D5D911"/>
    <w:rsid w:val="007F7754"/>
    <w:rPr>
      <w:rFonts w:ascii="Calibri" w:eastAsia="Times New Roman" w:hAnsi="Calibri" w:cs="Calibri"/>
    </w:rPr>
  </w:style>
  <w:style w:type="paragraph" w:customStyle="1" w:styleId="F848E6C9226C431F84E47FAD103ECFE911">
    <w:name w:val="F848E6C9226C431F84E47FAD103ECFE911"/>
    <w:rsid w:val="007F7754"/>
    <w:rPr>
      <w:rFonts w:ascii="Calibri" w:eastAsia="Times New Roman" w:hAnsi="Calibri" w:cs="Calibri"/>
    </w:rPr>
  </w:style>
  <w:style w:type="paragraph" w:customStyle="1" w:styleId="E582C9DFE01440AA8DF4E35941A9871811">
    <w:name w:val="E582C9DFE01440AA8DF4E35941A9871811"/>
    <w:rsid w:val="007F7754"/>
    <w:rPr>
      <w:rFonts w:ascii="Calibri" w:eastAsia="Times New Roman" w:hAnsi="Calibri" w:cs="Calibri"/>
    </w:rPr>
  </w:style>
  <w:style w:type="paragraph" w:customStyle="1" w:styleId="560B4FA2C8F44223A56122DC1C1AA5EA11">
    <w:name w:val="560B4FA2C8F44223A56122DC1C1AA5EA11"/>
    <w:rsid w:val="007F7754"/>
    <w:rPr>
      <w:rFonts w:ascii="Calibri" w:eastAsia="Times New Roman" w:hAnsi="Calibri" w:cs="Calibri"/>
    </w:rPr>
  </w:style>
  <w:style w:type="paragraph" w:customStyle="1" w:styleId="F72D666B2FF54DB08549DE1DB46C4DCB11">
    <w:name w:val="F72D666B2FF54DB08549DE1DB46C4DCB11"/>
    <w:rsid w:val="007F7754"/>
    <w:rPr>
      <w:rFonts w:ascii="Calibri" w:eastAsia="Times New Roman" w:hAnsi="Calibri" w:cs="Calibri"/>
    </w:rPr>
  </w:style>
  <w:style w:type="paragraph" w:customStyle="1" w:styleId="F2D13A7247F74308A98B34B6F74BA1A211">
    <w:name w:val="F2D13A7247F74308A98B34B6F74BA1A211"/>
    <w:rsid w:val="007F7754"/>
    <w:rPr>
      <w:rFonts w:ascii="Calibri" w:eastAsia="Times New Roman" w:hAnsi="Calibri" w:cs="Calibri"/>
    </w:rPr>
  </w:style>
  <w:style w:type="paragraph" w:customStyle="1" w:styleId="8C23933E93774DCFA97BF9B88D608D4C11">
    <w:name w:val="8C23933E93774DCFA97BF9B88D608D4C11"/>
    <w:rsid w:val="007F7754"/>
    <w:rPr>
      <w:rFonts w:ascii="Calibri" w:eastAsia="Times New Roman" w:hAnsi="Calibri" w:cs="Calibri"/>
    </w:rPr>
  </w:style>
  <w:style w:type="paragraph" w:customStyle="1" w:styleId="5E1E1147C1094AF0A248F6297B76518D11">
    <w:name w:val="5E1E1147C1094AF0A248F6297B76518D11"/>
    <w:rsid w:val="007F7754"/>
    <w:rPr>
      <w:rFonts w:ascii="Calibri" w:eastAsia="Times New Roman" w:hAnsi="Calibri" w:cs="Calibri"/>
    </w:rPr>
  </w:style>
  <w:style w:type="paragraph" w:customStyle="1" w:styleId="FF5570E3891C4BAC8C6D89499C2218CB11">
    <w:name w:val="FF5570E3891C4BAC8C6D89499C2218CB11"/>
    <w:rsid w:val="007F7754"/>
    <w:rPr>
      <w:rFonts w:ascii="Calibri" w:eastAsia="Times New Roman" w:hAnsi="Calibri" w:cs="Calibri"/>
    </w:rPr>
  </w:style>
  <w:style w:type="paragraph" w:customStyle="1" w:styleId="E5D5A3A66E974D258F0B9F4F22EA3B9311">
    <w:name w:val="E5D5A3A66E974D258F0B9F4F22EA3B9311"/>
    <w:rsid w:val="007F7754"/>
    <w:rPr>
      <w:rFonts w:ascii="Calibri" w:eastAsia="Times New Roman" w:hAnsi="Calibri" w:cs="Calibri"/>
    </w:rPr>
  </w:style>
  <w:style w:type="paragraph" w:customStyle="1" w:styleId="0AC19391BFE049DA9290831E5301021C11">
    <w:name w:val="0AC19391BFE049DA9290831E5301021C11"/>
    <w:rsid w:val="007F7754"/>
    <w:rPr>
      <w:rFonts w:ascii="Calibri" w:eastAsia="Times New Roman" w:hAnsi="Calibri" w:cs="Calibri"/>
    </w:rPr>
  </w:style>
  <w:style w:type="paragraph" w:customStyle="1" w:styleId="97364F7B6F7A4FE19C537CB7D5EFFC5311">
    <w:name w:val="97364F7B6F7A4FE19C537CB7D5EFFC5311"/>
    <w:rsid w:val="007F7754"/>
    <w:rPr>
      <w:rFonts w:ascii="Calibri" w:eastAsia="Times New Roman" w:hAnsi="Calibri" w:cs="Calibri"/>
    </w:rPr>
  </w:style>
  <w:style w:type="paragraph" w:customStyle="1" w:styleId="7EDEFCF495CD4A0F92382AD0841DB9D511">
    <w:name w:val="7EDEFCF495CD4A0F92382AD0841DB9D511"/>
    <w:rsid w:val="007F7754"/>
    <w:rPr>
      <w:rFonts w:ascii="Calibri" w:eastAsia="Times New Roman" w:hAnsi="Calibri" w:cs="Calibri"/>
    </w:rPr>
  </w:style>
  <w:style w:type="paragraph" w:customStyle="1" w:styleId="C0ACE3BDE2244E499A77888C08F6FCF611">
    <w:name w:val="C0ACE3BDE2244E499A77888C08F6FCF611"/>
    <w:rsid w:val="007F7754"/>
    <w:rPr>
      <w:rFonts w:ascii="Calibri" w:eastAsia="Times New Roman" w:hAnsi="Calibri" w:cs="Calibri"/>
    </w:rPr>
  </w:style>
  <w:style w:type="paragraph" w:customStyle="1" w:styleId="9C1F3A2DA49745C29682A609BE73D33C11">
    <w:name w:val="9C1F3A2DA49745C29682A609BE73D33C11"/>
    <w:rsid w:val="007F7754"/>
    <w:rPr>
      <w:rFonts w:ascii="Calibri" w:eastAsia="Times New Roman" w:hAnsi="Calibri" w:cs="Calibri"/>
    </w:rPr>
  </w:style>
  <w:style w:type="paragraph" w:customStyle="1" w:styleId="2051F943E68F42D8BEC7091EA425167B11">
    <w:name w:val="2051F943E68F42D8BEC7091EA425167B11"/>
    <w:rsid w:val="007F7754"/>
    <w:rPr>
      <w:rFonts w:ascii="Calibri" w:eastAsia="Times New Roman" w:hAnsi="Calibri" w:cs="Calibri"/>
    </w:rPr>
  </w:style>
  <w:style w:type="paragraph" w:customStyle="1" w:styleId="BF6D5A959DF04489ADBB0B8B3193249311">
    <w:name w:val="BF6D5A959DF04489ADBB0B8B3193249311"/>
    <w:rsid w:val="007F7754"/>
    <w:rPr>
      <w:rFonts w:ascii="Calibri" w:eastAsia="Times New Roman" w:hAnsi="Calibri" w:cs="Calibri"/>
    </w:rPr>
  </w:style>
  <w:style w:type="paragraph" w:customStyle="1" w:styleId="87724B2A7D634B3E8361604078B8DD9B11">
    <w:name w:val="87724B2A7D634B3E8361604078B8DD9B11"/>
    <w:rsid w:val="007F7754"/>
    <w:rPr>
      <w:rFonts w:ascii="Calibri" w:eastAsia="Times New Roman" w:hAnsi="Calibri" w:cs="Calibri"/>
    </w:rPr>
  </w:style>
  <w:style w:type="paragraph" w:customStyle="1" w:styleId="DFD7FBCA753D4794B7001CC993C3296811">
    <w:name w:val="DFD7FBCA753D4794B7001CC993C3296811"/>
    <w:rsid w:val="007F7754"/>
    <w:rPr>
      <w:rFonts w:ascii="Calibri" w:eastAsia="Times New Roman" w:hAnsi="Calibri" w:cs="Calibri"/>
    </w:rPr>
  </w:style>
  <w:style w:type="paragraph" w:customStyle="1" w:styleId="7148EF32381F456CBC5FC710A80298C111">
    <w:name w:val="7148EF32381F456CBC5FC710A80298C111"/>
    <w:rsid w:val="007F7754"/>
    <w:rPr>
      <w:rFonts w:ascii="Calibri" w:eastAsia="Times New Roman" w:hAnsi="Calibri" w:cs="Calibri"/>
    </w:rPr>
  </w:style>
  <w:style w:type="paragraph" w:customStyle="1" w:styleId="73137F8421014A2B972AF4A0A97C4A9511">
    <w:name w:val="73137F8421014A2B972AF4A0A97C4A9511"/>
    <w:rsid w:val="007F7754"/>
    <w:rPr>
      <w:rFonts w:ascii="Calibri" w:eastAsia="Times New Roman" w:hAnsi="Calibri" w:cs="Calibri"/>
    </w:rPr>
  </w:style>
  <w:style w:type="paragraph" w:customStyle="1" w:styleId="ECE6A58578E94AA5B680CA9E0B60925711">
    <w:name w:val="ECE6A58578E94AA5B680CA9E0B60925711"/>
    <w:rsid w:val="007F7754"/>
    <w:rPr>
      <w:rFonts w:ascii="Calibri" w:eastAsia="Times New Roman" w:hAnsi="Calibri" w:cs="Calibri"/>
    </w:rPr>
  </w:style>
  <w:style w:type="paragraph" w:customStyle="1" w:styleId="F5343860FB3C4303A2A66BC38503235911">
    <w:name w:val="F5343860FB3C4303A2A66BC38503235911"/>
    <w:rsid w:val="007F7754"/>
    <w:rPr>
      <w:rFonts w:ascii="Calibri" w:eastAsia="Times New Roman" w:hAnsi="Calibri" w:cs="Calibri"/>
    </w:rPr>
  </w:style>
  <w:style w:type="paragraph" w:customStyle="1" w:styleId="08BDF47A740A41D283C1FDD70CFAA25C11">
    <w:name w:val="08BDF47A740A41D283C1FDD70CFAA25C11"/>
    <w:rsid w:val="007F7754"/>
    <w:rPr>
      <w:rFonts w:ascii="Calibri" w:eastAsia="Times New Roman" w:hAnsi="Calibri" w:cs="Calibri"/>
    </w:rPr>
  </w:style>
  <w:style w:type="paragraph" w:customStyle="1" w:styleId="9C5785B0104A4C07B0BED7DD3ADB4DD111">
    <w:name w:val="9C5785B0104A4C07B0BED7DD3ADB4DD111"/>
    <w:rsid w:val="007F7754"/>
    <w:rPr>
      <w:rFonts w:ascii="Calibri" w:eastAsia="Times New Roman" w:hAnsi="Calibri" w:cs="Calibri"/>
    </w:rPr>
  </w:style>
  <w:style w:type="paragraph" w:customStyle="1" w:styleId="DA13D16A1B6A44E4B42FC8DA9011A14811">
    <w:name w:val="DA13D16A1B6A44E4B42FC8DA9011A14811"/>
    <w:rsid w:val="007F7754"/>
    <w:rPr>
      <w:rFonts w:ascii="Calibri" w:eastAsia="Times New Roman" w:hAnsi="Calibri" w:cs="Calibri"/>
    </w:rPr>
  </w:style>
  <w:style w:type="paragraph" w:customStyle="1" w:styleId="522E8A9358A3480092F959B0BA8463E211">
    <w:name w:val="522E8A9358A3480092F959B0BA8463E211"/>
    <w:rsid w:val="007F7754"/>
    <w:rPr>
      <w:rFonts w:ascii="Calibri" w:eastAsia="Times New Roman" w:hAnsi="Calibri" w:cs="Calibri"/>
    </w:rPr>
  </w:style>
  <w:style w:type="paragraph" w:customStyle="1" w:styleId="1BD25D754D9242B8B0B7496F3E52936011">
    <w:name w:val="1BD25D754D9242B8B0B7496F3E52936011"/>
    <w:rsid w:val="007F7754"/>
    <w:rPr>
      <w:rFonts w:ascii="Calibri" w:eastAsia="Times New Roman" w:hAnsi="Calibri" w:cs="Calibri"/>
    </w:rPr>
  </w:style>
  <w:style w:type="paragraph" w:customStyle="1" w:styleId="A0A69245B98341DE9FDB162F281D8B7D11">
    <w:name w:val="A0A69245B98341DE9FDB162F281D8B7D11"/>
    <w:rsid w:val="007F7754"/>
    <w:rPr>
      <w:rFonts w:ascii="Calibri" w:eastAsia="Times New Roman" w:hAnsi="Calibri" w:cs="Calibri"/>
    </w:rPr>
  </w:style>
  <w:style w:type="paragraph" w:customStyle="1" w:styleId="88ADCA31A7B24F89B13D192C80026F1311">
    <w:name w:val="88ADCA31A7B24F89B13D192C80026F1311"/>
    <w:rsid w:val="007F7754"/>
    <w:rPr>
      <w:rFonts w:ascii="Calibri" w:eastAsia="Times New Roman" w:hAnsi="Calibri" w:cs="Calibri"/>
    </w:rPr>
  </w:style>
  <w:style w:type="paragraph" w:customStyle="1" w:styleId="18E2D944E1CB4D3CAEEE1998F476F24611">
    <w:name w:val="18E2D944E1CB4D3CAEEE1998F476F24611"/>
    <w:rsid w:val="007F7754"/>
    <w:rPr>
      <w:rFonts w:ascii="Calibri" w:eastAsia="Times New Roman" w:hAnsi="Calibri" w:cs="Calibri"/>
    </w:rPr>
  </w:style>
  <w:style w:type="paragraph" w:customStyle="1" w:styleId="46290ED9BBF64D6883728C01D94561D511">
    <w:name w:val="46290ED9BBF64D6883728C01D94561D511"/>
    <w:rsid w:val="007F7754"/>
    <w:rPr>
      <w:rFonts w:ascii="Calibri" w:eastAsia="Times New Roman" w:hAnsi="Calibri" w:cs="Calibri"/>
    </w:rPr>
  </w:style>
  <w:style w:type="paragraph" w:customStyle="1" w:styleId="4C63889D825541E28ED1903932E2E7BE11">
    <w:name w:val="4C63889D825541E28ED1903932E2E7BE11"/>
    <w:rsid w:val="007F7754"/>
    <w:rPr>
      <w:rFonts w:ascii="Calibri" w:eastAsia="Times New Roman" w:hAnsi="Calibri" w:cs="Calibri"/>
    </w:rPr>
  </w:style>
  <w:style w:type="paragraph" w:customStyle="1" w:styleId="DB78848AE49245138F4A95CA03BA0FED11">
    <w:name w:val="DB78848AE49245138F4A95CA03BA0FED11"/>
    <w:rsid w:val="007F7754"/>
    <w:rPr>
      <w:rFonts w:ascii="Calibri" w:eastAsia="Times New Roman" w:hAnsi="Calibri" w:cs="Calibri"/>
    </w:rPr>
  </w:style>
  <w:style w:type="paragraph" w:customStyle="1" w:styleId="7281761C8FEE4E4EBFB7B8C2E2505CA411">
    <w:name w:val="7281761C8FEE4E4EBFB7B8C2E2505CA411"/>
    <w:rsid w:val="007F7754"/>
    <w:rPr>
      <w:rFonts w:ascii="Calibri" w:eastAsia="Times New Roman" w:hAnsi="Calibri" w:cs="Calibri"/>
    </w:rPr>
  </w:style>
  <w:style w:type="paragraph" w:customStyle="1" w:styleId="CF4B363AEF5E42F8A9985F6142DA43DE11">
    <w:name w:val="CF4B363AEF5E42F8A9985F6142DA43DE11"/>
    <w:rsid w:val="007F7754"/>
    <w:rPr>
      <w:rFonts w:ascii="Calibri" w:eastAsia="Times New Roman" w:hAnsi="Calibri" w:cs="Calibri"/>
    </w:rPr>
  </w:style>
  <w:style w:type="paragraph" w:customStyle="1" w:styleId="1C31093765414E3EA59463518979BF6F11">
    <w:name w:val="1C31093765414E3EA59463518979BF6F11"/>
    <w:rsid w:val="007F7754"/>
    <w:rPr>
      <w:rFonts w:ascii="Calibri" w:eastAsia="Times New Roman" w:hAnsi="Calibri" w:cs="Calibri"/>
    </w:rPr>
  </w:style>
  <w:style w:type="paragraph" w:customStyle="1" w:styleId="E6F6BC38468A4926952A4A29595144BB11">
    <w:name w:val="E6F6BC38468A4926952A4A29595144BB11"/>
    <w:rsid w:val="007F7754"/>
    <w:rPr>
      <w:rFonts w:ascii="Calibri" w:eastAsia="Times New Roman" w:hAnsi="Calibri" w:cs="Calibri"/>
    </w:rPr>
  </w:style>
  <w:style w:type="paragraph" w:customStyle="1" w:styleId="F9B4FFB75B28484592760676BE26018711">
    <w:name w:val="F9B4FFB75B28484592760676BE26018711"/>
    <w:rsid w:val="007F7754"/>
    <w:rPr>
      <w:rFonts w:ascii="Calibri" w:eastAsia="Times New Roman" w:hAnsi="Calibri" w:cs="Calibri"/>
    </w:rPr>
  </w:style>
  <w:style w:type="paragraph" w:customStyle="1" w:styleId="2C61852B305C4D8B80AAF176B797663111">
    <w:name w:val="2C61852B305C4D8B80AAF176B797663111"/>
    <w:rsid w:val="007F7754"/>
    <w:rPr>
      <w:rFonts w:ascii="Calibri" w:eastAsia="Times New Roman" w:hAnsi="Calibri" w:cs="Calibri"/>
    </w:rPr>
  </w:style>
  <w:style w:type="paragraph" w:customStyle="1" w:styleId="1CE85280BA3047689056E0518AA24E6911">
    <w:name w:val="1CE85280BA3047689056E0518AA24E6911"/>
    <w:rsid w:val="007F7754"/>
    <w:rPr>
      <w:rFonts w:ascii="Calibri" w:eastAsia="Times New Roman" w:hAnsi="Calibri" w:cs="Calibri"/>
    </w:rPr>
  </w:style>
  <w:style w:type="paragraph" w:customStyle="1" w:styleId="D6FD9827EBB64FE4B52F4B58B1DF5EC811">
    <w:name w:val="D6FD9827EBB64FE4B52F4B58B1DF5EC811"/>
    <w:rsid w:val="007F7754"/>
    <w:rPr>
      <w:rFonts w:ascii="Calibri" w:eastAsia="Times New Roman" w:hAnsi="Calibri" w:cs="Calibri"/>
    </w:rPr>
  </w:style>
  <w:style w:type="paragraph" w:customStyle="1" w:styleId="06E5613E9C86459AB49DC63E7944DC5A11">
    <w:name w:val="06E5613E9C86459AB49DC63E7944DC5A11"/>
    <w:rsid w:val="007F7754"/>
    <w:rPr>
      <w:rFonts w:ascii="Calibri" w:eastAsia="Times New Roman" w:hAnsi="Calibri" w:cs="Calibri"/>
    </w:rPr>
  </w:style>
  <w:style w:type="paragraph" w:customStyle="1" w:styleId="9976FD907AFD461C92F73F5A7454A04D11">
    <w:name w:val="9976FD907AFD461C92F73F5A7454A04D11"/>
    <w:rsid w:val="007F7754"/>
    <w:rPr>
      <w:rFonts w:ascii="Calibri" w:eastAsia="Times New Roman" w:hAnsi="Calibri" w:cs="Calibri"/>
    </w:rPr>
  </w:style>
  <w:style w:type="paragraph" w:customStyle="1" w:styleId="F31D042135434EF387E348B92350BF1111">
    <w:name w:val="F31D042135434EF387E348B92350BF1111"/>
    <w:rsid w:val="007F7754"/>
    <w:rPr>
      <w:rFonts w:ascii="Calibri" w:eastAsia="Times New Roman" w:hAnsi="Calibri" w:cs="Calibri"/>
    </w:rPr>
  </w:style>
  <w:style w:type="paragraph" w:customStyle="1" w:styleId="54A2E43126764B4187C6E41BF7A3894111">
    <w:name w:val="54A2E43126764B4187C6E41BF7A3894111"/>
    <w:rsid w:val="007F7754"/>
    <w:rPr>
      <w:rFonts w:ascii="Calibri" w:eastAsia="Times New Roman" w:hAnsi="Calibri" w:cs="Calibri"/>
    </w:rPr>
  </w:style>
  <w:style w:type="paragraph" w:customStyle="1" w:styleId="E99FD2C0ABEA4B5C87B0627C3E8FBEFC11">
    <w:name w:val="E99FD2C0ABEA4B5C87B0627C3E8FBEFC11"/>
    <w:rsid w:val="007F7754"/>
    <w:rPr>
      <w:rFonts w:ascii="Calibri" w:eastAsia="Times New Roman" w:hAnsi="Calibri" w:cs="Calibri"/>
    </w:rPr>
  </w:style>
  <w:style w:type="paragraph" w:customStyle="1" w:styleId="38A984CD16214F96B4923C531C98455E11">
    <w:name w:val="38A984CD16214F96B4923C531C98455E11"/>
    <w:rsid w:val="007F7754"/>
    <w:rPr>
      <w:rFonts w:ascii="Calibri" w:eastAsia="Times New Roman" w:hAnsi="Calibri" w:cs="Calibri"/>
    </w:rPr>
  </w:style>
  <w:style w:type="paragraph" w:customStyle="1" w:styleId="D3CE9FA6C7B34AD6914509F94888B78811">
    <w:name w:val="D3CE9FA6C7B34AD6914509F94888B78811"/>
    <w:rsid w:val="007F7754"/>
    <w:rPr>
      <w:rFonts w:ascii="Calibri" w:eastAsia="Times New Roman" w:hAnsi="Calibri" w:cs="Calibri"/>
    </w:rPr>
  </w:style>
  <w:style w:type="paragraph" w:customStyle="1" w:styleId="A92F74BF98CF42B7A9BC1F2B1623D74B11">
    <w:name w:val="A92F74BF98CF42B7A9BC1F2B1623D74B11"/>
    <w:rsid w:val="007F7754"/>
    <w:rPr>
      <w:rFonts w:ascii="Calibri" w:eastAsia="Times New Roman" w:hAnsi="Calibri" w:cs="Calibri"/>
    </w:rPr>
  </w:style>
  <w:style w:type="paragraph" w:customStyle="1" w:styleId="7618BC8076D94BE6B6C12C7F0C8CDA2F11">
    <w:name w:val="7618BC8076D94BE6B6C12C7F0C8CDA2F11"/>
    <w:rsid w:val="007F7754"/>
    <w:rPr>
      <w:rFonts w:ascii="Calibri" w:eastAsia="Times New Roman" w:hAnsi="Calibri" w:cs="Calibri"/>
    </w:rPr>
  </w:style>
  <w:style w:type="paragraph" w:customStyle="1" w:styleId="172E134975D0488996F76E101C41766A11">
    <w:name w:val="172E134975D0488996F76E101C41766A11"/>
    <w:rsid w:val="007F7754"/>
    <w:rPr>
      <w:rFonts w:ascii="Calibri" w:eastAsia="Times New Roman" w:hAnsi="Calibri" w:cs="Calibri"/>
    </w:rPr>
  </w:style>
  <w:style w:type="paragraph" w:customStyle="1" w:styleId="2A1FAE39456D44719C755E33F448203C11">
    <w:name w:val="2A1FAE39456D44719C755E33F448203C11"/>
    <w:rsid w:val="007F7754"/>
    <w:rPr>
      <w:rFonts w:ascii="Calibri" w:eastAsia="Times New Roman" w:hAnsi="Calibri" w:cs="Calibri"/>
    </w:rPr>
  </w:style>
  <w:style w:type="paragraph" w:customStyle="1" w:styleId="1A39600CC7A54CB19A3B76E515ABE6C911">
    <w:name w:val="1A39600CC7A54CB19A3B76E515ABE6C911"/>
    <w:rsid w:val="007F7754"/>
    <w:rPr>
      <w:rFonts w:ascii="Calibri" w:eastAsia="Times New Roman" w:hAnsi="Calibri" w:cs="Calibri"/>
    </w:rPr>
  </w:style>
  <w:style w:type="paragraph" w:customStyle="1" w:styleId="85CE910F76664357AD12EF398E9196F811">
    <w:name w:val="85CE910F76664357AD12EF398E9196F811"/>
    <w:rsid w:val="007F7754"/>
    <w:rPr>
      <w:rFonts w:ascii="Calibri" w:eastAsia="Times New Roman" w:hAnsi="Calibri" w:cs="Calibri"/>
    </w:rPr>
  </w:style>
  <w:style w:type="paragraph" w:customStyle="1" w:styleId="39F3760D717A44688649A1EE199D008B11">
    <w:name w:val="39F3760D717A44688649A1EE199D008B11"/>
    <w:rsid w:val="007F7754"/>
    <w:rPr>
      <w:rFonts w:ascii="Calibri" w:eastAsia="Times New Roman" w:hAnsi="Calibri" w:cs="Calibri"/>
    </w:rPr>
  </w:style>
  <w:style w:type="paragraph" w:customStyle="1" w:styleId="50280DD7A917481887FFC583A8627C7311">
    <w:name w:val="50280DD7A917481887FFC583A8627C7311"/>
    <w:rsid w:val="007F7754"/>
    <w:rPr>
      <w:rFonts w:ascii="Calibri" w:eastAsia="Times New Roman" w:hAnsi="Calibri" w:cs="Calibri"/>
    </w:rPr>
  </w:style>
  <w:style w:type="paragraph" w:customStyle="1" w:styleId="C660AD87EDDC4A7E8118F8B56C7F1D2A11">
    <w:name w:val="C660AD87EDDC4A7E8118F8B56C7F1D2A11"/>
    <w:rsid w:val="007F7754"/>
    <w:rPr>
      <w:rFonts w:ascii="Calibri" w:eastAsia="Times New Roman" w:hAnsi="Calibri" w:cs="Calibri"/>
    </w:rPr>
  </w:style>
  <w:style w:type="paragraph" w:customStyle="1" w:styleId="F1F1C91DC85A487BAFC0D4FC757B0B6211">
    <w:name w:val="F1F1C91DC85A487BAFC0D4FC757B0B6211"/>
    <w:rsid w:val="007F7754"/>
    <w:rPr>
      <w:rFonts w:ascii="Calibri" w:eastAsia="Times New Roman" w:hAnsi="Calibri" w:cs="Calibri"/>
    </w:rPr>
  </w:style>
  <w:style w:type="paragraph" w:customStyle="1" w:styleId="DB6F7CD46D20408B9DB652357358CB2611">
    <w:name w:val="DB6F7CD46D20408B9DB652357358CB2611"/>
    <w:rsid w:val="007F7754"/>
    <w:rPr>
      <w:rFonts w:ascii="Calibri" w:eastAsia="Times New Roman" w:hAnsi="Calibri" w:cs="Calibri"/>
    </w:rPr>
  </w:style>
  <w:style w:type="paragraph" w:customStyle="1" w:styleId="43E36EE3F5BB4D619CC45A3497FF504C11">
    <w:name w:val="43E36EE3F5BB4D619CC45A3497FF504C11"/>
    <w:rsid w:val="007F7754"/>
    <w:rPr>
      <w:rFonts w:ascii="Calibri" w:eastAsia="Times New Roman" w:hAnsi="Calibri" w:cs="Calibri"/>
    </w:rPr>
  </w:style>
  <w:style w:type="paragraph" w:customStyle="1" w:styleId="B66AFEF372204706AA04F52418D9827811">
    <w:name w:val="B66AFEF372204706AA04F52418D9827811"/>
    <w:rsid w:val="007F7754"/>
    <w:rPr>
      <w:rFonts w:ascii="Calibri" w:eastAsia="Times New Roman" w:hAnsi="Calibri" w:cs="Calibri"/>
    </w:rPr>
  </w:style>
  <w:style w:type="paragraph" w:customStyle="1" w:styleId="06BB752B8A464A03952C04311944219C11">
    <w:name w:val="06BB752B8A464A03952C04311944219C11"/>
    <w:rsid w:val="007F7754"/>
    <w:rPr>
      <w:rFonts w:ascii="Calibri" w:eastAsia="Times New Roman" w:hAnsi="Calibri" w:cs="Calibri"/>
    </w:rPr>
  </w:style>
  <w:style w:type="paragraph" w:customStyle="1" w:styleId="189D750BF1884E8AA9E5ED930C81041F11">
    <w:name w:val="189D750BF1884E8AA9E5ED930C81041F11"/>
    <w:rsid w:val="007F7754"/>
    <w:rPr>
      <w:rFonts w:ascii="Calibri" w:eastAsia="Times New Roman" w:hAnsi="Calibri" w:cs="Calibri"/>
    </w:rPr>
  </w:style>
  <w:style w:type="paragraph" w:customStyle="1" w:styleId="107E9EDBF5324BF1A7C52CE5C5708D6F10">
    <w:name w:val="107E9EDBF5324BF1A7C52CE5C5708D6F10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053933702704FC0B6E7C41E0961579C6">
    <w:name w:val="B053933702704FC0B6E7C41E0961579C6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307FEF57269459BAEE8D8BD5D9DD3039">
    <w:name w:val="2307FEF57269459BAEE8D8BD5D9DD3039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9CC3580790A042AAB4361C3435EAFFE06">
    <w:name w:val="9CC3580790A042AAB4361C3435EAFFE06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6E096F473F54C4DB614F7EB5465F1247">
    <w:name w:val="26E096F473F54C4DB614F7EB5465F1247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17B7A6A86A94A88B20E5A78E3E17CFD6">
    <w:name w:val="E17B7A6A86A94A88B20E5A78E3E17CFD6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BFB0D844033D4E9EB42F8A421924304D6">
    <w:name w:val="BFB0D844033D4E9EB42F8A421924304D6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D77D0C6E0AF4C37AE6726F2AC41C2605">
    <w:name w:val="ED77D0C6E0AF4C37AE6726F2AC41C2605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421F9A8565334B419276CA746F1D509F5">
    <w:name w:val="421F9A8565334B419276CA746F1D509F5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2A2C11323574E399736E67F9504E95B4">
    <w:name w:val="B2A2C11323574E399736E67F9504E95B4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13347AB3CA7048FA8C312DFCC76A8C394">
    <w:name w:val="13347AB3CA7048FA8C312DFCC76A8C394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ACFF39743C3241E8B6BE4E5B9860AB2E4">
    <w:name w:val="ACFF39743C3241E8B6BE4E5B9860AB2E4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1192F4C9152E4F78A2F38BAFCF6816AB3">
    <w:name w:val="1192F4C9152E4F78A2F38BAFCF6816AB3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448D8CA69723403D9FFB4A770F14CA793">
    <w:name w:val="448D8CA69723403D9FFB4A770F14CA793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47CD0EA491DD458AAC832207C145813C2">
    <w:name w:val="47CD0EA491DD458AAC832207C145813C2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8BB8732BA936439A868EC0C9535014922">
    <w:name w:val="8BB8732BA936439A868EC0C9535014922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704E2B480B8C477EBD911611156EBCA92">
    <w:name w:val="704E2B480B8C477EBD911611156EBCA92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7337ECAC8DC7480EAE09A66C5FB521522">
    <w:name w:val="7337ECAC8DC7480EAE09A66C5FB521522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30F8885D8E2C4A3B8D8C993694B68C4C2">
    <w:name w:val="30F8885D8E2C4A3B8D8C993694B68C4C2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51B8A30168894196A21E05A3D566BDB92">
    <w:name w:val="51B8A30168894196A21E05A3D566BDB92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E73963E40DE8458891B4C3276FFBB5B41">
    <w:name w:val="E73963E40DE8458891B4C3276FFBB5B4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9A3BDC33B66944958704F82EEFA1C40C1">
    <w:name w:val="9A3BDC33B66944958704F82EEFA1C40C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30A5F8A8CF454F199A9B52DE5B04D93C1">
    <w:name w:val="30A5F8A8CF454F199A9B52DE5B04D93C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4CD5D0D9C914835AC2A8E09AAABF0CE1">
    <w:name w:val="24CD5D0D9C914835AC2A8E09AAABF0CE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F8BC745218C24234B474FBD42D9FAC861">
    <w:name w:val="F8BC745218C24234B474FBD42D9FAC86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E3CC70263BF74475B1B8B29EF0F25C211">
    <w:name w:val="E3CC70263BF74475B1B8B29EF0F25C21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BBB876F5436B4175A28FFC25805AAC3F1">
    <w:name w:val="BBB876F5436B4175A28FFC25805AAC3F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638D65BDF3F44444BCBEC45C663370521">
    <w:name w:val="638D65BDF3F44444BCBEC45C66337052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6A25E4D6564847CC9015D015F84CDBF11">
    <w:name w:val="6A25E4D6564847CC9015D015F84CDBF1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F2E4BBC621BF48A58209DEF1D0C5E50B19">
    <w:name w:val="F2E4BBC621BF48A58209DEF1D0C5E50B19"/>
    <w:rsid w:val="007F7754"/>
    <w:rPr>
      <w:rFonts w:ascii="Calibri" w:eastAsia="Times New Roman" w:hAnsi="Calibri" w:cs="Calibri"/>
    </w:rPr>
  </w:style>
  <w:style w:type="paragraph" w:customStyle="1" w:styleId="AF5AEF543E8648D3B003111D049F6F1C13">
    <w:name w:val="AF5AEF543E8648D3B003111D049F6F1C13"/>
    <w:rsid w:val="007F7754"/>
    <w:rPr>
      <w:rFonts w:ascii="Calibri" w:eastAsia="Times New Roman" w:hAnsi="Calibri" w:cs="Calibri"/>
    </w:rPr>
  </w:style>
  <w:style w:type="paragraph" w:customStyle="1" w:styleId="EFFCAB1EC1B141A2AFB73B634C95B06E15">
    <w:name w:val="EFFCAB1EC1B141A2AFB73B634C95B06E15"/>
    <w:rsid w:val="007F7754"/>
    <w:rPr>
      <w:rFonts w:ascii="Calibri" w:eastAsia="Times New Roman" w:hAnsi="Calibri" w:cs="Calibri"/>
    </w:rPr>
  </w:style>
  <w:style w:type="paragraph" w:customStyle="1" w:styleId="B5C382BEBAC34B61BA487CAC2986739B17">
    <w:name w:val="B5C382BEBAC34B61BA487CAC2986739B17"/>
    <w:rsid w:val="007F7754"/>
    <w:rPr>
      <w:rFonts w:ascii="Calibri" w:eastAsia="Times New Roman" w:hAnsi="Calibri" w:cs="Calibri"/>
    </w:rPr>
  </w:style>
  <w:style w:type="paragraph" w:customStyle="1" w:styleId="533EBD5644B544AFBC1BBF895BEC7DDF12">
    <w:name w:val="533EBD5644B544AFBC1BBF895BEC7DDF12"/>
    <w:rsid w:val="007F7754"/>
    <w:rPr>
      <w:rFonts w:ascii="Calibri" w:eastAsia="Times New Roman" w:hAnsi="Calibri" w:cs="Calibri"/>
    </w:rPr>
  </w:style>
  <w:style w:type="paragraph" w:customStyle="1" w:styleId="42F5319199F244C89492BE0D0F9B735412">
    <w:name w:val="42F5319199F244C89492BE0D0F9B735412"/>
    <w:rsid w:val="007F7754"/>
    <w:rPr>
      <w:rFonts w:ascii="Calibri" w:eastAsia="Times New Roman" w:hAnsi="Calibri" w:cs="Calibri"/>
    </w:rPr>
  </w:style>
  <w:style w:type="paragraph" w:customStyle="1" w:styleId="3E54AA0BEE174FCA9F9353E198ACC75F12">
    <w:name w:val="3E54AA0BEE174FCA9F9353E198ACC75F12"/>
    <w:rsid w:val="007F7754"/>
    <w:rPr>
      <w:rFonts w:ascii="Calibri" w:eastAsia="Times New Roman" w:hAnsi="Calibri" w:cs="Calibri"/>
    </w:rPr>
  </w:style>
  <w:style w:type="paragraph" w:customStyle="1" w:styleId="DEF45BA0615F42679BC4183CBD12186312">
    <w:name w:val="DEF45BA0615F42679BC4183CBD12186312"/>
    <w:rsid w:val="007F7754"/>
    <w:rPr>
      <w:rFonts w:ascii="Calibri" w:eastAsia="Times New Roman" w:hAnsi="Calibri" w:cs="Calibri"/>
    </w:rPr>
  </w:style>
  <w:style w:type="paragraph" w:customStyle="1" w:styleId="C26E22C0FBCE49A4A78466A710702FFE12">
    <w:name w:val="C26E22C0FBCE49A4A78466A710702FFE12"/>
    <w:rsid w:val="007F7754"/>
    <w:rPr>
      <w:rFonts w:ascii="Calibri" w:eastAsia="Times New Roman" w:hAnsi="Calibri" w:cs="Calibri"/>
    </w:rPr>
  </w:style>
  <w:style w:type="paragraph" w:customStyle="1" w:styleId="B3B17B0866A540FDB99A0CF7B744D5D912">
    <w:name w:val="B3B17B0866A540FDB99A0CF7B744D5D912"/>
    <w:rsid w:val="007F7754"/>
    <w:rPr>
      <w:rFonts w:ascii="Calibri" w:eastAsia="Times New Roman" w:hAnsi="Calibri" w:cs="Calibri"/>
    </w:rPr>
  </w:style>
  <w:style w:type="paragraph" w:customStyle="1" w:styleId="F848E6C9226C431F84E47FAD103ECFE912">
    <w:name w:val="F848E6C9226C431F84E47FAD103ECFE912"/>
    <w:rsid w:val="007F7754"/>
    <w:rPr>
      <w:rFonts w:ascii="Calibri" w:eastAsia="Times New Roman" w:hAnsi="Calibri" w:cs="Calibri"/>
    </w:rPr>
  </w:style>
  <w:style w:type="paragraph" w:customStyle="1" w:styleId="E582C9DFE01440AA8DF4E35941A9871812">
    <w:name w:val="E582C9DFE01440AA8DF4E35941A9871812"/>
    <w:rsid w:val="007F7754"/>
    <w:rPr>
      <w:rFonts w:ascii="Calibri" w:eastAsia="Times New Roman" w:hAnsi="Calibri" w:cs="Calibri"/>
    </w:rPr>
  </w:style>
  <w:style w:type="paragraph" w:customStyle="1" w:styleId="560B4FA2C8F44223A56122DC1C1AA5EA12">
    <w:name w:val="560B4FA2C8F44223A56122DC1C1AA5EA12"/>
    <w:rsid w:val="007F7754"/>
    <w:rPr>
      <w:rFonts w:ascii="Calibri" w:eastAsia="Times New Roman" w:hAnsi="Calibri" w:cs="Calibri"/>
    </w:rPr>
  </w:style>
  <w:style w:type="paragraph" w:customStyle="1" w:styleId="F72D666B2FF54DB08549DE1DB46C4DCB12">
    <w:name w:val="F72D666B2FF54DB08549DE1DB46C4DCB12"/>
    <w:rsid w:val="007F7754"/>
    <w:rPr>
      <w:rFonts w:ascii="Calibri" w:eastAsia="Times New Roman" w:hAnsi="Calibri" w:cs="Calibri"/>
    </w:rPr>
  </w:style>
  <w:style w:type="paragraph" w:customStyle="1" w:styleId="F2D13A7247F74308A98B34B6F74BA1A212">
    <w:name w:val="F2D13A7247F74308A98B34B6F74BA1A212"/>
    <w:rsid w:val="007F7754"/>
    <w:rPr>
      <w:rFonts w:ascii="Calibri" w:eastAsia="Times New Roman" w:hAnsi="Calibri" w:cs="Calibri"/>
    </w:rPr>
  </w:style>
  <w:style w:type="paragraph" w:customStyle="1" w:styleId="8C23933E93774DCFA97BF9B88D608D4C12">
    <w:name w:val="8C23933E93774DCFA97BF9B88D608D4C12"/>
    <w:rsid w:val="007F7754"/>
    <w:rPr>
      <w:rFonts w:ascii="Calibri" w:eastAsia="Times New Roman" w:hAnsi="Calibri" w:cs="Calibri"/>
    </w:rPr>
  </w:style>
  <w:style w:type="paragraph" w:customStyle="1" w:styleId="5E1E1147C1094AF0A248F6297B76518D12">
    <w:name w:val="5E1E1147C1094AF0A248F6297B76518D12"/>
    <w:rsid w:val="007F7754"/>
    <w:rPr>
      <w:rFonts w:ascii="Calibri" w:eastAsia="Times New Roman" w:hAnsi="Calibri" w:cs="Calibri"/>
    </w:rPr>
  </w:style>
  <w:style w:type="paragraph" w:customStyle="1" w:styleId="FF5570E3891C4BAC8C6D89499C2218CB12">
    <w:name w:val="FF5570E3891C4BAC8C6D89499C2218CB12"/>
    <w:rsid w:val="007F7754"/>
    <w:rPr>
      <w:rFonts w:ascii="Calibri" w:eastAsia="Times New Roman" w:hAnsi="Calibri" w:cs="Calibri"/>
    </w:rPr>
  </w:style>
  <w:style w:type="paragraph" w:customStyle="1" w:styleId="E5D5A3A66E974D258F0B9F4F22EA3B9312">
    <w:name w:val="E5D5A3A66E974D258F0B9F4F22EA3B9312"/>
    <w:rsid w:val="007F7754"/>
    <w:rPr>
      <w:rFonts w:ascii="Calibri" w:eastAsia="Times New Roman" w:hAnsi="Calibri" w:cs="Calibri"/>
    </w:rPr>
  </w:style>
  <w:style w:type="paragraph" w:customStyle="1" w:styleId="0AC19391BFE049DA9290831E5301021C12">
    <w:name w:val="0AC19391BFE049DA9290831E5301021C12"/>
    <w:rsid w:val="007F7754"/>
    <w:rPr>
      <w:rFonts w:ascii="Calibri" w:eastAsia="Times New Roman" w:hAnsi="Calibri" w:cs="Calibri"/>
    </w:rPr>
  </w:style>
  <w:style w:type="paragraph" w:customStyle="1" w:styleId="97364F7B6F7A4FE19C537CB7D5EFFC5312">
    <w:name w:val="97364F7B6F7A4FE19C537CB7D5EFFC5312"/>
    <w:rsid w:val="007F7754"/>
    <w:rPr>
      <w:rFonts w:ascii="Calibri" w:eastAsia="Times New Roman" w:hAnsi="Calibri" w:cs="Calibri"/>
    </w:rPr>
  </w:style>
  <w:style w:type="paragraph" w:customStyle="1" w:styleId="7EDEFCF495CD4A0F92382AD0841DB9D512">
    <w:name w:val="7EDEFCF495CD4A0F92382AD0841DB9D512"/>
    <w:rsid w:val="007F7754"/>
    <w:rPr>
      <w:rFonts w:ascii="Calibri" w:eastAsia="Times New Roman" w:hAnsi="Calibri" w:cs="Calibri"/>
    </w:rPr>
  </w:style>
  <w:style w:type="paragraph" w:customStyle="1" w:styleId="C0ACE3BDE2244E499A77888C08F6FCF612">
    <w:name w:val="C0ACE3BDE2244E499A77888C08F6FCF612"/>
    <w:rsid w:val="007F7754"/>
    <w:rPr>
      <w:rFonts w:ascii="Calibri" w:eastAsia="Times New Roman" w:hAnsi="Calibri" w:cs="Calibri"/>
    </w:rPr>
  </w:style>
  <w:style w:type="paragraph" w:customStyle="1" w:styleId="9C1F3A2DA49745C29682A609BE73D33C12">
    <w:name w:val="9C1F3A2DA49745C29682A609BE73D33C12"/>
    <w:rsid w:val="007F7754"/>
    <w:rPr>
      <w:rFonts w:ascii="Calibri" w:eastAsia="Times New Roman" w:hAnsi="Calibri" w:cs="Calibri"/>
    </w:rPr>
  </w:style>
  <w:style w:type="paragraph" w:customStyle="1" w:styleId="2051F943E68F42D8BEC7091EA425167B12">
    <w:name w:val="2051F943E68F42D8BEC7091EA425167B12"/>
    <w:rsid w:val="007F7754"/>
    <w:rPr>
      <w:rFonts w:ascii="Calibri" w:eastAsia="Times New Roman" w:hAnsi="Calibri" w:cs="Calibri"/>
    </w:rPr>
  </w:style>
  <w:style w:type="paragraph" w:customStyle="1" w:styleId="BF6D5A959DF04489ADBB0B8B3193249312">
    <w:name w:val="BF6D5A959DF04489ADBB0B8B3193249312"/>
    <w:rsid w:val="007F7754"/>
    <w:rPr>
      <w:rFonts w:ascii="Calibri" w:eastAsia="Times New Roman" w:hAnsi="Calibri" w:cs="Calibri"/>
    </w:rPr>
  </w:style>
  <w:style w:type="paragraph" w:customStyle="1" w:styleId="87724B2A7D634B3E8361604078B8DD9B12">
    <w:name w:val="87724B2A7D634B3E8361604078B8DD9B12"/>
    <w:rsid w:val="007F7754"/>
    <w:rPr>
      <w:rFonts w:ascii="Calibri" w:eastAsia="Times New Roman" w:hAnsi="Calibri" w:cs="Calibri"/>
    </w:rPr>
  </w:style>
  <w:style w:type="paragraph" w:customStyle="1" w:styleId="DFD7FBCA753D4794B7001CC993C3296812">
    <w:name w:val="DFD7FBCA753D4794B7001CC993C3296812"/>
    <w:rsid w:val="007F7754"/>
    <w:rPr>
      <w:rFonts w:ascii="Calibri" w:eastAsia="Times New Roman" w:hAnsi="Calibri" w:cs="Calibri"/>
    </w:rPr>
  </w:style>
  <w:style w:type="paragraph" w:customStyle="1" w:styleId="7148EF32381F456CBC5FC710A80298C112">
    <w:name w:val="7148EF32381F456CBC5FC710A80298C112"/>
    <w:rsid w:val="007F7754"/>
    <w:rPr>
      <w:rFonts w:ascii="Calibri" w:eastAsia="Times New Roman" w:hAnsi="Calibri" w:cs="Calibri"/>
    </w:rPr>
  </w:style>
  <w:style w:type="paragraph" w:customStyle="1" w:styleId="73137F8421014A2B972AF4A0A97C4A9512">
    <w:name w:val="73137F8421014A2B972AF4A0A97C4A9512"/>
    <w:rsid w:val="007F7754"/>
    <w:rPr>
      <w:rFonts w:ascii="Calibri" w:eastAsia="Times New Roman" w:hAnsi="Calibri" w:cs="Calibri"/>
    </w:rPr>
  </w:style>
  <w:style w:type="paragraph" w:customStyle="1" w:styleId="ECE6A58578E94AA5B680CA9E0B60925712">
    <w:name w:val="ECE6A58578E94AA5B680CA9E0B60925712"/>
    <w:rsid w:val="007F7754"/>
    <w:rPr>
      <w:rFonts w:ascii="Calibri" w:eastAsia="Times New Roman" w:hAnsi="Calibri" w:cs="Calibri"/>
    </w:rPr>
  </w:style>
  <w:style w:type="paragraph" w:customStyle="1" w:styleId="F5343860FB3C4303A2A66BC38503235912">
    <w:name w:val="F5343860FB3C4303A2A66BC38503235912"/>
    <w:rsid w:val="007F7754"/>
    <w:rPr>
      <w:rFonts w:ascii="Calibri" w:eastAsia="Times New Roman" w:hAnsi="Calibri" w:cs="Calibri"/>
    </w:rPr>
  </w:style>
  <w:style w:type="paragraph" w:customStyle="1" w:styleId="08BDF47A740A41D283C1FDD70CFAA25C12">
    <w:name w:val="08BDF47A740A41D283C1FDD70CFAA25C12"/>
    <w:rsid w:val="007F7754"/>
    <w:rPr>
      <w:rFonts w:ascii="Calibri" w:eastAsia="Times New Roman" w:hAnsi="Calibri" w:cs="Calibri"/>
    </w:rPr>
  </w:style>
  <w:style w:type="paragraph" w:customStyle="1" w:styleId="9C5785B0104A4C07B0BED7DD3ADB4DD112">
    <w:name w:val="9C5785B0104A4C07B0BED7DD3ADB4DD112"/>
    <w:rsid w:val="007F7754"/>
    <w:rPr>
      <w:rFonts w:ascii="Calibri" w:eastAsia="Times New Roman" w:hAnsi="Calibri" w:cs="Calibri"/>
    </w:rPr>
  </w:style>
  <w:style w:type="paragraph" w:customStyle="1" w:styleId="DA13D16A1B6A44E4B42FC8DA9011A14812">
    <w:name w:val="DA13D16A1B6A44E4B42FC8DA9011A14812"/>
    <w:rsid w:val="007F7754"/>
    <w:rPr>
      <w:rFonts w:ascii="Calibri" w:eastAsia="Times New Roman" w:hAnsi="Calibri" w:cs="Calibri"/>
    </w:rPr>
  </w:style>
  <w:style w:type="paragraph" w:customStyle="1" w:styleId="522E8A9358A3480092F959B0BA8463E212">
    <w:name w:val="522E8A9358A3480092F959B0BA8463E212"/>
    <w:rsid w:val="007F7754"/>
    <w:rPr>
      <w:rFonts w:ascii="Calibri" w:eastAsia="Times New Roman" w:hAnsi="Calibri" w:cs="Calibri"/>
    </w:rPr>
  </w:style>
  <w:style w:type="paragraph" w:customStyle="1" w:styleId="1BD25D754D9242B8B0B7496F3E52936012">
    <w:name w:val="1BD25D754D9242B8B0B7496F3E52936012"/>
    <w:rsid w:val="007F7754"/>
    <w:rPr>
      <w:rFonts w:ascii="Calibri" w:eastAsia="Times New Roman" w:hAnsi="Calibri" w:cs="Calibri"/>
    </w:rPr>
  </w:style>
  <w:style w:type="paragraph" w:customStyle="1" w:styleId="A0A69245B98341DE9FDB162F281D8B7D12">
    <w:name w:val="A0A69245B98341DE9FDB162F281D8B7D12"/>
    <w:rsid w:val="007F7754"/>
    <w:rPr>
      <w:rFonts w:ascii="Calibri" w:eastAsia="Times New Roman" w:hAnsi="Calibri" w:cs="Calibri"/>
    </w:rPr>
  </w:style>
  <w:style w:type="paragraph" w:customStyle="1" w:styleId="88ADCA31A7B24F89B13D192C80026F1312">
    <w:name w:val="88ADCA31A7B24F89B13D192C80026F1312"/>
    <w:rsid w:val="007F7754"/>
    <w:rPr>
      <w:rFonts w:ascii="Calibri" w:eastAsia="Times New Roman" w:hAnsi="Calibri" w:cs="Calibri"/>
    </w:rPr>
  </w:style>
  <w:style w:type="paragraph" w:customStyle="1" w:styleId="18E2D944E1CB4D3CAEEE1998F476F24612">
    <w:name w:val="18E2D944E1CB4D3CAEEE1998F476F24612"/>
    <w:rsid w:val="007F7754"/>
    <w:rPr>
      <w:rFonts w:ascii="Calibri" w:eastAsia="Times New Roman" w:hAnsi="Calibri" w:cs="Calibri"/>
    </w:rPr>
  </w:style>
  <w:style w:type="paragraph" w:customStyle="1" w:styleId="46290ED9BBF64D6883728C01D94561D512">
    <w:name w:val="46290ED9BBF64D6883728C01D94561D512"/>
    <w:rsid w:val="007F7754"/>
    <w:rPr>
      <w:rFonts w:ascii="Calibri" w:eastAsia="Times New Roman" w:hAnsi="Calibri" w:cs="Calibri"/>
    </w:rPr>
  </w:style>
  <w:style w:type="paragraph" w:customStyle="1" w:styleId="4C63889D825541E28ED1903932E2E7BE12">
    <w:name w:val="4C63889D825541E28ED1903932E2E7BE12"/>
    <w:rsid w:val="007F7754"/>
    <w:rPr>
      <w:rFonts w:ascii="Calibri" w:eastAsia="Times New Roman" w:hAnsi="Calibri" w:cs="Calibri"/>
    </w:rPr>
  </w:style>
  <w:style w:type="paragraph" w:customStyle="1" w:styleId="DB78848AE49245138F4A95CA03BA0FED12">
    <w:name w:val="DB78848AE49245138F4A95CA03BA0FED12"/>
    <w:rsid w:val="007F7754"/>
    <w:rPr>
      <w:rFonts w:ascii="Calibri" w:eastAsia="Times New Roman" w:hAnsi="Calibri" w:cs="Calibri"/>
    </w:rPr>
  </w:style>
  <w:style w:type="paragraph" w:customStyle="1" w:styleId="7281761C8FEE4E4EBFB7B8C2E2505CA412">
    <w:name w:val="7281761C8FEE4E4EBFB7B8C2E2505CA412"/>
    <w:rsid w:val="007F7754"/>
    <w:rPr>
      <w:rFonts w:ascii="Calibri" w:eastAsia="Times New Roman" w:hAnsi="Calibri" w:cs="Calibri"/>
    </w:rPr>
  </w:style>
  <w:style w:type="paragraph" w:customStyle="1" w:styleId="CF4B363AEF5E42F8A9985F6142DA43DE12">
    <w:name w:val="CF4B363AEF5E42F8A9985F6142DA43DE12"/>
    <w:rsid w:val="007F7754"/>
    <w:rPr>
      <w:rFonts w:ascii="Calibri" w:eastAsia="Times New Roman" w:hAnsi="Calibri" w:cs="Calibri"/>
    </w:rPr>
  </w:style>
  <w:style w:type="paragraph" w:customStyle="1" w:styleId="1C31093765414E3EA59463518979BF6F12">
    <w:name w:val="1C31093765414E3EA59463518979BF6F12"/>
    <w:rsid w:val="007F7754"/>
    <w:rPr>
      <w:rFonts w:ascii="Calibri" w:eastAsia="Times New Roman" w:hAnsi="Calibri" w:cs="Calibri"/>
    </w:rPr>
  </w:style>
  <w:style w:type="paragraph" w:customStyle="1" w:styleId="E6F6BC38468A4926952A4A29595144BB12">
    <w:name w:val="E6F6BC38468A4926952A4A29595144BB12"/>
    <w:rsid w:val="007F7754"/>
    <w:rPr>
      <w:rFonts w:ascii="Calibri" w:eastAsia="Times New Roman" w:hAnsi="Calibri" w:cs="Calibri"/>
    </w:rPr>
  </w:style>
  <w:style w:type="paragraph" w:customStyle="1" w:styleId="F9B4FFB75B28484592760676BE26018712">
    <w:name w:val="F9B4FFB75B28484592760676BE26018712"/>
    <w:rsid w:val="007F7754"/>
    <w:rPr>
      <w:rFonts w:ascii="Calibri" w:eastAsia="Times New Roman" w:hAnsi="Calibri" w:cs="Calibri"/>
    </w:rPr>
  </w:style>
  <w:style w:type="paragraph" w:customStyle="1" w:styleId="2C61852B305C4D8B80AAF176B797663112">
    <w:name w:val="2C61852B305C4D8B80AAF176B797663112"/>
    <w:rsid w:val="007F7754"/>
    <w:rPr>
      <w:rFonts w:ascii="Calibri" w:eastAsia="Times New Roman" w:hAnsi="Calibri" w:cs="Calibri"/>
    </w:rPr>
  </w:style>
  <w:style w:type="paragraph" w:customStyle="1" w:styleId="1CE85280BA3047689056E0518AA24E6912">
    <w:name w:val="1CE85280BA3047689056E0518AA24E6912"/>
    <w:rsid w:val="007F7754"/>
    <w:rPr>
      <w:rFonts w:ascii="Calibri" w:eastAsia="Times New Roman" w:hAnsi="Calibri" w:cs="Calibri"/>
    </w:rPr>
  </w:style>
  <w:style w:type="paragraph" w:customStyle="1" w:styleId="D6FD9827EBB64FE4B52F4B58B1DF5EC812">
    <w:name w:val="D6FD9827EBB64FE4B52F4B58B1DF5EC812"/>
    <w:rsid w:val="007F7754"/>
    <w:rPr>
      <w:rFonts w:ascii="Calibri" w:eastAsia="Times New Roman" w:hAnsi="Calibri" w:cs="Calibri"/>
    </w:rPr>
  </w:style>
  <w:style w:type="paragraph" w:customStyle="1" w:styleId="06E5613E9C86459AB49DC63E7944DC5A12">
    <w:name w:val="06E5613E9C86459AB49DC63E7944DC5A12"/>
    <w:rsid w:val="007F7754"/>
    <w:rPr>
      <w:rFonts w:ascii="Calibri" w:eastAsia="Times New Roman" w:hAnsi="Calibri" w:cs="Calibri"/>
    </w:rPr>
  </w:style>
  <w:style w:type="paragraph" w:customStyle="1" w:styleId="9976FD907AFD461C92F73F5A7454A04D12">
    <w:name w:val="9976FD907AFD461C92F73F5A7454A04D12"/>
    <w:rsid w:val="007F7754"/>
    <w:rPr>
      <w:rFonts w:ascii="Calibri" w:eastAsia="Times New Roman" w:hAnsi="Calibri" w:cs="Calibri"/>
    </w:rPr>
  </w:style>
  <w:style w:type="paragraph" w:customStyle="1" w:styleId="F31D042135434EF387E348B92350BF1112">
    <w:name w:val="F31D042135434EF387E348B92350BF1112"/>
    <w:rsid w:val="007F7754"/>
    <w:rPr>
      <w:rFonts w:ascii="Calibri" w:eastAsia="Times New Roman" w:hAnsi="Calibri" w:cs="Calibri"/>
    </w:rPr>
  </w:style>
  <w:style w:type="paragraph" w:customStyle="1" w:styleId="54A2E43126764B4187C6E41BF7A3894112">
    <w:name w:val="54A2E43126764B4187C6E41BF7A3894112"/>
    <w:rsid w:val="007F7754"/>
    <w:rPr>
      <w:rFonts w:ascii="Calibri" w:eastAsia="Times New Roman" w:hAnsi="Calibri" w:cs="Calibri"/>
    </w:rPr>
  </w:style>
  <w:style w:type="paragraph" w:customStyle="1" w:styleId="E99FD2C0ABEA4B5C87B0627C3E8FBEFC12">
    <w:name w:val="E99FD2C0ABEA4B5C87B0627C3E8FBEFC12"/>
    <w:rsid w:val="007F7754"/>
    <w:rPr>
      <w:rFonts w:ascii="Calibri" w:eastAsia="Times New Roman" w:hAnsi="Calibri" w:cs="Calibri"/>
    </w:rPr>
  </w:style>
  <w:style w:type="paragraph" w:customStyle="1" w:styleId="38A984CD16214F96B4923C531C98455E12">
    <w:name w:val="38A984CD16214F96B4923C531C98455E12"/>
    <w:rsid w:val="007F7754"/>
    <w:rPr>
      <w:rFonts w:ascii="Calibri" w:eastAsia="Times New Roman" w:hAnsi="Calibri" w:cs="Calibri"/>
    </w:rPr>
  </w:style>
  <w:style w:type="paragraph" w:customStyle="1" w:styleId="D3CE9FA6C7B34AD6914509F94888B78812">
    <w:name w:val="D3CE9FA6C7B34AD6914509F94888B78812"/>
    <w:rsid w:val="007F7754"/>
    <w:rPr>
      <w:rFonts w:ascii="Calibri" w:eastAsia="Times New Roman" w:hAnsi="Calibri" w:cs="Calibri"/>
    </w:rPr>
  </w:style>
  <w:style w:type="paragraph" w:customStyle="1" w:styleId="A92F74BF98CF42B7A9BC1F2B1623D74B12">
    <w:name w:val="A92F74BF98CF42B7A9BC1F2B1623D74B12"/>
    <w:rsid w:val="007F7754"/>
    <w:rPr>
      <w:rFonts w:ascii="Calibri" w:eastAsia="Times New Roman" w:hAnsi="Calibri" w:cs="Calibri"/>
    </w:rPr>
  </w:style>
  <w:style w:type="paragraph" w:customStyle="1" w:styleId="7618BC8076D94BE6B6C12C7F0C8CDA2F12">
    <w:name w:val="7618BC8076D94BE6B6C12C7F0C8CDA2F12"/>
    <w:rsid w:val="007F7754"/>
    <w:rPr>
      <w:rFonts w:ascii="Calibri" w:eastAsia="Times New Roman" w:hAnsi="Calibri" w:cs="Calibri"/>
    </w:rPr>
  </w:style>
  <w:style w:type="paragraph" w:customStyle="1" w:styleId="172E134975D0488996F76E101C41766A12">
    <w:name w:val="172E134975D0488996F76E101C41766A12"/>
    <w:rsid w:val="007F7754"/>
    <w:rPr>
      <w:rFonts w:ascii="Calibri" w:eastAsia="Times New Roman" w:hAnsi="Calibri" w:cs="Calibri"/>
    </w:rPr>
  </w:style>
  <w:style w:type="paragraph" w:customStyle="1" w:styleId="2A1FAE39456D44719C755E33F448203C12">
    <w:name w:val="2A1FAE39456D44719C755E33F448203C12"/>
    <w:rsid w:val="007F7754"/>
    <w:rPr>
      <w:rFonts w:ascii="Calibri" w:eastAsia="Times New Roman" w:hAnsi="Calibri" w:cs="Calibri"/>
    </w:rPr>
  </w:style>
  <w:style w:type="paragraph" w:customStyle="1" w:styleId="1A39600CC7A54CB19A3B76E515ABE6C912">
    <w:name w:val="1A39600CC7A54CB19A3B76E515ABE6C912"/>
    <w:rsid w:val="007F7754"/>
    <w:rPr>
      <w:rFonts w:ascii="Calibri" w:eastAsia="Times New Roman" w:hAnsi="Calibri" w:cs="Calibri"/>
    </w:rPr>
  </w:style>
  <w:style w:type="paragraph" w:customStyle="1" w:styleId="85CE910F76664357AD12EF398E9196F812">
    <w:name w:val="85CE910F76664357AD12EF398E9196F812"/>
    <w:rsid w:val="007F7754"/>
    <w:rPr>
      <w:rFonts w:ascii="Calibri" w:eastAsia="Times New Roman" w:hAnsi="Calibri" w:cs="Calibri"/>
    </w:rPr>
  </w:style>
  <w:style w:type="paragraph" w:customStyle="1" w:styleId="39F3760D717A44688649A1EE199D008B12">
    <w:name w:val="39F3760D717A44688649A1EE199D008B12"/>
    <w:rsid w:val="007F7754"/>
    <w:rPr>
      <w:rFonts w:ascii="Calibri" w:eastAsia="Times New Roman" w:hAnsi="Calibri" w:cs="Calibri"/>
    </w:rPr>
  </w:style>
  <w:style w:type="paragraph" w:customStyle="1" w:styleId="50280DD7A917481887FFC583A8627C7312">
    <w:name w:val="50280DD7A917481887FFC583A8627C7312"/>
    <w:rsid w:val="007F7754"/>
    <w:rPr>
      <w:rFonts w:ascii="Calibri" w:eastAsia="Times New Roman" w:hAnsi="Calibri" w:cs="Calibri"/>
    </w:rPr>
  </w:style>
  <w:style w:type="paragraph" w:customStyle="1" w:styleId="C660AD87EDDC4A7E8118F8B56C7F1D2A12">
    <w:name w:val="C660AD87EDDC4A7E8118F8B56C7F1D2A12"/>
    <w:rsid w:val="007F7754"/>
    <w:rPr>
      <w:rFonts w:ascii="Calibri" w:eastAsia="Times New Roman" w:hAnsi="Calibri" w:cs="Calibri"/>
    </w:rPr>
  </w:style>
  <w:style w:type="paragraph" w:customStyle="1" w:styleId="F1F1C91DC85A487BAFC0D4FC757B0B6212">
    <w:name w:val="F1F1C91DC85A487BAFC0D4FC757B0B6212"/>
    <w:rsid w:val="007F7754"/>
    <w:rPr>
      <w:rFonts w:ascii="Calibri" w:eastAsia="Times New Roman" w:hAnsi="Calibri" w:cs="Calibri"/>
    </w:rPr>
  </w:style>
  <w:style w:type="paragraph" w:customStyle="1" w:styleId="DB6F7CD46D20408B9DB652357358CB2612">
    <w:name w:val="DB6F7CD46D20408B9DB652357358CB2612"/>
    <w:rsid w:val="007F7754"/>
    <w:rPr>
      <w:rFonts w:ascii="Calibri" w:eastAsia="Times New Roman" w:hAnsi="Calibri" w:cs="Calibri"/>
    </w:rPr>
  </w:style>
  <w:style w:type="paragraph" w:customStyle="1" w:styleId="43E36EE3F5BB4D619CC45A3497FF504C12">
    <w:name w:val="43E36EE3F5BB4D619CC45A3497FF504C12"/>
    <w:rsid w:val="007F7754"/>
    <w:rPr>
      <w:rFonts w:ascii="Calibri" w:eastAsia="Times New Roman" w:hAnsi="Calibri" w:cs="Calibri"/>
    </w:rPr>
  </w:style>
  <w:style w:type="paragraph" w:customStyle="1" w:styleId="B66AFEF372204706AA04F52418D9827812">
    <w:name w:val="B66AFEF372204706AA04F52418D9827812"/>
    <w:rsid w:val="007F7754"/>
    <w:rPr>
      <w:rFonts w:ascii="Calibri" w:eastAsia="Times New Roman" w:hAnsi="Calibri" w:cs="Calibri"/>
    </w:rPr>
  </w:style>
  <w:style w:type="paragraph" w:customStyle="1" w:styleId="06BB752B8A464A03952C04311944219C12">
    <w:name w:val="06BB752B8A464A03952C04311944219C12"/>
    <w:rsid w:val="007F7754"/>
    <w:rPr>
      <w:rFonts w:ascii="Calibri" w:eastAsia="Times New Roman" w:hAnsi="Calibri" w:cs="Calibri"/>
    </w:rPr>
  </w:style>
  <w:style w:type="paragraph" w:customStyle="1" w:styleId="189D750BF1884E8AA9E5ED930C81041F12">
    <w:name w:val="189D750BF1884E8AA9E5ED930C81041F12"/>
    <w:rsid w:val="007F7754"/>
    <w:rPr>
      <w:rFonts w:ascii="Calibri" w:eastAsia="Times New Roman" w:hAnsi="Calibri" w:cs="Calibri"/>
    </w:rPr>
  </w:style>
  <w:style w:type="paragraph" w:customStyle="1" w:styleId="107E9EDBF5324BF1A7C52CE5C5708D6F11">
    <w:name w:val="107E9EDBF5324BF1A7C52CE5C5708D6F11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053933702704FC0B6E7C41E0961579C7">
    <w:name w:val="B053933702704FC0B6E7C41E0961579C7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307FEF57269459BAEE8D8BD5D9DD30310">
    <w:name w:val="2307FEF57269459BAEE8D8BD5D9DD30310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9CC3580790A042AAB4361C3435EAFFE07">
    <w:name w:val="9CC3580790A042AAB4361C3435EAFFE07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6E096F473F54C4DB614F7EB5465F1248">
    <w:name w:val="26E096F473F54C4DB614F7EB5465F1248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17B7A6A86A94A88B20E5A78E3E17CFD7">
    <w:name w:val="E17B7A6A86A94A88B20E5A78E3E17CFD7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BFB0D844033D4E9EB42F8A421924304D7">
    <w:name w:val="BFB0D844033D4E9EB42F8A421924304D7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D77D0C6E0AF4C37AE6726F2AC41C2606">
    <w:name w:val="ED77D0C6E0AF4C37AE6726F2AC41C2606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421F9A8565334B419276CA746F1D509F6">
    <w:name w:val="421F9A8565334B419276CA746F1D509F6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2A2C11323574E399736E67F9504E95B5">
    <w:name w:val="B2A2C11323574E399736E67F9504E95B5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13347AB3CA7048FA8C312DFCC76A8C395">
    <w:name w:val="13347AB3CA7048FA8C312DFCC76A8C395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ACFF39743C3241E8B6BE4E5B9860AB2E5">
    <w:name w:val="ACFF39743C3241E8B6BE4E5B9860AB2E5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1192F4C9152E4F78A2F38BAFCF6816AB4">
    <w:name w:val="1192F4C9152E4F78A2F38BAFCF6816AB4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448D8CA69723403D9FFB4A770F14CA794">
    <w:name w:val="448D8CA69723403D9FFB4A770F14CA794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47CD0EA491DD458AAC832207C145813C3">
    <w:name w:val="47CD0EA491DD458AAC832207C145813C3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8BB8732BA936439A868EC0C9535014923">
    <w:name w:val="8BB8732BA936439A868EC0C9535014923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704E2B480B8C477EBD911611156EBCA93">
    <w:name w:val="704E2B480B8C477EBD911611156EBCA93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7337ECAC8DC7480EAE09A66C5FB521523">
    <w:name w:val="7337ECAC8DC7480EAE09A66C5FB521523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30F8885D8E2C4A3B8D8C993694B68C4C3">
    <w:name w:val="30F8885D8E2C4A3B8D8C993694B68C4C3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51B8A30168894196A21E05A3D566BDB93">
    <w:name w:val="51B8A30168894196A21E05A3D566BDB93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E73963E40DE8458891B4C3276FFBB5B42">
    <w:name w:val="E73963E40DE8458891B4C3276FFBB5B42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9A3BDC33B66944958704F82EEFA1C40C2">
    <w:name w:val="9A3BDC33B66944958704F82EEFA1C40C2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30A5F8A8CF454F199A9B52DE5B04D93C2">
    <w:name w:val="30A5F8A8CF454F199A9B52DE5B04D93C2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4CD5D0D9C914835AC2A8E09AAABF0CE2">
    <w:name w:val="24CD5D0D9C914835AC2A8E09AAABF0CE2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F8BC745218C24234B474FBD42D9FAC862">
    <w:name w:val="F8BC745218C24234B474FBD42D9FAC862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E3CC70263BF74475B1B8B29EF0F25C212">
    <w:name w:val="E3CC70263BF74475B1B8B29EF0F25C212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BBB876F5436B4175A28FFC25805AAC3F2">
    <w:name w:val="BBB876F5436B4175A28FFC25805AAC3F2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638D65BDF3F44444BCBEC45C663370522">
    <w:name w:val="638D65BDF3F44444BCBEC45C663370522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6A25E4D6564847CC9015D015F84CDBF12">
    <w:name w:val="6A25E4D6564847CC9015D015F84CDBF12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F2E4BBC621BF48A58209DEF1D0C5E50B20">
    <w:name w:val="F2E4BBC621BF48A58209DEF1D0C5E50B20"/>
    <w:rsid w:val="007F7754"/>
    <w:rPr>
      <w:rFonts w:ascii="Calibri" w:eastAsia="Times New Roman" w:hAnsi="Calibri" w:cs="Calibri"/>
    </w:rPr>
  </w:style>
  <w:style w:type="paragraph" w:customStyle="1" w:styleId="AF5AEF543E8648D3B003111D049F6F1C14">
    <w:name w:val="AF5AEF543E8648D3B003111D049F6F1C14"/>
    <w:rsid w:val="007F7754"/>
    <w:rPr>
      <w:rFonts w:ascii="Calibri" w:eastAsia="Times New Roman" w:hAnsi="Calibri" w:cs="Calibri"/>
    </w:rPr>
  </w:style>
  <w:style w:type="paragraph" w:customStyle="1" w:styleId="EFFCAB1EC1B141A2AFB73B634C95B06E16">
    <w:name w:val="EFFCAB1EC1B141A2AFB73B634C95B06E16"/>
    <w:rsid w:val="007F7754"/>
    <w:rPr>
      <w:rFonts w:ascii="Calibri" w:eastAsia="Times New Roman" w:hAnsi="Calibri" w:cs="Calibri"/>
    </w:rPr>
  </w:style>
  <w:style w:type="paragraph" w:customStyle="1" w:styleId="B5C382BEBAC34B61BA487CAC2986739B18">
    <w:name w:val="B5C382BEBAC34B61BA487CAC2986739B18"/>
    <w:rsid w:val="007F7754"/>
    <w:rPr>
      <w:rFonts w:ascii="Calibri" w:eastAsia="Times New Roman" w:hAnsi="Calibri" w:cs="Calibri"/>
    </w:rPr>
  </w:style>
  <w:style w:type="paragraph" w:customStyle="1" w:styleId="533EBD5644B544AFBC1BBF895BEC7DDF13">
    <w:name w:val="533EBD5644B544AFBC1BBF895BEC7DDF13"/>
    <w:rsid w:val="007F7754"/>
    <w:rPr>
      <w:rFonts w:ascii="Calibri" w:eastAsia="Times New Roman" w:hAnsi="Calibri" w:cs="Calibri"/>
    </w:rPr>
  </w:style>
  <w:style w:type="paragraph" w:customStyle="1" w:styleId="42F5319199F244C89492BE0D0F9B735413">
    <w:name w:val="42F5319199F244C89492BE0D0F9B735413"/>
    <w:rsid w:val="007F7754"/>
    <w:rPr>
      <w:rFonts w:ascii="Calibri" w:eastAsia="Times New Roman" w:hAnsi="Calibri" w:cs="Calibri"/>
    </w:rPr>
  </w:style>
  <w:style w:type="paragraph" w:customStyle="1" w:styleId="3E54AA0BEE174FCA9F9353E198ACC75F13">
    <w:name w:val="3E54AA0BEE174FCA9F9353E198ACC75F13"/>
    <w:rsid w:val="007F7754"/>
    <w:rPr>
      <w:rFonts w:ascii="Calibri" w:eastAsia="Times New Roman" w:hAnsi="Calibri" w:cs="Calibri"/>
    </w:rPr>
  </w:style>
  <w:style w:type="paragraph" w:customStyle="1" w:styleId="DEF45BA0615F42679BC4183CBD12186313">
    <w:name w:val="DEF45BA0615F42679BC4183CBD12186313"/>
    <w:rsid w:val="007F7754"/>
    <w:rPr>
      <w:rFonts w:ascii="Calibri" w:eastAsia="Times New Roman" w:hAnsi="Calibri" w:cs="Calibri"/>
    </w:rPr>
  </w:style>
  <w:style w:type="paragraph" w:customStyle="1" w:styleId="C26E22C0FBCE49A4A78466A710702FFE13">
    <w:name w:val="C26E22C0FBCE49A4A78466A710702FFE13"/>
    <w:rsid w:val="007F7754"/>
    <w:rPr>
      <w:rFonts w:ascii="Calibri" w:eastAsia="Times New Roman" w:hAnsi="Calibri" w:cs="Calibri"/>
    </w:rPr>
  </w:style>
  <w:style w:type="paragraph" w:customStyle="1" w:styleId="B3B17B0866A540FDB99A0CF7B744D5D913">
    <w:name w:val="B3B17B0866A540FDB99A0CF7B744D5D913"/>
    <w:rsid w:val="007F7754"/>
    <w:rPr>
      <w:rFonts w:ascii="Calibri" w:eastAsia="Times New Roman" w:hAnsi="Calibri" w:cs="Calibri"/>
    </w:rPr>
  </w:style>
  <w:style w:type="paragraph" w:customStyle="1" w:styleId="F848E6C9226C431F84E47FAD103ECFE913">
    <w:name w:val="F848E6C9226C431F84E47FAD103ECFE913"/>
    <w:rsid w:val="007F7754"/>
    <w:rPr>
      <w:rFonts w:ascii="Calibri" w:eastAsia="Times New Roman" w:hAnsi="Calibri" w:cs="Calibri"/>
    </w:rPr>
  </w:style>
  <w:style w:type="paragraph" w:customStyle="1" w:styleId="E582C9DFE01440AA8DF4E35941A9871813">
    <w:name w:val="E582C9DFE01440AA8DF4E35941A9871813"/>
    <w:rsid w:val="007F7754"/>
    <w:rPr>
      <w:rFonts w:ascii="Calibri" w:eastAsia="Times New Roman" w:hAnsi="Calibri" w:cs="Calibri"/>
    </w:rPr>
  </w:style>
  <w:style w:type="paragraph" w:customStyle="1" w:styleId="560B4FA2C8F44223A56122DC1C1AA5EA13">
    <w:name w:val="560B4FA2C8F44223A56122DC1C1AA5EA13"/>
    <w:rsid w:val="007F7754"/>
    <w:rPr>
      <w:rFonts w:ascii="Calibri" w:eastAsia="Times New Roman" w:hAnsi="Calibri" w:cs="Calibri"/>
    </w:rPr>
  </w:style>
  <w:style w:type="paragraph" w:customStyle="1" w:styleId="F72D666B2FF54DB08549DE1DB46C4DCB13">
    <w:name w:val="F72D666B2FF54DB08549DE1DB46C4DCB13"/>
    <w:rsid w:val="007F7754"/>
    <w:rPr>
      <w:rFonts w:ascii="Calibri" w:eastAsia="Times New Roman" w:hAnsi="Calibri" w:cs="Calibri"/>
    </w:rPr>
  </w:style>
  <w:style w:type="paragraph" w:customStyle="1" w:styleId="F2D13A7247F74308A98B34B6F74BA1A213">
    <w:name w:val="F2D13A7247F74308A98B34B6F74BA1A213"/>
    <w:rsid w:val="007F7754"/>
    <w:rPr>
      <w:rFonts w:ascii="Calibri" w:eastAsia="Times New Roman" w:hAnsi="Calibri" w:cs="Calibri"/>
    </w:rPr>
  </w:style>
  <w:style w:type="paragraph" w:customStyle="1" w:styleId="8C23933E93774DCFA97BF9B88D608D4C13">
    <w:name w:val="8C23933E93774DCFA97BF9B88D608D4C13"/>
    <w:rsid w:val="007F7754"/>
    <w:rPr>
      <w:rFonts w:ascii="Calibri" w:eastAsia="Times New Roman" w:hAnsi="Calibri" w:cs="Calibri"/>
    </w:rPr>
  </w:style>
  <w:style w:type="paragraph" w:customStyle="1" w:styleId="5E1E1147C1094AF0A248F6297B76518D13">
    <w:name w:val="5E1E1147C1094AF0A248F6297B76518D13"/>
    <w:rsid w:val="007F7754"/>
    <w:rPr>
      <w:rFonts w:ascii="Calibri" w:eastAsia="Times New Roman" w:hAnsi="Calibri" w:cs="Calibri"/>
    </w:rPr>
  </w:style>
  <w:style w:type="paragraph" w:customStyle="1" w:styleId="FF5570E3891C4BAC8C6D89499C2218CB13">
    <w:name w:val="FF5570E3891C4BAC8C6D89499C2218CB13"/>
    <w:rsid w:val="007F7754"/>
    <w:rPr>
      <w:rFonts w:ascii="Calibri" w:eastAsia="Times New Roman" w:hAnsi="Calibri" w:cs="Calibri"/>
    </w:rPr>
  </w:style>
  <w:style w:type="paragraph" w:customStyle="1" w:styleId="E5D5A3A66E974D258F0B9F4F22EA3B9313">
    <w:name w:val="E5D5A3A66E974D258F0B9F4F22EA3B9313"/>
    <w:rsid w:val="007F7754"/>
    <w:rPr>
      <w:rFonts w:ascii="Calibri" w:eastAsia="Times New Roman" w:hAnsi="Calibri" w:cs="Calibri"/>
    </w:rPr>
  </w:style>
  <w:style w:type="paragraph" w:customStyle="1" w:styleId="0AC19391BFE049DA9290831E5301021C13">
    <w:name w:val="0AC19391BFE049DA9290831E5301021C13"/>
    <w:rsid w:val="007F7754"/>
    <w:rPr>
      <w:rFonts w:ascii="Calibri" w:eastAsia="Times New Roman" w:hAnsi="Calibri" w:cs="Calibri"/>
    </w:rPr>
  </w:style>
  <w:style w:type="paragraph" w:customStyle="1" w:styleId="97364F7B6F7A4FE19C537CB7D5EFFC5313">
    <w:name w:val="97364F7B6F7A4FE19C537CB7D5EFFC5313"/>
    <w:rsid w:val="007F7754"/>
    <w:rPr>
      <w:rFonts w:ascii="Calibri" w:eastAsia="Times New Roman" w:hAnsi="Calibri" w:cs="Calibri"/>
    </w:rPr>
  </w:style>
  <w:style w:type="paragraph" w:customStyle="1" w:styleId="7EDEFCF495CD4A0F92382AD0841DB9D513">
    <w:name w:val="7EDEFCF495CD4A0F92382AD0841DB9D513"/>
    <w:rsid w:val="007F7754"/>
    <w:rPr>
      <w:rFonts w:ascii="Calibri" w:eastAsia="Times New Roman" w:hAnsi="Calibri" w:cs="Calibri"/>
    </w:rPr>
  </w:style>
  <w:style w:type="paragraph" w:customStyle="1" w:styleId="C0ACE3BDE2244E499A77888C08F6FCF613">
    <w:name w:val="C0ACE3BDE2244E499A77888C08F6FCF613"/>
    <w:rsid w:val="007F7754"/>
    <w:rPr>
      <w:rFonts w:ascii="Calibri" w:eastAsia="Times New Roman" w:hAnsi="Calibri" w:cs="Calibri"/>
    </w:rPr>
  </w:style>
  <w:style w:type="paragraph" w:customStyle="1" w:styleId="9C1F3A2DA49745C29682A609BE73D33C13">
    <w:name w:val="9C1F3A2DA49745C29682A609BE73D33C13"/>
    <w:rsid w:val="007F7754"/>
    <w:rPr>
      <w:rFonts w:ascii="Calibri" w:eastAsia="Times New Roman" w:hAnsi="Calibri" w:cs="Calibri"/>
    </w:rPr>
  </w:style>
  <w:style w:type="paragraph" w:customStyle="1" w:styleId="2051F943E68F42D8BEC7091EA425167B13">
    <w:name w:val="2051F943E68F42D8BEC7091EA425167B13"/>
    <w:rsid w:val="007F7754"/>
    <w:rPr>
      <w:rFonts w:ascii="Calibri" w:eastAsia="Times New Roman" w:hAnsi="Calibri" w:cs="Calibri"/>
    </w:rPr>
  </w:style>
  <w:style w:type="paragraph" w:customStyle="1" w:styleId="BF6D5A959DF04489ADBB0B8B3193249313">
    <w:name w:val="BF6D5A959DF04489ADBB0B8B3193249313"/>
    <w:rsid w:val="007F7754"/>
    <w:rPr>
      <w:rFonts w:ascii="Calibri" w:eastAsia="Times New Roman" w:hAnsi="Calibri" w:cs="Calibri"/>
    </w:rPr>
  </w:style>
  <w:style w:type="paragraph" w:customStyle="1" w:styleId="87724B2A7D634B3E8361604078B8DD9B13">
    <w:name w:val="87724B2A7D634B3E8361604078B8DD9B13"/>
    <w:rsid w:val="007F7754"/>
    <w:rPr>
      <w:rFonts w:ascii="Calibri" w:eastAsia="Times New Roman" w:hAnsi="Calibri" w:cs="Calibri"/>
    </w:rPr>
  </w:style>
  <w:style w:type="paragraph" w:customStyle="1" w:styleId="DFD7FBCA753D4794B7001CC993C3296813">
    <w:name w:val="DFD7FBCA753D4794B7001CC993C3296813"/>
    <w:rsid w:val="007F7754"/>
    <w:rPr>
      <w:rFonts w:ascii="Calibri" w:eastAsia="Times New Roman" w:hAnsi="Calibri" w:cs="Calibri"/>
    </w:rPr>
  </w:style>
  <w:style w:type="paragraph" w:customStyle="1" w:styleId="7148EF32381F456CBC5FC710A80298C113">
    <w:name w:val="7148EF32381F456CBC5FC710A80298C113"/>
    <w:rsid w:val="007F7754"/>
    <w:rPr>
      <w:rFonts w:ascii="Calibri" w:eastAsia="Times New Roman" w:hAnsi="Calibri" w:cs="Calibri"/>
    </w:rPr>
  </w:style>
  <w:style w:type="paragraph" w:customStyle="1" w:styleId="73137F8421014A2B972AF4A0A97C4A9513">
    <w:name w:val="73137F8421014A2B972AF4A0A97C4A9513"/>
    <w:rsid w:val="007F7754"/>
    <w:rPr>
      <w:rFonts w:ascii="Calibri" w:eastAsia="Times New Roman" w:hAnsi="Calibri" w:cs="Calibri"/>
    </w:rPr>
  </w:style>
  <w:style w:type="paragraph" w:customStyle="1" w:styleId="ECE6A58578E94AA5B680CA9E0B60925713">
    <w:name w:val="ECE6A58578E94AA5B680CA9E0B60925713"/>
    <w:rsid w:val="007F7754"/>
    <w:rPr>
      <w:rFonts w:ascii="Calibri" w:eastAsia="Times New Roman" w:hAnsi="Calibri" w:cs="Calibri"/>
    </w:rPr>
  </w:style>
  <w:style w:type="paragraph" w:customStyle="1" w:styleId="F5343860FB3C4303A2A66BC38503235913">
    <w:name w:val="F5343860FB3C4303A2A66BC38503235913"/>
    <w:rsid w:val="007F7754"/>
    <w:rPr>
      <w:rFonts w:ascii="Calibri" w:eastAsia="Times New Roman" w:hAnsi="Calibri" w:cs="Calibri"/>
    </w:rPr>
  </w:style>
  <w:style w:type="paragraph" w:customStyle="1" w:styleId="08BDF47A740A41D283C1FDD70CFAA25C13">
    <w:name w:val="08BDF47A740A41D283C1FDD70CFAA25C13"/>
    <w:rsid w:val="007F7754"/>
    <w:rPr>
      <w:rFonts w:ascii="Calibri" w:eastAsia="Times New Roman" w:hAnsi="Calibri" w:cs="Calibri"/>
    </w:rPr>
  </w:style>
  <w:style w:type="paragraph" w:customStyle="1" w:styleId="9C5785B0104A4C07B0BED7DD3ADB4DD113">
    <w:name w:val="9C5785B0104A4C07B0BED7DD3ADB4DD113"/>
    <w:rsid w:val="007F7754"/>
    <w:rPr>
      <w:rFonts w:ascii="Calibri" w:eastAsia="Times New Roman" w:hAnsi="Calibri" w:cs="Calibri"/>
    </w:rPr>
  </w:style>
  <w:style w:type="paragraph" w:customStyle="1" w:styleId="DA13D16A1B6A44E4B42FC8DA9011A14813">
    <w:name w:val="DA13D16A1B6A44E4B42FC8DA9011A14813"/>
    <w:rsid w:val="007F7754"/>
    <w:rPr>
      <w:rFonts w:ascii="Calibri" w:eastAsia="Times New Roman" w:hAnsi="Calibri" w:cs="Calibri"/>
    </w:rPr>
  </w:style>
  <w:style w:type="paragraph" w:customStyle="1" w:styleId="522E8A9358A3480092F959B0BA8463E213">
    <w:name w:val="522E8A9358A3480092F959B0BA8463E213"/>
    <w:rsid w:val="007F7754"/>
    <w:rPr>
      <w:rFonts w:ascii="Calibri" w:eastAsia="Times New Roman" w:hAnsi="Calibri" w:cs="Calibri"/>
    </w:rPr>
  </w:style>
  <w:style w:type="paragraph" w:customStyle="1" w:styleId="1BD25D754D9242B8B0B7496F3E52936013">
    <w:name w:val="1BD25D754D9242B8B0B7496F3E52936013"/>
    <w:rsid w:val="007F7754"/>
    <w:rPr>
      <w:rFonts w:ascii="Calibri" w:eastAsia="Times New Roman" w:hAnsi="Calibri" w:cs="Calibri"/>
    </w:rPr>
  </w:style>
  <w:style w:type="paragraph" w:customStyle="1" w:styleId="A0A69245B98341DE9FDB162F281D8B7D13">
    <w:name w:val="A0A69245B98341DE9FDB162F281D8B7D13"/>
    <w:rsid w:val="007F7754"/>
    <w:rPr>
      <w:rFonts w:ascii="Calibri" w:eastAsia="Times New Roman" w:hAnsi="Calibri" w:cs="Calibri"/>
    </w:rPr>
  </w:style>
  <w:style w:type="paragraph" w:customStyle="1" w:styleId="88ADCA31A7B24F89B13D192C80026F1313">
    <w:name w:val="88ADCA31A7B24F89B13D192C80026F1313"/>
    <w:rsid w:val="007F7754"/>
    <w:rPr>
      <w:rFonts w:ascii="Calibri" w:eastAsia="Times New Roman" w:hAnsi="Calibri" w:cs="Calibri"/>
    </w:rPr>
  </w:style>
  <w:style w:type="paragraph" w:customStyle="1" w:styleId="18E2D944E1CB4D3CAEEE1998F476F24613">
    <w:name w:val="18E2D944E1CB4D3CAEEE1998F476F24613"/>
    <w:rsid w:val="007F7754"/>
    <w:rPr>
      <w:rFonts w:ascii="Calibri" w:eastAsia="Times New Roman" w:hAnsi="Calibri" w:cs="Calibri"/>
    </w:rPr>
  </w:style>
  <w:style w:type="paragraph" w:customStyle="1" w:styleId="46290ED9BBF64D6883728C01D94561D513">
    <w:name w:val="46290ED9BBF64D6883728C01D94561D513"/>
    <w:rsid w:val="007F7754"/>
    <w:rPr>
      <w:rFonts w:ascii="Calibri" w:eastAsia="Times New Roman" w:hAnsi="Calibri" w:cs="Calibri"/>
    </w:rPr>
  </w:style>
  <w:style w:type="paragraph" w:customStyle="1" w:styleId="4C63889D825541E28ED1903932E2E7BE13">
    <w:name w:val="4C63889D825541E28ED1903932E2E7BE13"/>
    <w:rsid w:val="007F7754"/>
    <w:rPr>
      <w:rFonts w:ascii="Calibri" w:eastAsia="Times New Roman" w:hAnsi="Calibri" w:cs="Calibri"/>
    </w:rPr>
  </w:style>
  <w:style w:type="paragraph" w:customStyle="1" w:styleId="DB78848AE49245138F4A95CA03BA0FED13">
    <w:name w:val="DB78848AE49245138F4A95CA03BA0FED13"/>
    <w:rsid w:val="007F7754"/>
    <w:rPr>
      <w:rFonts w:ascii="Calibri" w:eastAsia="Times New Roman" w:hAnsi="Calibri" w:cs="Calibri"/>
    </w:rPr>
  </w:style>
  <w:style w:type="paragraph" w:customStyle="1" w:styleId="7281761C8FEE4E4EBFB7B8C2E2505CA413">
    <w:name w:val="7281761C8FEE4E4EBFB7B8C2E2505CA413"/>
    <w:rsid w:val="007F7754"/>
    <w:rPr>
      <w:rFonts w:ascii="Calibri" w:eastAsia="Times New Roman" w:hAnsi="Calibri" w:cs="Calibri"/>
    </w:rPr>
  </w:style>
  <w:style w:type="paragraph" w:customStyle="1" w:styleId="CF4B363AEF5E42F8A9985F6142DA43DE13">
    <w:name w:val="CF4B363AEF5E42F8A9985F6142DA43DE13"/>
    <w:rsid w:val="007F7754"/>
    <w:rPr>
      <w:rFonts w:ascii="Calibri" w:eastAsia="Times New Roman" w:hAnsi="Calibri" w:cs="Calibri"/>
    </w:rPr>
  </w:style>
  <w:style w:type="paragraph" w:customStyle="1" w:styleId="1C31093765414E3EA59463518979BF6F13">
    <w:name w:val="1C31093765414E3EA59463518979BF6F13"/>
    <w:rsid w:val="007F7754"/>
    <w:rPr>
      <w:rFonts w:ascii="Calibri" w:eastAsia="Times New Roman" w:hAnsi="Calibri" w:cs="Calibri"/>
    </w:rPr>
  </w:style>
  <w:style w:type="paragraph" w:customStyle="1" w:styleId="E6F6BC38468A4926952A4A29595144BB13">
    <w:name w:val="E6F6BC38468A4926952A4A29595144BB13"/>
    <w:rsid w:val="007F7754"/>
    <w:rPr>
      <w:rFonts w:ascii="Calibri" w:eastAsia="Times New Roman" w:hAnsi="Calibri" w:cs="Calibri"/>
    </w:rPr>
  </w:style>
  <w:style w:type="paragraph" w:customStyle="1" w:styleId="F9B4FFB75B28484592760676BE26018713">
    <w:name w:val="F9B4FFB75B28484592760676BE26018713"/>
    <w:rsid w:val="007F7754"/>
    <w:rPr>
      <w:rFonts w:ascii="Calibri" w:eastAsia="Times New Roman" w:hAnsi="Calibri" w:cs="Calibri"/>
    </w:rPr>
  </w:style>
  <w:style w:type="paragraph" w:customStyle="1" w:styleId="2C61852B305C4D8B80AAF176B797663113">
    <w:name w:val="2C61852B305C4D8B80AAF176B797663113"/>
    <w:rsid w:val="007F7754"/>
    <w:rPr>
      <w:rFonts w:ascii="Calibri" w:eastAsia="Times New Roman" w:hAnsi="Calibri" w:cs="Calibri"/>
    </w:rPr>
  </w:style>
  <w:style w:type="paragraph" w:customStyle="1" w:styleId="1CE85280BA3047689056E0518AA24E6913">
    <w:name w:val="1CE85280BA3047689056E0518AA24E6913"/>
    <w:rsid w:val="007F7754"/>
    <w:rPr>
      <w:rFonts w:ascii="Calibri" w:eastAsia="Times New Roman" w:hAnsi="Calibri" w:cs="Calibri"/>
    </w:rPr>
  </w:style>
  <w:style w:type="paragraph" w:customStyle="1" w:styleId="D6FD9827EBB64FE4B52F4B58B1DF5EC813">
    <w:name w:val="D6FD9827EBB64FE4B52F4B58B1DF5EC813"/>
    <w:rsid w:val="007F7754"/>
    <w:rPr>
      <w:rFonts w:ascii="Calibri" w:eastAsia="Times New Roman" w:hAnsi="Calibri" w:cs="Calibri"/>
    </w:rPr>
  </w:style>
  <w:style w:type="paragraph" w:customStyle="1" w:styleId="06E5613E9C86459AB49DC63E7944DC5A13">
    <w:name w:val="06E5613E9C86459AB49DC63E7944DC5A13"/>
    <w:rsid w:val="007F7754"/>
    <w:rPr>
      <w:rFonts w:ascii="Calibri" w:eastAsia="Times New Roman" w:hAnsi="Calibri" w:cs="Calibri"/>
    </w:rPr>
  </w:style>
  <w:style w:type="paragraph" w:customStyle="1" w:styleId="9976FD907AFD461C92F73F5A7454A04D13">
    <w:name w:val="9976FD907AFD461C92F73F5A7454A04D13"/>
    <w:rsid w:val="007F7754"/>
    <w:rPr>
      <w:rFonts w:ascii="Calibri" w:eastAsia="Times New Roman" w:hAnsi="Calibri" w:cs="Calibri"/>
    </w:rPr>
  </w:style>
  <w:style w:type="paragraph" w:customStyle="1" w:styleId="F31D042135434EF387E348B92350BF1113">
    <w:name w:val="F31D042135434EF387E348B92350BF1113"/>
    <w:rsid w:val="007F7754"/>
    <w:rPr>
      <w:rFonts w:ascii="Calibri" w:eastAsia="Times New Roman" w:hAnsi="Calibri" w:cs="Calibri"/>
    </w:rPr>
  </w:style>
  <w:style w:type="paragraph" w:customStyle="1" w:styleId="54A2E43126764B4187C6E41BF7A3894113">
    <w:name w:val="54A2E43126764B4187C6E41BF7A3894113"/>
    <w:rsid w:val="007F7754"/>
    <w:rPr>
      <w:rFonts w:ascii="Calibri" w:eastAsia="Times New Roman" w:hAnsi="Calibri" w:cs="Calibri"/>
    </w:rPr>
  </w:style>
  <w:style w:type="paragraph" w:customStyle="1" w:styleId="E99FD2C0ABEA4B5C87B0627C3E8FBEFC13">
    <w:name w:val="E99FD2C0ABEA4B5C87B0627C3E8FBEFC13"/>
    <w:rsid w:val="007F7754"/>
    <w:rPr>
      <w:rFonts w:ascii="Calibri" w:eastAsia="Times New Roman" w:hAnsi="Calibri" w:cs="Calibri"/>
    </w:rPr>
  </w:style>
  <w:style w:type="paragraph" w:customStyle="1" w:styleId="38A984CD16214F96B4923C531C98455E13">
    <w:name w:val="38A984CD16214F96B4923C531C98455E13"/>
    <w:rsid w:val="007F7754"/>
    <w:rPr>
      <w:rFonts w:ascii="Calibri" w:eastAsia="Times New Roman" w:hAnsi="Calibri" w:cs="Calibri"/>
    </w:rPr>
  </w:style>
  <w:style w:type="paragraph" w:customStyle="1" w:styleId="D3CE9FA6C7B34AD6914509F94888B78813">
    <w:name w:val="D3CE9FA6C7B34AD6914509F94888B78813"/>
    <w:rsid w:val="007F7754"/>
    <w:rPr>
      <w:rFonts w:ascii="Calibri" w:eastAsia="Times New Roman" w:hAnsi="Calibri" w:cs="Calibri"/>
    </w:rPr>
  </w:style>
  <w:style w:type="paragraph" w:customStyle="1" w:styleId="A92F74BF98CF42B7A9BC1F2B1623D74B13">
    <w:name w:val="A92F74BF98CF42B7A9BC1F2B1623D74B13"/>
    <w:rsid w:val="007F7754"/>
    <w:rPr>
      <w:rFonts w:ascii="Calibri" w:eastAsia="Times New Roman" w:hAnsi="Calibri" w:cs="Calibri"/>
    </w:rPr>
  </w:style>
  <w:style w:type="paragraph" w:customStyle="1" w:styleId="7618BC8076D94BE6B6C12C7F0C8CDA2F13">
    <w:name w:val="7618BC8076D94BE6B6C12C7F0C8CDA2F13"/>
    <w:rsid w:val="007F7754"/>
    <w:rPr>
      <w:rFonts w:ascii="Calibri" w:eastAsia="Times New Roman" w:hAnsi="Calibri" w:cs="Calibri"/>
    </w:rPr>
  </w:style>
  <w:style w:type="paragraph" w:customStyle="1" w:styleId="172E134975D0488996F76E101C41766A13">
    <w:name w:val="172E134975D0488996F76E101C41766A13"/>
    <w:rsid w:val="007F7754"/>
    <w:rPr>
      <w:rFonts w:ascii="Calibri" w:eastAsia="Times New Roman" w:hAnsi="Calibri" w:cs="Calibri"/>
    </w:rPr>
  </w:style>
  <w:style w:type="paragraph" w:customStyle="1" w:styleId="2A1FAE39456D44719C755E33F448203C13">
    <w:name w:val="2A1FAE39456D44719C755E33F448203C13"/>
    <w:rsid w:val="007F7754"/>
    <w:rPr>
      <w:rFonts w:ascii="Calibri" w:eastAsia="Times New Roman" w:hAnsi="Calibri" w:cs="Calibri"/>
    </w:rPr>
  </w:style>
  <w:style w:type="paragraph" w:customStyle="1" w:styleId="1A39600CC7A54CB19A3B76E515ABE6C913">
    <w:name w:val="1A39600CC7A54CB19A3B76E515ABE6C913"/>
    <w:rsid w:val="007F7754"/>
    <w:rPr>
      <w:rFonts w:ascii="Calibri" w:eastAsia="Times New Roman" w:hAnsi="Calibri" w:cs="Calibri"/>
    </w:rPr>
  </w:style>
  <w:style w:type="paragraph" w:customStyle="1" w:styleId="85CE910F76664357AD12EF398E9196F813">
    <w:name w:val="85CE910F76664357AD12EF398E9196F813"/>
    <w:rsid w:val="007F7754"/>
    <w:rPr>
      <w:rFonts w:ascii="Calibri" w:eastAsia="Times New Roman" w:hAnsi="Calibri" w:cs="Calibri"/>
    </w:rPr>
  </w:style>
  <w:style w:type="paragraph" w:customStyle="1" w:styleId="39F3760D717A44688649A1EE199D008B13">
    <w:name w:val="39F3760D717A44688649A1EE199D008B13"/>
    <w:rsid w:val="007F7754"/>
    <w:rPr>
      <w:rFonts w:ascii="Calibri" w:eastAsia="Times New Roman" w:hAnsi="Calibri" w:cs="Calibri"/>
    </w:rPr>
  </w:style>
  <w:style w:type="paragraph" w:customStyle="1" w:styleId="50280DD7A917481887FFC583A8627C7313">
    <w:name w:val="50280DD7A917481887FFC583A8627C7313"/>
    <w:rsid w:val="007F7754"/>
    <w:rPr>
      <w:rFonts w:ascii="Calibri" w:eastAsia="Times New Roman" w:hAnsi="Calibri" w:cs="Calibri"/>
    </w:rPr>
  </w:style>
  <w:style w:type="paragraph" w:customStyle="1" w:styleId="C660AD87EDDC4A7E8118F8B56C7F1D2A13">
    <w:name w:val="C660AD87EDDC4A7E8118F8B56C7F1D2A13"/>
    <w:rsid w:val="007F7754"/>
    <w:rPr>
      <w:rFonts w:ascii="Calibri" w:eastAsia="Times New Roman" w:hAnsi="Calibri" w:cs="Calibri"/>
    </w:rPr>
  </w:style>
  <w:style w:type="paragraph" w:customStyle="1" w:styleId="F1F1C91DC85A487BAFC0D4FC757B0B6213">
    <w:name w:val="F1F1C91DC85A487BAFC0D4FC757B0B6213"/>
    <w:rsid w:val="007F7754"/>
    <w:rPr>
      <w:rFonts w:ascii="Calibri" w:eastAsia="Times New Roman" w:hAnsi="Calibri" w:cs="Calibri"/>
    </w:rPr>
  </w:style>
  <w:style w:type="paragraph" w:customStyle="1" w:styleId="DB6F7CD46D20408B9DB652357358CB2613">
    <w:name w:val="DB6F7CD46D20408B9DB652357358CB2613"/>
    <w:rsid w:val="007F7754"/>
    <w:rPr>
      <w:rFonts w:ascii="Calibri" w:eastAsia="Times New Roman" w:hAnsi="Calibri" w:cs="Calibri"/>
    </w:rPr>
  </w:style>
  <w:style w:type="paragraph" w:customStyle="1" w:styleId="43E36EE3F5BB4D619CC45A3497FF504C13">
    <w:name w:val="43E36EE3F5BB4D619CC45A3497FF504C13"/>
    <w:rsid w:val="007F7754"/>
    <w:rPr>
      <w:rFonts w:ascii="Calibri" w:eastAsia="Times New Roman" w:hAnsi="Calibri" w:cs="Calibri"/>
    </w:rPr>
  </w:style>
  <w:style w:type="paragraph" w:customStyle="1" w:styleId="B66AFEF372204706AA04F52418D9827813">
    <w:name w:val="B66AFEF372204706AA04F52418D9827813"/>
    <w:rsid w:val="007F7754"/>
    <w:rPr>
      <w:rFonts w:ascii="Calibri" w:eastAsia="Times New Roman" w:hAnsi="Calibri" w:cs="Calibri"/>
    </w:rPr>
  </w:style>
  <w:style w:type="paragraph" w:customStyle="1" w:styleId="06BB752B8A464A03952C04311944219C13">
    <w:name w:val="06BB752B8A464A03952C04311944219C13"/>
    <w:rsid w:val="007F7754"/>
    <w:rPr>
      <w:rFonts w:ascii="Calibri" w:eastAsia="Times New Roman" w:hAnsi="Calibri" w:cs="Calibri"/>
    </w:rPr>
  </w:style>
  <w:style w:type="paragraph" w:customStyle="1" w:styleId="189D750BF1884E8AA9E5ED930C81041F13">
    <w:name w:val="189D750BF1884E8AA9E5ED930C81041F13"/>
    <w:rsid w:val="007F7754"/>
    <w:rPr>
      <w:rFonts w:ascii="Calibri" w:eastAsia="Times New Roman" w:hAnsi="Calibri" w:cs="Calibri"/>
    </w:rPr>
  </w:style>
  <w:style w:type="paragraph" w:customStyle="1" w:styleId="107E9EDBF5324BF1A7C52CE5C5708D6F12">
    <w:name w:val="107E9EDBF5324BF1A7C52CE5C5708D6F12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053933702704FC0B6E7C41E0961579C8">
    <w:name w:val="B053933702704FC0B6E7C41E0961579C8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307FEF57269459BAEE8D8BD5D9DD30311">
    <w:name w:val="2307FEF57269459BAEE8D8BD5D9DD30311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9CC3580790A042AAB4361C3435EAFFE08">
    <w:name w:val="9CC3580790A042AAB4361C3435EAFFE08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6E096F473F54C4DB614F7EB5465F1249">
    <w:name w:val="26E096F473F54C4DB614F7EB5465F1249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17B7A6A86A94A88B20E5A78E3E17CFD8">
    <w:name w:val="E17B7A6A86A94A88B20E5A78E3E17CFD8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BFB0D844033D4E9EB42F8A421924304D8">
    <w:name w:val="BFB0D844033D4E9EB42F8A421924304D8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D77D0C6E0AF4C37AE6726F2AC41C2607">
    <w:name w:val="ED77D0C6E0AF4C37AE6726F2AC41C2607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421F9A8565334B419276CA746F1D509F7">
    <w:name w:val="421F9A8565334B419276CA746F1D509F7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2A2C11323574E399736E67F9504E95B6">
    <w:name w:val="B2A2C11323574E399736E67F9504E95B6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13347AB3CA7048FA8C312DFCC76A8C396">
    <w:name w:val="13347AB3CA7048FA8C312DFCC76A8C396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ACFF39743C3241E8B6BE4E5B9860AB2E6">
    <w:name w:val="ACFF39743C3241E8B6BE4E5B9860AB2E6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1192F4C9152E4F78A2F38BAFCF6816AB5">
    <w:name w:val="1192F4C9152E4F78A2F38BAFCF6816AB5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448D8CA69723403D9FFB4A770F14CA795">
    <w:name w:val="448D8CA69723403D9FFB4A770F14CA795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47CD0EA491DD458AAC832207C145813C4">
    <w:name w:val="47CD0EA491DD458AAC832207C145813C4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8BB8732BA936439A868EC0C9535014924">
    <w:name w:val="8BB8732BA936439A868EC0C9535014924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704E2B480B8C477EBD911611156EBCA94">
    <w:name w:val="704E2B480B8C477EBD911611156EBCA94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7337ECAC8DC7480EAE09A66C5FB521524">
    <w:name w:val="7337ECAC8DC7480EAE09A66C5FB521524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30F8885D8E2C4A3B8D8C993694B68C4C4">
    <w:name w:val="30F8885D8E2C4A3B8D8C993694B68C4C4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51B8A30168894196A21E05A3D566BDB94">
    <w:name w:val="51B8A30168894196A21E05A3D566BDB94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E73963E40DE8458891B4C3276FFBB5B43">
    <w:name w:val="E73963E40DE8458891B4C3276FFBB5B43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9A3BDC33B66944958704F82EEFA1C40C3">
    <w:name w:val="9A3BDC33B66944958704F82EEFA1C40C3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30A5F8A8CF454F199A9B52DE5B04D93C3">
    <w:name w:val="30A5F8A8CF454F199A9B52DE5B04D93C3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4CD5D0D9C914835AC2A8E09AAABF0CE3">
    <w:name w:val="24CD5D0D9C914835AC2A8E09AAABF0CE3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F8BC745218C24234B474FBD42D9FAC863">
    <w:name w:val="F8BC745218C24234B474FBD42D9FAC863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E3CC70263BF74475B1B8B29EF0F25C213">
    <w:name w:val="E3CC70263BF74475B1B8B29EF0F25C213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BBB876F5436B4175A28FFC25805AAC3F3">
    <w:name w:val="BBB876F5436B4175A28FFC25805AAC3F3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638D65BDF3F44444BCBEC45C663370523">
    <w:name w:val="638D65BDF3F44444BCBEC45C663370523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6A25E4D6564847CC9015D015F84CDBF13">
    <w:name w:val="6A25E4D6564847CC9015D015F84CDBF13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F2E4BBC621BF48A58209DEF1D0C5E50B21">
    <w:name w:val="F2E4BBC621BF48A58209DEF1D0C5E50B21"/>
    <w:rsid w:val="007F7754"/>
    <w:rPr>
      <w:rFonts w:ascii="Calibri" w:eastAsia="Times New Roman" w:hAnsi="Calibri" w:cs="Calibri"/>
    </w:rPr>
  </w:style>
  <w:style w:type="paragraph" w:customStyle="1" w:styleId="AF5AEF543E8648D3B003111D049F6F1C15">
    <w:name w:val="AF5AEF543E8648D3B003111D049F6F1C15"/>
    <w:rsid w:val="007F7754"/>
    <w:rPr>
      <w:rFonts w:ascii="Calibri" w:eastAsia="Times New Roman" w:hAnsi="Calibri" w:cs="Calibri"/>
    </w:rPr>
  </w:style>
  <w:style w:type="paragraph" w:customStyle="1" w:styleId="EFFCAB1EC1B141A2AFB73B634C95B06E17">
    <w:name w:val="EFFCAB1EC1B141A2AFB73B634C95B06E17"/>
    <w:rsid w:val="007F7754"/>
    <w:rPr>
      <w:rFonts w:ascii="Calibri" w:eastAsia="Times New Roman" w:hAnsi="Calibri" w:cs="Calibri"/>
    </w:rPr>
  </w:style>
  <w:style w:type="paragraph" w:customStyle="1" w:styleId="B5C382BEBAC34B61BA487CAC2986739B19">
    <w:name w:val="B5C382BEBAC34B61BA487CAC2986739B19"/>
    <w:rsid w:val="007F7754"/>
    <w:rPr>
      <w:rFonts w:ascii="Calibri" w:eastAsia="Times New Roman" w:hAnsi="Calibri" w:cs="Calibri"/>
    </w:rPr>
  </w:style>
  <w:style w:type="paragraph" w:customStyle="1" w:styleId="533EBD5644B544AFBC1BBF895BEC7DDF14">
    <w:name w:val="533EBD5644B544AFBC1BBF895BEC7DDF14"/>
    <w:rsid w:val="007F7754"/>
    <w:rPr>
      <w:rFonts w:ascii="Calibri" w:eastAsia="Times New Roman" w:hAnsi="Calibri" w:cs="Calibri"/>
    </w:rPr>
  </w:style>
  <w:style w:type="paragraph" w:customStyle="1" w:styleId="42F5319199F244C89492BE0D0F9B735414">
    <w:name w:val="42F5319199F244C89492BE0D0F9B735414"/>
    <w:rsid w:val="007F7754"/>
    <w:rPr>
      <w:rFonts w:ascii="Calibri" w:eastAsia="Times New Roman" w:hAnsi="Calibri" w:cs="Calibri"/>
    </w:rPr>
  </w:style>
  <w:style w:type="paragraph" w:customStyle="1" w:styleId="3E54AA0BEE174FCA9F9353E198ACC75F14">
    <w:name w:val="3E54AA0BEE174FCA9F9353E198ACC75F14"/>
    <w:rsid w:val="007F7754"/>
    <w:rPr>
      <w:rFonts w:ascii="Calibri" w:eastAsia="Times New Roman" w:hAnsi="Calibri" w:cs="Calibri"/>
    </w:rPr>
  </w:style>
  <w:style w:type="paragraph" w:customStyle="1" w:styleId="DEF45BA0615F42679BC4183CBD12186314">
    <w:name w:val="DEF45BA0615F42679BC4183CBD12186314"/>
    <w:rsid w:val="007F7754"/>
    <w:rPr>
      <w:rFonts w:ascii="Calibri" w:eastAsia="Times New Roman" w:hAnsi="Calibri" w:cs="Calibri"/>
    </w:rPr>
  </w:style>
  <w:style w:type="paragraph" w:customStyle="1" w:styleId="C26E22C0FBCE49A4A78466A710702FFE14">
    <w:name w:val="C26E22C0FBCE49A4A78466A710702FFE14"/>
    <w:rsid w:val="007F7754"/>
    <w:rPr>
      <w:rFonts w:ascii="Calibri" w:eastAsia="Times New Roman" w:hAnsi="Calibri" w:cs="Calibri"/>
    </w:rPr>
  </w:style>
  <w:style w:type="paragraph" w:customStyle="1" w:styleId="B3B17B0866A540FDB99A0CF7B744D5D914">
    <w:name w:val="B3B17B0866A540FDB99A0CF7B744D5D914"/>
    <w:rsid w:val="007F7754"/>
    <w:rPr>
      <w:rFonts w:ascii="Calibri" w:eastAsia="Times New Roman" w:hAnsi="Calibri" w:cs="Calibri"/>
    </w:rPr>
  </w:style>
  <w:style w:type="paragraph" w:customStyle="1" w:styleId="F848E6C9226C431F84E47FAD103ECFE914">
    <w:name w:val="F848E6C9226C431F84E47FAD103ECFE914"/>
    <w:rsid w:val="007F7754"/>
    <w:rPr>
      <w:rFonts w:ascii="Calibri" w:eastAsia="Times New Roman" w:hAnsi="Calibri" w:cs="Calibri"/>
    </w:rPr>
  </w:style>
  <w:style w:type="paragraph" w:customStyle="1" w:styleId="E582C9DFE01440AA8DF4E35941A9871814">
    <w:name w:val="E582C9DFE01440AA8DF4E35941A9871814"/>
    <w:rsid w:val="007F7754"/>
    <w:rPr>
      <w:rFonts w:ascii="Calibri" w:eastAsia="Times New Roman" w:hAnsi="Calibri" w:cs="Calibri"/>
    </w:rPr>
  </w:style>
  <w:style w:type="paragraph" w:customStyle="1" w:styleId="560B4FA2C8F44223A56122DC1C1AA5EA14">
    <w:name w:val="560B4FA2C8F44223A56122DC1C1AA5EA14"/>
    <w:rsid w:val="007F7754"/>
    <w:rPr>
      <w:rFonts w:ascii="Calibri" w:eastAsia="Times New Roman" w:hAnsi="Calibri" w:cs="Calibri"/>
    </w:rPr>
  </w:style>
  <w:style w:type="paragraph" w:customStyle="1" w:styleId="F72D666B2FF54DB08549DE1DB46C4DCB14">
    <w:name w:val="F72D666B2FF54DB08549DE1DB46C4DCB14"/>
    <w:rsid w:val="007F7754"/>
    <w:rPr>
      <w:rFonts w:ascii="Calibri" w:eastAsia="Times New Roman" w:hAnsi="Calibri" w:cs="Calibri"/>
    </w:rPr>
  </w:style>
  <w:style w:type="paragraph" w:customStyle="1" w:styleId="F2D13A7247F74308A98B34B6F74BA1A214">
    <w:name w:val="F2D13A7247F74308A98B34B6F74BA1A214"/>
    <w:rsid w:val="007F7754"/>
    <w:rPr>
      <w:rFonts w:ascii="Calibri" w:eastAsia="Times New Roman" w:hAnsi="Calibri" w:cs="Calibri"/>
    </w:rPr>
  </w:style>
  <w:style w:type="paragraph" w:customStyle="1" w:styleId="8C23933E93774DCFA97BF9B88D608D4C14">
    <w:name w:val="8C23933E93774DCFA97BF9B88D608D4C14"/>
    <w:rsid w:val="007F7754"/>
    <w:rPr>
      <w:rFonts w:ascii="Calibri" w:eastAsia="Times New Roman" w:hAnsi="Calibri" w:cs="Calibri"/>
    </w:rPr>
  </w:style>
  <w:style w:type="paragraph" w:customStyle="1" w:styleId="5E1E1147C1094AF0A248F6297B76518D14">
    <w:name w:val="5E1E1147C1094AF0A248F6297B76518D14"/>
    <w:rsid w:val="007F7754"/>
    <w:rPr>
      <w:rFonts w:ascii="Calibri" w:eastAsia="Times New Roman" w:hAnsi="Calibri" w:cs="Calibri"/>
    </w:rPr>
  </w:style>
  <w:style w:type="paragraph" w:customStyle="1" w:styleId="FF5570E3891C4BAC8C6D89499C2218CB14">
    <w:name w:val="FF5570E3891C4BAC8C6D89499C2218CB14"/>
    <w:rsid w:val="007F7754"/>
    <w:rPr>
      <w:rFonts w:ascii="Calibri" w:eastAsia="Times New Roman" w:hAnsi="Calibri" w:cs="Calibri"/>
    </w:rPr>
  </w:style>
  <w:style w:type="paragraph" w:customStyle="1" w:styleId="E5D5A3A66E974D258F0B9F4F22EA3B9314">
    <w:name w:val="E5D5A3A66E974D258F0B9F4F22EA3B9314"/>
    <w:rsid w:val="007F7754"/>
    <w:rPr>
      <w:rFonts w:ascii="Calibri" w:eastAsia="Times New Roman" w:hAnsi="Calibri" w:cs="Calibri"/>
    </w:rPr>
  </w:style>
  <w:style w:type="paragraph" w:customStyle="1" w:styleId="0AC19391BFE049DA9290831E5301021C14">
    <w:name w:val="0AC19391BFE049DA9290831E5301021C14"/>
    <w:rsid w:val="007F7754"/>
    <w:rPr>
      <w:rFonts w:ascii="Calibri" w:eastAsia="Times New Roman" w:hAnsi="Calibri" w:cs="Calibri"/>
    </w:rPr>
  </w:style>
  <w:style w:type="paragraph" w:customStyle="1" w:styleId="97364F7B6F7A4FE19C537CB7D5EFFC5314">
    <w:name w:val="97364F7B6F7A4FE19C537CB7D5EFFC5314"/>
    <w:rsid w:val="007F7754"/>
    <w:rPr>
      <w:rFonts w:ascii="Calibri" w:eastAsia="Times New Roman" w:hAnsi="Calibri" w:cs="Calibri"/>
    </w:rPr>
  </w:style>
  <w:style w:type="paragraph" w:customStyle="1" w:styleId="7EDEFCF495CD4A0F92382AD0841DB9D514">
    <w:name w:val="7EDEFCF495CD4A0F92382AD0841DB9D514"/>
    <w:rsid w:val="007F7754"/>
    <w:rPr>
      <w:rFonts w:ascii="Calibri" w:eastAsia="Times New Roman" w:hAnsi="Calibri" w:cs="Calibri"/>
    </w:rPr>
  </w:style>
  <w:style w:type="paragraph" w:customStyle="1" w:styleId="C0ACE3BDE2244E499A77888C08F6FCF614">
    <w:name w:val="C0ACE3BDE2244E499A77888C08F6FCF614"/>
    <w:rsid w:val="007F7754"/>
    <w:rPr>
      <w:rFonts w:ascii="Calibri" w:eastAsia="Times New Roman" w:hAnsi="Calibri" w:cs="Calibri"/>
    </w:rPr>
  </w:style>
  <w:style w:type="paragraph" w:customStyle="1" w:styleId="9C1F3A2DA49745C29682A609BE73D33C14">
    <w:name w:val="9C1F3A2DA49745C29682A609BE73D33C14"/>
    <w:rsid w:val="007F7754"/>
    <w:rPr>
      <w:rFonts w:ascii="Calibri" w:eastAsia="Times New Roman" w:hAnsi="Calibri" w:cs="Calibri"/>
    </w:rPr>
  </w:style>
  <w:style w:type="paragraph" w:customStyle="1" w:styleId="2051F943E68F42D8BEC7091EA425167B14">
    <w:name w:val="2051F943E68F42D8BEC7091EA425167B14"/>
    <w:rsid w:val="007F7754"/>
    <w:rPr>
      <w:rFonts w:ascii="Calibri" w:eastAsia="Times New Roman" w:hAnsi="Calibri" w:cs="Calibri"/>
    </w:rPr>
  </w:style>
  <w:style w:type="paragraph" w:customStyle="1" w:styleId="BF6D5A959DF04489ADBB0B8B3193249314">
    <w:name w:val="BF6D5A959DF04489ADBB0B8B3193249314"/>
    <w:rsid w:val="007F7754"/>
    <w:rPr>
      <w:rFonts w:ascii="Calibri" w:eastAsia="Times New Roman" w:hAnsi="Calibri" w:cs="Calibri"/>
    </w:rPr>
  </w:style>
  <w:style w:type="paragraph" w:customStyle="1" w:styleId="87724B2A7D634B3E8361604078B8DD9B14">
    <w:name w:val="87724B2A7D634B3E8361604078B8DD9B14"/>
    <w:rsid w:val="007F7754"/>
    <w:rPr>
      <w:rFonts w:ascii="Calibri" w:eastAsia="Times New Roman" w:hAnsi="Calibri" w:cs="Calibri"/>
    </w:rPr>
  </w:style>
  <w:style w:type="paragraph" w:customStyle="1" w:styleId="DFD7FBCA753D4794B7001CC993C3296814">
    <w:name w:val="DFD7FBCA753D4794B7001CC993C3296814"/>
    <w:rsid w:val="007F7754"/>
    <w:rPr>
      <w:rFonts w:ascii="Calibri" w:eastAsia="Times New Roman" w:hAnsi="Calibri" w:cs="Calibri"/>
    </w:rPr>
  </w:style>
  <w:style w:type="paragraph" w:customStyle="1" w:styleId="7148EF32381F456CBC5FC710A80298C114">
    <w:name w:val="7148EF32381F456CBC5FC710A80298C114"/>
    <w:rsid w:val="007F7754"/>
    <w:rPr>
      <w:rFonts w:ascii="Calibri" w:eastAsia="Times New Roman" w:hAnsi="Calibri" w:cs="Calibri"/>
    </w:rPr>
  </w:style>
  <w:style w:type="paragraph" w:customStyle="1" w:styleId="73137F8421014A2B972AF4A0A97C4A9514">
    <w:name w:val="73137F8421014A2B972AF4A0A97C4A9514"/>
    <w:rsid w:val="007F7754"/>
    <w:rPr>
      <w:rFonts w:ascii="Calibri" w:eastAsia="Times New Roman" w:hAnsi="Calibri" w:cs="Calibri"/>
    </w:rPr>
  </w:style>
  <w:style w:type="paragraph" w:customStyle="1" w:styleId="ECE6A58578E94AA5B680CA9E0B60925714">
    <w:name w:val="ECE6A58578E94AA5B680CA9E0B60925714"/>
    <w:rsid w:val="007F7754"/>
    <w:rPr>
      <w:rFonts w:ascii="Calibri" w:eastAsia="Times New Roman" w:hAnsi="Calibri" w:cs="Calibri"/>
    </w:rPr>
  </w:style>
  <w:style w:type="paragraph" w:customStyle="1" w:styleId="F5343860FB3C4303A2A66BC38503235914">
    <w:name w:val="F5343860FB3C4303A2A66BC38503235914"/>
    <w:rsid w:val="007F7754"/>
    <w:rPr>
      <w:rFonts w:ascii="Calibri" w:eastAsia="Times New Roman" w:hAnsi="Calibri" w:cs="Calibri"/>
    </w:rPr>
  </w:style>
  <w:style w:type="paragraph" w:customStyle="1" w:styleId="08BDF47A740A41D283C1FDD70CFAA25C14">
    <w:name w:val="08BDF47A740A41D283C1FDD70CFAA25C14"/>
    <w:rsid w:val="007F7754"/>
    <w:rPr>
      <w:rFonts w:ascii="Calibri" w:eastAsia="Times New Roman" w:hAnsi="Calibri" w:cs="Calibri"/>
    </w:rPr>
  </w:style>
  <w:style w:type="paragraph" w:customStyle="1" w:styleId="9C5785B0104A4C07B0BED7DD3ADB4DD114">
    <w:name w:val="9C5785B0104A4C07B0BED7DD3ADB4DD114"/>
    <w:rsid w:val="007F7754"/>
    <w:rPr>
      <w:rFonts w:ascii="Calibri" w:eastAsia="Times New Roman" w:hAnsi="Calibri" w:cs="Calibri"/>
    </w:rPr>
  </w:style>
  <w:style w:type="paragraph" w:customStyle="1" w:styleId="DA13D16A1B6A44E4B42FC8DA9011A14814">
    <w:name w:val="DA13D16A1B6A44E4B42FC8DA9011A14814"/>
    <w:rsid w:val="007F7754"/>
    <w:rPr>
      <w:rFonts w:ascii="Calibri" w:eastAsia="Times New Roman" w:hAnsi="Calibri" w:cs="Calibri"/>
    </w:rPr>
  </w:style>
  <w:style w:type="paragraph" w:customStyle="1" w:styleId="522E8A9358A3480092F959B0BA8463E214">
    <w:name w:val="522E8A9358A3480092F959B0BA8463E214"/>
    <w:rsid w:val="007F7754"/>
    <w:rPr>
      <w:rFonts w:ascii="Calibri" w:eastAsia="Times New Roman" w:hAnsi="Calibri" w:cs="Calibri"/>
    </w:rPr>
  </w:style>
  <w:style w:type="paragraph" w:customStyle="1" w:styleId="1BD25D754D9242B8B0B7496F3E52936014">
    <w:name w:val="1BD25D754D9242B8B0B7496F3E52936014"/>
    <w:rsid w:val="007F7754"/>
    <w:rPr>
      <w:rFonts w:ascii="Calibri" w:eastAsia="Times New Roman" w:hAnsi="Calibri" w:cs="Calibri"/>
    </w:rPr>
  </w:style>
  <w:style w:type="paragraph" w:customStyle="1" w:styleId="A0A69245B98341DE9FDB162F281D8B7D14">
    <w:name w:val="A0A69245B98341DE9FDB162F281D8B7D14"/>
    <w:rsid w:val="007F7754"/>
    <w:rPr>
      <w:rFonts w:ascii="Calibri" w:eastAsia="Times New Roman" w:hAnsi="Calibri" w:cs="Calibri"/>
    </w:rPr>
  </w:style>
  <w:style w:type="paragraph" w:customStyle="1" w:styleId="88ADCA31A7B24F89B13D192C80026F1314">
    <w:name w:val="88ADCA31A7B24F89B13D192C80026F1314"/>
    <w:rsid w:val="007F7754"/>
    <w:rPr>
      <w:rFonts w:ascii="Calibri" w:eastAsia="Times New Roman" w:hAnsi="Calibri" w:cs="Calibri"/>
    </w:rPr>
  </w:style>
  <w:style w:type="paragraph" w:customStyle="1" w:styleId="18E2D944E1CB4D3CAEEE1998F476F24614">
    <w:name w:val="18E2D944E1CB4D3CAEEE1998F476F24614"/>
    <w:rsid w:val="007F7754"/>
    <w:rPr>
      <w:rFonts w:ascii="Calibri" w:eastAsia="Times New Roman" w:hAnsi="Calibri" w:cs="Calibri"/>
    </w:rPr>
  </w:style>
  <w:style w:type="paragraph" w:customStyle="1" w:styleId="46290ED9BBF64D6883728C01D94561D514">
    <w:name w:val="46290ED9BBF64D6883728C01D94561D514"/>
    <w:rsid w:val="007F7754"/>
    <w:rPr>
      <w:rFonts w:ascii="Calibri" w:eastAsia="Times New Roman" w:hAnsi="Calibri" w:cs="Calibri"/>
    </w:rPr>
  </w:style>
  <w:style w:type="paragraph" w:customStyle="1" w:styleId="4C63889D825541E28ED1903932E2E7BE14">
    <w:name w:val="4C63889D825541E28ED1903932E2E7BE14"/>
    <w:rsid w:val="007F7754"/>
    <w:rPr>
      <w:rFonts w:ascii="Calibri" w:eastAsia="Times New Roman" w:hAnsi="Calibri" w:cs="Calibri"/>
    </w:rPr>
  </w:style>
  <w:style w:type="paragraph" w:customStyle="1" w:styleId="DB78848AE49245138F4A95CA03BA0FED14">
    <w:name w:val="DB78848AE49245138F4A95CA03BA0FED14"/>
    <w:rsid w:val="007F7754"/>
    <w:rPr>
      <w:rFonts w:ascii="Calibri" w:eastAsia="Times New Roman" w:hAnsi="Calibri" w:cs="Calibri"/>
    </w:rPr>
  </w:style>
  <w:style w:type="paragraph" w:customStyle="1" w:styleId="7281761C8FEE4E4EBFB7B8C2E2505CA414">
    <w:name w:val="7281761C8FEE4E4EBFB7B8C2E2505CA414"/>
    <w:rsid w:val="007F7754"/>
    <w:rPr>
      <w:rFonts w:ascii="Calibri" w:eastAsia="Times New Roman" w:hAnsi="Calibri" w:cs="Calibri"/>
    </w:rPr>
  </w:style>
  <w:style w:type="paragraph" w:customStyle="1" w:styleId="CF4B363AEF5E42F8A9985F6142DA43DE14">
    <w:name w:val="CF4B363AEF5E42F8A9985F6142DA43DE14"/>
    <w:rsid w:val="007F7754"/>
    <w:rPr>
      <w:rFonts w:ascii="Calibri" w:eastAsia="Times New Roman" w:hAnsi="Calibri" w:cs="Calibri"/>
    </w:rPr>
  </w:style>
  <w:style w:type="paragraph" w:customStyle="1" w:styleId="1C31093765414E3EA59463518979BF6F14">
    <w:name w:val="1C31093765414E3EA59463518979BF6F14"/>
    <w:rsid w:val="007F7754"/>
    <w:rPr>
      <w:rFonts w:ascii="Calibri" w:eastAsia="Times New Roman" w:hAnsi="Calibri" w:cs="Calibri"/>
    </w:rPr>
  </w:style>
  <w:style w:type="paragraph" w:customStyle="1" w:styleId="E6F6BC38468A4926952A4A29595144BB14">
    <w:name w:val="E6F6BC38468A4926952A4A29595144BB14"/>
    <w:rsid w:val="007F7754"/>
    <w:rPr>
      <w:rFonts w:ascii="Calibri" w:eastAsia="Times New Roman" w:hAnsi="Calibri" w:cs="Calibri"/>
    </w:rPr>
  </w:style>
  <w:style w:type="paragraph" w:customStyle="1" w:styleId="F9B4FFB75B28484592760676BE26018714">
    <w:name w:val="F9B4FFB75B28484592760676BE26018714"/>
    <w:rsid w:val="007F7754"/>
    <w:rPr>
      <w:rFonts w:ascii="Calibri" w:eastAsia="Times New Roman" w:hAnsi="Calibri" w:cs="Calibri"/>
    </w:rPr>
  </w:style>
  <w:style w:type="paragraph" w:customStyle="1" w:styleId="2C61852B305C4D8B80AAF176B797663114">
    <w:name w:val="2C61852B305C4D8B80AAF176B797663114"/>
    <w:rsid w:val="007F7754"/>
    <w:rPr>
      <w:rFonts w:ascii="Calibri" w:eastAsia="Times New Roman" w:hAnsi="Calibri" w:cs="Calibri"/>
    </w:rPr>
  </w:style>
  <w:style w:type="paragraph" w:customStyle="1" w:styleId="1CE85280BA3047689056E0518AA24E6914">
    <w:name w:val="1CE85280BA3047689056E0518AA24E6914"/>
    <w:rsid w:val="007F7754"/>
    <w:rPr>
      <w:rFonts w:ascii="Calibri" w:eastAsia="Times New Roman" w:hAnsi="Calibri" w:cs="Calibri"/>
    </w:rPr>
  </w:style>
  <w:style w:type="paragraph" w:customStyle="1" w:styleId="D6FD9827EBB64FE4B52F4B58B1DF5EC814">
    <w:name w:val="D6FD9827EBB64FE4B52F4B58B1DF5EC814"/>
    <w:rsid w:val="007F7754"/>
    <w:rPr>
      <w:rFonts w:ascii="Calibri" w:eastAsia="Times New Roman" w:hAnsi="Calibri" w:cs="Calibri"/>
    </w:rPr>
  </w:style>
  <w:style w:type="paragraph" w:customStyle="1" w:styleId="06E5613E9C86459AB49DC63E7944DC5A14">
    <w:name w:val="06E5613E9C86459AB49DC63E7944DC5A14"/>
    <w:rsid w:val="007F7754"/>
    <w:rPr>
      <w:rFonts w:ascii="Calibri" w:eastAsia="Times New Roman" w:hAnsi="Calibri" w:cs="Calibri"/>
    </w:rPr>
  </w:style>
  <w:style w:type="paragraph" w:customStyle="1" w:styleId="9976FD907AFD461C92F73F5A7454A04D14">
    <w:name w:val="9976FD907AFD461C92F73F5A7454A04D14"/>
    <w:rsid w:val="007F7754"/>
    <w:rPr>
      <w:rFonts w:ascii="Calibri" w:eastAsia="Times New Roman" w:hAnsi="Calibri" w:cs="Calibri"/>
    </w:rPr>
  </w:style>
  <w:style w:type="paragraph" w:customStyle="1" w:styleId="F31D042135434EF387E348B92350BF1114">
    <w:name w:val="F31D042135434EF387E348B92350BF1114"/>
    <w:rsid w:val="007F7754"/>
    <w:rPr>
      <w:rFonts w:ascii="Calibri" w:eastAsia="Times New Roman" w:hAnsi="Calibri" w:cs="Calibri"/>
    </w:rPr>
  </w:style>
  <w:style w:type="paragraph" w:customStyle="1" w:styleId="54A2E43126764B4187C6E41BF7A3894114">
    <w:name w:val="54A2E43126764B4187C6E41BF7A3894114"/>
    <w:rsid w:val="007F7754"/>
    <w:rPr>
      <w:rFonts w:ascii="Calibri" w:eastAsia="Times New Roman" w:hAnsi="Calibri" w:cs="Calibri"/>
    </w:rPr>
  </w:style>
  <w:style w:type="paragraph" w:customStyle="1" w:styleId="E99FD2C0ABEA4B5C87B0627C3E8FBEFC14">
    <w:name w:val="E99FD2C0ABEA4B5C87B0627C3E8FBEFC14"/>
    <w:rsid w:val="007F7754"/>
    <w:rPr>
      <w:rFonts w:ascii="Calibri" w:eastAsia="Times New Roman" w:hAnsi="Calibri" w:cs="Calibri"/>
    </w:rPr>
  </w:style>
  <w:style w:type="paragraph" w:customStyle="1" w:styleId="38A984CD16214F96B4923C531C98455E14">
    <w:name w:val="38A984CD16214F96B4923C531C98455E14"/>
    <w:rsid w:val="007F7754"/>
    <w:rPr>
      <w:rFonts w:ascii="Calibri" w:eastAsia="Times New Roman" w:hAnsi="Calibri" w:cs="Calibri"/>
    </w:rPr>
  </w:style>
  <w:style w:type="paragraph" w:customStyle="1" w:styleId="D3CE9FA6C7B34AD6914509F94888B78814">
    <w:name w:val="D3CE9FA6C7B34AD6914509F94888B78814"/>
    <w:rsid w:val="007F7754"/>
    <w:rPr>
      <w:rFonts w:ascii="Calibri" w:eastAsia="Times New Roman" w:hAnsi="Calibri" w:cs="Calibri"/>
    </w:rPr>
  </w:style>
  <w:style w:type="paragraph" w:customStyle="1" w:styleId="A92F74BF98CF42B7A9BC1F2B1623D74B14">
    <w:name w:val="A92F74BF98CF42B7A9BC1F2B1623D74B14"/>
    <w:rsid w:val="007F7754"/>
    <w:rPr>
      <w:rFonts w:ascii="Calibri" w:eastAsia="Times New Roman" w:hAnsi="Calibri" w:cs="Calibri"/>
    </w:rPr>
  </w:style>
  <w:style w:type="paragraph" w:customStyle="1" w:styleId="7618BC8076D94BE6B6C12C7F0C8CDA2F14">
    <w:name w:val="7618BC8076D94BE6B6C12C7F0C8CDA2F14"/>
    <w:rsid w:val="007F7754"/>
    <w:rPr>
      <w:rFonts w:ascii="Calibri" w:eastAsia="Times New Roman" w:hAnsi="Calibri" w:cs="Calibri"/>
    </w:rPr>
  </w:style>
  <w:style w:type="paragraph" w:customStyle="1" w:styleId="172E134975D0488996F76E101C41766A14">
    <w:name w:val="172E134975D0488996F76E101C41766A14"/>
    <w:rsid w:val="007F7754"/>
    <w:rPr>
      <w:rFonts w:ascii="Calibri" w:eastAsia="Times New Roman" w:hAnsi="Calibri" w:cs="Calibri"/>
    </w:rPr>
  </w:style>
  <w:style w:type="paragraph" w:customStyle="1" w:styleId="2A1FAE39456D44719C755E33F448203C14">
    <w:name w:val="2A1FAE39456D44719C755E33F448203C14"/>
    <w:rsid w:val="007F7754"/>
    <w:rPr>
      <w:rFonts w:ascii="Calibri" w:eastAsia="Times New Roman" w:hAnsi="Calibri" w:cs="Calibri"/>
    </w:rPr>
  </w:style>
  <w:style w:type="paragraph" w:customStyle="1" w:styleId="1A39600CC7A54CB19A3B76E515ABE6C914">
    <w:name w:val="1A39600CC7A54CB19A3B76E515ABE6C914"/>
    <w:rsid w:val="007F7754"/>
    <w:rPr>
      <w:rFonts w:ascii="Calibri" w:eastAsia="Times New Roman" w:hAnsi="Calibri" w:cs="Calibri"/>
    </w:rPr>
  </w:style>
  <w:style w:type="paragraph" w:customStyle="1" w:styleId="85CE910F76664357AD12EF398E9196F814">
    <w:name w:val="85CE910F76664357AD12EF398E9196F814"/>
    <w:rsid w:val="007F7754"/>
    <w:rPr>
      <w:rFonts w:ascii="Calibri" w:eastAsia="Times New Roman" w:hAnsi="Calibri" w:cs="Calibri"/>
    </w:rPr>
  </w:style>
  <w:style w:type="paragraph" w:customStyle="1" w:styleId="39F3760D717A44688649A1EE199D008B14">
    <w:name w:val="39F3760D717A44688649A1EE199D008B14"/>
    <w:rsid w:val="007F7754"/>
    <w:rPr>
      <w:rFonts w:ascii="Calibri" w:eastAsia="Times New Roman" w:hAnsi="Calibri" w:cs="Calibri"/>
    </w:rPr>
  </w:style>
  <w:style w:type="paragraph" w:customStyle="1" w:styleId="50280DD7A917481887FFC583A8627C7314">
    <w:name w:val="50280DD7A917481887FFC583A8627C7314"/>
    <w:rsid w:val="007F7754"/>
    <w:rPr>
      <w:rFonts w:ascii="Calibri" w:eastAsia="Times New Roman" w:hAnsi="Calibri" w:cs="Calibri"/>
    </w:rPr>
  </w:style>
  <w:style w:type="paragraph" w:customStyle="1" w:styleId="C660AD87EDDC4A7E8118F8B56C7F1D2A14">
    <w:name w:val="C660AD87EDDC4A7E8118F8B56C7F1D2A14"/>
    <w:rsid w:val="007F7754"/>
    <w:rPr>
      <w:rFonts w:ascii="Calibri" w:eastAsia="Times New Roman" w:hAnsi="Calibri" w:cs="Calibri"/>
    </w:rPr>
  </w:style>
  <w:style w:type="paragraph" w:customStyle="1" w:styleId="F1F1C91DC85A487BAFC0D4FC757B0B6214">
    <w:name w:val="F1F1C91DC85A487BAFC0D4FC757B0B6214"/>
    <w:rsid w:val="007F7754"/>
    <w:rPr>
      <w:rFonts w:ascii="Calibri" w:eastAsia="Times New Roman" w:hAnsi="Calibri" w:cs="Calibri"/>
    </w:rPr>
  </w:style>
  <w:style w:type="paragraph" w:customStyle="1" w:styleId="DB6F7CD46D20408B9DB652357358CB2614">
    <w:name w:val="DB6F7CD46D20408B9DB652357358CB2614"/>
    <w:rsid w:val="007F7754"/>
    <w:rPr>
      <w:rFonts w:ascii="Calibri" w:eastAsia="Times New Roman" w:hAnsi="Calibri" w:cs="Calibri"/>
    </w:rPr>
  </w:style>
  <w:style w:type="paragraph" w:customStyle="1" w:styleId="43E36EE3F5BB4D619CC45A3497FF504C14">
    <w:name w:val="43E36EE3F5BB4D619CC45A3497FF504C14"/>
    <w:rsid w:val="007F7754"/>
    <w:rPr>
      <w:rFonts w:ascii="Calibri" w:eastAsia="Times New Roman" w:hAnsi="Calibri" w:cs="Calibri"/>
    </w:rPr>
  </w:style>
  <w:style w:type="paragraph" w:customStyle="1" w:styleId="B66AFEF372204706AA04F52418D9827814">
    <w:name w:val="B66AFEF372204706AA04F52418D9827814"/>
    <w:rsid w:val="007F7754"/>
    <w:rPr>
      <w:rFonts w:ascii="Calibri" w:eastAsia="Times New Roman" w:hAnsi="Calibri" w:cs="Calibri"/>
    </w:rPr>
  </w:style>
  <w:style w:type="paragraph" w:customStyle="1" w:styleId="06BB752B8A464A03952C04311944219C14">
    <w:name w:val="06BB752B8A464A03952C04311944219C14"/>
    <w:rsid w:val="007F7754"/>
    <w:rPr>
      <w:rFonts w:ascii="Calibri" w:eastAsia="Times New Roman" w:hAnsi="Calibri" w:cs="Calibri"/>
    </w:rPr>
  </w:style>
  <w:style w:type="paragraph" w:customStyle="1" w:styleId="189D750BF1884E8AA9E5ED930C81041F14">
    <w:name w:val="189D750BF1884E8AA9E5ED930C81041F14"/>
    <w:rsid w:val="007F7754"/>
    <w:rPr>
      <w:rFonts w:ascii="Calibri" w:eastAsia="Times New Roman" w:hAnsi="Calibri" w:cs="Calibri"/>
    </w:rPr>
  </w:style>
  <w:style w:type="paragraph" w:customStyle="1" w:styleId="107E9EDBF5324BF1A7C52CE5C5708D6F13">
    <w:name w:val="107E9EDBF5324BF1A7C52CE5C5708D6F13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053933702704FC0B6E7C41E0961579C9">
    <w:name w:val="B053933702704FC0B6E7C41E0961579C9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307FEF57269459BAEE8D8BD5D9DD30312">
    <w:name w:val="2307FEF57269459BAEE8D8BD5D9DD30312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9CC3580790A042AAB4361C3435EAFFE09">
    <w:name w:val="9CC3580790A042AAB4361C3435EAFFE09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6E096F473F54C4DB614F7EB5465F12410">
    <w:name w:val="26E096F473F54C4DB614F7EB5465F12410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17B7A6A86A94A88B20E5A78E3E17CFD9">
    <w:name w:val="E17B7A6A86A94A88B20E5A78E3E17CFD9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BFB0D844033D4E9EB42F8A421924304D9">
    <w:name w:val="BFB0D844033D4E9EB42F8A421924304D9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D77D0C6E0AF4C37AE6726F2AC41C2608">
    <w:name w:val="ED77D0C6E0AF4C37AE6726F2AC41C2608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421F9A8565334B419276CA746F1D509F8">
    <w:name w:val="421F9A8565334B419276CA746F1D509F8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2A2C11323574E399736E67F9504E95B7">
    <w:name w:val="B2A2C11323574E399736E67F9504E95B7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13347AB3CA7048FA8C312DFCC76A8C397">
    <w:name w:val="13347AB3CA7048FA8C312DFCC76A8C397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ACFF39743C3241E8B6BE4E5B9860AB2E7">
    <w:name w:val="ACFF39743C3241E8B6BE4E5B9860AB2E7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1192F4C9152E4F78A2F38BAFCF6816AB6">
    <w:name w:val="1192F4C9152E4F78A2F38BAFCF6816AB6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448D8CA69723403D9FFB4A770F14CA796">
    <w:name w:val="448D8CA69723403D9FFB4A770F14CA796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47CD0EA491DD458AAC832207C145813C5">
    <w:name w:val="47CD0EA491DD458AAC832207C145813C5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8BB8732BA936439A868EC0C9535014925">
    <w:name w:val="8BB8732BA936439A868EC0C9535014925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704E2B480B8C477EBD911611156EBCA95">
    <w:name w:val="704E2B480B8C477EBD911611156EBCA95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7337ECAC8DC7480EAE09A66C5FB521525">
    <w:name w:val="7337ECAC8DC7480EAE09A66C5FB521525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30F8885D8E2C4A3B8D8C993694B68C4C5">
    <w:name w:val="30F8885D8E2C4A3B8D8C993694B68C4C5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51B8A30168894196A21E05A3D566BDB95">
    <w:name w:val="51B8A30168894196A21E05A3D566BDB95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E73963E40DE8458891B4C3276FFBB5B44">
    <w:name w:val="E73963E40DE8458891B4C3276FFBB5B44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9A3BDC33B66944958704F82EEFA1C40C4">
    <w:name w:val="9A3BDC33B66944958704F82EEFA1C40C4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30A5F8A8CF454F199A9B52DE5B04D93C4">
    <w:name w:val="30A5F8A8CF454F199A9B52DE5B04D93C4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4CD5D0D9C914835AC2A8E09AAABF0CE4">
    <w:name w:val="24CD5D0D9C914835AC2A8E09AAABF0CE4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F8BC745218C24234B474FBD42D9FAC864">
    <w:name w:val="F8BC745218C24234B474FBD42D9FAC864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E3CC70263BF74475B1B8B29EF0F25C214">
    <w:name w:val="E3CC70263BF74475B1B8B29EF0F25C214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BBB876F5436B4175A28FFC25805AAC3F4">
    <w:name w:val="BBB876F5436B4175A28FFC25805AAC3F4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638D65BDF3F44444BCBEC45C663370524">
    <w:name w:val="638D65BDF3F44444BCBEC45C663370524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6A25E4D6564847CC9015D015F84CDBF14">
    <w:name w:val="6A25E4D6564847CC9015D015F84CDBF14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F2E4BBC621BF48A58209DEF1D0C5E50B22">
    <w:name w:val="F2E4BBC621BF48A58209DEF1D0C5E50B22"/>
    <w:rsid w:val="007F7754"/>
    <w:rPr>
      <w:rFonts w:ascii="Calibri" w:eastAsia="Times New Roman" w:hAnsi="Calibri" w:cs="Calibri"/>
    </w:rPr>
  </w:style>
  <w:style w:type="paragraph" w:customStyle="1" w:styleId="AF5AEF543E8648D3B003111D049F6F1C16">
    <w:name w:val="AF5AEF543E8648D3B003111D049F6F1C16"/>
    <w:rsid w:val="007F7754"/>
    <w:rPr>
      <w:rFonts w:ascii="Calibri" w:eastAsia="Times New Roman" w:hAnsi="Calibri" w:cs="Calibri"/>
    </w:rPr>
  </w:style>
  <w:style w:type="paragraph" w:customStyle="1" w:styleId="EFFCAB1EC1B141A2AFB73B634C95B06E18">
    <w:name w:val="EFFCAB1EC1B141A2AFB73B634C95B06E18"/>
    <w:rsid w:val="007F7754"/>
    <w:rPr>
      <w:rFonts w:ascii="Calibri" w:eastAsia="Times New Roman" w:hAnsi="Calibri" w:cs="Calibri"/>
    </w:rPr>
  </w:style>
  <w:style w:type="paragraph" w:customStyle="1" w:styleId="B5C382BEBAC34B61BA487CAC2986739B20">
    <w:name w:val="B5C382BEBAC34B61BA487CAC2986739B20"/>
    <w:rsid w:val="007F7754"/>
    <w:rPr>
      <w:rFonts w:ascii="Calibri" w:eastAsia="Times New Roman" w:hAnsi="Calibri" w:cs="Calibri"/>
    </w:rPr>
  </w:style>
  <w:style w:type="paragraph" w:customStyle="1" w:styleId="533EBD5644B544AFBC1BBF895BEC7DDF15">
    <w:name w:val="533EBD5644B544AFBC1BBF895BEC7DDF15"/>
    <w:rsid w:val="007F7754"/>
    <w:rPr>
      <w:rFonts w:ascii="Calibri" w:eastAsia="Times New Roman" w:hAnsi="Calibri" w:cs="Calibri"/>
    </w:rPr>
  </w:style>
  <w:style w:type="paragraph" w:customStyle="1" w:styleId="42F5319199F244C89492BE0D0F9B735415">
    <w:name w:val="42F5319199F244C89492BE0D0F9B735415"/>
    <w:rsid w:val="007F7754"/>
    <w:rPr>
      <w:rFonts w:ascii="Calibri" w:eastAsia="Times New Roman" w:hAnsi="Calibri" w:cs="Calibri"/>
    </w:rPr>
  </w:style>
  <w:style w:type="paragraph" w:customStyle="1" w:styleId="3E54AA0BEE174FCA9F9353E198ACC75F15">
    <w:name w:val="3E54AA0BEE174FCA9F9353E198ACC75F15"/>
    <w:rsid w:val="007F7754"/>
    <w:rPr>
      <w:rFonts w:ascii="Calibri" w:eastAsia="Times New Roman" w:hAnsi="Calibri" w:cs="Calibri"/>
    </w:rPr>
  </w:style>
  <w:style w:type="paragraph" w:customStyle="1" w:styleId="DEF45BA0615F42679BC4183CBD12186315">
    <w:name w:val="DEF45BA0615F42679BC4183CBD12186315"/>
    <w:rsid w:val="007F7754"/>
    <w:rPr>
      <w:rFonts w:ascii="Calibri" w:eastAsia="Times New Roman" w:hAnsi="Calibri" w:cs="Calibri"/>
    </w:rPr>
  </w:style>
  <w:style w:type="paragraph" w:customStyle="1" w:styleId="C26E22C0FBCE49A4A78466A710702FFE15">
    <w:name w:val="C26E22C0FBCE49A4A78466A710702FFE15"/>
    <w:rsid w:val="007F7754"/>
    <w:rPr>
      <w:rFonts w:ascii="Calibri" w:eastAsia="Times New Roman" w:hAnsi="Calibri" w:cs="Calibri"/>
    </w:rPr>
  </w:style>
  <w:style w:type="paragraph" w:customStyle="1" w:styleId="B3B17B0866A540FDB99A0CF7B744D5D915">
    <w:name w:val="B3B17B0866A540FDB99A0CF7B744D5D915"/>
    <w:rsid w:val="007F7754"/>
    <w:rPr>
      <w:rFonts w:ascii="Calibri" w:eastAsia="Times New Roman" w:hAnsi="Calibri" w:cs="Calibri"/>
    </w:rPr>
  </w:style>
  <w:style w:type="paragraph" w:customStyle="1" w:styleId="F848E6C9226C431F84E47FAD103ECFE915">
    <w:name w:val="F848E6C9226C431F84E47FAD103ECFE915"/>
    <w:rsid w:val="007F7754"/>
    <w:rPr>
      <w:rFonts w:ascii="Calibri" w:eastAsia="Times New Roman" w:hAnsi="Calibri" w:cs="Calibri"/>
    </w:rPr>
  </w:style>
  <w:style w:type="paragraph" w:customStyle="1" w:styleId="E582C9DFE01440AA8DF4E35941A9871815">
    <w:name w:val="E582C9DFE01440AA8DF4E35941A9871815"/>
    <w:rsid w:val="007F7754"/>
    <w:rPr>
      <w:rFonts w:ascii="Calibri" w:eastAsia="Times New Roman" w:hAnsi="Calibri" w:cs="Calibri"/>
    </w:rPr>
  </w:style>
  <w:style w:type="paragraph" w:customStyle="1" w:styleId="560B4FA2C8F44223A56122DC1C1AA5EA15">
    <w:name w:val="560B4FA2C8F44223A56122DC1C1AA5EA15"/>
    <w:rsid w:val="007F7754"/>
    <w:rPr>
      <w:rFonts w:ascii="Calibri" w:eastAsia="Times New Roman" w:hAnsi="Calibri" w:cs="Calibri"/>
    </w:rPr>
  </w:style>
  <w:style w:type="paragraph" w:customStyle="1" w:styleId="F72D666B2FF54DB08549DE1DB46C4DCB15">
    <w:name w:val="F72D666B2FF54DB08549DE1DB46C4DCB15"/>
    <w:rsid w:val="007F7754"/>
    <w:rPr>
      <w:rFonts w:ascii="Calibri" w:eastAsia="Times New Roman" w:hAnsi="Calibri" w:cs="Calibri"/>
    </w:rPr>
  </w:style>
  <w:style w:type="paragraph" w:customStyle="1" w:styleId="F2D13A7247F74308A98B34B6F74BA1A215">
    <w:name w:val="F2D13A7247F74308A98B34B6F74BA1A215"/>
    <w:rsid w:val="007F7754"/>
    <w:rPr>
      <w:rFonts w:ascii="Calibri" w:eastAsia="Times New Roman" w:hAnsi="Calibri" w:cs="Calibri"/>
    </w:rPr>
  </w:style>
  <w:style w:type="paragraph" w:customStyle="1" w:styleId="8C23933E93774DCFA97BF9B88D608D4C15">
    <w:name w:val="8C23933E93774DCFA97BF9B88D608D4C15"/>
    <w:rsid w:val="007F7754"/>
    <w:rPr>
      <w:rFonts w:ascii="Calibri" w:eastAsia="Times New Roman" w:hAnsi="Calibri" w:cs="Calibri"/>
    </w:rPr>
  </w:style>
  <w:style w:type="paragraph" w:customStyle="1" w:styleId="5E1E1147C1094AF0A248F6297B76518D15">
    <w:name w:val="5E1E1147C1094AF0A248F6297B76518D15"/>
    <w:rsid w:val="007F7754"/>
    <w:rPr>
      <w:rFonts w:ascii="Calibri" w:eastAsia="Times New Roman" w:hAnsi="Calibri" w:cs="Calibri"/>
    </w:rPr>
  </w:style>
  <w:style w:type="paragraph" w:customStyle="1" w:styleId="FF5570E3891C4BAC8C6D89499C2218CB15">
    <w:name w:val="FF5570E3891C4BAC8C6D89499C2218CB15"/>
    <w:rsid w:val="007F7754"/>
    <w:rPr>
      <w:rFonts w:ascii="Calibri" w:eastAsia="Times New Roman" w:hAnsi="Calibri" w:cs="Calibri"/>
    </w:rPr>
  </w:style>
  <w:style w:type="paragraph" w:customStyle="1" w:styleId="E5D5A3A66E974D258F0B9F4F22EA3B9315">
    <w:name w:val="E5D5A3A66E974D258F0B9F4F22EA3B9315"/>
    <w:rsid w:val="007F7754"/>
    <w:rPr>
      <w:rFonts w:ascii="Calibri" w:eastAsia="Times New Roman" w:hAnsi="Calibri" w:cs="Calibri"/>
    </w:rPr>
  </w:style>
  <w:style w:type="paragraph" w:customStyle="1" w:styleId="0AC19391BFE049DA9290831E5301021C15">
    <w:name w:val="0AC19391BFE049DA9290831E5301021C15"/>
    <w:rsid w:val="007F7754"/>
    <w:rPr>
      <w:rFonts w:ascii="Calibri" w:eastAsia="Times New Roman" w:hAnsi="Calibri" w:cs="Calibri"/>
    </w:rPr>
  </w:style>
  <w:style w:type="paragraph" w:customStyle="1" w:styleId="97364F7B6F7A4FE19C537CB7D5EFFC5315">
    <w:name w:val="97364F7B6F7A4FE19C537CB7D5EFFC5315"/>
    <w:rsid w:val="007F7754"/>
    <w:rPr>
      <w:rFonts w:ascii="Calibri" w:eastAsia="Times New Roman" w:hAnsi="Calibri" w:cs="Calibri"/>
    </w:rPr>
  </w:style>
  <w:style w:type="paragraph" w:customStyle="1" w:styleId="7EDEFCF495CD4A0F92382AD0841DB9D515">
    <w:name w:val="7EDEFCF495CD4A0F92382AD0841DB9D515"/>
    <w:rsid w:val="007F7754"/>
    <w:rPr>
      <w:rFonts w:ascii="Calibri" w:eastAsia="Times New Roman" w:hAnsi="Calibri" w:cs="Calibri"/>
    </w:rPr>
  </w:style>
  <w:style w:type="paragraph" w:customStyle="1" w:styleId="C0ACE3BDE2244E499A77888C08F6FCF615">
    <w:name w:val="C0ACE3BDE2244E499A77888C08F6FCF615"/>
    <w:rsid w:val="007F7754"/>
    <w:rPr>
      <w:rFonts w:ascii="Calibri" w:eastAsia="Times New Roman" w:hAnsi="Calibri" w:cs="Calibri"/>
    </w:rPr>
  </w:style>
  <w:style w:type="paragraph" w:customStyle="1" w:styleId="9C1F3A2DA49745C29682A609BE73D33C15">
    <w:name w:val="9C1F3A2DA49745C29682A609BE73D33C15"/>
    <w:rsid w:val="007F7754"/>
    <w:rPr>
      <w:rFonts w:ascii="Calibri" w:eastAsia="Times New Roman" w:hAnsi="Calibri" w:cs="Calibri"/>
    </w:rPr>
  </w:style>
  <w:style w:type="paragraph" w:customStyle="1" w:styleId="2051F943E68F42D8BEC7091EA425167B15">
    <w:name w:val="2051F943E68F42D8BEC7091EA425167B15"/>
    <w:rsid w:val="007F7754"/>
    <w:rPr>
      <w:rFonts w:ascii="Calibri" w:eastAsia="Times New Roman" w:hAnsi="Calibri" w:cs="Calibri"/>
    </w:rPr>
  </w:style>
  <w:style w:type="paragraph" w:customStyle="1" w:styleId="BF6D5A959DF04489ADBB0B8B3193249315">
    <w:name w:val="BF6D5A959DF04489ADBB0B8B3193249315"/>
    <w:rsid w:val="007F7754"/>
    <w:rPr>
      <w:rFonts w:ascii="Calibri" w:eastAsia="Times New Roman" w:hAnsi="Calibri" w:cs="Calibri"/>
    </w:rPr>
  </w:style>
  <w:style w:type="paragraph" w:customStyle="1" w:styleId="87724B2A7D634B3E8361604078B8DD9B15">
    <w:name w:val="87724B2A7D634B3E8361604078B8DD9B15"/>
    <w:rsid w:val="007F7754"/>
    <w:rPr>
      <w:rFonts w:ascii="Calibri" w:eastAsia="Times New Roman" w:hAnsi="Calibri" w:cs="Calibri"/>
    </w:rPr>
  </w:style>
  <w:style w:type="paragraph" w:customStyle="1" w:styleId="DFD7FBCA753D4794B7001CC993C3296815">
    <w:name w:val="DFD7FBCA753D4794B7001CC993C3296815"/>
    <w:rsid w:val="007F7754"/>
    <w:rPr>
      <w:rFonts w:ascii="Calibri" w:eastAsia="Times New Roman" w:hAnsi="Calibri" w:cs="Calibri"/>
    </w:rPr>
  </w:style>
  <w:style w:type="paragraph" w:customStyle="1" w:styleId="7148EF32381F456CBC5FC710A80298C115">
    <w:name w:val="7148EF32381F456CBC5FC710A80298C115"/>
    <w:rsid w:val="007F7754"/>
    <w:rPr>
      <w:rFonts w:ascii="Calibri" w:eastAsia="Times New Roman" w:hAnsi="Calibri" w:cs="Calibri"/>
    </w:rPr>
  </w:style>
  <w:style w:type="paragraph" w:customStyle="1" w:styleId="73137F8421014A2B972AF4A0A97C4A9515">
    <w:name w:val="73137F8421014A2B972AF4A0A97C4A9515"/>
    <w:rsid w:val="007F7754"/>
    <w:rPr>
      <w:rFonts w:ascii="Calibri" w:eastAsia="Times New Roman" w:hAnsi="Calibri" w:cs="Calibri"/>
    </w:rPr>
  </w:style>
  <w:style w:type="paragraph" w:customStyle="1" w:styleId="ECE6A58578E94AA5B680CA9E0B60925715">
    <w:name w:val="ECE6A58578E94AA5B680CA9E0B60925715"/>
    <w:rsid w:val="007F7754"/>
    <w:rPr>
      <w:rFonts w:ascii="Calibri" w:eastAsia="Times New Roman" w:hAnsi="Calibri" w:cs="Calibri"/>
    </w:rPr>
  </w:style>
  <w:style w:type="paragraph" w:customStyle="1" w:styleId="F5343860FB3C4303A2A66BC38503235915">
    <w:name w:val="F5343860FB3C4303A2A66BC38503235915"/>
    <w:rsid w:val="007F7754"/>
    <w:rPr>
      <w:rFonts w:ascii="Calibri" w:eastAsia="Times New Roman" w:hAnsi="Calibri" w:cs="Calibri"/>
    </w:rPr>
  </w:style>
  <w:style w:type="paragraph" w:customStyle="1" w:styleId="08BDF47A740A41D283C1FDD70CFAA25C15">
    <w:name w:val="08BDF47A740A41D283C1FDD70CFAA25C15"/>
    <w:rsid w:val="007F7754"/>
    <w:rPr>
      <w:rFonts w:ascii="Calibri" w:eastAsia="Times New Roman" w:hAnsi="Calibri" w:cs="Calibri"/>
    </w:rPr>
  </w:style>
  <w:style w:type="paragraph" w:customStyle="1" w:styleId="9C5785B0104A4C07B0BED7DD3ADB4DD115">
    <w:name w:val="9C5785B0104A4C07B0BED7DD3ADB4DD115"/>
    <w:rsid w:val="007F7754"/>
    <w:rPr>
      <w:rFonts w:ascii="Calibri" w:eastAsia="Times New Roman" w:hAnsi="Calibri" w:cs="Calibri"/>
    </w:rPr>
  </w:style>
  <w:style w:type="paragraph" w:customStyle="1" w:styleId="DA13D16A1B6A44E4B42FC8DA9011A14815">
    <w:name w:val="DA13D16A1B6A44E4B42FC8DA9011A14815"/>
    <w:rsid w:val="007F7754"/>
    <w:rPr>
      <w:rFonts w:ascii="Calibri" w:eastAsia="Times New Roman" w:hAnsi="Calibri" w:cs="Calibri"/>
    </w:rPr>
  </w:style>
  <w:style w:type="paragraph" w:customStyle="1" w:styleId="522E8A9358A3480092F959B0BA8463E215">
    <w:name w:val="522E8A9358A3480092F959B0BA8463E215"/>
    <w:rsid w:val="007F7754"/>
    <w:rPr>
      <w:rFonts w:ascii="Calibri" w:eastAsia="Times New Roman" w:hAnsi="Calibri" w:cs="Calibri"/>
    </w:rPr>
  </w:style>
  <w:style w:type="paragraph" w:customStyle="1" w:styleId="1BD25D754D9242B8B0B7496F3E52936015">
    <w:name w:val="1BD25D754D9242B8B0B7496F3E52936015"/>
    <w:rsid w:val="007F7754"/>
    <w:rPr>
      <w:rFonts w:ascii="Calibri" w:eastAsia="Times New Roman" w:hAnsi="Calibri" w:cs="Calibri"/>
    </w:rPr>
  </w:style>
  <w:style w:type="paragraph" w:customStyle="1" w:styleId="A0A69245B98341DE9FDB162F281D8B7D15">
    <w:name w:val="A0A69245B98341DE9FDB162F281D8B7D15"/>
    <w:rsid w:val="007F7754"/>
    <w:rPr>
      <w:rFonts w:ascii="Calibri" w:eastAsia="Times New Roman" w:hAnsi="Calibri" w:cs="Calibri"/>
    </w:rPr>
  </w:style>
  <w:style w:type="paragraph" w:customStyle="1" w:styleId="88ADCA31A7B24F89B13D192C80026F1315">
    <w:name w:val="88ADCA31A7B24F89B13D192C80026F1315"/>
    <w:rsid w:val="007F7754"/>
    <w:rPr>
      <w:rFonts w:ascii="Calibri" w:eastAsia="Times New Roman" w:hAnsi="Calibri" w:cs="Calibri"/>
    </w:rPr>
  </w:style>
  <w:style w:type="paragraph" w:customStyle="1" w:styleId="18E2D944E1CB4D3CAEEE1998F476F24615">
    <w:name w:val="18E2D944E1CB4D3CAEEE1998F476F24615"/>
    <w:rsid w:val="007F7754"/>
    <w:rPr>
      <w:rFonts w:ascii="Calibri" w:eastAsia="Times New Roman" w:hAnsi="Calibri" w:cs="Calibri"/>
    </w:rPr>
  </w:style>
  <w:style w:type="paragraph" w:customStyle="1" w:styleId="46290ED9BBF64D6883728C01D94561D515">
    <w:name w:val="46290ED9BBF64D6883728C01D94561D515"/>
    <w:rsid w:val="007F7754"/>
    <w:rPr>
      <w:rFonts w:ascii="Calibri" w:eastAsia="Times New Roman" w:hAnsi="Calibri" w:cs="Calibri"/>
    </w:rPr>
  </w:style>
  <w:style w:type="paragraph" w:customStyle="1" w:styleId="4C63889D825541E28ED1903932E2E7BE15">
    <w:name w:val="4C63889D825541E28ED1903932E2E7BE15"/>
    <w:rsid w:val="007F7754"/>
    <w:rPr>
      <w:rFonts w:ascii="Calibri" w:eastAsia="Times New Roman" w:hAnsi="Calibri" w:cs="Calibri"/>
    </w:rPr>
  </w:style>
  <w:style w:type="paragraph" w:customStyle="1" w:styleId="DB78848AE49245138F4A95CA03BA0FED15">
    <w:name w:val="DB78848AE49245138F4A95CA03BA0FED15"/>
    <w:rsid w:val="007F7754"/>
    <w:rPr>
      <w:rFonts w:ascii="Calibri" w:eastAsia="Times New Roman" w:hAnsi="Calibri" w:cs="Calibri"/>
    </w:rPr>
  </w:style>
  <w:style w:type="paragraph" w:customStyle="1" w:styleId="7281761C8FEE4E4EBFB7B8C2E2505CA415">
    <w:name w:val="7281761C8FEE4E4EBFB7B8C2E2505CA415"/>
    <w:rsid w:val="007F7754"/>
    <w:rPr>
      <w:rFonts w:ascii="Calibri" w:eastAsia="Times New Roman" w:hAnsi="Calibri" w:cs="Calibri"/>
    </w:rPr>
  </w:style>
  <w:style w:type="paragraph" w:customStyle="1" w:styleId="CF4B363AEF5E42F8A9985F6142DA43DE15">
    <w:name w:val="CF4B363AEF5E42F8A9985F6142DA43DE15"/>
    <w:rsid w:val="007F7754"/>
    <w:rPr>
      <w:rFonts w:ascii="Calibri" w:eastAsia="Times New Roman" w:hAnsi="Calibri" w:cs="Calibri"/>
    </w:rPr>
  </w:style>
  <w:style w:type="paragraph" w:customStyle="1" w:styleId="1C31093765414E3EA59463518979BF6F15">
    <w:name w:val="1C31093765414E3EA59463518979BF6F15"/>
    <w:rsid w:val="007F7754"/>
    <w:rPr>
      <w:rFonts w:ascii="Calibri" w:eastAsia="Times New Roman" w:hAnsi="Calibri" w:cs="Calibri"/>
    </w:rPr>
  </w:style>
  <w:style w:type="paragraph" w:customStyle="1" w:styleId="E6F6BC38468A4926952A4A29595144BB15">
    <w:name w:val="E6F6BC38468A4926952A4A29595144BB15"/>
    <w:rsid w:val="007F7754"/>
    <w:rPr>
      <w:rFonts w:ascii="Calibri" w:eastAsia="Times New Roman" w:hAnsi="Calibri" w:cs="Calibri"/>
    </w:rPr>
  </w:style>
  <w:style w:type="paragraph" w:customStyle="1" w:styleId="F9B4FFB75B28484592760676BE26018715">
    <w:name w:val="F9B4FFB75B28484592760676BE26018715"/>
    <w:rsid w:val="007F7754"/>
    <w:rPr>
      <w:rFonts w:ascii="Calibri" w:eastAsia="Times New Roman" w:hAnsi="Calibri" w:cs="Calibri"/>
    </w:rPr>
  </w:style>
  <w:style w:type="paragraph" w:customStyle="1" w:styleId="2C61852B305C4D8B80AAF176B797663115">
    <w:name w:val="2C61852B305C4D8B80AAF176B797663115"/>
    <w:rsid w:val="007F7754"/>
    <w:rPr>
      <w:rFonts w:ascii="Calibri" w:eastAsia="Times New Roman" w:hAnsi="Calibri" w:cs="Calibri"/>
    </w:rPr>
  </w:style>
  <w:style w:type="paragraph" w:customStyle="1" w:styleId="1CE85280BA3047689056E0518AA24E6915">
    <w:name w:val="1CE85280BA3047689056E0518AA24E6915"/>
    <w:rsid w:val="007F7754"/>
    <w:rPr>
      <w:rFonts w:ascii="Calibri" w:eastAsia="Times New Roman" w:hAnsi="Calibri" w:cs="Calibri"/>
    </w:rPr>
  </w:style>
  <w:style w:type="paragraph" w:customStyle="1" w:styleId="D6FD9827EBB64FE4B52F4B58B1DF5EC815">
    <w:name w:val="D6FD9827EBB64FE4B52F4B58B1DF5EC815"/>
    <w:rsid w:val="007F7754"/>
    <w:rPr>
      <w:rFonts w:ascii="Calibri" w:eastAsia="Times New Roman" w:hAnsi="Calibri" w:cs="Calibri"/>
    </w:rPr>
  </w:style>
  <w:style w:type="paragraph" w:customStyle="1" w:styleId="06E5613E9C86459AB49DC63E7944DC5A15">
    <w:name w:val="06E5613E9C86459AB49DC63E7944DC5A15"/>
    <w:rsid w:val="007F7754"/>
    <w:rPr>
      <w:rFonts w:ascii="Calibri" w:eastAsia="Times New Roman" w:hAnsi="Calibri" w:cs="Calibri"/>
    </w:rPr>
  </w:style>
  <w:style w:type="paragraph" w:customStyle="1" w:styleId="9976FD907AFD461C92F73F5A7454A04D15">
    <w:name w:val="9976FD907AFD461C92F73F5A7454A04D15"/>
    <w:rsid w:val="007F7754"/>
    <w:rPr>
      <w:rFonts w:ascii="Calibri" w:eastAsia="Times New Roman" w:hAnsi="Calibri" w:cs="Calibri"/>
    </w:rPr>
  </w:style>
  <w:style w:type="paragraph" w:customStyle="1" w:styleId="F31D042135434EF387E348B92350BF1115">
    <w:name w:val="F31D042135434EF387E348B92350BF1115"/>
    <w:rsid w:val="007F7754"/>
    <w:rPr>
      <w:rFonts w:ascii="Calibri" w:eastAsia="Times New Roman" w:hAnsi="Calibri" w:cs="Calibri"/>
    </w:rPr>
  </w:style>
  <w:style w:type="paragraph" w:customStyle="1" w:styleId="54A2E43126764B4187C6E41BF7A3894115">
    <w:name w:val="54A2E43126764B4187C6E41BF7A3894115"/>
    <w:rsid w:val="007F7754"/>
    <w:rPr>
      <w:rFonts w:ascii="Calibri" w:eastAsia="Times New Roman" w:hAnsi="Calibri" w:cs="Calibri"/>
    </w:rPr>
  </w:style>
  <w:style w:type="paragraph" w:customStyle="1" w:styleId="E99FD2C0ABEA4B5C87B0627C3E8FBEFC15">
    <w:name w:val="E99FD2C0ABEA4B5C87B0627C3E8FBEFC15"/>
    <w:rsid w:val="007F7754"/>
    <w:rPr>
      <w:rFonts w:ascii="Calibri" w:eastAsia="Times New Roman" w:hAnsi="Calibri" w:cs="Calibri"/>
    </w:rPr>
  </w:style>
  <w:style w:type="paragraph" w:customStyle="1" w:styleId="38A984CD16214F96B4923C531C98455E15">
    <w:name w:val="38A984CD16214F96B4923C531C98455E15"/>
    <w:rsid w:val="007F7754"/>
    <w:rPr>
      <w:rFonts w:ascii="Calibri" w:eastAsia="Times New Roman" w:hAnsi="Calibri" w:cs="Calibri"/>
    </w:rPr>
  </w:style>
  <w:style w:type="paragraph" w:customStyle="1" w:styleId="D3CE9FA6C7B34AD6914509F94888B78815">
    <w:name w:val="D3CE9FA6C7B34AD6914509F94888B78815"/>
    <w:rsid w:val="007F7754"/>
    <w:rPr>
      <w:rFonts w:ascii="Calibri" w:eastAsia="Times New Roman" w:hAnsi="Calibri" w:cs="Calibri"/>
    </w:rPr>
  </w:style>
  <w:style w:type="paragraph" w:customStyle="1" w:styleId="A92F74BF98CF42B7A9BC1F2B1623D74B15">
    <w:name w:val="A92F74BF98CF42B7A9BC1F2B1623D74B15"/>
    <w:rsid w:val="007F7754"/>
    <w:rPr>
      <w:rFonts w:ascii="Calibri" w:eastAsia="Times New Roman" w:hAnsi="Calibri" w:cs="Calibri"/>
    </w:rPr>
  </w:style>
  <w:style w:type="paragraph" w:customStyle="1" w:styleId="7618BC8076D94BE6B6C12C7F0C8CDA2F15">
    <w:name w:val="7618BC8076D94BE6B6C12C7F0C8CDA2F15"/>
    <w:rsid w:val="007F7754"/>
    <w:rPr>
      <w:rFonts w:ascii="Calibri" w:eastAsia="Times New Roman" w:hAnsi="Calibri" w:cs="Calibri"/>
    </w:rPr>
  </w:style>
  <w:style w:type="paragraph" w:customStyle="1" w:styleId="172E134975D0488996F76E101C41766A15">
    <w:name w:val="172E134975D0488996F76E101C41766A15"/>
    <w:rsid w:val="007F7754"/>
    <w:rPr>
      <w:rFonts w:ascii="Calibri" w:eastAsia="Times New Roman" w:hAnsi="Calibri" w:cs="Calibri"/>
    </w:rPr>
  </w:style>
  <w:style w:type="paragraph" w:customStyle="1" w:styleId="2A1FAE39456D44719C755E33F448203C15">
    <w:name w:val="2A1FAE39456D44719C755E33F448203C15"/>
    <w:rsid w:val="007F7754"/>
    <w:rPr>
      <w:rFonts w:ascii="Calibri" w:eastAsia="Times New Roman" w:hAnsi="Calibri" w:cs="Calibri"/>
    </w:rPr>
  </w:style>
  <w:style w:type="paragraph" w:customStyle="1" w:styleId="1A39600CC7A54CB19A3B76E515ABE6C915">
    <w:name w:val="1A39600CC7A54CB19A3B76E515ABE6C915"/>
    <w:rsid w:val="007F7754"/>
    <w:rPr>
      <w:rFonts w:ascii="Calibri" w:eastAsia="Times New Roman" w:hAnsi="Calibri" w:cs="Calibri"/>
    </w:rPr>
  </w:style>
  <w:style w:type="paragraph" w:customStyle="1" w:styleId="85CE910F76664357AD12EF398E9196F815">
    <w:name w:val="85CE910F76664357AD12EF398E9196F815"/>
    <w:rsid w:val="007F7754"/>
    <w:rPr>
      <w:rFonts w:ascii="Calibri" w:eastAsia="Times New Roman" w:hAnsi="Calibri" w:cs="Calibri"/>
    </w:rPr>
  </w:style>
  <w:style w:type="paragraph" w:customStyle="1" w:styleId="39F3760D717A44688649A1EE199D008B15">
    <w:name w:val="39F3760D717A44688649A1EE199D008B15"/>
    <w:rsid w:val="007F7754"/>
    <w:rPr>
      <w:rFonts w:ascii="Calibri" w:eastAsia="Times New Roman" w:hAnsi="Calibri" w:cs="Calibri"/>
    </w:rPr>
  </w:style>
  <w:style w:type="paragraph" w:customStyle="1" w:styleId="50280DD7A917481887FFC583A8627C7315">
    <w:name w:val="50280DD7A917481887FFC583A8627C7315"/>
    <w:rsid w:val="007F7754"/>
    <w:rPr>
      <w:rFonts w:ascii="Calibri" w:eastAsia="Times New Roman" w:hAnsi="Calibri" w:cs="Calibri"/>
    </w:rPr>
  </w:style>
  <w:style w:type="paragraph" w:customStyle="1" w:styleId="C660AD87EDDC4A7E8118F8B56C7F1D2A15">
    <w:name w:val="C660AD87EDDC4A7E8118F8B56C7F1D2A15"/>
    <w:rsid w:val="007F7754"/>
    <w:rPr>
      <w:rFonts w:ascii="Calibri" w:eastAsia="Times New Roman" w:hAnsi="Calibri" w:cs="Calibri"/>
    </w:rPr>
  </w:style>
  <w:style w:type="paragraph" w:customStyle="1" w:styleId="F1F1C91DC85A487BAFC0D4FC757B0B6215">
    <w:name w:val="F1F1C91DC85A487BAFC0D4FC757B0B6215"/>
    <w:rsid w:val="007F7754"/>
    <w:rPr>
      <w:rFonts w:ascii="Calibri" w:eastAsia="Times New Roman" w:hAnsi="Calibri" w:cs="Calibri"/>
    </w:rPr>
  </w:style>
  <w:style w:type="paragraph" w:customStyle="1" w:styleId="DB6F7CD46D20408B9DB652357358CB2615">
    <w:name w:val="DB6F7CD46D20408B9DB652357358CB2615"/>
    <w:rsid w:val="007F7754"/>
    <w:rPr>
      <w:rFonts w:ascii="Calibri" w:eastAsia="Times New Roman" w:hAnsi="Calibri" w:cs="Calibri"/>
    </w:rPr>
  </w:style>
  <w:style w:type="paragraph" w:customStyle="1" w:styleId="43E36EE3F5BB4D619CC45A3497FF504C15">
    <w:name w:val="43E36EE3F5BB4D619CC45A3497FF504C15"/>
    <w:rsid w:val="007F7754"/>
    <w:rPr>
      <w:rFonts w:ascii="Calibri" w:eastAsia="Times New Roman" w:hAnsi="Calibri" w:cs="Calibri"/>
    </w:rPr>
  </w:style>
  <w:style w:type="paragraph" w:customStyle="1" w:styleId="B66AFEF372204706AA04F52418D9827815">
    <w:name w:val="B66AFEF372204706AA04F52418D9827815"/>
    <w:rsid w:val="007F7754"/>
    <w:rPr>
      <w:rFonts w:ascii="Calibri" w:eastAsia="Times New Roman" w:hAnsi="Calibri" w:cs="Calibri"/>
    </w:rPr>
  </w:style>
  <w:style w:type="paragraph" w:customStyle="1" w:styleId="06BB752B8A464A03952C04311944219C15">
    <w:name w:val="06BB752B8A464A03952C04311944219C15"/>
    <w:rsid w:val="007F7754"/>
    <w:rPr>
      <w:rFonts w:ascii="Calibri" w:eastAsia="Times New Roman" w:hAnsi="Calibri" w:cs="Calibri"/>
    </w:rPr>
  </w:style>
  <w:style w:type="paragraph" w:customStyle="1" w:styleId="189D750BF1884E8AA9E5ED930C81041F15">
    <w:name w:val="189D750BF1884E8AA9E5ED930C81041F15"/>
    <w:rsid w:val="007F7754"/>
    <w:rPr>
      <w:rFonts w:ascii="Calibri" w:eastAsia="Times New Roman" w:hAnsi="Calibri" w:cs="Calibri"/>
    </w:rPr>
  </w:style>
  <w:style w:type="paragraph" w:customStyle="1" w:styleId="107E9EDBF5324BF1A7C52CE5C5708D6F14">
    <w:name w:val="107E9EDBF5324BF1A7C52CE5C5708D6F14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053933702704FC0B6E7C41E0961579C10">
    <w:name w:val="B053933702704FC0B6E7C41E0961579C10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307FEF57269459BAEE8D8BD5D9DD30313">
    <w:name w:val="2307FEF57269459BAEE8D8BD5D9DD30313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9CC3580790A042AAB4361C3435EAFFE010">
    <w:name w:val="9CC3580790A042AAB4361C3435EAFFE010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6E096F473F54C4DB614F7EB5465F12411">
    <w:name w:val="26E096F473F54C4DB614F7EB5465F12411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17B7A6A86A94A88B20E5A78E3E17CFD10">
    <w:name w:val="E17B7A6A86A94A88B20E5A78E3E17CFD10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BFB0D844033D4E9EB42F8A421924304D10">
    <w:name w:val="BFB0D844033D4E9EB42F8A421924304D10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D77D0C6E0AF4C37AE6726F2AC41C2609">
    <w:name w:val="ED77D0C6E0AF4C37AE6726F2AC41C2609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421F9A8565334B419276CA746F1D509F9">
    <w:name w:val="421F9A8565334B419276CA746F1D509F9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2A2C11323574E399736E67F9504E95B8">
    <w:name w:val="B2A2C11323574E399736E67F9504E95B8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13347AB3CA7048FA8C312DFCC76A8C398">
    <w:name w:val="13347AB3CA7048FA8C312DFCC76A8C398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ACFF39743C3241E8B6BE4E5B9860AB2E8">
    <w:name w:val="ACFF39743C3241E8B6BE4E5B9860AB2E8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1192F4C9152E4F78A2F38BAFCF6816AB7">
    <w:name w:val="1192F4C9152E4F78A2F38BAFCF6816AB7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448D8CA69723403D9FFB4A770F14CA797">
    <w:name w:val="448D8CA69723403D9FFB4A770F14CA797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47CD0EA491DD458AAC832207C145813C6">
    <w:name w:val="47CD0EA491DD458AAC832207C145813C6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8BB8732BA936439A868EC0C9535014926">
    <w:name w:val="8BB8732BA936439A868EC0C9535014926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704E2B480B8C477EBD911611156EBCA96">
    <w:name w:val="704E2B480B8C477EBD911611156EBCA96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7337ECAC8DC7480EAE09A66C5FB521526">
    <w:name w:val="7337ECAC8DC7480EAE09A66C5FB521526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30F8885D8E2C4A3B8D8C993694B68C4C6">
    <w:name w:val="30F8885D8E2C4A3B8D8C993694B68C4C6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51B8A30168894196A21E05A3D566BDB96">
    <w:name w:val="51B8A30168894196A21E05A3D566BDB96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E73963E40DE8458891B4C3276FFBB5B45">
    <w:name w:val="E73963E40DE8458891B4C3276FFBB5B45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9A3BDC33B66944958704F82EEFA1C40C5">
    <w:name w:val="9A3BDC33B66944958704F82EEFA1C40C5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30A5F8A8CF454F199A9B52DE5B04D93C5">
    <w:name w:val="30A5F8A8CF454F199A9B52DE5B04D93C5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4CD5D0D9C914835AC2A8E09AAABF0CE5">
    <w:name w:val="24CD5D0D9C914835AC2A8E09AAABF0CE5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F8BC745218C24234B474FBD42D9FAC865">
    <w:name w:val="F8BC745218C24234B474FBD42D9FAC865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E3CC70263BF74475B1B8B29EF0F25C215">
    <w:name w:val="E3CC70263BF74475B1B8B29EF0F25C215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BBB876F5436B4175A28FFC25805AAC3F5">
    <w:name w:val="BBB876F5436B4175A28FFC25805AAC3F5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638D65BDF3F44444BCBEC45C663370525">
    <w:name w:val="638D65BDF3F44444BCBEC45C663370525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6A25E4D6564847CC9015D015F84CDBF15">
    <w:name w:val="6A25E4D6564847CC9015D015F84CDBF15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D80D65E57E4D41459EC584845AD90E4B">
    <w:name w:val="D80D65E57E4D41459EC584845AD90E4B"/>
    <w:rsid w:val="007F7754"/>
  </w:style>
  <w:style w:type="paragraph" w:customStyle="1" w:styleId="34E47E502C974B8786C6F7D2B750A7BC">
    <w:name w:val="34E47E502C974B8786C6F7D2B750A7BC"/>
    <w:rsid w:val="007F7754"/>
  </w:style>
  <w:style w:type="paragraph" w:customStyle="1" w:styleId="732316DB0BC745228449A667C2BAEE64">
    <w:name w:val="732316DB0BC745228449A667C2BAEE64"/>
    <w:rsid w:val="007F7754"/>
  </w:style>
  <w:style w:type="paragraph" w:customStyle="1" w:styleId="97BE0B8CB47344C998C95FA2C110AA7A">
    <w:name w:val="97BE0B8CB47344C998C95FA2C110AA7A"/>
    <w:rsid w:val="007F7754"/>
  </w:style>
  <w:style w:type="paragraph" w:customStyle="1" w:styleId="FEA7250D5F6D42B89020BE53093B4B28">
    <w:name w:val="FEA7250D5F6D42B89020BE53093B4B28"/>
    <w:rsid w:val="007F7754"/>
  </w:style>
  <w:style w:type="paragraph" w:customStyle="1" w:styleId="426FE602334B495681AEEE13CB51A313">
    <w:name w:val="426FE602334B495681AEEE13CB51A313"/>
    <w:rsid w:val="007F7754"/>
  </w:style>
  <w:style w:type="paragraph" w:customStyle="1" w:styleId="4717713615D04DC4A3BB7A1CE37784B4">
    <w:name w:val="4717713615D04DC4A3BB7A1CE37784B4"/>
    <w:rsid w:val="007F7754"/>
  </w:style>
  <w:style w:type="paragraph" w:customStyle="1" w:styleId="5998258FEE9442EAB8657CCD69B88B5E">
    <w:name w:val="5998258FEE9442EAB8657CCD69B88B5E"/>
    <w:rsid w:val="007F7754"/>
  </w:style>
  <w:style w:type="paragraph" w:customStyle="1" w:styleId="CDF5837DA31F4457AC51523EFF2F98AF">
    <w:name w:val="CDF5837DA31F4457AC51523EFF2F98AF"/>
    <w:rsid w:val="007F7754"/>
  </w:style>
  <w:style w:type="paragraph" w:customStyle="1" w:styleId="8B3B47AD895346E7B192797CEE543600">
    <w:name w:val="8B3B47AD895346E7B192797CEE543600"/>
    <w:rsid w:val="007F7754"/>
  </w:style>
  <w:style w:type="paragraph" w:customStyle="1" w:styleId="84558FD695AF4592B3BA0400F5682461">
    <w:name w:val="84558FD695AF4592B3BA0400F5682461"/>
    <w:rsid w:val="007F7754"/>
  </w:style>
  <w:style w:type="paragraph" w:customStyle="1" w:styleId="A98BCC125BD1405BA8B434B4404674E7">
    <w:name w:val="A98BCC125BD1405BA8B434B4404674E7"/>
    <w:rsid w:val="007F7754"/>
  </w:style>
  <w:style w:type="paragraph" w:customStyle="1" w:styleId="0F45E220D7F444DF91788FEC3F287D10">
    <w:name w:val="0F45E220D7F444DF91788FEC3F287D10"/>
    <w:rsid w:val="007F7754"/>
  </w:style>
  <w:style w:type="paragraph" w:customStyle="1" w:styleId="E282C7F0397E42E6B23AEEA91B550794">
    <w:name w:val="E282C7F0397E42E6B23AEEA91B550794"/>
    <w:rsid w:val="007F7754"/>
  </w:style>
  <w:style w:type="paragraph" w:customStyle="1" w:styleId="D9F5003B789348FF8C0F82A2BC8D9565">
    <w:name w:val="D9F5003B789348FF8C0F82A2BC8D9565"/>
    <w:rsid w:val="007F7754"/>
  </w:style>
  <w:style w:type="paragraph" w:customStyle="1" w:styleId="B79EF93CAB7F41A188B7AB3801317ECA">
    <w:name w:val="B79EF93CAB7F41A188B7AB3801317ECA"/>
    <w:rsid w:val="007F7754"/>
  </w:style>
  <w:style w:type="paragraph" w:customStyle="1" w:styleId="1ED36BE73742493DB0EFFCA43E8FDDC6">
    <w:name w:val="1ED36BE73742493DB0EFFCA43E8FDDC6"/>
    <w:rsid w:val="007F7754"/>
  </w:style>
  <w:style w:type="paragraph" w:customStyle="1" w:styleId="59F0BF66A69A47D6B1F0E06ABDB4E6E0">
    <w:name w:val="59F0BF66A69A47D6B1F0E06ABDB4E6E0"/>
    <w:rsid w:val="007F7754"/>
  </w:style>
  <w:style w:type="paragraph" w:customStyle="1" w:styleId="047A448349BF4220B393D84748862C28">
    <w:name w:val="047A448349BF4220B393D84748862C28"/>
    <w:rsid w:val="007F7754"/>
  </w:style>
  <w:style w:type="paragraph" w:customStyle="1" w:styleId="6DEB34D426314F7F9277C3BC61BE23B5">
    <w:name w:val="6DEB34D426314F7F9277C3BC61BE23B5"/>
    <w:rsid w:val="007F7754"/>
  </w:style>
  <w:style w:type="paragraph" w:customStyle="1" w:styleId="F2E4BBC621BF48A58209DEF1D0C5E50B23">
    <w:name w:val="F2E4BBC621BF48A58209DEF1D0C5E50B23"/>
    <w:rsid w:val="007F7754"/>
    <w:rPr>
      <w:rFonts w:ascii="Calibri" w:eastAsia="Times New Roman" w:hAnsi="Calibri" w:cs="Calibri"/>
    </w:rPr>
  </w:style>
  <w:style w:type="paragraph" w:customStyle="1" w:styleId="AF5AEF543E8648D3B003111D049F6F1C17">
    <w:name w:val="AF5AEF543E8648D3B003111D049F6F1C17"/>
    <w:rsid w:val="007F7754"/>
    <w:rPr>
      <w:rFonts w:ascii="Calibri" w:eastAsia="Times New Roman" w:hAnsi="Calibri" w:cs="Calibri"/>
    </w:rPr>
  </w:style>
  <w:style w:type="paragraph" w:customStyle="1" w:styleId="EFFCAB1EC1B141A2AFB73B634C95B06E19">
    <w:name w:val="EFFCAB1EC1B141A2AFB73B634C95B06E19"/>
    <w:rsid w:val="007F7754"/>
    <w:rPr>
      <w:rFonts w:ascii="Calibri" w:eastAsia="Times New Roman" w:hAnsi="Calibri" w:cs="Calibri"/>
    </w:rPr>
  </w:style>
  <w:style w:type="paragraph" w:customStyle="1" w:styleId="B5C382BEBAC34B61BA487CAC2986739B21">
    <w:name w:val="B5C382BEBAC34B61BA487CAC2986739B21"/>
    <w:rsid w:val="007F7754"/>
    <w:rPr>
      <w:rFonts w:ascii="Calibri" w:eastAsia="Times New Roman" w:hAnsi="Calibri" w:cs="Calibri"/>
    </w:rPr>
  </w:style>
  <w:style w:type="paragraph" w:customStyle="1" w:styleId="533EBD5644B544AFBC1BBF895BEC7DDF16">
    <w:name w:val="533EBD5644B544AFBC1BBF895BEC7DDF16"/>
    <w:rsid w:val="007F7754"/>
    <w:rPr>
      <w:rFonts w:ascii="Calibri" w:eastAsia="Times New Roman" w:hAnsi="Calibri" w:cs="Calibri"/>
    </w:rPr>
  </w:style>
  <w:style w:type="paragraph" w:customStyle="1" w:styleId="42F5319199F244C89492BE0D0F9B735416">
    <w:name w:val="42F5319199F244C89492BE0D0F9B735416"/>
    <w:rsid w:val="007F7754"/>
    <w:rPr>
      <w:rFonts w:ascii="Calibri" w:eastAsia="Times New Roman" w:hAnsi="Calibri" w:cs="Calibri"/>
    </w:rPr>
  </w:style>
  <w:style w:type="paragraph" w:customStyle="1" w:styleId="3E54AA0BEE174FCA9F9353E198ACC75F16">
    <w:name w:val="3E54AA0BEE174FCA9F9353E198ACC75F16"/>
    <w:rsid w:val="007F7754"/>
    <w:rPr>
      <w:rFonts w:ascii="Calibri" w:eastAsia="Times New Roman" w:hAnsi="Calibri" w:cs="Calibri"/>
    </w:rPr>
  </w:style>
  <w:style w:type="paragraph" w:customStyle="1" w:styleId="DEF45BA0615F42679BC4183CBD12186316">
    <w:name w:val="DEF45BA0615F42679BC4183CBD12186316"/>
    <w:rsid w:val="007F7754"/>
    <w:rPr>
      <w:rFonts w:ascii="Calibri" w:eastAsia="Times New Roman" w:hAnsi="Calibri" w:cs="Calibri"/>
    </w:rPr>
  </w:style>
  <w:style w:type="paragraph" w:customStyle="1" w:styleId="C26E22C0FBCE49A4A78466A710702FFE16">
    <w:name w:val="C26E22C0FBCE49A4A78466A710702FFE16"/>
    <w:rsid w:val="007F7754"/>
    <w:rPr>
      <w:rFonts w:ascii="Calibri" w:eastAsia="Times New Roman" w:hAnsi="Calibri" w:cs="Calibri"/>
    </w:rPr>
  </w:style>
  <w:style w:type="paragraph" w:customStyle="1" w:styleId="B3B17B0866A540FDB99A0CF7B744D5D916">
    <w:name w:val="B3B17B0866A540FDB99A0CF7B744D5D916"/>
    <w:rsid w:val="007F7754"/>
    <w:rPr>
      <w:rFonts w:ascii="Calibri" w:eastAsia="Times New Roman" w:hAnsi="Calibri" w:cs="Calibri"/>
    </w:rPr>
  </w:style>
  <w:style w:type="paragraph" w:customStyle="1" w:styleId="F848E6C9226C431F84E47FAD103ECFE916">
    <w:name w:val="F848E6C9226C431F84E47FAD103ECFE916"/>
    <w:rsid w:val="007F7754"/>
    <w:rPr>
      <w:rFonts w:ascii="Calibri" w:eastAsia="Times New Roman" w:hAnsi="Calibri" w:cs="Calibri"/>
    </w:rPr>
  </w:style>
  <w:style w:type="paragraph" w:customStyle="1" w:styleId="E582C9DFE01440AA8DF4E35941A9871816">
    <w:name w:val="E582C9DFE01440AA8DF4E35941A9871816"/>
    <w:rsid w:val="007F7754"/>
    <w:rPr>
      <w:rFonts w:ascii="Calibri" w:eastAsia="Times New Roman" w:hAnsi="Calibri" w:cs="Calibri"/>
    </w:rPr>
  </w:style>
  <w:style w:type="paragraph" w:customStyle="1" w:styleId="560B4FA2C8F44223A56122DC1C1AA5EA16">
    <w:name w:val="560B4FA2C8F44223A56122DC1C1AA5EA16"/>
    <w:rsid w:val="007F7754"/>
    <w:rPr>
      <w:rFonts w:ascii="Calibri" w:eastAsia="Times New Roman" w:hAnsi="Calibri" w:cs="Calibri"/>
    </w:rPr>
  </w:style>
  <w:style w:type="paragraph" w:customStyle="1" w:styleId="F72D666B2FF54DB08549DE1DB46C4DCB16">
    <w:name w:val="F72D666B2FF54DB08549DE1DB46C4DCB16"/>
    <w:rsid w:val="007F7754"/>
    <w:rPr>
      <w:rFonts w:ascii="Calibri" w:eastAsia="Times New Roman" w:hAnsi="Calibri" w:cs="Calibri"/>
    </w:rPr>
  </w:style>
  <w:style w:type="paragraph" w:customStyle="1" w:styleId="F2D13A7247F74308A98B34B6F74BA1A216">
    <w:name w:val="F2D13A7247F74308A98B34B6F74BA1A216"/>
    <w:rsid w:val="007F7754"/>
    <w:rPr>
      <w:rFonts w:ascii="Calibri" w:eastAsia="Times New Roman" w:hAnsi="Calibri" w:cs="Calibri"/>
    </w:rPr>
  </w:style>
  <w:style w:type="paragraph" w:customStyle="1" w:styleId="8C23933E93774DCFA97BF9B88D608D4C16">
    <w:name w:val="8C23933E93774DCFA97BF9B88D608D4C16"/>
    <w:rsid w:val="007F7754"/>
    <w:rPr>
      <w:rFonts w:ascii="Calibri" w:eastAsia="Times New Roman" w:hAnsi="Calibri" w:cs="Calibri"/>
    </w:rPr>
  </w:style>
  <w:style w:type="paragraph" w:customStyle="1" w:styleId="5E1E1147C1094AF0A248F6297B76518D16">
    <w:name w:val="5E1E1147C1094AF0A248F6297B76518D16"/>
    <w:rsid w:val="007F7754"/>
    <w:rPr>
      <w:rFonts w:ascii="Calibri" w:eastAsia="Times New Roman" w:hAnsi="Calibri" w:cs="Calibri"/>
    </w:rPr>
  </w:style>
  <w:style w:type="paragraph" w:customStyle="1" w:styleId="FF5570E3891C4BAC8C6D89499C2218CB16">
    <w:name w:val="FF5570E3891C4BAC8C6D89499C2218CB16"/>
    <w:rsid w:val="007F7754"/>
    <w:rPr>
      <w:rFonts w:ascii="Calibri" w:eastAsia="Times New Roman" w:hAnsi="Calibri" w:cs="Calibri"/>
    </w:rPr>
  </w:style>
  <w:style w:type="paragraph" w:customStyle="1" w:styleId="E5D5A3A66E974D258F0B9F4F22EA3B9316">
    <w:name w:val="E5D5A3A66E974D258F0B9F4F22EA3B9316"/>
    <w:rsid w:val="007F7754"/>
    <w:rPr>
      <w:rFonts w:ascii="Calibri" w:eastAsia="Times New Roman" w:hAnsi="Calibri" w:cs="Calibri"/>
    </w:rPr>
  </w:style>
  <w:style w:type="paragraph" w:customStyle="1" w:styleId="0AC19391BFE049DA9290831E5301021C16">
    <w:name w:val="0AC19391BFE049DA9290831E5301021C16"/>
    <w:rsid w:val="007F7754"/>
    <w:rPr>
      <w:rFonts w:ascii="Calibri" w:eastAsia="Times New Roman" w:hAnsi="Calibri" w:cs="Calibri"/>
    </w:rPr>
  </w:style>
  <w:style w:type="paragraph" w:customStyle="1" w:styleId="97364F7B6F7A4FE19C537CB7D5EFFC5316">
    <w:name w:val="97364F7B6F7A4FE19C537CB7D5EFFC5316"/>
    <w:rsid w:val="007F7754"/>
    <w:rPr>
      <w:rFonts w:ascii="Calibri" w:eastAsia="Times New Roman" w:hAnsi="Calibri" w:cs="Calibri"/>
    </w:rPr>
  </w:style>
  <w:style w:type="paragraph" w:customStyle="1" w:styleId="7EDEFCF495CD4A0F92382AD0841DB9D516">
    <w:name w:val="7EDEFCF495CD4A0F92382AD0841DB9D516"/>
    <w:rsid w:val="007F7754"/>
    <w:rPr>
      <w:rFonts w:ascii="Calibri" w:eastAsia="Times New Roman" w:hAnsi="Calibri" w:cs="Calibri"/>
    </w:rPr>
  </w:style>
  <w:style w:type="paragraph" w:customStyle="1" w:styleId="C0ACE3BDE2244E499A77888C08F6FCF616">
    <w:name w:val="C0ACE3BDE2244E499A77888C08F6FCF616"/>
    <w:rsid w:val="007F7754"/>
    <w:rPr>
      <w:rFonts w:ascii="Calibri" w:eastAsia="Times New Roman" w:hAnsi="Calibri" w:cs="Calibri"/>
    </w:rPr>
  </w:style>
  <w:style w:type="paragraph" w:customStyle="1" w:styleId="9C1F3A2DA49745C29682A609BE73D33C16">
    <w:name w:val="9C1F3A2DA49745C29682A609BE73D33C16"/>
    <w:rsid w:val="007F7754"/>
    <w:rPr>
      <w:rFonts w:ascii="Calibri" w:eastAsia="Times New Roman" w:hAnsi="Calibri" w:cs="Calibri"/>
    </w:rPr>
  </w:style>
  <w:style w:type="paragraph" w:customStyle="1" w:styleId="2051F943E68F42D8BEC7091EA425167B16">
    <w:name w:val="2051F943E68F42D8BEC7091EA425167B16"/>
    <w:rsid w:val="007F7754"/>
    <w:rPr>
      <w:rFonts w:ascii="Calibri" w:eastAsia="Times New Roman" w:hAnsi="Calibri" w:cs="Calibri"/>
    </w:rPr>
  </w:style>
  <w:style w:type="paragraph" w:customStyle="1" w:styleId="BF6D5A959DF04489ADBB0B8B3193249316">
    <w:name w:val="BF6D5A959DF04489ADBB0B8B3193249316"/>
    <w:rsid w:val="007F7754"/>
    <w:rPr>
      <w:rFonts w:ascii="Calibri" w:eastAsia="Times New Roman" w:hAnsi="Calibri" w:cs="Calibri"/>
    </w:rPr>
  </w:style>
  <w:style w:type="paragraph" w:customStyle="1" w:styleId="87724B2A7D634B3E8361604078B8DD9B16">
    <w:name w:val="87724B2A7D634B3E8361604078B8DD9B16"/>
    <w:rsid w:val="007F7754"/>
    <w:rPr>
      <w:rFonts w:ascii="Calibri" w:eastAsia="Times New Roman" w:hAnsi="Calibri" w:cs="Calibri"/>
    </w:rPr>
  </w:style>
  <w:style w:type="paragraph" w:customStyle="1" w:styleId="DFD7FBCA753D4794B7001CC993C3296816">
    <w:name w:val="DFD7FBCA753D4794B7001CC993C3296816"/>
    <w:rsid w:val="007F7754"/>
    <w:rPr>
      <w:rFonts w:ascii="Calibri" w:eastAsia="Times New Roman" w:hAnsi="Calibri" w:cs="Calibri"/>
    </w:rPr>
  </w:style>
  <w:style w:type="paragraph" w:customStyle="1" w:styleId="7148EF32381F456CBC5FC710A80298C116">
    <w:name w:val="7148EF32381F456CBC5FC710A80298C116"/>
    <w:rsid w:val="007F7754"/>
    <w:rPr>
      <w:rFonts w:ascii="Calibri" w:eastAsia="Times New Roman" w:hAnsi="Calibri" w:cs="Calibri"/>
    </w:rPr>
  </w:style>
  <w:style w:type="paragraph" w:customStyle="1" w:styleId="73137F8421014A2B972AF4A0A97C4A9516">
    <w:name w:val="73137F8421014A2B972AF4A0A97C4A9516"/>
    <w:rsid w:val="007F7754"/>
    <w:rPr>
      <w:rFonts w:ascii="Calibri" w:eastAsia="Times New Roman" w:hAnsi="Calibri" w:cs="Calibri"/>
    </w:rPr>
  </w:style>
  <w:style w:type="paragraph" w:customStyle="1" w:styleId="ECE6A58578E94AA5B680CA9E0B60925716">
    <w:name w:val="ECE6A58578E94AA5B680CA9E0B60925716"/>
    <w:rsid w:val="007F7754"/>
    <w:rPr>
      <w:rFonts w:ascii="Calibri" w:eastAsia="Times New Roman" w:hAnsi="Calibri" w:cs="Calibri"/>
    </w:rPr>
  </w:style>
  <w:style w:type="paragraph" w:customStyle="1" w:styleId="F5343860FB3C4303A2A66BC38503235916">
    <w:name w:val="F5343860FB3C4303A2A66BC38503235916"/>
    <w:rsid w:val="007F7754"/>
    <w:rPr>
      <w:rFonts w:ascii="Calibri" w:eastAsia="Times New Roman" w:hAnsi="Calibri" w:cs="Calibri"/>
    </w:rPr>
  </w:style>
  <w:style w:type="paragraph" w:customStyle="1" w:styleId="08BDF47A740A41D283C1FDD70CFAA25C16">
    <w:name w:val="08BDF47A740A41D283C1FDD70CFAA25C16"/>
    <w:rsid w:val="007F7754"/>
    <w:rPr>
      <w:rFonts w:ascii="Calibri" w:eastAsia="Times New Roman" w:hAnsi="Calibri" w:cs="Calibri"/>
    </w:rPr>
  </w:style>
  <w:style w:type="paragraph" w:customStyle="1" w:styleId="9C5785B0104A4C07B0BED7DD3ADB4DD116">
    <w:name w:val="9C5785B0104A4C07B0BED7DD3ADB4DD116"/>
    <w:rsid w:val="007F7754"/>
    <w:rPr>
      <w:rFonts w:ascii="Calibri" w:eastAsia="Times New Roman" w:hAnsi="Calibri" w:cs="Calibri"/>
    </w:rPr>
  </w:style>
  <w:style w:type="paragraph" w:customStyle="1" w:styleId="DA13D16A1B6A44E4B42FC8DA9011A14816">
    <w:name w:val="DA13D16A1B6A44E4B42FC8DA9011A14816"/>
    <w:rsid w:val="007F7754"/>
    <w:rPr>
      <w:rFonts w:ascii="Calibri" w:eastAsia="Times New Roman" w:hAnsi="Calibri" w:cs="Calibri"/>
    </w:rPr>
  </w:style>
  <w:style w:type="paragraph" w:customStyle="1" w:styleId="522E8A9358A3480092F959B0BA8463E216">
    <w:name w:val="522E8A9358A3480092F959B0BA8463E216"/>
    <w:rsid w:val="007F7754"/>
    <w:rPr>
      <w:rFonts w:ascii="Calibri" w:eastAsia="Times New Roman" w:hAnsi="Calibri" w:cs="Calibri"/>
    </w:rPr>
  </w:style>
  <w:style w:type="paragraph" w:customStyle="1" w:styleId="1BD25D754D9242B8B0B7496F3E52936016">
    <w:name w:val="1BD25D754D9242B8B0B7496F3E52936016"/>
    <w:rsid w:val="007F7754"/>
    <w:rPr>
      <w:rFonts w:ascii="Calibri" w:eastAsia="Times New Roman" w:hAnsi="Calibri" w:cs="Calibri"/>
    </w:rPr>
  </w:style>
  <w:style w:type="paragraph" w:customStyle="1" w:styleId="A0A69245B98341DE9FDB162F281D8B7D16">
    <w:name w:val="A0A69245B98341DE9FDB162F281D8B7D16"/>
    <w:rsid w:val="007F7754"/>
    <w:rPr>
      <w:rFonts w:ascii="Calibri" w:eastAsia="Times New Roman" w:hAnsi="Calibri" w:cs="Calibri"/>
    </w:rPr>
  </w:style>
  <w:style w:type="paragraph" w:customStyle="1" w:styleId="88ADCA31A7B24F89B13D192C80026F1316">
    <w:name w:val="88ADCA31A7B24F89B13D192C80026F1316"/>
    <w:rsid w:val="007F7754"/>
    <w:rPr>
      <w:rFonts w:ascii="Calibri" w:eastAsia="Times New Roman" w:hAnsi="Calibri" w:cs="Calibri"/>
    </w:rPr>
  </w:style>
  <w:style w:type="paragraph" w:customStyle="1" w:styleId="18E2D944E1CB4D3CAEEE1998F476F24616">
    <w:name w:val="18E2D944E1CB4D3CAEEE1998F476F24616"/>
    <w:rsid w:val="007F7754"/>
    <w:rPr>
      <w:rFonts w:ascii="Calibri" w:eastAsia="Times New Roman" w:hAnsi="Calibri" w:cs="Calibri"/>
    </w:rPr>
  </w:style>
  <w:style w:type="paragraph" w:customStyle="1" w:styleId="46290ED9BBF64D6883728C01D94561D516">
    <w:name w:val="46290ED9BBF64D6883728C01D94561D516"/>
    <w:rsid w:val="007F7754"/>
    <w:rPr>
      <w:rFonts w:ascii="Calibri" w:eastAsia="Times New Roman" w:hAnsi="Calibri" w:cs="Calibri"/>
    </w:rPr>
  </w:style>
  <w:style w:type="paragraph" w:customStyle="1" w:styleId="4C63889D825541E28ED1903932E2E7BE16">
    <w:name w:val="4C63889D825541E28ED1903932E2E7BE16"/>
    <w:rsid w:val="007F7754"/>
    <w:rPr>
      <w:rFonts w:ascii="Calibri" w:eastAsia="Times New Roman" w:hAnsi="Calibri" w:cs="Calibri"/>
    </w:rPr>
  </w:style>
  <w:style w:type="paragraph" w:customStyle="1" w:styleId="DB78848AE49245138F4A95CA03BA0FED16">
    <w:name w:val="DB78848AE49245138F4A95CA03BA0FED16"/>
    <w:rsid w:val="007F7754"/>
    <w:rPr>
      <w:rFonts w:ascii="Calibri" w:eastAsia="Times New Roman" w:hAnsi="Calibri" w:cs="Calibri"/>
    </w:rPr>
  </w:style>
  <w:style w:type="paragraph" w:customStyle="1" w:styleId="7281761C8FEE4E4EBFB7B8C2E2505CA416">
    <w:name w:val="7281761C8FEE4E4EBFB7B8C2E2505CA416"/>
    <w:rsid w:val="007F7754"/>
    <w:rPr>
      <w:rFonts w:ascii="Calibri" w:eastAsia="Times New Roman" w:hAnsi="Calibri" w:cs="Calibri"/>
    </w:rPr>
  </w:style>
  <w:style w:type="paragraph" w:customStyle="1" w:styleId="CF4B363AEF5E42F8A9985F6142DA43DE16">
    <w:name w:val="CF4B363AEF5E42F8A9985F6142DA43DE16"/>
    <w:rsid w:val="007F7754"/>
    <w:rPr>
      <w:rFonts w:ascii="Calibri" w:eastAsia="Times New Roman" w:hAnsi="Calibri" w:cs="Calibri"/>
    </w:rPr>
  </w:style>
  <w:style w:type="paragraph" w:customStyle="1" w:styleId="1C31093765414E3EA59463518979BF6F16">
    <w:name w:val="1C31093765414E3EA59463518979BF6F16"/>
    <w:rsid w:val="007F7754"/>
    <w:rPr>
      <w:rFonts w:ascii="Calibri" w:eastAsia="Times New Roman" w:hAnsi="Calibri" w:cs="Calibri"/>
    </w:rPr>
  </w:style>
  <w:style w:type="paragraph" w:customStyle="1" w:styleId="E6F6BC38468A4926952A4A29595144BB16">
    <w:name w:val="E6F6BC38468A4926952A4A29595144BB16"/>
    <w:rsid w:val="007F7754"/>
    <w:rPr>
      <w:rFonts w:ascii="Calibri" w:eastAsia="Times New Roman" w:hAnsi="Calibri" w:cs="Calibri"/>
    </w:rPr>
  </w:style>
  <w:style w:type="paragraph" w:customStyle="1" w:styleId="F9B4FFB75B28484592760676BE26018716">
    <w:name w:val="F9B4FFB75B28484592760676BE26018716"/>
    <w:rsid w:val="007F7754"/>
    <w:rPr>
      <w:rFonts w:ascii="Calibri" w:eastAsia="Times New Roman" w:hAnsi="Calibri" w:cs="Calibri"/>
    </w:rPr>
  </w:style>
  <w:style w:type="paragraph" w:customStyle="1" w:styleId="2C61852B305C4D8B80AAF176B797663116">
    <w:name w:val="2C61852B305C4D8B80AAF176B797663116"/>
    <w:rsid w:val="007F7754"/>
    <w:rPr>
      <w:rFonts w:ascii="Calibri" w:eastAsia="Times New Roman" w:hAnsi="Calibri" w:cs="Calibri"/>
    </w:rPr>
  </w:style>
  <w:style w:type="paragraph" w:customStyle="1" w:styleId="1CE85280BA3047689056E0518AA24E6916">
    <w:name w:val="1CE85280BA3047689056E0518AA24E6916"/>
    <w:rsid w:val="007F7754"/>
    <w:rPr>
      <w:rFonts w:ascii="Calibri" w:eastAsia="Times New Roman" w:hAnsi="Calibri" w:cs="Calibri"/>
    </w:rPr>
  </w:style>
  <w:style w:type="paragraph" w:customStyle="1" w:styleId="D6FD9827EBB64FE4B52F4B58B1DF5EC816">
    <w:name w:val="D6FD9827EBB64FE4B52F4B58B1DF5EC816"/>
    <w:rsid w:val="007F7754"/>
    <w:rPr>
      <w:rFonts w:ascii="Calibri" w:eastAsia="Times New Roman" w:hAnsi="Calibri" w:cs="Calibri"/>
    </w:rPr>
  </w:style>
  <w:style w:type="paragraph" w:customStyle="1" w:styleId="06E5613E9C86459AB49DC63E7944DC5A16">
    <w:name w:val="06E5613E9C86459AB49DC63E7944DC5A16"/>
    <w:rsid w:val="007F7754"/>
    <w:rPr>
      <w:rFonts w:ascii="Calibri" w:eastAsia="Times New Roman" w:hAnsi="Calibri" w:cs="Calibri"/>
    </w:rPr>
  </w:style>
  <w:style w:type="paragraph" w:customStyle="1" w:styleId="9976FD907AFD461C92F73F5A7454A04D16">
    <w:name w:val="9976FD907AFD461C92F73F5A7454A04D16"/>
    <w:rsid w:val="007F7754"/>
    <w:rPr>
      <w:rFonts w:ascii="Calibri" w:eastAsia="Times New Roman" w:hAnsi="Calibri" w:cs="Calibri"/>
    </w:rPr>
  </w:style>
  <w:style w:type="paragraph" w:customStyle="1" w:styleId="F31D042135434EF387E348B92350BF1116">
    <w:name w:val="F31D042135434EF387E348B92350BF1116"/>
    <w:rsid w:val="007F7754"/>
    <w:rPr>
      <w:rFonts w:ascii="Calibri" w:eastAsia="Times New Roman" w:hAnsi="Calibri" w:cs="Calibri"/>
    </w:rPr>
  </w:style>
  <w:style w:type="paragraph" w:customStyle="1" w:styleId="54A2E43126764B4187C6E41BF7A3894116">
    <w:name w:val="54A2E43126764B4187C6E41BF7A3894116"/>
    <w:rsid w:val="007F7754"/>
    <w:rPr>
      <w:rFonts w:ascii="Calibri" w:eastAsia="Times New Roman" w:hAnsi="Calibri" w:cs="Calibri"/>
    </w:rPr>
  </w:style>
  <w:style w:type="paragraph" w:customStyle="1" w:styleId="E99FD2C0ABEA4B5C87B0627C3E8FBEFC16">
    <w:name w:val="E99FD2C0ABEA4B5C87B0627C3E8FBEFC16"/>
    <w:rsid w:val="007F7754"/>
    <w:rPr>
      <w:rFonts w:ascii="Calibri" w:eastAsia="Times New Roman" w:hAnsi="Calibri" w:cs="Calibri"/>
    </w:rPr>
  </w:style>
  <w:style w:type="paragraph" w:customStyle="1" w:styleId="38A984CD16214F96B4923C531C98455E16">
    <w:name w:val="38A984CD16214F96B4923C531C98455E16"/>
    <w:rsid w:val="007F7754"/>
    <w:rPr>
      <w:rFonts w:ascii="Calibri" w:eastAsia="Times New Roman" w:hAnsi="Calibri" w:cs="Calibri"/>
    </w:rPr>
  </w:style>
  <w:style w:type="paragraph" w:customStyle="1" w:styleId="D3CE9FA6C7B34AD6914509F94888B78816">
    <w:name w:val="D3CE9FA6C7B34AD6914509F94888B78816"/>
    <w:rsid w:val="007F7754"/>
    <w:rPr>
      <w:rFonts w:ascii="Calibri" w:eastAsia="Times New Roman" w:hAnsi="Calibri" w:cs="Calibri"/>
    </w:rPr>
  </w:style>
  <w:style w:type="paragraph" w:customStyle="1" w:styleId="A92F74BF98CF42B7A9BC1F2B1623D74B16">
    <w:name w:val="A92F74BF98CF42B7A9BC1F2B1623D74B16"/>
    <w:rsid w:val="007F7754"/>
    <w:rPr>
      <w:rFonts w:ascii="Calibri" w:eastAsia="Times New Roman" w:hAnsi="Calibri" w:cs="Calibri"/>
    </w:rPr>
  </w:style>
  <w:style w:type="paragraph" w:customStyle="1" w:styleId="7618BC8076D94BE6B6C12C7F0C8CDA2F16">
    <w:name w:val="7618BC8076D94BE6B6C12C7F0C8CDA2F16"/>
    <w:rsid w:val="007F7754"/>
    <w:rPr>
      <w:rFonts w:ascii="Calibri" w:eastAsia="Times New Roman" w:hAnsi="Calibri" w:cs="Calibri"/>
    </w:rPr>
  </w:style>
  <w:style w:type="paragraph" w:customStyle="1" w:styleId="172E134975D0488996F76E101C41766A16">
    <w:name w:val="172E134975D0488996F76E101C41766A16"/>
    <w:rsid w:val="007F7754"/>
    <w:rPr>
      <w:rFonts w:ascii="Calibri" w:eastAsia="Times New Roman" w:hAnsi="Calibri" w:cs="Calibri"/>
    </w:rPr>
  </w:style>
  <w:style w:type="paragraph" w:customStyle="1" w:styleId="2A1FAE39456D44719C755E33F448203C16">
    <w:name w:val="2A1FAE39456D44719C755E33F448203C16"/>
    <w:rsid w:val="007F7754"/>
    <w:rPr>
      <w:rFonts w:ascii="Calibri" w:eastAsia="Times New Roman" w:hAnsi="Calibri" w:cs="Calibri"/>
    </w:rPr>
  </w:style>
  <w:style w:type="paragraph" w:customStyle="1" w:styleId="1A39600CC7A54CB19A3B76E515ABE6C916">
    <w:name w:val="1A39600CC7A54CB19A3B76E515ABE6C916"/>
    <w:rsid w:val="007F7754"/>
    <w:rPr>
      <w:rFonts w:ascii="Calibri" w:eastAsia="Times New Roman" w:hAnsi="Calibri" w:cs="Calibri"/>
    </w:rPr>
  </w:style>
  <w:style w:type="paragraph" w:customStyle="1" w:styleId="85CE910F76664357AD12EF398E9196F816">
    <w:name w:val="85CE910F76664357AD12EF398E9196F816"/>
    <w:rsid w:val="007F7754"/>
    <w:rPr>
      <w:rFonts w:ascii="Calibri" w:eastAsia="Times New Roman" w:hAnsi="Calibri" w:cs="Calibri"/>
    </w:rPr>
  </w:style>
  <w:style w:type="paragraph" w:customStyle="1" w:styleId="39F3760D717A44688649A1EE199D008B16">
    <w:name w:val="39F3760D717A44688649A1EE199D008B16"/>
    <w:rsid w:val="007F7754"/>
    <w:rPr>
      <w:rFonts w:ascii="Calibri" w:eastAsia="Times New Roman" w:hAnsi="Calibri" w:cs="Calibri"/>
    </w:rPr>
  </w:style>
  <w:style w:type="paragraph" w:customStyle="1" w:styleId="50280DD7A917481887FFC583A8627C7316">
    <w:name w:val="50280DD7A917481887FFC583A8627C7316"/>
    <w:rsid w:val="007F7754"/>
    <w:rPr>
      <w:rFonts w:ascii="Calibri" w:eastAsia="Times New Roman" w:hAnsi="Calibri" w:cs="Calibri"/>
    </w:rPr>
  </w:style>
  <w:style w:type="paragraph" w:customStyle="1" w:styleId="C660AD87EDDC4A7E8118F8B56C7F1D2A16">
    <w:name w:val="C660AD87EDDC4A7E8118F8B56C7F1D2A16"/>
    <w:rsid w:val="007F7754"/>
    <w:rPr>
      <w:rFonts w:ascii="Calibri" w:eastAsia="Times New Roman" w:hAnsi="Calibri" w:cs="Calibri"/>
    </w:rPr>
  </w:style>
  <w:style w:type="paragraph" w:customStyle="1" w:styleId="F1F1C91DC85A487BAFC0D4FC757B0B6216">
    <w:name w:val="F1F1C91DC85A487BAFC0D4FC757B0B6216"/>
    <w:rsid w:val="007F7754"/>
    <w:rPr>
      <w:rFonts w:ascii="Calibri" w:eastAsia="Times New Roman" w:hAnsi="Calibri" w:cs="Calibri"/>
    </w:rPr>
  </w:style>
  <w:style w:type="paragraph" w:customStyle="1" w:styleId="DB6F7CD46D20408B9DB652357358CB2616">
    <w:name w:val="DB6F7CD46D20408B9DB652357358CB2616"/>
    <w:rsid w:val="007F7754"/>
    <w:rPr>
      <w:rFonts w:ascii="Calibri" w:eastAsia="Times New Roman" w:hAnsi="Calibri" w:cs="Calibri"/>
    </w:rPr>
  </w:style>
  <w:style w:type="paragraph" w:customStyle="1" w:styleId="43E36EE3F5BB4D619CC45A3497FF504C16">
    <w:name w:val="43E36EE3F5BB4D619CC45A3497FF504C16"/>
    <w:rsid w:val="007F7754"/>
    <w:rPr>
      <w:rFonts w:ascii="Calibri" w:eastAsia="Times New Roman" w:hAnsi="Calibri" w:cs="Calibri"/>
    </w:rPr>
  </w:style>
  <w:style w:type="paragraph" w:customStyle="1" w:styleId="B66AFEF372204706AA04F52418D9827816">
    <w:name w:val="B66AFEF372204706AA04F52418D9827816"/>
    <w:rsid w:val="007F7754"/>
    <w:rPr>
      <w:rFonts w:ascii="Calibri" w:eastAsia="Times New Roman" w:hAnsi="Calibri" w:cs="Calibri"/>
    </w:rPr>
  </w:style>
  <w:style w:type="paragraph" w:customStyle="1" w:styleId="06BB752B8A464A03952C04311944219C16">
    <w:name w:val="06BB752B8A464A03952C04311944219C16"/>
    <w:rsid w:val="007F7754"/>
    <w:rPr>
      <w:rFonts w:ascii="Calibri" w:eastAsia="Times New Roman" w:hAnsi="Calibri" w:cs="Calibri"/>
    </w:rPr>
  </w:style>
  <w:style w:type="paragraph" w:customStyle="1" w:styleId="189D750BF1884E8AA9E5ED930C81041F16">
    <w:name w:val="189D750BF1884E8AA9E5ED930C81041F16"/>
    <w:rsid w:val="007F7754"/>
    <w:rPr>
      <w:rFonts w:ascii="Calibri" w:eastAsia="Times New Roman" w:hAnsi="Calibri" w:cs="Calibri"/>
    </w:rPr>
  </w:style>
  <w:style w:type="paragraph" w:customStyle="1" w:styleId="107E9EDBF5324BF1A7C52CE5C5708D6F15">
    <w:name w:val="107E9EDBF5324BF1A7C52CE5C5708D6F15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053933702704FC0B6E7C41E0961579C11">
    <w:name w:val="B053933702704FC0B6E7C41E0961579C1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307FEF57269459BAEE8D8BD5D9DD30314">
    <w:name w:val="2307FEF57269459BAEE8D8BD5D9DD30314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9CC3580790A042AAB4361C3435EAFFE011">
    <w:name w:val="9CC3580790A042AAB4361C3435EAFFE01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6E096F473F54C4DB614F7EB5465F12412">
    <w:name w:val="26E096F473F54C4DB614F7EB5465F12412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17B7A6A86A94A88B20E5A78E3E17CFD11">
    <w:name w:val="E17B7A6A86A94A88B20E5A78E3E17CFD1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BFB0D844033D4E9EB42F8A421924304D11">
    <w:name w:val="BFB0D844033D4E9EB42F8A421924304D11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D77D0C6E0AF4C37AE6726F2AC41C26010">
    <w:name w:val="ED77D0C6E0AF4C37AE6726F2AC41C26010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421F9A8565334B419276CA746F1D509F10">
    <w:name w:val="421F9A8565334B419276CA746F1D509F10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2A2C11323574E399736E67F9504E95B9">
    <w:name w:val="B2A2C11323574E399736E67F9504E95B9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13347AB3CA7048FA8C312DFCC76A8C399">
    <w:name w:val="13347AB3CA7048FA8C312DFCC76A8C399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ACFF39743C3241E8B6BE4E5B9860AB2E9">
    <w:name w:val="ACFF39743C3241E8B6BE4E5B9860AB2E9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1192F4C9152E4F78A2F38BAFCF6816AB8">
    <w:name w:val="1192F4C9152E4F78A2F38BAFCF6816AB8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448D8CA69723403D9FFB4A770F14CA798">
    <w:name w:val="448D8CA69723403D9FFB4A770F14CA798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47CD0EA491DD458AAC832207C145813C7">
    <w:name w:val="47CD0EA491DD458AAC832207C145813C7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8BB8732BA936439A868EC0C9535014927">
    <w:name w:val="8BB8732BA936439A868EC0C9535014927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704E2B480B8C477EBD911611156EBCA97">
    <w:name w:val="704E2B480B8C477EBD911611156EBCA97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7337ECAC8DC7480EAE09A66C5FB521527">
    <w:name w:val="7337ECAC8DC7480EAE09A66C5FB521527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30F8885D8E2C4A3B8D8C993694B68C4C7">
    <w:name w:val="30F8885D8E2C4A3B8D8C993694B68C4C7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51B8A30168894196A21E05A3D566BDB97">
    <w:name w:val="51B8A30168894196A21E05A3D566BDB97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D80D65E57E4D41459EC584845AD90E4B1">
    <w:name w:val="D80D65E57E4D41459EC584845AD90E4B1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34E47E502C974B8786C6F7D2B750A7BC1">
    <w:name w:val="34E47E502C974B8786C6F7D2B750A7BC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732316DB0BC745228449A667C2BAEE641">
    <w:name w:val="732316DB0BC745228449A667C2BAEE641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97BE0B8CB47344C998C95FA2C110AA7A1">
    <w:name w:val="97BE0B8CB47344C998C95FA2C110AA7A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FEA7250D5F6D42B89020BE53093B4B281">
    <w:name w:val="FEA7250D5F6D42B89020BE53093B4B281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426FE602334B495681AEEE13CB51A3131">
    <w:name w:val="426FE602334B495681AEEE13CB51A313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4717713615D04DC4A3BB7A1CE37784B41">
    <w:name w:val="4717713615D04DC4A3BB7A1CE37784B41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5998258FEE9442EAB8657CCD69B88B5E1">
    <w:name w:val="5998258FEE9442EAB8657CCD69B88B5E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CDF5837DA31F4457AC51523EFF2F98AF1">
    <w:name w:val="CDF5837DA31F4457AC51523EFF2F98AF1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8B3B47AD895346E7B192797CEE5436001">
    <w:name w:val="8B3B47AD895346E7B192797CEE543600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E73963E40DE8458891B4C3276FFBB5B46">
    <w:name w:val="E73963E40DE8458891B4C3276FFBB5B46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9A3BDC33B66944958704F82EEFA1C40C6">
    <w:name w:val="9A3BDC33B66944958704F82EEFA1C40C6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30A5F8A8CF454F199A9B52DE5B04D93C6">
    <w:name w:val="30A5F8A8CF454F199A9B52DE5B04D93C6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4CD5D0D9C914835AC2A8E09AAABF0CE6">
    <w:name w:val="24CD5D0D9C914835AC2A8E09AAABF0CE6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F8BC745218C24234B474FBD42D9FAC866">
    <w:name w:val="F8BC745218C24234B474FBD42D9FAC866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E3CC70263BF74475B1B8B29EF0F25C216">
    <w:name w:val="E3CC70263BF74475B1B8B29EF0F25C216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BBB876F5436B4175A28FFC25805AAC3F6">
    <w:name w:val="BBB876F5436B4175A28FFC25805AAC3F6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638D65BDF3F44444BCBEC45C663370526">
    <w:name w:val="638D65BDF3F44444BCBEC45C663370526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6A25E4D6564847CC9015D015F84CDBF16">
    <w:name w:val="6A25E4D6564847CC9015D015F84CDBF16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F3055526E36C48FEB4EA22936501197C">
    <w:name w:val="F3055526E36C48FEB4EA22936501197C"/>
    <w:rsid w:val="00C75EA3"/>
  </w:style>
  <w:style w:type="paragraph" w:customStyle="1" w:styleId="0EE7D9509F50487E9E9E7619EE984130">
    <w:name w:val="0EE7D9509F50487E9E9E7619EE984130"/>
    <w:rsid w:val="00C75EA3"/>
  </w:style>
  <w:style w:type="paragraph" w:customStyle="1" w:styleId="8ACD5BBD7100484985181C018F161434">
    <w:name w:val="8ACD5BBD7100484985181C018F161434"/>
    <w:rsid w:val="00815C0D"/>
  </w:style>
  <w:style w:type="paragraph" w:customStyle="1" w:styleId="BB94AA37B0A84E92B0B5EF4A306A056A">
    <w:name w:val="BB94AA37B0A84E92B0B5EF4A306A056A"/>
    <w:rsid w:val="00815C0D"/>
  </w:style>
  <w:style w:type="paragraph" w:customStyle="1" w:styleId="D2B6848100D344CD9A9892EF1C0E86DF">
    <w:name w:val="D2B6848100D344CD9A9892EF1C0E86DF"/>
    <w:rsid w:val="00815C0D"/>
  </w:style>
  <w:style w:type="paragraph" w:customStyle="1" w:styleId="531EAB22786346C88EA75DECC5BD8494">
    <w:name w:val="531EAB22786346C88EA75DECC5BD8494"/>
    <w:rsid w:val="00815C0D"/>
  </w:style>
  <w:style w:type="paragraph" w:customStyle="1" w:styleId="0006C88C134F464AB2720CD1EAB938FC">
    <w:name w:val="0006C88C134F464AB2720CD1EAB938FC"/>
    <w:rsid w:val="00815C0D"/>
  </w:style>
  <w:style w:type="paragraph" w:customStyle="1" w:styleId="31B02D405E274E29A9CA729805533CEE">
    <w:name w:val="31B02D405E274E29A9CA729805533CEE"/>
    <w:rsid w:val="00815C0D"/>
  </w:style>
  <w:style w:type="paragraph" w:customStyle="1" w:styleId="80ACE45B4F1B442284E9BDDBA7D6ABD6">
    <w:name w:val="80ACE45B4F1B442284E9BDDBA7D6ABD6"/>
    <w:rsid w:val="00815C0D"/>
  </w:style>
  <w:style w:type="paragraph" w:customStyle="1" w:styleId="7CE6F47E15734893B307EBE1E425150D">
    <w:name w:val="7CE6F47E15734893B307EBE1E425150D"/>
    <w:rsid w:val="005B2B83"/>
  </w:style>
  <w:style w:type="paragraph" w:customStyle="1" w:styleId="B70EFCE523AA42E0B25FE3D4219EB61C">
    <w:name w:val="B70EFCE523AA42E0B25FE3D4219EB61C"/>
    <w:rsid w:val="005B2B83"/>
  </w:style>
  <w:style w:type="paragraph" w:customStyle="1" w:styleId="0A22B4691D234DF5A85224B09229CA30">
    <w:name w:val="0A22B4691D234DF5A85224B09229CA30"/>
    <w:rsid w:val="005B2B83"/>
  </w:style>
  <w:style w:type="paragraph" w:customStyle="1" w:styleId="6E91CF7B3C194987889DBCC12C7F27EE">
    <w:name w:val="6E91CF7B3C194987889DBCC12C7F27EE"/>
    <w:rsid w:val="005B2B83"/>
  </w:style>
  <w:style w:type="paragraph" w:customStyle="1" w:styleId="86F02B96E06D4C539794711CC73D753D">
    <w:name w:val="86F02B96E06D4C539794711CC73D753D"/>
    <w:rsid w:val="005B2B83"/>
  </w:style>
  <w:style w:type="paragraph" w:customStyle="1" w:styleId="2FDF78FED5CC490E962B1975C16092DC">
    <w:name w:val="2FDF78FED5CC490E962B1975C16092DC"/>
    <w:rsid w:val="005B2B83"/>
  </w:style>
  <w:style w:type="paragraph" w:customStyle="1" w:styleId="025A56BFFBB243ADB1E4E3E2DAFA5389">
    <w:name w:val="025A56BFFBB243ADB1E4E3E2DAFA5389"/>
    <w:rsid w:val="005B2B83"/>
  </w:style>
  <w:style w:type="paragraph" w:customStyle="1" w:styleId="A289FBAC19144E3BB4C4DE12248EB6EE">
    <w:name w:val="A289FBAC19144E3BB4C4DE12248EB6EE"/>
    <w:rsid w:val="005B2B83"/>
  </w:style>
  <w:style w:type="paragraph" w:customStyle="1" w:styleId="5118E0CB34704D37903199D02C286A23">
    <w:name w:val="5118E0CB34704D37903199D02C286A23"/>
    <w:rsid w:val="005B2B83"/>
  </w:style>
  <w:style w:type="paragraph" w:customStyle="1" w:styleId="B3EC9C98AF614F0EB63E20D3E09B7BC7">
    <w:name w:val="B3EC9C98AF614F0EB63E20D3E09B7BC7"/>
    <w:rsid w:val="005B2B83"/>
  </w:style>
  <w:style w:type="paragraph" w:customStyle="1" w:styleId="2C89F539BD2247CE9063C987992B4D80">
    <w:name w:val="2C89F539BD2247CE9063C987992B4D80"/>
    <w:rsid w:val="005B2B83"/>
  </w:style>
  <w:style w:type="paragraph" w:customStyle="1" w:styleId="814F7C5F79B34A6081F09963075499A4">
    <w:name w:val="814F7C5F79B34A6081F09963075499A4"/>
    <w:rsid w:val="005B2B83"/>
  </w:style>
  <w:style w:type="paragraph" w:customStyle="1" w:styleId="395242A4E8934494A7E1DCC8CDE6D1F5">
    <w:name w:val="395242A4E8934494A7E1DCC8CDE6D1F5"/>
    <w:rsid w:val="003D5F3B"/>
  </w:style>
  <w:style w:type="paragraph" w:customStyle="1" w:styleId="8430A9044C6B4CD687ECEC616C691AA7">
    <w:name w:val="8430A9044C6B4CD687ECEC616C691AA7"/>
    <w:rsid w:val="003D5F3B"/>
  </w:style>
  <w:style w:type="paragraph" w:customStyle="1" w:styleId="9CE0C1685E0842BD9D0E6C58A49B5E28">
    <w:name w:val="9CE0C1685E0842BD9D0E6C58A49B5E28"/>
    <w:rsid w:val="003D5F3B"/>
  </w:style>
  <w:style w:type="paragraph" w:customStyle="1" w:styleId="0ECB2E30700C4DCA9E7528CBEDDFF186">
    <w:name w:val="0ECB2E30700C4DCA9E7528CBEDDFF186"/>
    <w:rsid w:val="00431FB3"/>
  </w:style>
  <w:style w:type="paragraph" w:customStyle="1" w:styleId="BAE15D75786B4B03A10E2FECAC868165">
    <w:name w:val="BAE15D75786B4B03A10E2FECAC868165"/>
    <w:rsid w:val="00431FB3"/>
  </w:style>
  <w:style w:type="paragraph" w:customStyle="1" w:styleId="312BBC77B7E94036BD03D93F7FBFD0A2">
    <w:name w:val="312BBC77B7E94036BD03D93F7FBFD0A2"/>
    <w:rsid w:val="00431FB3"/>
  </w:style>
  <w:style w:type="paragraph" w:customStyle="1" w:styleId="4FE0BB74273C440CB011B8E30FEAB9FA">
    <w:name w:val="4FE0BB74273C440CB011B8E30FEAB9FA"/>
    <w:rsid w:val="00431F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8875CB-E297-41E5-9BF8-93E4A40E5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Internal Document Template</Template>
  <TotalTime>1</TotalTime>
  <Pages>4</Pages>
  <Words>1207</Words>
  <Characters>6885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Louis University</Company>
  <LinksUpToDate>false</LinksUpToDate>
  <CharactersWithSpaces>8076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A. Moline</dc:creator>
  <cp:lastModifiedBy>Tom A. Moline</cp:lastModifiedBy>
  <cp:revision>2</cp:revision>
  <cp:lastPrinted>2013-08-31T21:16:00Z</cp:lastPrinted>
  <dcterms:created xsi:type="dcterms:W3CDTF">2013-10-14T22:18:00Z</dcterms:created>
  <dcterms:modified xsi:type="dcterms:W3CDTF">2013-10-14T22:18:00Z</dcterms:modified>
</cp:coreProperties>
</file>