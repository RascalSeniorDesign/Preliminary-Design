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7668"/>
        <w:gridCol w:w="1890"/>
      </w:tblGrid>
      <w:tr w:rsidR="00107064" w:rsidRPr="00E5256E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F2E4BBC621BF48A58209DEF1D0C5E50B"/>
              </w:placeholder>
              <w:text/>
            </w:sdtPr>
            <w:sdtEndPr/>
            <w:sdtContent>
              <w:p w:rsidR="00107064" w:rsidRPr="00E5256E" w:rsidRDefault="00C4057E" w:rsidP="00AD6E5E">
                <w:pPr>
                  <w:pStyle w:val="Title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Rascal</w:t>
                </w:r>
                <w:r w:rsidR="00915EF7" w:rsidRPr="00E5256E">
                  <w:rPr>
                    <w:sz w:val="36"/>
                    <w:szCs w:val="36"/>
                  </w:rPr>
                  <w:t xml:space="preserve"> </w:t>
                </w:r>
                <w:r>
                  <w:rPr>
                    <w:sz w:val="36"/>
                    <w:szCs w:val="36"/>
                  </w:rPr>
                  <w:t>Senior Design</w:t>
                </w:r>
                <w:r w:rsidR="00E5256E" w:rsidRPr="00E5256E">
                  <w:rPr>
                    <w:sz w:val="36"/>
                    <w:szCs w:val="36"/>
                  </w:rPr>
                  <w:t xml:space="preserve"> Meeting</w:t>
                </w:r>
                <w:r w:rsidR="00915EF7" w:rsidRPr="00E5256E">
                  <w:rPr>
                    <w:sz w:val="36"/>
                    <w:szCs w:val="36"/>
                  </w:rPr>
                  <w:t xml:space="preserve"> Minutes</w:t>
                </w:r>
              </w:p>
            </w:sdtContent>
          </w:sdt>
          <w:p w:rsidR="00107064" w:rsidRPr="00E5256E" w:rsidRDefault="00C4057E" w:rsidP="00EF2A8D">
            <w:pPr>
              <w:pStyle w:val="Subtitle"/>
            </w:pPr>
            <w:r>
              <w:t>Rascal</w:t>
            </w:r>
            <w:r w:rsidR="00107064" w:rsidRPr="00E5256E">
              <w:t xml:space="preserve"> Internal Document</w:t>
            </w:r>
          </w:p>
          <w:p w:rsidR="00107064" w:rsidRPr="00E5256E" w:rsidRDefault="00107064" w:rsidP="00915EF7">
            <w:pPr>
              <w:pStyle w:val="Subtitle"/>
              <w:jc w:val="left"/>
            </w:pPr>
            <w:r w:rsidRPr="00E5256E">
              <w:t xml:space="preserve"> </w:t>
            </w:r>
            <w:sdt>
              <w:sdtPr>
                <w:id w:val="-714503303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Configuration Management and Quality Assurance</w:t>
                </w:r>
              </w:sdtContent>
            </w:sdt>
            <w:r w:rsidRPr="00E5256E">
              <w:t xml:space="preserve"> (</w:t>
            </w:r>
            <w:sdt>
              <w:sdtPr>
                <w:id w:val="-448015087"/>
                <w:placeholder>
                  <w:docPart w:val="F2E4BBC621BF48A58209DEF1D0C5E50B"/>
                </w:placeholder>
                <w:text/>
              </w:sdtPr>
              <w:sdtEndPr/>
              <w:sdtContent>
                <w:r w:rsidR="00915EF7" w:rsidRPr="00E5256E">
                  <w:t>CMQA</w:t>
                </w:r>
              </w:sdtContent>
            </w:sdt>
            <w:r w:rsidRPr="00E5256E">
              <w:t>)</w:t>
            </w:r>
          </w:p>
          <w:p w:rsidR="00107064" w:rsidRPr="00E5256E" w:rsidRDefault="006D6BB8" w:rsidP="0089217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999DD4F6F382443CB98A91E099BD545F"/>
                </w:placeholder>
                <w:date w:fullDate="2013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4057E">
                  <w:t>9/2/2013</w:t>
                </w:r>
              </w:sdtContent>
            </w:sdt>
            <w:r w:rsidR="00107064" w:rsidRPr="00E5256E">
              <w:t xml:space="preserve"> --  Revision: -</w:t>
            </w:r>
          </w:p>
        </w:tc>
        <w:sdt>
          <w:sdtPr>
            <w:rPr>
              <w:sz w:val="28"/>
              <w:szCs w:val="28"/>
            </w:rPr>
            <w:id w:val="1985425526"/>
            <w:picture/>
          </w:sdtPr>
          <w:sdtEndPr/>
          <w:sdtContent>
            <w:tc>
              <w:tcPr>
                <w:tcW w:w="1890" w:type="dxa"/>
                <w:shd w:val="clear" w:color="auto" w:fill="FFFFFF"/>
                <w:vAlign w:val="center"/>
              </w:tcPr>
              <w:p w:rsidR="00107064" w:rsidRPr="00E5256E" w:rsidRDefault="00915EF7" w:rsidP="00892177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E5256E">
                  <w:rPr>
                    <w:noProof/>
                    <w:sz w:val="28"/>
                    <w:szCs w:val="28"/>
                  </w:rPr>
                  <w:drawing>
                    <wp:inline distT="0" distB="0" distL="0" distR="0" wp14:anchorId="02D99B28" wp14:editId="7121F3D1">
                      <wp:extent cx="994298" cy="994298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4298" cy="994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07064" w:rsidRPr="00E5256E" w:rsidRDefault="00107064" w:rsidP="00EF2A8D">
      <w:pPr>
        <w:spacing w:after="0" w:line="240" w:lineRule="auto"/>
      </w:pPr>
      <w:r w:rsidRPr="00E5256E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5"/>
        <w:gridCol w:w="1013"/>
        <w:gridCol w:w="4230"/>
        <w:gridCol w:w="1530"/>
        <w:gridCol w:w="1530"/>
        <w:gridCol w:w="692"/>
      </w:tblGrid>
      <w:tr w:rsidR="00107064" w:rsidRPr="00E5256E">
        <w:tc>
          <w:tcPr>
            <w:tcW w:w="535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Pages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999DD4F6F382443CB98A91E099BD545F"/>
            </w:placeholder>
            <w:date w:fullDate="2013-01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013" w:type="dxa"/>
              </w:tcPr>
              <w:p w:rsidR="00107064" w:rsidRPr="00E5256E" w:rsidRDefault="00915EF7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E5256E">
                  <w:rPr>
                    <w:sz w:val="18"/>
                    <w:szCs w:val="18"/>
                  </w:rPr>
                  <w:t>1/27/2013</w:t>
                </w:r>
              </w:p>
            </w:tc>
          </w:sdtContent>
        </w:sdt>
        <w:tc>
          <w:tcPr>
            <w:tcW w:w="4230" w:type="dxa"/>
          </w:tcPr>
          <w:p w:rsidR="00107064" w:rsidRPr="00E5256E" w:rsidRDefault="00915EF7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Weekly Systems Meeting Minutes Format</w:t>
            </w:r>
          </w:p>
        </w:tc>
        <w:sdt>
          <w:sdtPr>
            <w:rPr>
              <w:sz w:val="18"/>
              <w:szCs w:val="18"/>
            </w:rPr>
            <w:id w:val="726186921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right w:val="nil"/>
                </w:tcBorders>
              </w:tcPr>
              <w:p w:rsidR="00107064" w:rsidRPr="00E5256E" w:rsidRDefault="00915EF7" w:rsidP="00915EF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E5256E">
                  <w:rPr>
                    <w:sz w:val="18"/>
                    <w:szCs w:val="18"/>
                  </w:rPr>
                  <w:t>Tom Moline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F2E4BBC621BF48A58209DEF1D0C5E50B"/>
            </w:placeholder>
            <w:text/>
          </w:sdtPr>
          <w:sdtEndPr/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107064" w:rsidRPr="00E5256E" w:rsidRDefault="00AF26C6" w:rsidP="00AF26C6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All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AF26C6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3" w:type="dxa"/>
          </w:tcPr>
          <w:p w:rsidR="00107064" w:rsidRPr="00E5256E" w:rsidRDefault="00AF26C6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1/31/2013</w:t>
            </w:r>
          </w:p>
        </w:tc>
        <w:tc>
          <w:tcPr>
            <w:tcW w:w="4230" w:type="dxa"/>
          </w:tcPr>
          <w:p w:rsidR="00107064" w:rsidRPr="00E5256E" w:rsidRDefault="00AF26C6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Moved Mission Summaries to new document.</w:t>
            </w:r>
          </w:p>
        </w:tc>
        <w:tc>
          <w:tcPr>
            <w:tcW w:w="1530" w:type="dxa"/>
            <w:tcBorders>
              <w:right w:val="nil"/>
            </w:tcBorders>
          </w:tcPr>
          <w:p w:rsidR="00107064" w:rsidRPr="00E5256E" w:rsidRDefault="00AF26C6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 Moline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E5256E" w:rsidRDefault="00AF26C6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</w:t>
            </w:r>
          </w:p>
        </w:tc>
        <w:tc>
          <w:tcPr>
            <w:tcW w:w="692" w:type="dxa"/>
            <w:tcBorders>
              <w:left w:val="nil"/>
            </w:tcBorders>
          </w:tcPr>
          <w:p w:rsidR="00107064" w:rsidRPr="00E5256E" w:rsidRDefault="00AF26C6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7064" w:rsidRPr="00E5256E" w:rsidRDefault="00107064" w:rsidP="00EF2A8D">
      <w:pPr>
        <w:pStyle w:val="Heading1"/>
      </w:pPr>
    </w:p>
    <w:p w:rsidR="00107064" w:rsidRPr="00E5256E" w:rsidRDefault="00107064" w:rsidP="00EF2A8D">
      <w:pPr>
        <w:pStyle w:val="Heading1"/>
      </w:pPr>
      <w:bookmarkStart w:id="0" w:name="_Toc368917666"/>
      <w:r w:rsidRPr="00E5256E">
        <w:t>Primary Contacts:</w:t>
      </w:r>
      <w:bookmarkEnd w:id="0"/>
    </w:p>
    <w:p w:rsidR="00107064" w:rsidRPr="00E5256E" w:rsidRDefault="00915EF7" w:rsidP="00080CD3">
      <w:pPr>
        <w:pStyle w:val="ListParagraph"/>
      </w:pPr>
      <w:r w:rsidRPr="00E5256E">
        <w:t>Tom Moline</w:t>
      </w:r>
      <w:r w:rsidR="006C5832" w:rsidRPr="00E5256E">
        <w:tab/>
      </w:r>
      <w:r w:rsidRPr="00E5256E">
        <w:t>tmoline@slu.edu</w:t>
      </w:r>
      <w:r w:rsidRPr="00E5256E">
        <w:tab/>
        <w:t>630-401-0791</w:t>
      </w:r>
    </w:p>
    <w:p w:rsidR="00807F25" w:rsidRPr="005C7F09" w:rsidRDefault="00915EF7" w:rsidP="00807F25">
      <w:pPr>
        <w:pStyle w:val="ListParagraph"/>
        <w:rPr>
          <w:lang w:val="fr-FR"/>
        </w:rPr>
      </w:pPr>
      <w:r w:rsidRPr="005C7F09">
        <w:rPr>
          <w:lang w:val="fr-FR"/>
        </w:rPr>
        <w:t xml:space="preserve">Tyler </w:t>
      </w:r>
      <w:proofErr w:type="spellStart"/>
      <w:r w:rsidRPr="005C7F09">
        <w:rPr>
          <w:lang w:val="fr-FR"/>
        </w:rPr>
        <w:t>Olson</w:t>
      </w:r>
      <w:proofErr w:type="spellEnd"/>
      <w:r w:rsidR="00807F25" w:rsidRPr="005C7F09">
        <w:rPr>
          <w:lang w:val="fr-FR"/>
        </w:rPr>
        <w:tab/>
      </w:r>
      <w:r w:rsidRPr="005C7F09">
        <w:rPr>
          <w:lang w:val="fr-FR"/>
        </w:rPr>
        <w:t>tolson6@slu.edu</w:t>
      </w:r>
      <w:r w:rsidR="00807F25" w:rsidRPr="005C7F09">
        <w:rPr>
          <w:lang w:val="fr-FR"/>
        </w:rPr>
        <w:tab/>
      </w:r>
      <w:r w:rsidRPr="005C7F09">
        <w:rPr>
          <w:lang w:val="fr-FR"/>
        </w:rPr>
        <w:t>812-204-1098</w:t>
      </w:r>
    </w:p>
    <w:p w:rsidR="00107064" w:rsidRPr="00E5256E" w:rsidRDefault="00107064" w:rsidP="00EF2A8D">
      <w:pPr>
        <w:pStyle w:val="Heading1"/>
      </w:pPr>
      <w:bookmarkStart w:id="1" w:name="_Toc368917667"/>
      <w:r w:rsidRPr="00E5256E">
        <w:t>Background:</w:t>
      </w:r>
      <w:bookmarkEnd w:id="1"/>
    </w:p>
    <w:p w:rsidR="00915EF7" w:rsidRDefault="00915EF7" w:rsidP="00915EF7">
      <w:pPr>
        <w:jc w:val="both"/>
      </w:pPr>
      <w:r w:rsidRPr="00E5256E">
        <w:t xml:space="preserve">This document provides a format from which all </w:t>
      </w:r>
      <w:r w:rsidR="00C4057E">
        <w:t>Rascal Senior Design</w:t>
      </w:r>
      <w:r w:rsidRPr="00E5256E">
        <w:t xml:space="preserve"> Meeting minutes will be recorded. It serves as a way of making information on what transpires at these meetings more easily understood and accessible. Along with being e-mailed to each member working </w:t>
      </w:r>
      <w:r w:rsidR="00C4057E">
        <w:t>on the Rascal senior design project</w:t>
      </w:r>
      <w:r w:rsidR="00D952E4">
        <w:t>,</w:t>
      </w:r>
      <w:r w:rsidRPr="00E5256E">
        <w:t xml:space="preserve"> upon the conclusion of each meeting, these minutes will be stored on the </w:t>
      </w:r>
      <w:r w:rsidR="00C4057E">
        <w:t>Rascal common</w:t>
      </w:r>
      <w:r w:rsidRPr="00E5256E">
        <w:t xml:space="preserve"> server under the CMQA and </w:t>
      </w:r>
      <w:r w:rsidR="00C4057E">
        <w:t>Rascal</w:t>
      </w:r>
      <w:r w:rsidRPr="00E5256E">
        <w:t xml:space="preserve"> </w:t>
      </w:r>
      <w:r w:rsidR="00C4057E">
        <w:t>Senior Design</w:t>
      </w:r>
      <w:r w:rsidRPr="00E5256E">
        <w:t xml:space="preserve"> Meeting Minutes headings</w:t>
      </w:r>
      <w:r w:rsidR="00C4057E">
        <w:t xml:space="preserve"> </w:t>
      </w:r>
      <w:proofErr w:type="gramStart"/>
      <w:r w:rsidR="00C4057E">
        <w:t xml:space="preserve">at </w:t>
      </w:r>
      <w:r w:rsidRPr="00E5256E">
        <w:t>.</w:t>
      </w:r>
      <w:proofErr w:type="gramEnd"/>
      <w:r w:rsidRPr="00E5256E">
        <w:t xml:space="preserve"> The items that will be included in each of th</w:t>
      </w:r>
      <w:r w:rsidR="00D952E4">
        <w:t>ese minutes</w:t>
      </w:r>
      <w:r w:rsidR="00E5256E" w:rsidRPr="00E5256E">
        <w:t xml:space="preserve"> are</w:t>
      </w:r>
      <w:r w:rsidRPr="00E5256E">
        <w:t xml:space="preserve"> listed in the Table of Contents </w:t>
      </w:r>
      <w:r w:rsidR="001E6C9C">
        <w:t>on the next page. A list of team leads, along with their contact information, is listed in the table below:</w:t>
      </w:r>
    </w:p>
    <w:p w:rsidR="001E6C9C" w:rsidRDefault="001E6C9C" w:rsidP="001E6C9C">
      <w:pPr>
        <w:pStyle w:val="Heading1"/>
      </w:pPr>
      <w:bookmarkStart w:id="2" w:name="_Toc368917668"/>
      <w:r>
        <w:t>Team Leadership and Contact Information</w:t>
      </w:r>
      <w:bookmarkEnd w:id="2"/>
    </w:p>
    <w:tbl>
      <w:tblPr>
        <w:tblStyle w:val="TableGrid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3420"/>
        <w:gridCol w:w="1080"/>
        <w:gridCol w:w="1677"/>
        <w:gridCol w:w="2373"/>
        <w:gridCol w:w="1980"/>
      </w:tblGrid>
      <w:tr w:rsidR="001E6C9C" w:rsidTr="00041890">
        <w:tc>
          <w:tcPr>
            <w:tcW w:w="342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10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1677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Leader</w:t>
            </w:r>
          </w:p>
        </w:tc>
        <w:tc>
          <w:tcPr>
            <w:tcW w:w="2373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19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Phone Number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Nate Richard</w:t>
            </w:r>
          </w:p>
        </w:tc>
        <w:tc>
          <w:tcPr>
            <w:tcW w:w="2373" w:type="dxa"/>
          </w:tcPr>
          <w:p w:rsidR="001E6C9C" w:rsidRPr="00CF0858" w:rsidRDefault="006D6BB8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0" w:history="1">
              <w:r w:rsidR="009D705B" w:rsidRPr="009D705B">
                <w:rPr>
                  <w:rStyle w:val="Hyperlink"/>
                  <w:color w:val="auto"/>
                </w:rPr>
                <w:t>nrichar8@slu.edu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608-732-7147</w:t>
            </w:r>
          </w:p>
        </w:tc>
      </w:tr>
      <w:tr w:rsidR="009D705B" w:rsidTr="00041890">
        <w:tc>
          <w:tcPr>
            <w:tcW w:w="342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9D705B" w:rsidRDefault="009D705B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Jennifer Babb</w:t>
            </w:r>
          </w:p>
        </w:tc>
        <w:tc>
          <w:tcPr>
            <w:tcW w:w="2373" w:type="dxa"/>
          </w:tcPr>
          <w:p w:rsidR="009D705B" w:rsidRPr="00CF0858" w:rsidRDefault="006D6BB8" w:rsidP="001E6C9C">
            <w:pPr>
              <w:spacing w:after="0"/>
              <w:jc w:val="center"/>
            </w:pPr>
            <w:hyperlink r:id="rId11" w:history="1">
              <w:r w:rsidR="009D705B" w:rsidRPr="009D705B">
                <w:rPr>
                  <w:rStyle w:val="Hyperlink"/>
                  <w:color w:val="auto"/>
                </w:rPr>
                <w:t>jbabb1@slu.edu</w:t>
              </w:r>
            </w:hyperlink>
            <w:r w:rsidR="009D705B" w:rsidRPr="009D705B">
              <w:t xml:space="preserve"> </w:t>
            </w:r>
          </w:p>
        </w:tc>
        <w:tc>
          <w:tcPr>
            <w:tcW w:w="1980" w:type="dxa"/>
          </w:tcPr>
          <w:p w:rsidR="009D705B" w:rsidRPr="009D705B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 w:rsidRPr="009D705B">
              <w:rPr>
                <w:sz w:val="22"/>
                <w:szCs w:val="22"/>
              </w:rPr>
              <w:t>636-579-6816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Bryant </w:t>
            </w:r>
            <w:proofErr w:type="spellStart"/>
            <w:r>
              <w:rPr>
                <w:sz w:val="22"/>
                <w:szCs w:val="22"/>
              </w:rPr>
              <w:t>Gaume</w:t>
            </w:r>
            <w:proofErr w:type="spellEnd"/>
          </w:p>
        </w:tc>
        <w:tc>
          <w:tcPr>
            <w:tcW w:w="2373" w:type="dxa"/>
          </w:tcPr>
          <w:p w:rsidR="001E6C9C" w:rsidRPr="00CF0858" w:rsidRDefault="006D6BB8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2" w:history="1">
              <w:r w:rsidR="009D705B" w:rsidRPr="009D705B">
                <w:rPr>
                  <w:rStyle w:val="Hyperlink"/>
                  <w:color w:val="auto"/>
                </w:rPr>
                <w:t>gbryant1@slu.edu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636-448-0378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</w:t>
            </w:r>
          </w:p>
        </w:tc>
        <w:tc>
          <w:tcPr>
            <w:tcW w:w="108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</w:t>
            </w:r>
          </w:p>
        </w:tc>
        <w:tc>
          <w:tcPr>
            <w:tcW w:w="1677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Tyler Olson</w:t>
            </w:r>
          </w:p>
        </w:tc>
        <w:tc>
          <w:tcPr>
            <w:tcW w:w="2373" w:type="dxa"/>
          </w:tcPr>
          <w:p w:rsidR="00041890" w:rsidRPr="00CF0858" w:rsidRDefault="006D6BB8" w:rsidP="00D952E4">
            <w:pPr>
              <w:spacing w:after="0"/>
              <w:jc w:val="center"/>
              <w:rPr>
                <w:sz w:val="22"/>
                <w:szCs w:val="22"/>
              </w:rPr>
            </w:pPr>
            <w:hyperlink r:id="rId13" w:history="1">
              <w:r w:rsidR="00041890" w:rsidRPr="00CF0858">
                <w:rPr>
                  <w:rStyle w:val="Hyperlink"/>
                  <w:color w:val="auto"/>
                </w:rPr>
                <w:t>tolson6@slu.edu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812-204-1098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677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Moline</w:t>
            </w:r>
          </w:p>
        </w:tc>
        <w:tc>
          <w:tcPr>
            <w:tcW w:w="2373" w:type="dxa"/>
          </w:tcPr>
          <w:p w:rsidR="00041890" w:rsidRPr="00CF0858" w:rsidRDefault="006D6BB8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4" w:history="1">
              <w:r w:rsidR="00041890" w:rsidRPr="00CF0858">
                <w:rPr>
                  <w:rStyle w:val="Hyperlink"/>
                  <w:color w:val="auto"/>
                </w:rPr>
                <w:t>tmoline@slu.edu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630-401-0791</w:t>
            </w:r>
          </w:p>
        </w:tc>
      </w:tr>
      <w:tr w:rsidR="00041890" w:rsidTr="00C4057E">
        <w:tc>
          <w:tcPr>
            <w:tcW w:w="342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Investigator</w:t>
            </w:r>
          </w:p>
        </w:tc>
        <w:tc>
          <w:tcPr>
            <w:tcW w:w="108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</w:t>
            </w:r>
          </w:p>
        </w:tc>
        <w:tc>
          <w:tcPr>
            <w:tcW w:w="1677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Swartwout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:rsidR="00041890" w:rsidRPr="00CF0858" w:rsidRDefault="006D6BB8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5" w:history="1">
              <w:r w:rsidR="00041890" w:rsidRPr="00CF0858">
                <w:rPr>
                  <w:rStyle w:val="Hyperlink"/>
                  <w:color w:val="auto"/>
                </w:rPr>
                <w:t>mswartwo@slu.edu</w:t>
              </w:r>
            </w:hyperlink>
          </w:p>
        </w:tc>
        <w:tc>
          <w:tcPr>
            <w:tcW w:w="1980" w:type="dxa"/>
            <w:shd w:val="clear" w:color="auto" w:fill="auto"/>
          </w:tcPr>
          <w:p w:rsidR="00041890" w:rsidRPr="001E6C9C" w:rsidRDefault="00041890" w:rsidP="00556253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314-</w:t>
            </w:r>
            <w:r w:rsidR="00556253">
              <w:rPr>
                <w:sz w:val="22"/>
                <w:szCs w:val="22"/>
              </w:rPr>
              <w:t>977-8214</w:t>
            </w:r>
          </w:p>
        </w:tc>
      </w:tr>
    </w:tbl>
    <w:p w:rsidR="001E6C9C" w:rsidRDefault="001E6C9C" w:rsidP="001E6C9C">
      <w:pPr>
        <w:jc w:val="center"/>
      </w:pPr>
    </w:p>
    <w:p w:rsidR="001E6C9C" w:rsidRDefault="001E6C9C" w:rsidP="00915EF7">
      <w:pPr>
        <w:jc w:val="both"/>
      </w:pPr>
    </w:p>
    <w:p w:rsidR="00C4057E" w:rsidRDefault="00C4057E" w:rsidP="00915EF7">
      <w:pPr>
        <w:jc w:val="both"/>
      </w:pPr>
    </w:p>
    <w:p w:rsidR="00C4057E" w:rsidRDefault="00C4057E" w:rsidP="00915EF7">
      <w:pPr>
        <w:jc w:val="both"/>
      </w:pPr>
    </w:p>
    <w:p w:rsidR="001E6C9C" w:rsidRDefault="001E6C9C" w:rsidP="00915EF7">
      <w:pPr>
        <w:jc w:val="both"/>
      </w:pPr>
    </w:p>
    <w:p w:rsidR="009D705B" w:rsidRPr="00E5256E" w:rsidRDefault="009D705B" w:rsidP="00915EF7">
      <w:pPr>
        <w:jc w:val="both"/>
      </w:pPr>
    </w:p>
    <w:sdt>
      <w:sdtPr>
        <w:rPr>
          <w:b w:val="0"/>
          <w:bCs w:val="0"/>
          <w:sz w:val="22"/>
          <w:szCs w:val="22"/>
        </w:rPr>
        <w:id w:val="42573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5EF7" w:rsidRPr="00E5256E" w:rsidRDefault="00915EF7" w:rsidP="00915EF7">
          <w:pPr>
            <w:pStyle w:val="TOCHeading"/>
            <w:jc w:val="center"/>
          </w:pPr>
          <w:r w:rsidRPr="00E5256E">
            <w:t>Table of Contents</w:t>
          </w:r>
        </w:p>
        <w:p w:rsidR="00C4057E" w:rsidRDefault="00915E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6009E">
            <w:rPr>
              <w:sz w:val="18"/>
              <w:szCs w:val="18"/>
            </w:rPr>
            <w:fldChar w:fldCharType="begin"/>
          </w:r>
          <w:r w:rsidRPr="0006009E">
            <w:rPr>
              <w:sz w:val="18"/>
              <w:szCs w:val="18"/>
            </w:rPr>
            <w:instrText xml:space="preserve"> TOC \o "1-3" \h \z \u </w:instrText>
          </w:r>
          <w:r w:rsidRPr="0006009E">
            <w:rPr>
              <w:sz w:val="18"/>
              <w:szCs w:val="18"/>
            </w:rPr>
            <w:fldChar w:fldCharType="separate"/>
          </w:r>
          <w:hyperlink w:anchor="_Toc368917666" w:history="1">
            <w:r w:rsidR="00C4057E" w:rsidRPr="00BE3481">
              <w:rPr>
                <w:rStyle w:val="Hyperlink"/>
                <w:noProof/>
              </w:rPr>
              <w:t>Primary Contacts:</w:t>
            </w:r>
            <w:r w:rsidR="00C4057E">
              <w:rPr>
                <w:noProof/>
                <w:webHidden/>
              </w:rPr>
              <w:tab/>
            </w:r>
            <w:r w:rsidR="00C4057E">
              <w:rPr>
                <w:noProof/>
                <w:webHidden/>
              </w:rPr>
              <w:fldChar w:fldCharType="begin"/>
            </w:r>
            <w:r w:rsidR="00C4057E">
              <w:rPr>
                <w:noProof/>
                <w:webHidden/>
              </w:rPr>
              <w:instrText xml:space="preserve"> PAGEREF _Toc368917666 \h </w:instrText>
            </w:r>
            <w:r w:rsidR="00C4057E">
              <w:rPr>
                <w:noProof/>
                <w:webHidden/>
              </w:rPr>
            </w:r>
            <w:r w:rsidR="00C4057E">
              <w:rPr>
                <w:noProof/>
                <w:webHidden/>
              </w:rPr>
              <w:fldChar w:fldCharType="separate"/>
            </w:r>
            <w:r w:rsidR="00C4057E">
              <w:rPr>
                <w:noProof/>
                <w:webHidden/>
              </w:rPr>
              <w:t>1</w:t>
            </w:r>
            <w:r w:rsidR="00C4057E"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67" w:history="1">
            <w:r w:rsidRPr="00BE3481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68" w:history="1">
            <w:r w:rsidRPr="00BE3481">
              <w:rPr>
                <w:rStyle w:val="Hyperlink"/>
                <w:noProof/>
              </w:rPr>
              <w:t>Team Leadership and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69" w:history="1">
            <w:r w:rsidRPr="00BE3481">
              <w:rPr>
                <w:rStyle w:val="Hyperlink"/>
                <w:noProof/>
              </w:rPr>
              <w:t>Common Acronyms/Terms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0" w:history="1">
            <w:r w:rsidRPr="00BE3481">
              <w:rPr>
                <w:rStyle w:val="Hyperlink"/>
                <w:noProof/>
              </w:rPr>
              <w:t>Action Items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1" w:history="1">
            <w:r w:rsidRPr="00BE3481">
              <w:rPr>
                <w:rStyle w:val="Hyperlink"/>
                <w:noProof/>
              </w:rPr>
              <w:t>Previous 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2" w:history="1">
            <w:r w:rsidRPr="00BE34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Ground Station Snag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3" w:history="1">
            <w:r w:rsidRPr="00BE34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Huntsville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4" w:history="1">
            <w:r w:rsidRPr="00BE34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Mission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5" w:history="1">
            <w:r w:rsidRPr="00BE3481">
              <w:rPr>
                <w:rStyle w:val="Hyperlink"/>
                <w:noProof/>
              </w:rPr>
              <w:t>General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6" w:history="1">
            <w:r w:rsidRPr="00BE34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Gitting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7" w:history="1">
            <w:r w:rsidRPr="00BE34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Alumni Weekend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8" w:history="1">
            <w:r w:rsidRPr="00BE34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Vacuum Chamber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79" w:history="1">
            <w:r w:rsidRPr="00BE3481">
              <w:rPr>
                <w:rStyle w:val="Hyperlink"/>
                <w:noProof/>
              </w:rPr>
              <w:t>Systems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80" w:history="1">
            <w:r w:rsidRPr="00BE348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Propulsion (PRP)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81" w:history="1">
            <w:r w:rsidRPr="00BE34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Structures (STR)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57E" w:rsidRDefault="00C4057E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8917682" w:history="1">
            <w:r w:rsidRPr="00BE34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E3481">
              <w:rPr>
                <w:rStyle w:val="Hyperlink"/>
                <w:noProof/>
              </w:rPr>
              <w:t>Program Manager (PM)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125" w:rsidRDefault="00915EF7" w:rsidP="00C644A2">
          <w:r w:rsidRPr="0006009E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D952E4" w:rsidRDefault="00D952E4" w:rsidP="00C644A2">
      <w:pPr>
        <w:pStyle w:val="Heading1"/>
        <w:spacing w:line="240" w:lineRule="auto"/>
        <w:jc w:val="center"/>
      </w:pPr>
      <w:bookmarkStart w:id="3" w:name="_Toc368917669"/>
      <w:r>
        <w:t>Common Acronyms/Terms</w:t>
      </w:r>
      <w:bookmarkEnd w:id="3"/>
    </w:p>
    <w:p w:rsidR="00D952E4" w:rsidRDefault="00D952E4" w:rsidP="00C644A2">
      <w:pPr>
        <w:spacing w:after="0" w:line="240" w:lineRule="auto"/>
      </w:pP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>S</w:t>
      </w:r>
      <w:r>
        <w:rPr>
          <w:b/>
        </w:rPr>
        <w:t>SRL: Space Systems Research Lab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952E4" w:rsidRPr="00D952E4">
        <w:rPr>
          <w:b/>
        </w:rPr>
        <w:t>SCARAB: SLU Core Aerospace Research Application Bus</w:t>
      </w:r>
      <w:r w:rsidR="00D952E4">
        <w:t xml:space="preserve"> </w:t>
      </w:r>
    </w:p>
    <w:p w:rsidR="00D25D10" w:rsidRDefault="00D952E4" w:rsidP="00C644A2">
      <w:pPr>
        <w:spacing w:after="0" w:line="240" w:lineRule="auto"/>
        <w:rPr>
          <w:sz w:val="18"/>
          <w:szCs w:val="18"/>
        </w:rPr>
      </w:pPr>
      <w:r w:rsidRPr="00D952E4">
        <w:rPr>
          <w:sz w:val="18"/>
          <w:szCs w:val="18"/>
        </w:rPr>
        <w:t>(</w:t>
      </w:r>
      <w:proofErr w:type="gramStart"/>
      <w:r w:rsidRPr="00D952E4">
        <w:rPr>
          <w:sz w:val="18"/>
          <w:szCs w:val="18"/>
        </w:rPr>
        <w:t>i.e</w:t>
      </w:r>
      <w:proofErr w:type="gramEnd"/>
      <w:r w:rsidRPr="00D952E4">
        <w:rPr>
          <w:sz w:val="18"/>
          <w:szCs w:val="18"/>
        </w:rPr>
        <w:t>. Common Elements Used between COPPER and Argus)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LV: Launch Vehicle</w:t>
      </w:r>
    </w:p>
    <w:p w:rsidR="00CB6E7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 xml:space="preserve">CubeSat: </w:t>
      </w:r>
      <w:r w:rsidR="00D25D10" w:rsidRPr="00C644A2">
        <w:rPr>
          <w:b/>
        </w:rPr>
        <w:t>A Standard Configuration in Which Small Satellites are Constr</w:t>
      </w:r>
      <w:r w:rsidRPr="00C644A2">
        <w:rPr>
          <w:b/>
        </w:rPr>
        <w:t>ucted as to Ease LV Integration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CB6E74" w:rsidRPr="00C644A2">
        <w:rPr>
          <w:b/>
        </w:rPr>
        <w:t>Pumpkin: Company that Produces Cu</w:t>
      </w:r>
      <w:r w:rsidRPr="00C644A2">
        <w:rPr>
          <w:b/>
        </w:rPr>
        <w:t>beSat Skeletons and Electronics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1U: One Standard Unit (10 cm x 10 cm x 10 c</w:t>
      </w:r>
      <w:r>
        <w:rPr>
          <w:b/>
        </w:rPr>
        <w:t>m)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807438">
        <w:rPr>
          <w:b/>
        </w:rPr>
        <w:t>P-POD: Poly-Picosatellite Orbital Deployer</w:t>
      </w:r>
    </w:p>
    <w:p w:rsidR="00D952E4" w:rsidRPr="00C644A2" w:rsidRDefault="00807438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Standard Structure in which Any CubeSat is Stored During Launch and Ejection)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-VU: Vanderbilt University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-AFRL: Air Force Research Lab</w:t>
      </w:r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 xml:space="preserve">UNP: University Nanosat Program </w:t>
      </w:r>
    </w:p>
    <w:p w:rsidR="00D952E4" w:rsidRDefault="00D952E4" w:rsidP="00C644A2">
      <w:pPr>
        <w:spacing w:after="0" w:line="240" w:lineRule="auto"/>
        <w:rPr>
          <w:sz w:val="16"/>
          <w:szCs w:val="16"/>
        </w:rPr>
      </w:pPr>
      <w:r w:rsidRPr="00D952E4">
        <w:rPr>
          <w:sz w:val="16"/>
          <w:szCs w:val="16"/>
        </w:rPr>
        <w:t>(</w:t>
      </w:r>
      <w:proofErr w:type="gramStart"/>
      <w:r w:rsidRPr="00D952E4">
        <w:rPr>
          <w:sz w:val="16"/>
          <w:szCs w:val="16"/>
        </w:rPr>
        <w:t>i.e</w:t>
      </w:r>
      <w:proofErr w:type="gramEnd"/>
      <w:r w:rsidRPr="00D952E4">
        <w:rPr>
          <w:sz w:val="16"/>
          <w:szCs w:val="16"/>
        </w:rPr>
        <w:t xml:space="preserve">. Program Run Out of the AFRL that Conducts Nanosat Competitions </w:t>
      </w:r>
      <w:r w:rsidR="00592307">
        <w:rPr>
          <w:sz w:val="16"/>
          <w:szCs w:val="16"/>
        </w:rPr>
        <w:t xml:space="preserve">as </w:t>
      </w:r>
      <w:r w:rsidRPr="00D952E4">
        <w:rPr>
          <w:sz w:val="16"/>
          <w:szCs w:val="16"/>
        </w:rPr>
        <w:t>to Aid in the Cost and Development of University Satellites)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-JPL: Jet Propulsion Lab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592307">
        <w:rPr>
          <w:b/>
        </w:rPr>
        <w:t>ORS</w:t>
      </w:r>
      <w:r w:rsidR="00D25D10">
        <w:rPr>
          <w:b/>
        </w:rPr>
        <w:t>: Operationally Responsible Space</w:t>
      </w:r>
    </w:p>
    <w:p w:rsidR="00807438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Organization Responsible for Providing COPPER with a Launch)</w:t>
      </w:r>
    </w:p>
    <w:p w:rsidR="00D25D10" w:rsidRPr="00C644A2" w:rsidRDefault="00C644A2" w:rsidP="00C644A2">
      <w:pPr>
        <w:spacing w:after="0" w:line="240" w:lineRule="auto"/>
        <w:rPr>
          <w:b/>
          <w:szCs w:val="18"/>
        </w:rPr>
      </w:pPr>
      <w:r>
        <w:rPr>
          <w:b/>
          <w:szCs w:val="18"/>
        </w:rPr>
        <w:t>-</w:t>
      </w:r>
      <w:r w:rsidR="00807438">
        <w:rPr>
          <w:b/>
          <w:szCs w:val="18"/>
        </w:rPr>
        <w:t xml:space="preserve">Minotaur: Name of the Rocket in which COPPER will be </w:t>
      </w:r>
      <w:proofErr w:type="gramStart"/>
      <w:r w:rsidR="00807438">
        <w:rPr>
          <w:b/>
          <w:szCs w:val="18"/>
        </w:rPr>
        <w:t>Launched</w:t>
      </w:r>
      <w:proofErr w:type="gramEnd"/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lastRenderedPageBreak/>
        <w:t>-</w:t>
      </w:r>
      <w:proofErr w:type="spellStart"/>
      <w:r w:rsidR="00D952E4">
        <w:rPr>
          <w:b/>
        </w:rPr>
        <w:t>EL</w:t>
      </w:r>
      <w:r w:rsidR="00D25D10">
        <w:rPr>
          <w:b/>
        </w:rPr>
        <w:t>aNa</w:t>
      </w:r>
      <w:proofErr w:type="spellEnd"/>
      <w:r w:rsidR="00D25D10">
        <w:rPr>
          <w:b/>
        </w:rPr>
        <w:t>: Educational Launch of Nanos</w:t>
      </w:r>
      <w:r w:rsidR="00D952E4">
        <w:rPr>
          <w:b/>
        </w:rPr>
        <w:t>atellites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 w:rsidRPr="00D25D10">
        <w:t>(</w:t>
      </w:r>
      <w:proofErr w:type="gramStart"/>
      <w:r w:rsidRPr="00D25D10">
        <w:rPr>
          <w:sz w:val="18"/>
          <w:szCs w:val="18"/>
        </w:rPr>
        <w:t>i.e</w:t>
      </w:r>
      <w:proofErr w:type="gramEnd"/>
      <w:r w:rsidRPr="00D25D10">
        <w:rPr>
          <w:sz w:val="18"/>
          <w:szCs w:val="18"/>
        </w:rPr>
        <w:t xml:space="preserve">. Program run by NASA that helps facilitate </w:t>
      </w:r>
      <w:r>
        <w:rPr>
          <w:sz w:val="18"/>
          <w:szCs w:val="18"/>
        </w:rPr>
        <w:t>spots on launche</w:t>
      </w:r>
      <w:r w:rsidR="00C644A2">
        <w:rPr>
          <w:sz w:val="18"/>
          <w:szCs w:val="18"/>
        </w:rPr>
        <w:t>s from NASA and DOD facilities)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25D10">
        <w:rPr>
          <w:b/>
        </w:rPr>
        <w:t>EPS: Electrical Power System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 xml:space="preserve">. The System Used to Control and Monitor the State of the Battery being Used in a Satellite System) </w:t>
      </w:r>
    </w:p>
    <w:p w:rsidR="004814E4" w:rsidRDefault="00C644A2" w:rsidP="00C644A2">
      <w:pPr>
        <w:spacing w:after="0" w:line="240" w:lineRule="auto"/>
        <w:rPr>
          <w:sz w:val="18"/>
          <w:szCs w:val="18"/>
        </w:rPr>
      </w:pPr>
      <w:r>
        <w:rPr>
          <w:b/>
        </w:rPr>
        <w:t>-</w:t>
      </w:r>
      <w:proofErr w:type="spellStart"/>
      <w:r w:rsidR="00D25D10">
        <w:rPr>
          <w:b/>
        </w:rPr>
        <w:t>ClydeSpace</w:t>
      </w:r>
      <w:proofErr w:type="spellEnd"/>
      <w:r w:rsidR="00D25D10">
        <w:rPr>
          <w:b/>
        </w:rPr>
        <w:t>: Company that Produces CubeSat Size Batteries and EPS’</w:t>
      </w:r>
      <w:r w:rsidR="00D25D10" w:rsidRPr="00D25D10">
        <w:rPr>
          <w:sz w:val="18"/>
          <w:szCs w:val="18"/>
        </w:rPr>
        <w:t xml:space="preserve"> </w:t>
      </w:r>
    </w:p>
    <w:p w:rsidR="006338BB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4814E4">
        <w:rPr>
          <w:b/>
        </w:rPr>
        <w:t>Spectrolab</w:t>
      </w:r>
      <w:proofErr w:type="spellEnd"/>
      <w:r w:rsidR="004814E4">
        <w:rPr>
          <w:b/>
        </w:rPr>
        <w:t>: Company that Produces Solar Cells and Solar Power Systems</w:t>
      </w:r>
    </w:p>
    <w:p w:rsidR="00CB6E74" w:rsidRPr="00C4057E" w:rsidRDefault="00C644A2" w:rsidP="00C4057E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6338BB">
        <w:rPr>
          <w:b/>
        </w:rPr>
        <w:t>Trac</w:t>
      </w:r>
      <w:proofErr w:type="spellEnd"/>
      <w:r w:rsidR="006338BB">
        <w:rPr>
          <w:b/>
        </w:rPr>
        <w:t xml:space="preserve">: System Used to Label and Record the Location and Movement of Every Item in the SSRL </w:t>
      </w:r>
      <w:bookmarkStart w:id="4" w:name="_GoBack"/>
      <w:bookmarkEnd w:id="4"/>
    </w:p>
    <w:p w:rsidR="00107064" w:rsidRPr="00E5256E" w:rsidRDefault="00915EF7" w:rsidP="00915EF7">
      <w:pPr>
        <w:pStyle w:val="Heading1"/>
        <w:jc w:val="center"/>
      </w:pPr>
      <w:bookmarkStart w:id="5" w:name="_Toc368917670"/>
      <w:r w:rsidRPr="00E5256E">
        <w:t>Action Items</w:t>
      </w:r>
      <w:r w:rsidR="00E5256E" w:rsidRPr="00E5256E">
        <w:t xml:space="preserve"> List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350"/>
        <w:gridCol w:w="2160"/>
        <w:gridCol w:w="1350"/>
        <w:gridCol w:w="1728"/>
      </w:tblGrid>
      <w:tr w:rsidR="000B27AB" w:rsidRPr="00E5256E" w:rsidTr="00EC3125">
        <w:tc>
          <w:tcPr>
            <w:tcW w:w="298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Action Item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216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Individual(s)</w:t>
            </w:r>
          </w:p>
        </w:tc>
        <w:tc>
          <w:tcPr>
            <w:tcW w:w="1350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Due Date</w:t>
            </w:r>
          </w:p>
        </w:tc>
        <w:tc>
          <w:tcPr>
            <w:tcW w:w="1728" w:type="dxa"/>
            <w:shd w:val="clear" w:color="auto" w:fill="000000" w:themeFill="text1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Progress</w:t>
            </w:r>
          </w:p>
        </w:tc>
      </w:tr>
      <w:tr w:rsidR="000B27AB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0B27AB" w:rsidRPr="00EC3125" w:rsidRDefault="000B27AB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1720312609"/>
            <w:placeholder>
              <w:docPart w:val="AF5AEF543E8648D3B003111D049F6F1C"/>
            </w:placeholder>
            <w:dropDownList>
              <w:listItem w:value="Choose an item."/>
              <w:listItem w:displayText="CDH" w:value="CDH"/>
              <w:listItem w:displayText="TST" w:value="TST"/>
              <w:listItem w:displayText="STR" w:value="STR"/>
              <w:listItem w:displayText="ADC" w:value="ADC"/>
              <w:listItem w:displayText="PWR" w:value="PWR"/>
              <w:listItem w:displayText="THM" w:value="THM"/>
              <w:listItem w:displayText="COM" w:value="COM"/>
              <w:listItem w:displayText="GOP" w:value="GOP"/>
              <w:listItem w:displayText="PLD" w:value="PLD"/>
              <w:listItem w:displayText="PI" w:value="PI"/>
            </w:dropDownList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0B27AB" w:rsidRPr="00EC3125" w:rsidRDefault="00C67016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CDH</w:t>
                </w:r>
              </w:p>
            </w:tc>
          </w:sdtContent>
        </w:sdt>
        <w:tc>
          <w:tcPr>
            <w:tcW w:w="2160" w:type="dxa"/>
            <w:shd w:val="clear" w:color="auto" w:fill="4F81BD" w:themeFill="accent1"/>
            <w:vAlign w:val="center"/>
          </w:tcPr>
          <w:p w:rsidR="000B27AB" w:rsidRPr="00EC3125" w:rsidRDefault="000B27AB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1637060896"/>
            <w:placeholder>
              <w:docPart w:val="EFFCAB1EC1B141A2AFB73B634C95B06E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0B27AB" w:rsidRPr="00EC3125" w:rsidRDefault="00C67016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1900399637"/>
            <w:lock w:val="sdtLocked"/>
            <w:placeholder>
              <w:docPart w:val="B5C382BEBAC34B61BA487CAC2986739B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0B27AB" w:rsidRPr="00EC3125" w:rsidRDefault="00C644A2" w:rsidP="00CE061C">
                <w:pPr>
                  <w:spacing w:after="0"/>
                  <w:jc w:val="center"/>
                  <w:rPr>
                    <w:rFonts w:asciiTheme="minorHAnsi" w:hAnsiTheme="minorHAnsi"/>
                    <w:b/>
                    <w:sz w:val="22"/>
                    <w:szCs w:val="22"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E5256E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:rsidR="00E5256E" w:rsidRPr="00EC3125" w:rsidRDefault="00C67016" w:rsidP="00C67016">
            <w:pPr>
              <w:spacing w:after="0"/>
              <w:jc w:val="center"/>
              <w:rPr>
                <w:b/>
              </w:rPr>
            </w:pPr>
            <w:r>
              <w:rPr>
                <w:rFonts w:asciiTheme="minorHAnsi" w:hAnsiTheme="minorHAnsi"/>
                <w:b/>
              </w:rPr>
              <w:t>PM</w:t>
            </w: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E5256E" w:rsidRPr="00EC3125" w:rsidRDefault="00E5256E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-543671366"/>
            <w:placeholder>
              <w:docPart w:val="42F5319199F244C89492BE0D0F9B7354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C67016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641853106"/>
            <w:placeholder>
              <w:docPart w:val="3E54AA0BEE174FCA9F9353E198ACC75F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  <w:tr w:rsidR="00E5256E" w:rsidRPr="00E5256E" w:rsidTr="00EC3125">
        <w:tc>
          <w:tcPr>
            <w:tcW w:w="2988" w:type="dxa"/>
            <w:shd w:val="clear" w:color="auto" w:fill="4F81BD" w:themeFill="accent1"/>
            <w:vAlign w:val="center"/>
          </w:tcPr>
          <w:p w:rsidR="00E5256E" w:rsidRPr="00EC3125" w:rsidRDefault="00E5256E" w:rsidP="00EC3125">
            <w:pPr>
              <w:spacing w:after="0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218180152"/>
            <w:placeholder>
              <w:docPart w:val="DEF45BA0615F42679BC4183CBD121863"/>
            </w:placeholder>
            <w:dropDownList>
              <w:listItem w:value="Choose an item."/>
              <w:listItem w:displayText="CDH" w:value="CDH"/>
              <w:listItem w:displayText="TST" w:value="TST"/>
              <w:listItem w:displayText="STR" w:value="STR"/>
              <w:listItem w:displayText="ADC" w:value="ADC"/>
              <w:listItem w:displayText="PWR" w:value="PWR"/>
              <w:listItem w:displayText="THM" w:value="THM"/>
              <w:listItem w:displayText="COM" w:value="COM"/>
              <w:listItem w:displayText="GOP" w:value="GOP"/>
              <w:listItem w:displayText="PLD" w:value="PLD"/>
              <w:listItem w:displayText="PI" w:value="PI"/>
            </w:dropDownList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9D705B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PWR</w:t>
                </w:r>
              </w:p>
            </w:tc>
          </w:sdtContent>
        </w:sdt>
        <w:tc>
          <w:tcPr>
            <w:tcW w:w="2160" w:type="dxa"/>
            <w:shd w:val="clear" w:color="auto" w:fill="4F81BD" w:themeFill="accent1"/>
            <w:vAlign w:val="center"/>
          </w:tcPr>
          <w:p w:rsidR="00E5256E" w:rsidRPr="00EC3125" w:rsidRDefault="00E5256E" w:rsidP="00CE061C">
            <w:pPr>
              <w:spacing w:after="0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/>
              <w:b/>
            </w:rPr>
            <w:id w:val="-268625757"/>
            <w:placeholder>
              <w:docPart w:val="C26E22C0FBCE49A4A78466A710702FFE"/>
            </w:placeholder>
            <w:date w:fullDate="2013-10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shd w:val="clear" w:color="auto" w:fill="DBE5F1" w:themeFill="accent1" w:themeFillTint="33"/>
                <w:vAlign w:val="center"/>
              </w:tcPr>
              <w:p w:rsidR="00E5256E" w:rsidRPr="00EC3125" w:rsidRDefault="00C67016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10/7/2013</w:t>
                </w:r>
              </w:p>
            </w:tc>
          </w:sdtContent>
        </w:sdt>
        <w:sdt>
          <w:sdtPr>
            <w:rPr>
              <w:rFonts w:asciiTheme="minorHAnsi" w:hAnsiTheme="minorHAnsi"/>
              <w:b/>
            </w:rPr>
            <w:id w:val="-1637866632"/>
            <w:placeholder>
              <w:docPart w:val="B3B17B0866A540FDB99A0CF7B744D5D9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728" w:type="dxa"/>
                <w:shd w:val="clear" w:color="auto" w:fill="4F81BD" w:themeFill="accent1"/>
                <w:vAlign w:val="center"/>
              </w:tcPr>
              <w:p w:rsidR="00E5256E" w:rsidRPr="00EC3125" w:rsidRDefault="00C644A2" w:rsidP="00CE061C">
                <w:pPr>
                  <w:spacing w:after="0"/>
                  <w:jc w:val="center"/>
                  <w:rPr>
                    <w:b/>
                  </w:rPr>
                </w:pPr>
                <w:r>
                  <w:rPr>
                    <w:rFonts w:asciiTheme="minorHAnsi" w:hAnsiTheme="minorHAnsi"/>
                    <w:b/>
                  </w:rPr>
                  <w:t>0%</w:t>
                </w:r>
              </w:p>
            </w:tc>
          </w:sdtContent>
        </w:sdt>
      </w:tr>
    </w:tbl>
    <w:p w:rsidR="00E5256E" w:rsidRDefault="00E5256E" w:rsidP="00E5256E">
      <w:pPr>
        <w:spacing w:after="0"/>
      </w:pPr>
    </w:p>
    <w:p w:rsidR="00E5256E" w:rsidRDefault="00C4057E" w:rsidP="00202E03">
      <w:pPr>
        <w:pStyle w:val="Heading1"/>
        <w:jc w:val="center"/>
      </w:pPr>
      <w:bookmarkStart w:id="6" w:name="_Toc368917671"/>
      <w:r>
        <w:t>Previous Action Items</w:t>
      </w:r>
      <w:bookmarkEnd w:id="6"/>
    </w:p>
    <w:bookmarkStart w:id="7" w:name="_Toc368917672" w:displacedByCustomXml="next"/>
    <w:sdt>
      <w:sdtPr>
        <w:id w:val="281163458"/>
        <w:placeholder>
          <w:docPart w:val="107E9EDBF5324BF1A7C52CE5C5708D6F"/>
        </w:placeholder>
        <w:text/>
      </w:sdtPr>
      <w:sdtEndPr/>
      <w:sdtContent>
        <w:p w:rsidR="00541957" w:rsidRDefault="0055184F" w:rsidP="00541957">
          <w:pPr>
            <w:pStyle w:val="Heading2"/>
            <w:numPr>
              <w:ilvl w:val="0"/>
              <w:numId w:val="5"/>
            </w:numPr>
          </w:pPr>
          <w:r>
            <w:t>Action Item #1</w:t>
          </w:r>
        </w:p>
      </w:sdtContent>
    </w:sdt>
    <w:bookmarkEnd w:id="7" w:displacedByCustomXml="prev"/>
    <w:bookmarkStart w:id="8" w:name="_Toc368917673"/>
    <w:bookmarkStart w:id="9" w:name="_Toc368917674"/>
    <w:bookmarkEnd w:id="8"/>
    <w:p w:rsidR="0055184F" w:rsidRDefault="0055184F" w:rsidP="0055184F">
      <w:pPr>
        <w:pStyle w:val="Heading2"/>
        <w:numPr>
          <w:ilvl w:val="0"/>
          <w:numId w:val="5"/>
        </w:numPr>
      </w:pPr>
      <w:sdt>
        <w:sdtPr>
          <w:id w:val="26533026"/>
          <w:placeholder>
            <w:docPart w:val="395242A4E8934494A7E1DCC8CDE6D1F5"/>
          </w:placeholder>
          <w:text/>
        </w:sdtPr>
        <w:sdtContent>
          <w:r>
            <w:t>A</w:t>
          </w:r>
          <w:r>
            <w:t>ction Item #2</w:t>
          </w:r>
        </w:sdtContent>
      </w:sdt>
    </w:p>
    <w:p w:rsidR="00BF2BFE" w:rsidRDefault="0055184F" w:rsidP="0055184F">
      <w:pPr>
        <w:pStyle w:val="Heading2"/>
        <w:numPr>
          <w:ilvl w:val="0"/>
          <w:numId w:val="5"/>
        </w:numPr>
      </w:pPr>
      <w:r>
        <w:t xml:space="preserve"> </w:t>
      </w:r>
      <w:sdt>
        <w:sdtPr>
          <w:id w:val="1392153951"/>
          <w:placeholder>
            <w:docPart w:val="7CE6F47E15734893B307EBE1E425150D"/>
          </w:placeholder>
          <w:text/>
        </w:sdtPr>
        <w:sdtContent>
          <w:r>
            <w:t>Action Item #3</w:t>
          </w:r>
        </w:sdtContent>
      </w:sdt>
      <w:bookmarkEnd w:id="9"/>
    </w:p>
    <w:p w:rsidR="005843D6" w:rsidRDefault="005843D6" w:rsidP="005843D6">
      <w:pPr>
        <w:pStyle w:val="Heading1"/>
        <w:jc w:val="center"/>
      </w:pPr>
      <w:bookmarkStart w:id="10" w:name="_Toc368917675"/>
      <w:r>
        <w:t>General Discussion</w:t>
      </w:r>
      <w:bookmarkEnd w:id="10"/>
    </w:p>
    <w:bookmarkStart w:id="11" w:name="_Toc368917676" w:displacedByCustomXml="next"/>
    <w:sdt>
      <w:sdtPr>
        <w:id w:val="-447394424"/>
        <w:placeholder>
          <w:docPart w:val="A289FBAC19144E3BB4C4DE12248EB6EE"/>
        </w:placeholder>
        <w:text/>
      </w:sdtPr>
      <w:sdtEndPr/>
      <w:sdtContent>
        <w:p w:rsidR="00C67016" w:rsidRPr="00BF2BFE" w:rsidRDefault="0055184F" w:rsidP="00C67016">
          <w:pPr>
            <w:pStyle w:val="Heading2"/>
            <w:numPr>
              <w:ilvl w:val="0"/>
              <w:numId w:val="20"/>
            </w:numPr>
          </w:pPr>
          <w:r>
            <w:t>General Discussion Topic #1</w:t>
          </w:r>
        </w:p>
      </w:sdtContent>
    </w:sdt>
    <w:bookmarkEnd w:id="11" w:displacedByCustomXml="prev"/>
    <w:bookmarkStart w:id="12" w:name="_Toc368917677"/>
    <w:bookmarkStart w:id="13" w:name="_Toc368917678"/>
    <w:bookmarkEnd w:id="12"/>
    <w:p w:rsidR="0055184F" w:rsidRPr="00BF2BFE" w:rsidRDefault="0055184F" w:rsidP="0055184F">
      <w:pPr>
        <w:pStyle w:val="Heading2"/>
        <w:numPr>
          <w:ilvl w:val="0"/>
          <w:numId w:val="20"/>
        </w:numPr>
      </w:pPr>
      <w:sdt>
        <w:sdtPr>
          <w:id w:val="-709411764"/>
          <w:placeholder>
            <w:docPart w:val="9CE0C1685E0842BD9D0E6C58A49B5E28"/>
          </w:placeholder>
          <w:text/>
        </w:sdtPr>
        <w:sdtContent>
          <w:r>
            <w:t>G</w:t>
          </w:r>
          <w:r>
            <w:t>eneral Discussion Topic #2</w:t>
          </w:r>
        </w:sdtContent>
      </w:sdt>
    </w:p>
    <w:p w:rsidR="00C67016" w:rsidRDefault="0055184F" w:rsidP="0055184F">
      <w:pPr>
        <w:pStyle w:val="Heading2"/>
        <w:numPr>
          <w:ilvl w:val="0"/>
          <w:numId w:val="20"/>
        </w:numPr>
      </w:pPr>
      <w:r>
        <w:t xml:space="preserve"> </w:t>
      </w:r>
      <w:sdt>
        <w:sdtPr>
          <w:id w:val="1299108321"/>
          <w:placeholder>
            <w:docPart w:val="B3EC9C98AF614F0EB63E20D3E09B7BC7"/>
          </w:placeholder>
          <w:text/>
        </w:sdtPr>
        <w:sdtContent>
          <w:r>
            <w:t>General Discussion Topic #3</w:t>
          </w:r>
        </w:sdtContent>
      </w:sdt>
      <w:bookmarkEnd w:id="13"/>
    </w:p>
    <w:p w:rsidR="005834D9" w:rsidRDefault="005834D9" w:rsidP="005834D9">
      <w:pPr>
        <w:pStyle w:val="Heading1"/>
        <w:jc w:val="center"/>
      </w:pPr>
      <w:bookmarkStart w:id="14" w:name="_Toc368917679"/>
      <w:r>
        <w:t>Systems Updates</w:t>
      </w:r>
      <w:bookmarkEnd w:id="14"/>
    </w:p>
    <w:bookmarkStart w:id="15" w:name="_Toc368917680" w:displacedByCustomXml="next"/>
    <w:sdt>
      <w:sdtPr>
        <w:id w:val="59379950"/>
        <w:text/>
      </w:sdtPr>
      <w:sdtEndPr/>
      <w:sdtContent>
        <w:p w:rsidR="005834D9" w:rsidRDefault="00C4057E" w:rsidP="00DE4164">
          <w:pPr>
            <w:pStyle w:val="Heading2"/>
            <w:numPr>
              <w:ilvl w:val="0"/>
              <w:numId w:val="14"/>
            </w:numPr>
          </w:pPr>
          <w:r>
            <w:t>Propulsion (PRP)</w:t>
          </w:r>
        </w:p>
      </w:sdtContent>
    </w:sdt>
    <w:bookmarkEnd w:id="15" w:displacedByCustomXml="prev"/>
    <w:bookmarkStart w:id="16" w:name="_Toc368917681" w:displacedByCustomXml="next"/>
    <w:sdt>
      <w:sdtPr>
        <w:id w:val="-1801054529"/>
        <w:text/>
      </w:sdtPr>
      <w:sdtContent>
        <w:p w:rsidR="00C4057E" w:rsidRDefault="00C4057E" w:rsidP="00C4057E">
          <w:pPr>
            <w:pStyle w:val="Heading2"/>
            <w:numPr>
              <w:ilvl w:val="0"/>
              <w:numId w:val="14"/>
            </w:numPr>
          </w:pPr>
          <w:r>
            <w:t>Structures (STR)</w:t>
          </w:r>
        </w:p>
      </w:sdtContent>
    </w:sdt>
    <w:bookmarkEnd w:id="16" w:displacedByCustomXml="prev"/>
    <w:bookmarkStart w:id="17" w:name="_Toc368917682" w:displacedByCustomXml="next"/>
    <w:sdt>
      <w:sdtPr>
        <w:id w:val="-259687442"/>
        <w:text/>
      </w:sdtPr>
      <w:sdtContent>
        <w:p w:rsidR="00C4057E" w:rsidRDefault="00C4057E" w:rsidP="00C4057E">
          <w:pPr>
            <w:pStyle w:val="Heading2"/>
            <w:numPr>
              <w:ilvl w:val="0"/>
              <w:numId w:val="14"/>
            </w:numPr>
          </w:pPr>
          <w:r>
            <w:t>Program Manager (PM)</w:t>
          </w:r>
        </w:p>
      </w:sdtContent>
    </w:sdt>
    <w:bookmarkEnd w:id="17" w:displacedByCustomXml="prev"/>
    <w:p w:rsidR="00C4057E" w:rsidRPr="00C4057E" w:rsidRDefault="00C4057E" w:rsidP="00C4057E"/>
    <w:p w:rsidR="00C4057E" w:rsidRPr="00C4057E" w:rsidRDefault="00C4057E" w:rsidP="00C4057E"/>
    <w:p w:rsidR="00DE4164" w:rsidRPr="00221AF4" w:rsidRDefault="00DE4164" w:rsidP="00DE4164">
      <w:pPr>
        <w:pStyle w:val="ListParagraph"/>
        <w:spacing w:after="0"/>
        <w:rPr>
          <w:b/>
          <w:u w:val="single"/>
        </w:rPr>
      </w:pPr>
    </w:p>
    <w:p w:rsidR="00221AF4" w:rsidRPr="00221AF4" w:rsidRDefault="00221AF4" w:rsidP="00221AF4">
      <w:pPr>
        <w:spacing w:after="0"/>
      </w:pPr>
    </w:p>
    <w:p w:rsidR="005834D9" w:rsidRPr="005834D9" w:rsidRDefault="005834D9" w:rsidP="00221AF4">
      <w:pPr>
        <w:spacing w:after="0"/>
      </w:pPr>
    </w:p>
    <w:p w:rsidR="00EC3125" w:rsidRPr="005834D9" w:rsidRDefault="00EC3125" w:rsidP="005834D9">
      <w:pPr>
        <w:spacing w:after="0"/>
        <w:jc w:val="center"/>
        <w:rPr>
          <w:b/>
        </w:rPr>
      </w:pPr>
    </w:p>
    <w:p w:rsidR="00EC3125" w:rsidRDefault="00EC3125" w:rsidP="00541957">
      <w:pPr>
        <w:spacing w:after="0"/>
      </w:pPr>
    </w:p>
    <w:p w:rsidR="001E6C9C" w:rsidRPr="00541957" w:rsidRDefault="001E6C9C" w:rsidP="00541957">
      <w:pPr>
        <w:spacing w:after="0"/>
      </w:pPr>
    </w:p>
    <w:sectPr w:rsidR="001E6C9C" w:rsidRPr="00541957" w:rsidSect="00F30F4B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BB8" w:rsidRDefault="006D6BB8" w:rsidP="003F4AE1">
      <w:pPr>
        <w:spacing w:after="0" w:line="240" w:lineRule="auto"/>
      </w:pPr>
      <w:r>
        <w:separator/>
      </w:r>
    </w:p>
  </w:endnote>
  <w:endnote w:type="continuationSeparator" w:id="0">
    <w:p w:rsidR="006D6BB8" w:rsidRDefault="006D6BB8" w:rsidP="003F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BB8" w:rsidRDefault="006D6BB8" w:rsidP="003F4AE1">
      <w:pPr>
        <w:spacing w:after="0" w:line="240" w:lineRule="auto"/>
      </w:pPr>
      <w:r>
        <w:separator/>
      </w:r>
    </w:p>
  </w:footnote>
  <w:footnote w:type="continuationSeparator" w:id="0">
    <w:p w:rsidR="006D6BB8" w:rsidRDefault="006D6BB8" w:rsidP="003F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E03" w:rsidRDefault="00C67016">
    <w:pPr>
      <w:pStyle w:val="Header"/>
    </w:pPr>
    <w:r>
      <w:t>COPPER</w:t>
    </w:r>
    <w:r w:rsidR="00202E03">
      <w:t xml:space="preserve"> Internal – </w:t>
    </w:r>
    <w:sdt>
      <w:sdtPr>
        <w:id w:val="1187485513"/>
        <w:placeholder>
          <w:docPart w:val="F2E4BBC621BF48A58209DEF1D0C5E50B"/>
        </w:placeholder>
        <w:text/>
      </w:sdtPr>
      <w:sdtEndPr/>
      <w:sdtContent>
        <w:r w:rsidR="00202E03">
          <w:t>CMQA</w:t>
        </w:r>
      </w:sdtContent>
    </w:sdt>
    <w:r w:rsidR="00202E03">
      <w:tab/>
    </w:r>
    <w:r w:rsidR="00202E03">
      <w:tab/>
    </w:r>
    <w:r w:rsidR="00202E03">
      <w:fldChar w:fldCharType="begin"/>
    </w:r>
    <w:r w:rsidR="00202E03">
      <w:instrText xml:space="preserve"> PAGE   \* MERGEFORMAT </w:instrText>
    </w:r>
    <w:r w:rsidR="00202E03">
      <w:fldChar w:fldCharType="separate"/>
    </w:r>
    <w:r w:rsidR="0055184F">
      <w:rPr>
        <w:noProof/>
      </w:rPr>
      <w:t>3</w:t>
    </w:r>
    <w:r w:rsidR="00202E03">
      <w:rPr>
        <w:noProof/>
      </w:rPr>
      <w:fldChar w:fldCharType="end"/>
    </w:r>
  </w:p>
  <w:sdt>
    <w:sdtPr>
      <w:id w:val="1579562859"/>
      <w:placeholder>
        <w:docPart w:val="999DD4F6F382443CB98A91E099BD545F"/>
      </w:placeholder>
      <w:date w:fullDate="2013-09-30T00:00:00Z">
        <w:dateFormat w:val="M/d/yyyy"/>
        <w:lid w:val="en-US"/>
        <w:storeMappedDataAs w:val="dateTime"/>
        <w:calendar w:val="gregorian"/>
      </w:date>
    </w:sdtPr>
    <w:sdtEndPr/>
    <w:sdtContent>
      <w:p w:rsidR="00202E03" w:rsidRDefault="00C67016">
        <w:pPr>
          <w:pStyle w:val="Header"/>
        </w:pPr>
        <w:r>
          <w:t>9/30/2013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2453"/>
    <w:multiLevelType w:val="hybridMultilevel"/>
    <w:tmpl w:val="B7304BDA"/>
    <w:lvl w:ilvl="0" w:tplc="4DDA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4089D"/>
    <w:multiLevelType w:val="hybridMultilevel"/>
    <w:tmpl w:val="1C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F152F9A"/>
    <w:multiLevelType w:val="hybridMultilevel"/>
    <w:tmpl w:val="CF2E8D7E"/>
    <w:lvl w:ilvl="0" w:tplc="080E4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04F58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95690"/>
    <w:multiLevelType w:val="hybridMultilevel"/>
    <w:tmpl w:val="1C6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67F3E"/>
    <w:multiLevelType w:val="hybridMultilevel"/>
    <w:tmpl w:val="9634B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526D3"/>
    <w:multiLevelType w:val="hybridMultilevel"/>
    <w:tmpl w:val="3CD66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C02574"/>
    <w:multiLevelType w:val="hybridMultilevel"/>
    <w:tmpl w:val="6B40D588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2A"/>
    <w:multiLevelType w:val="hybridMultilevel"/>
    <w:tmpl w:val="900A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1531E"/>
    <w:multiLevelType w:val="hybridMultilevel"/>
    <w:tmpl w:val="D0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D1869"/>
    <w:multiLevelType w:val="hybridMultilevel"/>
    <w:tmpl w:val="34A4CF44"/>
    <w:lvl w:ilvl="0" w:tplc="7EA02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00034A"/>
    <w:multiLevelType w:val="hybridMultilevel"/>
    <w:tmpl w:val="B7D05190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E331C"/>
    <w:multiLevelType w:val="hybridMultilevel"/>
    <w:tmpl w:val="0FFCBE0E"/>
    <w:name w:val="WW8Num1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B1489"/>
    <w:multiLevelType w:val="hybridMultilevel"/>
    <w:tmpl w:val="015E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B71E4"/>
    <w:multiLevelType w:val="hybridMultilevel"/>
    <w:tmpl w:val="A682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5B6D83"/>
    <w:multiLevelType w:val="hybridMultilevel"/>
    <w:tmpl w:val="0E1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F723A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F1215"/>
    <w:multiLevelType w:val="hybridMultilevel"/>
    <w:tmpl w:val="CF4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A7DFA"/>
    <w:multiLevelType w:val="hybridMultilevel"/>
    <w:tmpl w:val="6C6AA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146943"/>
    <w:multiLevelType w:val="hybridMultilevel"/>
    <w:tmpl w:val="14CAC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3"/>
  </w:num>
  <w:num w:numId="5">
    <w:abstractNumId w:val="3"/>
  </w:num>
  <w:num w:numId="6">
    <w:abstractNumId w:val="0"/>
  </w:num>
  <w:num w:numId="7">
    <w:abstractNumId w:val="14"/>
  </w:num>
  <w:num w:numId="8">
    <w:abstractNumId w:val="18"/>
  </w:num>
  <w:num w:numId="9">
    <w:abstractNumId w:val="16"/>
  </w:num>
  <w:num w:numId="10">
    <w:abstractNumId w:val="9"/>
  </w:num>
  <w:num w:numId="11">
    <w:abstractNumId w:val="17"/>
  </w:num>
  <w:num w:numId="12">
    <w:abstractNumId w:val="7"/>
  </w:num>
  <w:num w:numId="13">
    <w:abstractNumId w:val="11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4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F7"/>
    <w:rsid w:val="0003678E"/>
    <w:rsid w:val="00041890"/>
    <w:rsid w:val="00051B5F"/>
    <w:rsid w:val="0006009E"/>
    <w:rsid w:val="00080115"/>
    <w:rsid w:val="00080CD3"/>
    <w:rsid w:val="000A5F8E"/>
    <w:rsid w:val="000B27AB"/>
    <w:rsid w:val="000D534B"/>
    <w:rsid w:val="000E422A"/>
    <w:rsid w:val="000F6B11"/>
    <w:rsid w:val="00107064"/>
    <w:rsid w:val="00131C83"/>
    <w:rsid w:val="001E155B"/>
    <w:rsid w:val="001E6C9C"/>
    <w:rsid w:val="00202E03"/>
    <w:rsid w:val="00206C40"/>
    <w:rsid w:val="00220A68"/>
    <w:rsid w:val="00221AF4"/>
    <w:rsid w:val="0023200A"/>
    <w:rsid w:val="00283144"/>
    <w:rsid w:val="002A6E63"/>
    <w:rsid w:val="002B09F6"/>
    <w:rsid w:val="002D2436"/>
    <w:rsid w:val="002F46CB"/>
    <w:rsid w:val="00322AA5"/>
    <w:rsid w:val="00337E54"/>
    <w:rsid w:val="003C492F"/>
    <w:rsid w:val="003F4AE1"/>
    <w:rsid w:val="003F6A2B"/>
    <w:rsid w:val="004252E3"/>
    <w:rsid w:val="00425339"/>
    <w:rsid w:val="00455DC7"/>
    <w:rsid w:val="004814E4"/>
    <w:rsid w:val="004A6CC3"/>
    <w:rsid w:val="004B19AB"/>
    <w:rsid w:val="004C136F"/>
    <w:rsid w:val="004C710C"/>
    <w:rsid w:val="004D1250"/>
    <w:rsid w:val="004D327D"/>
    <w:rsid w:val="005127DE"/>
    <w:rsid w:val="00531CC6"/>
    <w:rsid w:val="00541957"/>
    <w:rsid w:val="0055184F"/>
    <w:rsid w:val="00556253"/>
    <w:rsid w:val="00562CF3"/>
    <w:rsid w:val="00576392"/>
    <w:rsid w:val="005774AA"/>
    <w:rsid w:val="005834D9"/>
    <w:rsid w:val="005843D6"/>
    <w:rsid w:val="00592087"/>
    <w:rsid w:val="00592307"/>
    <w:rsid w:val="005C7F09"/>
    <w:rsid w:val="00610855"/>
    <w:rsid w:val="006338BB"/>
    <w:rsid w:val="006346A8"/>
    <w:rsid w:val="006A50C3"/>
    <w:rsid w:val="006C5832"/>
    <w:rsid w:val="006D6BB8"/>
    <w:rsid w:val="00705994"/>
    <w:rsid w:val="007457F7"/>
    <w:rsid w:val="0074656B"/>
    <w:rsid w:val="00767447"/>
    <w:rsid w:val="00781B3A"/>
    <w:rsid w:val="007B7C80"/>
    <w:rsid w:val="007E5B00"/>
    <w:rsid w:val="00807438"/>
    <w:rsid w:val="00807F25"/>
    <w:rsid w:val="0082074E"/>
    <w:rsid w:val="00844BBB"/>
    <w:rsid w:val="008670E9"/>
    <w:rsid w:val="00881744"/>
    <w:rsid w:val="00892177"/>
    <w:rsid w:val="00915EF7"/>
    <w:rsid w:val="00922EB5"/>
    <w:rsid w:val="00946C8E"/>
    <w:rsid w:val="009D705B"/>
    <w:rsid w:val="009E3F26"/>
    <w:rsid w:val="009E62FE"/>
    <w:rsid w:val="00A006AA"/>
    <w:rsid w:val="00A139A6"/>
    <w:rsid w:val="00A31A3A"/>
    <w:rsid w:val="00A3200C"/>
    <w:rsid w:val="00AB4C75"/>
    <w:rsid w:val="00AB700F"/>
    <w:rsid w:val="00AD6E5E"/>
    <w:rsid w:val="00AF26C6"/>
    <w:rsid w:val="00B0773B"/>
    <w:rsid w:val="00B6714F"/>
    <w:rsid w:val="00B81191"/>
    <w:rsid w:val="00B85196"/>
    <w:rsid w:val="00BB6F31"/>
    <w:rsid w:val="00BD3374"/>
    <w:rsid w:val="00BF2BFE"/>
    <w:rsid w:val="00C30D27"/>
    <w:rsid w:val="00C4057E"/>
    <w:rsid w:val="00C43BBD"/>
    <w:rsid w:val="00C644A2"/>
    <w:rsid w:val="00C67016"/>
    <w:rsid w:val="00C94DDF"/>
    <w:rsid w:val="00CB28A4"/>
    <w:rsid w:val="00CB6E74"/>
    <w:rsid w:val="00CE061C"/>
    <w:rsid w:val="00CF0858"/>
    <w:rsid w:val="00D14239"/>
    <w:rsid w:val="00D225E5"/>
    <w:rsid w:val="00D25D10"/>
    <w:rsid w:val="00D30E80"/>
    <w:rsid w:val="00D72541"/>
    <w:rsid w:val="00D952E4"/>
    <w:rsid w:val="00DB3328"/>
    <w:rsid w:val="00DE4164"/>
    <w:rsid w:val="00E224E2"/>
    <w:rsid w:val="00E5256E"/>
    <w:rsid w:val="00E720C4"/>
    <w:rsid w:val="00E81597"/>
    <w:rsid w:val="00E912F5"/>
    <w:rsid w:val="00EC3125"/>
    <w:rsid w:val="00ED2F9D"/>
    <w:rsid w:val="00EF2A8D"/>
    <w:rsid w:val="00F268F3"/>
    <w:rsid w:val="00F30F4B"/>
    <w:rsid w:val="00F62885"/>
    <w:rsid w:val="00F82A80"/>
    <w:rsid w:val="00FA3DB0"/>
    <w:rsid w:val="00FB4B30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olson6@slu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bryant1@slu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babb1@slu.ed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swartwo@slu.edu" TargetMode="External"/><Relationship Id="rId10" Type="http://schemas.openxmlformats.org/officeDocument/2006/relationships/hyperlink" Target="mailto:nrichar8@slu.ed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tmoline@sl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In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4BBC621BF48A58209DEF1D0C5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BA15-9DCD-4EF5-B681-B3219F019765}"/>
      </w:docPartPr>
      <w:docPartBody>
        <w:p w:rsidR="007F7754" w:rsidRDefault="007F7754" w:rsidP="007F7754">
          <w:pPr>
            <w:pStyle w:val="F2E4BBC621BF48A58209DEF1D0C5E50B23"/>
          </w:pPr>
          <w:r w:rsidRPr="00E5256E">
            <w:rPr>
              <w:rStyle w:val="PlaceholderText"/>
            </w:rPr>
            <w:t>Click here to enter text.</w:t>
          </w:r>
        </w:p>
      </w:docPartBody>
    </w:docPart>
    <w:docPart>
      <w:docPartPr>
        <w:name w:val="999DD4F6F382443CB98A91E099BD5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9C39-F10D-4BED-A9C4-56E4F00FB660}"/>
      </w:docPartPr>
      <w:docPartBody>
        <w:p w:rsidR="007F7754" w:rsidRDefault="007F7754">
          <w:pPr>
            <w:pStyle w:val="999DD4F6F382443CB98A91E099BD545F"/>
          </w:pPr>
          <w:r w:rsidRPr="00311C31">
            <w:rPr>
              <w:rStyle w:val="PlaceholderText"/>
            </w:rPr>
            <w:t>Click here to enter a date.</w:t>
          </w:r>
        </w:p>
      </w:docPartBody>
    </w:docPart>
    <w:docPart>
      <w:docPartPr>
        <w:name w:val="B5C382BEBAC34B61BA487CAC2986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3F7-DDE6-4450-B473-9080813CE11A}"/>
      </w:docPartPr>
      <w:docPartBody>
        <w:p w:rsidR="007F7754" w:rsidRDefault="007F7754" w:rsidP="007F7754">
          <w:pPr>
            <w:pStyle w:val="B5C382BEBAC34B61BA487CAC2986739B21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EFFCAB1EC1B141A2AFB73B634C95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857A-F83B-4379-858B-0B47B2948A8A}"/>
      </w:docPartPr>
      <w:docPartBody>
        <w:p w:rsidR="007F7754" w:rsidRDefault="007F7754" w:rsidP="007F7754">
          <w:pPr>
            <w:pStyle w:val="EFFCAB1EC1B141A2AFB73B634C95B06E19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AF5AEF543E8648D3B003111D049F6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C9CC-981D-4BE5-8812-82CEB490A64C}"/>
      </w:docPartPr>
      <w:docPartBody>
        <w:p w:rsidR="007F7754" w:rsidRDefault="007F7754" w:rsidP="007F7754">
          <w:pPr>
            <w:pStyle w:val="AF5AEF543E8648D3B003111D049F6F1C17"/>
          </w:pPr>
          <w:r w:rsidRPr="00E5256E">
            <w:rPr>
              <w:rStyle w:val="PlaceholderText"/>
            </w:rPr>
            <w:t>Pick Team</w:t>
          </w:r>
        </w:p>
      </w:docPartBody>
    </w:docPart>
    <w:docPart>
      <w:docPartPr>
        <w:name w:val="42F5319199F244C89492BE0D0F9B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0428-2F89-4553-8621-E6A109480B68}"/>
      </w:docPartPr>
      <w:docPartBody>
        <w:p w:rsidR="007F7754" w:rsidRDefault="007F7754" w:rsidP="007F7754">
          <w:pPr>
            <w:pStyle w:val="42F5319199F244C89492BE0D0F9B7354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3E54AA0BEE174FCA9F9353E198AC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F5644-7D78-4546-86B0-6223394BF7FF}"/>
      </w:docPartPr>
      <w:docPartBody>
        <w:p w:rsidR="007F7754" w:rsidRDefault="007F7754" w:rsidP="007F7754">
          <w:pPr>
            <w:pStyle w:val="3E54AA0BEE174FCA9F9353E198ACC75F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DEF45BA0615F42679BC4183CBD121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B1226-8079-4070-85B6-687372F2D300}"/>
      </w:docPartPr>
      <w:docPartBody>
        <w:p w:rsidR="007F7754" w:rsidRDefault="007F7754" w:rsidP="007F7754">
          <w:pPr>
            <w:pStyle w:val="DEF45BA0615F42679BC4183CBD12186316"/>
          </w:pPr>
          <w:r w:rsidRPr="00E5256E">
            <w:rPr>
              <w:rStyle w:val="PlaceholderText"/>
            </w:rPr>
            <w:t>Pick Team</w:t>
          </w:r>
        </w:p>
      </w:docPartBody>
    </w:docPart>
    <w:docPart>
      <w:docPartPr>
        <w:name w:val="C26E22C0FBCE49A4A78466A710702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E1C-0F9A-4ED6-B904-E6F965AEEF3E}"/>
      </w:docPartPr>
      <w:docPartBody>
        <w:p w:rsidR="007F7754" w:rsidRDefault="007F7754" w:rsidP="007F7754">
          <w:pPr>
            <w:pStyle w:val="C26E22C0FBCE49A4A78466A710702FFE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B3B17B0866A540FDB99A0CF7B744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83BC-4CFC-44D7-B938-DBA3F7DE78D6}"/>
      </w:docPartPr>
      <w:docPartBody>
        <w:p w:rsidR="007F7754" w:rsidRDefault="007F7754" w:rsidP="007F7754">
          <w:pPr>
            <w:pStyle w:val="B3B17B0866A540FDB99A0CF7B744D5D9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107E9EDBF5324BF1A7C52CE5C570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2DC49-FBC1-4C3B-88D4-FAE2E2B82DC9}"/>
      </w:docPartPr>
      <w:docPartBody>
        <w:p w:rsidR="007F7754" w:rsidRDefault="007F7754" w:rsidP="007F7754">
          <w:pPr>
            <w:pStyle w:val="107E9EDBF5324BF1A7C52CE5C5708D6F15"/>
          </w:pPr>
          <w:r>
            <w:rPr>
              <w:rStyle w:val="PlaceholderText"/>
            </w:rPr>
            <w:t>Insert Action Item Name #1 Here</w:t>
          </w:r>
        </w:p>
      </w:docPartBody>
    </w:docPart>
    <w:docPart>
      <w:docPartPr>
        <w:name w:val="7CE6F47E15734893B307EBE1E4251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5B30-8CCE-48D9-8D7E-F964688C6923}"/>
      </w:docPartPr>
      <w:docPartBody>
        <w:p w:rsidR="003D5F3B" w:rsidRDefault="005B2B83" w:rsidP="005B2B83">
          <w:pPr>
            <w:pStyle w:val="7CE6F47E15734893B307EBE1E425150D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A289FBAC19144E3BB4C4DE12248E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FB26-97D0-45AA-889D-DBA4A75A37C2}"/>
      </w:docPartPr>
      <w:docPartBody>
        <w:p w:rsidR="003D5F3B" w:rsidRDefault="005B2B83" w:rsidP="005B2B83">
          <w:pPr>
            <w:pStyle w:val="A289FBAC19144E3BB4C4DE12248EB6EE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B3EC9C98AF614F0EB63E20D3E09B7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0D9-07C3-4F1C-9577-9E3547F920CF}"/>
      </w:docPartPr>
      <w:docPartBody>
        <w:p w:rsidR="003D5F3B" w:rsidRDefault="005B2B83" w:rsidP="005B2B83">
          <w:pPr>
            <w:pStyle w:val="B3EC9C98AF614F0EB63E20D3E09B7BC7"/>
          </w:pPr>
          <w:r>
            <w:rPr>
              <w:rStyle w:val="PlaceholderText"/>
            </w:rPr>
            <w:t>Insert Action Item Name #2 Here</w:t>
          </w:r>
        </w:p>
      </w:docPartBody>
    </w:docPart>
    <w:docPart>
      <w:docPartPr>
        <w:name w:val="395242A4E8934494A7E1DCC8CDE6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9E3D-E8CC-4C78-AB70-D68BEBFDD8A1}"/>
      </w:docPartPr>
      <w:docPartBody>
        <w:p w:rsidR="00000000" w:rsidRDefault="003D5F3B" w:rsidP="003D5F3B">
          <w:pPr>
            <w:pStyle w:val="395242A4E8934494A7E1DCC8CDE6D1F5"/>
          </w:pPr>
          <w:r>
            <w:rPr>
              <w:rStyle w:val="PlaceholderText"/>
            </w:rPr>
            <w:t>Insert Action Item Name #1 Here</w:t>
          </w:r>
        </w:p>
      </w:docPartBody>
    </w:docPart>
    <w:docPart>
      <w:docPartPr>
        <w:name w:val="9CE0C1685E0842BD9D0E6C58A49B5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9F45-1007-4D18-A19E-F8FC9EBF413B}"/>
      </w:docPartPr>
      <w:docPartBody>
        <w:p w:rsidR="00000000" w:rsidRDefault="003D5F3B" w:rsidP="003D5F3B">
          <w:pPr>
            <w:pStyle w:val="9CE0C1685E0842BD9D0E6C58A49B5E28"/>
          </w:pPr>
          <w:r>
            <w:rPr>
              <w:rStyle w:val="PlaceholderText"/>
            </w:rPr>
            <w:t>Insert Action Item Name #2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54"/>
    <w:rsid w:val="003D5F3B"/>
    <w:rsid w:val="005B2B83"/>
    <w:rsid w:val="007E7B15"/>
    <w:rsid w:val="007F7754"/>
    <w:rsid w:val="00815C0D"/>
    <w:rsid w:val="00912768"/>
    <w:rsid w:val="00B52E00"/>
    <w:rsid w:val="00C7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B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B"/>
    <w:rPr>
      <w:color w:val="808080"/>
    </w:rPr>
  </w:style>
  <w:style w:type="paragraph" w:customStyle="1" w:styleId="F2E4BBC621BF48A58209DEF1D0C5E50B">
    <w:name w:val="F2E4BBC621BF48A58209DEF1D0C5E50B"/>
  </w:style>
  <w:style w:type="paragraph" w:customStyle="1" w:styleId="999DD4F6F382443CB98A91E099BD545F">
    <w:name w:val="999DD4F6F382443CB98A91E099BD545F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2836C-1C65-4D32-9421-3B45CE3A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Document Template</Template>
  <TotalTime>3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3</cp:revision>
  <cp:lastPrinted>2013-08-31T21:16:00Z</cp:lastPrinted>
  <dcterms:created xsi:type="dcterms:W3CDTF">2013-10-07T19:00:00Z</dcterms:created>
  <dcterms:modified xsi:type="dcterms:W3CDTF">2013-10-07T19:02:00Z</dcterms:modified>
</cp:coreProperties>
</file>