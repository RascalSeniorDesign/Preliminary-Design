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EndPr/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C506C4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4057E">
                  <w:t>9/2/2013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EndPr/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02D99B28" wp14:editId="7121F3D1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9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E5256E" w:rsidRDefault="004529E5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9/30/2013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0" w:name="_Toc368925265"/>
      <w:r w:rsidRPr="00E5256E">
        <w:t>Primary Contacts:</w:t>
      </w:r>
      <w:bookmarkEnd w:id="0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 xml:space="preserve">Tyler </w:t>
      </w:r>
      <w:proofErr w:type="spellStart"/>
      <w:r w:rsidRPr="005C7F09">
        <w:rPr>
          <w:lang w:val="fr-FR"/>
        </w:rPr>
        <w:t>Olson</w:t>
      </w:r>
      <w:proofErr w:type="spellEnd"/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1" w:name="_Toc368925266"/>
      <w:r w:rsidRPr="00E5256E">
        <w:t>Background:</w:t>
      </w:r>
      <w:bookmarkEnd w:id="1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</w:t>
      </w:r>
      <w:proofErr w:type="gramStart"/>
      <w:r w:rsidR="00C4057E">
        <w:t xml:space="preserve">at </w:t>
      </w:r>
      <w:r w:rsidRPr="00E5256E">
        <w:t>.</w:t>
      </w:r>
      <w:proofErr w:type="gramEnd"/>
      <w:r w:rsidRPr="00E5256E">
        <w:t xml:space="preserve">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 xml:space="preserve">on the next page. A list of </w:t>
      </w:r>
      <w:r w:rsidR="0026506A">
        <w:t>those who attended</w:t>
      </w:r>
      <w:r w:rsidR="001E6C9C">
        <w:t>, along with their contact information, is listed in the table below:</w:t>
      </w:r>
    </w:p>
    <w:p w:rsidR="001E6C9C" w:rsidRDefault="001E6C9C" w:rsidP="001E6C9C">
      <w:pPr>
        <w:pStyle w:val="Heading1"/>
      </w:pPr>
      <w:bookmarkStart w:id="2" w:name="_Toc368925267"/>
      <w:r>
        <w:t>Team Leadership and Contact Information</w:t>
      </w:r>
      <w:bookmarkEnd w:id="2"/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C506C4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C506C4" w:rsidP="001E6C9C">
            <w:pPr>
              <w:spacing w:after="0"/>
              <w:jc w:val="center"/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Bryant </w:t>
            </w:r>
            <w:proofErr w:type="spellStart"/>
            <w:r>
              <w:rPr>
                <w:sz w:val="22"/>
                <w:szCs w:val="22"/>
              </w:rPr>
              <w:t>Gaume</w:t>
            </w:r>
            <w:proofErr w:type="spellEnd"/>
          </w:p>
        </w:tc>
        <w:tc>
          <w:tcPr>
            <w:tcW w:w="2373" w:type="dxa"/>
          </w:tcPr>
          <w:p w:rsidR="001E6C9C" w:rsidRPr="00CF0858" w:rsidRDefault="00C506C4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C506C4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C506C4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</w:tbl>
    <w:p w:rsidR="001E6C9C" w:rsidRDefault="001E6C9C" w:rsidP="001E6C9C">
      <w:pPr>
        <w:jc w:val="center"/>
      </w:pPr>
    </w:p>
    <w:p w:rsidR="0026506A" w:rsidRDefault="0026506A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26506A" w:rsidRDefault="00915E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6009E">
            <w:rPr>
              <w:sz w:val="18"/>
              <w:szCs w:val="18"/>
            </w:rPr>
            <w:fldChar w:fldCharType="begin"/>
          </w:r>
          <w:r w:rsidRPr="0006009E">
            <w:rPr>
              <w:sz w:val="18"/>
              <w:szCs w:val="18"/>
            </w:rPr>
            <w:instrText xml:space="preserve"> TOC \o "1-3" \h \z \u </w:instrText>
          </w:r>
          <w:r w:rsidRPr="0006009E">
            <w:rPr>
              <w:sz w:val="18"/>
              <w:szCs w:val="18"/>
            </w:rPr>
            <w:fldChar w:fldCharType="separate"/>
          </w:r>
          <w:hyperlink w:anchor="_Toc368925265" w:history="1">
            <w:r w:rsidR="0026506A" w:rsidRPr="00D951DE">
              <w:rPr>
                <w:rStyle w:val="Hyperlink"/>
                <w:noProof/>
              </w:rPr>
              <w:t>Primary Contacts:</w:t>
            </w:r>
            <w:r w:rsidR="0026506A">
              <w:rPr>
                <w:noProof/>
                <w:webHidden/>
              </w:rPr>
              <w:tab/>
            </w:r>
            <w:r w:rsidR="0026506A">
              <w:rPr>
                <w:noProof/>
                <w:webHidden/>
              </w:rPr>
              <w:fldChar w:fldCharType="begin"/>
            </w:r>
            <w:r w:rsidR="0026506A">
              <w:rPr>
                <w:noProof/>
                <w:webHidden/>
              </w:rPr>
              <w:instrText xml:space="preserve"> PAGEREF _Toc368925265 \h </w:instrText>
            </w:r>
            <w:r w:rsidR="0026506A">
              <w:rPr>
                <w:noProof/>
                <w:webHidden/>
              </w:rPr>
            </w:r>
            <w:r w:rsidR="0026506A">
              <w:rPr>
                <w:noProof/>
                <w:webHidden/>
              </w:rPr>
              <w:fldChar w:fldCharType="separate"/>
            </w:r>
            <w:r w:rsidR="0026506A">
              <w:rPr>
                <w:noProof/>
                <w:webHidden/>
              </w:rPr>
              <w:t>1</w:t>
            </w:r>
            <w:r w:rsidR="0026506A"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66" w:history="1">
            <w:r w:rsidRPr="00D951DE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67" w:history="1">
            <w:r w:rsidRPr="00D951DE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68" w:history="1">
            <w:r w:rsidRPr="00D951DE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69" w:history="1">
            <w:r w:rsidRPr="00D951DE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70" w:history="1">
            <w:r w:rsidRPr="00D951DE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71" w:history="1">
            <w:r w:rsidRPr="00D951D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51DE">
              <w:rPr>
                <w:rStyle w:val="Hyperlink"/>
                <w:noProof/>
              </w:rPr>
              <w:t>Swartwout’s Idea for Senior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72" w:history="1">
            <w:r w:rsidRPr="00D951D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51DE">
              <w:rPr>
                <w:rStyle w:val="Hyperlink"/>
                <w:noProof/>
              </w:rPr>
              <w:t>Work to be Done on the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A" w:rsidRDefault="0026506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5273" w:history="1">
            <w:r w:rsidRPr="00D951D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51DE">
              <w:rPr>
                <w:rStyle w:val="Hyperlink"/>
                <w:noProof/>
              </w:rPr>
              <w:t>Work to be Done this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915EF7" w:rsidP="00C644A2"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3" w:name="_Toc368925268"/>
      <w:r>
        <w:t>Common Acronyms/Terms</w:t>
      </w:r>
      <w:bookmarkEnd w:id="3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</w:t>
      </w:r>
      <w:proofErr w:type="gramStart"/>
      <w:r w:rsidRPr="00D952E4">
        <w:rPr>
          <w:sz w:val="18"/>
          <w:szCs w:val="18"/>
        </w:rPr>
        <w:t>i.e</w:t>
      </w:r>
      <w:proofErr w:type="gramEnd"/>
      <w:r w:rsidRPr="00D952E4">
        <w:rPr>
          <w:sz w:val="18"/>
          <w:szCs w:val="18"/>
        </w:rPr>
        <w:t>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>(</w:t>
      </w:r>
      <w:proofErr w:type="gramStart"/>
      <w:r w:rsidRPr="00D952E4">
        <w:rPr>
          <w:sz w:val="16"/>
          <w:szCs w:val="16"/>
        </w:rPr>
        <w:t>i.e</w:t>
      </w:r>
      <w:proofErr w:type="gramEnd"/>
      <w:r w:rsidRPr="00D952E4">
        <w:rPr>
          <w:sz w:val="16"/>
          <w:szCs w:val="16"/>
        </w:rPr>
        <w:t xml:space="preserve">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 xml:space="preserve">Minotaur: Name of the Rocket in which COPPER will be </w:t>
      </w:r>
      <w:proofErr w:type="gramStart"/>
      <w:r w:rsidR="00807438">
        <w:rPr>
          <w:b/>
          <w:szCs w:val="18"/>
        </w:rPr>
        <w:t>Launched</w:t>
      </w:r>
      <w:proofErr w:type="gramEnd"/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D952E4">
        <w:rPr>
          <w:b/>
        </w:rPr>
        <w:t>EL</w:t>
      </w:r>
      <w:r w:rsidR="00D25D10">
        <w:rPr>
          <w:b/>
        </w:rPr>
        <w:t>aNa</w:t>
      </w:r>
      <w:proofErr w:type="spellEnd"/>
      <w:r w:rsidR="00D25D10">
        <w:rPr>
          <w:b/>
        </w:rPr>
        <w:t>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proofErr w:type="gramStart"/>
      <w:r w:rsidRPr="00D25D10">
        <w:rPr>
          <w:sz w:val="18"/>
          <w:szCs w:val="18"/>
        </w:rPr>
        <w:t>i.e</w:t>
      </w:r>
      <w:proofErr w:type="gramEnd"/>
      <w:r w:rsidRPr="00D25D10">
        <w:rPr>
          <w:sz w:val="18"/>
          <w:szCs w:val="18"/>
        </w:rPr>
        <w:t xml:space="preserve">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proofErr w:type="spellStart"/>
      <w:r w:rsidR="00D25D10">
        <w:rPr>
          <w:b/>
        </w:rPr>
        <w:t>ClydeSpace</w:t>
      </w:r>
      <w:proofErr w:type="spellEnd"/>
      <w:r w:rsidR="00D25D10">
        <w:rPr>
          <w:b/>
        </w:rPr>
        <w:t>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4814E4">
        <w:rPr>
          <w:b/>
        </w:rPr>
        <w:t>Spectrolab</w:t>
      </w:r>
      <w:proofErr w:type="spellEnd"/>
      <w:r w:rsidR="004814E4">
        <w:rPr>
          <w:b/>
        </w:rPr>
        <w:t>: Company that Produces Solar Cells and Solar Power Systems</w:t>
      </w:r>
    </w:p>
    <w:p w:rsidR="00CB6E74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6338BB">
        <w:rPr>
          <w:b/>
        </w:rPr>
        <w:t>Trac</w:t>
      </w:r>
      <w:proofErr w:type="spellEnd"/>
      <w:r w:rsidR="006338BB">
        <w:rPr>
          <w:b/>
        </w:rPr>
        <w:t xml:space="preserve">: System Used to Label and Record the Location and Movement of Every Item in the SSRL </w:t>
      </w: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26506A" w:rsidRPr="00C4057E" w:rsidRDefault="0026506A" w:rsidP="00C4057E">
      <w:pPr>
        <w:spacing w:after="0" w:line="240" w:lineRule="auto"/>
        <w:rPr>
          <w:b/>
        </w:rPr>
      </w:pPr>
    </w:p>
    <w:p w:rsidR="00107064" w:rsidRPr="00E5256E" w:rsidRDefault="00915EF7" w:rsidP="00915EF7">
      <w:pPr>
        <w:pStyle w:val="Heading1"/>
        <w:jc w:val="center"/>
      </w:pPr>
      <w:bookmarkStart w:id="4" w:name="_Toc368925269"/>
      <w:r w:rsidRPr="00E5256E">
        <w:lastRenderedPageBreak/>
        <w:t>Action Items</w:t>
      </w:r>
      <w:r w:rsidR="00E5256E" w:rsidRPr="00E5256E">
        <w:t xml:space="preserve"> List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350"/>
        <w:gridCol w:w="2160"/>
        <w:gridCol w:w="1350"/>
        <w:gridCol w:w="1728"/>
      </w:tblGrid>
      <w:tr w:rsidR="000B27AB" w:rsidRPr="00E5256E" w:rsidTr="00EC3125">
        <w:tc>
          <w:tcPr>
            <w:tcW w:w="298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16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0B27AB" w:rsidRPr="00EC3125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Send message to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Swartwout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asking for a list of missions similar to Rascal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0B27AB" w:rsidRPr="00EC3125" w:rsidRDefault="00C87F37" w:rsidP="00C87F37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0B27AB" w:rsidRPr="00EC3125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1637060896"/>
            <w:placeholder>
              <w:docPart w:val="EFFCAB1EC1B141A2AFB73B634C95B06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0B27AB" w:rsidRPr="00EC3125" w:rsidRDefault="00C67016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0B27AB" w:rsidRPr="00EC3125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Create a report template and put it on the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server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C67016" w:rsidP="00C67016">
            <w:pPr>
              <w:spacing w:after="0"/>
              <w:jc w:val="center"/>
              <w:rPr>
                <w:b/>
              </w:rPr>
            </w:pPr>
            <w:r>
              <w:rPr>
                <w:rFonts w:asciiTheme="minorHAnsi" w:hAnsiTheme="minorHAnsi"/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-543671366"/>
            <w:placeholder>
              <w:docPart w:val="42F5319199F244C89492BE0D0F9B7354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Resend the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server URL to the team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C87F37" w:rsidP="00CE06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-268625757"/>
            <w:placeholder>
              <w:docPart w:val="C26E22C0FBCE49A4A78466A710702FF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-1637866632"/>
            <w:placeholder>
              <w:docPart w:val="B3B17B0866A540FDB99A0CF7B744D5D9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C87F37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C87F37" w:rsidRPr="00C87F37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Create orbit analysis for five separate launch vehicles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C87F37" w:rsidRDefault="00C87F37" w:rsidP="00CE06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PRP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C87F37" w:rsidRPr="00C87F37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87F37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Bryant </w:t>
            </w:r>
            <w:proofErr w:type="spellStart"/>
            <w:r w:rsidRPr="00C87F37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Gaume</w:t>
            </w:r>
            <w:proofErr w:type="spellEnd"/>
          </w:p>
        </w:tc>
        <w:sdt>
          <w:sdtPr>
            <w:rPr>
              <w:rFonts w:asciiTheme="minorHAnsi" w:hAnsiTheme="minorHAnsi"/>
              <w:b/>
            </w:rPr>
            <w:id w:val="-1008215693"/>
            <w:placeholder>
              <w:docPart w:val="B1CFF9EA4907437084D4F8559AE8AD8F"/>
            </w:placeholder>
            <w:date w:fullDate="2013-10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C87F37" w:rsidRDefault="00C87F37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10/12/2013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-1236015673"/>
            <w:placeholder>
              <w:docPart w:val="1A870A0D3CD6468CAA60C5D7CCDFCA52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C87F37" w:rsidRDefault="00C87F37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</w:tbl>
    <w:p w:rsidR="005843D6" w:rsidRDefault="005843D6" w:rsidP="005843D6">
      <w:pPr>
        <w:pStyle w:val="Heading1"/>
        <w:jc w:val="center"/>
      </w:pPr>
      <w:bookmarkStart w:id="5" w:name="_Toc368925270"/>
      <w:r>
        <w:t>General Discussion</w:t>
      </w:r>
      <w:bookmarkEnd w:id="5"/>
    </w:p>
    <w:bookmarkStart w:id="6" w:name="_Toc368925271" w:displacedByCustomXml="next"/>
    <w:sdt>
      <w:sdtPr>
        <w:id w:val="-447394424"/>
        <w:placeholder>
          <w:docPart w:val="A289FBAC19144E3BB4C4DE12248EB6EE"/>
        </w:placeholder>
        <w:text/>
      </w:sdtPr>
      <w:sdtEndPr/>
      <w:sdtContent>
        <w:p w:rsidR="00C67016" w:rsidRDefault="00570879" w:rsidP="00C67016">
          <w:pPr>
            <w:pStyle w:val="Heading2"/>
            <w:numPr>
              <w:ilvl w:val="0"/>
              <w:numId w:val="20"/>
            </w:numPr>
          </w:pPr>
          <w:proofErr w:type="spellStart"/>
          <w:r>
            <w:t>Swartwout’s</w:t>
          </w:r>
          <w:proofErr w:type="spellEnd"/>
          <w:r>
            <w:t xml:space="preserve"> Idea for Senior Design</w:t>
          </w:r>
        </w:p>
      </w:sdtContent>
    </w:sdt>
    <w:bookmarkEnd w:id="6" w:displacedByCustomXml="prev"/>
    <w:p w:rsidR="00570879" w:rsidRPr="00C87F37" w:rsidRDefault="00570879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Two reviews this semester</w:t>
      </w:r>
    </w:p>
    <w:p w:rsidR="00570879" w:rsidRDefault="00570879" w:rsidP="00C87F37">
      <w:pPr>
        <w:pStyle w:val="ListParagraph"/>
        <w:numPr>
          <w:ilvl w:val="1"/>
          <w:numId w:val="21"/>
        </w:numPr>
        <w:spacing w:after="0"/>
      </w:pPr>
      <w:r>
        <w:t>SCR and SRR</w:t>
      </w:r>
      <w:r w:rsidR="0026506A">
        <w:t xml:space="preserve"> (System Concept Review and System Requirements Review)</w:t>
      </w:r>
    </w:p>
    <w:p w:rsidR="00570879" w:rsidRDefault="00570879" w:rsidP="00C87F37">
      <w:pPr>
        <w:pStyle w:val="ListParagraph"/>
        <w:numPr>
          <w:ilvl w:val="1"/>
          <w:numId w:val="21"/>
        </w:numPr>
        <w:spacing w:after="0"/>
      </w:pPr>
      <w:r>
        <w:t xml:space="preserve">SCR: finish RFP </w:t>
      </w:r>
    </w:p>
    <w:p w:rsidR="00570879" w:rsidRDefault="00570879" w:rsidP="00C87F37">
      <w:pPr>
        <w:pStyle w:val="ListParagraph"/>
        <w:numPr>
          <w:ilvl w:val="2"/>
          <w:numId w:val="21"/>
        </w:numPr>
        <w:spacing w:after="0"/>
      </w:pPr>
      <w:r>
        <w:t xml:space="preserve">SRR: mission requirements matrix with planned out </w:t>
      </w:r>
      <w:proofErr w:type="spellStart"/>
      <w:r>
        <w:t>ConOps</w:t>
      </w:r>
      <w:proofErr w:type="spellEnd"/>
    </w:p>
    <w:p w:rsidR="00570879" w:rsidRDefault="00570879" w:rsidP="00C87F37">
      <w:pPr>
        <w:pStyle w:val="ListParagraph"/>
        <w:numPr>
          <w:ilvl w:val="2"/>
          <w:numId w:val="21"/>
        </w:numPr>
        <w:spacing w:after="0"/>
      </w:pPr>
      <w:r>
        <w:t>PDR</w:t>
      </w:r>
      <w:r w:rsidR="0026506A">
        <w:t xml:space="preserve"> (Preliminary Design Review)</w:t>
      </w:r>
      <w:r>
        <w:t xml:space="preserve"> at the end of semester with refined approach for </w:t>
      </w:r>
      <w:proofErr w:type="spellStart"/>
      <w:r>
        <w:t>ConOps</w:t>
      </w:r>
      <w:proofErr w:type="spellEnd"/>
      <w:r>
        <w:t>: all the budgets</w:t>
      </w:r>
      <w:bookmarkStart w:id="7" w:name="_GoBack"/>
      <w:bookmarkEnd w:id="7"/>
    </w:p>
    <w:p w:rsidR="00570879" w:rsidRPr="00C87F37" w:rsidRDefault="00570879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Very end of senior design</w:t>
      </w:r>
      <w:r w:rsidR="00C87F37" w:rsidRPr="00C87F37">
        <w:rPr>
          <w:b/>
          <w:u w:val="single"/>
        </w:rPr>
        <w:t xml:space="preserve"> is</w:t>
      </w:r>
      <w:r w:rsidRPr="00C87F37">
        <w:rPr>
          <w:b/>
          <w:u w:val="single"/>
        </w:rPr>
        <w:t xml:space="preserve"> CDR</w:t>
      </w:r>
      <w:r w:rsidR="0026506A" w:rsidRPr="00C87F37">
        <w:rPr>
          <w:b/>
          <w:u w:val="single"/>
        </w:rPr>
        <w:t xml:space="preserve"> (Critical Design Review)</w:t>
      </w:r>
    </w:p>
    <w:p w:rsidR="0026506A" w:rsidRPr="00570879" w:rsidRDefault="0026506A" w:rsidP="0026506A">
      <w:pPr>
        <w:pStyle w:val="ListParagraph"/>
        <w:spacing w:after="0"/>
      </w:pPr>
    </w:p>
    <w:bookmarkStart w:id="8" w:name="_Toc368925272"/>
    <w:p w:rsidR="0055184F" w:rsidRDefault="0055184F" w:rsidP="0055184F">
      <w:pPr>
        <w:pStyle w:val="Heading2"/>
        <w:numPr>
          <w:ilvl w:val="0"/>
          <w:numId w:val="20"/>
        </w:numPr>
      </w:pPr>
      <w:sdt>
        <w:sdtPr>
          <w:id w:val="-709411764"/>
          <w:placeholder>
            <w:docPart w:val="9CE0C1685E0842BD9D0E6C58A49B5E28"/>
          </w:placeholder>
          <w:text/>
        </w:sdtPr>
        <w:sdtContent>
          <w:r w:rsidR="00570879">
            <w:t xml:space="preserve">Work to be </w:t>
          </w:r>
          <w:proofErr w:type="gramStart"/>
          <w:r w:rsidR="00570879">
            <w:t>Done</w:t>
          </w:r>
          <w:proofErr w:type="gramEnd"/>
          <w:r w:rsidR="00570879">
            <w:t xml:space="preserve"> on the RFP</w:t>
          </w:r>
        </w:sdtContent>
      </w:sdt>
      <w:bookmarkEnd w:id="8"/>
    </w:p>
    <w:p w:rsidR="00570879" w:rsidRPr="00C87F37" w:rsidRDefault="00570879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SCR: general mission goals</w:t>
      </w:r>
    </w:p>
    <w:p w:rsidR="00F36FD4" w:rsidRDefault="00F36FD4" w:rsidP="00C87F37">
      <w:pPr>
        <w:pStyle w:val="ListParagraph"/>
        <w:numPr>
          <w:ilvl w:val="1"/>
          <w:numId w:val="21"/>
        </w:numPr>
        <w:spacing w:after="0"/>
      </w:pPr>
      <w:r>
        <w:t>Deadline of Oct. 11, 2013</w:t>
      </w:r>
    </w:p>
    <w:p w:rsidR="00F36FD4" w:rsidRDefault="00F36FD4" w:rsidP="00C87F37">
      <w:pPr>
        <w:pStyle w:val="ListParagraph"/>
        <w:numPr>
          <w:ilvl w:val="1"/>
          <w:numId w:val="21"/>
        </w:numPr>
        <w:spacing w:after="0"/>
      </w:pPr>
      <w:r>
        <w:t>Look into other organizations that are wrong</w:t>
      </w:r>
    </w:p>
    <w:p w:rsidR="00F36FD4" w:rsidRDefault="00C87F37" w:rsidP="00C87F37">
      <w:pPr>
        <w:pStyle w:val="ListParagraph"/>
        <w:numPr>
          <w:ilvl w:val="1"/>
          <w:numId w:val="21"/>
        </w:numPr>
        <w:spacing w:after="0"/>
      </w:pPr>
      <w:r>
        <w:rPr>
          <w:u w:val="single"/>
        </w:rPr>
        <w:t>Action Item</w:t>
      </w:r>
      <w:r w:rsidR="00F36FD4">
        <w:t xml:space="preserve">: talk to </w:t>
      </w:r>
      <w:proofErr w:type="spellStart"/>
      <w:proofErr w:type="gramStart"/>
      <w:r w:rsidR="00F36FD4">
        <w:t>Swartwout</w:t>
      </w:r>
      <w:proofErr w:type="spellEnd"/>
      <w:r w:rsidR="00F36FD4">
        <w:t xml:space="preserve">  by</w:t>
      </w:r>
      <w:proofErr w:type="gramEnd"/>
      <w:r w:rsidR="00F36FD4">
        <w:t xml:space="preserve"> end of day about all the organizations that are doing what we are going</w:t>
      </w:r>
      <w:r>
        <w:t xml:space="preserve"> (Tom).</w:t>
      </w:r>
    </w:p>
    <w:p w:rsidR="00F36FD4" w:rsidRDefault="00F36FD4" w:rsidP="00C87F37">
      <w:pPr>
        <w:pStyle w:val="ListParagraph"/>
        <w:numPr>
          <w:ilvl w:val="1"/>
          <w:numId w:val="21"/>
        </w:numPr>
        <w:spacing w:after="0"/>
      </w:pPr>
      <w:r>
        <w:t>Have a report for each organization</w:t>
      </w:r>
    </w:p>
    <w:p w:rsidR="00F36FD4" w:rsidRDefault="00C87F37" w:rsidP="00C87F37">
      <w:pPr>
        <w:pStyle w:val="ListParagraph"/>
        <w:numPr>
          <w:ilvl w:val="1"/>
          <w:numId w:val="21"/>
        </w:numPr>
        <w:spacing w:after="0"/>
      </w:pPr>
      <w:r>
        <w:rPr>
          <w:u w:val="single"/>
        </w:rPr>
        <w:t>Action Item</w:t>
      </w:r>
      <w:r w:rsidR="00F36FD4">
        <w:t xml:space="preserve">: have a report template on </w:t>
      </w:r>
      <w:proofErr w:type="spellStart"/>
      <w:r w:rsidR="00F36FD4">
        <w:t>Git</w:t>
      </w:r>
      <w:proofErr w:type="spellEnd"/>
      <w:r w:rsidR="00F36FD4">
        <w:t xml:space="preserve"> by end of day and resend URL for Rascal </w:t>
      </w:r>
      <w:proofErr w:type="spellStart"/>
      <w:r w:rsidR="00F36FD4">
        <w:t>Github</w:t>
      </w:r>
      <w:proofErr w:type="spellEnd"/>
      <w:r>
        <w:t xml:space="preserve"> (Tom)</w:t>
      </w:r>
    </w:p>
    <w:p w:rsidR="00DE5B04" w:rsidRDefault="00DE5B04" w:rsidP="00C87F37">
      <w:pPr>
        <w:pStyle w:val="ListParagraph"/>
        <w:numPr>
          <w:ilvl w:val="1"/>
          <w:numId w:val="21"/>
        </w:numPr>
        <w:spacing w:after="0"/>
      </w:pPr>
      <w:r>
        <w:t>Nate and Jennifer will make summaries for the organizations</w:t>
      </w:r>
    </w:p>
    <w:p w:rsidR="00DE5B04" w:rsidRDefault="00DE5B04" w:rsidP="00C87F37">
      <w:pPr>
        <w:pStyle w:val="ListParagraph"/>
        <w:numPr>
          <w:ilvl w:val="1"/>
          <w:numId w:val="21"/>
        </w:numPr>
        <w:spacing w:after="0"/>
      </w:pPr>
      <w:r>
        <w:t>Determine testing required</w:t>
      </w:r>
    </w:p>
    <w:p w:rsidR="00DE5B04" w:rsidRDefault="00C87F37" w:rsidP="00C87F37">
      <w:pPr>
        <w:pStyle w:val="ListParagraph"/>
        <w:numPr>
          <w:ilvl w:val="1"/>
          <w:numId w:val="21"/>
        </w:numPr>
        <w:spacing w:after="0"/>
      </w:pPr>
      <w:r>
        <w:rPr>
          <w:u w:val="single"/>
        </w:rPr>
        <w:t>Action Item</w:t>
      </w:r>
      <w:r w:rsidR="00DE5B04">
        <w:t>: orbital range research and back of envelope calculations for fuel by Saturday</w:t>
      </w:r>
      <w:r>
        <w:t xml:space="preserve"> (Bryant)</w:t>
      </w:r>
    </w:p>
    <w:p w:rsidR="00C87F37" w:rsidRDefault="00C87F37" w:rsidP="00C87F37">
      <w:pPr>
        <w:pStyle w:val="ListParagraph"/>
        <w:numPr>
          <w:ilvl w:val="1"/>
          <w:numId w:val="21"/>
        </w:numPr>
        <w:spacing w:after="0"/>
      </w:pPr>
      <w:r>
        <w:t>Lo</w:t>
      </w:r>
      <w:r>
        <w:t>o</w:t>
      </w:r>
      <w:r>
        <w:t>k at five rockets at various orbits</w:t>
      </w:r>
    </w:p>
    <w:p w:rsidR="00B664E2" w:rsidRPr="00C87F37" w:rsidRDefault="00DE5B04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Bob can have his payload down to one or two boards</w:t>
      </w:r>
    </w:p>
    <w:p w:rsidR="00B664E2" w:rsidRPr="00C87F37" w:rsidRDefault="00C87F37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Still need to remove info from RFP that is too detailed.</w:t>
      </w:r>
    </w:p>
    <w:p w:rsidR="00B664E2" w:rsidRPr="00C87F37" w:rsidRDefault="00C87F37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 xml:space="preserve">Should add in a </w:t>
      </w:r>
      <w:r w:rsidR="00B664E2" w:rsidRPr="00C87F37">
        <w:rPr>
          <w:b/>
          <w:u w:val="single"/>
        </w:rPr>
        <w:t>General budget for Satellite</w:t>
      </w:r>
    </w:p>
    <w:p w:rsidR="0026506A" w:rsidRDefault="00C87F37" w:rsidP="0026506A">
      <w:pPr>
        <w:pStyle w:val="ListParagraph"/>
        <w:numPr>
          <w:ilvl w:val="1"/>
          <w:numId w:val="21"/>
        </w:numPr>
        <w:spacing w:after="0"/>
      </w:pPr>
      <w:r>
        <w:t xml:space="preserve">Should also include </w:t>
      </w:r>
      <w:r w:rsidR="00B664E2" w:rsidRPr="00C87F37">
        <w:t xml:space="preserve">NASA </w:t>
      </w:r>
      <w:proofErr w:type="spellStart"/>
      <w:r w:rsidR="00B664E2" w:rsidRPr="00C87F37">
        <w:t>Gevs</w:t>
      </w:r>
      <w:proofErr w:type="spellEnd"/>
      <w:r w:rsidR="00B664E2" w:rsidRPr="00C87F37">
        <w:t xml:space="preserve"> and temperature</w:t>
      </w:r>
    </w:p>
    <w:p w:rsidR="00C87F37" w:rsidRPr="00570879" w:rsidRDefault="00C87F37" w:rsidP="00C87F37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SRR will take place on November 1, 2013</w:t>
      </w:r>
    </w:p>
    <w:p w:rsidR="001E6C9C" w:rsidRPr="00541957" w:rsidRDefault="00BE4BD0" w:rsidP="00C87F37">
      <w:pPr>
        <w:pStyle w:val="ListParagraph"/>
      </w:pPr>
      <w:r>
        <w:t xml:space="preserve"> </w:t>
      </w:r>
    </w:p>
    <w:sectPr w:rsidR="001E6C9C" w:rsidRPr="00541957" w:rsidSect="00F30F4B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6C4" w:rsidRDefault="00C506C4" w:rsidP="003F4AE1">
      <w:pPr>
        <w:spacing w:after="0" w:line="240" w:lineRule="auto"/>
      </w:pPr>
      <w:r>
        <w:separator/>
      </w:r>
    </w:p>
  </w:endnote>
  <w:endnote w:type="continuationSeparator" w:id="0">
    <w:p w:rsidR="00C506C4" w:rsidRDefault="00C506C4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6C4" w:rsidRDefault="00C506C4" w:rsidP="003F4AE1">
      <w:pPr>
        <w:spacing w:after="0" w:line="240" w:lineRule="auto"/>
      </w:pPr>
      <w:r>
        <w:separator/>
      </w:r>
    </w:p>
  </w:footnote>
  <w:footnote w:type="continuationSeparator" w:id="0">
    <w:p w:rsidR="00C506C4" w:rsidRDefault="00C506C4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03" w:rsidRDefault="00C67016">
    <w:pPr>
      <w:pStyle w:val="Header"/>
    </w:pPr>
    <w:r>
      <w:t>COPPER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EndPr/>
      <w:sdtContent>
        <w:r w:rsidR="00202E03">
          <w:t>CMQA</w:t>
        </w:r>
      </w:sdtContent>
    </w:sdt>
    <w:r w:rsidR="00202E03">
      <w:tab/>
    </w:r>
    <w:r w:rsidR="00202E03">
      <w:tab/>
    </w:r>
    <w:r w:rsidR="00202E03">
      <w:fldChar w:fldCharType="begin"/>
    </w:r>
    <w:r w:rsidR="00202E03">
      <w:instrText xml:space="preserve"> PAGE   \* MERGEFORMAT </w:instrText>
    </w:r>
    <w:r w:rsidR="00202E03">
      <w:fldChar w:fldCharType="separate"/>
    </w:r>
    <w:r w:rsidR="00C87F37">
      <w:rPr>
        <w:noProof/>
      </w:rPr>
      <w:t>2</w:t>
    </w:r>
    <w:r w:rsidR="00202E03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10-07T00:00:00Z">
        <w:dateFormat w:val="M/d/yyyy"/>
        <w:lid w:val="en-US"/>
        <w:storeMappedDataAs w:val="dateTime"/>
        <w:calendar w:val="gregorian"/>
      </w:date>
    </w:sdtPr>
    <w:sdtEndPr/>
    <w:sdtContent>
      <w:p w:rsidR="00202E03" w:rsidRDefault="0026506A">
        <w:pPr>
          <w:pStyle w:val="Header"/>
        </w:pPr>
        <w:r>
          <w:t>10/7/2013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41BC3"/>
    <w:multiLevelType w:val="hybridMultilevel"/>
    <w:tmpl w:val="3DBE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4"/>
  </w:num>
  <w:num w:numId="5">
    <w:abstractNumId w:val="3"/>
  </w:num>
  <w:num w:numId="6">
    <w:abstractNumId w:val="0"/>
  </w:num>
  <w:num w:numId="7">
    <w:abstractNumId w:val="15"/>
  </w:num>
  <w:num w:numId="8">
    <w:abstractNumId w:val="19"/>
  </w:num>
  <w:num w:numId="9">
    <w:abstractNumId w:val="17"/>
  </w:num>
  <w:num w:numId="10">
    <w:abstractNumId w:val="10"/>
  </w:num>
  <w:num w:numId="11">
    <w:abstractNumId w:val="18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9"/>
  </w:num>
  <w:num w:numId="17">
    <w:abstractNumId w:val="16"/>
  </w:num>
  <w:num w:numId="18">
    <w:abstractNumId w:val="4"/>
  </w:num>
  <w:num w:numId="19">
    <w:abstractNumId w:val="20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F7"/>
    <w:rsid w:val="0003678E"/>
    <w:rsid w:val="00041890"/>
    <w:rsid w:val="00051B5F"/>
    <w:rsid w:val="0006009E"/>
    <w:rsid w:val="00080115"/>
    <w:rsid w:val="00080CD3"/>
    <w:rsid w:val="000A5F8E"/>
    <w:rsid w:val="000B27AB"/>
    <w:rsid w:val="000D534B"/>
    <w:rsid w:val="000E422A"/>
    <w:rsid w:val="000F6B11"/>
    <w:rsid w:val="00107064"/>
    <w:rsid w:val="00131C83"/>
    <w:rsid w:val="001E155B"/>
    <w:rsid w:val="001E6C9C"/>
    <w:rsid w:val="00202E03"/>
    <w:rsid w:val="00206C40"/>
    <w:rsid w:val="00220A68"/>
    <w:rsid w:val="00221AF4"/>
    <w:rsid w:val="0023200A"/>
    <w:rsid w:val="0026506A"/>
    <w:rsid w:val="00283144"/>
    <w:rsid w:val="002A6E63"/>
    <w:rsid w:val="002B09F6"/>
    <w:rsid w:val="002D2436"/>
    <w:rsid w:val="002F46CB"/>
    <w:rsid w:val="00322AA5"/>
    <w:rsid w:val="00337E54"/>
    <w:rsid w:val="003C492F"/>
    <w:rsid w:val="003F4AE1"/>
    <w:rsid w:val="003F6A2B"/>
    <w:rsid w:val="004252E3"/>
    <w:rsid w:val="00425339"/>
    <w:rsid w:val="004529E5"/>
    <w:rsid w:val="00455DC7"/>
    <w:rsid w:val="004814E4"/>
    <w:rsid w:val="004A6CC3"/>
    <w:rsid w:val="004B19AB"/>
    <w:rsid w:val="004C136F"/>
    <w:rsid w:val="004C710C"/>
    <w:rsid w:val="004D1250"/>
    <w:rsid w:val="004D327D"/>
    <w:rsid w:val="005127DE"/>
    <w:rsid w:val="00531CC6"/>
    <w:rsid w:val="00541957"/>
    <w:rsid w:val="0055184F"/>
    <w:rsid w:val="00556253"/>
    <w:rsid w:val="00562CF3"/>
    <w:rsid w:val="00570879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A50C3"/>
    <w:rsid w:val="006C5832"/>
    <w:rsid w:val="00705994"/>
    <w:rsid w:val="007457F7"/>
    <w:rsid w:val="0074656B"/>
    <w:rsid w:val="00767447"/>
    <w:rsid w:val="00781B3A"/>
    <w:rsid w:val="007B7C80"/>
    <w:rsid w:val="007E5B00"/>
    <w:rsid w:val="00807438"/>
    <w:rsid w:val="00807F25"/>
    <w:rsid w:val="0082074E"/>
    <w:rsid w:val="00844BBB"/>
    <w:rsid w:val="008670E9"/>
    <w:rsid w:val="00881744"/>
    <w:rsid w:val="00892177"/>
    <w:rsid w:val="00915EF7"/>
    <w:rsid w:val="00922EB5"/>
    <w:rsid w:val="00946C8E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64E2"/>
    <w:rsid w:val="00B6714F"/>
    <w:rsid w:val="00B81191"/>
    <w:rsid w:val="00B85196"/>
    <w:rsid w:val="00BB6F31"/>
    <w:rsid w:val="00BD3374"/>
    <w:rsid w:val="00BE4BD0"/>
    <w:rsid w:val="00BF2BFE"/>
    <w:rsid w:val="00C30D27"/>
    <w:rsid w:val="00C4057E"/>
    <w:rsid w:val="00C43BBD"/>
    <w:rsid w:val="00C506C4"/>
    <w:rsid w:val="00C644A2"/>
    <w:rsid w:val="00C67016"/>
    <w:rsid w:val="00C87F37"/>
    <w:rsid w:val="00C94DDF"/>
    <w:rsid w:val="00CB28A4"/>
    <w:rsid w:val="00CB6E74"/>
    <w:rsid w:val="00CE061C"/>
    <w:rsid w:val="00CF0858"/>
    <w:rsid w:val="00D14239"/>
    <w:rsid w:val="00D225E5"/>
    <w:rsid w:val="00D25D10"/>
    <w:rsid w:val="00D30E80"/>
    <w:rsid w:val="00D72541"/>
    <w:rsid w:val="00D952E4"/>
    <w:rsid w:val="00DB3328"/>
    <w:rsid w:val="00DE4164"/>
    <w:rsid w:val="00DE5B04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36FD4"/>
    <w:rsid w:val="00F62885"/>
    <w:rsid w:val="00F82A80"/>
    <w:rsid w:val="00FA3DB0"/>
    <w:rsid w:val="00FB4B30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lson6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bb1@slu.ed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richar8@slu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moline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C26E22C0FBCE49A4A78466A71070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E1C-0F9A-4ED6-B904-E6F965AEEF3E}"/>
      </w:docPartPr>
      <w:docPartBody>
        <w:p w:rsidR="007F7754" w:rsidRDefault="007F7754" w:rsidP="007F7754">
          <w:pPr>
            <w:pStyle w:val="C26E22C0FBCE49A4A78466A710702FFE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B3B17B0866A540FDB99A0CF7B744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83BC-4CFC-44D7-B938-DBA3F7DE78D6}"/>
      </w:docPartPr>
      <w:docPartBody>
        <w:p w:rsidR="007F7754" w:rsidRDefault="007F7754" w:rsidP="007F7754">
          <w:pPr>
            <w:pStyle w:val="B3B17B0866A540FDB99A0CF7B744D5D9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9CE0C1685E0842BD9D0E6C58A49B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9F45-1007-4D18-A19E-F8FC9EBF413B}"/>
      </w:docPartPr>
      <w:docPartBody>
        <w:p w:rsidR="00000000" w:rsidRDefault="003D5F3B" w:rsidP="003D5F3B">
          <w:pPr>
            <w:pStyle w:val="9CE0C1685E0842BD9D0E6C58A49B5E28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B1CFF9EA4907437084D4F8559AE8A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191B1-D038-45F3-916E-BE42690CEA74}"/>
      </w:docPartPr>
      <w:docPartBody>
        <w:p w:rsidR="00000000" w:rsidRDefault="003D5F3B" w:rsidP="003D5F3B">
          <w:pPr>
            <w:pStyle w:val="B1CFF9EA4907437084D4F8559AE8AD8F"/>
          </w:pPr>
          <w:r w:rsidRPr="00E5256E">
            <w:t>Pick Date</w:t>
          </w:r>
        </w:p>
      </w:docPartBody>
    </w:docPart>
    <w:docPart>
      <w:docPartPr>
        <w:name w:val="1A870A0D3CD6468CAA60C5D7CCDFC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E457-66E5-4652-B1CE-51A747F2E734}"/>
      </w:docPartPr>
      <w:docPartBody>
        <w:p w:rsidR="00000000" w:rsidRDefault="003D5F3B" w:rsidP="003D5F3B">
          <w:pPr>
            <w:pStyle w:val="1A870A0D3CD6468CAA60C5D7CCDFCA52"/>
          </w:pPr>
          <w:r w:rsidRPr="00E5256E">
            <w:rPr>
              <w:rStyle w:val="PlaceholderText"/>
            </w:rPr>
            <w:t>Percentage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4"/>
    <w:rsid w:val="003D5F3B"/>
    <w:rsid w:val="005B2B83"/>
    <w:rsid w:val="007E7B15"/>
    <w:rsid w:val="007F7754"/>
    <w:rsid w:val="00815C0D"/>
    <w:rsid w:val="00912768"/>
    <w:rsid w:val="00991C73"/>
    <w:rsid w:val="00C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E2629B7B8AC94C9CA4C8969825A460C6">
    <w:name w:val="E2629B7B8AC94C9CA4C8969825A460C6"/>
    <w:rsid w:val="003D5F3B"/>
  </w:style>
  <w:style w:type="paragraph" w:customStyle="1" w:styleId="A154C2AF92F34DCF8B0DC029EBF2B6D7">
    <w:name w:val="A154C2AF92F34DCF8B0DC029EBF2B6D7"/>
    <w:rsid w:val="003D5F3B"/>
  </w:style>
  <w:style w:type="paragraph" w:customStyle="1" w:styleId="B1CFF9EA4907437084D4F8559AE8AD8F">
    <w:name w:val="B1CFF9EA4907437084D4F8559AE8AD8F"/>
    <w:rsid w:val="003D5F3B"/>
  </w:style>
  <w:style w:type="paragraph" w:customStyle="1" w:styleId="1A870A0D3CD6468CAA60C5D7CCDFCA52">
    <w:name w:val="1A870A0D3CD6468CAA60C5D7CCDFCA52"/>
    <w:rsid w:val="003D5F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E2629B7B8AC94C9CA4C8969825A460C6">
    <w:name w:val="E2629B7B8AC94C9CA4C8969825A460C6"/>
    <w:rsid w:val="003D5F3B"/>
  </w:style>
  <w:style w:type="paragraph" w:customStyle="1" w:styleId="A154C2AF92F34DCF8B0DC029EBF2B6D7">
    <w:name w:val="A154C2AF92F34DCF8B0DC029EBF2B6D7"/>
    <w:rsid w:val="003D5F3B"/>
  </w:style>
  <w:style w:type="paragraph" w:customStyle="1" w:styleId="B1CFF9EA4907437084D4F8559AE8AD8F">
    <w:name w:val="B1CFF9EA4907437084D4F8559AE8AD8F"/>
    <w:rsid w:val="003D5F3B"/>
  </w:style>
  <w:style w:type="paragraph" w:customStyle="1" w:styleId="1A870A0D3CD6468CAA60C5D7CCDFCA52">
    <w:name w:val="1A870A0D3CD6468CAA60C5D7CCDFCA52"/>
    <w:rsid w:val="003D5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0D6A-79CA-4625-88F8-24CE60AF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1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2</cp:revision>
  <cp:lastPrinted>2013-08-31T21:16:00Z</cp:lastPrinted>
  <dcterms:created xsi:type="dcterms:W3CDTF">2013-10-07T22:17:00Z</dcterms:created>
  <dcterms:modified xsi:type="dcterms:W3CDTF">2013-10-07T22:17:00Z</dcterms:modified>
</cp:coreProperties>
</file>