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728"/>
        <w:gridCol w:w="2394"/>
        <w:gridCol w:w="1476"/>
        <w:gridCol w:w="1026"/>
        <w:gridCol w:w="2934"/>
      </w:tblGrid>
      <w:tr w:rsidR="00EF4A0A" w:rsidTr="004C5378">
        <w:tc>
          <w:tcPr>
            <w:tcW w:w="1728" w:type="dxa"/>
            <w:tcBorders>
              <w:top w:val="single" w:sz="24" w:space="0" w:color="auto"/>
              <w:left w:val="nil"/>
              <w:bottom w:val="single" w:sz="4" w:space="0" w:color="auto"/>
              <w:right w:val="nil"/>
            </w:tcBorders>
          </w:tcPr>
          <w:p w:rsidR="00EF4A0A" w:rsidRPr="00EF4A0A" w:rsidRDefault="00EF4A0A" w:rsidP="00EF4A0A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F4A0A">
              <w:rPr>
                <w:rFonts w:ascii="Times New Roman" w:hAnsi="Times New Roman" w:cs="Times New Roman"/>
                <w:b w:val="0"/>
                <w:sz w:val="24"/>
                <w:szCs w:val="24"/>
              </w:rPr>
              <w:t>Meeting Date</w:t>
            </w:r>
          </w:p>
        </w:tc>
        <w:tc>
          <w:tcPr>
            <w:tcW w:w="2394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Times New Roman" w:hAnsi="Times New Roman" w:cs="Times New Roman"/>
                <w:b w:val="0"/>
                <w:sz w:val="24"/>
                <w:szCs w:val="24"/>
              </w:rPr>
              <w:id w:val="178790516"/>
              <w:placeholder>
                <w:docPart w:val="89531E35B14541B8B2709FD30F139A4B"/>
              </w:placeholder>
              <w:date w:fullDate="2014-04-01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:rsidR="00EF4A0A" w:rsidRDefault="00D920DD" w:rsidP="00EF4A0A">
                <w:pPr>
                  <w:pStyle w:val="Title"/>
                  <w:p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between w:val="none" w:sz="0" w:space="0" w:color="auto"/>
                    <w:bar w:val="none" w:sz="0" w:color="auto"/>
                  </w:pBdr>
                  <w:spacing w:after="120"/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4/1/2014</w:t>
                </w:r>
              </w:p>
            </w:sdtContent>
          </w:sdt>
          <w:p w:rsidR="00EF4A0A" w:rsidRPr="00EF4A0A" w:rsidRDefault="00EF4A0A" w:rsidP="00EF4A0A">
            <w:pPr>
              <w:pStyle w:val="Body"/>
            </w:pPr>
          </w:p>
        </w:tc>
        <w:tc>
          <w:tcPr>
            <w:tcW w:w="2502" w:type="dxa"/>
            <w:gridSpan w:val="2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F4A0A" w:rsidRPr="00EF4A0A" w:rsidRDefault="00EF4A0A" w:rsidP="00EF4A0A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934" w:type="dxa"/>
            <w:tcBorders>
              <w:top w:val="single" w:sz="24" w:space="0" w:color="auto"/>
              <w:left w:val="nil"/>
              <w:bottom w:val="single" w:sz="4" w:space="0" w:color="auto"/>
            </w:tcBorders>
          </w:tcPr>
          <w:p w:rsidR="00EF4A0A" w:rsidRPr="00EF4A0A" w:rsidRDefault="00EF4A0A" w:rsidP="00EF4A0A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C5378" w:rsidTr="004C5378">
        <w:tc>
          <w:tcPr>
            <w:tcW w:w="1728" w:type="dxa"/>
            <w:tcBorders>
              <w:left w:val="nil"/>
              <w:bottom w:val="single" w:sz="4" w:space="0" w:color="auto"/>
              <w:right w:val="nil"/>
            </w:tcBorders>
          </w:tcPr>
          <w:p w:rsidR="00EF4A0A" w:rsidRPr="00EF4A0A" w:rsidRDefault="00EF4A0A" w:rsidP="00EF4A0A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Meeting Place</w:t>
            </w:r>
          </w:p>
        </w:tc>
        <w:sdt>
          <w:sdtPr>
            <w:rPr>
              <w:rFonts w:ascii="Times New Roman" w:hAnsi="Times New Roman" w:cs="Times New Roman"/>
              <w:b w:val="0"/>
              <w:sz w:val="24"/>
              <w:szCs w:val="24"/>
            </w:rPr>
            <w:id w:val="178790520"/>
            <w:placeholder>
              <w:docPart w:val="705CC514B79B4CA382A7EA2A5C9E5374"/>
            </w:placeholder>
            <w:text/>
          </w:sdtPr>
          <w:sdtContent>
            <w:tc>
              <w:tcPr>
                <w:tcW w:w="2394" w:type="dxa"/>
                <w:tcBorders>
                  <w:left w:val="nil"/>
                  <w:bottom w:val="single" w:sz="4" w:space="0" w:color="auto"/>
                </w:tcBorders>
              </w:tcPr>
              <w:p w:rsidR="00EF4A0A" w:rsidRPr="00EF4A0A" w:rsidRDefault="00D920DD" w:rsidP="00D920DD">
                <w:pPr>
                  <w:pStyle w:val="Title"/>
                  <w:p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between w:val="none" w:sz="0" w:space="0" w:color="auto"/>
                    <w:bar w:val="none" w:sz="0" w:color="auto"/>
                  </w:pBdr>
                  <w:spacing w:after="120"/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SSRL</w:t>
                </w:r>
              </w:p>
            </w:tc>
          </w:sdtContent>
        </w:sdt>
        <w:tc>
          <w:tcPr>
            <w:tcW w:w="1476" w:type="dxa"/>
            <w:tcBorders>
              <w:bottom w:val="single" w:sz="4" w:space="0" w:color="auto"/>
              <w:right w:val="nil"/>
            </w:tcBorders>
          </w:tcPr>
          <w:p w:rsidR="00EF4A0A" w:rsidRPr="00EF4A0A" w:rsidRDefault="00EF4A0A" w:rsidP="00EF4A0A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Leader</w:t>
            </w:r>
          </w:p>
        </w:tc>
        <w:tc>
          <w:tcPr>
            <w:tcW w:w="3960" w:type="dxa"/>
            <w:gridSpan w:val="2"/>
            <w:tcBorders>
              <w:left w:val="nil"/>
              <w:bottom w:val="single" w:sz="4" w:space="0" w:color="auto"/>
            </w:tcBorders>
          </w:tcPr>
          <w:p w:rsidR="00EF4A0A" w:rsidRDefault="00D66E60" w:rsidP="00EF4A0A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 w:val="0"/>
                  <w:sz w:val="24"/>
                  <w:szCs w:val="24"/>
                </w:rPr>
                <w:id w:val="178790527"/>
                <w:placeholder>
                  <w:docPart w:val="A4550F5B45BB4DE19B66622EF4E9507A"/>
                </w:placeholder>
                <w:text/>
              </w:sdtPr>
              <w:sdtContent>
                <w:r w:rsidR="00D920DD"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Tom Moline</w:t>
                </w:r>
              </w:sdtContent>
            </w:sdt>
          </w:p>
          <w:p w:rsidR="00EF4A0A" w:rsidRPr="00EF4A0A" w:rsidRDefault="00EF4A0A" w:rsidP="00EF4A0A">
            <w:pPr>
              <w:pStyle w:val="Body"/>
              <w:spacing w:after="120"/>
            </w:pPr>
          </w:p>
        </w:tc>
      </w:tr>
      <w:tr w:rsidR="004C5378" w:rsidTr="004C5378">
        <w:tc>
          <w:tcPr>
            <w:tcW w:w="1728" w:type="dxa"/>
            <w:tcBorders>
              <w:left w:val="nil"/>
              <w:right w:val="nil"/>
            </w:tcBorders>
          </w:tcPr>
          <w:p w:rsidR="00EF4A0A" w:rsidRPr="00EF4A0A" w:rsidRDefault="00EF4A0A" w:rsidP="00EF4A0A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Minutes Date</w:t>
            </w:r>
          </w:p>
        </w:tc>
        <w:tc>
          <w:tcPr>
            <w:tcW w:w="2394" w:type="dxa"/>
            <w:tcBorders>
              <w:left w:val="nil"/>
            </w:tcBorders>
          </w:tcPr>
          <w:sdt>
            <w:sdtPr>
              <w:rPr>
                <w:rFonts w:ascii="Times New Roman" w:hAnsi="Times New Roman" w:cs="Times New Roman"/>
                <w:b w:val="0"/>
                <w:sz w:val="24"/>
                <w:szCs w:val="24"/>
              </w:rPr>
              <w:id w:val="178790524"/>
              <w:placeholder>
                <w:docPart w:val="788C818943DC48BF86DFE2A991B05570"/>
              </w:placeholder>
              <w:date w:fullDate="2014-04-01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:rsidR="00EF4A0A" w:rsidRPr="00EF4A0A" w:rsidRDefault="00D920DD" w:rsidP="00EF4A0A">
                <w:pPr>
                  <w:pStyle w:val="Title"/>
                  <w:p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between w:val="none" w:sz="0" w:space="0" w:color="auto"/>
                    <w:bar w:val="none" w:sz="0" w:color="auto"/>
                  </w:pBdr>
                  <w:spacing w:after="120"/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4/1/2014</w:t>
                </w:r>
              </w:p>
            </w:sdtContent>
          </w:sdt>
        </w:tc>
        <w:tc>
          <w:tcPr>
            <w:tcW w:w="1476" w:type="dxa"/>
            <w:tcBorders>
              <w:right w:val="nil"/>
            </w:tcBorders>
          </w:tcPr>
          <w:p w:rsidR="00EF4A0A" w:rsidRPr="00EF4A0A" w:rsidRDefault="00EF4A0A" w:rsidP="00EF4A0A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Participants</w:t>
            </w:r>
          </w:p>
        </w:tc>
        <w:sdt>
          <w:sdtPr>
            <w:rPr>
              <w:rFonts w:ascii="Times New Roman" w:hAnsi="Times New Roman" w:cs="Times New Roman"/>
              <w:b w:val="0"/>
              <w:sz w:val="24"/>
              <w:szCs w:val="24"/>
            </w:rPr>
            <w:id w:val="178790531"/>
            <w:placeholder>
              <w:docPart w:val="98B14B3DE63147A0AF41BD62D6331CDD"/>
            </w:placeholder>
            <w:text/>
          </w:sdtPr>
          <w:sdtContent>
            <w:tc>
              <w:tcPr>
                <w:tcW w:w="3960" w:type="dxa"/>
                <w:gridSpan w:val="2"/>
                <w:tcBorders>
                  <w:left w:val="nil"/>
                </w:tcBorders>
              </w:tcPr>
              <w:p w:rsidR="00EF4A0A" w:rsidRPr="00EF4A0A" w:rsidRDefault="00D920DD" w:rsidP="00D920DD">
                <w:pPr>
                  <w:pStyle w:val="Title"/>
                  <w:p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between w:val="none" w:sz="0" w:space="0" w:color="auto"/>
                    <w:bar w:val="none" w:sz="0" w:color="auto"/>
                  </w:pBdr>
                  <w:spacing w:after="120"/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 xml:space="preserve">Nate Richard, Nick </w:t>
                </w:r>
                <w:proofErr w:type="spellStart"/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Mercadante</w:t>
                </w:r>
                <w:proofErr w:type="spellEnd"/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 xml:space="preserve">, Max </w:t>
                </w:r>
                <w:proofErr w:type="spellStart"/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Polley</w:t>
                </w:r>
                <w:proofErr w:type="spellEnd"/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 xml:space="preserve">, Kate Clements, </w:t>
                </w:r>
                <w:proofErr w:type="spellStart"/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Denana</w:t>
                </w:r>
                <w:proofErr w:type="spellEnd"/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Vehab</w:t>
                </w:r>
                <w:proofErr w:type="spellEnd"/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 xml:space="preserve">, Tyler Olson, Casey Smith, Chris Berry, Nathan </w:t>
                </w:r>
                <w:proofErr w:type="spellStart"/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Bossart</w:t>
                </w:r>
                <w:proofErr w:type="spellEnd"/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 xml:space="preserve">, Joseph Mayer, Richard Henry, Manu, Dr. </w:t>
                </w:r>
                <w:proofErr w:type="spellStart"/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Swartwout</w:t>
                </w:r>
                <w:proofErr w:type="spellEnd"/>
              </w:p>
            </w:tc>
          </w:sdtContent>
        </w:sdt>
      </w:tr>
    </w:tbl>
    <w:p w:rsidR="00EF4A0A" w:rsidRPr="00EF4A0A" w:rsidRDefault="00EF4A0A" w:rsidP="00EF4A0A">
      <w:pPr>
        <w:pStyle w:val="Subtitle"/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614"/>
        <w:gridCol w:w="2652"/>
        <w:gridCol w:w="1310"/>
      </w:tblGrid>
      <w:tr w:rsidR="004C5378" w:rsidTr="008757ED">
        <w:trPr>
          <w:tblHeader/>
        </w:trPr>
        <w:tc>
          <w:tcPr>
            <w:tcW w:w="5614" w:type="dxa"/>
            <w:tcBorders>
              <w:top w:val="single" w:sz="24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4C5378" w:rsidRDefault="004C5378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65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C5378" w:rsidRDefault="004C5378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131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C5378" w:rsidRDefault="004C5378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Due Date</w:t>
            </w:r>
          </w:p>
        </w:tc>
      </w:tr>
      <w:tr w:rsidR="004C5378" w:rsidTr="008757ED">
        <w:tc>
          <w:tcPr>
            <w:tcW w:w="5614" w:type="dxa"/>
            <w:tcBorders>
              <w:top w:val="single" w:sz="2" w:space="0" w:color="auto"/>
              <w:left w:val="nil"/>
              <w:bottom w:val="nil"/>
            </w:tcBorders>
          </w:tcPr>
          <w:sdt>
            <w:sdtPr>
              <w:rPr>
                <w:rFonts w:ascii="Times New Roman" w:hAnsi="Times New Roman" w:cs="Times New Roman"/>
                <w:b/>
              </w:rPr>
              <w:id w:val="178790509"/>
              <w:placeholder>
                <w:docPart w:val="45254894BDDC4B9BA5A25E73D6A46D4D"/>
              </w:placeholder>
              <w:text/>
            </w:sdtPr>
            <w:sdtContent>
              <w:p w:rsidR="008E0A37" w:rsidRDefault="00D920DD" w:rsidP="00EF4A0A">
                <w:pPr>
                  <w:pStyle w:val="Body"/>
                  <w:p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between w:val="none" w:sz="0" w:space="0" w:color="auto"/>
                    <w:bar w:val="none" w:sz="0" w:color="auto"/>
                  </w:pBdr>
                  <w:spacing w:after="120"/>
                  <w:rPr>
                    <w:rFonts w:ascii="Times New Roman" w:hAnsi="Times New Roman" w:cs="Times New Roman"/>
                    <w:b/>
                  </w:rPr>
                </w:pPr>
                <w:r>
                  <w:rPr>
                    <w:rFonts w:ascii="Times New Roman" w:hAnsi="Times New Roman" w:cs="Times New Roman"/>
                    <w:b/>
                  </w:rPr>
                  <w:t>RVM Update: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color w:val="auto"/>
              </w:rPr>
              <w:id w:val="178790513"/>
              <w:placeholder>
                <w:docPart w:val="9E2AD77C3C7F4F0A8C325F96A4FC5A9C"/>
              </w:placeholder>
              <w:text/>
            </w:sdtPr>
            <w:sdtContent>
              <w:p w:rsidR="004C5378" w:rsidRDefault="00D920DD" w:rsidP="00EF4A0A">
                <w:pPr>
                  <w:pStyle w:val="Body"/>
                  <w:p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between w:val="none" w:sz="0" w:space="0" w:color="auto"/>
                    <w:bar w:val="none" w:sz="0" w:color="auto"/>
                  </w:pBdr>
                  <w:spacing w:after="120"/>
                  <w:rPr>
                    <w:rFonts w:ascii="Times New Roman" w:hAnsi="Times New Roman" w:cs="Times New Roman"/>
                    <w:color w:val="auto"/>
                  </w:rPr>
                </w:pPr>
                <w:r>
                  <w:rPr>
                    <w:rFonts w:ascii="Times New Roman" w:hAnsi="Times New Roman" w:cs="Times New Roman"/>
                    <w:color w:val="auto"/>
                  </w:rPr>
                  <w:t xml:space="preserve">We are in the process of updating the RVM, based on Dr. </w:t>
                </w:r>
                <w:proofErr w:type="spellStart"/>
                <w:r>
                  <w:rPr>
                    <w:rFonts w:ascii="Times New Roman" w:hAnsi="Times New Roman" w:cs="Times New Roman"/>
                    <w:color w:val="auto"/>
                  </w:rPr>
                  <w:t>Swartwout’s</w:t>
                </w:r>
                <w:proofErr w:type="spellEnd"/>
                <w:r>
                  <w:rPr>
                    <w:rFonts w:ascii="Times New Roman" w:hAnsi="Times New Roman" w:cs="Times New Roman"/>
                    <w:color w:val="auto"/>
                  </w:rPr>
                  <w:t xml:space="preserve"> input.</w:t>
                </w:r>
              </w:p>
            </w:sdtContent>
          </w:sdt>
          <w:p w:rsidR="00D920DD" w:rsidRDefault="00D920DD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Developing more concrete values for some of the more vague requirements (Launch Vehicle Separation, Conjoinment, etc).</w:t>
            </w:r>
          </w:p>
          <w:p w:rsidR="00D920DD" w:rsidRDefault="00D920DD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Will have an updated version sent out by the end of the day.</w:t>
            </w:r>
          </w:p>
          <w:p w:rsidR="001C68A8" w:rsidRDefault="001C68A8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Boeing Questions:</w:t>
            </w:r>
          </w:p>
          <w:p w:rsidR="001C68A8" w:rsidRDefault="001C68A8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All questions need to go through Tom Moline, Nate Richard, or Dr.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Swartwout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>.</w:t>
            </w:r>
          </w:p>
          <w:p w:rsidR="001C68A8" w:rsidRDefault="001C68A8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So, if anyone has any questions, forward them to each of the above.</w:t>
            </w:r>
          </w:p>
          <w:p w:rsidR="0012152C" w:rsidRDefault="0012152C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Purchases:</w:t>
            </w:r>
          </w:p>
          <w:p w:rsidR="0012152C" w:rsidRDefault="0012152C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Senior design team has $500 available to spend, no questions asked.</w:t>
            </w:r>
          </w:p>
          <w:p w:rsidR="0012152C" w:rsidRPr="0012152C" w:rsidRDefault="0012152C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So, if we need to purchase something quickly, do it this way.</w:t>
            </w:r>
          </w:p>
          <w:p w:rsidR="00D920DD" w:rsidRDefault="00D920DD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COM:</w:t>
            </w:r>
          </w:p>
          <w:p w:rsidR="001C68A8" w:rsidRDefault="001C68A8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Looked at options for communication between primary and secondary spacecraft.</w:t>
            </w:r>
          </w:p>
          <w:p w:rsidR="001C68A8" w:rsidRDefault="001C68A8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Seems like a pseudo-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bluetooth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device can be used for this purpose.</w:t>
            </w:r>
          </w:p>
          <w:p w:rsidR="001C68A8" w:rsidRDefault="001C68A8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May need to add a separate system on primary spacecraft to accomplish this.</w:t>
            </w:r>
          </w:p>
          <w:p w:rsidR="001C68A8" w:rsidRDefault="001C68A8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MS: May be easier to yell at the secondary spacecraft at the ground, also have licensing issues.</w:t>
            </w:r>
          </w:p>
          <w:p w:rsidR="001C68A8" w:rsidRDefault="001C68A8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Need to perform a trade study between each option.</w:t>
            </w:r>
          </w:p>
          <w:p w:rsidR="0012152C" w:rsidRPr="0012152C" w:rsidRDefault="0012152C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Weekly meeting time: Monday at 4:00 PM</w:t>
            </w:r>
          </w:p>
          <w:p w:rsidR="00D920DD" w:rsidRDefault="00D920DD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ADC:</w:t>
            </w:r>
          </w:p>
          <w:p w:rsidR="00D920DD" w:rsidRDefault="0012152C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We have lots of different methods for nutation damping.</w:t>
            </w:r>
          </w:p>
          <w:p w:rsidR="0012152C" w:rsidRDefault="0012152C" w:rsidP="0012152C">
            <w:pPr>
              <w:pStyle w:val="Body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Damping fluids</w:t>
            </w:r>
          </w:p>
          <w:p w:rsidR="0012152C" w:rsidRDefault="0012152C" w:rsidP="0012152C">
            <w:pPr>
              <w:pStyle w:val="Body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Electromagnetic</w:t>
            </w:r>
          </w:p>
          <w:p w:rsidR="0012152C" w:rsidRDefault="0012152C" w:rsidP="0012152C">
            <w:pPr>
              <w:pStyle w:val="Body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Electromechanical</w:t>
            </w:r>
          </w:p>
          <w:p w:rsidR="0012152C" w:rsidRDefault="0012152C" w:rsidP="0012152C">
            <w:pPr>
              <w:pStyle w:val="Body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Etc</w:t>
            </w:r>
          </w:p>
          <w:p w:rsidR="0012152C" w:rsidRDefault="0012152C" w:rsidP="0012152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So, we can look into these options.</w:t>
            </w:r>
          </w:p>
          <w:p w:rsidR="0012152C" w:rsidRDefault="0012152C" w:rsidP="0012152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What is reasonable for detumbling rates and timeframe?</w:t>
            </w:r>
          </w:p>
          <w:p w:rsidR="0012152C" w:rsidRDefault="0012152C" w:rsidP="0012152C">
            <w:pPr>
              <w:pStyle w:val="Body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Responsibility is shared between separation and ADC system.</w:t>
            </w:r>
          </w:p>
          <w:p w:rsidR="0012152C" w:rsidRDefault="0012152C" w:rsidP="0012152C">
            <w:pPr>
              <w:pStyle w:val="Body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Usually handled based on an error budget.</w:t>
            </w:r>
          </w:p>
          <w:p w:rsidR="0012152C" w:rsidRDefault="0012152C" w:rsidP="0012152C">
            <w:pPr>
              <w:pStyle w:val="Body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Could say 1 Orbit for requirement.</w:t>
            </w:r>
          </w:p>
          <w:p w:rsidR="0012152C" w:rsidRDefault="0012152C" w:rsidP="0012152C">
            <w:pPr>
              <w:pStyle w:val="Body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Then do work based on that within each system.</w:t>
            </w:r>
          </w:p>
          <w:p w:rsidR="0012152C" w:rsidRDefault="0012152C" w:rsidP="0012152C">
            <w:pPr>
              <w:pStyle w:val="Body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Just need to set values at this point (big design driver).</w:t>
            </w:r>
          </w:p>
          <w:p w:rsidR="00891DA2" w:rsidRDefault="00891DA2" w:rsidP="0012152C">
            <w:pPr>
              <w:pStyle w:val="Body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Need to also decide on rotation axis.</w:t>
            </w:r>
          </w:p>
          <w:p w:rsidR="00891DA2" w:rsidRPr="0012152C" w:rsidRDefault="00891DA2" w:rsidP="0012152C">
            <w:pPr>
              <w:pStyle w:val="Body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Might be able to do this with a single reaction wheel.</w:t>
            </w:r>
          </w:p>
          <w:p w:rsidR="00D920DD" w:rsidRDefault="00D920DD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STR:</w:t>
            </w:r>
          </w:p>
          <w:p w:rsidR="00D920DD" w:rsidRDefault="00891DA2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Preliminary design on the secondary spacecraft design is done.</w:t>
            </w:r>
          </w:p>
          <w:p w:rsidR="00891DA2" w:rsidRDefault="00891DA2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Is capable of folding into and out of </w:t>
            </w:r>
            <w:proofErr w:type="gramStart"/>
            <w:r>
              <w:rPr>
                <w:rFonts w:ascii="Times New Roman" w:hAnsi="Times New Roman" w:cs="Times New Roman"/>
                <w:color w:val="auto"/>
              </w:rPr>
              <w:t>itself</w:t>
            </w:r>
            <w:proofErr w:type="gramEnd"/>
            <w:r>
              <w:rPr>
                <w:rFonts w:ascii="Times New Roman" w:hAnsi="Times New Roman" w:cs="Times New Roman"/>
                <w:color w:val="auto"/>
              </w:rPr>
              <w:t>.</w:t>
            </w:r>
          </w:p>
          <w:p w:rsidR="00891DA2" w:rsidRDefault="00891DA2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 lot easier to deal with than the CSK skeleton.</w:t>
            </w:r>
          </w:p>
          <w:p w:rsidR="0007054F" w:rsidRPr="00891DA2" w:rsidRDefault="0007054F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Going to have meeting on Thursdays at 5:30 PM</w:t>
            </w:r>
          </w:p>
          <w:p w:rsidR="00D920DD" w:rsidRDefault="00D920DD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BRT:</w:t>
            </w:r>
          </w:p>
          <w:p w:rsidR="00D920DD" w:rsidRDefault="00891DA2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Working on a separation mechanism between the secondary and primary spacecraft.</w:t>
            </w:r>
          </w:p>
          <w:p w:rsidR="00891DA2" w:rsidRDefault="00891DA2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Initial concept consists of a mating piece between each, with </w:t>
            </w:r>
            <w:proofErr w:type="gramStart"/>
            <w:r>
              <w:rPr>
                <w:rFonts w:ascii="Times New Roman" w:hAnsi="Times New Roman" w:cs="Times New Roman"/>
                <w:color w:val="auto"/>
              </w:rPr>
              <w:t>a  solenoid</w:t>
            </w:r>
            <w:proofErr w:type="gramEnd"/>
            <w:r>
              <w:rPr>
                <w:rFonts w:ascii="Times New Roman" w:hAnsi="Times New Roman" w:cs="Times New Roman"/>
                <w:color w:val="auto"/>
              </w:rPr>
              <w:t xml:space="preserve"> used for actual separation.</w:t>
            </w:r>
          </w:p>
          <w:p w:rsidR="00891DA2" w:rsidRDefault="00891DA2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Might use a spring to induce separation.</w:t>
            </w:r>
          </w:p>
          <w:p w:rsidR="00891DA2" w:rsidRDefault="00891DA2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TM: </w:t>
            </w:r>
            <w:r w:rsidR="00A24D2E">
              <w:rPr>
                <w:rFonts w:ascii="Times New Roman" w:hAnsi="Times New Roman" w:cs="Times New Roman"/>
                <w:color w:val="auto"/>
              </w:rPr>
              <w:t>need to account for the fact that the secondary spacecraft will be off during this time.</w:t>
            </w:r>
          </w:p>
          <w:p w:rsidR="00A24D2E" w:rsidRDefault="00A24D2E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MS: there are power connectors that exist to relay power from the primary spacecraft to the secondary spacecraft.</w:t>
            </w:r>
          </w:p>
          <w:p w:rsidR="00A24D2E" w:rsidRDefault="00A24D2E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This would also turn on the secondary spacecraft as well.</w:t>
            </w:r>
          </w:p>
          <w:p w:rsidR="00A24D2E" w:rsidRDefault="00A24D2E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Need to talk to Boeing about how to deal with mating the spacecraft next to each other over a whole side. </w:t>
            </w:r>
          </w:p>
          <w:p w:rsidR="00A24D2E" w:rsidRDefault="00A24D2E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Also need constraints on positioning.</w:t>
            </w:r>
          </w:p>
          <w:p w:rsidR="0007054F" w:rsidRPr="00891DA2" w:rsidRDefault="0007054F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Meeting time is 5:30 PM on Mondays.</w:t>
            </w:r>
          </w:p>
          <w:p w:rsidR="00D920DD" w:rsidRDefault="00D920DD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PRP:</w:t>
            </w:r>
          </w:p>
          <w:p w:rsidR="00A24D2E" w:rsidRDefault="00A24D2E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Had first meeting yesterday at 6:30 PM.</w:t>
            </w:r>
          </w:p>
          <w:p w:rsidR="00A24D2E" w:rsidRDefault="00A24D2E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Tried looking at Manu’s previous work, couldn’t get the files open.</w:t>
            </w:r>
          </w:p>
          <w:p w:rsidR="00A24D2E" w:rsidRDefault="00A24D2E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Going to limit the propulsion volume to 0.5 U</w:t>
            </w:r>
          </w:p>
          <w:p w:rsidR="00A24D2E" w:rsidRDefault="00A24D2E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Also imposing a 3W power limit.</w:t>
            </w:r>
          </w:p>
          <w:p w:rsidR="00A24D2E" w:rsidRDefault="00A24D2E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Also imposing a mass limit of 75% of payload mass.</w:t>
            </w:r>
          </w:p>
          <w:p w:rsidR="00A24D2E" w:rsidRDefault="00A24D2E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Need to ask Boeing a bunch of questions, like form factor, location, </w:t>
            </w:r>
            <w:r w:rsidR="008066F8">
              <w:rPr>
                <w:rFonts w:ascii="Times New Roman" w:hAnsi="Times New Roman" w:cs="Times New Roman"/>
                <w:color w:val="auto"/>
              </w:rPr>
              <w:t>etc.</w:t>
            </w:r>
          </w:p>
          <w:p w:rsidR="008066F8" w:rsidRDefault="008066F8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MS: Should just send a drawing to Boeing of what we would think that our attachment scheme would look like.</w:t>
            </w:r>
          </w:p>
          <w:p w:rsidR="008066F8" w:rsidRDefault="008066F8" w:rsidP="008066F8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 w:rsidRPr="008066F8">
              <w:rPr>
                <w:rFonts w:ascii="Times New Roman" w:hAnsi="Times New Roman" w:cs="Times New Roman"/>
                <w:b/>
                <w:i/>
                <w:color w:val="auto"/>
              </w:rPr>
              <w:t>Motivates</w:t>
            </w:r>
            <w:r>
              <w:rPr>
                <w:rFonts w:ascii="Times New Roman" w:hAnsi="Times New Roman" w:cs="Times New Roman"/>
                <w:color w:val="auto"/>
              </w:rPr>
              <w:t xml:space="preserve"> Boeing to answer questions.</w:t>
            </w:r>
          </w:p>
          <w:p w:rsidR="008066F8" w:rsidRPr="008066F8" w:rsidRDefault="008066F8" w:rsidP="008066F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Oak Ridge is offering free titanium printing for scientific purposes.</w:t>
            </w:r>
          </w:p>
          <w:p w:rsidR="008066F8" w:rsidRDefault="00A24D2E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PWR:</w:t>
            </w:r>
          </w:p>
          <w:p w:rsidR="00A24D2E" w:rsidRDefault="008066F8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Power meeting is scheduled for Thursday at 2:00 PM.</w:t>
            </w:r>
          </w:p>
          <w:p w:rsidR="008066F8" w:rsidRPr="008066F8" w:rsidRDefault="008066F8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Will have an updated budget by next Tuesday.</w:t>
            </w:r>
          </w:p>
          <w:p w:rsidR="00D920DD" w:rsidRPr="00D920DD" w:rsidRDefault="00D920DD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  <w:b/>
              </w:rPr>
            </w:pPr>
          </w:p>
          <w:p w:rsidR="008757ED" w:rsidRPr="008757ED" w:rsidRDefault="008757ED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2652" w:type="dxa"/>
            <w:tcBorders>
              <w:top w:val="single" w:sz="2" w:space="0" w:color="auto"/>
              <w:bottom w:val="nil"/>
            </w:tcBorders>
          </w:tcPr>
          <w:p w:rsidR="005016EB" w:rsidRPr="008757ED" w:rsidRDefault="005016EB" w:rsidP="00EF4A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Times New Roman" w:hAnsi="Times New Roman" w:cs="Times New Roman"/>
              </w:rPr>
            </w:pPr>
          </w:p>
          <w:p w:rsidR="005016EB" w:rsidRPr="008757ED" w:rsidRDefault="005016EB" w:rsidP="005016EB">
            <w:pPr>
              <w:rPr>
                <w:sz w:val="22"/>
                <w:szCs w:val="22"/>
              </w:rPr>
            </w:pPr>
          </w:p>
          <w:p w:rsidR="00D920DD" w:rsidRDefault="00D920DD" w:rsidP="008757ED">
            <w:pPr>
              <w:rPr>
                <w:b/>
                <w:sz w:val="22"/>
                <w:szCs w:val="22"/>
              </w:rPr>
            </w:pPr>
          </w:p>
          <w:p w:rsidR="001C68A8" w:rsidRDefault="00D920DD" w:rsidP="00D920D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Send out RVM update by the end of the day (</w:t>
            </w:r>
            <w:r w:rsidR="001C68A8">
              <w:rPr>
                <w:b/>
                <w:sz w:val="22"/>
                <w:szCs w:val="22"/>
              </w:rPr>
              <w:t>TM</w:t>
            </w:r>
            <w:r>
              <w:rPr>
                <w:b/>
                <w:sz w:val="22"/>
                <w:szCs w:val="22"/>
              </w:rPr>
              <w:t>)</w:t>
            </w:r>
          </w:p>
          <w:p w:rsidR="001C68A8" w:rsidRPr="001C68A8" w:rsidRDefault="001C68A8" w:rsidP="001C68A8">
            <w:pPr>
              <w:rPr>
                <w:sz w:val="22"/>
                <w:szCs w:val="22"/>
              </w:rPr>
            </w:pPr>
          </w:p>
          <w:p w:rsidR="001C68A8" w:rsidRPr="001C68A8" w:rsidRDefault="001C68A8" w:rsidP="001C68A8">
            <w:pPr>
              <w:rPr>
                <w:sz w:val="22"/>
                <w:szCs w:val="22"/>
              </w:rPr>
            </w:pPr>
          </w:p>
          <w:p w:rsidR="001C68A8" w:rsidRPr="001C68A8" w:rsidRDefault="001C68A8" w:rsidP="001C68A8">
            <w:pPr>
              <w:rPr>
                <w:sz w:val="22"/>
                <w:szCs w:val="22"/>
              </w:rPr>
            </w:pPr>
          </w:p>
          <w:p w:rsidR="001C68A8" w:rsidRPr="001C68A8" w:rsidRDefault="001C68A8" w:rsidP="001C68A8">
            <w:pPr>
              <w:rPr>
                <w:sz w:val="22"/>
                <w:szCs w:val="22"/>
              </w:rPr>
            </w:pPr>
          </w:p>
          <w:p w:rsidR="001C68A8" w:rsidRPr="001C68A8" w:rsidRDefault="001C68A8" w:rsidP="001C68A8">
            <w:pPr>
              <w:rPr>
                <w:sz w:val="22"/>
                <w:szCs w:val="22"/>
              </w:rPr>
            </w:pPr>
          </w:p>
          <w:p w:rsidR="001C68A8" w:rsidRPr="001C68A8" w:rsidRDefault="001C68A8" w:rsidP="001C68A8">
            <w:pPr>
              <w:rPr>
                <w:sz w:val="22"/>
                <w:szCs w:val="22"/>
              </w:rPr>
            </w:pPr>
          </w:p>
          <w:p w:rsidR="001C68A8" w:rsidRPr="001C68A8" w:rsidRDefault="001C68A8" w:rsidP="001C68A8">
            <w:pPr>
              <w:rPr>
                <w:sz w:val="22"/>
                <w:szCs w:val="22"/>
              </w:rPr>
            </w:pPr>
          </w:p>
          <w:p w:rsidR="001C68A8" w:rsidRPr="001C68A8" w:rsidRDefault="001C68A8" w:rsidP="001C68A8">
            <w:pPr>
              <w:rPr>
                <w:sz w:val="22"/>
                <w:szCs w:val="22"/>
              </w:rPr>
            </w:pPr>
          </w:p>
          <w:p w:rsidR="001C68A8" w:rsidRPr="001C68A8" w:rsidRDefault="001C68A8" w:rsidP="001C68A8">
            <w:pPr>
              <w:rPr>
                <w:sz w:val="22"/>
                <w:szCs w:val="22"/>
              </w:rPr>
            </w:pPr>
          </w:p>
          <w:p w:rsidR="001C68A8" w:rsidRDefault="001C68A8" w:rsidP="001C68A8">
            <w:pPr>
              <w:rPr>
                <w:sz w:val="22"/>
                <w:szCs w:val="22"/>
              </w:rPr>
            </w:pPr>
          </w:p>
          <w:p w:rsidR="0012152C" w:rsidRDefault="0012152C" w:rsidP="001C68A8">
            <w:pPr>
              <w:rPr>
                <w:sz w:val="22"/>
                <w:szCs w:val="22"/>
              </w:rPr>
            </w:pPr>
          </w:p>
          <w:p w:rsidR="0012152C" w:rsidRDefault="0012152C" w:rsidP="001C68A8">
            <w:pPr>
              <w:rPr>
                <w:sz w:val="22"/>
                <w:szCs w:val="22"/>
              </w:rPr>
            </w:pPr>
          </w:p>
          <w:p w:rsidR="0012152C" w:rsidRDefault="0012152C" w:rsidP="001C68A8">
            <w:pPr>
              <w:rPr>
                <w:sz w:val="22"/>
                <w:szCs w:val="22"/>
              </w:rPr>
            </w:pPr>
          </w:p>
          <w:p w:rsidR="0012152C" w:rsidRDefault="0012152C" w:rsidP="001C68A8">
            <w:pPr>
              <w:rPr>
                <w:sz w:val="22"/>
                <w:szCs w:val="22"/>
              </w:rPr>
            </w:pPr>
          </w:p>
          <w:p w:rsidR="0012152C" w:rsidRPr="001C68A8" w:rsidRDefault="0012152C" w:rsidP="001C68A8">
            <w:pPr>
              <w:rPr>
                <w:sz w:val="22"/>
                <w:szCs w:val="22"/>
              </w:rPr>
            </w:pPr>
          </w:p>
          <w:p w:rsidR="001C68A8" w:rsidRPr="001C68A8" w:rsidRDefault="001C68A8" w:rsidP="001C68A8">
            <w:pPr>
              <w:rPr>
                <w:sz w:val="22"/>
                <w:szCs w:val="22"/>
              </w:rPr>
            </w:pPr>
          </w:p>
          <w:p w:rsidR="001C68A8" w:rsidRPr="001C68A8" w:rsidRDefault="001C68A8" w:rsidP="001C68A8">
            <w:pPr>
              <w:rPr>
                <w:sz w:val="22"/>
                <w:szCs w:val="22"/>
              </w:rPr>
            </w:pPr>
          </w:p>
          <w:p w:rsidR="008064FD" w:rsidRDefault="001C68A8" w:rsidP="001C68A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Perform initial trade study between each option (MP)</w:t>
            </w:r>
          </w:p>
          <w:p w:rsidR="00A24D2E" w:rsidRDefault="00A24D2E" w:rsidP="001C68A8">
            <w:pPr>
              <w:rPr>
                <w:b/>
                <w:sz w:val="22"/>
                <w:szCs w:val="22"/>
              </w:rPr>
            </w:pPr>
          </w:p>
          <w:p w:rsidR="00A24D2E" w:rsidRDefault="00A24D2E" w:rsidP="001C68A8">
            <w:pPr>
              <w:rPr>
                <w:b/>
                <w:sz w:val="22"/>
                <w:szCs w:val="22"/>
              </w:rPr>
            </w:pPr>
          </w:p>
          <w:p w:rsidR="00A24D2E" w:rsidRDefault="00A24D2E" w:rsidP="001C68A8">
            <w:pPr>
              <w:rPr>
                <w:b/>
                <w:sz w:val="22"/>
                <w:szCs w:val="22"/>
              </w:rPr>
            </w:pPr>
          </w:p>
          <w:p w:rsidR="00A24D2E" w:rsidRDefault="00A24D2E" w:rsidP="001C68A8">
            <w:pPr>
              <w:rPr>
                <w:b/>
                <w:sz w:val="22"/>
                <w:szCs w:val="22"/>
              </w:rPr>
            </w:pPr>
          </w:p>
          <w:p w:rsidR="00A24D2E" w:rsidRDefault="00A24D2E" w:rsidP="001C68A8">
            <w:pPr>
              <w:rPr>
                <w:b/>
                <w:sz w:val="22"/>
                <w:szCs w:val="22"/>
              </w:rPr>
            </w:pPr>
          </w:p>
          <w:p w:rsidR="00A24D2E" w:rsidRDefault="00A24D2E" w:rsidP="001C68A8">
            <w:pPr>
              <w:rPr>
                <w:b/>
                <w:sz w:val="22"/>
                <w:szCs w:val="22"/>
              </w:rPr>
            </w:pPr>
          </w:p>
          <w:p w:rsidR="00A24D2E" w:rsidRDefault="00A24D2E" w:rsidP="001C68A8">
            <w:pPr>
              <w:rPr>
                <w:b/>
                <w:sz w:val="22"/>
                <w:szCs w:val="22"/>
              </w:rPr>
            </w:pPr>
          </w:p>
          <w:p w:rsidR="00A24D2E" w:rsidRDefault="00A24D2E" w:rsidP="001C68A8">
            <w:pPr>
              <w:rPr>
                <w:b/>
                <w:sz w:val="22"/>
                <w:szCs w:val="22"/>
              </w:rPr>
            </w:pPr>
          </w:p>
          <w:p w:rsidR="00A24D2E" w:rsidRDefault="00A24D2E" w:rsidP="001C68A8">
            <w:pPr>
              <w:rPr>
                <w:b/>
                <w:sz w:val="22"/>
                <w:szCs w:val="22"/>
              </w:rPr>
            </w:pPr>
          </w:p>
          <w:p w:rsidR="00A24D2E" w:rsidRDefault="00A24D2E" w:rsidP="001C68A8">
            <w:pPr>
              <w:rPr>
                <w:b/>
                <w:sz w:val="22"/>
                <w:szCs w:val="22"/>
              </w:rPr>
            </w:pPr>
          </w:p>
          <w:p w:rsidR="00A24D2E" w:rsidRDefault="00A24D2E" w:rsidP="001C68A8">
            <w:pPr>
              <w:rPr>
                <w:b/>
                <w:sz w:val="22"/>
                <w:szCs w:val="22"/>
              </w:rPr>
            </w:pPr>
          </w:p>
          <w:p w:rsidR="00A24D2E" w:rsidRDefault="00A24D2E" w:rsidP="001C68A8">
            <w:pPr>
              <w:rPr>
                <w:b/>
                <w:sz w:val="22"/>
                <w:szCs w:val="22"/>
              </w:rPr>
            </w:pPr>
          </w:p>
          <w:p w:rsidR="00A24D2E" w:rsidRDefault="00A24D2E" w:rsidP="001C68A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Perform trade study into nutation dampening systems (KC)</w:t>
            </w:r>
          </w:p>
          <w:p w:rsidR="00A24D2E" w:rsidRDefault="00A24D2E" w:rsidP="001C68A8">
            <w:pPr>
              <w:rPr>
                <w:b/>
                <w:sz w:val="22"/>
                <w:szCs w:val="22"/>
              </w:rPr>
            </w:pPr>
          </w:p>
          <w:p w:rsidR="00A24D2E" w:rsidRDefault="00A24D2E" w:rsidP="00A24D2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Draft initial control system for z-axis position estimation (TM) </w:t>
            </w:r>
          </w:p>
          <w:p w:rsidR="008066F8" w:rsidRDefault="008066F8" w:rsidP="00A24D2E">
            <w:pPr>
              <w:rPr>
                <w:b/>
                <w:sz w:val="22"/>
                <w:szCs w:val="22"/>
              </w:rPr>
            </w:pPr>
          </w:p>
          <w:p w:rsidR="008066F8" w:rsidRDefault="008066F8" w:rsidP="00A24D2E">
            <w:pPr>
              <w:rPr>
                <w:b/>
                <w:sz w:val="22"/>
                <w:szCs w:val="22"/>
              </w:rPr>
            </w:pPr>
          </w:p>
          <w:p w:rsidR="008066F8" w:rsidRDefault="008066F8" w:rsidP="00A24D2E">
            <w:pPr>
              <w:rPr>
                <w:b/>
                <w:sz w:val="22"/>
                <w:szCs w:val="22"/>
              </w:rPr>
            </w:pPr>
          </w:p>
          <w:p w:rsidR="008066F8" w:rsidRDefault="008066F8" w:rsidP="00A24D2E">
            <w:pPr>
              <w:rPr>
                <w:b/>
                <w:sz w:val="22"/>
                <w:szCs w:val="22"/>
              </w:rPr>
            </w:pPr>
          </w:p>
          <w:p w:rsidR="008066F8" w:rsidRDefault="008066F8" w:rsidP="00A24D2E">
            <w:pPr>
              <w:rPr>
                <w:b/>
                <w:sz w:val="22"/>
                <w:szCs w:val="22"/>
              </w:rPr>
            </w:pPr>
          </w:p>
          <w:p w:rsidR="008066F8" w:rsidRDefault="008066F8" w:rsidP="00A24D2E">
            <w:pPr>
              <w:rPr>
                <w:b/>
                <w:sz w:val="22"/>
                <w:szCs w:val="22"/>
              </w:rPr>
            </w:pPr>
          </w:p>
          <w:p w:rsidR="008066F8" w:rsidRDefault="008066F8" w:rsidP="00A24D2E">
            <w:pPr>
              <w:rPr>
                <w:b/>
                <w:sz w:val="22"/>
                <w:szCs w:val="22"/>
              </w:rPr>
            </w:pPr>
          </w:p>
          <w:p w:rsidR="008066F8" w:rsidRDefault="008066F8" w:rsidP="00A24D2E">
            <w:pPr>
              <w:rPr>
                <w:b/>
                <w:sz w:val="22"/>
                <w:szCs w:val="22"/>
              </w:rPr>
            </w:pPr>
          </w:p>
          <w:p w:rsidR="008066F8" w:rsidRDefault="008066F8" w:rsidP="00A24D2E">
            <w:pPr>
              <w:rPr>
                <w:b/>
                <w:sz w:val="22"/>
                <w:szCs w:val="22"/>
              </w:rPr>
            </w:pPr>
          </w:p>
          <w:p w:rsidR="008066F8" w:rsidRDefault="008066F8" w:rsidP="00A24D2E">
            <w:pPr>
              <w:rPr>
                <w:b/>
                <w:sz w:val="22"/>
                <w:szCs w:val="22"/>
              </w:rPr>
            </w:pPr>
          </w:p>
          <w:p w:rsidR="008066F8" w:rsidRDefault="008066F8" w:rsidP="00A24D2E">
            <w:pPr>
              <w:rPr>
                <w:b/>
                <w:sz w:val="22"/>
                <w:szCs w:val="22"/>
              </w:rPr>
            </w:pPr>
          </w:p>
          <w:p w:rsidR="008066F8" w:rsidRDefault="008066F8" w:rsidP="00A24D2E">
            <w:pPr>
              <w:rPr>
                <w:b/>
                <w:sz w:val="22"/>
                <w:szCs w:val="22"/>
              </w:rPr>
            </w:pPr>
          </w:p>
          <w:p w:rsidR="008066F8" w:rsidRDefault="008066F8" w:rsidP="00A24D2E">
            <w:pPr>
              <w:rPr>
                <w:b/>
                <w:sz w:val="22"/>
                <w:szCs w:val="22"/>
              </w:rPr>
            </w:pPr>
          </w:p>
          <w:p w:rsidR="008066F8" w:rsidRDefault="008066F8" w:rsidP="00A24D2E">
            <w:pPr>
              <w:rPr>
                <w:b/>
                <w:sz w:val="22"/>
                <w:szCs w:val="22"/>
              </w:rPr>
            </w:pPr>
          </w:p>
          <w:p w:rsidR="008066F8" w:rsidRDefault="008066F8" w:rsidP="00A24D2E">
            <w:pPr>
              <w:rPr>
                <w:b/>
                <w:sz w:val="22"/>
                <w:szCs w:val="22"/>
              </w:rPr>
            </w:pPr>
          </w:p>
          <w:p w:rsidR="008066F8" w:rsidRDefault="008066F8" w:rsidP="00A24D2E">
            <w:pPr>
              <w:rPr>
                <w:b/>
                <w:sz w:val="22"/>
                <w:szCs w:val="22"/>
              </w:rPr>
            </w:pPr>
          </w:p>
          <w:p w:rsidR="008066F8" w:rsidRDefault="008066F8" w:rsidP="00A24D2E">
            <w:pPr>
              <w:rPr>
                <w:b/>
                <w:sz w:val="22"/>
                <w:szCs w:val="22"/>
              </w:rPr>
            </w:pPr>
          </w:p>
          <w:p w:rsidR="008066F8" w:rsidRDefault="008066F8" w:rsidP="00A24D2E">
            <w:pPr>
              <w:rPr>
                <w:b/>
                <w:sz w:val="22"/>
                <w:szCs w:val="22"/>
              </w:rPr>
            </w:pPr>
          </w:p>
          <w:p w:rsidR="008066F8" w:rsidRDefault="008066F8" w:rsidP="00A24D2E">
            <w:pPr>
              <w:rPr>
                <w:b/>
                <w:sz w:val="22"/>
                <w:szCs w:val="22"/>
              </w:rPr>
            </w:pPr>
          </w:p>
          <w:p w:rsidR="008066F8" w:rsidRPr="008066F8" w:rsidRDefault="008066F8" w:rsidP="00A24D2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Have an updated skeleton with </w:t>
            </w:r>
            <w:proofErr w:type="spellStart"/>
            <w:r>
              <w:rPr>
                <w:b/>
                <w:sz w:val="22"/>
                <w:szCs w:val="22"/>
              </w:rPr>
              <w:t>feedthroughs</w:t>
            </w:r>
            <w:proofErr w:type="spellEnd"/>
            <w:r>
              <w:rPr>
                <w:b/>
                <w:sz w:val="22"/>
                <w:szCs w:val="22"/>
              </w:rPr>
              <w:t xml:space="preserve"> and mounting for PCB’s (CB)</w:t>
            </w:r>
          </w:p>
          <w:p w:rsidR="008066F8" w:rsidRDefault="008066F8" w:rsidP="00A24D2E">
            <w:pPr>
              <w:rPr>
                <w:b/>
                <w:sz w:val="22"/>
                <w:szCs w:val="22"/>
              </w:rPr>
            </w:pPr>
          </w:p>
          <w:p w:rsidR="008066F8" w:rsidRDefault="008066F8" w:rsidP="00A24D2E">
            <w:pPr>
              <w:rPr>
                <w:b/>
                <w:sz w:val="22"/>
                <w:szCs w:val="22"/>
              </w:rPr>
            </w:pPr>
          </w:p>
          <w:p w:rsidR="008066F8" w:rsidRDefault="008066F8" w:rsidP="00A24D2E">
            <w:pPr>
              <w:rPr>
                <w:b/>
                <w:sz w:val="22"/>
                <w:szCs w:val="22"/>
              </w:rPr>
            </w:pPr>
          </w:p>
          <w:p w:rsidR="008066F8" w:rsidRDefault="008066F8" w:rsidP="00A24D2E">
            <w:pPr>
              <w:rPr>
                <w:b/>
                <w:sz w:val="22"/>
                <w:szCs w:val="22"/>
              </w:rPr>
            </w:pPr>
          </w:p>
          <w:p w:rsidR="008066F8" w:rsidRDefault="008066F8" w:rsidP="00A24D2E">
            <w:pPr>
              <w:rPr>
                <w:b/>
                <w:sz w:val="22"/>
                <w:szCs w:val="22"/>
              </w:rPr>
            </w:pPr>
          </w:p>
          <w:p w:rsidR="008066F8" w:rsidRDefault="008066F8" w:rsidP="00A24D2E">
            <w:pPr>
              <w:rPr>
                <w:b/>
                <w:sz w:val="22"/>
                <w:szCs w:val="22"/>
              </w:rPr>
            </w:pPr>
          </w:p>
          <w:p w:rsidR="008066F8" w:rsidRDefault="008066F8" w:rsidP="00A24D2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Have trade study conducted on various methods (DV)</w:t>
            </w:r>
          </w:p>
          <w:p w:rsidR="008066F8" w:rsidRDefault="008066F8" w:rsidP="00A24D2E">
            <w:pPr>
              <w:rPr>
                <w:b/>
                <w:sz w:val="22"/>
                <w:szCs w:val="22"/>
              </w:rPr>
            </w:pPr>
          </w:p>
          <w:p w:rsidR="008066F8" w:rsidRDefault="008066F8" w:rsidP="00A24D2E">
            <w:pPr>
              <w:rPr>
                <w:b/>
                <w:sz w:val="22"/>
                <w:szCs w:val="22"/>
              </w:rPr>
            </w:pPr>
          </w:p>
          <w:p w:rsidR="008066F8" w:rsidRDefault="008066F8" w:rsidP="00A24D2E">
            <w:pPr>
              <w:rPr>
                <w:b/>
                <w:sz w:val="22"/>
                <w:szCs w:val="22"/>
              </w:rPr>
            </w:pPr>
          </w:p>
          <w:p w:rsidR="008066F8" w:rsidRDefault="008066F8" w:rsidP="00A24D2E">
            <w:pPr>
              <w:rPr>
                <w:b/>
                <w:sz w:val="22"/>
                <w:szCs w:val="22"/>
              </w:rPr>
            </w:pPr>
          </w:p>
          <w:p w:rsidR="008066F8" w:rsidRDefault="008066F8" w:rsidP="00A24D2E">
            <w:pPr>
              <w:rPr>
                <w:b/>
                <w:sz w:val="22"/>
                <w:szCs w:val="22"/>
              </w:rPr>
            </w:pPr>
          </w:p>
          <w:p w:rsidR="008066F8" w:rsidRDefault="008066F8" w:rsidP="00A24D2E">
            <w:pPr>
              <w:rPr>
                <w:b/>
                <w:sz w:val="22"/>
                <w:szCs w:val="22"/>
              </w:rPr>
            </w:pPr>
          </w:p>
          <w:p w:rsidR="008066F8" w:rsidRDefault="008066F8" w:rsidP="00A24D2E">
            <w:pPr>
              <w:rPr>
                <w:b/>
                <w:sz w:val="22"/>
                <w:szCs w:val="22"/>
              </w:rPr>
            </w:pPr>
          </w:p>
          <w:p w:rsidR="008066F8" w:rsidRDefault="008066F8" w:rsidP="00A24D2E">
            <w:pPr>
              <w:rPr>
                <w:b/>
                <w:sz w:val="22"/>
                <w:szCs w:val="22"/>
              </w:rPr>
            </w:pPr>
          </w:p>
          <w:p w:rsidR="008066F8" w:rsidRDefault="008066F8" w:rsidP="00A24D2E">
            <w:pPr>
              <w:rPr>
                <w:b/>
                <w:sz w:val="22"/>
                <w:szCs w:val="22"/>
              </w:rPr>
            </w:pPr>
          </w:p>
          <w:p w:rsidR="008066F8" w:rsidRDefault="008066F8" w:rsidP="00A24D2E">
            <w:pPr>
              <w:rPr>
                <w:b/>
                <w:sz w:val="22"/>
                <w:szCs w:val="22"/>
              </w:rPr>
            </w:pPr>
          </w:p>
          <w:p w:rsidR="008066F8" w:rsidRDefault="008066F8" w:rsidP="00A24D2E">
            <w:pPr>
              <w:rPr>
                <w:b/>
                <w:sz w:val="22"/>
                <w:szCs w:val="22"/>
              </w:rPr>
            </w:pPr>
          </w:p>
          <w:p w:rsidR="008066F8" w:rsidRDefault="008066F8" w:rsidP="00A24D2E">
            <w:pPr>
              <w:rPr>
                <w:b/>
                <w:sz w:val="22"/>
                <w:szCs w:val="22"/>
              </w:rPr>
            </w:pPr>
          </w:p>
          <w:p w:rsidR="008066F8" w:rsidRDefault="008066F8" w:rsidP="00A24D2E">
            <w:pPr>
              <w:rPr>
                <w:b/>
                <w:sz w:val="22"/>
                <w:szCs w:val="22"/>
              </w:rPr>
            </w:pPr>
          </w:p>
          <w:p w:rsidR="008066F8" w:rsidRDefault="008066F8" w:rsidP="00A24D2E">
            <w:pPr>
              <w:rPr>
                <w:b/>
                <w:sz w:val="22"/>
                <w:szCs w:val="22"/>
              </w:rPr>
            </w:pPr>
          </w:p>
          <w:p w:rsidR="008066F8" w:rsidRDefault="008066F8" w:rsidP="00A24D2E">
            <w:pPr>
              <w:rPr>
                <w:b/>
                <w:sz w:val="22"/>
                <w:szCs w:val="22"/>
              </w:rPr>
            </w:pPr>
          </w:p>
          <w:p w:rsidR="008066F8" w:rsidRDefault="008066F8" w:rsidP="00A24D2E">
            <w:pPr>
              <w:rPr>
                <w:b/>
                <w:sz w:val="22"/>
                <w:szCs w:val="22"/>
              </w:rPr>
            </w:pPr>
          </w:p>
          <w:p w:rsidR="008066F8" w:rsidRDefault="008066F8" w:rsidP="00A24D2E">
            <w:pPr>
              <w:rPr>
                <w:b/>
                <w:sz w:val="22"/>
                <w:szCs w:val="22"/>
              </w:rPr>
            </w:pPr>
          </w:p>
          <w:p w:rsidR="008066F8" w:rsidRDefault="008066F8" w:rsidP="00A24D2E">
            <w:pPr>
              <w:rPr>
                <w:b/>
                <w:sz w:val="22"/>
                <w:szCs w:val="22"/>
              </w:rPr>
            </w:pPr>
          </w:p>
          <w:p w:rsidR="008066F8" w:rsidRPr="008066F8" w:rsidRDefault="008066F8" w:rsidP="00A24D2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Send a preliminary drawing to Boeing (TO)</w:t>
            </w:r>
          </w:p>
        </w:tc>
        <w:tc>
          <w:tcPr>
            <w:tcW w:w="1310" w:type="dxa"/>
            <w:tcBorders>
              <w:top w:val="single" w:sz="2" w:space="0" w:color="auto"/>
              <w:bottom w:val="nil"/>
            </w:tcBorders>
          </w:tcPr>
          <w:p w:rsidR="008064FD" w:rsidRPr="008757ED" w:rsidRDefault="008064FD" w:rsidP="008064FD">
            <w:pPr>
              <w:rPr>
                <w:b/>
                <w:sz w:val="22"/>
                <w:szCs w:val="22"/>
              </w:rPr>
            </w:pPr>
          </w:p>
          <w:p w:rsidR="00D920DD" w:rsidRDefault="00D920DD" w:rsidP="008757ED">
            <w:pPr>
              <w:rPr>
                <w:b/>
                <w:sz w:val="22"/>
                <w:szCs w:val="22"/>
              </w:rPr>
            </w:pPr>
          </w:p>
          <w:p w:rsidR="00D920DD" w:rsidRDefault="00D920DD" w:rsidP="00D920DD">
            <w:pPr>
              <w:rPr>
                <w:sz w:val="22"/>
                <w:szCs w:val="22"/>
              </w:rPr>
            </w:pPr>
          </w:p>
          <w:p w:rsidR="00D920DD" w:rsidRDefault="00D920DD" w:rsidP="00D920DD">
            <w:pPr>
              <w:rPr>
                <w:sz w:val="22"/>
                <w:szCs w:val="22"/>
              </w:rPr>
            </w:pPr>
          </w:p>
          <w:p w:rsidR="001C68A8" w:rsidRDefault="00D920DD" w:rsidP="00D920D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4/01/2014</w:t>
            </w:r>
          </w:p>
          <w:p w:rsidR="001C68A8" w:rsidRPr="001C68A8" w:rsidRDefault="001C68A8" w:rsidP="001C68A8">
            <w:pPr>
              <w:rPr>
                <w:sz w:val="22"/>
                <w:szCs w:val="22"/>
              </w:rPr>
            </w:pPr>
          </w:p>
          <w:p w:rsidR="001C68A8" w:rsidRPr="001C68A8" w:rsidRDefault="001C68A8" w:rsidP="001C68A8">
            <w:pPr>
              <w:rPr>
                <w:sz w:val="22"/>
                <w:szCs w:val="22"/>
              </w:rPr>
            </w:pPr>
          </w:p>
          <w:p w:rsidR="001C68A8" w:rsidRPr="001C68A8" w:rsidRDefault="001C68A8" w:rsidP="001C68A8">
            <w:pPr>
              <w:rPr>
                <w:sz w:val="22"/>
                <w:szCs w:val="22"/>
              </w:rPr>
            </w:pPr>
          </w:p>
          <w:p w:rsidR="001C68A8" w:rsidRPr="001C68A8" w:rsidRDefault="001C68A8" w:rsidP="001C68A8">
            <w:pPr>
              <w:rPr>
                <w:sz w:val="22"/>
                <w:szCs w:val="22"/>
              </w:rPr>
            </w:pPr>
          </w:p>
          <w:p w:rsidR="001C68A8" w:rsidRPr="001C68A8" w:rsidRDefault="001C68A8" w:rsidP="001C68A8">
            <w:pPr>
              <w:rPr>
                <w:sz w:val="22"/>
                <w:szCs w:val="22"/>
              </w:rPr>
            </w:pPr>
          </w:p>
          <w:p w:rsidR="001C68A8" w:rsidRPr="001C68A8" w:rsidRDefault="001C68A8" w:rsidP="001C68A8">
            <w:pPr>
              <w:rPr>
                <w:sz w:val="22"/>
                <w:szCs w:val="22"/>
              </w:rPr>
            </w:pPr>
          </w:p>
          <w:p w:rsidR="001C68A8" w:rsidRPr="001C68A8" w:rsidRDefault="001C68A8" w:rsidP="001C68A8">
            <w:pPr>
              <w:rPr>
                <w:sz w:val="22"/>
                <w:szCs w:val="22"/>
              </w:rPr>
            </w:pPr>
          </w:p>
          <w:p w:rsidR="001C68A8" w:rsidRPr="001C68A8" w:rsidRDefault="001C68A8" w:rsidP="001C68A8">
            <w:pPr>
              <w:rPr>
                <w:sz w:val="22"/>
                <w:szCs w:val="22"/>
              </w:rPr>
            </w:pPr>
          </w:p>
          <w:p w:rsidR="001C68A8" w:rsidRPr="001C68A8" w:rsidRDefault="001C68A8" w:rsidP="001C68A8">
            <w:pPr>
              <w:rPr>
                <w:sz w:val="22"/>
                <w:szCs w:val="22"/>
              </w:rPr>
            </w:pPr>
          </w:p>
          <w:p w:rsidR="001C68A8" w:rsidRPr="001C68A8" w:rsidRDefault="001C68A8" w:rsidP="001C68A8">
            <w:pPr>
              <w:rPr>
                <w:sz w:val="22"/>
                <w:szCs w:val="22"/>
              </w:rPr>
            </w:pPr>
          </w:p>
          <w:p w:rsidR="001C68A8" w:rsidRPr="001C68A8" w:rsidRDefault="001C68A8" w:rsidP="001C68A8">
            <w:pPr>
              <w:rPr>
                <w:sz w:val="22"/>
                <w:szCs w:val="22"/>
              </w:rPr>
            </w:pPr>
          </w:p>
          <w:p w:rsidR="001C68A8" w:rsidRDefault="001C68A8" w:rsidP="001C68A8">
            <w:pPr>
              <w:rPr>
                <w:sz w:val="22"/>
                <w:szCs w:val="22"/>
              </w:rPr>
            </w:pPr>
          </w:p>
          <w:p w:rsidR="0012152C" w:rsidRDefault="0012152C" w:rsidP="001C68A8">
            <w:pPr>
              <w:rPr>
                <w:sz w:val="22"/>
                <w:szCs w:val="22"/>
              </w:rPr>
            </w:pPr>
          </w:p>
          <w:p w:rsidR="0012152C" w:rsidRDefault="0012152C" w:rsidP="001C68A8">
            <w:pPr>
              <w:rPr>
                <w:sz w:val="22"/>
                <w:szCs w:val="22"/>
              </w:rPr>
            </w:pPr>
          </w:p>
          <w:p w:rsidR="0012152C" w:rsidRDefault="0012152C" w:rsidP="001C68A8">
            <w:pPr>
              <w:rPr>
                <w:sz w:val="22"/>
                <w:szCs w:val="22"/>
              </w:rPr>
            </w:pPr>
          </w:p>
          <w:p w:rsidR="0012152C" w:rsidRDefault="0012152C" w:rsidP="001C68A8">
            <w:pPr>
              <w:rPr>
                <w:sz w:val="22"/>
                <w:szCs w:val="22"/>
              </w:rPr>
            </w:pPr>
          </w:p>
          <w:p w:rsidR="0012152C" w:rsidRPr="001C68A8" w:rsidRDefault="0012152C" w:rsidP="001C68A8">
            <w:pPr>
              <w:rPr>
                <w:sz w:val="22"/>
                <w:szCs w:val="22"/>
              </w:rPr>
            </w:pPr>
          </w:p>
          <w:p w:rsidR="001C68A8" w:rsidRDefault="001C68A8" w:rsidP="001C68A8">
            <w:pPr>
              <w:rPr>
                <w:sz w:val="22"/>
                <w:szCs w:val="22"/>
              </w:rPr>
            </w:pPr>
          </w:p>
          <w:p w:rsidR="001C68A8" w:rsidRDefault="001C68A8" w:rsidP="001C68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04/08/2014</w:t>
            </w:r>
          </w:p>
          <w:p w:rsidR="00A24D2E" w:rsidRDefault="00A24D2E" w:rsidP="001C68A8">
            <w:pPr>
              <w:rPr>
                <w:sz w:val="22"/>
                <w:szCs w:val="22"/>
              </w:rPr>
            </w:pPr>
          </w:p>
          <w:p w:rsidR="00A24D2E" w:rsidRDefault="00A24D2E" w:rsidP="001C68A8">
            <w:pPr>
              <w:rPr>
                <w:sz w:val="22"/>
                <w:szCs w:val="22"/>
              </w:rPr>
            </w:pPr>
          </w:p>
          <w:p w:rsidR="00A24D2E" w:rsidRDefault="00A24D2E" w:rsidP="001C68A8">
            <w:pPr>
              <w:rPr>
                <w:sz w:val="22"/>
                <w:szCs w:val="22"/>
              </w:rPr>
            </w:pPr>
          </w:p>
          <w:p w:rsidR="00A24D2E" w:rsidRDefault="00A24D2E" w:rsidP="001C68A8">
            <w:pPr>
              <w:rPr>
                <w:sz w:val="22"/>
                <w:szCs w:val="22"/>
              </w:rPr>
            </w:pPr>
          </w:p>
          <w:p w:rsidR="00A24D2E" w:rsidRDefault="00A24D2E" w:rsidP="001C68A8">
            <w:pPr>
              <w:rPr>
                <w:sz w:val="22"/>
                <w:szCs w:val="22"/>
              </w:rPr>
            </w:pPr>
          </w:p>
          <w:p w:rsidR="00A24D2E" w:rsidRDefault="00A24D2E" w:rsidP="001C68A8">
            <w:pPr>
              <w:rPr>
                <w:sz w:val="22"/>
                <w:szCs w:val="22"/>
              </w:rPr>
            </w:pPr>
          </w:p>
          <w:p w:rsidR="00A24D2E" w:rsidRDefault="00A24D2E" w:rsidP="001C68A8">
            <w:pPr>
              <w:rPr>
                <w:sz w:val="22"/>
                <w:szCs w:val="22"/>
              </w:rPr>
            </w:pPr>
          </w:p>
          <w:p w:rsidR="00A24D2E" w:rsidRDefault="00A24D2E" w:rsidP="001C68A8">
            <w:pPr>
              <w:rPr>
                <w:sz w:val="22"/>
                <w:szCs w:val="22"/>
              </w:rPr>
            </w:pPr>
          </w:p>
          <w:p w:rsidR="00A24D2E" w:rsidRDefault="00A24D2E" w:rsidP="001C68A8">
            <w:pPr>
              <w:rPr>
                <w:sz w:val="22"/>
                <w:szCs w:val="22"/>
              </w:rPr>
            </w:pPr>
          </w:p>
          <w:p w:rsidR="00A24D2E" w:rsidRDefault="00A24D2E" w:rsidP="001C68A8">
            <w:pPr>
              <w:rPr>
                <w:sz w:val="22"/>
                <w:szCs w:val="22"/>
              </w:rPr>
            </w:pPr>
          </w:p>
          <w:p w:rsidR="00A24D2E" w:rsidRDefault="00A24D2E" w:rsidP="001C68A8">
            <w:pPr>
              <w:rPr>
                <w:sz w:val="22"/>
                <w:szCs w:val="22"/>
              </w:rPr>
            </w:pPr>
          </w:p>
          <w:p w:rsidR="00A24D2E" w:rsidRDefault="00A24D2E" w:rsidP="001C68A8">
            <w:pPr>
              <w:rPr>
                <w:sz w:val="22"/>
                <w:szCs w:val="22"/>
              </w:rPr>
            </w:pPr>
          </w:p>
          <w:p w:rsidR="00A24D2E" w:rsidRDefault="00A24D2E" w:rsidP="001C68A8">
            <w:pPr>
              <w:rPr>
                <w:sz w:val="22"/>
                <w:szCs w:val="22"/>
              </w:rPr>
            </w:pPr>
          </w:p>
          <w:p w:rsidR="00A24D2E" w:rsidRDefault="00A24D2E" w:rsidP="001C68A8">
            <w:pPr>
              <w:rPr>
                <w:sz w:val="22"/>
                <w:szCs w:val="22"/>
              </w:rPr>
            </w:pPr>
          </w:p>
          <w:p w:rsidR="00A24D2E" w:rsidRDefault="00A24D2E" w:rsidP="001C68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4/08/2014</w:t>
            </w:r>
          </w:p>
          <w:p w:rsidR="00A24D2E" w:rsidRDefault="00A24D2E" w:rsidP="001C68A8">
            <w:pPr>
              <w:rPr>
                <w:sz w:val="22"/>
                <w:szCs w:val="22"/>
              </w:rPr>
            </w:pPr>
          </w:p>
          <w:p w:rsidR="00A24D2E" w:rsidRDefault="00A24D2E" w:rsidP="001C68A8">
            <w:pPr>
              <w:rPr>
                <w:sz w:val="22"/>
                <w:szCs w:val="22"/>
              </w:rPr>
            </w:pPr>
          </w:p>
          <w:p w:rsidR="00A24D2E" w:rsidRDefault="00A24D2E" w:rsidP="001C68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4/08/2014</w:t>
            </w:r>
          </w:p>
          <w:p w:rsidR="008066F8" w:rsidRDefault="008066F8" w:rsidP="001C68A8">
            <w:pPr>
              <w:rPr>
                <w:sz w:val="22"/>
                <w:szCs w:val="22"/>
              </w:rPr>
            </w:pPr>
          </w:p>
          <w:p w:rsidR="008066F8" w:rsidRDefault="008066F8" w:rsidP="001C68A8">
            <w:pPr>
              <w:rPr>
                <w:sz w:val="22"/>
                <w:szCs w:val="22"/>
              </w:rPr>
            </w:pPr>
          </w:p>
          <w:p w:rsidR="008066F8" w:rsidRDefault="008066F8" w:rsidP="001C68A8">
            <w:pPr>
              <w:rPr>
                <w:sz w:val="22"/>
                <w:szCs w:val="22"/>
              </w:rPr>
            </w:pPr>
          </w:p>
          <w:p w:rsidR="008066F8" w:rsidRDefault="008066F8" w:rsidP="001C68A8">
            <w:pPr>
              <w:rPr>
                <w:sz w:val="22"/>
                <w:szCs w:val="22"/>
              </w:rPr>
            </w:pPr>
          </w:p>
          <w:p w:rsidR="008066F8" w:rsidRDefault="008066F8" w:rsidP="001C68A8">
            <w:pPr>
              <w:rPr>
                <w:sz w:val="22"/>
                <w:szCs w:val="22"/>
              </w:rPr>
            </w:pPr>
          </w:p>
          <w:p w:rsidR="008066F8" w:rsidRDefault="008066F8" w:rsidP="001C68A8">
            <w:pPr>
              <w:rPr>
                <w:sz w:val="22"/>
                <w:szCs w:val="22"/>
              </w:rPr>
            </w:pPr>
          </w:p>
          <w:p w:rsidR="008066F8" w:rsidRDefault="008066F8" w:rsidP="001C68A8">
            <w:pPr>
              <w:rPr>
                <w:sz w:val="22"/>
                <w:szCs w:val="22"/>
              </w:rPr>
            </w:pPr>
          </w:p>
          <w:p w:rsidR="008066F8" w:rsidRDefault="008066F8" w:rsidP="001C68A8">
            <w:pPr>
              <w:rPr>
                <w:sz w:val="22"/>
                <w:szCs w:val="22"/>
              </w:rPr>
            </w:pPr>
          </w:p>
          <w:p w:rsidR="008066F8" w:rsidRDefault="008066F8" w:rsidP="001C68A8">
            <w:pPr>
              <w:rPr>
                <w:sz w:val="22"/>
                <w:szCs w:val="22"/>
              </w:rPr>
            </w:pPr>
          </w:p>
          <w:p w:rsidR="008066F8" w:rsidRDefault="008066F8" w:rsidP="001C68A8">
            <w:pPr>
              <w:rPr>
                <w:sz w:val="22"/>
                <w:szCs w:val="22"/>
              </w:rPr>
            </w:pPr>
          </w:p>
          <w:p w:rsidR="008066F8" w:rsidRDefault="008066F8" w:rsidP="001C68A8">
            <w:pPr>
              <w:rPr>
                <w:sz w:val="22"/>
                <w:szCs w:val="22"/>
              </w:rPr>
            </w:pPr>
          </w:p>
          <w:p w:rsidR="008066F8" w:rsidRDefault="008066F8" w:rsidP="001C68A8">
            <w:pPr>
              <w:rPr>
                <w:sz w:val="22"/>
                <w:szCs w:val="22"/>
              </w:rPr>
            </w:pPr>
          </w:p>
          <w:p w:rsidR="008066F8" w:rsidRDefault="008066F8" w:rsidP="001C68A8">
            <w:pPr>
              <w:rPr>
                <w:sz w:val="22"/>
                <w:szCs w:val="22"/>
              </w:rPr>
            </w:pPr>
          </w:p>
          <w:p w:rsidR="008066F8" w:rsidRDefault="008066F8" w:rsidP="001C68A8">
            <w:pPr>
              <w:rPr>
                <w:sz w:val="22"/>
                <w:szCs w:val="22"/>
              </w:rPr>
            </w:pPr>
          </w:p>
          <w:p w:rsidR="008066F8" w:rsidRDefault="008066F8" w:rsidP="001C68A8">
            <w:pPr>
              <w:rPr>
                <w:sz w:val="22"/>
                <w:szCs w:val="22"/>
              </w:rPr>
            </w:pPr>
          </w:p>
          <w:p w:rsidR="008066F8" w:rsidRDefault="008066F8" w:rsidP="001C68A8">
            <w:pPr>
              <w:rPr>
                <w:sz w:val="22"/>
                <w:szCs w:val="22"/>
              </w:rPr>
            </w:pPr>
          </w:p>
          <w:p w:rsidR="008066F8" w:rsidRDefault="008066F8" w:rsidP="001C68A8">
            <w:pPr>
              <w:rPr>
                <w:sz w:val="22"/>
                <w:szCs w:val="22"/>
              </w:rPr>
            </w:pPr>
          </w:p>
          <w:p w:rsidR="008066F8" w:rsidRDefault="008066F8" w:rsidP="001C68A8">
            <w:pPr>
              <w:rPr>
                <w:sz w:val="22"/>
                <w:szCs w:val="22"/>
              </w:rPr>
            </w:pPr>
          </w:p>
          <w:p w:rsidR="008066F8" w:rsidRDefault="008066F8" w:rsidP="001C68A8">
            <w:pPr>
              <w:rPr>
                <w:sz w:val="22"/>
                <w:szCs w:val="22"/>
              </w:rPr>
            </w:pPr>
          </w:p>
          <w:p w:rsidR="008066F8" w:rsidRDefault="008066F8" w:rsidP="001C68A8">
            <w:pPr>
              <w:rPr>
                <w:sz w:val="22"/>
                <w:szCs w:val="22"/>
              </w:rPr>
            </w:pPr>
          </w:p>
          <w:p w:rsidR="008066F8" w:rsidRDefault="008066F8" w:rsidP="001C68A8">
            <w:pPr>
              <w:rPr>
                <w:sz w:val="22"/>
                <w:szCs w:val="22"/>
              </w:rPr>
            </w:pPr>
          </w:p>
          <w:p w:rsidR="008066F8" w:rsidRDefault="008066F8" w:rsidP="001C68A8">
            <w:pPr>
              <w:rPr>
                <w:sz w:val="22"/>
                <w:szCs w:val="22"/>
              </w:rPr>
            </w:pPr>
          </w:p>
          <w:p w:rsidR="008066F8" w:rsidRDefault="008066F8" w:rsidP="001C68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4/08/2014</w:t>
            </w:r>
          </w:p>
          <w:p w:rsidR="008066F8" w:rsidRDefault="008066F8" w:rsidP="001C68A8">
            <w:pPr>
              <w:rPr>
                <w:sz w:val="22"/>
                <w:szCs w:val="22"/>
              </w:rPr>
            </w:pPr>
          </w:p>
          <w:p w:rsidR="008066F8" w:rsidRDefault="008066F8" w:rsidP="001C68A8">
            <w:pPr>
              <w:rPr>
                <w:sz w:val="22"/>
                <w:szCs w:val="22"/>
              </w:rPr>
            </w:pPr>
          </w:p>
          <w:p w:rsidR="008066F8" w:rsidRDefault="008066F8" w:rsidP="001C68A8">
            <w:pPr>
              <w:rPr>
                <w:sz w:val="22"/>
                <w:szCs w:val="22"/>
              </w:rPr>
            </w:pPr>
          </w:p>
          <w:p w:rsidR="008066F8" w:rsidRDefault="008066F8" w:rsidP="001C68A8">
            <w:pPr>
              <w:rPr>
                <w:sz w:val="22"/>
                <w:szCs w:val="22"/>
              </w:rPr>
            </w:pPr>
          </w:p>
          <w:p w:rsidR="008066F8" w:rsidRDefault="008066F8" w:rsidP="001C68A8">
            <w:pPr>
              <w:rPr>
                <w:sz w:val="22"/>
                <w:szCs w:val="22"/>
              </w:rPr>
            </w:pPr>
          </w:p>
          <w:p w:rsidR="008066F8" w:rsidRDefault="008066F8" w:rsidP="001C68A8">
            <w:pPr>
              <w:rPr>
                <w:sz w:val="22"/>
                <w:szCs w:val="22"/>
              </w:rPr>
            </w:pPr>
          </w:p>
          <w:p w:rsidR="008066F8" w:rsidRDefault="008066F8" w:rsidP="001C68A8">
            <w:pPr>
              <w:rPr>
                <w:sz w:val="22"/>
                <w:szCs w:val="22"/>
              </w:rPr>
            </w:pPr>
          </w:p>
          <w:p w:rsidR="008066F8" w:rsidRDefault="008066F8" w:rsidP="001C68A8">
            <w:pPr>
              <w:rPr>
                <w:sz w:val="22"/>
                <w:szCs w:val="22"/>
              </w:rPr>
            </w:pPr>
          </w:p>
          <w:p w:rsidR="008066F8" w:rsidRDefault="008066F8" w:rsidP="001C68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4/08/2014</w:t>
            </w:r>
          </w:p>
          <w:p w:rsidR="008066F8" w:rsidRDefault="008066F8" w:rsidP="001C68A8">
            <w:pPr>
              <w:rPr>
                <w:sz w:val="22"/>
                <w:szCs w:val="22"/>
              </w:rPr>
            </w:pPr>
          </w:p>
          <w:p w:rsidR="008066F8" w:rsidRDefault="008066F8" w:rsidP="001C68A8">
            <w:pPr>
              <w:rPr>
                <w:sz w:val="22"/>
                <w:szCs w:val="22"/>
              </w:rPr>
            </w:pPr>
          </w:p>
          <w:p w:rsidR="008066F8" w:rsidRDefault="008066F8" w:rsidP="001C68A8">
            <w:pPr>
              <w:rPr>
                <w:sz w:val="22"/>
                <w:szCs w:val="22"/>
              </w:rPr>
            </w:pPr>
          </w:p>
          <w:p w:rsidR="008066F8" w:rsidRDefault="008066F8" w:rsidP="001C68A8">
            <w:pPr>
              <w:rPr>
                <w:sz w:val="22"/>
                <w:szCs w:val="22"/>
              </w:rPr>
            </w:pPr>
          </w:p>
          <w:p w:rsidR="008066F8" w:rsidRDefault="008066F8" w:rsidP="001C68A8">
            <w:pPr>
              <w:rPr>
                <w:sz w:val="22"/>
                <w:szCs w:val="22"/>
              </w:rPr>
            </w:pPr>
          </w:p>
          <w:p w:rsidR="008066F8" w:rsidRDefault="008066F8" w:rsidP="001C68A8">
            <w:pPr>
              <w:rPr>
                <w:sz w:val="22"/>
                <w:szCs w:val="22"/>
              </w:rPr>
            </w:pPr>
          </w:p>
          <w:p w:rsidR="008066F8" w:rsidRDefault="008066F8" w:rsidP="001C68A8">
            <w:pPr>
              <w:rPr>
                <w:sz w:val="22"/>
                <w:szCs w:val="22"/>
              </w:rPr>
            </w:pPr>
          </w:p>
          <w:p w:rsidR="008066F8" w:rsidRDefault="008066F8" w:rsidP="001C68A8">
            <w:pPr>
              <w:rPr>
                <w:sz w:val="22"/>
                <w:szCs w:val="22"/>
              </w:rPr>
            </w:pPr>
          </w:p>
          <w:p w:rsidR="008066F8" w:rsidRDefault="008066F8" w:rsidP="001C68A8">
            <w:pPr>
              <w:rPr>
                <w:sz w:val="22"/>
                <w:szCs w:val="22"/>
              </w:rPr>
            </w:pPr>
          </w:p>
          <w:p w:rsidR="008066F8" w:rsidRDefault="008066F8" w:rsidP="001C68A8">
            <w:pPr>
              <w:rPr>
                <w:sz w:val="22"/>
                <w:szCs w:val="22"/>
              </w:rPr>
            </w:pPr>
          </w:p>
          <w:p w:rsidR="008066F8" w:rsidRDefault="008066F8" w:rsidP="001C68A8">
            <w:pPr>
              <w:rPr>
                <w:sz w:val="22"/>
                <w:szCs w:val="22"/>
              </w:rPr>
            </w:pPr>
          </w:p>
          <w:p w:rsidR="008066F8" w:rsidRDefault="008066F8" w:rsidP="001C68A8">
            <w:pPr>
              <w:rPr>
                <w:sz w:val="22"/>
                <w:szCs w:val="22"/>
              </w:rPr>
            </w:pPr>
          </w:p>
          <w:p w:rsidR="008066F8" w:rsidRDefault="008066F8" w:rsidP="001C68A8">
            <w:pPr>
              <w:rPr>
                <w:sz w:val="22"/>
                <w:szCs w:val="22"/>
              </w:rPr>
            </w:pPr>
          </w:p>
          <w:p w:rsidR="008066F8" w:rsidRDefault="008066F8" w:rsidP="001C68A8">
            <w:pPr>
              <w:rPr>
                <w:sz w:val="22"/>
                <w:szCs w:val="22"/>
              </w:rPr>
            </w:pPr>
          </w:p>
          <w:p w:rsidR="008066F8" w:rsidRDefault="008066F8" w:rsidP="001C68A8">
            <w:pPr>
              <w:rPr>
                <w:sz w:val="22"/>
                <w:szCs w:val="22"/>
              </w:rPr>
            </w:pPr>
          </w:p>
          <w:p w:rsidR="008066F8" w:rsidRDefault="008066F8" w:rsidP="001C68A8">
            <w:pPr>
              <w:rPr>
                <w:sz w:val="22"/>
                <w:szCs w:val="22"/>
              </w:rPr>
            </w:pPr>
          </w:p>
          <w:p w:rsidR="0007054F" w:rsidRDefault="0007054F" w:rsidP="001C68A8">
            <w:pPr>
              <w:rPr>
                <w:sz w:val="22"/>
                <w:szCs w:val="22"/>
              </w:rPr>
            </w:pPr>
          </w:p>
          <w:p w:rsidR="0007054F" w:rsidRDefault="0007054F" w:rsidP="001C68A8">
            <w:pPr>
              <w:rPr>
                <w:sz w:val="22"/>
                <w:szCs w:val="22"/>
              </w:rPr>
            </w:pPr>
          </w:p>
          <w:p w:rsidR="008066F8" w:rsidRDefault="008066F8" w:rsidP="001C68A8">
            <w:pPr>
              <w:rPr>
                <w:sz w:val="22"/>
                <w:szCs w:val="22"/>
              </w:rPr>
            </w:pPr>
          </w:p>
          <w:p w:rsidR="008066F8" w:rsidRPr="001C68A8" w:rsidRDefault="008066F8" w:rsidP="001C68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4/8/2014</w:t>
            </w:r>
          </w:p>
        </w:tc>
      </w:tr>
    </w:tbl>
    <w:p w:rsidR="00EF4A0A" w:rsidRPr="00EF4A0A" w:rsidRDefault="00EF4A0A" w:rsidP="00EF4A0A">
      <w:pPr>
        <w:pStyle w:val="Body"/>
        <w:spacing w:after="120"/>
        <w:rPr>
          <w:rFonts w:ascii="Times New Roman" w:hAnsi="Times New Roman" w:cs="Times New Roman"/>
        </w:rPr>
      </w:pPr>
    </w:p>
    <w:p w:rsidR="0036782B" w:rsidRDefault="0036782B" w:rsidP="00D21C8E">
      <w:pPr>
        <w:pStyle w:val="Body"/>
        <w:ind w:left="220"/>
        <w:jc w:val="both"/>
        <w:rPr>
          <w:rFonts w:eastAsia="Helvetica" w:hAnsi="Helvetica" w:cs="Helvetica"/>
          <w:position w:val="4"/>
          <w:sz w:val="26"/>
          <w:szCs w:val="26"/>
        </w:rPr>
      </w:pPr>
    </w:p>
    <w:sectPr w:rsidR="0036782B" w:rsidSect="0036782B">
      <w:head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4EFA" w:rsidRDefault="00254EFA" w:rsidP="0036782B">
      <w:r>
        <w:separator/>
      </w:r>
    </w:p>
  </w:endnote>
  <w:endnote w:type="continuationSeparator" w:id="0">
    <w:p w:rsidR="00254EFA" w:rsidRDefault="00254EFA" w:rsidP="003678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4EFA" w:rsidRDefault="00254EFA" w:rsidP="0036782B">
      <w:r>
        <w:separator/>
      </w:r>
    </w:p>
  </w:footnote>
  <w:footnote w:type="continuationSeparator" w:id="0">
    <w:p w:rsidR="00254EFA" w:rsidRDefault="00254EFA" w:rsidP="003678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Ind w:w="325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530"/>
      <w:gridCol w:w="2520"/>
    </w:tblGrid>
    <w:tr w:rsidR="00EF4A0A" w:rsidTr="00D920DD">
      <w:tc>
        <w:tcPr>
          <w:tcW w:w="1530" w:type="dxa"/>
        </w:tcPr>
        <w:p w:rsidR="00EF4A0A" w:rsidRDefault="00EF4A0A" w:rsidP="00EF4A0A">
          <w:pPr>
            <w:pStyle w:val="Header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jc w:val="center"/>
          </w:pPr>
          <w:r w:rsidRPr="00EF4A0A">
            <w:rPr>
              <w:noProof/>
            </w:rPr>
            <w:drawing>
              <wp:inline distT="0" distB="0" distL="0" distR="0">
                <wp:extent cx="653143" cy="653143"/>
                <wp:effectExtent l="19050" t="0" r="0" b="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Rascal Patch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277" cy="6532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b/>
            <w:sz w:val="20"/>
            <w:szCs w:val="20"/>
            <w:u w:val="single"/>
          </w:rPr>
          <w:id w:val="178790535"/>
          <w:placeholder>
            <w:docPart w:val="AB5DDCC2348B43A59E49B21F18D52A63"/>
          </w:placeholder>
          <w:text/>
        </w:sdtPr>
        <w:sdtContent>
          <w:tc>
            <w:tcPr>
              <w:tcW w:w="2520" w:type="dxa"/>
              <w:vAlign w:val="center"/>
            </w:tcPr>
            <w:p w:rsidR="00EF4A0A" w:rsidRPr="00EF4A0A" w:rsidRDefault="00D920DD" w:rsidP="00D920DD">
              <w:pPr>
                <w:pStyle w:val="Header"/>
                <w:pBdr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between w:val="none" w:sz="0" w:space="0" w:color="auto"/>
                  <w:bar w:val="none" w:sz="0" w:color="auto"/>
                </w:pBdr>
                <w:rPr>
                  <w:b/>
                  <w:sz w:val="20"/>
                  <w:szCs w:val="20"/>
                  <w:u w:val="single"/>
                </w:rPr>
              </w:pPr>
              <w:r>
                <w:rPr>
                  <w:b/>
                  <w:sz w:val="20"/>
                  <w:szCs w:val="20"/>
                  <w:u w:val="single"/>
                </w:rPr>
                <w:t>Rascal Weekly Subsystem Meeting Minutes</w:t>
              </w:r>
            </w:p>
          </w:tc>
        </w:sdtContent>
      </w:sdt>
    </w:tr>
  </w:tbl>
  <w:p w:rsidR="0036782B" w:rsidRPr="00EF4A0A" w:rsidRDefault="0036782B" w:rsidP="00EF4A0A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40346"/>
    <w:multiLevelType w:val="hybridMultilevel"/>
    <w:tmpl w:val="A0EC2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810A4"/>
    <w:multiLevelType w:val="multilevel"/>
    <w:tmpl w:val="2FC648CE"/>
    <w:styleLink w:val="NoteTaking"/>
    <w:lvl w:ilvl="0">
      <w:start w:val="1"/>
      <w:numFmt w:val="bullet"/>
      <w:lvlText w:val="-"/>
      <w:lvlJc w:val="left"/>
      <w:pPr>
        <w:tabs>
          <w:tab w:val="num" w:pos="220"/>
        </w:tabs>
        <w:ind w:left="2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60"/>
        </w:tabs>
        <w:ind w:left="4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40"/>
        </w:tabs>
        <w:ind w:left="9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20"/>
        </w:tabs>
        <w:ind w:left="14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00"/>
        </w:tabs>
        <w:ind w:left="19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2">
    <w:nsid w:val="1E303F65"/>
    <w:multiLevelType w:val="multilevel"/>
    <w:tmpl w:val="82DA6478"/>
    <w:lvl w:ilvl="0">
      <w:start w:val="1"/>
      <w:numFmt w:val="bullet"/>
      <w:lvlText w:val="-"/>
      <w:lvlJc w:val="left"/>
      <w:pPr>
        <w:tabs>
          <w:tab w:val="num" w:pos="220"/>
        </w:tabs>
        <w:ind w:left="2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60"/>
        </w:tabs>
        <w:ind w:left="4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40"/>
        </w:tabs>
        <w:ind w:left="9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20"/>
        </w:tabs>
        <w:ind w:left="14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00"/>
        </w:tabs>
        <w:ind w:left="19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3">
    <w:nsid w:val="20C01470"/>
    <w:multiLevelType w:val="multilevel"/>
    <w:tmpl w:val="62EEE1E0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4">
    <w:nsid w:val="22513087"/>
    <w:multiLevelType w:val="multilevel"/>
    <w:tmpl w:val="C8087F5A"/>
    <w:lvl w:ilvl="0">
      <w:start w:val="1"/>
      <w:numFmt w:val="bullet"/>
      <w:lvlText w:val="-"/>
      <w:lvlJc w:val="left"/>
      <w:pPr>
        <w:tabs>
          <w:tab w:val="num" w:pos="220"/>
        </w:tabs>
        <w:ind w:left="2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60"/>
        </w:tabs>
        <w:ind w:left="4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40"/>
        </w:tabs>
        <w:ind w:left="9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20"/>
        </w:tabs>
        <w:ind w:left="14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00"/>
        </w:tabs>
        <w:ind w:left="19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5">
    <w:nsid w:val="377B3466"/>
    <w:multiLevelType w:val="multilevel"/>
    <w:tmpl w:val="E916B85C"/>
    <w:lvl w:ilvl="0">
      <w:start w:val="1"/>
      <w:numFmt w:val="bullet"/>
      <w:lvlText w:val="-"/>
      <w:lvlJc w:val="left"/>
      <w:pPr>
        <w:tabs>
          <w:tab w:val="num" w:pos="220"/>
        </w:tabs>
        <w:ind w:left="2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60"/>
        </w:tabs>
        <w:ind w:left="4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40"/>
        </w:tabs>
        <w:ind w:left="9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20"/>
        </w:tabs>
        <w:ind w:left="14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00"/>
        </w:tabs>
        <w:ind w:left="19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6">
    <w:nsid w:val="5D4607E8"/>
    <w:multiLevelType w:val="multilevel"/>
    <w:tmpl w:val="F3662A4E"/>
    <w:lvl w:ilvl="0">
      <w:start w:val="1"/>
      <w:numFmt w:val="bullet"/>
      <w:lvlText w:val="-"/>
      <w:lvlJc w:val="left"/>
      <w:pPr>
        <w:tabs>
          <w:tab w:val="num" w:pos="220"/>
        </w:tabs>
        <w:ind w:left="2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60"/>
        </w:tabs>
        <w:ind w:left="4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40"/>
        </w:tabs>
        <w:ind w:left="9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20"/>
        </w:tabs>
        <w:ind w:left="142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00"/>
        </w:tabs>
        <w:ind w:left="190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7">
    <w:nsid w:val="661E4BDF"/>
    <w:multiLevelType w:val="multilevel"/>
    <w:tmpl w:val="CBBC6536"/>
    <w:styleLink w:val="Dash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8">
    <w:nsid w:val="70DE4399"/>
    <w:multiLevelType w:val="hybridMultilevel"/>
    <w:tmpl w:val="25686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815708"/>
    <w:multiLevelType w:val="hybridMultilevel"/>
    <w:tmpl w:val="293E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C68A8"/>
    <w:rsid w:val="0007054F"/>
    <w:rsid w:val="0012152C"/>
    <w:rsid w:val="001C68A8"/>
    <w:rsid w:val="00254EFA"/>
    <w:rsid w:val="0036782B"/>
    <w:rsid w:val="004467A5"/>
    <w:rsid w:val="004C5378"/>
    <w:rsid w:val="005016EB"/>
    <w:rsid w:val="008064FD"/>
    <w:rsid w:val="008066F8"/>
    <w:rsid w:val="008757ED"/>
    <w:rsid w:val="00891DA2"/>
    <w:rsid w:val="008C3C42"/>
    <w:rsid w:val="008E0A37"/>
    <w:rsid w:val="00A24D2E"/>
    <w:rsid w:val="00D21C8E"/>
    <w:rsid w:val="00D66E60"/>
    <w:rsid w:val="00D734F6"/>
    <w:rsid w:val="00D920DD"/>
    <w:rsid w:val="00DD39DC"/>
    <w:rsid w:val="00DF41B6"/>
    <w:rsid w:val="00EF4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6782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6782B"/>
    <w:rPr>
      <w:u w:val="single"/>
    </w:rPr>
  </w:style>
  <w:style w:type="paragraph" w:customStyle="1" w:styleId="HeaderFooter">
    <w:name w:val="Header &amp; Footer"/>
    <w:rsid w:val="0036782B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Title">
    <w:name w:val="Title"/>
    <w:next w:val="Body"/>
    <w:rsid w:val="0036782B"/>
    <w:pPr>
      <w:keepNext/>
    </w:pPr>
    <w:rPr>
      <w:rFonts w:ascii="Helvetica" w:hAnsi="Arial Unicode MS" w:cs="Arial Unicode MS"/>
      <w:b/>
      <w:bCs/>
      <w:color w:val="000000"/>
      <w:sz w:val="60"/>
      <w:szCs w:val="60"/>
    </w:rPr>
  </w:style>
  <w:style w:type="paragraph" w:customStyle="1" w:styleId="Body">
    <w:name w:val="Body"/>
    <w:rsid w:val="0036782B"/>
    <w:rPr>
      <w:rFonts w:ascii="Helvetica" w:hAnsi="Arial Unicode MS" w:cs="Arial Unicode MS"/>
      <w:color w:val="000000"/>
      <w:sz w:val="22"/>
      <w:szCs w:val="22"/>
    </w:rPr>
  </w:style>
  <w:style w:type="paragraph" w:styleId="Subtitle">
    <w:name w:val="Subtitle"/>
    <w:next w:val="Body"/>
    <w:rsid w:val="0036782B"/>
    <w:rPr>
      <w:rFonts w:ascii="Helvetica" w:hAnsi="Arial Unicode MS" w:cs="Arial Unicode MS"/>
      <w:color w:val="000000"/>
      <w:sz w:val="40"/>
      <w:szCs w:val="40"/>
    </w:rPr>
  </w:style>
  <w:style w:type="numbering" w:customStyle="1" w:styleId="Dash">
    <w:name w:val="Dash"/>
    <w:rsid w:val="0036782B"/>
    <w:pPr>
      <w:numPr>
        <w:numId w:val="2"/>
      </w:numPr>
    </w:pPr>
  </w:style>
  <w:style w:type="numbering" w:customStyle="1" w:styleId="NoteTaking">
    <w:name w:val="Note Taking"/>
    <w:rsid w:val="0036782B"/>
    <w:pPr>
      <w:numPr>
        <w:numId w:val="7"/>
      </w:numPr>
    </w:pPr>
  </w:style>
  <w:style w:type="table" w:styleId="TableGrid">
    <w:name w:val="Table Grid"/>
    <w:basedOn w:val="TableNormal"/>
    <w:uiPriority w:val="59"/>
    <w:rsid w:val="00EF4A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4A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4A0A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F4A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4A0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A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A0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E0A3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\Preliminary-Design\CMQA\Meeting%20Minutes\Meeting%20Minutes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9531E35B14541B8B2709FD30F139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82213-CB1E-4BDD-AA0A-8843838BB62E}"/>
      </w:docPartPr>
      <w:docPartBody>
        <w:p w:rsidR="00000000" w:rsidRDefault="00BE5DEC">
          <w:pPr>
            <w:pStyle w:val="89531E35B14541B8B2709FD30F139A4B"/>
          </w:pPr>
          <w:r>
            <w:rPr>
              <w:rStyle w:val="PlaceholderText"/>
              <w:rFonts w:ascii="Times New Roman" w:hAnsi="Times New Roman" w:cs="Times New Roman"/>
              <w:sz w:val="24"/>
              <w:szCs w:val="24"/>
            </w:rPr>
            <w:t>Insert Date.</w:t>
          </w:r>
        </w:p>
      </w:docPartBody>
    </w:docPart>
    <w:docPart>
      <w:docPartPr>
        <w:name w:val="705CC514B79B4CA382A7EA2A5C9E5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022DA-C7AE-4E37-9800-C03B303A8EB7}"/>
      </w:docPartPr>
      <w:docPartBody>
        <w:p w:rsidR="00000000" w:rsidRDefault="00BE5DEC">
          <w:pPr>
            <w:pStyle w:val="705CC514B79B4CA382A7EA2A5C9E5374"/>
          </w:pPr>
          <w:r>
            <w:rPr>
              <w:rStyle w:val="PlaceholderText"/>
              <w:rFonts w:ascii="Times New Roman" w:hAnsi="Times New Roman" w:cs="Times New Roman"/>
              <w:sz w:val="24"/>
              <w:szCs w:val="24"/>
            </w:rPr>
            <w:t>Insert Location</w:t>
          </w:r>
        </w:p>
      </w:docPartBody>
    </w:docPart>
    <w:docPart>
      <w:docPartPr>
        <w:name w:val="A4550F5B45BB4DE19B66622EF4E95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46A49-5B16-43B6-8A6E-B2CD3CBACF39}"/>
      </w:docPartPr>
      <w:docPartBody>
        <w:p w:rsidR="00000000" w:rsidRDefault="00BE5DEC">
          <w:pPr>
            <w:pStyle w:val="A4550F5B45BB4DE19B66622EF4E9507A"/>
          </w:pPr>
          <w:r>
            <w:rPr>
              <w:rStyle w:val="PlaceholderText"/>
              <w:rFonts w:ascii="Times New Roman" w:hAnsi="Times New Roman" w:cs="Times New Roman"/>
              <w:sz w:val="24"/>
              <w:szCs w:val="24"/>
            </w:rPr>
            <w:t>Insert Leader Name</w:t>
          </w:r>
        </w:p>
      </w:docPartBody>
    </w:docPart>
    <w:docPart>
      <w:docPartPr>
        <w:name w:val="788C818943DC48BF86DFE2A991B05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01C40-E06C-4012-B297-08EF319812E8}"/>
      </w:docPartPr>
      <w:docPartBody>
        <w:p w:rsidR="00000000" w:rsidRDefault="00BE5DEC">
          <w:pPr>
            <w:pStyle w:val="788C818943DC48BF86DFE2A991B05570"/>
          </w:pPr>
          <w:r>
            <w:rPr>
              <w:rStyle w:val="PlaceholderText"/>
              <w:rFonts w:ascii="Times New Roman" w:hAnsi="Times New Roman" w:cs="Times New Roman"/>
              <w:sz w:val="24"/>
              <w:szCs w:val="24"/>
            </w:rPr>
            <w:t>Insert Date.</w:t>
          </w:r>
        </w:p>
      </w:docPartBody>
    </w:docPart>
    <w:docPart>
      <w:docPartPr>
        <w:name w:val="98B14B3DE63147A0AF41BD62D6331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507ED-673B-451E-99E8-6BBE8A390BD1}"/>
      </w:docPartPr>
      <w:docPartBody>
        <w:p w:rsidR="00000000" w:rsidRDefault="00BE5DEC">
          <w:pPr>
            <w:pStyle w:val="98B14B3DE63147A0AF41BD62D6331CDD"/>
          </w:pPr>
          <w:r>
            <w:rPr>
              <w:rStyle w:val="PlaceholderText"/>
              <w:rFonts w:ascii="Times New Roman" w:hAnsi="Times New Roman" w:cs="Times New Roman"/>
              <w:sz w:val="24"/>
              <w:szCs w:val="24"/>
            </w:rPr>
            <w:t>Insert Participant Names</w:t>
          </w:r>
        </w:p>
      </w:docPartBody>
    </w:docPart>
    <w:docPart>
      <w:docPartPr>
        <w:name w:val="45254894BDDC4B9BA5A25E73D6A4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A89B4-0A7F-427F-B77F-1ACB76F14EB2}"/>
      </w:docPartPr>
      <w:docPartBody>
        <w:p w:rsidR="00000000" w:rsidRDefault="00BE5DEC">
          <w:pPr>
            <w:pStyle w:val="45254894BDDC4B9BA5A25E73D6A46D4D"/>
          </w:pPr>
          <w:r>
            <w:rPr>
              <w:rStyle w:val="PlaceholderText"/>
              <w:rFonts w:ascii="Times New Roman" w:hAnsi="Times New Roman" w:cs="Times New Roman"/>
              <w:b/>
            </w:rPr>
            <w:t>Insert Section Heading Here:</w:t>
          </w:r>
        </w:p>
      </w:docPartBody>
    </w:docPart>
    <w:docPart>
      <w:docPartPr>
        <w:name w:val="9E2AD77C3C7F4F0A8C325F96A4FC5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B0184-6B40-404D-ACD9-BF28584E4888}"/>
      </w:docPartPr>
      <w:docPartBody>
        <w:p w:rsidR="00000000" w:rsidRDefault="00BE5DEC">
          <w:pPr>
            <w:pStyle w:val="9E2AD77C3C7F4F0A8C325F96A4FC5A9C"/>
          </w:pPr>
          <w:r>
            <w:rPr>
              <w:rStyle w:val="PlaceholderText"/>
              <w:rFonts w:ascii="Times New Roman" w:hAnsi="Times New Roman" w:cs="Times New Roman"/>
            </w:rPr>
            <w:t>Insert Body Text Here</w:t>
          </w:r>
        </w:p>
      </w:docPartBody>
    </w:docPart>
    <w:docPart>
      <w:docPartPr>
        <w:name w:val="AB5DDCC2348B43A59E49B21F18D52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6489D-8215-4237-8602-D984E9F3C2D6}"/>
      </w:docPartPr>
      <w:docPartBody>
        <w:p w:rsidR="00000000" w:rsidRDefault="00BE5DEC">
          <w:pPr>
            <w:pStyle w:val="AB5DDCC2348B43A59E49B21F18D52A63"/>
          </w:pPr>
          <w:r>
            <w:rPr>
              <w:rStyle w:val="PlaceholderText"/>
              <w:b/>
              <w:sz w:val="20"/>
              <w:szCs w:val="20"/>
              <w:u w:val="single"/>
            </w:rPr>
            <w:t>Insert Meeting Type Here (Primary, Secondary, Boeing)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E5DEC"/>
    <w:rsid w:val="00BE5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9531E35B14541B8B2709FD30F139A4B">
    <w:name w:val="89531E35B14541B8B2709FD30F139A4B"/>
  </w:style>
  <w:style w:type="paragraph" w:customStyle="1" w:styleId="705CC514B79B4CA382A7EA2A5C9E5374">
    <w:name w:val="705CC514B79B4CA382A7EA2A5C9E5374"/>
  </w:style>
  <w:style w:type="paragraph" w:customStyle="1" w:styleId="A4550F5B45BB4DE19B66622EF4E9507A">
    <w:name w:val="A4550F5B45BB4DE19B66622EF4E9507A"/>
  </w:style>
  <w:style w:type="paragraph" w:customStyle="1" w:styleId="788C818943DC48BF86DFE2A991B05570">
    <w:name w:val="788C818943DC48BF86DFE2A991B05570"/>
  </w:style>
  <w:style w:type="paragraph" w:customStyle="1" w:styleId="98B14B3DE63147A0AF41BD62D6331CDD">
    <w:name w:val="98B14B3DE63147A0AF41BD62D6331CDD"/>
  </w:style>
  <w:style w:type="paragraph" w:customStyle="1" w:styleId="45254894BDDC4B9BA5A25E73D6A46D4D">
    <w:name w:val="45254894BDDC4B9BA5A25E73D6A46D4D"/>
  </w:style>
  <w:style w:type="paragraph" w:customStyle="1" w:styleId="9E2AD77C3C7F4F0A8C325F96A4FC5A9C">
    <w:name w:val="9E2AD77C3C7F4F0A8C325F96A4FC5A9C"/>
  </w:style>
  <w:style w:type="paragraph" w:customStyle="1" w:styleId="AB5DDCC2348B43A59E49B21F18D52A63">
    <w:name w:val="AB5DDCC2348B43A59E49B21F18D52A6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Template</Template>
  <TotalTime>68</TotalTime>
  <Pages>3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LearnQuest</Company>
  <LinksUpToDate>false</LinksUpToDate>
  <CharactersWithSpaces>3981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Arthur Moline</dc:creator>
  <cp:lastModifiedBy>Thomas Arthur Moline</cp:lastModifiedBy>
  <cp:revision>1</cp:revision>
  <cp:lastPrinted>2014-03-29T21:50:00Z</cp:lastPrinted>
  <dcterms:created xsi:type="dcterms:W3CDTF">2014-04-01T18:59:00Z</dcterms:created>
  <dcterms:modified xsi:type="dcterms:W3CDTF">2014-04-01T20:07:00Z</dcterms:modified>
</cp:coreProperties>
</file>