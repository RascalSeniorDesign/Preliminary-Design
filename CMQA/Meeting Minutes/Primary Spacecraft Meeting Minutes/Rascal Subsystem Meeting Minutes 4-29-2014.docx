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394"/>
        <w:gridCol w:w="1476"/>
        <w:gridCol w:w="1026"/>
        <w:gridCol w:w="2934"/>
      </w:tblGrid>
      <w:tr w:rsidR="00EF4A0A" w:rsidTr="004C5378">
        <w:tc>
          <w:tcPr>
            <w:tcW w:w="1728" w:type="dxa"/>
            <w:tcBorders>
              <w:top w:val="single" w:sz="24" w:space="0" w:color="auto"/>
              <w:left w:val="nil"/>
              <w:bottom w:val="single" w:sz="4" w:space="0" w:color="auto"/>
              <w:right w:val="nil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F4A0A">
              <w:rPr>
                <w:rFonts w:ascii="Times New Roman" w:hAnsi="Times New Roman" w:cs="Times New Roman"/>
                <w:b w:val="0"/>
                <w:sz w:val="24"/>
                <w:szCs w:val="24"/>
              </w:rPr>
              <w:t>Meeting Date</w:t>
            </w:r>
          </w:p>
        </w:tc>
        <w:tc>
          <w:tcPr>
            <w:tcW w:w="2394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Times New Roman" w:hAnsi="Times New Roman" w:cs="Times New Roman"/>
                <w:b w:val="0"/>
                <w:sz w:val="24"/>
                <w:szCs w:val="24"/>
              </w:rPr>
              <w:id w:val="178790516"/>
              <w:placeholder>
                <w:docPart w:val="ED4CAAB4A9144E209449A855C96D33AD"/>
              </w:placeholder>
              <w:showingPlcHdr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EF4A0A" w:rsidRDefault="008E0A37" w:rsidP="00EF4A0A">
                <w:pPr>
                  <w:pStyle w:val="Title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spacing w:after="120"/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pPr>
                <w:r>
                  <w:rPr>
                    <w:rStyle w:val="PlaceholderText"/>
                    <w:rFonts w:ascii="Times New Roman" w:hAnsi="Times New Roman" w:cs="Times New Roman"/>
                    <w:sz w:val="24"/>
                    <w:szCs w:val="24"/>
                  </w:rPr>
                  <w:t>Insert Date.</w:t>
                </w:r>
              </w:p>
            </w:sdtContent>
          </w:sdt>
          <w:p w:rsidR="00EF4A0A" w:rsidRPr="00EF4A0A" w:rsidRDefault="00EF4A0A" w:rsidP="00EF4A0A">
            <w:pPr>
              <w:pStyle w:val="Body"/>
            </w:pPr>
          </w:p>
        </w:tc>
        <w:tc>
          <w:tcPr>
            <w:tcW w:w="2502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934" w:type="dxa"/>
            <w:tcBorders>
              <w:top w:val="single" w:sz="24" w:space="0" w:color="auto"/>
              <w:left w:val="nil"/>
              <w:bottom w:val="single" w:sz="4" w:space="0" w:color="auto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C5378" w:rsidTr="004C5378">
        <w:tc>
          <w:tcPr>
            <w:tcW w:w="1728" w:type="dxa"/>
            <w:tcBorders>
              <w:left w:val="nil"/>
              <w:bottom w:val="single" w:sz="4" w:space="0" w:color="auto"/>
              <w:right w:val="nil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Meeting Place</w:t>
            </w:r>
          </w:p>
        </w:tc>
        <w:sdt>
          <w:sdtPr>
            <w:rPr>
              <w:rFonts w:ascii="Times New Roman" w:hAnsi="Times New Roman" w:cs="Times New Roman"/>
              <w:b w:val="0"/>
              <w:sz w:val="24"/>
              <w:szCs w:val="24"/>
            </w:rPr>
            <w:id w:val="178790520"/>
            <w:placeholder>
              <w:docPart w:val="18127BD928E840229CDE1547E0A3C7C9"/>
            </w:placeholder>
            <w:showingPlcHdr/>
            <w:text/>
          </w:sdtPr>
          <w:sdtEndPr/>
          <w:sdtContent>
            <w:tc>
              <w:tcPr>
                <w:tcW w:w="2394" w:type="dxa"/>
                <w:tcBorders>
                  <w:left w:val="nil"/>
                  <w:bottom w:val="single" w:sz="4" w:space="0" w:color="auto"/>
                </w:tcBorders>
              </w:tcPr>
              <w:p w:rsidR="00EF4A0A" w:rsidRPr="00EF4A0A" w:rsidRDefault="008E0A37" w:rsidP="008E0A37">
                <w:pPr>
                  <w:pStyle w:val="Title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spacing w:after="120"/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pPr>
                <w:r>
                  <w:rPr>
                    <w:rStyle w:val="PlaceholderText"/>
                    <w:rFonts w:ascii="Times New Roman" w:hAnsi="Times New Roman" w:cs="Times New Roman"/>
                    <w:sz w:val="24"/>
                    <w:szCs w:val="24"/>
                  </w:rPr>
                  <w:t>Insert Location</w:t>
                </w:r>
              </w:p>
            </w:tc>
          </w:sdtContent>
        </w:sdt>
        <w:tc>
          <w:tcPr>
            <w:tcW w:w="1476" w:type="dxa"/>
            <w:tcBorders>
              <w:bottom w:val="single" w:sz="4" w:space="0" w:color="auto"/>
              <w:right w:val="nil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Leader</w:t>
            </w:r>
          </w:p>
        </w:tc>
        <w:tc>
          <w:tcPr>
            <w:tcW w:w="3960" w:type="dxa"/>
            <w:gridSpan w:val="2"/>
            <w:tcBorders>
              <w:left w:val="nil"/>
              <w:bottom w:val="single" w:sz="4" w:space="0" w:color="auto"/>
            </w:tcBorders>
          </w:tcPr>
          <w:p w:rsidR="00EF4A0A" w:rsidRDefault="001C6296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 w:val="0"/>
                  <w:sz w:val="24"/>
                  <w:szCs w:val="24"/>
                </w:rPr>
                <w:id w:val="178790527"/>
                <w:placeholder>
                  <w:docPart w:val="4610E2405006441385E3E6444BF8A6D7"/>
                </w:placeholder>
                <w:showingPlcHdr/>
                <w:text/>
              </w:sdtPr>
              <w:sdtEndPr/>
              <w:sdtContent>
                <w:r w:rsidR="008E0A37">
                  <w:rPr>
                    <w:rStyle w:val="PlaceholderText"/>
                    <w:rFonts w:ascii="Times New Roman" w:hAnsi="Times New Roman" w:cs="Times New Roman"/>
                    <w:sz w:val="24"/>
                    <w:szCs w:val="24"/>
                  </w:rPr>
                  <w:t>Insert Leader Name</w:t>
                </w:r>
              </w:sdtContent>
            </w:sdt>
          </w:p>
          <w:p w:rsidR="00EF4A0A" w:rsidRPr="00EF4A0A" w:rsidRDefault="00EF4A0A" w:rsidP="00EF4A0A">
            <w:pPr>
              <w:pStyle w:val="Body"/>
              <w:spacing w:after="120"/>
            </w:pPr>
          </w:p>
        </w:tc>
      </w:tr>
      <w:tr w:rsidR="004C5378" w:rsidTr="004C5378">
        <w:tc>
          <w:tcPr>
            <w:tcW w:w="1728" w:type="dxa"/>
            <w:tcBorders>
              <w:left w:val="nil"/>
              <w:right w:val="nil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Minutes Date</w:t>
            </w:r>
          </w:p>
        </w:tc>
        <w:tc>
          <w:tcPr>
            <w:tcW w:w="2394" w:type="dxa"/>
            <w:tcBorders>
              <w:left w:val="nil"/>
            </w:tcBorders>
          </w:tcPr>
          <w:sdt>
            <w:sdtPr>
              <w:rPr>
                <w:rFonts w:ascii="Times New Roman" w:hAnsi="Times New Roman" w:cs="Times New Roman"/>
                <w:b w:val="0"/>
                <w:sz w:val="24"/>
                <w:szCs w:val="24"/>
              </w:rPr>
              <w:id w:val="178790524"/>
              <w:placeholder>
                <w:docPart w:val="00AA18885D5844BEB8CBDA5C894CAAD2"/>
              </w:placeholder>
              <w:showingPlcHdr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EF4A0A" w:rsidRPr="00EF4A0A" w:rsidRDefault="008E0A37" w:rsidP="00EF4A0A">
                <w:pPr>
                  <w:pStyle w:val="Title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spacing w:after="120"/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pPr>
                <w:r>
                  <w:rPr>
                    <w:rStyle w:val="PlaceholderText"/>
                    <w:rFonts w:ascii="Times New Roman" w:hAnsi="Times New Roman" w:cs="Times New Roman"/>
                    <w:sz w:val="24"/>
                    <w:szCs w:val="24"/>
                  </w:rPr>
                  <w:t>Insert Date.</w:t>
                </w:r>
              </w:p>
            </w:sdtContent>
          </w:sdt>
        </w:tc>
        <w:tc>
          <w:tcPr>
            <w:tcW w:w="1476" w:type="dxa"/>
            <w:tcBorders>
              <w:right w:val="nil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Participants</w:t>
            </w:r>
          </w:p>
        </w:tc>
        <w:sdt>
          <w:sdtPr>
            <w:rPr>
              <w:rFonts w:ascii="Times New Roman" w:hAnsi="Times New Roman" w:cs="Times New Roman"/>
              <w:b w:val="0"/>
              <w:sz w:val="24"/>
              <w:szCs w:val="24"/>
            </w:rPr>
            <w:id w:val="178790531"/>
            <w:placeholder>
              <w:docPart w:val="21AD528809D446369034AA144C8179D7"/>
            </w:placeholder>
            <w:showingPlcHdr/>
            <w:text/>
          </w:sdtPr>
          <w:sdtEndPr/>
          <w:sdtContent>
            <w:tc>
              <w:tcPr>
                <w:tcW w:w="3960" w:type="dxa"/>
                <w:gridSpan w:val="2"/>
                <w:tcBorders>
                  <w:left w:val="nil"/>
                </w:tcBorders>
              </w:tcPr>
              <w:p w:rsidR="00EF4A0A" w:rsidRPr="00EF4A0A" w:rsidRDefault="008E0A37" w:rsidP="008E0A37">
                <w:pPr>
                  <w:pStyle w:val="Title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spacing w:after="120"/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pPr>
                <w:r>
                  <w:rPr>
                    <w:rStyle w:val="PlaceholderText"/>
                    <w:rFonts w:ascii="Times New Roman" w:hAnsi="Times New Roman" w:cs="Times New Roman"/>
                    <w:sz w:val="24"/>
                    <w:szCs w:val="24"/>
                  </w:rPr>
                  <w:t>Insert Participant Names</w:t>
                </w:r>
              </w:p>
            </w:tc>
          </w:sdtContent>
        </w:sdt>
      </w:tr>
    </w:tbl>
    <w:p w:rsidR="00EF4A0A" w:rsidRPr="00EF4A0A" w:rsidRDefault="00EF4A0A" w:rsidP="00EF4A0A">
      <w:pPr>
        <w:pStyle w:val="Subtitle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4"/>
        <w:gridCol w:w="2652"/>
        <w:gridCol w:w="1310"/>
      </w:tblGrid>
      <w:tr w:rsidR="004C5378" w:rsidTr="008757ED">
        <w:trPr>
          <w:tblHeader/>
        </w:trPr>
        <w:tc>
          <w:tcPr>
            <w:tcW w:w="5614" w:type="dxa"/>
            <w:tcBorders>
              <w:top w:val="single" w:sz="24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4C5378" w:rsidRDefault="004C5378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65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C5378" w:rsidRDefault="004C5378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131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C5378" w:rsidRDefault="004C5378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Due Date</w:t>
            </w:r>
          </w:p>
        </w:tc>
      </w:tr>
      <w:tr w:rsidR="004C5378" w:rsidTr="008757ED">
        <w:tc>
          <w:tcPr>
            <w:tcW w:w="5614" w:type="dxa"/>
            <w:tcBorders>
              <w:top w:val="single" w:sz="2" w:space="0" w:color="auto"/>
              <w:left w:val="nil"/>
              <w:bottom w:val="nil"/>
            </w:tcBorders>
          </w:tcPr>
          <w:sdt>
            <w:sdtPr>
              <w:rPr>
                <w:rFonts w:ascii="Times New Roman" w:hAnsi="Times New Roman" w:cs="Times New Roman"/>
                <w:b/>
              </w:rPr>
              <w:id w:val="178790509"/>
              <w:placeholder>
                <w:docPart w:val="1A223F33FCDD42C2A93E55AC164467F0"/>
              </w:placeholder>
              <w:text/>
            </w:sdtPr>
            <w:sdtEndPr/>
            <w:sdtContent>
              <w:p w:rsidR="008E0A37" w:rsidRDefault="00C03D7E" w:rsidP="00EF4A0A">
                <w:pPr>
                  <w:pStyle w:val="Body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spacing w:after="120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</w:rPr>
                  <w:t>Differences in Missions:</w:t>
                </w:r>
              </w:p>
            </w:sdtContent>
          </w:sdt>
          <w:sdt>
            <w:sdtPr>
              <w:rPr>
                <w:rFonts w:ascii="Times New Roman" w:hAnsi="Times New Roman" w:cs="Times New Roman"/>
              </w:rPr>
              <w:id w:val="178790513"/>
              <w:placeholder>
                <w:docPart w:val="78CD76CB1B4945969C5EC2CDC523CDA3"/>
              </w:placeholder>
              <w:text/>
            </w:sdtPr>
            <w:sdtEndPr/>
            <w:sdtContent>
              <w:p w:rsidR="004C5378" w:rsidRDefault="00C03D7E" w:rsidP="00EF4A0A">
                <w:pPr>
                  <w:pStyle w:val="Body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spacing w:after="120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Rascal (Boeing)</w:t>
                </w:r>
              </w:p>
            </w:sdtContent>
          </w:sdt>
          <w:p w:rsidR="00C03D7E" w:rsidRDefault="00C03D7E" w:rsidP="00C03D7E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Mission: Stationkeep, Evade, RDZ</w:t>
            </w:r>
          </w:p>
          <w:p w:rsidR="00C03D7E" w:rsidRDefault="00C03D7E" w:rsidP="00C03D7E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Team: SSRL, Boeing</w:t>
            </w:r>
          </w:p>
          <w:p w:rsidR="00C03D7E" w:rsidRDefault="00C03D7E" w:rsidP="00C03D7E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Launch: Unknown</w:t>
            </w:r>
          </w:p>
          <w:p w:rsidR="00C03D7E" w:rsidRDefault="00C03D7E" w:rsidP="00C03D7E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Funding: Boeing (August), After</w:t>
            </w:r>
            <w:proofErr w:type="gramStart"/>
            <w:r>
              <w:rPr>
                <w:rFonts w:ascii="Times New Roman" w:hAnsi="Times New Roman" w:cs="Times New Roman"/>
              </w:rPr>
              <w:t>, ?</w:t>
            </w:r>
            <w:proofErr w:type="gramEnd"/>
          </w:p>
          <w:p w:rsidR="00C03D7E" w:rsidRDefault="00C03D7E" w:rsidP="00C03D7E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EDU: August</w:t>
            </w:r>
          </w:p>
          <w:p w:rsidR="00C03D7E" w:rsidRDefault="00C03D7E" w:rsidP="00C03D7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Rascal Jr.</w:t>
            </w:r>
            <w:proofErr w:type="gramEnd"/>
          </w:p>
          <w:p w:rsidR="00C03D7E" w:rsidRDefault="00C03D7E" w:rsidP="00C03D7E">
            <w:pPr>
              <w:pStyle w:val="Body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Mission: Generally Proximity Operations (Subject to a little amount of change while still being acceptable)</w:t>
            </w:r>
          </w:p>
          <w:p w:rsidR="00C03D7E" w:rsidRDefault="00C03D7E" w:rsidP="00C03D7E">
            <w:pPr>
              <w:pStyle w:val="Body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Team: SSRL</w:t>
            </w:r>
          </w:p>
          <w:p w:rsidR="00C03D7E" w:rsidRDefault="00C03D7E" w:rsidP="00C03D7E">
            <w:pPr>
              <w:pStyle w:val="Body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Launch: NASA (2015-2016, ISS, “Guaranteed” Launch)</w:t>
            </w:r>
          </w:p>
          <w:p w:rsidR="00C03D7E" w:rsidRDefault="00C03D7E" w:rsidP="00C03D7E">
            <w:pPr>
              <w:pStyle w:val="Body"/>
              <w:numPr>
                <w:ilvl w:val="1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Have a 1U-6U opportunity</w:t>
            </w:r>
          </w:p>
          <w:p w:rsidR="00C03D7E" w:rsidRDefault="00C03D7E" w:rsidP="00C03D7E">
            <w:pPr>
              <w:pStyle w:val="Body"/>
              <w:numPr>
                <w:ilvl w:val="1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is one long 6U</w:t>
            </w:r>
          </w:p>
          <w:p w:rsidR="00C03D7E" w:rsidRDefault="00C03D7E" w:rsidP="00C03D7E">
            <w:pPr>
              <w:pStyle w:val="Body"/>
              <w:numPr>
                <w:ilvl w:val="1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Lot of room for design decisions</w:t>
            </w:r>
          </w:p>
          <w:p w:rsidR="00C03D7E" w:rsidRDefault="00C03D7E" w:rsidP="00C03D7E">
            <w:pPr>
              <w:pStyle w:val="Body"/>
              <w:numPr>
                <w:ilvl w:val="1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6U Ejector along the way (maybe)</w:t>
            </w:r>
          </w:p>
          <w:p w:rsidR="00C03D7E" w:rsidRDefault="00C03D7E" w:rsidP="00C03D7E">
            <w:pPr>
              <w:pStyle w:val="Body"/>
              <w:numPr>
                <w:ilvl w:val="1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300-350km</w:t>
            </w:r>
          </w:p>
          <w:p w:rsidR="00C03D7E" w:rsidRDefault="00C03D7E" w:rsidP="00C03D7E">
            <w:pPr>
              <w:pStyle w:val="Body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Funding</w:t>
            </w:r>
            <w:proofErr w:type="gramStart"/>
            <w:r>
              <w:rPr>
                <w:rFonts w:ascii="Times New Roman" w:hAnsi="Times New Roman" w:cs="Times New Roman"/>
              </w:rPr>
              <w:t>: ?</w:t>
            </w:r>
            <w:proofErr w:type="gramEnd"/>
            <w:r w:rsidR="00715EA0">
              <w:rPr>
                <w:rFonts w:ascii="Times New Roman" w:hAnsi="Times New Roman" w:cs="Times New Roman"/>
              </w:rPr>
              <w:t xml:space="preserve"> (Could get money for a modest mission)</w:t>
            </w:r>
            <w:bookmarkStart w:id="0" w:name="_GoBack"/>
            <w:bookmarkEnd w:id="0"/>
          </w:p>
          <w:p w:rsidR="00C03D7E" w:rsidRDefault="00C03D7E" w:rsidP="00C03D7E">
            <w:pPr>
              <w:pStyle w:val="Body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EDU: Senior Design 2014-2015</w:t>
            </w:r>
            <w:r>
              <w:rPr>
                <w:rFonts w:ascii="Times New Roman" w:hAnsi="Times New Roman" w:cs="Times New Roman"/>
              </w:rPr>
              <w:br/>
            </w:r>
          </w:p>
          <w:p w:rsidR="008757ED" w:rsidRPr="008757ED" w:rsidRDefault="008757ED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2652" w:type="dxa"/>
            <w:tcBorders>
              <w:top w:val="single" w:sz="2" w:space="0" w:color="auto"/>
              <w:bottom w:val="nil"/>
            </w:tcBorders>
          </w:tcPr>
          <w:p w:rsidR="005016EB" w:rsidRPr="008757ED" w:rsidRDefault="005016EB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</w:p>
          <w:p w:rsidR="005016EB" w:rsidRPr="008757ED" w:rsidRDefault="005016EB" w:rsidP="005016EB">
            <w:pPr>
              <w:rPr>
                <w:sz w:val="22"/>
                <w:szCs w:val="22"/>
              </w:rPr>
            </w:pPr>
          </w:p>
          <w:p w:rsidR="008064FD" w:rsidRPr="008757ED" w:rsidRDefault="008064FD" w:rsidP="008757ED">
            <w:pPr>
              <w:rPr>
                <w:b/>
                <w:sz w:val="22"/>
                <w:szCs w:val="22"/>
              </w:rPr>
            </w:pPr>
          </w:p>
        </w:tc>
        <w:tc>
          <w:tcPr>
            <w:tcW w:w="1310" w:type="dxa"/>
            <w:tcBorders>
              <w:top w:val="single" w:sz="2" w:space="0" w:color="auto"/>
              <w:bottom w:val="nil"/>
            </w:tcBorders>
          </w:tcPr>
          <w:p w:rsidR="008064FD" w:rsidRPr="008757ED" w:rsidRDefault="008064FD" w:rsidP="008064FD">
            <w:pPr>
              <w:rPr>
                <w:b/>
                <w:sz w:val="22"/>
                <w:szCs w:val="22"/>
              </w:rPr>
            </w:pPr>
          </w:p>
          <w:p w:rsidR="008757ED" w:rsidRPr="008757ED" w:rsidRDefault="008757ED" w:rsidP="008757ED">
            <w:pPr>
              <w:rPr>
                <w:b/>
                <w:sz w:val="22"/>
                <w:szCs w:val="22"/>
              </w:rPr>
            </w:pPr>
          </w:p>
        </w:tc>
      </w:tr>
    </w:tbl>
    <w:p w:rsidR="00EF4A0A" w:rsidRPr="00EF4A0A" w:rsidRDefault="00EF4A0A" w:rsidP="00EF4A0A">
      <w:pPr>
        <w:pStyle w:val="Body"/>
        <w:spacing w:after="120"/>
        <w:rPr>
          <w:rFonts w:ascii="Times New Roman" w:hAnsi="Times New Roman" w:cs="Times New Roman"/>
        </w:rPr>
      </w:pPr>
    </w:p>
    <w:p w:rsidR="0036782B" w:rsidRDefault="0036782B" w:rsidP="00D21C8E">
      <w:pPr>
        <w:pStyle w:val="Body"/>
        <w:ind w:left="220"/>
        <w:jc w:val="both"/>
        <w:rPr>
          <w:rFonts w:eastAsia="Helvetica" w:hAnsi="Helvetica" w:cs="Helvetica"/>
          <w:position w:val="4"/>
          <w:sz w:val="26"/>
          <w:szCs w:val="26"/>
        </w:rPr>
      </w:pPr>
    </w:p>
    <w:sectPr w:rsidR="0036782B" w:rsidSect="0036782B">
      <w:head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296" w:rsidRDefault="001C6296" w:rsidP="0036782B">
      <w:r>
        <w:separator/>
      </w:r>
    </w:p>
  </w:endnote>
  <w:endnote w:type="continuationSeparator" w:id="0">
    <w:p w:rsidR="001C6296" w:rsidRDefault="001C6296" w:rsidP="00367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296" w:rsidRDefault="001C6296" w:rsidP="0036782B">
      <w:r>
        <w:separator/>
      </w:r>
    </w:p>
  </w:footnote>
  <w:footnote w:type="continuationSeparator" w:id="0">
    <w:p w:rsidR="001C6296" w:rsidRDefault="001C6296" w:rsidP="003678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Ind w:w="325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0"/>
      <w:gridCol w:w="2610"/>
    </w:tblGrid>
    <w:tr w:rsidR="00EF4A0A" w:rsidTr="00EF4A0A">
      <w:tc>
        <w:tcPr>
          <w:tcW w:w="1530" w:type="dxa"/>
        </w:tcPr>
        <w:p w:rsidR="00EF4A0A" w:rsidRDefault="00EF4A0A" w:rsidP="00EF4A0A">
          <w:pPr>
            <w:pStyle w:val="Header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jc w:val="center"/>
          </w:pPr>
          <w:r w:rsidRPr="00EF4A0A">
            <w:rPr>
              <w:noProof/>
            </w:rPr>
            <w:drawing>
              <wp:inline distT="0" distB="0" distL="0" distR="0">
                <wp:extent cx="653143" cy="653143"/>
                <wp:effectExtent l="1905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ascal Patch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277" cy="653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b/>
            <w:sz w:val="20"/>
            <w:szCs w:val="20"/>
            <w:u w:val="single"/>
          </w:rPr>
          <w:id w:val="178790535"/>
          <w:placeholder/>
          <w:showingPlcHdr/>
          <w:text/>
        </w:sdtPr>
        <w:sdtEndPr/>
        <w:sdtContent>
          <w:tc>
            <w:tcPr>
              <w:tcW w:w="2610" w:type="dxa"/>
              <w:vAlign w:val="center"/>
            </w:tcPr>
            <w:p w:rsidR="00EF4A0A" w:rsidRPr="00EF4A0A" w:rsidRDefault="008E0A37" w:rsidP="008E0A37">
              <w:pPr>
                <w:pStyle w:val="Header"/>
                <w:pBdr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between w:val="none" w:sz="0" w:space="0" w:color="auto"/>
                  <w:bar w:val="none" w:sz="0" w:color="auto"/>
                </w:pBdr>
                <w:rPr>
                  <w:b/>
                  <w:sz w:val="20"/>
                  <w:szCs w:val="20"/>
                  <w:u w:val="single"/>
                </w:rPr>
              </w:pPr>
              <w:r>
                <w:rPr>
                  <w:rStyle w:val="PlaceholderText"/>
                  <w:b/>
                  <w:sz w:val="20"/>
                  <w:szCs w:val="20"/>
                  <w:u w:val="single"/>
                </w:rPr>
                <w:t>Insert Meeting Type Here (Primary, Secondary, Boeing)</w:t>
              </w:r>
            </w:p>
          </w:tc>
        </w:sdtContent>
      </w:sdt>
    </w:tr>
  </w:tbl>
  <w:p w:rsidR="0036782B" w:rsidRPr="00EF4A0A" w:rsidRDefault="0036782B" w:rsidP="00EF4A0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23F5F"/>
    <w:multiLevelType w:val="hybridMultilevel"/>
    <w:tmpl w:val="B418A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0A4"/>
    <w:multiLevelType w:val="multilevel"/>
    <w:tmpl w:val="2FC648CE"/>
    <w:styleLink w:val="NoteTaking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1E303F65"/>
    <w:multiLevelType w:val="multilevel"/>
    <w:tmpl w:val="82DA6478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20C01470"/>
    <w:multiLevelType w:val="multilevel"/>
    <w:tmpl w:val="62EEE1E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22513087"/>
    <w:multiLevelType w:val="multilevel"/>
    <w:tmpl w:val="C8087F5A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377B3466"/>
    <w:multiLevelType w:val="multilevel"/>
    <w:tmpl w:val="E916B85C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5405013C"/>
    <w:multiLevelType w:val="hybridMultilevel"/>
    <w:tmpl w:val="31D2A0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4607E8"/>
    <w:multiLevelType w:val="multilevel"/>
    <w:tmpl w:val="F3662A4E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661E4BDF"/>
    <w:multiLevelType w:val="multilevel"/>
    <w:tmpl w:val="CBBC6536"/>
    <w:styleLink w:val="Dash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66C850ED"/>
    <w:multiLevelType w:val="hybridMultilevel"/>
    <w:tmpl w:val="9F2E43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2F0289"/>
    <w:multiLevelType w:val="hybridMultilevel"/>
    <w:tmpl w:val="EA8E1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10"/>
  </w:num>
  <w:num w:numId="9">
    <w:abstractNumId w:val="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D7E"/>
    <w:rsid w:val="00084F23"/>
    <w:rsid w:val="001C6296"/>
    <w:rsid w:val="0036782B"/>
    <w:rsid w:val="004467A5"/>
    <w:rsid w:val="004C5378"/>
    <w:rsid w:val="005016EB"/>
    <w:rsid w:val="00715EA0"/>
    <w:rsid w:val="008064FD"/>
    <w:rsid w:val="008757ED"/>
    <w:rsid w:val="008C3C42"/>
    <w:rsid w:val="008E0A37"/>
    <w:rsid w:val="00C03D7E"/>
    <w:rsid w:val="00D21C8E"/>
    <w:rsid w:val="00D734F6"/>
    <w:rsid w:val="00DD39DC"/>
    <w:rsid w:val="00DF41B6"/>
    <w:rsid w:val="00EF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6782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6782B"/>
    <w:rPr>
      <w:u w:val="single"/>
    </w:rPr>
  </w:style>
  <w:style w:type="paragraph" w:customStyle="1" w:styleId="HeaderFooter">
    <w:name w:val="Header &amp; Footer"/>
    <w:rsid w:val="0036782B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le">
    <w:name w:val="Title"/>
    <w:next w:val="Body"/>
    <w:rsid w:val="0036782B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Body">
    <w:name w:val="Body"/>
    <w:rsid w:val="0036782B"/>
    <w:rPr>
      <w:rFonts w:ascii="Helvetica" w:hAnsi="Arial Unicode MS" w:cs="Arial Unicode MS"/>
      <w:color w:val="000000"/>
      <w:sz w:val="22"/>
      <w:szCs w:val="22"/>
    </w:rPr>
  </w:style>
  <w:style w:type="paragraph" w:styleId="Subtitle">
    <w:name w:val="Subtitle"/>
    <w:next w:val="Body"/>
    <w:rsid w:val="0036782B"/>
    <w:rPr>
      <w:rFonts w:ascii="Helvetica" w:hAnsi="Arial Unicode MS" w:cs="Arial Unicode MS"/>
      <w:color w:val="000000"/>
      <w:sz w:val="40"/>
      <w:szCs w:val="40"/>
    </w:rPr>
  </w:style>
  <w:style w:type="numbering" w:customStyle="1" w:styleId="Dash">
    <w:name w:val="Dash"/>
    <w:rsid w:val="0036782B"/>
    <w:pPr>
      <w:numPr>
        <w:numId w:val="2"/>
      </w:numPr>
    </w:pPr>
  </w:style>
  <w:style w:type="numbering" w:customStyle="1" w:styleId="NoteTaking">
    <w:name w:val="Note Taking"/>
    <w:rsid w:val="0036782B"/>
    <w:pPr>
      <w:numPr>
        <w:numId w:val="7"/>
      </w:numPr>
    </w:pPr>
  </w:style>
  <w:style w:type="table" w:styleId="TableGrid">
    <w:name w:val="Table Grid"/>
    <w:basedOn w:val="TableNormal"/>
    <w:uiPriority w:val="59"/>
    <w:rsid w:val="00EF4A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4A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A0A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F4A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4A0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A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0A3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6782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6782B"/>
    <w:rPr>
      <w:u w:val="single"/>
    </w:rPr>
  </w:style>
  <w:style w:type="paragraph" w:customStyle="1" w:styleId="HeaderFooter">
    <w:name w:val="Header &amp; Footer"/>
    <w:rsid w:val="0036782B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le">
    <w:name w:val="Title"/>
    <w:next w:val="Body"/>
    <w:rsid w:val="0036782B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Body">
    <w:name w:val="Body"/>
    <w:rsid w:val="0036782B"/>
    <w:rPr>
      <w:rFonts w:ascii="Helvetica" w:hAnsi="Arial Unicode MS" w:cs="Arial Unicode MS"/>
      <w:color w:val="000000"/>
      <w:sz w:val="22"/>
      <w:szCs w:val="22"/>
    </w:rPr>
  </w:style>
  <w:style w:type="paragraph" w:styleId="Subtitle">
    <w:name w:val="Subtitle"/>
    <w:next w:val="Body"/>
    <w:rsid w:val="0036782B"/>
    <w:rPr>
      <w:rFonts w:ascii="Helvetica" w:hAnsi="Arial Unicode MS" w:cs="Arial Unicode MS"/>
      <w:color w:val="000000"/>
      <w:sz w:val="40"/>
      <w:szCs w:val="40"/>
    </w:rPr>
  </w:style>
  <w:style w:type="numbering" w:customStyle="1" w:styleId="Dash">
    <w:name w:val="Dash"/>
    <w:rsid w:val="0036782B"/>
    <w:pPr>
      <w:numPr>
        <w:numId w:val="2"/>
      </w:numPr>
    </w:pPr>
  </w:style>
  <w:style w:type="numbering" w:customStyle="1" w:styleId="NoteTaking">
    <w:name w:val="Note Taking"/>
    <w:rsid w:val="0036782B"/>
    <w:pPr>
      <w:numPr>
        <w:numId w:val="7"/>
      </w:numPr>
    </w:pPr>
  </w:style>
  <w:style w:type="table" w:styleId="TableGrid">
    <w:name w:val="Table Grid"/>
    <w:basedOn w:val="TableNormal"/>
    <w:uiPriority w:val="59"/>
    <w:rsid w:val="00EF4A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4A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A0A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F4A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4A0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A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0A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%20LEO\Documents\GitHub\Preliminary-Design\CMQA\Meeting%20Minutes\Meeting%20Minutes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D4CAAB4A9144E209449A855C96D3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B036E-98C4-4333-988D-4DE305145301}"/>
      </w:docPartPr>
      <w:docPartBody>
        <w:p w:rsidR="00000000" w:rsidRDefault="0061497D">
          <w:pPr>
            <w:pStyle w:val="ED4CAAB4A9144E209449A855C96D33AD"/>
          </w:pPr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Insert Date.</w:t>
          </w:r>
        </w:p>
      </w:docPartBody>
    </w:docPart>
    <w:docPart>
      <w:docPartPr>
        <w:name w:val="18127BD928E840229CDE1547E0A3C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57064-FC7A-4592-BF33-776D2A33BCBE}"/>
      </w:docPartPr>
      <w:docPartBody>
        <w:p w:rsidR="00000000" w:rsidRDefault="0061497D">
          <w:pPr>
            <w:pStyle w:val="18127BD928E840229CDE1547E0A3C7C9"/>
          </w:pPr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Insert Location</w:t>
          </w:r>
        </w:p>
      </w:docPartBody>
    </w:docPart>
    <w:docPart>
      <w:docPartPr>
        <w:name w:val="4610E2405006441385E3E6444BF8A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4B1B0-883F-4DFC-8549-5CD5F3DB3A99}"/>
      </w:docPartPr>
      <w:docPartBody>
        <w:p w:rsidR="00000000" w:rsidRDefault="0061497D">
          <w:pPr>
            <w:pStyle w:val="4610E2405006441385E3E6444BF8A6D7"/>
          </w:pPr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Insert Leader Name</w:t>
          </w:r>
        </w:p>
      </w:docPartBody>
    </w:docPart>
    <w:docPart>
      <w:docPartPr>
        <w:name w:val="00AA18885D5844BEB8CBDA5C894CA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4483E-E6B4-4A0F-912A-B75A4A0ABC59}"/>
      </w:docPartPr>
      <w:docPartBody>
        <w:p w:rsidR="00000000" w:rsidRDefault="0061497D">
          <w:pPr>
            <w:pStyle w:val="00AA18885D5844BEB8CBDA5C894CAAD2"/>
          </w:pPr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Insert Date.</w:t>
          </w:r>
        </w:p>
      </w:docPartBody>
    </w:docPart>
    <w:docPart>
      <w:docPartPr>
        <w:name w:val="21AD528809D446369034AA144C817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AC8EA-02A5-4719-8B8C-CEC43A0BE041}"/>
      </w:docPartPr>
      <w:docPartBody>
        <w:p w:rsidR="00000000" w:rsidRDefault="0061497D">
          <w:pPr>
            <w:pStyle w:val="21AD528809D446369034AA144C8179D7"/>
          </w:pPr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Insert Participant Names</w:t>
          </w:r>
        </w:p>
      </w:docPartBody>
    </w:docPart>
    <w:docPart>
      <w:docPartPr>
        <w:name w:val="1A223F33FCDD42C2A93E55AC16446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72863-12A9-4DF2-AB55-1455EFEAB55A}"/>
      </w:docPartPr>
      <w:docPartBody>
        <w:p w:rsidR="00000000" w:rsidRDefault="0061497D">
          <w:pPr>
            <w:pStyle w:val="1A223F33FCDD42C2A93E55AC164467F0"/>
          </w:pPr>
          <w:r>
            <w:rPr>
              <w:rStyle w:val="PlaceholderText"/>
              <w:rFonts w:ascii="Times New Roman" w:hAnsi="Times New Roman" w:cs="Times New Roman"/>
              <w:b/>
            </w:rPr>
            <w:t>Insert Section Heading Here:</w:t>
          </w:r>
        </w:p>
      </w:docPartBody>
    </w:docPart>
    <w:docPart>
      <w:docPartPr>
        <w:name w:val="78CD76CB1B4945969C5EC2CDC523C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75C06-1CB1-4233-B0C6-5222092BB492}"/>
      </w:docPartPr>
      <w:docPartBody>
        <w:p w:rsidR="00000000" w:rsidRDefault="0061497D">
          <w:pPr>
            <w:pStyle w:val="78CD76CB1B4945969C5EC2CDC523CDA3"/>
          </w:pPr>
          <w:r>
            <w:rPr>
              <w:rStyle w:val="PlaceholderText"/>
              <w:rFonts w:ascii="Times New Roman" w:hAnsi="Times New Roman" w:cs="Times New Roman"/>
            </w:rPr>
            <w:t>Insert Body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97D"/>
    <w:rsid w:val="0061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D4CAAB4A9144E209449A855C96D33AD">
    <w:name w:val="ED4CAAB4A9144E209449A855C96D33AD"/>
  </w:style>
  <w:style w:type="paragraph" w:customStyle="1" w:styleId="18127BD928E840229CDE1547E0A3C7C9">
    <w:name w:val="18127BD928E840229CDE1547E0A3C7C9"/>
  </w:style>
  <w:style w:type="paragraph" w:customStyle="1" w:styleId="4610E2405006441385E3E6444BF8A6D7">
    <w:name w:val="4610E2405006441385E3E6444BF8A6D7"/>
  </w:style>
  <w:style w:type="paragraph" w:customStyle="1" w:styleId="00AA18885D5844BEB8CBDA5C894CAAD2">
    <w:name w:val="00AA18885D5844BEB8CBDA5C894CAAD2"/>
  </w:style>
  <w:style w:type="paragraph" w:customStyle="1" w:styleId="21AD528809D446369034AA144C8179D7">
    <w:name w:val="21AD528809D446369034AA144C8179D7"/>
  </w:style>
  <w:style w:type="paragraph" w:customStyle="1" w:styleId="1A223F33FCDD42C2A93E55AC164467F0">
    <w:name w:val="1A223F33FCDD42C2A93E55AC164467F0"/>
  </w:style>
  <w:style w:type="paragraph" w:customStyle="1" w:styleId="78CD76CB1B4945969C5EC2CDC523CDA3">
    <w:name w:val="78CD76CB1B4945969C5EC2CDC523CD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D4CAAB4A9144E209449A855C96D33AD">
    <w:name w:val="ED4CAAB4A9144E209449A855C96D33AD"/>
  </w:style>
  <w:style w:type="paragraph" w:customStyle="1" w:styleId="18127BD928E840229CDE1547E0A3C7C9">
    <w:name w:val="18127BD928E840229CDE1547E0A3C7C9"/>
  </w:style>
  <w:style w:type="paragraph" w:customStyle="1" w:styleId="4610E2405006441385E3E6444BF8A6D7">
    <w:name w:val="4610E2405006441385E3E6444BF8A6D7"/>
  </w:style>
  <w:style w:type="paragraph" w:customStyle="1" w:styleId="00AA18885D5844BEB8CBDA5C894CAAD2">
    <w:name w:val="00AA18885D5844BEB8CBDA5C894CAAD2"/>
  </w:style>
  <w:style w:type="paragraph" w:customStyle="1" w:styleId="21AD528809D446369034AA144C8179D7">
    <w:name w:val="21AD528809D446369034AA144C8179D7"/>
  </w:style>
  <w:style w:type="paragraph" w:customStyle="1" w:styleId="1A223F33FCDD42C2A93E55AC164467F0">
    <w:name w:val="1A223F33FCDD42C2A93E55AC164467F0"/>
  </w:style>
  <w:style w:type="paragraph" w:customStyle="1" w:styleId="78CD76CB1B4945969C5EC2CDC523CDA3">
    <w:name w:val="78CD76CB1B4945969C5EC2CDC523CD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Template</Template>
  <TotalTime>84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LearnQuest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LEO</dc:creator>
  <cp:lastModifiedBy>MR LEO</cp:lastModifiedBy>
  <cp:revision>1</cp:revision>
  <cp:lastPrinted>2014-03-29T21:50:00Z</cp:lastPrinted>
  <dcterms:created xsi:type="dcterms:W3CDTF">2014-04-29T19:12:00Z</dcterms:created>
  <dcterms:modified xsi:type="dcterms:W3CDTF">2014-04-29T20:36:00Z</dcterms:modified>
</cp:coreProperties>
</file>