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28"/>
        <w:gridCol w:w="2394"/>
        <w:gridCol w:w="1476"/>
        <w:gridCol w:w="1026"/>
        <w:gridCol w:w="2934"/>
      </w:tblGrid>
      <w:tr w:rsidR="00EF4A0A" w:rsidTr="004C5378">
        <w:tc>
          <w:tcPr>
            <w:tcW w:w="1728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F4A0A"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Date</w:t>
            </w:r>
          </w:p>
        </w:tc>
        <w:tc>
          <w:tcPr>
            <w:tcW w:w="239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16"/>
              <w:placeholder>
                <w:docPart w:val="B96BB311463F4423AC4E54520A8FE680"/>
              </w:placeholder>
              <w:date w:fullDate="2014-04-22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F4A0A" w:rsidRDefault="00E767A0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4/22/2014</w:t>
                </w:r>
              </w:p>
            </w:sdtContent>
          </w:sdt>
          <w:p w:rsidR="00EF4A0A" w:rsidRPr="00EF4A0A" w:rsidRDefault="00EF4A0A" w:rsidP="00EF4A0A">
            <w:pPr>
              <w:pStyle w:val="Body"/>
            </w:pPr>
          </w:p>
        </w:tc>
        <w:tc>
          <w:tcPr>
            <w:tcW w:w="2502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4" w:space="0" w:color="auto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C5378" w:rsidTr="004C5378">
        <w:tc>
          <w:tcPr>
            <w:tcW w:w="1728" w:type="dxa"/>
            <w:tcBorders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Place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520"/>
            <w:placeholder>
              <w:docPart w:val="D516AC66995B4C89B0D95781D360A352"/>
            </w:placeholder>
            <w:text/>
          </w:sdtPr>
          <w:sdtContent>
            <w:tc>
              <w:tcPr>
                <w:tcW w:w="2394" w:type="dxa"/>
                <w:tcBorders>
                  <w:left w:val="nil"/>
                  <w:bottom w:val="single" w:sz="4" w:space="0" w:color="auto"/>
                </w:tcBorders>
              </w:tcPr>
              <w:p w:rsidR="00EF4A0A" w:rsidRPr="00EF4A0A" w:rsidRDefault="00E767A0" w:rsidP="00E767A0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SSRL</w:t>
                </w:r>
              </w:p>
            </w:tc>
          </w:sdtContent>
        </w:sdt>
        <w:tc>
          <w:tcPr>
            <w:tcW w:w="1476" w:type="dxa"/>
            <w:tcBorders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Leader</w:t>
            </w:r>
          </w:p>
        </w:tc>
        <w:tc>
          <w:tcPr>
            <w:tcW w:w="3960" w:type="dxa"/>
            <w:gridSpan w:val="2"/>
            <w:tcBorders>
              <w:left w:val="nil"/>
              <w:bottom w:val="single" w:sz="4" w:space="0" w:color="auto"/>
            </w:tcBorders>
          </w:tcPr>
          <w:p w:rsidR="00EF4A0A" w:rsidRDefault="00B877DE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 w:val="0"/>
                  <w:sz w:val="24"/>
                  <w:szCs w:val="24"/>
                </w:rPr>
                <w:id w:val="178790527"/>
                <w:placeholder>
                  <w:docPart w:val="1556F4B8F01645EF9EDA068836C24618"/>
                </w:placeholder>
                <w:text/>
              </w:sdtPr>
              <w:sdtContent>
                <w:r w:rsidR="00E767A0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Tom Moline</w:t>
                </w:r>
              </w:sdtContent>
            </w:sdt>
          </w:p>
          <w:p w:rsidR="00EF4A0A" w:rsidRPr="00EF4A0A" w:rsidRDefault="00EF4A0A" w:rsidP="00EF4A0A">
            <w:pPr>
              <w:pStyle w:val="Body"/>
              <w:spacing w:after="120"/>
            </w:pPr>
          </w:p>
        </w:tc>
      </w:tr>
      <w:tr w:rsidR="004C5378" w:rsidTr="004C5378">
        <w:tc>
          <w:tcPr>
            <w:tcW w:w="1728" w:type="dxa"/>
            <w:tcBorders>
              <w:left w:val="nil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Minutes Date</w:t>
            </w:r>
          </w:p>
        </w:tc>
        <w:tc>
          <w:tcPr>
            <w:tcW w:w="2394" w:type="dxa"/>
            <w:tcBorders>
              <w:left w:val="nil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24"/>
              <w:placeholder>
                <w:docPart w:val="69E29CA1D94846DC854B3137363C27C8"/>
              </w:placeholder>
              <w:date w:fullDate="2014-04-23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F4A0A" w:rsidRPr="00EF4A0A" w:rsidRDefault="00CC5AC4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4/23/2014</w:t>
                </w:r>
              </w:p>
            </w:sdtContent>
          </w:sdt>
        </w:tc>
        <w:tc>
          <w:tcPr>
            <w:tcW w:w="1476" w:type="dxa"/>
            <w:tcBorders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Participants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531"/>
            <w:placeholder>
              <w:docPart w:val="A2EBF857AA774B47BAFCF572729A3BC2"/>
            </w:placeholder>
            <w:text/>
          </w:sdtPr>
          <w:sdtContent>
            <w:tc>
              <w:tcPr>
                <w:tcW w:w="3960" w:type="dxa"/>
                <w:gridSpan w:val="2"/>
                <w:tcBorders>
                  <w:left w:val="nil"/>
                </w:tcBorders>
              </w:tcPr>
              <w:p w:rsidR="00EF4A0A" w:rsidRPr="00EF4A0A" w:rsidRDefault="00E767A0" w:rsidP="00E767A0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Nicholas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Mercadante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Tyler Olson, Nate Richard,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Denana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Vehab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Joseph Mayer, Nathan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Bossart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Maxwell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Polley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</w:t>
                </w:r>
                <w:r w:rsidR="00CC5AC4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Alex Howard</w:t>
                </w:r>
              </w:p>
            </w:tc>
          </w:sdtContent>
        </w:sdt>
      </w:tr>
    </w:tbl>
    <w:p w:rsidR="00EF4A0A" w:rsidRPr="00EF4A0A" w:rsidRDefault="00EF4A0A" w:rsidP="00EF4A0A">
      <w:pPr>
        <w:pStyle w:val="Subtitle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614"/>
        <w:gridCol w:w="2652"/>
        <w:gridCol w:w="1310"/>
      </w:tblGrid>
      <w:tr w:rsidR="004C5378" w:rsidTr="008757ED">
        <w:trPr>
          <w:tblHeader/>
        </w:trPr>
        <w:tc>
          <w:tcPr>
            <w:tcW w:w="5614" w:type="dxa"/>
            <w:tcBorders>
              <w:top w:val="single" w:sz="24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5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3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4C5378" w:rsidTr="008757ED">
        <w:tc>
          <w:tcPr>
            <w:tcW w:w="5614" w:type="dxa"/>
            <w:tcBorders>
              <w:top w:val="single" w:sz="2" w:space="0" w:color="auto"/>
              <w:left w:val="nil"/>
              <w:bottom w:val="nil"/>
            </w:tcBorders>
          </w:tcPr>
          <w:sdt>
            <w:sdtPr>
              <w:rPr>
                <w:rFonts w:ascii="Times New Roman" w:hAnsi="Times New Roman" w:cs="Times New Roman"/>
                <w:b/>
              </w:rPr>
              <w:id w:val="178790509"/>
              <w:placeholder>
                <w:docPart w:val="0A9FAB5DCCE140E4955F233B83A33D2A"/>
              </w:placeholder>
              <w:text/>
            </w:sdtPr>
            <w:sdtContent>
              <w:p w:rsidR="008E0A37" w:rsidRDefault="00A44424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ICD: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color w:val="auto"/>
              </w:rPr>
              <w:id w:val="178790513"/>
              <w:placeholder>
                <w:docPart w:val="1442B0A5F78F4233B80E4DC3C78F487E"/>
              </w:placeholder>
              <w:text/>
            </w:sdtPr>
            <w:sdtContent>
              <w:p w:rsidR="004C5378" w:rsidRDefault="00A44424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color w:val="auto"/>
                  </w:rPr>
                </w:pPr>
                <w:r>
                  <w:rPr>
                    <w:rFonts w:ascii="Times New Roman" w:hAnsi="Times New Roman" w:cs="Times New Roman"/>
                    <w:color w:val="auto"/>
                  </w:rPr>
                  <w:t>Just need to push out an ICD that we think will work, and see what happens.</w:t>
                </w:r>
              </w:p>
            </w:sdtContent>
          </w:sdt>
          <w:p w:rsidR="00A44424" w:rsidRDefault="00A44424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Can’t just keep waiting.</w:t>
            </w:r>
          </w:p>
          <w:p w:rsidR="00A44424" w:rsidRDefault="00A44424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Identify all the ways everything needs to interface with each other, then go forward.</w:t>
            </w:r>
          </w:p>
          <w:p w:rsidR="00A44424" w:rsidRPr="00A44424" w:rsidRDefault="00A44424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AI: Have something to show Boeing by Thursday</w:t>
            </w:r>
            <w:r w:rsidRPr="00A44424">
              <w:rPr>
                <w:rFonts w:ascii="Times New Roman" w:hAnsi="Times New Roman" w:cs="Times New Roman"/>
              </w:rPr>
              <w:t xml:space="preserve"> </w:t>
            </w:r>
          </w:p>
          <w:p w:rsidR="008757ED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Structures: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Conducted mass budget for secondary spacecraft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document on three docking mechanisms that we are going to pitch to Boeing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a solenoid in, can begin testing.</w:t>
            </w:r>
          </w:p>
          <w:p w:rsidR="00A44424" w:rsidRDefault="00A44424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refine the structural analysis so that it can account for other accelerations and weights associated with the spacecraft.</w:t>
            </w:r>
          </w:p>
          <w:p w:rsidR="00A44424" w:rsidRDefault="00A44424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look into a secondary battery system just for the separation mechanism (look into solid state, as opposed to mechanical, methods)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Communication: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Figuring out how to communicate to RF receiver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Probably going to make a custom board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Picked out components, need to order them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plan may change due to </w:t>
            </w:r>
            <w:proofErr w:type="spellStart"/>
            <w:r>
              <w:rPr>
                <w:rFonts w:ascii="Times New Roman" w:hAnsi="Times New Roman" w:cs="Times New Roman"/>
              </w:rPr>
              <w:t>Swartwout</w:t>
            </w:r>
            <w:proofErr w:type="spellEnd"/>
            <w:r>
              <w:rPr>
                <w:rFonts w:ascii="Times New Roman" w:hAnsi="Times New Roman" w:cs="Times New Roman"/>
              </w:rPr>
              <w:t>, will discuss more (indirect method, as opposed to direct)</w:t>
            </w:r>
          </w:p>
          <w:p w:rsidR="004655A8" w:rsidRDefault="004655A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something were to go wrong during the seven day mission, there is not much that can be done for the secondary</w:t>
            </w:r>
          </w:p>
          <w:p w:rsidR="004655A8" w:rsidRDefault="004655A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Adds a lot of complexity that may introduce new failure modes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AI: Trade study to be conducted between indirect and direct methods (verification)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Power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 lot of work the past week.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need to rethink the cell sizing, may look into C and D cells (need to figure out voltage matching)</w:t>
            </w:r>
          </w:p>
          <w:p w:rsidR="00632B62" w:rsidRPr="00632B62" w:rsidRDefault="00632B62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AI: Have trade study for Thursday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Propulsion: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two preliminary CAD’s for the system.</w:t>
            </w:r>
          </w:p>
          <w:p w:rsidR="00632B62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Should have a document ready for Boeing this </w:t>
            </w:r>
            <w:r w:rsidR="00A44424">
              <w:rPr>
                <w:rFonts w:ascii="Times New Roman" w:hAnsi="Times New Roman" w:cs="Times New Roman"/>
              </w:rPr>
              <w:t>Thursday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32B62" w:rsidRPr="00632B62" w:rsidRDefault="00632B62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Boeing to provide data on control authority to account for non-centered propulsion system</w:t>
            </w:r>
            <w:r w:rsidRPr="00632B62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AI: Will deliver document by the end of the day</w:t>
            </w:r>
          </w:p>
          <w:p w:rsid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ADC:</w:t>
            </w:r>
          </w:p>
          <w:p w:rsidR="006D3B13" w:rsidRDefault="00A44424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Haven’t been able to find any nutation damping methods, will be looking into it.</w:t>
            </w:r>
          </w:p>
          <w:p w:rsidR="00A44424" w:rsidRPr="006D3B13" w:rsidRDefault="00A44424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Still need to develop algorithms</w:t>
            </w:r>
          </w:p>
          <w:p w:rsidR="006D3B13" w:rsidRPr="006D3B13" w:rsidRDefault="006D3B13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  <w:tcBorders>
              <w:top w:val="single" w:sz="2" w:space="0" w:color="auto"/>
              <w:bottom w:val="nil"/>
            </w:tcBorders>
          </w:tcPr>
          <w:p w:rsidR="005016EB" w:rsidRPr="008757ED" w:rsidRDefault="005016EB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  <w:p w:rsidR="005016EB" w:rsidRPr="008757ED" w:rsidRDefault="005016EB" w:rsidP="005016EB">
            <w:pPr>
              <w:rPr>
                <w:sz w:val="22"/>
                <w:szCs w:val="22"/>
              </w:rPr>
            </w:pPr>
          </w:p>
          <w:p w:rsidR="006D3B13" w:rsidRDefault="006D3B13" w:rsidP="008757ED">
            <w:pPr>
              <w:rPr>
                <w:b/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CC5AC4" w:rsidP="006D3B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 Moline</w:t>
            </w: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Default="006D3B13" w:rsidP="006D3B13">
            <w:pPr>
              <w:rPr>
                <w:sz w:val="22"/>
                <w:szCs w:val="22"/>
              </w:rPr>
            </w:pPr>
          </w:p>
          <w:p w:rsidR="006D3B13" w:rsidRDefault="006D3B13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4655A8" w:rsidRDefault="004655A8" w:rsidP="006D3B13">
            <w:pPr>
              <w:rPr>
                <w:sz w:val="22"/>
                <w:szCs w:val="22"/>
              </w:rPr>
            </w:pPr>
          </w:p>
          <w:p w:rsidR="004655A8" w:rsidRDefault="004655A8" w:rsidP="006D3B13">
            <w:pPr>
              <w:rPr>
                <w:sz w:val="22"/>
                <w:szCs w:val="22"/>
              </w:rPr>
            </w:pPr>
          </w:p>
          <w:p w:rsidR="004655A8" w:rsidRDefault="004655A8" w:rsidP="006D3B13">
            <w:pPr>
              <w:rPr>
                <w:sz w:val="22"/>
                <w:szCs w:val="22"/>
              </w:rPr>
            </w:pPr>
          </w:p>
          <w:p w:rsidR="006D3B13" w:rsidRDefault="006D3B13" w:rsidP="006D3B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Maxwell </w:t>
            </w:r>
            <w:proofErr w:type="spellStart"/>
            <w:r>
              <w:rPr>
                <w:sz w:val="22"/>
                <w:szCs w:val="22"/>
              </w:rPr>
              <w:t>Polley</w:t>
            </w:r>
            <w:proofErr w:type="spellEnd"/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Default="00632B62" w:rsidP="006D3B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 Howard</w:t>
            </w:r>
          </w:p>
          <w:p w:rsidR="00CC5AC4" w:rsidRDefault="00CC5AC4" w:rsidP="006D3B13">
            <w:pPr>
              <w:rPr>
                <w:sz w:val="22"/>
                <w:szCs w:val="22"/>
              </w:rPr>
            </w:pPr>
          </w:p>
          <w:p w:rsidR="00CC5AC4" w:rsidRDefault="00CC5AC4" w:rsidP="006D3B13">
            <w:pPr>
              <w:rPr>
                <w:sz w:val="22"/>
                <w:szCs w:val="22"/>
              </w:rPr>
            </w:pPr>
          </w:p>
          <w:p w:rsidR="00CC5AC4" w:rsidRDefault="00CC5AC4" w:rsidP="006D3B13">
            <w:pPr>
              <w:rPr>
                <w:sz w:val="22"/>
                <w:szCs w:val="22"/>
              </w:rPr>
            </w:pPr>
          </w:p>
          <w:p w:rsidR="00CC5AC4" w:rsidRDefault="00CC5AC4" w:rsidP="006D3B13">
            <w:pPr>
              <w:rPr>
                <w:sz w:val="22"/>
                <w:szCs w:val="22"/>
              </w:rPr>
            </w:pPr>
          </w:p>
          <w:p w:rsidR="00CC5AC4" w:rsidRDefault="00CC5AC4" w:rsidP="006D3B13">
            <w:pPr>
              <w:rPr>
                <w:sz w:val="22"/>
                <w:szCs w:val="22"/>
              </w:rPr>
            </w:pPr>
          </w:p>
          <w:p w:rsidR="00CC5AC4" w:rsidRPr="00632B62" w:rsidRDefault="00CC5AC4" w:rsidP="006D3B13">
            <w:pPr>
              <w:rPr>
                <w:sz w:val="22"/>
                <w:szCs w:val="22"/>
              </w:rPr>
            </w:pPr>
          </w:p>
          <w:p w:rsidR="006D3B13" w:rsidRDefault="006D3B13" w:rsidP="006D3B13">
            <w:pPr>
              <w:rPr>
                <w:sz w:val="22"/>
                <w:szCs w:val="22"/>
              </w:rPr>
            </w:pPr>
          </w:p>
          <w:p w:rsidR="008064FD" w:rsidRPr="006D3B13" w:rsidRDefault="006D3B13" w:rsidP="006D3B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Tyler Olson</w:t>
            </w:r>
          </w:p>
        </w:tc>
        <w:tc>
          <w:tcPr>
            <w:tcW w:w="1310" w:type="dxa"/>
            <w:tcBorders>
              <w:top w:val="single" w:sz="2" w:space="0" w:color="auto"/>
              <w:bottom w:val="nil"/>
            </w:tcBorders>
          </w:tcPr>
          <w:p w:rsidR="008064FD" w:rsidRPr="008757ED" w:rsidRDefault="008064FD" w:rsidP="008064FD">
            <w:pPr>
              <w:rPr>
                <w:b/>
                <w:sz w:val="22"/>
                <w:szCs w:val="22"/>
              </w:rPr>
            </w:pPr>
          </w:p>
          <w:p w:rsidR="006D3B13" w:rsidRDefault="006D3B13" w:rsidP="008757ED">
            <w:pPr>
              <w:rPr>
                <w:b/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CC5AC4" w:rsidP="006D3B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4/24/2014</w:t>
            </w: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Default="006D3B13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A44424" w:rsidRDefault="00A44424" w:rsidP="006D3B13">
            <w:pPr>
              <w:rPr>
                <w:sz w:val="22"/>
                <w:szCs w:val="22"/>
              </w:rPr>
            </w:pPr>
          </w:p>
          <w:p w:rsidR="004655A8" w:rsidRDefault="004655A8" w:rsidP="006D3B13">
            <w:pPr>
              <w:rPr>
                <w:sz w:val="22"/>
                <w:szCs w:val="22"/>
              </w:rPr>
            </w:pPr>
          </w:p>
          <w:p w:rsidR="004655A8" w:rsidRDefault="004655A8" w:rsidP="006D3B13">
            <w:pPr>
              <w:rPr>
                <w:sz w:val="22"/>
                <w:szCs w:val="22"/>
              </w:rPr>
            </w:pPr>
          </w:p>
          <w:p w:rsidR="004655A8" w:rsidRDefault="004655A8" w:rsidP="006D3B13">
            <w:pPr>
              <w:rPr>
                <w:sz w:val="22"/>
                <w:szCs w:val="22"/>
              </w:rPr>
            </w:pPr>
          </w:p>
          <w:p w:rsidR="006D3B13" w:rsidRDefault="006D3B13" w:rsidP="006D3B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4/24/2014</w:t>
            </w: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  <w:p w:rsidR="00CC5AC4" w:rsidRPr="006D3B13" w:rsidRDefault="00CC5AC4" w:rsidP="006D3B13">
            <w:pPr>
              <w:rPr>
                <w:sz w:val="22"/>
                <w:szCs w:val="22"/>
              </w:rPr>
            </w:pPr>
          </w:p>
          <w:p w:rsidR="006D3B13" w:rsidRDefault="00CC5AC4" w:rsidP="006D3B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4/24/2014</w:t>
            </w:r>
          </w:p>
          <w:p w:rsidR="006D3B13" w:rsidRDefault="006D3B13" w:rsidP="006D3B13">
            <w:pPr>
              <w:rPr>
                <w:sz w:val="22"/>
                <w:szCs w:val="22"/>
              </w:rPr>
            </w:pPr>
          </w:p>
          <w:p w:rsidR="00CC5AC4" w:rsidRDefault="00CC5AC4" w:rsidP="006D3B13">
            <w:pPr>
              <w:rPr>
                <w:sz w:val="22"/>
                <w:szCs w:val="22"/>
              </w:rPr>
            </w:pPr>
          </w:p>
          <w:p w:rsidR="00CC5AC4" w:rsidRDefault="00CC5AC4" w:rsidP="006D3B13">
            <w:pPr>
              <w:rPr>
                <w:sz w:val="22"/>
                <w:szCs w:val="22"/>
              </w:rPr>
            </w:pPr>
          </w:p>
          <w:p w:rsidR="00CC5AC4" w:rsidRDefault="00CC5AC4" w:rsidP="006D3B13">
            <w:pPr>
              <w:rPr>
                <w:sz w:val="22"/>
                <w:szCs w:val="22"/>
              </w:rPr>
            </w:pPr>
          </w:p>
          <w:p w:rsidR="00CC5AC4" w:rsidRDefault="00CC5AC4" w:rsidP="006D3B13">
            <w:pPr>
              <w:rPr>
                <w:sz w:val="22"/>
                <w:szCs w:val="22"/>
              </w:rPr>
            </w:pPr>
          </w:p>
          <w:p w:rsidR="00CC5AC4" w:rsidRDefault="00CC5AC4" w:rsidP="006D3B13">
            <w:pPr>
              <w:rPr>
                <w:sz w:val="22"/>
                <w:szCs w:val="22"/>
              </w:rPr>
            </w:pPr>
          </w:p>
          <w:p w:rsidR="00CC5AC4" w:rsidRDefault="00CC5AC4" w:rsidP="006D3B13">
            <w:pPr>
              <w:rPr>
                <w:sz w:val="22"/>
                <w:szCs w:val="22"/>
              </w:rPr>
            </w:pPr>
          </w:p>
          <w:p w:rsidR="008757ED" w:rsidRDefault="006D3B13" w:rsidP="006D3B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04/24/2014</w:t>
            </w:r>
          </w:p>
          <w:p w:rsidR="006D3B13" w:rsidRPr="006D3B13" w:rsidRDefault="006D3B13" w:rsidP="006D3B13">
            <w:pPr>
              <w:rPr>
                <w:sz w:val="22"/>
                <w:szCs w:val="22"/>
              </w:rPr>
            </w:pPr>
          </w:p>
        </w:tc>
      </w:tr>
    </w:tbl>
    <w:p w:rsidR="00EF4A0A" w:rsidRPr="00EF4A0A" w:rsidRDefault="00EF4A0A" w:rsidP="00EF4A0A">
      <w:pPr>
        <w:pStyle w:val="Body"/>
        <w:spacing w:after="120"/>
        <w:rPr>
          <w:rFonts w:ascii="Times New Roman" w:hAnsi="Times New Roman" w:cs="Times New Roman"/>
        </w:rPr>
      </w:pPr>
    </w:p>
    <w:p w:rsidR="0036782B" w:rsidRDefault="0036782B" w:rsidP="00D21C8E">
      <w:pPr>
        <w:pStyle w:val="Body"/>
        <w:ind w:left="220"/>
        <w:jc w:val="both"/>
        <w:rPr>
          <w:rFonts w:eastAsia="Helvetica" w:hAnsi="Helvetica" w:cs="Helvetica"/>
          <w:position w:val="4"/>
          <w:sz w:val="26"/>
          <w:szCs w:val="26"/>
        </w:rPr>
      </w:pPr>
    </w:p>
    <w:sectPr w:rsidR="0036782B" w:rsidSect="0036782B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4D9" w:rsidRDefault="007A24D9" w:rsidP="0036782B">
      <w:r>
        <w:separator/>
      </w:r>
    </w:p>
  </w:endnote>
  <w:endnote w:type="continuationSeparator" w:id="0">
    <w:p w:rsidR="007A24D9" w:rsidRDefault="007A24D9" w:rsidP="0036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4D9" w:rsidRDefault="007A24D9" w:rsidP="0036782B">
      <w:r>
        <w:separator/>
      </w:r>
    </w:p>
  </w:footnote>
  <w:footnote w:type="continuationSeparator" w:id="0">
    <w:p w:rsidR="007A24D9" w:rsidRDefault="007A24D9" w:rsidP="003678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32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30"/>
      <w:gridCol w:w="2610"/>
    </w:tblGrid>
    <w:tr w:rsidR="00EF4A0A" w:rsidTr="00EF4A0A">
      <w:tc>
        <w:tcPr>
          <w:tcW w:w="1530" w:type="dxa"/>
        </w:tcPr>
        <w:p w:rsidR="00EF4A0A" w:rsidRDefault="00EF4A0A" w:rsidP="00EF4A0A">
          <w:pPr>
            <w:pStyle w:val="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center"/>
          </w:pPr>
          <w:r w:rsidRPr="00EF4A0A">
            <w:rPr>
              <w:noProof/>
            </w:rPr>
            <w:drawing>
              <wp:inline distT="0" distB="0" distL="0" distR="0">
                <wp:extent cx="653143" cy="653143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ascal Patch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277" cy="65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/>
            <w:sz w:val="20"/>
            <w:szCs w:val="20"/>
            <w:u w:val="single"/>
          </w:rPr>
          <w:id w:val="178790535"/>
          <w:placeholder>
            <w:docPart w:val="8DC9A45CA4524AE2B07E7B9D7A871540"/>
          </w:placeholder>
          <w:showingPlcHdr/>
          <w:text/>
        </w:sdtPr>
        <w:sdtContent>
          <w:tc>
            <w:tcPr>
              <w:tcW w:w="2610" w:type="dxa"/>
              <w:vAlign w:val="center"/>
            </w:tcPr>
            <w:p w:rsidR="00EF4A0A" w:rsidRPr="00EF4A0A" w:rsidRDefault="008E0A37" w:rsidP="008E0A37">
              <w:pPr>
                <w:pStyle w:val="Header"/>
                <w:pBdr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between w:val="none" w:sz="0" w:space="0" w:color="auto"/>
                  <w:bar w:val="none" w:sz="0" w:color="auto"/>
                </w:pBdr>
                <w:rPr>
                  <w:b/>
                  <w:sz w:val="20"/>
                  <w:szCs w:val="20"/>
                  <w:u w:val="single"/>
                </w:rPr>
              </w:pPr>
              <w:r>
                <w:rPr>
                  <w:rStyle w:val="PlaceholderText"/>
                  <w:b/>
                  <w:sz w:val="20"/>
                  <w:szCs w:val="20"/>
                  <w:u w:val="single"/>
                </w:rPr>
                <w:t>Insert Meeting Type Here (Primary, Secondary, Boeing)</w:t>
              </w:r>
            </w:p>
          </w:tc>
        </w:sdtContent>
      </w:sdt>
    </w:tr>
  </w:tbl>
  <w:p w:rsidR="0036782B" w:rsidRPr="00EF4A0A" w:rsidRDefault="0036782B" w:rsidP="00EF4A0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810A4"/>
    <w:multiLevelType w:val="multilevel"/>
    <w:tmpl w:val="2FC648CE"/>
    <w:styleLink w:val="NoteTaking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nsid w:val="1E303F65"/>
    <w:multiLevelType w:val="multilevel"/>
    <w:tmpl w:val="82DA6478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20C01470"/>
    <w:multiLevelType w:val="multilevel"/>
    <w:tmpl w:val="62EEE1E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22513087"/>
    <w:multiLevelType w:val="multilevel"/>
    <w:tmpl w:val="C8087F5A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377B3466"/>
    <w:multiLevelType w:val="multilevel"/>
    <w:tmpl w:val="E916B85C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nsid w:val="5D4607E8"/>
    <w:multiLevelType w:val="multilevel"/>
    <w:tmpl w:val="F3662A4E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661E4BDF"/>
    <w:multiLevelType w:val="multilevel"/>
    <w:tmpl w:val="CBBC6536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3B13"/>
    <w:rsid w:val="0036782B"/>
    <w:rsid w:val="004467A5"/>
    <w:rsid w:val="004655A8"/>
    <w:rsid w:val="004C5378"/>
    <w:rsid w:val="005016EB"/>
    <w:rsid w:val="00632B62"/>
    <w:rsid w:val="006D3B13"/>
    <w:rsid w:val="007A24D9"/>
    <w:rsid w:val="008064FD"/>
    <w:rsid w:val="008757ED"/>
    <w:rsid w:val="008C3C42"/>
    <w:rsid w:val="008E0A37"/>
    <w:rsid w:val="00A44424"/>
    <w:rsid w:val="00B877DE"/>
    <w:rsid w:val="00CC5AC4"/>
    <w:rsid w:val="00D21C8E"/>
    <w:rsid w:val="00D734F6"/>
    <w:rsid w:val="00DD39DC"/>
    <w:rsid w:val="00DF41B6"/>
    <w:rsid w:val="00E767A0"/>
    <w:rsid w:val="00EF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78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782B"/>
    <w:rPr>
      <w:u w:val="single"/>
    </w:rPr>
  </w:style>
  <w:style w:type="paragraph" w:customStyle="1" w:styleId="HeaderFooter">
    <w:name w:val="Header &amp; Footer"/>
    <w:rsid w:val="0036782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rsid w:val="0036782B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36782B"/>
    <w:rPr>
      <w:rFonts w:ascii="Helvetica" w:hAnsi="Arial Unicode MS" w:cs="Arial Unicode MS"/>
      <w:color w:val="000000"/>
      <w:sz w:val="22"/>
      <w:szCs w:val="22"/>
    </w:rPr>
  </w:style>
  <w:style w:type="paragraph" w:styleId="Subtitle">
    <w:name w:val="Subtitle"/>
    <w:next w:val="Body"/>
    <w:rsid w:val="0036782B"/>
    <w:rPr>
      <w:rFonts w:ascii="Helvetica" w:hAnsi="Arial Unicode MS" w:cs="Arial Unicode MS"/>
      <w:color w:val="000000"/>
      <w:sz w:val="40"/>
      <w:szCs w:val="40"/>
    </w:rPr>
  </w:style>
  <w:style w:type="numbering" w:customStyle="1" w:styleId="Dash">
    <w:name w:val="Dash"/>
    <w:rsid w:val="0036782B"/>
    <w:pPr>
      <w:numPr>
        <w:numId w:val="2"/>
      </w:numPr>
    </w:pPr>
  </w:style>
  <w:style w:type="numbering" w:customStyle="1" w:styleId="NoteTaking">
    <w:name w:val="Note Taking"/>
    <w:rsid w:val="0036782B"/>
    <w:pPr>
      <w:numPr>
        <w:numId w:val="7"/>
      </w:numPr>
    </w:pPr>
  </w:style>
  <w:style w:type="table" w:styleId="TableGrid">
    <w:name w:val="Table Grid"/>
    <w:basedOn w:val="TableNormal"/>
    <w:uiPriority w:val="59"/>
    <w:rsid w:val="00EF4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0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A0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A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Preliminary-Design\CMQA\Meeting%20Minutes\Meeting%20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6BB311463F4423AC4E54520A8FE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B8CC-66DD-46EB-9CAA-D069CF94B844}"/>
      </w:docPartPr>
      <w:docPartBody>
        <w:p w:rsidR="00000000" w:rsidRDefault="008C3B15">
          <w:pPr>
            <w:pStyle w:val="B96BB311463F4423AC4E54520A8FE680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D516AC66995B4C89B0D95781D360A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D5985-022B-4BBF-8BEF-15AB7188F37E}"/>
      </w:docPartPr>
      <w:docPartBody>
        <w:p w:rsidR="00000000" w:rsidRDefault="008C3B15">
          <w:pPr>
            <w:pStyle w:val="D516AC66995B4C89B0D95781D360A352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Location</w:t>
          </w:r>
        </w:p>
      </w:docPartBody>
    </w:docPart>
    <w:docPart>
      <w:docPartPr>
        <w:name w:val="1556F4B8F01645EF9EDA068836C24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509DB-33C7-49C4-93C5-1F1D1FFCC73A}"/>
      </w:docPartPr>
      <w:docPartBody>
        <w:p w:rsidR="00000000" w:rsidRDefault="008C3B15">
          <w:pPr>
            <w:pStyle w:val="1556F4B8F01645EF9EDA068836C24618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Leader Name</w:t>
          </w:r>
        </w:p>
      </w:docPartBody>
    </w:docPart>
    <w:docPart>
      <w:docPartPr>
        <w:name w:val="69E29CA1D94846DC854B3137363C2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C25E-4C4A-4571-A748-D126AB6FF893}"/>
      </w:docPartPr>
      <w:docPartBody>
        <w:p w:rsidR="00000000" w:rsidRDefault="008C3B15">
          <w:pPr>
            <w:pStyle w:val="69E29CA1D94846DC854B3137363C27C8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A2EBF857AA774B47BAFCF572729A3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5514A-E544-416E-A7EB-4A5AA75F64AA}"/>
      </w:docPartPr>
      <w:docPartBody>
        <w:p w:rsidR="00000000" w:rsidRDefault="008C3B15">
          <w:pPr>
            <w:pStyle w:val="A2EBF857AA774B47BAFCF572729A3BC2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Participant Names</w:t>
          </w:r>
        </w:p>
      </w:docPartBody>
    </w:docPart>
    <w:docPart>
      <w:docPartPr>
        <w:name w:val="0A9FAB5DCCE140E4955F233B83A33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23676-4E48-4115-9CEB-B5E230442768}"/>
      </w:docPartPr>
      <w:docPartBody>
        <w:p w:rsidR="00000000" w:rsidRDefault="008C3B15">
          <w:pPr>
            <w:pStyle w:val="0A9FAB5DCCE140E4955F233B83A33D2A"/>
          </w:pPr>
          <w:r>
            <w:rPr>
              <w:rStyle w:val="PlaceholderText"/>
              <w:rFonts w:ascii="Times New Roman" w:hAnsi="Times New Roman" w:cs="Times New Roman"/>
              <w:b/>
            </w:rPr>
            <w:t>Insert Section Heading Here:</w:t>
          </w:r>
        </w:p>
      </w:docPartBody>
    </w:docPart>
    <w:docPart>
      <w:docPartPr>
        <w:name w:val="1442B0A5F78F4233B80E4DC3C78F4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A814E-7F0E-4928-AC63-DB19946D6E03}"/>
      </w:docPartPr>
      <w:docPartBody>
        <w:p w:rsidR="00000000" w:rsidRDefault="008C3B15">
          <w:pPr>
            <w:pStyle w:val="1442B0A5F78F4233B80E4DC3C78F487E"/>
          </w:pPr>
          <w:r>
            <w:rPr>
              <w:rStyle w:val="PlaceholderText"/>
              <w:rFonts w:ascii="Times New Roman" w:hAnsi="Times New Roman" w:cs="Times New Roman"/>
            </w:rPr>
            <w:t>Insert Body Text Here</w:t>
          </w:r>
        </w:p>
      </w:docPartBody>
    </w:docPart>
    <w:docPart>
      <w:docPartPr>
        <w:name w:val="8DC9A45CA4524AE2B07E7B9D7A871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84289-5357-47F0-93FF-D3E68672A202}"/>
      </w:docPartPr>
      <w:docPartBody>
        <w:p w:rsidR="00000000" w:rsidRDefault="008C3B15">
          <w:pPr>
            <w:pStyle w:val="8DC9A45CA4524AE2B07E7B9D7A871540"/>
          </w:pPr>
          <w:r>
            <w:rPr>
              <w:rStyle w:val="PlaceholderText"/>
              <w:b/>
              <w:sz w:val="20"/>
              <w:szCs w:val="20"/>
              <w:u w:val="single"/>
            </w:rPr>
            <w:t>Insert Meeting Type Here (Primary, Secondary, Boeing)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C3B15"/>
    <w:rsid w:val="008C3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6BB311463F4423AC4E54520A8FE680">
    <w:name w:val="B96BB311463F4423AC4E54520A8FE680"/>
  </w:style>
  <w:style w:type="paragraph" w:customStyle="1" w:styleId="D516AC66995B4C89B0D95781D360A352">
    <w:name w:val="D516AC66995B4C89B0D95781D360A352"/>
  </w:style>
  <w:style w:type="paragraph" w:customStyle="1" w:styleId="1556F4B8F01645EF9EDA068836C24618">
    <w:name w:val="1556F4B8F01645EF9EDA068836C24618"/>
  </w:style>
  <w:style w:type="paragraph" w:customStyle="1" w:styleId="69E29CA1D94846DC854B3137363C27C8">
    <w:name w:val="69E29CA1D94846DC854B3137363C27C8"/>
  </w:style>
  <w:style w:type="paragraph" w:customStyle="1" w:styleId="A2EBF857AA774B47BAFCF572729A3BC2">
    <w:name w:val="A2EBF857AA774B47BAFCF572729A3BC2"/>
  </w:style>
  <w:style w:type="paragraph" w:customStyle="1" w:styleId="0A9FAB5DCCE140E4955F233B83A33D2A">
    <w:name w:val="0A9FAB5DCCE140E4955F233B83A33D2A"/>
  </w:style>
  <w:style w:type="paragraph" w:customStyle="1" w:styleId="1442B0A5F78F4233B80E4DC3C78F487E">
    <w:name w:val="1442B0A5F78F4233B80E4DC3C78F487E"/>
  </w:style>
  <w:style w:type="paragraph" w:customStyle="1" w:styleId="8DC9A45CA4524AE2B07E7B9D7A871540">
    <w:name w:val="8DC9A45CA4524AE2B07E7B9D7A87154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1199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1</cp:revision>
  <cp:lastPrinted>2014-03-29T21:50:00Z</cp:lastPrinted>
  <dcterms:created xsi:type="dcterms:W3CDTF">2014-04-22T19:52:00Z</dcterms:created>
  <dcterms:modified xsi:type="dcterms:W3CDTF">2014-04-23T20:52:00Z</dcterms:modified>
</cp:coreProperties>
</file>