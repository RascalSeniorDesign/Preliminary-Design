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8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7668"/>
        <w:gridCol w:w="1890"/>
      </w:tblGrid>
      <w:tr w:rsidR="00107064" w:rsidRPr="00E5256E">
        <w:tc>
          <w:tcPr>
            <w:tcW w:w="7668" w:type="dxa"/>
            <w:vAlign w:val="center"/>
          </w:tcPr>
          <w:sdt>
            <w:sdtPr>
              <w:rPr>
                <w:sz w:val="36"/>
                <w:szCs w:val="36"/>
              </w:rPr>
              <w:id w:val="1968615206"/>
              <w:placeholder>
                <w:docPart w:val="F2E4BBC621BF48A58209DEF1D0C5E50B"/>
              </w:placeholder>
              <w:text/>
            </w:sdtPr>
            <w:sdtEndPr/>
            <w:sdtContent>
              <w:p w:rsidR="00107064" w:rsidRPr="00E5256E" w:rsidRDefault="00C4057E" w:rsidP="00AD6E5E">
                <w:pPr>
                  <w:pStyle w:val="Title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Rascal</w:t>
                </w:r>
                <w:r w:rsidR="00915EF7" w:rsidRPr="00E5256E">
                  <w:rPr>
                    <w:sz w:val="36"/>
                    <w:szCs w:val="36"/>
                  </w:rPr>
                  <w:t xml:space="preserve"> </w:t>
                </w:r>
                <w:r>
                  <w:rPr>
                    <w:sz w:val="36"/>
                    <w:szCs w:val="36"/>
                  </w:rPr>
                  <w:t>Senior Design</w:t>
                </w:r>
                <w:r w:rsidR="00E5256E" w:rsidRPr="00E5256E">
                  <w:rPr>
                    <w:sz w:val="36"/>
                    <w:szCs w:val="36"/>
                  </w:rPr>
                  <w:t xml:space="preserve"> Meeting</w:t>
                </w:r>
                <w:r w:rsidR="00915EF7" w:rsidRPr="00E5256E">
                  <w:rPr>
                    <w:sz w:val="36"/>
                    <w:szCs w:val="36"/>
                  </w:rPr>
                  <w:t xml:space="preserve"> Minutes</w:t>
                </w:r>
              </w:p>
            </w:sdtContent>
          </w:sdt>
          <w:p w:rsidR="00107064" w:rsidRPr="00E5256E" w:rsidRDefault="00C4057E" w:rsidP="00EF2A8D">
            <w:pPr>
              <w:pStyle w:val="Subtitle"/>
            </w:pPr>
            <w:r>
              <w:t>Rascal</w:t>
            </w:r>
            <w:r w:rsidR="00107064" w:rsidRPr="00E5256E">
              <w:t xml:space="preserve"> Internal Document</w:t>
            </w:r>
          </w:p>
          <w:p w:rsidR="00107064" w:rsidRPr="00E5256E" w:rsidRDefault="00107064" w:rsidP="00915EF7">
            <w:pPr>
              <w:pStyle w:val="Subtitle"/>
              <w:jc w:val="left"/>
            </w:pPr>
            <w:r w:rsidRPr="00E5256E">
              <w:t xml:space="preserve"> </w:t>
            </w:r>
            <w:sdt>
              <w:sdtPr>
                <w:id w:val="-714503303"/>
                <w:placeholder>
                  <w:docPart w:val="F2E4BBC621BF48A58209DEF1D0C5E50B"/>
                </w:placeholder>
                <w:text/>
              </w:sdtPr>
              <w:sdtEndPr/>
              <w:sdtContent>
                <w:r w:rsidR="00915EF7" w:rsidRPr="00E5256E">
                  <w:t>Configuration Management and Quality Assurance</w:t>
                </w:r>
              </w:sdtContent>
            </w:sdt>
            <w:r w:rsidRPr="00E5256E">
              <w:t xml:space="preserve"> (</w:t>
            </w:r>
            <w:sdt>
              <w:sdtPr>
                <w:id w:val="-448015087"/>
                <w:placeholder>
                  <w:docPart w:val="F2E4BBC621BF48A58209DEF1D0C5E50B"/>
                </w:placeholder>
                <w:text/>
              </w:sdtPr>
              <w:sdtEndPr/>
              <w:sdtContent>
                <w:r w:rsidR="00915EF7" w:rsidRPr="00E5256E">
                  <w:t>CMQA</w:t>
                </w:r>
              </w:sdtContent>
            </w:sdt>
            <w:r w:rsidRPr="00E5256E">
              <w:t>)</w:t>
            </w:r>
          </w:p>
          <w:p w:rsidR="00107064" w:rsidRPr="00E5256E" w:rsidRDefault="00644560" w:rsidP="00892177">
            <w:pPr>
              <w:spacing w:after="0" w:line="240" w:lineRule="auto"/>
              <w:jc w:val="center"/>
            </w:pPr>
            <w:sdt>
              <w:sdtPr>
                <w:id w:val="-414087598"/>
                <w:placeholder>
                  <w:docPart w:val="999DD4F6F382443CB98A91E099BD545F"/>
                </w:placeholder>
                <w:date w:fullDate="2013-10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A265C">
                  <w:t>10/28/2013</w:t>
                </w:r>
              </w:sdtContent>
            </w:sdt>
            <w:r w:rsidR="00107064" w:rsidRPr="00E5256E">
              <w:t xml:space="preserve"> --  Revision: -</w:t>
            </w:r>
          </w:p>
        </w:tc>
        <w:sdt>
          <w:sdtPr>
            <w:rPr>
              <w:sz w:val="28"/>
              <w:szCs w:val="28"/>
            </w:rPr>
            <w:id w:val="1985425526"/>
            <w:picture/>
          </w:sdtPr>
          <w:sdtEndPr/>
          <w:sdtContent>
            <w:tc>
              <w:tcPr>
                <w:tcW w:w="1890" w:type="dxa"/>
                <w:shd w:val="clear" w:color="auto" w:fill="FFFFFF"/>
                <w:vAlign w:val="center"/>
              </w:tcPr>
              <w:p w:rsidR="00107064" w:rsidRPr="00E5256E" w:rsidRDefault="00915EF7" w:rsidP="00892177">
                <w:pPr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RPr="00E5256E">
                  <w:rPr>
                    <w:noProof/>
                    <w:sz w:val="28"/>
                    <w:szCs w:val="28"/>
                  </w:rPr>
                  <w:drawing>
                    <wp:inline distT="0" distB="0" distL="0" distR="0" wp14:anchorId="02D99B28" wp14:editId="7121F3D1">
                      <wp:extent cx="994298" cy="994298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94298" cy="9942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107064" w:rsidRPr="00E5256E" w:rsidRDefault="00107064" w:rsidP="00EF2A8D">
      <w:pPr>
        <w:spacing w:after="0" w:line="240" w:lineRule="auto"/>
      </w:pPr>
      <w:r w:rsidRPr="00E5256E">
        <w:t>Revision History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5"/>
        <w:gridCol w:w="1013"/>
        <w:gridCol w:w="4230"/>
        <w:gridCol w:w="1530"/>
        <w:gridCol w:w="1530"/>
        <w:gridCol w:w="692"/>
      </w:tblGrid>
      <w:tr w:rsidR="00107064" w:rsidRPr="00E5256E">
        <w:tc>
          <w:tcPr>
            <w:tcW w:w="535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Rev</w:t>
            </w: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Date</w:t>
            </w:r>
          </w:p>
        </w:tc>
        <w:tc>
          <w:tcPr>
            <w:tcW w:w="4230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Author</w:t>
            </w: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Approved</w:t>
            </w:r>
          </w:p>
        </w:tc>
        <w:tc>
          <w:tcPr>
            <w:tcW w:w="692" w:type="dxa"/>
            <w:tcBorders>
              <w:top w:val="single" w:sz="12" w:space="0" w:color="auto"/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Pages</w:t>
            </w:r>
          </w:p>
        </w:tc>
      </w:tr>
      <w:tr w:rsidR="00107064" w:rsidRPr="00E5256E">
        <w:tc>
          <w:tcPr>
            <w:tcW w:w="535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-</w:t>
            </w:r>
          </w:p>
        </w:tc>
        <w:sdt>
          <w:sdtPr>
            <w:rPr>
              <w:sz w:val="18"/>
              <w:szCs w:val="18"/>
            </w:rPr>
            <w:id w:val="-2086222842"/>
            <w:placeholder>
              <w:docPart w:val="999DD4F6F382443CB98A91E099BD545F"/>
            </w:placeholder>
            <w:date w:fullDate="2013-09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13" w:type="dxa"/>
              </w:tcPr>
              <w:p w:rsidR="00107064" w:rsidRPr="00E5256E" w:rsidRDefault="004529E5" w:rsidP="00892177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9/30/2013</w:t>
                </w:r>
              </w:p>
            </w:tc>
          </w:sdtContent>
        </w:sdt>
        <w:tc>
          <w:tcPr>
            <w:tcW w:w="4230" w:type="dxa"/>
          </w:tcPr>
          <w:p w:rsidR="00107064" w:rsidRPr="00E5256E" w:rsidRDefault="00915EF7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Weekly Systems Meeting Minutes Format</w:t>
            </w:r>
          </w:p>
        </w:tc>
        <w:sdt>
          <w:sdtPr>
            <w:rPr>
              <w:sz w:val="18"/>
              <w:szCs w:val="18"/>
            </w:rPr>
            <w:id w:val="726186921"/>
            <w:placeholder>
              <w:docPart w:val="F2E4BBC621BF48A58209DEF1D0C5E50B"/>
            </w:placeholder>
            <w:text/>
          </w:sdtPr>
          <w:sdtEndPr/>
          <w:sdtContent>
            <w:tc>
              <w:tcPr>
                <w:tcW w:w="1530" w:type="dxa"/>
                <w:tcBorders>
                  <w:right w:val="nil"/>
                </w:tcBorders>
              </w:tcPr>
              <w:p w:rsidR="00107064" w:rsidRPr="00E5256E" w:rsidRDefault="00915EF7" w:rsidP="00915EF7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RPr="00E5256E">
                  <w:rPr>
                    <w:sz w:val="18"/>
                    <w:szCs w:val="18"/>
                  </w:rPr>
                  <w:t>Tom Moline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5808188"/>
            <w:placeholder>
              <w:docPart w:val="F2E4BBC621BF48A58209DEF1D0C5E50B"/>
            </w:placeholder>
            <w:text/>
          </w:sdtPr>
          <w:sdtEndPr/>
          <w:sdtContent>
            <w:tc>
              <w:tcPr>
                <w:tcW w:w="1530" w:type="dxa"/>
                <w:tcBorders>
                  <w:left w:val="nil"/>
                  <w:right w:val="nil"/>
                </w:tcBorders>
              </w:tcPr>
              <w:p w:rsidR="00107064" w:rsidRPr="00E5256E" w:rsidRDefault="00AF26C6" w:rsidP="00AF26C6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TO</w:t>
                </w:r>
              </w:p>
            </w:tc>
          </w:sdtContent>
        </w:sdt>
        <w:tc>
          <w:tcPr>
            <w:tcW w:w="692" w:type="dxa"/>
            <w:tcBorders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All</w:t>
            </w:r>
          </w:p>
        </w:tc>
      </w:tr>
      <w:tr w:rsidR="00107064" w:rsidRPr="00E5256E">
        <w:tc>
          <w:tcPr>
            <w:tcW w:w="535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30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107064" w:rsidRPr="00E5256E" w:rsidRDefault="00107064" w:rsidP="00EF2A8D">
      <w:pPr>
        <w:pStyle w:val="Heading1"/>
      </w:pPr>
    </w:p>
    <w:p w:rsidR="00107064" w:rsidRPr="00E5256E" w:rsidRDefault="00107064" w:rsidP="00EF2A8D">
      <w:pPr>
        <w:pStyle w:val="Heading1"/>
      </w:pPr>
      <w:bookmarkStart w:id="0" w:name="_Toc370818521"/>
      <w:r w:rsidRPr="00E5256E">
        <w:t>Primary Contacts:</w:t>
      </w:r>
      <w:bookmarkEnd w:id="0"/>
    </w:p>
    <w:p w:rsidR="00107064" w:rsidRPr="00E5256E" w:rsidRDefault="00915EF7" w:rsidP="00080CD3">
      <w:pPr>
        <w:pStyle w:val="ListParagraph"/>
      </w:pPr>
      <w:r w:rsidRPr="00E5256E">
        <w:t>Tom Moline</w:t>
      </w:r>
      <w:r w:rsidR="006C5832" w:rsidRPr="00E5256E">
        <w:tab/>
      </w:r>
      <w:r w:rsidRPr="00E5256E">
        <w:t>tmoline@slu.edu</w:t>
      </w:r>
      <w:r w:rsidRPr="00E5256E">
        <w:tab/>
        <w:t>630-401-0791</w:t>
      </w:r>
    </w:p>
    <w:p w:rsidR="00807F25" w:rsidRPr="005C7F09" w:rsidRDefault="00915EF7" w:rsidP="00807F25">
      <w:pPr>
        <w:pStyle w:val="ListParagraph"/>
        <w:rPr>
          <w:lang w:val="fr-FR"/>
        </w:rPr>
      </w:pPr>
      <w:r w:rsidRPr="005C7F09">
        <w:rPr>
          <w:lang w:val="fr-FR"/>
        </w:rPr>
        <w:t xml:space="preserve">Tyler </w:t>
      </w:r>
      <w:proofErr w:type="spellStart"/>
      <w:r w:rsidRPr="005C7F09">
        <w:rPr>
          <w:lang w:val="fr-FR"/>
        </w:rPr>
        <w:t>Olson</w:t>
      </w:r>
      <w:proofErr w:type="spellEnd"/>
      <w:r w:rsidR="00807F25" w:rsidRPr="005C7F09">
        <w:rPr>
          <w:lang w:val="fr-FR"/>
        </w:rPr>
        <w:tab/>
      </w:r>
      <w:r w:rsidRPr="005C7F09">
        <w:rPr>
          <w:lang w:val="fr-FR"/>
        </w:rPr>
        <w:t>tolson6@slu.edu</w:t>
      </w:r>
      <w:r w:rsidR="00807F25" w:rsidRPr="005C7F09">
        <w:rPr>
          <w:lang w:val="fr-FR"/>
        </w:rPr>
        <w:tab/>
      </w:r>
      <w:r w:rsidRPr="005C7F09">
        <w:rPr>
          <w:lang w:val="fr-FR"/>
        </w:rPr>
        <w:t>812-204-1098</w:t>
      </w:r>
    </w:p>
    <w:p w:rsidR="00107064" w:rsidRPr="00E5256E" w:rsidRDefault="00107064" w:rsidP="00EF2A8D">
      <w:pPr>
        <w:pStyle w:val="Heading1"/>
      </w:pPr>
      <w:bookmarkStart w:id="1" w:name="_Toc370818522"/>
      <w:r w:rsidRPr="00E5256E">
        <w:t>Background:</w:t>
      </w:r>
      <w:bookmarkStart w:id="2" w:name="_GoBack"/>
      <w:bookmarkEnd w:id="1"/>
      <w:bookmarkEnd w:id="2"/>
    </w:p>
    <w:p w:rsidR="00915EF7" w:rsidRDefault="00915EF7" w:rsidP="00915EF7">
      <w:pPr>
        <w:jc w:val="both"/>
      </w:pPr>
      <w:r w:rsidRPr="00E5256E">
        <w:t xml:space="preserve">This document provides a format from which all </w:t>
      </w:r>
      <w:r w:rsidR="00C4057E">
        <w:t>Rascal Senior Design</w:t>
      </w:r>
      <w:r w:rsidRPr="00E5256E">
        <w:t xml:space="preserve"> Meeting minutes will be recorded. It serves as a way of making information on what transpires at these meetings more easily understood and accessible. Along with being e-mailed to each member working </w:t>
      </w:r>
      <w:r w:rsidR="00C4057E">
        <w:t>on the Rascal senior design project</w:t>
      </w:r>
      <w:r w:rsidR="00D952E4">
        <w:t>,</w:t>
      </w:r>
      <w:r w:rsidRPr="00E5256E">
        <w:t xml:space="preserve"> upon the conclusion of each meeting, these minutes will be stored on the </w:t>
      </w:r>
      <w:r w:rsidR="00C4057E">
        <w:t>Rascal common</w:t>
      </w:r>
      <w:r w:rsidRPr="00E5256E">
        <w:t xml:space="preserve"> server under the CMQA and </w:t>
      </w:r>
      <w:r w:rsidR="00C4057E">
        <w:t>Rascal</w:t>
      </w:r>
      <w:r w:rsidRPr="00E5256E">
        <w:t xml:space="preserve"> </w:t>
      </w:r>
      <w:r w:rsidR="00C4057E">
        <w:t>Senior Design</w:t>
      </w:r>
      <w:r w:rsidRPr="00E5256E">
        <w:t xml:space="preserve"> Meeting Minutes headings</w:t>
      </w:r>
      <w:r w:rsidR="00C4057E">
        <w:t xml:space="preserve"> </w:t>
      </w:r>
      <w:proofErr w:type="gramStart"/>
      <w:r w:rsidR="00C4057E">
        <w:t xml:space="preserve">at </w:t>
      </w:r>
      <w:r w:rsidRPr="00E5256E">
        <w:t>.</w:t>
      </w:r>
      <w:proofErr w:type="gramEnd"/>
      <w:r w:rsidRPr="00E5256E">
        <w:t xml:space="preserve"> The items that will be included in each of th</w:t>
      </w:r>
      <w:r w:rsidR="00D952E4">
        <w:t>ese minutes</w:t>
      </w:r>
      <w:r w:rsidR="00E5256E" w:rsidRPr="00E5256E">
        <w:t xml:space="preserve"> are</w:t>
      </w:r>
      <w:r w:rsidRPr="00E5256E">
        <w:t xml:space="preserve"> listed in the Table of Contents </w:t>
      </w:r>
      <w:r w:rsidR="001E6C9C">
        <w:t>on the next page. A list of team leads, along with their contact information, is listed in the table below:</w:t>
      </w:r>
    </w:p>
    <w:p w:rsidR="001E6C9C" w:rsidRDefault="001E6C9C" w:rsidP="001E6C9C">
      <w:pPr>
        <w:pStyle w:val="Heading1"/>
      </w:pPr>
      <w:bookmarkStart w:id="3" w:name="_Toc370818523"/>
      <w:r>
        <w:t>Team Leadership and Contact Information</w:t>
      </w:r>
      <w:bookmarkEnd w:id="3"/>
    </w:p>
    <w:tbl>
      <w:tblPr>
        <w:tblStyle w:val="TableGrid"/>
        <w:tblW w:w="1053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3420"/>
        <w:gridCol w:w="1080"/>
        <w:gridCol w:w="1677"/>
        <w:gridCol w:w="2373"/>
        <w:gridCol w:w="1980"/>
      </w:tblGrid>
      <w:tr w:rsidR="001E6C9C" w:rsidTr="00041890">
        <w:tc>
          <w:tcPr>
            <w:tcW w:w="342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Team</w:t>
            </w:r>
          </w:p>
        </w:tc>
        <w:tc>
          <w:tcPr>
            <w:tcW w:w="108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Acronym</w:t>
            </w:r>
          </w:p>
        </w:tc>
        <w:tc>
          <w:tcPr>
            <w:tcW w:w="1677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Leader</w:t>
            </w:r>
          </w:p>
        </w:tc>
        <w:tc>
          <w:tcPr>
            <w:tcW w:w="2373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E-Mail</w:t>
            </w:r>
          </w:p>
        </w:tc>
        <w:tc>
          <w:tcPr>
            <w:tcW w:w="198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Phone Number</w:t>
            </w:r>
          </w:p>
        </w:tc>
      </w:tr>
      <w:tr w:rsidR="001E6C9C" w:rsidTr="00041890">
        <w:tc>
          <w:tcPr>
            <w:tcW w:w="342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Nate Richard</w:t>
            </w:r>
          </w:p>
        </w:tc>
        <w:tc>
          <w:tcPr>
            <w:tcW w:w="2373" w:type="dxa"/>
          </w:tcPr>
          <w:p w:rsidR="001E6C9C" w:rsidRPr="00CF0858" w:rsidRDefault="00644560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0" w:history="1">
              <w:r w:rsidR="009D705B" w:rsidRPr="009D705B">
                <w:rPr>
                  <w:rStyle w:val="Hyperlink"/>
                  <w:color w:val="auto"/>
                </w:rPr>
                <w:t>nrichar8@slu.edu</w:t>
              </w:r>
            </w:hyperlink>
            <w:r w:rsidR="009D705B" w:rsidRPr="009D705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608-732-7147</w:t>
            </w:r>
          </w:p>
        </w:tc>
      </w:tr>
      <w:tr w:rsidR="009D705B" w:rsidTr="00041890">
        <w:tc>
          <w:tcPr>
            <w:tcW w:w="3420" w:type="dxa"/>
          </w:tcPr>
          <w:p w:rsidR="009D705B" w:rsidRDefault="00C4057E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9D705B" w:rsidRDefault="00C4057E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9D705B" w:rsidRDefault="009D705B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Jennifer Babb</w:t>
            </w:r>
          </w:p>
        </w:tc>
        <w:tc>
          <w:tcPr>
            <w:tcW w:w="2373" w:type="dxa"/>
          </w:tcPr>
          <w:p w:rsidR="009D705B" w:rsidRPr="00CF0858" w:rsidRDefault="00644560" w:rsidP="001E6C9C">
            <w:pPr>
              <w:spacing w:after="0"/>
              <w:jc w:val="center"/>
            </w:pPr>
            <w:hyperlink r:id="rId11" w:history="1">
              <w:r w:rsidR="009D705B" w:rsidRPr="009D705B">
                <w:rPr>
                  <w:rStyle w:val="Hyperlink"/>
                  <w:color w:val="auto"/>
                </w:rPr>
                <w:t>jbabb1@slu.edu</w:t>
              </w:r>
            </w:hyperlink>
            <w:r w:rsidR="009D705B" w:rsidRPr="009D705B">
              <w:t xml:space="preserve"> </w:t>
            </w:r>
          </w:p>
        </w:tc>
        <w:tc>
          <w:tcPr>
            <w:tcW w:w="1980" w:type="dxa"/>
          </w:tcPr>
          <w:p w:rsidR="009D705B" w:rsidRPr="009D705B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 w:rsidRPr="009D705B">
              <w:rPr>
                <w:sz w:val="22"/>
                <w:szCs w:val="22"/>
              </w:rPr>
              <w:t>636-579-6816</w:t>
            </w:r>
          </w:p>
        </w:tc>
      </w:tr>
      <w:tr w:rsidR="001E6C9C" w:rsidTr="00041890">
        <w:tc>
          <w:tcPr>
            <w:tcW w:w="342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Bryant </w:t>
            </w:r>
            <w:proofErr w:type="spellStart"/>
            <w:r>
              <w:rPr>
                <w:sz w:val="22"/>
                <w:szCs w:val="22"/>
              </w:rPr>
              <w:t>Gaume</w:t>
            </w:r>
            <w:proofErr w:type="spellEnd"/>
          </w:p>
        </w:tc>
        <w:tc>
          <w:tcPr>
            <w:tcW w:w="2373" w:type="dxa"/>
          </w:tcPr>
          <w:p w:rsidR="001E6C9C" w:rsidRPr="00CF0858" w:rsidRDefault="00644560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2" w:history="1">
              <w:r w:rsidR="009D705B" w:rsidRPr="009D705B">
                <w:rPr>
                  <w:rStyle w:val="Hyperlink"/>
                  <w:color w:val="auto"/>
                </w:rPr>
                <w:t>gbryant1@slu.edu</w:t>
              </w:r>
            </w:hyperlink>
            <w:r w:rsidR="009D705B" w:rsidRPr="009D705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636-448-0378</w:t>
            </w:r>
          </w:p>
        </w:tc>
      </w:tr>
      <w:tr w:rsidR="00041890" w:rsidTr="00041890">
        <w:tc>
          <w:tcPr>
            <w:tcW w:w="3420" w:type="dxa"/>
          </w:tcPr>
          <w:p w:rsidR="00041890" w:rsidRPr="001E6C9C" w:rsidRDefault="00C4057E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Structures</w:t>
            </w:r>
          </w:p>
        </w:tc>
        <w:tc>
          <w:tcPr>
            <w:tcW w:w="1080" w:type="dxa"/>
          </w:tcPr>
          <w:p w:rsidR="00041890" w:rsidRPr="001E6C9C" w:rsidRDefault="00C4057E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</w:t>
            </w:r>
          </w:p>
        </w:tc>
        <w:tc>
          <w:tcPr>
            <w:tcW w:w="1677" w:type="dxa"/>
          </w:tcPr>
          <w:p w:rsidR="00041890" w:rsidRPr="001E6C9C" w:rsidRDefault="00041890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Tyler Olson</w:t>
            </w:r>
          </w:p>
        </w:tc>
        <w:tc>
          <w:tcPr>
            <w:tcW w:w="2373" w:type="dxa"/>
          </w:tcPr>
          <w:p w:rsidR="00041890" w:rsidRPr="00CF0858" w:rsidRDefault="00644560" w:rsidP="00D952E4">
            <w:pPr>
              <w:spacing w:after="0"/>
              <w:jc w:val="center"/>
              <w:rPr>
                <w:sz w:val="22"/>
                <w:szCs w:val="22"/>
              </w:rPr>
            </w:pPr>
            <w:hyperlink r:id="rId13" w:history="1">
              <w:r w:rsidR="00041890" w:rsidRPr="00CF0858">
                <w:rPr>
                  <w:rStyle w:val="Hyperlink"/>
                  <w:color w:val="auto"/>
                </w:rPr>
                <w:t>tolson6@slu.edu</w:t>
              </w:r>
            </w:hyperlink>
          </w:p>
        </w:tc>
        <w:tc>
          <w:tcPr>
            <w:tcW w:w="1980" w:type="dxa"/>
          </w:tcPr>
          <w:p w:rsidR="00041890" w:rsidRPr="001E6C9C" w:rsidRDefault="00041890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812-204-1098</w:t>
            </w:r>
          </w:p>
        </w:tc>
      </w:tr>
      <w:tr w:rsidR="00041890" w:rsidTr="00041890">
        <w:tc>
          <w:tcPr>
            <w:tcW w:w="3420" w:type="dxa"/>
          </w:tcPr>
          <w:p w:rsidR="00041890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Manager</w:t>
            </w:r>
          </w:p>
        </w:tc>
        <w:tc>
          <w:tcPr>
            <w:tcW w:w="1080" w:type="dxa"/>
          </w:tcPr>
          <w:p w:rsidR="00041890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677" w:type="dxa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 Moline</w:t>
            </w:r>
          </w:p>
        </w:tc>
        <w:tc>
          <w:tcPr>
            <w:tcW w:w="2373" w:type="dxa"/>
          </w:tcPr>
          <w:p w:rsidR="00041890" w:rsidRPr="00CF0858" w:rsidRDefault="00644560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4" w:history="1">
              <w:r w:rsidR="00041890" w:rsidRPr="00CF0858">
                <w:rPr>
                  <w:rStyle w:val="Hyperlink"/>
                  <w:color w:val="auto"/>
                </w:rPr>
                <w:t>tmoline@slu.edu</w:t>
              </w:r>
            </w:hyperlink>
          </w:p>
        </w:tc>
        <w:tc>
          <w:tcPr>
            <w:tcW w:w="1980" w:type="dxa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630-401-0791</w:t>
            </w:r>
          </w:p>
        </w:tc>
      </w:tr>
      <w:tr w:rsidR="00041890" w:rsidTr="00C4057E">
        <w:tc>
          <w:tcPr>
            <w:tcW w:w="3420" w:type="dxa"/>
            <w:shd w:val="clear" w:color="auto" w:fill="auto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Principal Investigator</w:t>
            </w:r>
          </w:p>
        </w:tc>
        <w:tc>
          <w:tcPr>
            <w:tcW w:w="1080" w:type="dxa"/>
            <w:shd w:val="clear" w:color="auto" w:fill="auto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</w:t>
            </w:r>
          </w:p>
        </w:tc>
        <w:tc>
          <w:tcPr>
            <w:tcW w:w="1677" w:type="dxa"/>
            <w:shd w:val="clear" w:color="auto" w:fill="auto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</w:t>
            </w:r>
            <w:proofErr w:type="spellStart"/>
            <w:r>
              <w:rPr>
                <w:sz w:val="22"/>
                <w:szCs w:val="22"/>
              </w:rPr>
              <w:t>Swartwout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:rsidR="00041890" w:rsidRPr="00CF0858" w:rsidRDefault="00644560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5" w:history="1">
              <w:r w:rsidR="00041890" w:rsidRPr="00CF0858">
                <w:rPr>
                  <w:rStyle w:val="Hyperlink"/>
                  <w:color w:val="auto"/>
                </w:rPr>
                <w:t>mswartwo@slu.edu</w:t>
              </w:r>
            </w:hyperlink>
          </w:p>
        </w:tc>
        <w:tc>
          <w:tcPr>
            <w:tcW w:w="1980" w:type="dxa"/>
            <w:shd w:val="clear" w:color="auto" w:fill="auto"/>
          </w:tcPr>
          <w:p w:rsidR="00041890" w:rsidRPr="001E6C9C" w:rsidRDefault="00041890" w:rsidP="00556253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314-</w:t>
            </w:r>
            <w:r w:rsidR="00556253">
              <w:rPr>
                <w:sz w:val="22"/>
                <w:szCs w:val="22"/>
              </w:rPr>
              <w:t>977-8214</w:t>
            </w:r>
          </w:p>
        </w:tc>
      </w:tr>
    </w:tbl>
    <w:p w:rsidR="001E6C9C" w:rsidRDefault="001E6C9C" w:rsidP="001E6C9C">
      <w:pPr>
        <w:jc w:val="center"/>
      </w:pPr>
    </w:p>
    <w:p w:rsidR="001E6C9C" w:rsidRDefault="001E6C9C" w:rsidP="00915EF7">
      <w:pPr>
        <w:jc w:val="both"/>
      </w:pPr>
    </w:p>
    <w:p w:rsidR="00C4057E" w:rsidRDefault="00C4057E" w:rsidP="00915EF7">
      <w:pPr>
        <w:jc w:val="both"/>
      </w:pPr>
    </w:p>
    <w:p w:rsidR="00C4057E" w:rsidRDefault="00C4057E" w:rsidP="00915EF7">
      <w:pPr>
        <w:jc w:val="both"/>
      </w:pPr>
    </w:p>
    <w:p w:rsidR="001E6C9C" w:rsidRDefault="001E6C9C" w:rsidP="00915EF7">
      <w:pPr>
        <w:jc w:val="both"/>
      </w:pPr>
    </w:p>
    <w:p w:rsidR="009D705B" w:rsidRPr="00E5256E" w:rsidRDefault="009D705B" w:rsidP="00915EF7">
      <w:pPr>
        <w:jc w:val="both"/>
      </w:pPr>
    </w:p>
    <w:sdt>
      <w:sdtPr>
        <w:rPr>
          <w:b w:val="0"/>
          <w:bCs w:val="0"/>
          <w:sz w:val="22"/>
          <w:szCs w:val="22"/>
        </w:rPr>
        <w:id w:val="425734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15EF7" w:rsidRPr="00E5256E" w:rsidRDefault="00915EF7" w:rsidP="00915EF7">
          <w:pPr>
            <w:pStyle w:val="TOCHeading"/>
            <w:jc w:val="center"/>
          </w:pPr>
          <w:r w:rsidRPr="00E5256E">
            <w:t>Table of Contents</w:t>
          </w:r>
        </w:p>
        <w:p w:rsidR="00CA265C" w:rsidRDefault="00915E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06009E">
            <w:rPr>
              <w:sz w:val="18"/>
              <w:szCs w:val="18"/>
            </w:rPr>
            <w:fldChar w:fldCharType="begin"/>
          </w:r>
          <w:r w:rsidRPr="0006009E">
            <w:rPr>
              <w:sz w:val="18"/>
              <w:szCs w:val="18"/>
            </w:rPr>
            <w:instrText xml:space="preserve"> TOC \o "1-3" \h \z \u </w:instrText>
          </w:r>
          <w:r w:rsidRPr="0006009E">
            <w:rPr>
              <w:sz w:val="18"/>
              <w:szCs w:val="18"/>
            </w:rPr>
            <w:fldChar w:fldCharType="separate"/>
          </w:r>
          <w:hyperlink w:anchor="_Toc370818521" w:history="1">
            <w:r w:rsidR="00CA265C" w:rsidRPr="0079332B">
              <w:rPr>
                <w:rStyle w:val="Hyperlink"/>
                <w:noProof/>
              </w:rPr>
              <w:t>Primary Contacts:</w:t>
            </w:r>
            <w:r w:rsidR="00CA265C">
              <w:rPr>
                <w:noProof/>
                <w:webHidden/>
              </w:rPr>
              <w:tab/>
            </w:r>
            <w:r w:rsidR="00CA265C">
              <w:rPr>
                <w:noProof/>
                <w:webHidden/>
              </w:rPr>
              <w:fldChar w:fldCharType="begin"/>
            </w:r>
            <w:r w:rsidR="00CA265C">
              <w:rPr>
                <w:noProof/>
                <w:webHidden/>
              </w:rPr>
              <w:instrText xml:space="preserve"> PAGEREF _Toc370818521 \h </w:instrText>
            </w:r>
            <w:r w:rsidR="00CA265C">
              <w:rPr>
                <w:noProof/>
                <w:webHidden/>
              </w:rPr>
            </w:r>
            <w:r w:rsidR="00CA265C">
              <w:rPr>
                <w:noProof/>
                <w:webHidden/>
              </w:rPr>
              <w:fldChar w:fldCharType="separate"/>
            </w:r>
            <w:r w:rsidR="00CA265C">
              <w:rPr>
                <w:noProof/>
                <w:webHidden/>
              </w:rPr>
              <w:t>1</w:t>
            </w:r>
            <w:r w:rsidR="00CA265C">
              <w:rPr>
                <w:noProof/>
                <w:webHidden/>
              </w:rPr>
              <w:fldChar w:fldCharType="end"/>
            </w:r>
          </w:hyperlink>
        </w:p>
        <w:p w:rsidR="00CA265C" w:rsidRDefault="00CA26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818522" w:history="1">
            <w:r w:rsidRPr="0079332B">
              <w:rPr>
                <w:rStyle w:val="Hyperlink"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_Toc370818522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5C" w:rsidRDefault="00CA26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818523" w:history="1">
            <w:r w:rsidRPr="0079332B">
              <w:rPr>
                <w:rStyle w:val="Hyperlink"/>
                <w:noProof/>
              </w:rPr>
              <w:t>Team Leadership and 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_Toc370818523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5C" w:rsidRDefault="00CA26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818524" w:history="1">
            <w:r w:rsidRPr="0079332B">
              <w:rPr>
                <w:rStyle w:val="Hyperlink"/>
                <w:noProof/>
              </w:rPr>
              <w:t>Common Acronyms/Terms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_Toc370818524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5C" w:rsidRDefault="00CA26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818525" w:history="1">
            <w:r w:rsidRPr="0079332B">
              <w:rPr>
                <w:rStyle w:val="Hyperlink"/>
                <w:noProof/>
              </w:rPr>
              <w:t>Action Items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_Toc370818525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5C" w:rsidRDefault="00CA26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818526" w:history="1">
            <w:r w:rsidRPr="0079332B">
              <w:rPr>
                <w:rStyle w:val="Hyperlink"/>
                <w:noProof/>
              </w:rPr>
              <w:t>Previous Action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_Toc370818526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5C" w:rsidRDefault="00CA265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818527" w:history="1">
            <w:r w:rsidRPr="0079332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9332B">
              <w:rPr>
                <w:rStyle w:val="Hyperlink"/>
                <w:noProof/>
              </w:rPr>
              <w:t>Learn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_Toc370818527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5C" w:rsidRDefault="00CA265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818528" w:history="1">
            <w:r w:rsidRPr="0079332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9332B">
              <w:rPr>
                <w:rStyle w:val="Hyperlink"/>
                <w:noProof/>
              </w:rPr>
              <w:t>Finish Preliminary Mission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_Toc370818528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5C" w:rsidRDefault="00CA26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818529" w:history="1">
            <w:r w:rsidRPr="0079332B">
              <w:rPr>
                <w:rStyle w:val="Hyperlink"/>
                <w:noProof/>
              </w:rPr>
              <w:t>General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_Toc370818529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5C" w:rsidRDefault="00CA265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818530" w:history="1">
            <w:r w:rsidRPr="0079332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9332B">
              <w:rPr>
                <w:rStyle w:val="Hyperlink"/>
                <w:noProof/>
              </w:rPr>
              <w:t>Updating the RFP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_Toc370818530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5C" w:rsidRDefault="00CA265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818531" w:history="1">
            <w:r w:rsidRPr="0079332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9332B">
              <w:rPr>
                <w:rStyle w:val="Hyperlink"/>
                <w:noProof/>
              </w:rPr>
              <w:t>Updating GANNT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_Toc370818531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5C" w:rsidRDefault="00CA265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818532" w:history="1">
            <w:r w:rsidRPr="0079332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9332B">
              <w:rPr>
                <w:rStyle w:val="Hyperlink"/>
                <w:noProof/>
              </w:rPr>
              <w:t>Orbit Plotting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_Toc370818532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125" w:rsidRDefault="00915EF7" w:rsidP="00081A46">
          <w:pPr>
            <w:spacing w:after="0"/>
          </w:pPr>
          <w:r w:rsidRPr="0006009E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:rsidR="00D952E4" w:rsidRDefault="00D952E4" w:rsidP="00C644A2">
      <w:pPr>
        <w:pStyle w:val="Heading1"/>
        <w:spacing w:line="240" w:lineRule="auto"/>
        <w:jc w:val="center"/>
      </w:pPr>
      <w:bookmarkStart w:id="4" w:name="_Toc370818524"/>
      <w:r>
        <w:t>Common Acronyms/Terms</w:t>
      </w:r>
      <w:bookmarkEnd w:id="4"/>
    </w:p>
    <w:p w:rsidR="00D952E4" w:rsidRDefault="00D952E4" w:rsidP="00C644A2">
      <w:pPr>
        <w:spacing w:after="0" w:line="240" w:lineRule="auto"/>
      </w:pP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952E4" w:rsidRPr="00D952E4">
        <w:rPr>
          <w:b/>
        </w:rPr>
        <w:t>S</w:t>
      </w:r>
      <w:r>
        <w:rPr>
          <w:b/>
        </w:rPr>
        <w:t>SRL: Space Systems Research Lab</w:t>
      </w:r>
    </w:p>
    <w:p w:rsidR="00D25D10" w:rsidRDefault="00C644A2" w:rsidP="00C644A2">
      <w:pPr>
        <w:spacing w:after="0" w:line="240" w:lineRule="auto"/>
      </w:pPr>
      <w:r>
        <w:rPr>
          <w:b/>
        </w:rPr>
        <w:t>-</w:t>
      </w:r>
      <w:r w:rsidR="00D952E4" w:rsidRPr="00D952E4">
        <w:rPr>
          <w:b/>
        </w:rPr>
        <w:t>SCARAB: SLU Core Aerospace Research Application Bus</w:t>
      </w:r>
      <w:r w:rsidR="00D952E4">
        <w:t xml:space="preserve"> </w:t>
      </w:r>
    </w:p>
    <w:p w:rsidR="00D25D10" w:rsidRDefault="00D952E4" w:rsidP="00C644A2">
      <w:pPr>
        <w:spacing w:after="0" w:line="240" w:lineRule="auto"/>
        <w:rPr>
          <w:sz w:val="18"/>
          <w:szCs w:val="18"/>
        </w:rPr>
      </w:pPr>
      <w:r w:rsidRPr="00D952E4">
        <w:rPr>
          <w:sz w:val="18"/>
          <w:szCs w:val="18"/>
        </w:rPr>
        <w:t>(</w:t>
      </w:r>
      <w:proofErr w:type="gramStart"/>
      <w:r w:rsidRPr="00D952E4">
        <w:rPr>
          <w:sz w:val="18"/>
          <w:szCs w:val="18"/>
        </w:rPr>
        <w:t>i.e</w:t>
      </w:r>
      <w:proofErr w:type="gramEnd"/>
      <w:r w:rsidRPr="00D952E4">
        <w:rPr>
          <w:sz w:val="18"/>
          <w:szCs w:val="18"/>
        </w:rPr>
        <w:t>. Common Elements Used between COPPER and Argus)</w:t>
      </w:r>
    </w:p>
    <w:p w:rsidR="00D25D10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>LV: Launch Vehicle</w:t>
      </w:r>
    </w:p>
    <w:p w:rsidR="00CB6E7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 xml:space="preserve">CubeSat: </w:t>
      </w:r>
      <w:r w:rsidR="00D25D10" w:rsidRPr="00C644A2">
        <w:rPr>
          <w:b/>
        </w:rPr>
        <w:t>A Standard Configuration in Which Small Satellites are Constr</w:t>
      </w:r>
      <w:r w:rsidRPr="00C644A2">
        <w:rPr>
          <w:b/>
        </w:rPr>
        <w:t>ucted as to Ease LV Integration</w:t>
      </w:r>
    </w:p>
    <w:p w:rsidR="00D25D10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CB6E74" w:rsidRPr="00C644A2">
        <w:rPr>
          <w:b/>
        </w:rPr>
        <w:t>Pumpkin: Company that Produces Cu</w:t>
      </w:r>
      <w:r w:rsidRPr="00C644A2">
        <w:rPr>
          <w:b/>
        </w:rPr>
        <w:t>beSat Skeletons and Electronics</w:t>
      </w:r>
    </w:p>
    <w:p w:rsidR="00807438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>1U: One Standard Unit (10 cm x 10 cm x 10 c</w:t>
      </w:r>
      <w:r>
        <w:rPr>
          <w:b/>
        </w:rPr>
        <w:t>m)</w:t>
      </w:r>
    </w:p>
    <w:p w:rsidR="00807438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807438">
        <w:rPr>
          <w:b/>
        </w:rPr>
        <w:t>P-POD: Poly-Picosatellite Orbital Deployer</w:t>
      </w:r>
    </w:p>
    <w:p w:rsidR="00D952E4" w:rsidRPr="00C644A2" w:rsidRDefault="00807438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i.e</w:t>
      </w:r>
      <w:proofErr w:type="gramEnd"/>
      <w:r>
        <w:rPr>
          <w:sz w:val="18"/>
          <w:szCs w:val="18"/>
        </w:rPr>
        <w:t>. The Standard Structure in which Any CubeSat is Stored During Launch and Ejection)</w:t>
      </w: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-VU: Vanderbilt University</w:t>
      </w: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-AFRL: Air Force Research Lab</w:t>
      </w:r>
    </w:p>
    <w:p w:rsidR="00D952E4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952E4" w:rsidRPr="00D952E4">
        <w:rPr>
          <w:b/>
        </w:rPr>
        <w:t xml:space="preserve">UNP: University Nanosat Program </w:t>
      </w:r>
    </w:p>
    <w:p w:rsidR="00D952E4" w:rsidRDefault="00D952E4" w:rsidP="00C644A2">
      <w:pPr>
        <w:spacing w:after="0" w:line="240" w:lineRule="auto"/>
        <w:rPr>
          <w:sz w:val="16"/>
          <w:szCs w:val="16"/>
        </w:rPr>
      </w:pPr>
      <w:r w:rsidRPr="00D952E4">
        <w:rPr>
          <w:sz w:val="16"/>
          <w:szCs w:val="16"/>
        </w:rPr>
        <w:t>(</w:t>
      </w:r>
      <w:proofErr w:type="gramStart"/>
      <w:r w:rsidRPr="00D952E4">
        <w:rPr>
          <w:sz w:val="16"/>
          <w:szCs w:val="16"/>
        </w:rPr>
        <w:t>i.e</w:t>
      </w:r>
      <w:proofErr w:type="gramEnd"/>
      <w:r w:rsidRPr="00D952E4">
        <w:rPr>
          <w:sz w:val="16"/>
          <w:szCs w:val="16"/>
        </w:rPr>
        <w:t xml:space="preserve">. Program Run Out of the AFRL that Conducts Nanosat Competitions </w:t>
      </w:r>
      <w:r w:rsidR="00592307">
        <w:rPr>
          <w:sz w:val="16"/>
          <w:szCs w:val="16"/>
        </w:rPr>
        <w:t xml:space="preserve">as </w:t>
      </w:r>
      <w:r w:rsidRPr="00D952E4">
        <w:rPr>
          <w:sz w:val="16"/>
          <w:szCs w:val="16"/>
        </w:rPr>
        <w:t>to Aid in the Cost and Development of University Satellites)</w:t>
      </w:r>
    </w:p>
    <w:p w:rsidR="00D25D10" w:rsidRDefault="00C644A2" w:rsidP="00C644A2">
      <w:pPr>
        <w:spacing w:after="0" w:line="240" w:lineRule="auto"/>
        <w:rPr>
          <w:b/>
        </w:rPr>
      </w:pPr>
      <w:r>
        <w:rPr>
          <w:b/>
        </w:rPr>
        <w:t>-JPL: Jet Propulsion Lab</w:t>
      </w:r>
    </w:p>
    <w:p w:rsidR="00D25D10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592307">
        <w:rPr>
          <w:b/>
        </w:rPr>
        <w:t>ORS</w:t>
      </w:r>
      <w:r w:rsidR="00D25D10">
        <w:rPr>
          <w:b/>
        </w:rPr>
        <w:t>: Operationally Responsible Space</w:t>
      </w:r>
    </w:p>
    <w:p w:rsidR="00807438" w:rsidRDefault="00D25D10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i.e</w:t>
      </w:r>
      <w:proofErr w:type="gramEnd"/>
      <w:r>
        <w:rPr>
          <w:sz w:val="18"/>
          <w:szCs w:val="18"/>
        </w:rPr>
        <w:t>. The Organization Responsible for Providing COPPER with a Launch)</w:t>
      </w:r>
    </w:p>
    <w:p w:rsidR="00D25D10" w:rsidRPr="00C644A2" w:rsidRDefault="00C644A2" w:rsidP="00C644A2">
      <w:pPr>
        <w:spacing w:after="0" w:line="240" w:lineRule="auto"/>
        <w:rPr>
          <w:b/>
          <w:szCs w:val="18"/>
        </w:rPr>
      </w:pPr>
      <w:r>
        <w:rPr>
          <w:b/>
          <w:szCs w:val="18"/>
        </w:rPr>
        <w:t>-</w:t>
      </w:r>
      <w:r w:rsidR="00807438">
        <w:rPr>
          <w:b/>
          <w:szCs w:val="18"/>
        </w:rPr>
        <w:t xml:space="preserve">Minotaur: Name of the Rocket in which COPPER will be </w:t>
      </w:r>
      <w:proofErr w:type="gramStart"/>
      <w:r w:rsidR="00807438">
        <w:rPr>
          <w:b/>
          <w:szCs w:val="18"/>
        </w:rPr>
        <w:t>Launched</w:t>
      </w:r>
      <w:proofErr w:type="gramEnd"/>
    </w:p>
    <w:p w:rsidR="00D952E4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proofErr w:type="spellStart"/>
      <w:r w:rsidR="00D952E4">
        <w:rPr>
          <w:b/>
        </w:rPr>
        <w:t>EL</w:t>
      </w:r>
      <w:r w:rsidR="00D25D10">
        <w:rPr>
          <w:b/>
        </w:rPr>
        <w:t>aNa</w:t>
      </w:r>
      <w:proofErr w:type="spellEnd"/>
      <w:r w:rsidR="00D25D10">
        <w:rPr>
          <w:b/>
        </w:rPr>
        <w:t>: Educational Launch of Nanos</w:t>
      </w:r>
      <w:r w:rsidR="00D952E4">
        <w:rPr>
          <w:b/>
        </w:rPr>
        <w:t>atellites</w:t>
      </w:r>
    </w:p>
    <w:p w:rsidR="00D25D10" w:rsidRDefault="00D25D10" w:rsidP="00C644A2">
      <w:pPr>
        <w:spacing w:after="0" w:line="240" w:lineRule="auto"/>
        <w:rPr>
          <w:sz w:val="18"/>
          <w:szCs w:val="18"/>
        </w:rPr>
      </w:pPr>
      <w:r w:rsidRPr="00D25D10">
        <w:t>(</w:t>
      </w:r>
      <w:proofErr w:type="gramStart"/>
      <w:r w:rsidRPr="00D25D10">
        <w:rPr>
          <w:sz w:val="18"/>
          <w:szCs w:val="18"/>
        </w:rPr>
        <w:t>i.e</w:t>
      </w:r>
      <w:proofErr w:type="gramEnd"/>
      <w:r w:rsidRPr="00D25D10">
        <w:rPr>
          <w:sz w:val="18"/>
          <w:szCs w:val="18"/>
        </w:rPr>
        <w:t xml:space="preserve">. Program run by NASA that helps facilitate </w:t>
      </w:r>
      <w:r>
        <w:rPr>
          <w:sz w:val="18"/>
          <w:szCs w:val="18"/>
        </w:rPr>
        <w:t>spots on launche</w:t>
      </w:r>
      <w:r w:rsidR="00C644A2">
        <w:rPr>
          <w:sz w:val="18"/>
          <w:szCs w:val="18"/>
        </w:rPr>
        <w:t>s from NASA and DOD facilities)</w:t>
      </w:r>
    </w:p>
    <w:p w:rsidR="00D25D10" w:rsidRDefault="00C644A2" w:rsidP="00C644A2">
      <w:pPr>
        <w:spacing w:after="0" w:line="240" w:lineRule="auto"/>
      </w:pPr>
      <w:r>
        <w:rPr>
          <w:b/>
        </w:rPr>
        <w:t>-</w:t>
      </w:r>
      <w:r w:rsidR="00D25D10">
        <w:rPr>
          <w:b/>
        </w:rPr>
        <w:t>EPS: Electrical Power System</w:t>
      </w:r>
    </w:p>
    <w:p w:rsidR="00D25D10" w:rsidRDefault="00D25D10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i.e</w:t>
      </w:r>
      <w:proofErr w:type="gramEnd"/>
      <w:r>
        <w:rPr>
          <w:sz w:val="18"/>
          <w:szCs w:val="18"/>
        </w:rPr>
        <w:t xml:space="preserve">. The System Used to Control and Monitor the State of the Battery being Used in a Satellite System) </w:t>
      </w:r>
    </w:p>
    <w:p w:rsidR="004814E4" w:rsidRDefault="00C644A2" w:rsidP="00C644A2">
      <w:pPr>
        <w:spacing w:after="0" w:line="240" w:lineRule="auto"/>
        <w:rPr>
          <w:sz w:val="18"/>
          <w:szCs w:val="18"/>
        </w:rPr>
      </w:pPr>
      <w:r>
        <w:rPr>
          <w:b/>
        </w:rPr>
        <w:t>-</w:t>
      </w:r>
      <w:proofErr w:type="spellStart"/>
      <w:r w:rsidR="00D25D10">
        <w:rPr>
          <w:b/>
        </w:rPr>
        <w:t>ClydeSpace</w:t>
      </w:r>
      <w:proofErr w:type="spellEnd"/>
      <w:r w:rsidR="00D25D10">
        <w:rPr>
          <w:b/>
        </w:rPr>
        <w:t>: Company that Produces CubeSat Size Batteries and EPS’</w:t>
      </w:r>
      <w:r w:rsidR="00D25D10" w:rsidRPr="00D25D10">
        <w:rPr>
          <w:sz w:val="18"/>
          <w:szCs w:val="18"/>
        </w:rPr>
        <w:t xml:space="preserve"> </w:t>
      </w:r>
    </w:p>
    <w:p w:rsidR="006338BB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proofErr w:type="spellStart"/>
      <w:r w:rsidR="004814E4">
        <w:rPr>
          <w:b/>
        </w:rPr>
        <w:t>Spectrolab</w:t>
      </w:r>
      <w:proofErr w:type="spellEnd"/>
      <w:r w:rsidR="004814E4">
        <w:rPr>
          <w:b/>
        </w:rPr>
        <w:t>: Company that Produces Solar Cells and Solar Power Systems</w:t>
      </w:r>
    </w:p>
    <w:p w:rsidR="00CB6E74" w:rsidRDefault="00C644A2" w:rsidP="00C4057E">
      <w:pPr>
        <w:spacing w:after="0" w:line="240" w:lineRule="auto"/>
        <w:rPr>
          <w:b/>
        </w:rPr>
      </w:pPr>
      <w:r>
        <w:rPr>
          <w:b/>
        </w:rPr>
        <w:t>-</w:t>
      </w:r>
      <w:proofErr w:type="spellStart"/>
      <w:r w:rsidR="006338BB">
        <w:rPr>
          <w:b/>
        </w:rPr>
        <w:t>Trac</w:t>
      </w:r>
      <w:proofErr w:type="spellEnd"/>
      <w:r w:rsidR="006338BB">
        <w:rPr>
          <w:b/>
        </w:rPr>
        <w:t xml:space="preserve">: System Used to Label and Record the Location and Movement of Every Item in the SSRL </w:t>
      </w:r>
    </w:p>
    <w:p w:rsidR="00081A46" w:rsidRDefault="00081A46" w:rsidP="00C4057E">
      <w:pPr>
        <w:spacing w:after="0" w:line="240" w:lineRule="auto"/>
        <w:rPr>
          <w:b/>
        </w:rPr>
      </w:pPr>
    </w:p>
    <w:p w:rsidR="00081A46" w:rsidRDefault="00081A46" w:rsidP="00C4057E">
      <w:pPr>
        <w:spacing w:after="0" w:line="240" w:lineRule="auto"/>
        <w:rPr>
          <w:b/>
        </w:rPr>
      </w:pPr>
    </w:p>
    <w:p w:rsidR="00081A46" w:rsidRPr="00C4057E" w:rsidRDefault="00081A46" w:rsidP="00C4057E">
      <w:pPr>
        <w:spacing w:after="0" w:line="240" w:lineRule="auto"/>
        <w:rPr>
          <w:b/>
        </w:rPr>
      </w:pPr>
    </w:p>
    <w:p w:rsidR="00107064" w:rsidRPr="00E5256E" w:rsidRDefault="00915EF7" w:rsidP="00915EF7">
      <w:pPr>
        <w:pStyle w:val="Heading1"/>
        <w:jc w:val="center"/>
      </w:pPr>
      <w:bookmarkStart w:id="5" w:name="_Toc370818525"/>
      <w:r w:rsidRPr="00E5256E">
        <w:t>Action Items</w:t>
      </w:r>
      <w:r w:rsidR="00E5256E" w:rsidRPr="00E5256E">
        <w:t xml:space="preserve"> List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1350"/>
        <w:gridCol w:w="2250"/>
        <w:gridCol w:w="1260"/>
        <w:gridCol w:w="1728"/>
      </w:tblGrid>
      <w:tr w:rsidR="000B27AB" w:rsidRPr="00E5256E" w:rsidTr="007C56F5">
        <w:tc>
          <w:tcPr>
            <w:tcW w:w="2988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Action Item</w:t>
            </w:r>
          </w:p>
        </w:tc>
        <w:tc>
          <w:tcPr>
            <w:tcW w:w="1350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Team</w:t>
            </w:r>
          </w:p>
        </w:tc>
        <w:tc>
          <w:tcPr>
            <w:tcW w:w="2250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Individual(s)</w:t>
            </w:r>
          </w:p>
        </w:tc>
        <w:tc>
          <w:tcPr>
            <w:tcW w:w="1260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Due Date</w:t>
            </w:r>
          </w:p>
        </w:tc>
        <w:tc>
          <w:tcPr>
            <w:tcW w:w="1728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Progress</w:t>
            </w:r>
          </w:p>
        </w:tc>
      </w:tr>
      <w:tr w:rsidR="000B27AB" w:rsidRPr="00E5256E" w:rsidTr="007C56F5">
        <w:tc>
          <w:tcPr>
            <w:tcW w:w="2988" w:type="dxa"/>
            <w:shd w:val="clear" w:color="auto" w:fill="4F81BD" w:themeFill="accent1"/>
            <w:vAlign w:val="center"/>
          </w:tcPr>
          <w:p w:rsidR="000B27AB" w:rsidRPr="00EC3125" w:rsidRDefault="00CA265C" w:rsidP="00EC3125">
            <w:pPr>
              <w:spacing w:after="0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Finish next Orbit Plot Code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:rsidR="000B27AB" w:rsidRPr="00EC3125" w:rsidRDefault="00CA265C" w:rsidP="00CE061C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TM</w:t>
            </w:r>
          </w:p>
        </w:tc>
        <w:tc>
          <w:tcPr>
            <w:tcW w:w="2250" w:type="dxa"/>
            <w:shd w:val="clear" w:color="auto" w:fill="4F81BD" w:themeFill="accent1"/>
            <w:vAlign w:val="center"/>
          </w:tcPr>
          <w:p w:rsidR="000B27AB" w:rsidRPr="00EC3125" w:rsidRDefault="00CA265C" w:rsidP="00CE061C">
            <w:pPr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Tom Moline</w:t>
            </w:r>
          </w:p>
        </w:tc>
        <w:sdt>
          <w:sdtPr>
            <w:rPr>
              <w:rFonts w:asciiTheme="minorHAnsi" w:hAnsiTheme="minorHAnsi"/>
              <w:b/>
            </w:rPr>
            <w:id w:val="1637060896"/>
            <w:placeholder>
              <w:docPart w:val="EFFCAB1EC1B141A2AFB73B634C95B06E"/>
            </w:placeholder>
            <w:date w:fullDate="2013-1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shd w:val="clear" w:color="auto" w:fill="DBE5F1" w:themeFill="accent1" w:themeFillTint="33"/>
                <w:vAlign w:val="center"/>
              </w:tcPr>
              <w:p w:rsidR="000B27AB" w:rsidRPr="00EC3125" w:rsidRDefault="00CA265C" w:rsidP="00CE061C">
                <w:pPr>
                  <w:spacing w:after="0"/>
                  <w:jc w:val="center"/>
                  <w:rPr>
                    <w:rFonts w:asciiTheme="minorHAnsi" w:hAnsiTheme="minorHAnsi"/>
                    <w:b/>
                    <w:sz w:val="22"/>
                    <w:szCs w:val="22"/>
                  </w:rPr>
                </w:pPr>
                <w:r>
                  <w:rPr>
                    <w:rFonts w:asciiTheme="minorHAnsi" w:hAnsiTheme="minorHAnsi"/>
                    <w:b/>
                  </w:rPr>
                  <w:t>11/4/2013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</w:rPr>
            <w:id w:val="1900399637"/>
            <w:lock w:val="sdtLocked"/>
            <w:placeholder>
              <w:docPart w:val="B5C382BEBAC34B61BA487CAC2986739B"/>
            </w:placeholder>
            <w:dropDownList>
              <w:listItem w:value="Choose an item."/>
              <w:listItem w:displayText="0%" w:value="0%"/>
              <w:listItem w:displayText="10%" w:value="10%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728" w:type="dxa"/>
                <w:shd w:val="clear" w:color="auto" w:fill="4F81BD" w:themeFill="accent1"/>
                <w:vAlign w:val="center"/>
              </w:tcPr>
              <w:p w:rsidR="000B27AB" w:rsidRPr="00EC3125" w:rsidRDefault="00C644A2" w:rsidP="00CE061C">
                <w:pPr>
                  <w:spacing w:after="0"/>
                  <w:jc w:val="center"/>
                  <w:rPr>
                    <w:rFonts w:asciiTheme="minorHAnsi" w:hAnsiTheme="minorHAnsi"/>
                    <w:b/>
                    <w:sz w:val="22"/>
                    <w:szCs w:val="22"/>
                  </w:rPr>
                </w:pPr>
                <w:r>
                  <w:rPr>
                    <w:rFonts w:asciiTheme="minorHAnsi" w:hAnsiTheme="minorHAnsi"/>
                    <w:b/>
                  </w:rPr>
                  <w:t>0%</w:t>
                </w:r>
              </w:p>
            </w:tc>
          </w:sdtContent>
        </w:sdt>
      </w:tr>
      <w:tr w:rsidR="00E5256E" w:rsidRPr="00E5256E" w:rsidTr="007C56F5">
        <w:tc>
          <w:tcPr>
            <w:tcW w:w="2988" w:type="dxa"/>
            <w:shd w:val="clear" w:color="auto" w:fill="4F81BD" w:themeFill="accent1"/>
            <w:vAlign w:val="center"/>
          </w:tcPr>
          <w:p w:rsidR="00E5256E" w:rsidRPr="00EC3125" w:rsidRDefault="00CA265C" w:rsidP="00EC3125">
            <w:pPr>
              <w:spacing w:after="0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Finish Preliminary CONOPS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:rsidR="00E5256E" w:rsidRPr="00EC3125" w:rsidRDefault="007C56F5" w:rsidP="00CA26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CA265C">
              <w:rPr>
                <w:b/>
              </w:rPr>
              <w:t>O</w:t>
            </w:r>
          </w:p>
        </w:tc>
        <w:tc>
          <w:tcPr>
            <w:tcW w:w="2250" w:type="dxa"/>
            <w:shd w:val="clear" w:color="auto" w:fill="4F81BD" w:themeFill="accent1"/>
            <w:vAlign w:val="center"/>
          </w:tcPr>
          <w:p w:rsidR="00E5256E" w:rsidRPr="00EC3125" w:rsidRDefault="00CA265C" w:rsidP="00CE061C">
            <w:pPr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Tyler Olson</w:t>
            </w:r>
          </w:p>
        </w:tc>
        <w:sdt>
          <w:sdtPr>
            <w:rPr>
              <w:rFonts w:asciiTheme="minorHAnsi" w:hAnsiTheme="minorHAnsi"/>
              <w:b/>
            </w:rPr>
            <w:id w:val="-543671366"/>
            <w:placeholder>
              <w:docPart w:val="42F5319199F244C89492BE0D0F9B7354"/>
            </w:placeholder>
            <w:date w:fullDate="2013-1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shd w:val="clear" w:color="auto" w:fill="DBE5F1" w:themeFill="accent1" w:themeFillTint="33"/>
                <w:vAlign w:val="center"/>
              </w:tcPr>
              <w:p w:rsidR="00E5256E" w:rsidRPr="00EC3125" w:rsidRDefault="00CA265C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11/4/2013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</w:rPr>
            <w:id w:val="641853106"/>
            <w:placeholder>
              <w:docPart w:val="3E54AA0BEE174FCA9F9353E198ACC75F"/>
            </w:placeholder>
            <w:dropDownList>
              <w:listItem w:value="Choose an item."/>
              <w:listItem w:displayText="0%" w:value="0%"/>
              <w:listItem w:displayText="10%" w:value="10%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728" w:type="dxa"/>
                <w:shd w:val="clear" w:color="auto" w:fill="4F81BD" w:themeFill="accent1"/>
                <w:vAlign w:val="center"/>
              </w:tcPr>
              <w:p w:rsidR="00E5256E" w:rsidRPr="00EC3125" w:rsidRDefault="00C644A2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0%</w:t>
                </w:r>
              </w:p>
            </w:tc>
          </w:sdtContent>
        </w:sdt>
      </w:tr>
    </w:tbl>
    <w:p w:rsidR="00E5256E" w:rsidRDefault="00E5256E" w:rsidP="00E5256E">
      <w:pPr>
        <w:spacing w:after="0"/>
      </w:pPr>
    </w:p>
    <w:p w:rsidR="00E5256E" w:rsidRDefault="00C4057E" w:rsidP="00202E03">
      <w:pPr>
        <w:pStyle w:val="Heading1"/>
        <w:jc w:val="center"/>
      </w:pPr>
      <w:bookmarkStart w:id="6" w:name="_Toc370818526"/>
      <w:r>
        <w:t>Previous Action Items</w:t>
      </w:r>
      <w:bookmarkEnd w:id="6"/>
    </w:p>
    <w:bookmarkStart w:id="7" w:name="_Toc370818527" w:displacedByCustomXml="next"/>
    <w:sdt>
      <w:sdtPr>
        <w:id w:val="281163458"/>
        <w:placeholder>
          <w:docPart w:val="107E9EDBF5324BF1A7C52CE5C5708D6F"/>
        </w:placeholder>
        <w:text/>
      </w:sdtPr>
      <w:sdtEndPr/>
      <w:sdtContent>
        <w:p w:rsidR="00541957" w:rsidRDefault="00073D9F" w:rsidP="00541957">
          <w:pPr>
            <w:pStyle w:val="Heading2"/>
            <w:numPr>
              <w:ilvl w:val="0"/>
              <w:numId w:val="5"/>
            </w:numPr>
          </w:pPr>
          <w:r>
            <w:t xml:space="preserve">Learn </w:t>
          </w:r>
          <w:proofErr w:type="spellStart"/>
          <w:r>
            <w:t>Git</w:t>
          </w:r>
          <w:proofErr w:type="spellEnd"/>
        </w:p>
      </w:sdtContent>
    </w:sdt>
    <w:bookmarkEnd w:id="7" w:displacedByCustomXml="prev"/>
    <w:p w:rsidR="00081A46" w:rsidRDefault="00331BEE" w:rsidP="00081A46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>
        <w:rPr>
          <w:b/>
          <w:u w:val="single"/>
        </w:rPr>
        <w:t>This was accomplished.</w:t>
      </w:r>
    </w:p>
    <w:p w:rsidR="00331BEE" w:rsidRDefault="00073D9F" w:rsidP="00081A46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>
        <w:rPr>
          <w:b/>
          <w:u w:val="single"/>
        </w:rPr>
        <w:t>Bryant and Jennifer demonstrated being able to push and pull documents to and from the remote server</w:t>
      </w:r>
    </w:p>
    <w:bookmarkStart w:id="8" w:name="_Toc370818528"/>
    <w:p w:rsidR="0055184F" w:rsidRDefault="00644560" w:rsidP="0055184F">
      <w:pPr>
        <w:pStyle w:val="Heading2"/>
        <w:numPr>
          <w:ilvl w:val="0"/>
          <w:numId w:val="5"/>
        </w:numPr>
      </w:pPr>
      <w:sdt>
        <w:sdtPr>
          <w:id w:val="26533026"/>
          <w:placeholder>
            <w:docPart w:val="395242A4E8934494A7E1DCC8CDE6D1F5"/>
          </w:placeholder>
          <w:text/>
        </w:sdtPr>
        <w:sdtEndPr/>
        <w:sdtContent>
          <w:r w:rsidR="00073D9F">
            <w:t>Finish Preliminary Mission Objectives</w:t>
          </w:r>
        </w:sdtContent>
      </w:sdt>
      <w:bookmarkEnd w:id="8"/>
    </w:p>
    <w:p w:rsidR="008A2B59" w:rsidRDefault="00073D9F" w:rsidP="00081A46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>
        <w:rPr>
          <w:b/>
          <w:u w:val="single"/>
        </w:rPr>
        <w:t>This process is ongoing.</w:t>
      </w:r>
    </w:p>
    <w:p w:rsidR="00073D9F" w:rsidRPr="00073D9F" w:rsidRDefault="00073D9F" w:rsidP="00073D9F">
      <w:pPr>
        <w:pStyle w:val="ListParagraph"/>
        <w:numPr>
          <w:ilvl w:val="1"/>
          <w:numId w:val="21"/>
        </w:numPr>
        <w:spacing w:after="0"/>
        <w:rPr>
          <w:b/>
          <w:u w:val="single"/>
        </w:rPr>
      </w:pPr>
      <w:r>
        <w:t xml:space="preserve">A preliminary version of these objectives was sent to Dr. </w:t>
      </w:r>
      <w:proofErr w:type="spellStart"/>
      <w:r>
        <w:t>Swartwout</w:t>
      </w:r>
      <w:proofErr w:type="spellEnd"/>
      <w:r>
        <w:t xml:space="preserve"> for review on the 14</w:t>
      </w:r>
    </w:p>
    <w:p w:rsidR="00073D9F" w:rsidRPr="00073D9F" w:rsidRDefault="00073D9F" w:rsidP="00073D9F">
      <w:pPr>
        <w:pStyle w:val="ListParagraph"/>
        <w:numPr>
          <w:ilvl w:val="1"/>
          <w:numId w:val="21"/>
        </w:numPr>
        <w:spacing w:after="0"/>
        <w:rPr>
          <w:b/>
          <w:u w:val="single"/>
        </w:rPr>
      </w:pPr>
      <w:r>
        <w:t xml:space="preserve">Determined that all of the objectives/mission </w:t>
      </w:r>
      <w:proofErr w:type="gramStart"/>
      <w:r>
        <w:t>statement were</w:t>
      </w:r>
      <w:proofErr w:type="gramEnd"/>
      <w:r>
        <w:t xml:space="preserve"> way too specific.</w:t>
      </w:r>
    </w:p>
    <w:p w:rsidR="00073D9F" w:rsidRPr="00073D9F" w:rsidRDefault="00073D9F" w:rsidP="00073D9F">
      <w:pPr>
        <w:pStyle w:val="ListParagraph"/>
        <w:numPr>
          <w:ilvl w:val="1"/>
          <w:numId w:val="21"/>
        </w:numPr>
        <w:spacing w:after="0"/>
        <w:rPr>
          <w:b/>
          <w:u w:val="single"/>
        </w:rPr>
      </w:pPr>
      <w:r>
        <w:t>Thus, continued work will involve drastically simplifying each constraint imposed on the mission, as well as removing any specific mission design criteria</w:t>
      </w:r>
    </w:p>
    <w:p w:rsidR="00081A46" w:rsidRPr="00081A46" w:rsidRDefault="00081A46" w:rsidP="00081A46">
      <w:pPr>
        <w:spacing w:after="0"/>
      </w:pPr>
    </w:p>
    <w:p w:rsidR="005843D6" w:rsidRDefault="005843D6" w:rsidP="005843D6">
      <w:pPr>
        <w:pStyle w:val="Heading1"/>
        <w:jc w:val="center"/>
      </w:pPr>
      <w:bookmarkStart w:id="9" w:name="_Toc370818529"/>
      <w:r>
        <w:t>General Discussion</w:t>
      </w:r>
      <w:bookmarkEnd w:id="9"/>
    </w:p>
    <w:bookmarkStart w:id="10" w:name="_Toc370818530" w:displacedByCustomXml="next"/>
    <w:sdt>
      <w:sdtPr>
        <w:id w:val="-447394424"/>
        <w:placeholder>
          <w:docPart w:val="A289FBAC19144E3BB4C4DE12248EB6EE"/>
        </w:placeholder>
        <w:text/>
      </w:sdtPr>
      <w:sdtEndPr/>
      <w:sdtContent>
        <w:p w:rsidR="00C67016" w:rsidRDefault="00081A46" w:rsidP="00C67016">
          <w:pPr>
            <w:pStyle w:val="Heading2"/>
            <w:numPr>
              <w:ilvl w:val="0"/>
              <w:numId w:val="20"/>
            </w:numPr>
          </w:pPr>
          <w:r>
            <w:t>Updating the RFP</w:t>
          </w:r>
        </w:p>
      </w:sdtContent>
    </w:sdt>
    <w:bookmarkEnd w:id="10" w:displacedByCustomXml="prev"/>
    <w:p w:rsidR="00081A46" w:rsidRPr="00073D9F" w:rsidRDefault="00073D9F" w:rsidP="00081A46">
      <w:pPr>
        <w:pStyle w:val="ListParagraph"/>
        <w:numPr>
          <w:ilvl w:val="0"/>
          <w:numId w:val="21"/>
        </w:numPr>
        <w:spacing w:after="0"/>
      </w:pPr>
      <w:r>
        <w:rPr>
          <w:b/>
          <w:u w:val="single"/>
        </w:rPr>
        <w:t>Worked on refining the mission objective</w:t>
      </w:r>
    </w:p>
    <w:p w:rsidR="00073D9F" w:rsidRDefault="00073D9F" w:rsidP="00073D9F">
      <w:pPr>
        <w:pStyle w:val="ListParagraph"/>
        <w:numPr>
          <w:ilvl w:val="1"/>
          <w:numId w:val="21"/>
        </w:numPr>
        <w:spacing w:after="0"/>
      </w:pPr>
      <w:r>
        <w:t xml:space="preserve">This entailed removing any sorts of specifics with regards to spacecraft separation or configuration, as well as any reference to </w:t>
      </w:r>
      <w:r w:rsidR="00D76A3F">
        <w:t xml:space="preserve">propulsion requirements. </w:t>
      </w:r>
    </w:p>
    <w:p w:rsidR="00D76A3F" w:rsidRPr="00D76A3F" w:rsidRDefault="00D76A3F" w:rsidP="00D76A3F">
      <w:pPr>
        <w:pStyle w:val="ListParagraph"/>
        <w:numPr>
          <w:ilvl w:val="0"/>
          <w:numId w:val="21"/>
        </w:numPr>
        <w:spacing w:after="0"/>
      </w:pPr>
      <w:r>
        <w:rPr>
          <w:b/>
          <w:u w:val="single"/>
        </w:rPr>
        <w:t>In order to fully define the mission objective, it was necessary to redefine orbital maneuvers</w:t>
      </w:r>
    </w:p>
    <w:p w:rsidR="00D76A3F" w:rsidRDefault="00D76A3F" w:rsidP="00D76A3F">
      <w:pPr>
        <w:pStyle w:val="ListParagraph"/>
        <w:numPr>
          <w:ilvl w:val="1"/>
          <w:numId w:val="21"/>
        </w:numPr>
        <w:spacing w:after="0"/>
      </w:pPr>
      <w:r>
        <w:t>Ended up first moving any CubeSat mission definitions to the Appendix.</w:t>
      </w:r>
    </w:p>
    <w:p w:rsidR="00D76A3F" w:rsidRDefault="00D76A3F" w:rsidP="00D76A3F">
      <w:pPr>
        <w:pStyle w:val="ListParagraph"/>
        <w:numPr>
          <w:ilvl w:val="1"/>
          <w:numId w:val="21"/>
        </w:numPr>
        <w:spacing w:after="0"/>
      </w:pPr>
      <w:r>
        <w:t>Then improved the flow of mission definitions.</w:t>
      </w:r>
    </w:p>
    <w:p w:rsidR="00D76A3F" w:rsidRDefault="00D76A3F" w:rsidP="00D76A3F">
      <w:pPr>
        <w:pStyle w:val="ListParagraph"/>
        <w:numPr>
          <w:ilvl w:val="1"/>
          <w:numId w:val="21"/>
        </w:numPr>
        <w:spacing w:after="0"/>
      </w:pPr>
      <w:r>
        <w:t xml:space="preserve">Added in </w:t>
      </w:r>
      <w:proofErr w:type="spellStart"/>
      <w:r>
        <w:t>sudo</w:t>
      </w:r>
      <w:proofErr w:type="spellEnd"/>
      <w:r>
        <w:t>-mission objective to the beginning, along with table definitions for each orbital maneuver and new “resident space object” definition.</w:t>
      </w:r>
    </w:p>
    <w:p w:rsidR="00D76A3F" w:rsidRDefault="00D76A3F" w:rsidP="00D76A3F">
      <w:pPr>
        <w:pStyle w:val="ListParagraph"/>
        <w:numPr>
          <w:ilvl w:val="1"/>
          <w:numId w:val="21"/>
        </w:numPr>
        <w:spacing w:after="0"/>
      </w:pPr>
      <w:r>
        <w:t>Also re-defined mission constraints, adding launch survival, deorbit requirements, and thermal operational requirements.</w:t>
      </w:r>
    </w:p>
    <w:p w:rsidR="00D76A3F" w:rsidRPr="00081A46" w:rsidRDefault="00CA265C" w:rsidP="00D76A3F">
      <w:pPr>
        <w:pStyle w:val="ListParagraph"/>
        <w:numPr>
          <w:ilvl w:val="0"/>
          <w:numId w:val="21"/>
        </w:numPr>
        <w:spacing w:after="0"/>
      </w:pPr>
      <w:r>
        <w:rPr>
          <w:b/>
          <w:u w:val="single"/>
        </w:rPr>
        <w:t xml:space="preserve">With this in mind, we were able to better define mission success </w:t>
      </w:r>
      <w:proofErr w:type="spellStart"/>
      <w:r>
        <w:rPr>
          <w:b/>
          <w:u w:val="single"/>
        </w:rPr>
        <w:t>criterea</w:t>
      </w:r>
      <w:proofErr w:type="spellEnd"/>
      <w:r>
        <w:rPr>
          <w:b/>
          <w:u w:val="single"/>
        </w:rPr>
        <w:t>.</w:t>
      </w:r>
    </w:p>
    <w:p w:rsidR="00081A46" w:rsidRPr="00081A46" w:rsidRDefault="00081A46" w:rsidP="00081A46">
      <w:pPr>
        <w:spacing w:after="0"/>
      </w:pPr>
    </w:p>
    <w:bookmarkStart w:id="11" w:name="_Toc370818531"/>
    <w:p w:rsidR="0055184F" w:rsidRDefault="00644560" w:rsidP="0055184F">
      <w:pPr>
        <w:pStyle w:val="Heading2"/>
        <w:numPr>
          <w:ilvl w:val="0"/>
          <w:numId w:val="20"/>
        </w:numPr>
      </w:pPr>
      <w:sdt>
        <w:sdtPr>
          <w:id w:val="-709411764"/>
          <w:placeholder>
            <w:docPart w:val="9CE0C1685E0842BD9D0E6C58A49B5E28"/>
          </w:placeholder>
          <w:text/>
        </w:sdtPr>
        <w:sdtEndPr/>
        <w:sdtContent>
          <w:r w:rsidR="00CA265C">
            <w:t>Updating</w:t>
          </w:r>
          <w:r w:rsidR="00081A46">
            <w:t xml:space="preserve"> GAN</w:t>
          </w:r>
          <w:r w:rsidR="00CA265C">
            <w:t>N</w:t>
          </w:r>
          <w:r w:rsidR="00081A46">
            <w:t>T Chart</w:t>
          </w:r>
        </w:sdtContent>
      </w:sdt>
      <w:bookmarkEnd w:id="11"/>
    </w:p>
    <w:p w:rsidR="00081A46" w:rsidRDefault="00CA265C" w:rsidP="00081A46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>
        <w:rPr>
          <w:b/>
          <w:u w:val="single"/>
        </w:rPr>
        <w:t>Had to reschedule Systems Requirements Review from 10/30/2013 to 11/12/2013.</w:t>
      </w:r>
    </w:p>
    <w:p w:rsidR="00CA265C" w:rsidRPr="00CA265C" w:rsidRDefault="00CA265C" w:rsidP="00CA265C">
      <w:pPr>
        <w:pStyle w:val="ListParagraph"/>
        <w:numPr>
          <w:ilvl w:val="1"/>
          <w:numId w:val="21"/>
        </w:numPr>
        <w:spacing w:after="0"/>
        <w:rPr>
          <w:b/>
          <w:u w:val="single"/>
        </w:rPr>
      </w:pPr>
      <w:r>
        <w:t>Just not possible to complete SRR based on current progress.</w:t>
      </w:r>
    </w:p>
    <w:p w:rsidR="00CA265C" w:rsidRDefault="00CA265C" w:rsidP="00CA265C">
      <w:pPr>
        <w:pStyle w:val="ListParagraph"/>
        <w:numPr>
          <w:ilvl w:val="1"/>
          <w:numId w:val="21"/>
        </w:numPr>
        <w:spacing w:after="0"/>
        <w:rPr>
          <w:b/>
          <w:u w:val="single"/>
        </w:rPr>
      </w:pPr>
      <w:r>
        <w:t>Thus, we’ll be working on CONOPS and full-blown mission requirements going forward.</w:t>
      </w:r>
    </w:p>
    <w:bookmarkStart w:id="12" w:name="_Toc370818532"/>
    <w:p w:rsidR="00CA265C" w:rsidRPr="00CA265C" w:rsidRDefault="00CA265C" w:rsidP="00CA265C">
      <w:pPr>
        <w:pStyle w:val="Heading2"/>
        <w:numPr>
          <w:ilvl w:val="0"/>
          <w:numId w:val="20"/>
        </w:numPr>
      </w:pPr>
      <w:sdt>
        <w:sdtPr>
          <w:id w:val="-2147431136"/>
          <w:placeholder>
            <w:docPart w:val="A10FC535566F4C7EA170EB75ACD9A035"/>
          </w:placeholder>
          <w:text/>
        </w:sdtPr>
        <w:sdtContent>
          <w:r>
            <w:t>Orbit Plotting Update</w:t>
          </w:r>
        </w:sdtContent>
      </w:sdt>
      <w:bookmarkEnd w:id="12"/>
    </w:p>
    <w:p w:rsidR="00081A46" w:rsidRPr="00CA265C" w:rsidRDefault="00CA265C" w:rsidP="00CA265C">
      <w:pPr>
        <w:pStyle w:val="ListParagraph"/>
        <w:numPr>
          <w:ilvl w:val="0"/>
          <w:numId w:val="21"/>
        </w:numPr>
        <w:spacing w:after="0"/>
      </w:pPr>
      <w:r>
        <w:rPr>
          <w:b/>
          <w:u w:val="single"/>
        </w:rPr>
        <w:t>Now able to plot relative velocities and positions with a given initial separation or relative velocity.</w:t>
      </w:r>
    </w:p>
    <w:p w:rsidR="00CA265C" w:rsidRPr="00081A46" w:rsidRDefault="00CA265C" w:rsidP="00CA265C">
      <w:pPr>
        <w:pStyle w:val="ListParagraph"/>
        <w:numPr>
          <w:ilvl w:val="0"/>
          <w:numId w:val="21"/>
        </w:numPr>
        <w:spacing w:after="0"/>
      </w:pPr>
      <w:r>
        <w:rPr>
          <w:b/>
          <w:u w:val="single"/>
        </w:rPr>
        <w:t>Next step is figuring out minimum delta V possible for given possible orbital cases.</w:t>
      </w:r>
    </w:p>
    <w:p w:rsidR="001E6C9C" w:rsidRPr="00541957" w:rsidRDefault="001E6C9C" w:rsidP="00541957">
      <w:pPr>
        <w:spacing w:after="0"/>
      </w:pPr>
    </w:p>
    <w:sectPr w:rsidR="001E6C9C" w:rsidRPr="00541957" w:rsidSect="00F30F4B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560" w:rsidRDefault="00644560" w:rsidP="003F4AE1">
      <w:pPr>
        <w:spacing w:after="0" w:line="240" w:lineRule="auto"/>
      </w:pPr>
      <w:r>
        <w:separator/>
      </w:r>
    </w:p>
  </w:endnote>
  <w:endnote w:type="continuationSeparator" w:id="0">
    <w:p w:rsidR="00644560" w:rsidRDefault="00644560" w:rsidP="003F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560" w:rsidRDefault="00644560" w:rsidP="003F4AE1">
      <w:pPr>
        <w:spacing w:after="0" w:line="240" w:lineRule="auto"/>
      </w:pPr>
      <w:r>
        <w:separator/>
      </w:r>
    </w:p>
  </w:footnote>
  <w:footnote w:type="continuationSeparator" w:id="0">
    <w:p w:rsidR="00644560" w:rsidRDefault="00644560" w:rsidP="003F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E03" w:rsidRDefault="00081A46">
    <w:pPr>
      <w:pStyle w:val="Header"/>
    </w:pPr>
    <w:r>
      <w:t>Rascal</w:t>
    </w:r>
    <w:r w:rsidR="00202E03">
      <w:t xml:space="preserve"> Internal – </w:t>
    </w:r>
    <w:sdt>
      <w:sdtPr>
        <w:id w:val="1187485513"/>
        <w:placeholder>
          <w:docPart w:val="F2E4BBC621BF48A58209DEF1D0C5E50B"/>
        </w:placeholder>
        <w:text/>
      </w:sdtPr>
      <w:sdtEndPr/>
      <w:sdtContent>
        <w:r w:rsidR="00202E03">
          <w:t>CMQA</w:t>
        </w:r>
      </w:sdtContent>
    </w:sdt>
    <w:r w:rsidR="00202E03">
      <w:tab/>
    </w:r>
    <w:r w:rsidR="00202E03">
      <w:tab/>
    </w:r>
    <w:r w:rsidR="00202E03">
      <w:fldChar w:fldCharType="begin"/>
    </w:r>
    <w:r w:rsidR="00202E03">
      <w:instrText xml:space="preserve"> PAGE   \* MERGEFORMAT </w:instrText>
    </w:r>
    <w:r w:rsidR="00202E03">
      <w:fldChar w:fldCharType="separate"/>
    </w:r>
    <w:r w:rsidR="00CA265C">
      <w:rPr>
        <w:noProof/>
      </w:rPr>
      <w:t>2</w:t>
    </w:r>
    <w:r w:rsidR="00202E03">
      <w:rPr>
        <w:noProof/>
      </w:rPr>
      <w:fldChar w:fldCharType="end"/>
    </w:r>
  </w:p>
  <w:sdt>
    <w:sdtPr>
      <w:id w:val="1579562859"/>
      <w:placeholder>
        <w:docPart w:val="999DD4F6F382443CB98A91E099BD545F"/>
      </w:placeholder>
      <w:date w:fullDate="2013-10-28T00:00:00Z">
        <w:dateFormat w:val="M/d/yyyy"/>
        <w:lid w:val="en-US"/>
        <w:storeMappedDataAs w:val="dateTime"/>
        <w:calendar w:val="gregorian"/>
      </w:date>
    </w:sdtPr>
    <w:sdtEndPr/>
    <w:sdtContent>
      <w:p w:rsidR="00202E03" w:rsidRDefault="00CA265C">
        <w:pPr>
          <w:pStyle w:val="Header"/>
        </w:pPr>
        <w:r>
          <w:t>10/28/2013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2453"/>
    <w:multiLevelType w:val="hybridMultilevel"/>
    <w:tmpl w:val="B7304BDA"/>
    <w:lvl w:ilvl="0" w:tplc="4DDA3D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D0724"/>
    <w:multiLevelType w:val="hybridMultilevel"/>
    <w:tmpl w:val="F3246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4089D"/>
    <w:multiLevelType w:val="hybridMultilevel"/>
    <w:tmpl w:val="1CCE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F152F9A"/>
    <w:multiLevelType w:val="hybridMultilevel"/>
    <w:tmpl w:val="CF2E8D7E"/>
    <w:lvl w:ilvl="0" w:tplc="080E4B3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04F58"/>
    <w:multiLevelType w:val="hybridMultilevel"/>
    <w:tmpl w:val="FB0CBC94"/>
    <w:lvl w:ilvl="0" w:tplc="142ADD02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95690"/>
    <w:multiLevelType w:val="hybridMultilevel"/>
    <w:tmpl w:val="1C6E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67F3E"/>
    <w:multiLevelType w:val="hybridMultilevel"/>
    <w:tmpl w:val="9634B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526D3"/>
    <w:multiLevelType w:val="hybridMultilevel"/>
    <w:tmpl w:val="3CD66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C02574"/>
    <w:multiLevelType w:val="hybridMultilevel"/>
    <w:tmpl w:val="6B40D588"/>
    <w:lvl w:ilvl="0" w:tplc="3B5CB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F052A"/>
    <w:multiLevelType w:val="hybridMultilevel"/>
    <w:tmpl w:val="900A4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1531E"/>
    <w:multiLevelType w:val="hybridMultilevel"/>
    <w:tmpl w:val="D074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D1869"/>
    <w:multiLevelType w:val="hybridMultilevel"/>
    <w:tmpl w:val="34A4CF44"/>
    <w:lvl w:ilvl="0" w:tplc="7EA02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00034A"/>
    <w:multiLevelType w:val="hybridMultilevel"/>
    <w:tmpl w:val="B7D05190"/>
    <w:lvl w:ilvl="0" w:tplc="3B5CB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7E331C"/>
    <w:multiLevelType w:val="hybridMultilevel"/>
    <w:tmpl w:val="0FFCBE0E"/>
    <w:name w:val="WW8Num15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BB1489"/>
    <w:multiLevelType w:val="hybridMultilevel"/>
    <w:tmpl w:val="015E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6B71E4"/>
    <w:multiLevelType w:val="hybridMultilevel"/>
    <w:tmpl w:val="A6824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5B6D83"/>
    <w:multiLevelType w:val="hybridMultilevel"/>
    <w:tmpl w:val="0E16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4F723A"/>
    <w:multiLevelType w:val="hybridMultilevel"/>
    <w:tmpl w:val="FB0CBC94"/>
    <w:lvl w:ilvl="0" w:tplc="142ADD02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9F1215"/>
    <w:multiLevelType w:val="hybridMultilevel"/>
    <w:tmpl w:val="CF44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CA7DFA"/>
    <w:multiLevelType w:val="hybridMultilevel"/>
    <w:tmpl w:val="6C6AA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146943"/>
    <w:multiLevelType w:val="hybridMultilevel"/>
    <w:tmpl w:val="14CAC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4"/>
  </w:num>
  <w:num w:numId="5">
    <w:abstractNumId w:val="4"/>
  </w:num>
  <w:num w:numId="6">
    <w:abstractNumId w:val="0"/>
  </w:num>
  <w:num w:numId="7">
    <w:abstractNumId w:val="15"/>
  </w:num>
  <w:num w:numId="8">
    <w:abstractNumId w:val="19"/>
  </w:num>
  <w:num w:numId="9">
    <w:abstractNumId w:val="17"/>
  </w:num>
  <w:num w:numId="10">
    <w:abstractNumId w:val="10"/>
  </w:num>
  <w:num w:numId="11">
    <w:abstractNumId w:val="18"/>
  </w:num>
  <w:num w:numId="12">
    <w:abstractNumId w:val="8"/>
  </w:num>
  <w:num w:numId="13">
    <w:abstractNumId w:val="12"/>
  </w:num>
  <w:num w:numId="14">
    <w:abstractNumId w:val="3"/>
  </w:num>
  <w:num w:numId="15">
    <w:abstractNumId w:val="7"/>
  </w:num>
  <w:num w:numId="16">
    <w:abstractNumId w:val="9"/>
  </w:num>
  <w:num w:numId="17">
    <w:abstractNumId w:val="16"/>
  </w:num>
  <w:num w:numId="18">
    <w:abstractNumId w:val="5"/>
  </w:num>
  <w:num w:numId="19">
    <w:abstractNumId w:val="20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F7"/>
    <w:rsid w:val="0003678E"/>
    <w:rsid w:val="00041890"/>
    <w:rsid w:val="00051B5F"/>
    <w:rsid w:val="0006009E"/>
    <w:rsid w:val="00073D9F"/>
    <w:rsid w:val="00080115"/>
    <w:rsid w:val="00080CD3"/>
    <w:rsid w:val="00081A46"/>
    <w:rsid w:val="000A5F8E"/>
    <w:rsid w:val="000B27AB"/>
    <w:rsid w:val="000D534B"/>
    <w:rsid w:val="000E422A"/>
    <w:rsid w:val="000F6B11"/>
    <w:rsid w:val="00107064"/>
    <w:rsid w:val="00131C83"/>
    <w:rsid w:val="001E155B"/>
    <w:rsid w:val="001E6C9C"/>
    <w:rsid w:val="00202E03"/>
    <w:rsid w:val="00206C40"/>
    <w:rsid w:val="00220A68"/>
    <w:rsid w:val="00221AF4"/>
    <w:rsid w:val="0023200A"/>
    <w:rsid w:val="00283144"/>
    <w:rsid w:val="002A6E63"/>
    <w:rsid w:val="002B09F6"/>
    <w:rsid w:val="002D2436"/>
    <w:rsid w:val="002D2809"/>
    <w:rsid w:val="002F46CB"/>
    <w:rsid w:val="00322AA5"/>
    <w:rsid w:val="00331BEE"/>
    <w:rsid w:val="00337E54"/>
    <w:rsid w:val="003C492F"/>
    <w:rsid w:val="003F4AE1"/>
    <w:rsid w:val="003F6A2B"/>
    <w:rsid w:val="004252E3"/>
    <w:rsid w:val="00425339"/>
    <w:rsid w:val="004529E5"/>
    <w:rsid w:val="00455DC7"/>
    <w:rsid w:val="004814E4"/>
    <w:rsid w:val="004A6CC3"/>
    <w:rsid w:val="004B19AB"/>
    <w:rsid w:val="004C136F"/>
    <w:rsid w:val="004C710C"/>
    <w:rsid w:val="004D1250"/>
    <w:rsid w:val="004D327D"/>
    <w:rsid w:val="005127DE"/>
    <w:rsid w:val="00531CC6"/>
    <w:rsid w:val="00541957"/>
    <w:rsid w:val="0055184F"/>
    <w:rsid w:val="00556253"/>
    <w:rsid w:val="00562CF3"/>
    <w:rsid w:val="00576392"/>
    <w:rsid w:val="005774AA"/>
    <w:rsid w:val="005834D9"/>
    <w:rsid w:val="005843D6"/>
    <w:rsid w:val="00592087"/>
    <w:rsid w:val="00592307"/>
    <w:rsid w:val="005C7F09"/>
    <w:rsid w:val="00610855"/>
    <w:rsid w:val="006338BB"/>
    <w:rsid w:val="006346A8"/>
    <w:rsid w:val="00644560"/>
    <w:rsid w:val="006A50C3"/>
    <w:rsid w:val="006C5832"/>
    <w:rsid w:val="00705994"/>
    <w:rsid w:val="007457F7"/>
    <w:rsid w:val="0074656B"/>
    <w:rsid w:val="00767447"/>
    <w:rsid w:val="00781B3A"/>
    <w:rsid w:val="007B7C80"/>
    <w:rsid w:val="007C56F5"/>
    <w:rsid w:val="007E5B00"/>
    <w:rsid w:val="00807438"/>
    <w:rsid w:val="00807F25"/>
    <w:rsid w:val="0082074E"/>
    <w:rsid w:val="00844BBB"/>
    <w:rsid w:val="008670E9"/>
    <w:rsid w:val="00881744"/>
    <w:rsid w:val="00892177"/>
    <w:rsid w:val="008A2B59"/>
    <w:rsid w:val="00915EF7"/>
    <w:rsid w:val="00922EB5"/>
    <w:rsid w:val="00946C8E"/>
    <w:rsid w:val="009D458B"/>
    <w:rsid w:val="009D705B"/>
    <w:rsid w:val="009E3F26"/>
    <w:rsid w:val="009E62FE"/>
    <w:rsid w:val="00A006AA"/>
    <w:rsid w:val="00A139A6"/>
    <w:rsid w:val="00A31A3A"/>
    <w:rsid w:val="00A3200C"/>
    <w:rsid w:val="00AB4C75"/>
    <w:rsid w:val="00AB700F"/>
    <w:rsid w:val="00AD6E5E"/>
    <w:rsid w:val="00AF26C6"/>
    <w:rsid w:val="00B0773B"/>
    <w:rsid w:val="00B6714F"/>
    <w:rsid w:val="00B81191"/>
    <w:rsid w:val="00B85196"/>
    <w:rsid w:val="00BB6F31"/>
    <w:rsid w:val="00BD3374"/>
    <w:rsid w:val="00BE24F1"/>
    <w:rsid w:val="00BF2BFE"/>
    <w:rsid w:val="00C30D27"/>
    <w:rsid w:val="00C4057E"/>
    <w:rsid w:val="00C43BBD"/>
    <w:rsid w:val="00C644A2"/>
    <w:rsid w:val="00C67016"/>
    <w:rsid w:val="00C94DDF"/>
    <w:rsid w:val="00CA265C"/>
    <w:rsid w:val="00CB28A4"/>
    <w:rsid w:val="00CB6E74"/>
    <w:rsid w:val="00CE061C"/>
    <w:rsid w:val="00CE5BD1"/>
    <w:rsid w:val="00CF0858"/>
    <w:rsid w:val="00D14239"/>
    <w:rsid w:val="00D225E5"/>
    <w:rsid w:val="00D25D10"/>
    <w:rsid w:val="00D30E80"/>
    <w:rsid w:val="00D72541"/>
    <w:rsid w:val="00D76A3F"/>
    <w:rsid w:val="00D82EEF"/>
    <w:rsid w:val="00D952E4"/>
    <w:rsid w:val="00DB3328"/>
    <w:rsid w:val="00DE4164"/>
    <w:rsid w:val="00DF2FCA"/>
    <w:rsid w:val="00E224E2"/>
    <w:rsid w:val="00E5256E"/>
    <w:rsid w:val="00E720C4"/>
    <w:rsid w:val="00E81597"/>
    <w:rsid w:val="00E912F5"/>
    <w:rsid w:val="00EC3125"/>
    <w:rsid w:val="00ED2F9D"/>
    <w:rsid w:val="00EF2A8D"/>
    <w:rsid w:val="00F268F3"/>
    <w:rsid w:val="00F30F4B"/>
    <w:rsid w:val="00F62885"/>
    <w:rsid w:val="00F82A80"/>
    <w:rsid w:val="00FA3DB0"/>
    <w:rsid w:val="00FB4B30"/>
    <w:rsid w:val="00F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F2A8D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2A8D"/>
    <w:pPr>
      <w:spacing w:after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2A8D"/>
    <w:pPr>
      <w:spacing w:after="0" w:line="240" w:lineRule="auto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F2A8D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2A8D"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F2A8D"/>
    <w:pPr>
      <w:keepNext/>
      <w:keepLines/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F2A8D"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F2A8D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F2A8D"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F2A8D"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F2A8D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F2A8D"/>
    <w:rPr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F2A8D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F2A8D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F2A8D"/>
    <w:rPr>
      <w:rFonts w:ascii="Cambria" w:hAnsi="Cambria" w:cs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F2A8D"/>
    <w:rPr>
      <w:rFonts w:ascii="Cambria" w:hAnsi="Cambria" w:cs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F2A8D"/>
    <w:rPr>
      <w:rFonts w:ascii="Cambria" w:hAnsi="Cambria" w:cs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F2A8D"/>
    <w:rPr>
      <w:rFonts w:ascii="Cambria" w:hAnsi="Cambria" w:cs="Cambria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F2A8D"/>
    <w:rPr>
      <w:rFonts w:ascii="Cambria" w:hAnsi="Cambria" w:cs="Cambria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EF2A8D"/>
    <w:pPr>
      <w:ind w:left="720"/>
    </w:pPr>
  </w:style>
  <w:style w:type="paragraph" w:styleId="Header">
    <w:name w:val="header"/>
    <w:basedOn w:val="Normal"/>
    <w:link w:val="Head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F4AE1"/>
  </w:style>
  <w:style w:type="paragraph" w:styleId="Footer">
    <w:name w:val="footer"/>
    <w:basedOn w:val="Normal"/>
    <w:link w:val="Foot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F4AE1"/>
  </w:style>
  <w:style w:type="paragraph" w:styleId="BalloonText">
    <w:name w:val="Balloon Text"/>
    <w:basedOn w:val="Normal"/>
    <w:link w:val="BalloonTextChar"/>
    <w:uiPriority w:val="99"/>
    <w:semiHidden/>
    <w:rsid w:val="003F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4A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F4A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EF2A8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EF2A8D"/>
    <w:pPr>
      <w:spacing w:after="0" w:line="240" w:lineRule="auto"/>
      <w:jc w:val="center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EF2A8D"/>
    <w:rPr>
      <w:rFonts w:ascii="Cambria" w:hAnsi="Cambria" w:cs="Cambria"/>
      <w:b/>
      <w:bCs/>
      <w:sz w:val="28"/>
      <w:szCs w:val="28"/>
    </w:rPr>
  </w:style>
  <w:style w:type="paragraph" w:styleId="Subtitle">
    <w:name w:val="Subtitle"/>
    <w:basedOn w:val="Heading1"/>
    <w:next w:val="Normal"/>
    <w:link w:val="SubtitleChar"/>
    <w:uiPriority w:val="99"/>
    <w:qFormat/>
    <w:rsid w:val="00EF2A8D"/>
    <w:pPr>
      <w:spacing w:line="240" w:lineRule="auto"/>
      <w:jc w:val="center"/>
      <w:outlineLvl w:val="9"/>
    </w:pPr>
    <w:rPr>
      <w:b w:val="0"/>
      <w:bCs w:val="0"/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F2A8D"/>
    <w:rPr>
      <w:i/>
      <w:iCs/>
      <w:sz w:val="24"/>
      <w:szCs w:val="24"/>
    </w:rPr>
  </w:style>
  <w:style w:type="character" w:styleId="Strong">
    <w:name w:val="Strong"/>
    <w:basedOn w:val="DefaultParagraphFont"/>
    <w:uiPriority w:val="99"/>
    <w:qFormat/>
    <w:rsid w:val="00EF2A8D"/>
    <w:rPr>
      <w:b/>
      <w:bCs/>
    </w:rPr>
  </w:style>
  <w:style w:type="character" w:styleId="Emphasis">
    <w:name w:val="Emphasis"/>
    <w:basedOn w:val="DefaultParagraphFont"/>
    <w:uiPriority w:val="99"/>
    <w:qFormat/>
    <w:rsid w:val="00EF2A8D"/>
    <w:rPr>
      <w:i/>
      <w:iCs/>
    </w:rPr>
  </w:style>
  <w:style w:type="paragraph" w:styleId="NoSpacing">
    <w:name w:val="No Spacing"/>
    <w:uiPriority w:val="99"/>
    <w:qFormat/>
    <w:rsid w:val="00EF2A8D"/>
    <w:rPr>
      <w:rFonts w:cs="Calibri"/>
    </w:rPr>
  </w:style>
  <w:style w:type="paragraph" w:styleId="Quote">
    <w:name w:val="Quote"/>
    <w:basedOn w:val="Normal"/>
    <w:next w:val="Normal"/>
    <w:link w:val="QuoteChar"/>
    <w:uiPriority w:val="99"/>
    <w:qFormat/>
    <w:rsid w:val="00EF2A8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EF2A8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F2A8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F2A8D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EF2A8D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EF2A8D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EF2A8D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99"/>
    <w:qFormat/>
    <w:rsid w:val="00EF2A8D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EF2A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F2A8D"/>
    <w:pPr>
      <w:outlineLvl w:val="9"/>
    </w:pPr>
  </w:style>
  <w:style w:type="character" w:styleId="Hyperlink">
    <w:name w:val="Hyperlink"/>
    <w:basedOn w:val="DefaultParagraphFont"/>
    <w:uiPriority w:val="99"/>
    <w:rsid w:val="00080C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37E54"/>
    <w:rPr>
      <w:color w:val="808080"/>
    </w:rPr>
  </w:style>
  <w:style w:type="paragraph" w:styleId="TOC1">
    <w:name w:val="toc 1"/>
    <w:basedOn w:val="Normal"/>
    <w:next w:val="Normal"/>
    <w:autoRedefine/>
    <w:uiPriority w:val="39"/>
    <w:locked/>
    <w:rsid w:val="00915EF7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54195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F2A8D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2A8D"/>
    <w:pPr>
      <w:spacing w:after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2A8D"/>
    <w:pPr>
      <w:spacing w:after="0" w:line="240" w:lineRule="auto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F2A8D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2A8D"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F2A8D"/>
    <w:pPr>
      <w:keepNext/>
      <w:keepLines/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F2A8D"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F2A8D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F2A8D"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F2A8D"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F2A8D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F2A8D"/>
    <w:rPr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F2A8D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F2A8D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F2A8D"/>
    <w:rPr>
      <w:rFonts w:ascii="Cambria" w:hAnsi="Cambria" w:cs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F2A8D"/>
    <w:rPr>
      <w:rFonts w:ascii="Cambria" w:hAnsi="Cambria" w:cs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F2A8D"/>
    <w:rPr>
      <w:rFonts w:ascii="Cambria" w:hAnsi="Cambria" w:cs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F2A8D"/>
    <w:rPr>
      <w:rFonts w:ascii="Cambria" w:hAnsi="Cambria" w:cs="Cambria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F2A8D"/>
    <w:rPr>
      <w:rFonts w:ascii="Cambria" w:hAnsi="Cambria" w:cs="Cambria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EF2A8D"/>
    <w:pPr>
      <w:ind w:left="720"/>
    </w:pPr>
  </w:style>
  <w:style w:type="paragraph" w:styleId="Header">
    <w:name w:val="header"/>
    <w:basedOn w:val="Normal"/>
    <w:link w:val="Head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F4AE1"/>
  </w:style>
  <w:style w:type="paragraph" w:styleId="Footer">
    <w:name w:val="footer"/>
    <w:basedOn w:val="Normal"/>
    <w:link w:val="Foot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F4AE1"/>
  </w:style>
  <w:style w:type="paragraph" w:styleId="BalloonText">
    <w:name w:val="Balloon Text"/>
    <w:basedOn w:val="Normal"/>
    <w:link w:val="BalloonTextChar"/>
    <w:uiPriority w:val="99"/>
    <w:semiHidden/>
    <w:rsid w:val="003F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4A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F4A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EF2A8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EF2A8D"/>
    <w:pPr>
      <w:spacing w:after="0" w:line="240" w:lineRule="auto"/>
      <w:jc w:val="center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EF2A8D"/>
    <w:rPr>
      <w:rFonts w:ascii="Cambria" w:hAnsi="Cambria" w:cs="Cambria"/>
      <w:b/>
      <w:bCs/>
      <w:sz w:val="28"/>
      <w:szCs w:val="28"/>
    </w:rPr>
  </w:style>
  <w:style w:type="paragraph" w:styleId="Subtitle">
    <w:name w:val="Subtitle"/>
    <w:basedOn w:val="Heading1"/>
    <w:next w:val="Normal"/>
    <w:link w:val="SubtitleChar"/>
    <w:uiPriority w:val="99"/>
    <w:qFormat/>
    <w:rsid w:val="00EF2A8D"/>
    <w:pPr>
      <w:spacing w:line="240" w:lineRule="auto"/>
      <w:jc w:val="center"/>
      <w:outlineLvl w:val="9"/>
    </w:pPr>
    <w:rPr>
      <w:b w:val="0"/>
      <w:bCs w:val="0"/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F2A8D"/>
    <w:rPr>
      <w:i/>
      <w:iCs/>
      <w:sz w:val="24"/>
      <w:szCs w:val="24"/>
    </w:rPr>
  </w:style>
  <w:style w:type="character" w:styleId="Strong">
    <w:name w:val="Strong"/>
    <w:basedOn w:val="DefaultParagraphFont"/>
    <w:uiPriority w:val="99"/>
    <w:qFormat/>
    <w:rsid w:val="00EF2A8D"/>
    <w:rPr>
      <w:b/>
      <w:bCs/>
    </w:rPr>
  </w:style>
  <w:style w:type="character" w:styleId="Emphasis">
    <w:name w:val="Emphasis"/>
    <w:basedOn w:val="DefaultParagraphFont"/>
    <w:uiPriority w:val="99"/>
    <w:qFormat/>
    <w:rsid w:val="00EF2A8D"/>
    <w:rPr>
      <w:i/>
      <w:iCs/>
    </w:rPr>
  </w:style>
  <w:style w:type="paragraph" w:styleId="NoSpacing">
    <w:name w:val="No Spacing"/>
    <w:uiPriority w:val="99"/>
    <w:qFormat/>
    <w:rsid w:val="00EF2A8D"/>
    <w:rPr>
      <w:rFonts w:cs="Calibri"/>
    </w:rPr>
  </w:style>
  <w:style w:type="paragraph" w:styleId="Quote">
    <w:name w:val="Quote"/>
    <w:basedOn w:val="Normal"/>
    <w:next w:val="Normal"/>
    <w:link w:val="QuoteChar"/>
    <w:uiPriority w:val="99"/>
    <w:qFormat/>
    <w:rsid w:val="00EF2A8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EF2A8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F2A8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F2A8D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EF2A8D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EF2A8D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EF2A8D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99"/>
    <w:qFormat/>
    <w:rsid w:val="00EF2A8D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EF2A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F2A8D"/>
    <w:pPr>
      <w:outlineLvl w:val="9"/>
    </w:pPr>
  </w:style>
  <w:style w:type="character" w:styleId="Hyperlink">
    <w:name w:val="Hyperlink"/>
    <w:basedOn w:val="DefaultParagraphFont"/>
    <w:uiPriority w:val="99"/>
    <w:rsid w:val="00080C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37E54"/>
    <w:rPr>
      <w:color w:val="808080"/>
    </w:rPr>
  </w:style>
  <w:style w:type="paragraph" w:styleId="TOC1">
    <w:name w:val="toc 1"/>
    <w:basedOn w:val="Normal"/>
    <w:next w:val="Normal"/>
    <w:autoRedefine/>
    <w:uiPriority w:val="39"/>
    <w:locked/>
    <w:rsid w:val="00915EF7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5419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olson6@slu.edu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gbryant1@slu.ed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babb1@slu.edu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mswartwo@slu.edu" TargetMode="External"/><Relationship Id="rId10" Type="http://schemas.openxmlformats.org/officeDocument/2006/relationships/hyperlink" Target="mailto:nrichar8@slu.edu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tmoline@sl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Configuration%20Management%20&amp;%20Quality%20Assurance%20(CMQA)\Internal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E4BBC621BF48A58209DEF1D0C5E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1BA15-9DCD-4EF5-B681-B3219F019765}"/>
      </w:docPartPr>
      <w:docPartBody>
        <w:p w:rsidR="007F7754" w:rsidRDefault="007F7754" w:rsidP="007F7754">
          <w:pPr>
            <w:pStyle w:val="F2E4BBC621BF48A58209DEF1D0C5E50B23"/>
          </w:pPr>
          <w:r w:rsidRPr="00E5256E">
            <w:rPr>
              <w:rStyle w:val="PlaceholderText"/>
            </w:rPr>
            <w:t>Click here to enter text.</w:t>
          </w:r>
        </w:p>
      </w:docPartBody>
    </w:docPart>
    <w:docPart>
      <w:docPartPr>
        <w:name w:val="999DD4F6F382443CB98A91E099BD5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C9C39-F10D-4BED-A9C4-56E4F00FB660}"/>
      </w:docPartPr>
      <w:docPartBody>
        <w:p w:rsidR="007F7754" w:rsidRDefault="007F7754">
          <w:pPr>
            <w:pStyle w:val="999DD4F6F382443CB98A91E099BD545F"/>
          </w:pPr>
          <w:r w:rsidRPr="00311C31">
            <w:rPr>
              <w:rStyle w:val="PlaceholderText"/>
            </w:rPr>
            <w:t>Click here to enter a date.</w:t>
          </w:r>
        </w:p>
      </w:docPartBody>
    </w:docPart>
    <w:docPart>
      <w:docPartPr>
        <w:name w:val="B5C382BEBAC34B61BA487CAC29867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343F7-DDE6-4450-B473-9080813CE11A}"/>
      </w:docPartPr>
      <w:docPartBody>
        <w:p w:rsidR="007F7754" w:rsidRDefault="007F7754" w:rsidP="007F7754">
          <w:pPr>
            <w:pStyle w:val="B5C382BEBAC34B61BA487CAC2986739B21"/>
          </w:pPr>
          <w:r w:rsidRPr="00E5256E">
            <w:rPr>
              <w:rStyle w:val="PlaceholderText"/>
            </w:rPr>
            <w:t>Percentage</w:t>
          </w:r>
        </w:p>
      </w:docPartBody>
    </w:docPart>
    <w:docPart>
      <w:docPartPr>
        <w:name w:val="EFFCAB1EC1B141A2AFB73B634C95B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7857A-F83B-4379-858B-0B47B2948A8A}"/>
      </w:docPartPr>
      <w:docPartBody>
        <w:p w:rsidR="007F7754" w:rsidRDefault="007F7754" w:rsidP="007F7754">
          <w:pPr>
            <w:pStyle w:val="EFFCAB1EC1B141A2AFB73B634C95B06E19"/>
          </w:pPr>
          <w:r w:rsidRPr="00E5256E">
            <w:rPr>
              <w:rFonts w:asciiTheme="minorHAnsi" w:hAnsiTheme="minorHAnsi"/>
            </w:rPr>
            <w:t>Pick Date</w:t>
          </w:r>
        </w:p>
      </w:docPartBody>
    </w:docPart>
    <w:docPart>
      <w:docPartPr>
        <w:name w:val="42F5319199F244C89492BE0D0F9B7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70428-2F89-4553-8621-E6A109480B68}"/>
      </w:docPartPr>
      <w:docPartBody>
        <w:p w:rsidR="007F7754" w:rsidRDefault="007F7754" w:rsidP="007F7754">
          <w:pPr>
            <w:pStyle w:val="42F5319199F244C89492BE0D0F9B735416"/>
          </w:pPr>
          <w:r w:rsidRPr="00E5256E">
            <w:rPr>
              <w:rFonts w:asciiTheme="minorHAnsi" w:hAnsiTheme="minorHAnsi"/>
            </w:rPr>
            <w:t>Pick Date</w:t>
          </w:r>
        </w:p>
      </w:docPartBody>
    </w:docPart>
    <w:docPart>
      <w:docPartPr>
        <w:name w:val="3E54AA0BEE174FCA9F9353E198ACC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F5644-7D78-4546-86B0-6223394BF7FF}"/>
      </w:docPartPr>
      <w:docPartBody>
        <w:p w:rsidR="007F7754" w:rsidRDefault="007F7754" w:rsidP="007F7754">
          <w:pPr>
            <w:pStyle w:val="3E54AA0BEE174FCA9F9353E198ACC75F16"/>
          </w:pPr>
          <w:r w:rsidRPr="00E5256E">
            <w:rPr>
              <w:rStyle w:val="PlaceholderText"/>
            </w:rPr>
            <w:t>Percentage</w:t>
          </w:r>
        </w:p>
      </w:docPartBody>
    </w:docPart>
    <w:docPart>
      <w:docPartPr>
        <w:name w:val="107E9EDBF5324BF1A7C52CE5C5708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2DC49-FBC1-4C3B-88D4-FAE2E2B82DC9}"/>
      </w:docPartPr>
      <w:docPartBody>
        <w:p w:rsidR="007F7754" w:rsidRDefault="007F7754" w:rsidP="007F7754">
          <w:pPr>
            <w:pStyle w:val="107E9EDBF5324BF1A7C52CE5C5708D6F15"/>
          </w:pPr>
          <w:r>
            <w:rPr>
              <w:rStyle w:val="PlaceholderText"/>
            </w:rPr>
            <w:t>Insert Action Item Name #1 Here</w:t>
          </w:r>
        </w:p>
      </w:docPartBody>
    </w:docPart>
    <w:docPart>
      <w:docPartPr>
        <w:name w:val="A289FBAC19144E3BB4C4DE12248EB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EFB26-97D0-45AA-889D-DBA4A75A37C2}"/>
      </w:docPartPr>
      <w:docPartBody>
        <w:p w:rsidR="003D5F3B" w:rsidRDefault="005B2B83" w:rsidP="005B2B83">
          <w:pPr>
            <w:pStyle w:val="A289FBAC19144E3BB4C4DE12248EB6EE"/>
          </w:pPr>
          <w:r>
            <w:rPr>
              <w:rStyle w:val="PlaceholderText"/>
            </w:rPr>
            <w:t>Insert Action Item Name #2 Here</w:t>
          </w:r>
        </w:p>
      </w:docPartBody>
    </w:docPart>
    <w:docPart>
      <w:docPartPr>
        <w:name w:val="395242A4E8934494A7E1DCC8CDE6D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E9E3D-E8CC-4C78-AB70-D68BEBFDD8A1}"/>
      </w:docPartPr>
      <w:docPartBody>
        <w:p w:rsidR="00431FB3" w:rsidRDefault="003D5F3B" w:rsidP="003D5F3B">
          <w:pPr>
            <w:pStyle w:val="395242A4E8934494A7E1DCC8CDE6D1F5"/>
          </w:pPr>
          <w:r>
            <w:rPr>
              <w:rStyle w:val="PlaceholderText"/>
            </w:rPr>
            <w:t>Insert Action Item Name #1 Here</w:t>
          </w:r>
        </w:p>
      </w:docPartBody>
    </w:docPart>
    <w:docPart>
      <w:docPartPr>
        <w:name w:val="9CE0C1685E0842BD9D0E6C58A49B5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9F45-1007-4D18-A19E-F8FC9EBF413B}"/>
      </w:docPartPr>
      <w:docPartBody>
        <w:p w:rsidR="00431FB3" w:rsidRDefault="003D5F3B" w:rsidP="003D5F3B">
          <w:pPr>
            <w:pStyle w:val="9CE0C1685E0842BD9D0E6C58A49B5E28"/>
          </w:pPr>
          <w:r>
            <w:rPr>
              <w:rStyle w:val="PlaceholderText"/>
            </w:rPr>
            <w:t>Insert Action Item Name #2 Here</w:t>
          </w:r>
        </w:p>
      </w:docPartBody>
    </w:docPart>
    <w:docPart>
      <w:docPartPr>
        <w:name w:val="A10FC535566F4C7EA170EB75ACD9A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B6818-81C7-4FF4-91ED-0D7EE3187E0E}"/>
      </w:docPartPr>
      <w:docPartBody>
        <w:p w:rsidR="00000000" w:rsidRDefault="001C7737" w:rsidP="001C7737">
          <w:pPr>
            <w:pStyle w:val="A10FC535566F4C7EA170EB75ACD9A035"/>
          </w:pPr>
          <w:r>
            <w:rPr>
              <w:rStyle w:val="PlaceholderText"/>
            </w:rPr>
            <w:t>Insert Action Item Name #2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54"/>
    <w:rsid w:val="001C7737"/>
    <w:rsid w:val="001F4C86"/>
    <w:rsid w:val="003D5F3B"/>
    <w:rsid w:val="00431FB3"/>
    <w:rsid w:val="005B2B83"/>
    <w:rsid w:val="007E7B15"/>
    <w:rsid w:val="007F7754"/>
    <w:rsid w:val="00815C0D"/>
    <w:rsid w:val="008C11E4"/>
    <w:rsid w:val="00912768"/>
    <w:rsid w:val="00C75EA3"/>
    <w:rsid w:val="00F7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737"/>
    <w:rPr>
      <w:color w:val="808080"/>
    </w:rPr>
  </w:style>
  <w:style w:type="paragraph" w:customStyle="1" w:styleId="F2E4BBC621BF48A58209DEF1D0C5E50B">
    <w:name w:val="F2E4BBC621BF48A58209DEF1D0C5E50B"/>
  </w:style>
  <w:style w:type="paragraph" w:customStyle="1" w:styleId="999DD4F6F382443CB98A91E099BD545F">
    <w:name w:val="999DD4F6F382443CB98A91E099BD545F"/>
  </w:style>
  <w:style w:type="paragraph" w:customStyle="1" w:styleId="F2E4BBC621BF48A58209DEF1D0C5E50B1">
    <w:name w:val="F2E4BBC621BF48A58209DEF1D0C5E50B1"/>
    <w:rsid w:val="007F7754"/>
    <w:rPr>
      <w:rFonts w:ascii="Calibri" w:eastAsia="Times New Roman" w:hAnsi="Calibri" w:cs="Calibri"/>
    </w:rPr>
  </w:style>
  <w:style w:type="paragraph" w:customStyle="1" w:styleId="F2E4BBC621BF48A58209DEF1D0C5E50B2">
    <w:name w:val="F2E4BBC621BF48A58209DEF1D0C5E50B2"/>
    <w:rsid w:val="007F7754"/>
    <w:rPr>
      <w:rFonts w:ascii="Calibri" w:eastAsia="Times New Roman" w:hAnsi="Calibri" w:cs="Calibri"/>
    </w:rPr>
  </w:style>
  <w:style w:type="paragraph" w:customStyle="1" w:styleId="B5C382BEBAC34B61BA487CAC2986739B">
    <w:name w:val="B5C382BEBAC34B61BA487CAC2986739B"/>
    <w:rsid w:val="007F7754"/>
    <w:rPr>
      <w:rFonts w:ascii="Calibri" w:eastAsia="Times New Roman" w:hAnsi="Calibri" w:cs="Calibri"/>
    </w:rPr>
  </w:style>
  <w:style w:type="paragraph" w:customStyle="1" w:styleId="81553F32D5A94CB59C691C826CD1942E">
    <w:name w:val="81553F32D5A94CB59C691C826CD1942E"/>
    <w:rsid w:val="007F7754"/>
  </w:style>
  <w:style w:type="paragraph" w:customStyle="1" w:styleId="303F57D86EE243909FBD5AA79D11B037">
    <w:name w:val="303F57D86EE243909FBD5AA79D11B037"/>
    <w:rsid w:val="007F7754"/>
  </w:style>
  <w:style w:type="paragraph" w:customStyle="1" w:styleId="0CEA92190CB242A59BBB8C1CC4887F49">
    <w:name w:val="0CEA92190CB242A59BBB8C1CC4887F49"/>
    <w:rsid w:val="007F7754"/>
  </w:style>
  <w:style w:type="paragraph" w:customStyle="1" w:styleId="3A942BE0420B47688AF55796306D8C77">
    <w:name w:val="3A942BE0420B47688AF55796306D8C77"/>
    <w:rsid w:val="007F7754"/>
  </w:style>
  <w:style w:type="paragraph" w:customStyle="1" w:styleId="C61B8967476C48B8ACCCA2A3C3DAA9D3">
    <w:name w:val="C61B8967476C48B8ACCCA2A3C3DAA9D3"/>
    <w:rsid w:val="007F7754"/>
  </w:style>
  <w:style w:type="paragraph" w:customStyle="1" w:styleId="8F226476EBF84909925574EBEAA059A4">
    <w:name w:val="8F226476EBF84909925574EBEAA059A4"/>
    <w:rsid w:val="007F7754"/>
  </w:style>
  <w:style w:type="paragraph" w:customStyle="1" w:styleId="5050E7418463461F9E87B724D74B89CD">
    <w:name w:val="5050E7418463461F9E87B724D74B89CD"/>
    <w:rsid w:val="007F7754"/>
  </w:style>
  <w:style w:type="paragraph" w:customStyle="1" w:styleId="E0EA553D4DE547EBAED51D2ECA6181BF">
    <w:name w:val="E0EA553D4DE547EBAED51D2ECA6181BF"/>
    <w:rsid w:val="007F7754"/>
  </w:style>
  <w:style w:type="paragraph" w:customStyle="1" w:styleId="76746ACF2A0445BBAF85DEB3895DE279">
    <w:name w:val="76746ACF2A0445BBAF85DEB3895DE279"/>
    <w:rsid w:val="007F7754"/>
  </w:style>
  <w:style w:type="paragraph" w:customStyle="1" w:styleId="089DA8A250F642C0A560E6C9AC368523">
    <w:name w:val="089DA8A250F642C0A560E6C9AC368523"/>
    <w:rsid w:val="007F7754"/>
  </w:style>
  <w:style w:type="paragraph" w:customStyle="1" w:styleId="C2CD677514094DACB011DDF599DFC4A8">
    <w:name w:val="C2CD677514094DACB011DDF599DFC4A8"/>
    <w:rsid w:val="007F7754"/>
  </w:style>
  <w:style w:type="paragraph" w:customStyle="1" w:styleId="77F3EC6CC5354DBB976E0669F592F903">
    <w:name w:val="77F3EC6CC5354DBB976E0669F592F903"/>
    <w:rsid w:val="007F7754"/>
  </w:style>
  <w:style w:type="paragraph" w:customStyle="1" w:styleId="B1D13D410C6C4C24A22E4D7B24E52FE6">
    <w:name w:val="B1D13D410C6C4C24A22E4D7B24E52FE6"/>
    <w:rsid w:val="007F7754"/>
  </w:style>
  <w:style w:type="paragraph" w:customStyle="1" w:styleId="0EB9BD45730140C487844FCD5E7FFA30">
    <w:name w:val="0EB9BD45730140C487844FCD5E7FFA30"/>
    <w:rsid w:val="007F7754"/>
  </w:style>
  <w:style w:type="paragraph" w:customStyle="1" w:styleId="318DD4672846425CB7E21BC896C65804">
    <w:name w:val="318DD4672846425CB7E21BC896C65804"/>
    <w:rsid w:val="007F7754"/>
  </w:style>
  <w:style w:type="paragraph" w:customStyle="1" w:styleId="D2EE8148A64E4DC4969C126CE290BE7B">
    <w:name w:val="D2EE8148A64E4DC4969C126CE290BE7B"/>
    <w:rsid w:val="007F7754"/>
  </w:style>
  <w:style w:type="paragraph" w:customStyle="1" w:styleId="3D31FB71B5D446BD8E98AA5F8E30521C">
    <w:name w:val="3D31FB71B5D446BD8E98AA5F8E30521C"/>
    <w:rsid w:val="007F7754"/>
  </w:style>
  <w:style w:type="paragraph" w:customStyle="1" w:styleId="BE0F0A5FE56245239DBD6BFD5C0D9EFF">
    <w:name w:val="BE0F0A5FE56245239DBD6BFD5C0D9EFF"/>
    <w:rsid w:val="007F7754"/>
  </w:style>
  <w:style w:type="paragraph" w:customStyle="1" w:styleId="8DB79CDC04324A97B596BBB0A2FC7C6D">
    <w:name w:val="8DB79CDC04324A97B596BBB0A2FC7C6D"/>
    <w:rsid w:val="007F7754"/>
  </w:style>
  <w:style w:type="paragraph" w:customStyle="1" w:styleId="EC505DE89FAA4E78933D0770E959BEA7">
    <w:name w:val="EC505DE89FAA4E78933D0770E959BEA7"/>
    <w:rsid w:val="007F7754"/>
  </w:style>
  <w:style w:type="paragraph" w:customStyle="1" w:styleId="5563D69397AA4A399A8F26B9716345C1">
    <w:name w:val="5563D69397AA4A399A8F26B9716345C1"/>
    <w:rsid w:val="007F7754"/>
  </w:style>
  <w:style w:type="paragraph" w:customStyle="1" w:styleId="B537A45593124F30A49312CEE4BDB895">
    <w:name w:val="B537A45593124F30A49312CEE4BDB895"/>
    <w:rsid w:val="007F7754"/>
  </w:style>
  <w:style w:type="paragraph" w:customStyle="1" w:styleId="7FA4060249264A4D840ADB81A02B8688">
    <w:name w:val="7FA4060249264A4D840ADB81A02B8688"/>
    <w:rsid w:val="007F7754"/>
  </w:style>
  <w:style w:type="paragraph" w:customStyle="1" w:styleId="F2E4BBC621BF48A58209DEF1D0C5E50B3">
    <w:name w:val="F2E4BBC621BF48A58209DEF1D0C5E50B3"/>
    <w:rsid w:val="007F7754"/>
    <w:rPr>
      <w:rFonts w:ascii="Calibri" w:eastAsia="Times New Roman" w:hAnsi="Calibri" w:cs="Calibri"/>
    </w:rPr>
  </w:style>
  <w:style w:type="paragraph" w:customStyle="1" w:styleId="B5C382BEBAC34B61BA487CAC2986739B1">
    <w:name w:val="B5C382BEBAC34B61BA487CAC2986739B1"/>
    <w:rsid w:val="007F7754"/>
    <w:rPr>
      <w:rFonts w:ascii="Calibri" w:eastAsia="Times New Roman" w:hAnsi="Calibri" w:cs="Calibri"/>
    </w:rPr>
  </w:style>
  <w:style w:type="paragraph" w:customStyle="1" w:styleId="81553F32D5A94CB59C691C826CD1942E1">
    <w:name w:val="81553F32D5A94CB59C691C826CD1942E1"/>
    <w:rsid w:val="007F7754"/>
    <w:rPr>
      <w:rFonts w:ascii="Calibri" w:eastAsia="Times New Roman" w:hAnsi="Calibri" w:cs="Calibri"/>
    </w:rPr>
  </w:style>
  <w:style w:type="paragraph" w:customStyle="1" w:styleId="303F57D86EE243909FBD5AA79D11B0371">
    <w:name w:val="303F57D86EE243909FBD5AA79D11B0371"/>
    <w:rsid w:val="007F7754"/>
    <w:rPr>
      <w:rFonts w:ascii="Calibri" w:eastAsia="Times New Roman" w:hAnsi="Calibri" w:cs="Calibri"/>
    </w:rPr>
  </w:style>
  <w:style w:type="paragraph" w:customStyle="1" w:styleId="0CEA92190CB242A59BBB8C1CC4887F491">
    <w:name w:val="0CEA92190CB242A59BBB8C1CC4887F491"/>
    <w:rsid w:val="007F7754"/>
    <w:rPr>
      <w:rFonts w:ascii="Calibri" w:eastAsia="Times New Roman" w:hAnsi="Calibri" w:cs="Calibri"/>
    </w:rPr>
  </w:style>
  <w:style w:type="paragraph" w:customStyle="1" w:styleId="3A942BE0420B47688AF55796306D8C771">
    <w:name w:val="3A942BE0420B47688AF55796306D8C771"/>
    <w:rsid w:val="007F7754"/>
    <w:rPr>
      <w:rFonts w:ascii="Calibri" w:eastAsia="Times New Roman" w:hAnsi="Calibri" w:cs="Calibri"/>
    </w:rPr>
  </w:style>
  <w:style w:type="paragraph" w:customStyle="1" w:styleId="C61B8967476C48B8ACCCA2A3C3DAA9D31">
    <w:name w:val="C61B8967476C48B8ACCCA2A3C3DAA9D31"/>
    <w:rsid w:val="007F7754"/>
    <w:rPr>
      <w:rFonts w:ascii="Calibri" w:eastAsia="Times New Roman" w:hAnsi="Calibri" w:cs="Calibri"/>
    </w:rPr>
  </w:style>
  <w:style w:type="paragraph" w:customStyle="1" w:styleId="8F226476EBF84909925574EBEAA059A41">
    <w:name w:val="8F226476EBF84909925574EBEAA059A41"/>
    <w:rsid w:val="007F7754"/>
    <w:rPr>
      <w:rFonts w:ascii="Calibri" w:eastAsia="Times New Roman" w:hAnsi="Calibri" w:cs="Calibri"/>
    </w:rPr>
  </w:style>
  <w:style w:type="paragraph" w:customStyle="1" w:styleId="5050E7418463461F9E87B724D74B89CD1">
    <w:name w:val="5050E7418463461F9E87B724D74B89CD1"/>
    <w:rsid w:val="007F7754"/>
    <w:rPr>
      <w:rFonts w:ascii="Calibri" w:eastAsia="Times New Roman" w:hAnsi="Calibri" w:cs="Calibri"/>
    </w:rPr>
  </w:style>
  <w:style w:type="paragraph" w:customStyle="1" w:styleId="E0EA553D4DE547EBAED51D2ECA6181BF1">
    <w:name w:val="E0EA553D4DE547EBAED51D2ECA6181BF1"/>
    <w:rsid w:val="007F7754"/>
    <w:rPr>
      <w:rFonts w:ascii="Calibri" w:eastAsia="Times New Roman" w:hAnsi="Calibri" w:cs="Calibri"/>
    </w:rPr>
  </w:style>
  <w:style w:type="paragraph" w:customStyle="1" w:styleId="76746ACF2A0445BBAF85DEB3895DE2791">
    <w:name w:val="76746ACF2A0445BBAF85DEB3895DE2791"/>
    <w:rsid w:val="007F7754"/>
    <w:rPr>
      <w:rFonts w:ascii="Calibri" w:eastAsia="Times New Roman" w:hAnsi="Calibri" w:cs="Calibri"/>
    </w:rPr>
  </w:style>
  <w:style w:type="paragraph" w:customStyle="1" w:styleId="089DA8A250F642C0A560E6C9AC3685231">
    <w:name w:val="089DA8A250F642C0A560E6C9AC3685231"/>
    <w:rsid w:val="007F7754"/>
    <w:rPr>
      <w:rFonts w:ascii="Calibri" w:eastAsia="Times New Roman" w:hAnsi="Calibri" w:cs="Calibri"/>
    </w:rPr>
  </w:style>
  <w:style w:type="paragraph" w:customStyle="1" w:styleId="C2CD677514094DACB011DDF599DFC4A81">
    <w:name w:val="C2CD677514094DACB011DDF599DFC4A81"/>
    <w:rsid w:val="007F7754"/>
    <w:rPr>
      <w:rFonts w:ascii="Calibri" w:eastAsia="Times New Roman" w:hAnsi="Calibri" w:cs="Calibri"/>
    </w:rPr>
  </w:style>
  <w:style w:type="paragraph" w:customStyle="1" w:styleId="77F3EC6CC5354DBB976E0669F592F9031">
    <w:name w:val="77F3EC6CC5354DBB976E0669F592F9031"/>
    <w:rsid w:val="007F7754"/>
    <w:rPr>
      <w:rFonts w:ascii="Calibri" w:eastAsia="Times New Roman" w:hAnsi="Calibri" w:cs="Calibri"/>
    </w:rPr>
  </w:style>
  <w:style w:type="paragraph" w:customStyle="1" w:styleId="B1D13D410C6C4C24A22E4D7B24E52FE61">
    <w:name w:val="B1D13D410C6C4C24A22E4D7B24E52FE61"/>
    <w:rsid w:val="007F7754"/>
    <w:rPr>
      <w:rFonts w:ascii="Calibri" w:eastAsia="Times New Roman" w:hAnsi="Calibri" w:cs="Calibri"/>
    </w:rPr>
  </w:style>
  <w:style w:type="paragraph" w:customStyle="1" w:styleId="0EB9BD45730140C487844FCD5E7FFA301">
    <w:name w:val="0EB9BD45730140C487844FCD5E7FFA301"/>
    <w:rsid w:val="007F7754"/>
    <w:rPr>
      <w:rFonts w:ascii="Calibri" w:eastAsia="Times New Roman" w:hAnsi="Calibri" w:cs="Calibri"/>
    </w:rPr>
  </w:style>
  <w:style w:type="paragraph" w:customStyle="1" w:styleId="318DD4672846425CB7E21BC896C658041">
    <w:name w:val="318DD4672846425CB7E21BC896C658041"/>
    <w:rsid w:val="007F7754"/>
    <w:rPr>
      <w:rFonts w:ascii="Calibri" w:eastAsia="Times New Roman" w:hAnsi="Calibri" w:cs="Calibri"/>
    </w:rPr>
  </w:style>
  <w:style w:type="paragraph" w:customStyle="1" w:styleId="D2EE8148A64E4DC4969C126CE290BE7B1">
    <w:name w:val="D2EE8148A64E4DC4969C126CE290BE7B1"/>
    <w:rsid w:val="007F7754"/>
    <w:rPr>
      <w:rFonts w:ascii="Calibri" w:eastAsia="Times New Roman" w:hAnsi="Calibri" w:cs="Calibri"/>
    </w:rPr>
  </w:style>
  <w:style w:type="paragraph" w:customStyle="1" w:styleId="3D31FB71B5D446BD8E98AA5F8E30521C1">
    <w:name w:val="3D31FB71B5D446BD8E98AA5F8E30521C1"/>
    <w:rsid w:val="007F7754"/>
    <w:rPr>
      <w:rFonts w:ascii="Calibri" w:eastAsia="Times New Roman" w:hAnsi="Calibri" w:cs="Calibri"/>
    </w:rPr>
  </w:style>
  <w:style w:type="paragraph" w:customStyle="1" w:styleId="BE0F0A5FE56245239DBD6BFD5C0D9EFF1">
    <w:name w:val="BE0F0A5FE56245239DBD6BFD5C0D9EFF1"/>
    <w:rsid w:val="007F7754"/>
    <w:rPr>
      <w:rFonts w:ascii="Calibri" w:eastAsia="Times New Roman" w:hAnsi="Calibri" w:cs="Calibri"/>
    </w:rPr>
  </w:style>
  <w:style w:type="paragraph" w:customStyle="1" w:styleId="8DB79CDC04324A97B596BBB0A2FC7C6D1">
    <w:name w:val="8DB79CDC04324A97B596BBB0A2FC7C6D1"/>
    <w:rsid w:val="007F7754"/>
    <w:rPr>
      <w:rFonts w:ascii="Calibri" w:eastAsia="Times New Roman" w:hAnsi="Calibri" w:cs="Calibri"/>
    </w:rPr>
  </w:style>
  <w:style w:type="paragraph" w:customStyle="1" w:styleId="EC505DE89FAA4E78933D0770E959BEA71">
    <w:name w:val="EC505DE89FAA4E78933D0770E959BEA71"/>
    <w:rsid w:val="007F7754"/>
    <w:rPr>
      <w:rFonts w:ascii="Calibri" w:eastAsia="Times New Roman" w:hAnsi="Calibri" w:cs="Calibri"/>
    </w:rPr>
  </w:style>
  <w:style w:type="paragraph" w:customStyle="1" w:styleId="5563D69397AA4A399A8F26B9716345C11">
    <w:name w:val="5563D69397AA4A399A8F26B9716345C11"/>
    <w:rsid w:val="007F7754"/>
    <w:rPr>
      <w:rFonts w:ascii="Calibri" w:eastAsia="Times New Roman" w:hAnsi="Calibri" w:cs="Calibri"/>
    </w:rPr>
  </w:style>
  <w:style w:type="paragraph" w:customStyle="1" w:styleId="B537A45593124F30A49312CEE4BDB8951">
    <w:name w:val="B537A45593124F30A49312CEE4BDB8951"/>
    <w:rsid w:val="007F7754"/>
    <w:rPr>
      <w:rFonts w:ascii="Calibri" w:eastAsia="Times New Roman" w:hAnsi="Calibri" w:cs="Calibri"/>
    </w:rPr>
  </w:style>
  <w:style w:type="paragraph" w:customStyle="1" w:styleId="7FA4060249264A4D840ADB81A02B86881">
    <w:name w:val="7FA4060249264A4D840ADB81A02B86881"/>
    <w:rsid w:val="007F7754"/>
    <w:rPr>
      <w:rFonts w:ascii="Calibri" w:eastAsia="Times New Roman" w:hAnsi="Calibri" w:cs="Calibri"/>
    </w:rPr>
  </w:style>
  <w:style w:type="paragraph" w:customStyle="1" w:styleId="F2E4BBC621BF48A58209DEF1D0C5E50B4">
    <w:name w:val="F2E4BBC621BF48A58209DEF1D0C5E50B4"/>
    <w:rsid w:val="007F7754"/>
    <w:rPr>
      <w:rFonts w:ascii="Calibri" w:eastAsia="Times New Roman" w:hAnsi="Calibri" w:cs="Calibri"/>
    </w:rPr>
  </w:style>
  <w:style w:type="paragraph" w:customStyle="1" w:styleId="EFFCAB1EC1B141A2AFB73B634C95B06E">
    <w:name w:val="EFFCAB1EC1B141A2AFB73B634C95B06E"/>
    <w:rsid w:val="007F7754"/>
    <w:rPr>
      <w:rFonts w:ascii="Calibri" w:eastAsia="Times New Roman" w:hAnsi="Calibri" w:cs="Calibri"/>
    </w:rPr>
  </w:style>
  <w:style w:type="paragraph" w:customStyle="1" w:styleId="B5C382BEBAC34B61BA487CAC2986739B2">
    <w:name w:val="B5C382BEBAC34B61BA487CAC2986739B2"/>
    <w:rsid w:val="007F7754"/>
    <w:rPr>
      <w:rFonts w:ascii="Calibri" w:eastAsia="Times New Roman" w:hAnsi="Calibri" w:cs="Calibri"/>
    </w:rPr>
  </w:style>
  <w:style w:type="paragraph" w:customStyle="1" w:styleId="81553F32D5A94CB59C691C826CD1942E2">
    <w:name w:val="81553F32D5A94CB59C691C826CD1942E2"/>
    <w:rsid w:val="007F7754"/>
    <w:rPr>
      <w:rFonts w:ascii="Calibri" w:eastAsia="Times New Roman" w:hAnsi="Calibri" w:cs="Calibri"/>
    </w:rPr>
  </w:style>
  <w:style w:type="paragraph" w:customStyle="1" w:styleId="303F57D86EE243909FBD5AA79D11B0372">
    <w:name w:val="303F57D86EE243909FBD5AA79D11B0372"/>
    <w:rsid w:val="007F7754"/>
    <w:rPr>
      <w:rFonts w:ascii="Calibri" w:eastAsia="Times New Roman" w:hAnsi="Calibri" w:cs="Calibri"/>
    </w:rPr>
  </w:style>
  <w:style w:type="paragraph" w:customStyle="1" w:styleId="0CEA92190CB242A59BBB8C1CC4887F492">
    <w:name w:val="0CEA92190CB242A59BBB8C1CC4887F492"/>
    <w:rsid w:val="007F7754"/>
    <w:rPr>
      <w:rFonts w:ascii="Calibri" w:eastAsia="Times New Roman" w:hAnsi="Calibri" w:cs="Calibri"/>
    </w:rPr>
  </w:style>
  <w:style w:type="paragraph" w:customStyle="1" w:styleId="3A942BE0420B47688AF55796306D8C772">
    <w:name w:val="3A942BE0420B47688AF55796306D8C772"/>
    <w:rsid w:val="007F7754"/>
    <w:rPr>
      <w:rFonts w:ascii="Calibri" w:eastAsia="Times New Roman" w:hAnsi="Calibri" w:cs="Calibri"/>
    </w:rPr>
  </w:style>
  <w:style w:type="paragraph" w:customStyle="1" w:styleId="C61B8967476C48B8ACCCA2A3C3DAA9D32">
    <w:name w:val="C61B8967476C48B8ACCCA2A3C3DAA9D32"/>
    <w:rsid w:val="007F7754"/>
    <w:rPr>
      <w:rFonts w:ascii="Calibri" w:eastAsia="Times New Roman" w:hAnsi="Calibri" w:cs="Calibri"/>
    </w:rPr>
  </w:style>
  <w:style w:type="paragraph" w:customStyle="1" w:styleId="8F226476EBF84909925574EBEAA059A42">
    <w:name w:val="8F226476EBF84909925574EBEAA059A42"/>
    <w:rsid w:val="007F7754"/>
    <w:rPr>
      <w:rFonts w:ascii="Calibri" w:eastAsia="Times New Roman" w:hAnsi="Calibri" w:cs="Calibri"/>
    </w:rPr>
  </w:style>
  <w:style w:type="paragraph" w:customStyle="1" w:styleId="5050E7418463461F9E87B724D74B89CD2">
    <w:name w:val="5050E7418463461F9E87B724D74B89CD2"/>
    <w:rsid w:val="007F7754"/>
    <w:rPr>
      <w:rFonts w:ascii="Calibri" w:eastAsia="Times New Roman" w:hAnsi="Calibri" w:cs="Calibri"/>
    </w:rPr>
  </w:style>
  <w:style w:type="paragraph" w:customStyle="1" w:styleId="E0EA553D4DE547EBAED51D2ECA6181BF2">
    <w:name w:val="E0EA553D4DE547EBAED51D2ECA6181BF2"/>
    <w:rsid w:val="007F7754"/>
    <w:rPr>
      <w:rFonts w:ascii="Calibri" w:eastAsia="Times New Roman" w:hAnsi="Calibri" w:cs="Calibri"/>
    </w:rPr>
  </w:style>
  <w:style w:type="paragraph" w:customStyle="1" w:styleId="76746ACF2A0445BBAF85DEB3895DE2792">
    <w:name w:val="76746ACF2A0445BBAF85DEB3895DE2792"/>
    <w:rsid w:val="007F7754"/>
    <w:rPr>
      <w:rFonts w:ascii="Calibri" w:eastAsia="Times New Roman" w:hAnsi="Calibri" w:cs="Calibri"/>
    </w:rPr>
  </w:style>
  <w:style w:type="paragraph" w:customStyle="1" w:styleId="089DA8A250F642C0A560E6C9AC3685232">
    <w:name w:val="089DA8A250F642C0A560E6C9AC3685232"/>
    <w:rsid w:val="007F7754"/>
    <w:rPr>
      <w:rFonts w:ascii="Calibri" w:eastAsia="Times New Roman" w:hAnsi="Calibri" w:cs="Calibri"/>
    </w:rPr>
  </w:style>
  <w:style w:type="paragraph" w:customStyle="1" w:styleId="C2CD677514094DACB011DDF599DFC4A82">
    <w:name w:val="C2CD677514094DACB011DDF599DFC4A82"/>
    <w:rsid w:val="007F7754"/>
    <w:rPr>
      <w:rFonts w:ascii="Calibri" w:eastAsia="Times New Roman" w:hAnsi="Calibri" w:cs="Calibri"/>
    </w:rPr>
  </w:style>
  <w:style w:type="paragraph" w:customStyle="1" w:styleId="77F3EC6CC5354DBB976E0669F592F9032">
    <w:name w:val="77F3EC6CC5354DBB976E0669F592F9032"/>
    <w:rsid w:val="007F7754"/>
    <w:rPr>
      <w:rFonts w:ascii="Calibri" w:eastAsia="Times New Roman" w:hAnsi="Calibri" w:cs="Calibri"/>
    </w:rPr>
  </w:style>
  <w:style w:type="paragraph" w:customStyle="1" w:styleId="B1D13D410C6C4C24A22E4D7B24E52FE62">
    <w:name w:val="B1D13D410C6C4C24A22E4D7B24E52FE62"/>
    <w:rsid w:val="007F7754"/>
    <w:rPr>
      <w:rFonts w:ascii="Calibri" w:eastAsia="Times New Roman" w:hAnsi="Calibri" w:cs="Calibri"/>
    </w:rPr>
  </w:style>
  <w:style w:type="paragraph" w:customStyle="1" w:styleId="0EB9BD45730140C487844FCD5E7FFA302">
    <w:name w:val="0EB9BD45730140C487844FCD5E7FFA302"/>
    <w:rsid w:val="007F7754"/>
    <w:rPr>
      <w:rFonts w:ascii="Calibri" w:eastAsia="Times New Roman" w:hAnsi="Calibri" w:cs="Calibri"/>
    </w:rPr>
  </w:style>
  <w:style w:type="paragraph" w:customStyle="1" w:styleId="318DD4672846425CB7E21BC896C658042">
    <w:name w:val="318DD4672846425CB7E21BC896C658042"/>
    <w:rsid w:val="007F7754"/>
    <w:rPr>
      <w:rFonts w:ascii="Calibri" w:eastAsia="Times New Roman" w:hAnsi="Calibri" w:cs="Calibri"/>
    </w:rPr>
  </w:style>
  <w:style w:type="paragraph" w:customStyle="1" w:styleId="D2EE8148A64E4DC4969C126CE290BE7B2">
    <w:name w:val="D2EE8148A64E4DC4969C126CE290BE7B2"/>
    <w:rsid w:val="007F7754"/>
    <w:rPr>
      <w:rFonts w:ascii="Calibri" w:eastAsia="Times New Roman" w:hAnsi="Calibri" w:cs="Calibri"/>
    </w:rPr>
  </w:style>
  <w:style w:type="paragraph" w:customStyle="1" w:styleId="3D31FB71B5D446BD8E98AA5F8E30521C2">
    <w:name w:val="3D31FB71B5D446BD8E98AA5F8E30521C2"/>
    <w:rsid w:val="007F7754"/>
    <w:rPr>
      <w:rFonts w:ascii="Calibri" w:eastAsia="Times New Roman" w:hAnsi="Calibri" w:cs="Calibri"/>
    </w:rPr>
  </w:style>
  <w:style w:type="paragraph" w:customStyle="1" w:styleId="BE0F0A5FE56245239DBD6BFD5C0D9EFF2">
    <w:name w:val="BE0F0A5FE56245239DBD6BFD5C0D9EFF2"/>
    <w:rsid w:val="007F7754"/>
    <w:rPr>
      <w:rFonts w:ascii="Calibri" w:eastAsia="Times New Roman" w:hAnsi="Calibri" w:cs="Calibri"/>
    </w:rPr>
  </w:style>
  <w:style w:type="paragraph" w:customStyle="1" w:styleId="8DB79CDC04324A97B596BBB0A2FC7C6D2">
    <w:name w:val="8DB79CDC04324A97B596BBB0A2FC7C6D2"/>
    <w:rsid w:val="007F7754"/>
    <w:rPr>
      <w:rFonts w:ascii="Calibri" w:eastAsia="Times New Roman" w:hAnsi="Calibri" w:cs="Calibri"/>
    </w:rPr>
  </w:style>
  <w:style w:type="paragraph" w:customStyle="1" w:styleId="EC505DE89FAA4E78933D0770E959BEA72">
    <w:name w:val="EC505DE89FAA4E78933D0770E959BEA72"/>
    <w:rsid w:val="007F7754"/>
    <w:rPr>
      <w:rFonts w:ascii="Calibri" w:eastAsia="Times New Roman" w:hAnsi="Calibri" w:cs="Calibri"/>
    </w:rPr>
  </w:style>
  <w:style w:type="paragraph" w:customStyle="1" w:styleId="5563D69397AA4A399A8F26B9716345C12">
    <w:name w:val="5563D69397AA4A399A8F26B9716345C12"/>
    <w:rsid w:val="007F7754"/>
    <w:rPr>
      <w:rFonts w:ascii="Calibri" w:eastAsia="Times New Roman" w:hAnsi="Calibri" w:cs="Calibri"/>
    </w:rPr>
  </w:style>
  <w:style w:type="paragraph" w:customStyle="1" w:styleId="B537A45593124F30A49312CEE4BDB8952">
    <w:name w:val="B537A45593124F30A49312CEE4BDB8952"/>
    <w:rsid w:val="007F7754"/>
    <w:rPr>
      <w:rFonts w:ascii="Calibri" w:eastAsia="Times New Roman" w:hAnsi="Calibri" w:cs="Calibri"/>
    </w:rPr>
  </w:style>
  <w:style w:type="paragraph" w:customStyle="1" w:styleId="7FA4060249264A4D840ADB81A02B86882">
    <w:name w:val="7FA4060249264A4D840ADB81A02B86882"/>
    <w:rsid w:val="007F7754"/>
    <w:rPr>
      <w:rFonts w:ascii="Calibri" w:eastAsia="Times New Roman" w:hAnsi="Calibri" w:cs="Calibri"/>
    </w:rPr>
  </w:style>
  <w:style w:type="paragraph" w:customStyle="1" w:styleId="F2E4BBC621BF48A58209DEF1D0C5E50B5">
    <w:name w:val="F2E4BBC621BF48A58209DEF1D0C5E50B5"/>
    <w:rsid w:val="007F7754"/>
    <w:rPr>
      <w:rFonts w:ascii="Calibri" w:eastAsia="Times New Roman" w:hAnsi="Calibri" w:cs="Calibri"/>
    </w:rPr>
  </w:style>
  <w:style w:type="paragraph" w:customStyle="1" w:styleId="EFFCAB1EC1B141A2AFB73B634C95B06E1">
    <w:name w:val="EFFCAB1EC1B141A2AFB73B634C95B06E1"/>
    <w:rsid w:val="007F7754"/>
    <w:rPr>
      <w:rFonts w:ascii="Calibri" w:eastAsia="Times New Roman" w:hAnsi="Calibri" w:cs="Calibri"/>
    </w:rPr>
  </w:style>
  <w:style w:type="paragraph" w:customStyle="1" w:styleId="B5C382BEBAC34B61BA487CAC2986739B3">
    <w:name w:val="B5C382BEBAC34B61BA487CAC2986739B3"/>
    <w:rsid w:val="007F7754"/>
    <w:rPr>
      <w:rFonts w:ascii="Calibri" w:eastAsia="Times New Roman" w:hAnsi="Calibri" w:cs="Calibri"/>
    </w:rPr>
  </w:style>
  <w:style w:type="paragraph" w:customStyle="1" w:styleId="81553F32D5A94CB59C691C826CD1942E3">
    <w:name w:val="81553F32D5A94CB59C691C826CD1942E3"/>
    <w:rsid w:val="007F7754"/>
    <w:rPr>
      <w:rFonts w:ascii="Calibri" w:eastAsia="Times New Roman" w:hAnsi="Calibri" w:cs="Calibri"/>
    </w:rPr>
  </w:style>
  <w:style w:type="paragraph" w:customStyle="1" w:styleId="303F57D86EE243909FBD5AA79D11B0373">
    <w:name w:val="303F57D86EE243909FBD5AA79D11B0373"/>
    <w:rsid w:val="007F7754"/>
    <w:rPr>
      <w:rFonts w:ascii="Calibri" w:eastAsia="Times New Roman" w:hAnsi="Calibri" w:cs="Calibri"/>
    </w:rPr>
  </w:style>
  <w:style w:type="paragraph" w:customStyle="1" w:styleId="0CEA92190CB242A59BBB8C1CC4887F493">
    <w:name w:val="0CEA92190CB242A59BBB8C1CC4887F493"/>
    <w:rsid w:val="007F7754"/>
    <w:rPr>
      <w:rFonts w:ascii="Calibri" w:eastAsia="Times New Roman" w:hAnsi="Calibri" w:cs="Calibri"/>
    </w:rPr>
  </w:style>
  <w:style w:type="paragraph" w:customStyle="1" w:styleId="3A942BE0420B47688AF55796306D8C773">
    <w:name w:val="3A942BE0420B47688AF55796306D8C773"/>
    <w:rsid w:val="007F7754"/>
    <w:rPr>
      <w:rFonts w:ascii="Calibri" w:eastAsia="Times New Roman" w:hAnsi="Calibri" w:cs="Calibri"/>
    </w:rPr>
  </w:style>
  <w:style w:type="paragraph" w:customStyle="1" w:styleId="C61B8967476C48B8ACCCA2A3C3DAA9D33">
    <w:name w:val="C61B8967476C48B8ACCCA2A3C3DAA9D33"/>
    <w:rsid w:val="007F7754"/>
    <w:rPr>
      <w:rFonts w:ascii="Calibri" w:eastAsia="Times New Roman" w:hAnsi="Calibri" w:cs="Calibri"/>
    </w:rPr>
  </w:style>
  <w:style w:type="paragraph" w:customStyle="1" w:styleId="8F226476EBF84909925574EBEAA059A43">
    <w:name w:val="8F226476EBF84909925574EBEAA059A43"/>
    <w:rsid w:val="007F7754"/>
    <w:rPr>
      <w:rFonts w:ascii="Calibri" w:eastAsia="Times New Roman" w:hAnsi="Calibri" w:cs="Calibri"/>
    </w:rPr>
  </w:style>
  <w:style w:type="paragraph" w:customStyle="1" w:styleId="5050E7418463461F9E87B724D74B89CD3">
    <w:name w:val="5050E7418463461F9E87B724D74B89CD3"/>
    <w:rsid w:val="007F7754"/>
    <w:rPr>
      <w:rFonts w:ascii="Calibri" w:eastAsia="Times New Roman" w:hAnsi="Calibri" w:cs="Calibri"/>
    </w:rPr>
  </w:style>
  <w:style w:type="paragraph" w:customStyle="1" w:styleId="E0EA553D4DE547EBAED51D2ECA6181BF3">
    <w:name w:val="E0EA553D4DE547EBAED51D2ECA6181BF3"/>
    <w:rsid w:val="007F7754"/>
    <w:rPr>
      <w:rFonts w:ascii="Calibri" w:eastAsia="Times New Roman" w:hAnsi="Calibri" w:cs="Calibri"/>
    </w:rPr>
  </w:style>
  <w:style w:type="paragraph" w:customStyle="1" w:styleId="76746ACF2A0445BBAF85DEB3895DE2793">
    <w:name w:val="76746ACF2A0445BBAF85DEB3895DE2793"/>
    <w:rsid w:val="007F7754"/>
    <w:rPr>
      <w:rFonts w:ascii="Calibri" w:eastAsia="Times New Roman" w:hAnsi="Calibri" w:cs="Calibri"/>
    </w:rPr>
  </w:style>
  <w:style w:type="paragraph" w:customStyle="1" w:styleId="089DA8A250F642C0A560E6C9AC3685233">
    <w:name w:val="089DA8A250F642C0A560E6C9AC3685233"/>
    <w:rsid w:val="007F7754"/>
    <w:rPr>
      <w:rFonts w:ascii="Calibri" w:eastAsia="Times New Roman" w:hAnsi="Calibri" w:cs="Calibri"/>
    </w:rPr>
  </w:style>
  <w:style w:type="paragraph" w:customStyle="1" w:styleId="C2CD677514094DACB011DDF599DFC4A83">
    <w:name w:val="C2CD677514094DACB011DDF599DFC4A83"/>
    <w:rsid w:val="007F7754"/>
    <w:rPr>
      <w:rFonts w:ascii="Calibri" w:eastAsia="Times New Roman" w:hAnsi="Calibri" w:cs="Calibri"/>
    </w:rPr>
  </w:style>
  <w:style w:type="paragraph" w:customStyle="1" w:styleId="77F3EC6CC5354DBB976E0669F592F9033">
    <w:name w:val="77F3EC6CC5354DBB976E0669F592F9033"/>
    <w:rsid w:val="007F7754"/>
    <w:rPr>
      <w:rFonts w:ascii="Calibri" w:eastAsia="Times New Roman" w:hAnsi="Calibri" w:cs="Calibri"/>
    </w:rPr>
  </w:style>
  <w:style w:type="paragraph" w:customStyle="1" w:styleId="B1D13D410C6C4C24A22E4D7B24E52FE63">
    <w:name w:val="B1D13D410C6C4C24A22E4D7B24E52FE63"/>
    <w:rsid w:val="007F7754"/>
    <w:rPr>
      <w:rFonts w:ascii="Calibri" w:eastAsia="Times New Roman" w:hAnsi="Calibri" w:cs="Calibri"/>
    </w:rPr>
  </w:style>
  <w:style w:type="paragraph" w:customStyle="1" w:styleId="0EB9BD45730140C487844FCD5E7FFA303">
    <w:name w:val="0EB9BD45730140C487844FCD5E7FFA303"/>
    <w:rsid w:val="007F7754"/>
    <w:rPr>
      <w:rFonts w:ascii="Calibri" w:eastAsia="Times New Roman" w:hAnsi="Calibri" w:cs="Calibri"/>
    </w:rPr>
  </w:style>
  <w:style w:type="paragraph" w:customStyle="1" w:styleId="318DD4672846425CB7E21BC896C658043">
    <w:name w:val="318DD4672846425CB7E21BC896C658043"/>
    <w:rsid w:val="007F7754"/>
    <w:rPr>
      <w:rFonts w:ascii="Calibri" w:eastAsia="Times New Roman" w:hAnsi="Calibri" w:cs="Calibri"/>
    </w:rPr>
  </w:style>
  <w:style w:type="paragraph" w:customStyle="1" w:styleId="D2EE8148A64E4DC4969C126CE290BE7B3">
    <w:name w:val="D2EE8148A64E4DC4969C126CE290BE7B3"/>
    <w:rsid w:val="007F7754"/>
    <w:rPr>
      <w:rFonts w:ascii="Calibri" w:eastAsia="Times New Roman" w:hAnsi="Calibri" w:cs="Calibri"/>
    </w:rPr>
  </w:style>
  <w:style w:type="paragraph" w:customStyle="1" w:styleId="3D31FB71B5D446BD8E98AA5F8E30521C3">
    <w:name w:val="3D31FB71B5D446BD8E98AA5F8E30521C3"/>
    <w:rsid w:val="007F7754"/>
    <w:rPr>
      <w:rFonts w:ascii="Calibri" w:eastAsia="Times New Roman" w:hAnsi="Calibri" w:cs="Calibri"/>
    </w:rPr>
  </w:style>
  <w:style w:type="paragraph" w:customStyle="1" w:styleId="BE0F0A5FE56245239DBD6BFD5C0D9EFF3">
    <w:name w:val="BE0F0A5FE56245239DBD6BFD5C0D9EFF3"/>
    <w:rsid w:val="007F7754"/>
    <w:rPr>
      <w:rFonts w:ascii="Calibri" w:eastAsia="Times New Roman" w:hAnsi="Calibri" w:cs="Calibri"/>
    </w:rPr>
  </w:style>
  <w:style w:type="paragraph" w:customStyle="1" w:styleId="8DB79CDC04324A97B596BBB0A2FC7C6D3">
    <w:name w:val="8DB79CDC04324A97B596BBB0A2FC7C6D3"/>
    <w:rsid w:val="007F7754"/>
    <w:rPr>
      <w:rFonts w:ascii="Calibri" w:eastAsia="Times New Roman" w:hAnsi="Calibri" w:cs="Calibri"/>
    </w:rPr>
  </w:style>
  <w:style w:type="paragraph" w:customStyle="1" w:styleId="EC505DE89FAA4E78933D0770E959BEA73">
    <w:name w:val="EC505DE89FAA4E78933D0770E959BEA73"/>
    <w:rsid w:val="007F7754"/>
    <w:rPr>
      <w:rFonts w:ascii="Calibri" w:eastAsia="Times New Roman" w:hAnsi="Calibri" w:cs="Calibri"/>
    </w:rPr>
  </w:style>
  <w:style w:type="paragraph" w:customStyle="1" w:styleId="5563D69397AA4A399A8F26B9716345C13">
    <w:name w:val="5563D69397AA4A399A8F26B9716345C13"/>
    <w:rsid w:val="007F7754"/>
    <w:rPr>
      <w:rFonts w:ascii="Calibri" w:eastAsia="Times New Roman" w:hAnsi="Calibri" w:cs="Calibri"/>
    </w:rPr>
  </w:style>
  <w:style w:type="paragraph" w:customStyle="1" w:styleId="B537A45593124F30A49312CEE4BDB8953">
    <w:name w:val="B537A45593124F30A49312CEE4BDB8953"/>
    <w:rsid w:val="007F7754"/>
    <w:rPr>
      <w:rFonts w:ascii="Calibri" w:eastAsia="Times New Roman" w:hAnsi="Calibri" w:cs="Calibri"/>
    </w:rPr>
  </w:style>
  <w:style w:type="paragraph" w:customStyle="1" w:styleId="7FA4060249264A4D840ADB81A02B86883">
    <w:name w:val="7FA4060249264A4D840ADB81A02B86883"/>
    <w:rsid w:val="007F7754"/>
    <w:rPr>
      <w:rFonts w:ascii="Calibri" w:eastAsia="Times New Roman" w:hAnsi="Calibri" w:cs="Calibri"/>
    </w:rPr>
  </w:style>
  <w:style w:type="paragraph" w:customStyle="1" w:styleId="AA6ED8EF92074D37A9ECFEE98F21355A">
    <w:name w:val="AA6ED8EF92074D37A9ECFEE98F21355A"/>
    <w:rsid w:val="007F7754"/>
  </w:style>
  <w:style w:type="paragraph" w:customStyle="1" w:styleId="FDDE2872C12A41A9B6FD9A5B8258FC5E">
    <w:name w:val="FDDE2872C12A41A9B6FD9A5B8258FC5E"/>
    <w:rsid w:val="007F7754"/>
  </w:style>
  <w:style w:type="paragraph" w:customStyle="1" w:styleId="AB11FDE8203345848CC562DBFE6DAF8D">
    <w:name w:val="AB11FDE8203345848CC562DBFE6DAF8D"/>
    <w:rsid w:val="007F7754"/>
  </w:style>
  <w:style w:type="paragraph" w:customStyle="1" w:styleId="4DA1A778332F4DF89C9992698B6D2B13">
    <w:name w:val="4DA1A778332F4DF89C9992698B6D2B13"/>
    <w:rsid w:val="007F7754"/>
  </w:style>
  <w:style w:type="paragraph" w:customStyle="1" w:styleId="C6E53B610CB340A9A926D14B03D7F54E">
    <w:name w:val="C6E53B610CB340A9A926D14B03D7F54E"/>
    <w:rsid w:val="007F7754"/>
  </w:style>
  <w:style w:type="paragraph" w:customStyle="1" w:styleId="551DA5742FEB47538A36F47B578ACE67">
    <w:name w:val="551DA5742FEB47538A36F47B578ACE67"/>
    <w:rsid w:val="007F7754"/>
  </w:style>
  <w:style w:type="paragraph" w:customStyle="1" w:styleId="F4E185CE9E4544E8A75822ECDCED306B">
    <w:name w:val="F4E185CE9E4544E8A75822ECDCED306B"/>
    <w:rsid w:val="007F7754"/>
  </w:style>
  <w:style w:type="paragraph" w:customStyle="1" w:styleId="CB0F79D96FEE441A982711AB72945EB2">
    <w:name w:val="CB0F79D96FEE441A982711AB72945EB2"/>
    <w:rsid w:val="007F7754"/>
  </w:style>
  <w:style w:type="paragraph" w:customStyle="1" w:styleId="975B27CCFE7E4736A717147CA4E5E3F5">
    <w:name w:val="975B27CCFE7E4736A717147CA4E5E3F5"/>
    <w:rsid w:val="007F7754"/>
  </w:style>
  <w:style w:type="paragraph" w:customStyle="1" w:styleId="CA8946A5C1B24560B1A274E58EAFE3B8">
    <w:name w:val="CA8946A5C1B24560B1A274E58EAFE3B8"/>
    <w:rsid w:val="007F7754"/>
  </w:style>
  <w:style w:type="paragraph" w:customStyle="1" w:styleId="BAB8533915A8492A8FE761F60E778696">
    <w:name w:val="BAB8533915A8492A8FE761F60E778696"/>
    <w:rsid w:val="007F7754"/>
  </w:style>
  <w:style w:type="paragraph" w:customStyle="1" w:styleId="85284EA9103D47628D936983D0BC310D">
    <w:name w:val="85284EA9103D47628D936983D0BC310D"/>
    <w:rsid w:val="007F7754"/>
  </w:style>
  <w:style w:type="paragraph" w:customStyle="1" w:styleId="135689420FAC4CBD9A381DD904B183C7">
    <w:name w:val="135689420FAC4CBD9A381DD904B183C7"/>
    <w:rsid w:val="007F7754"/>
  </w:style>
  <w:style w:type="paragraph" w:customStyle="1" w:styleId="C1EE1D085DAB49398344FCFB6F5A66CA">
    <w:name w:val="C1EE1D085DAB49398344FCFB6F5A66CA"/>
    <w:rsid w:val="007F7754"/>
  </w:style>
  <w:style w:type="paragraph" w:customStyle="1" w:styleId="DEFFAC18A98546BA84F7324ABD49BFCF">
    <w:name w:val="DEFFAC18A98546BA84F7324ABD49BFCF"/>
    <w:rsid w:val="007F7754"/>
  </w:style>
  <w:style w:type="paragraph" w:customStyle="1" w:styleId="4AA66D14B7264954AA6233F86456741D">
    <w:name w:val="4AA66D14B7264954AA6233F86456741D"/>
    <w:rsid w:val="007F7754"/>
  </w:style>
  <w:style w:type="paragraph" w:customStyle="1" w:styleId="B57708EA5A314E96B3EA3C63DA7C8DF6">
    <w:name w:val="B57708EA5A314E96B3EA3C63DA7C8DF6"/>
    <w:rsid w:val="007F7754"/>
  </w:style>
  <w:style w:type="paragraph" w:customStyle="1" w:styleId="F0C2EE2B7F944F8CBC64F8088E230B54">
    <w:name w:val="F0C2EE2B7F944F8CBC64F8088E230B54"/>
    <w:rsid w:val="007F7754"/>
  </w:style>
  <w:style w:type="paragraph" w:customStyle="1" w:styleId="217D160A3A234023A42BFAC36277E793">
    <w:name w:val="217D160A3A234023A42BFAC36277E793"/>
    <w:rsid w:val="007F7754"/>
  </w:style>
  <w:style w:type="paragraph" w:customStyle="1" w:styleId="8CD65FC6D7624F438FCCC13DC6D689E9">
    <w:name w:val="8CD65FC6D7624F438FCCC13DC6D689E9"/>
    <w:rsid w:val="007F7754"/>
  </w:style>
  <w:style w:type="paragraph" w:customStyle="1" w:styleId="3321D0703A154E13B8F8D9378610E9F2">
    <w:name w:val="3321D0703A154E13B8F8D9378610E9F2"/>
    <w:rsid w:val="007F7754"/>
  </w:style>
  <w:style w:type="paragraph" w:customStyle="1" w:styleId="E2155A62B4BC45AC8807A80D4F438204">
    <w:name w:val="E2155A62B4BC45AC8807A80D4F438204"/>
    <w:rsid w:val="007F7754"/>
  </w:style>
  <w:style w:type="paragraph" w:customStyle="1" w:styleId="7C219A28EBB14FB6969A93C770E7D7F9">
    <w:name w:val="7C219A28EBB14FB6969A93C770E7D7F9"/>
    <w:rsid w:val="007F7754"/>
  </w:style>
  <w:style w:type="paragraph" w:customStyle="1" w:styleId="4F8661A767D4440AB93EBE57A84C692A">
    <w:name w:val="4F8661A767D4440AB93EBE57A84C692A"/>
    <w:rsid w:val="007F7754"/>
  </w:style>
  <w:style w:type="paragraph" w:customStyle="1" w:styleId="F5E8C3D64F124E0EA06433D4419696D7">
    <w:name w:val="F5E8C3D64F124E0EA06433D4419696D7"/>
    <w:rsid w:val="007F7754"/>
  </w:style>
  <w:style w:type="paragraph" w:customStyle="1" w:styleId="45C9CB74BDDC4C20AF86F7FAAA618513">
    <w:name w:val="45C9CB74BDDC4C20AF86F7FAAA618513"/>
    <w:rsid w:val="007F7754"/>
  </w:style>
  <w:style w:type="paragraph" w:customStyle="1" w:styleId="246986170C0A43A18BD8407619624E0C">
    <w:name w:val="246986170C0A43A18BD8407619624E0C"/>
    <w:rsid w:val="007F7754"/>
  </w:style>
  <w:style w:type="paragraph" w:customStyle="1" w:styleId="BC9F697E94B64F68B3FBF33E7AC2D502">
    <w:name w:val="BC9F697E94B64F68B3FBF33E7AC2D502"/>
    <w:rsid w:val="007F7754"/>
  </w:style>
  <w:style w:type="paragraph" w:customStyle="1" w:styleId="33B2A2DEC67F4B5598FC37BCFD72B1D5">
    <w:name w:val="33B2A2DEC67F4B5598FC37BCFD72B1D5"/>
    <w:rsid w:val="007F7754"/>
  </w:style>
  <w:style w:type="paragraph" w:customStyle="1" w:styleId="B207B49AA17447C4BB17317137A6FE0B">
    <w:name w:val="B207B49AA17447C4BB17317137A6FE0B"/>
    <w:rsid w:val="007F7754"/>
  </w:style>
  <w:style w:type="paragraph" w:customStyle="1" w:styleId="8040E426714B423981877A778D9D2C5C">
    <w:name w:val="8040E426714B423981877A778D9D2C5C"/>
    <w:rsid w:val="007F7754"/>
  </w:style>
  <w:style w:type="paragraph" w:customStyle="1" w:styleId="8985011734B945AF876984F131ABF761">
    <w:name w:val="8985011734B945AF876984F131ABF761"/>
    <w:rsid w:val="007F7754"/>
  </w:style>
  <w:style w:type="paragraph" w:customStyle="1" w:styleId="305AF429BD3A43289B2E661BA2E40E3E">
    <w:name w:val="305AF429BD3A43289B2E661BA2E40E3E"/>
    <w:rsid w:val="007F7754"/>
  </w:style>
  <w:style w:type="paragraph" w:customStyle="1" w:styleId="FACABF3074BA4CB8AD800DC0F1958C88">
    <w:name w:val="FACABF3074BA4CB8AD800DC0F1958C88"/>
    <w:rsid w:val="007F7754"/>
  </w:style>
  <w:style w:type="paragraph" w:customStyle="1" w:styleId="2599B232190A43D5B82F4AF15FB0D659">
    <w:name w:val="2599B232190A43D5B82F4AF15FB0D659"/>
    <w:rsid w:val="007F7754"/>
  </w:style>
  <w:style w:type="paragraph" w:customStyle="1" w:styleId="9D1B0ACF70AE4CF1B7A22DB374B6C386">
    <w:name w:val="9D1B0ACF70AE4CF1B7A22DB374B6C386"/>
    <w:rsid w:val="007F7754"/>
  </w:style>
  <w:style w:type="paragraph" w:customStyle="1" w:styleId="80691AD0A04547EBB12884695F5AFD37">
    <w:name w:val="80691AD0A04547EBB12884695F5AFD37"/>
    <w:rsid w:val="007F7754"/>
  </w:style>
  <w:style w:type="paragraph" w:customStyle="1" w:styleId="6BDD8A2E993B459F9A9C9874C88BF70D">
    <w:name w:val="6BDD8A2E993B459F9A9C9874C88BF70D"/>
    <w:rsid w:val="007F7754"/>
  </w:style>
  <w:style w:type="paragraph" w:customStyle="1" w:styleId="D30392F8D6A243B6BBB21D9DDDB81B68">
    <w:name w:val="D30392F8D6A243B6BBB21D9DDDB81B68"/>
    <w:rsid w:val="007F7754"/>
  </w:style>
  <w:style w:type="paragraph" w:customStyle="1" w:styleId="53EBC02E147E4CBEB920B206FE4937D7">
    <w:name w:val="53EBC02E147E4CBEB920B206FE4937D7"/>
    <w:rsid w:val="007F7754"/>
  </w:style>
  <w:style w:type="paragraph" w:customStyle="1" w:styleId="592A8159BE88458EAC08FD17B2EC99AE">
    <w:name w:val="592A8159BE88458EAC08FD17B2EC99AE"/>
    <w:rsid w:val="007F7754"/>
  </w:style>
  <w:style w:type="paragraph" w:customStyle="1" w:styleId="54FBA2D6F52E4D4E84E5A1DE85FA9D4F">
    <w:name w:val="54FBA2D6F52E4D4E84E5A1DE85FA9D4F"/>
    <w:rsid w:val="007F7754"/>
  </w:style>
  <w:style w:type="paragraph" w:customStyle="1" w:styleId="0F2EF285A1814D018985DED321738FCD">
    <w:name w:val="0F2EF285A1814D018985DED321738FCD"/>
    <w:rsid w:val="007F7754"/>
  </w:style>
  <w:style w:type="paragraph" w:customStyle="1" w:styleId="CC656CEAEFE44822A725739942537A83">
    <w:name w:val="CC656CEAEFE44822A725739942537A83"/>
    <w:rsid w:val="007F7754"/>
  </w:style>
  <w:style w:type="paragraph" w:customStyle="1" w:styleId="48471109F7B04D758B459CE6CF299424">
    <w:name w:val="48471109F7B04D758B459CE6CF299424"/>
    <w:rsid w:val="007F7754"/>
  </w:style>
  <w:style w:type="paragraph" w:customStyle="1" w:styleId="8872BE43256845A5817E6782BB066B62">
    <w:name w:val="8872BE43256845A5817E6782BB066B62"/>
    <w:rsid w:val="007F7754"/>
  </w:style>
  <w:style w:type="paragraph" w:customStyle="1" w:styleId="F2E4BBC621BF48A58209DEF1D0C5E50B6">
    <w:name w:val="F2E4BBC621BF48A58209DEF1D0C5E50B6"/>
    <w:rsid w:val="007F7754"/>
    <w:rPr>
      <w:rFonts w:ascii="Calibri" w:eastAsia="Times New Roman" w:hAnsi="Calibri" w:cs="Calibri"/>
    </w:rPr>
  </w:style>
  <w:style w:type="paragraph" w:customStyle="1" w:styleId="AF5AEF543E8648D3B003111D049F6F1C">
    <w:name w:val="AF5AEF543E8648D3B003111D049F6F1C"/>
    <w:rsid w:val="007F7754"/>
    <w:rPr>
      <w:rFonts w:ascii="Calibri" w:eastAsia="Times New Roman" w:hAnsi="Calibri" w:cs="Calibri"/>
    </w:rPr>
  </w:style>
  <w:style w:type="paragraph" w:customStyle="1" w:styleId="EFFCAB1EC1B141A2AFB73B634C95B06E2">
    <w:name w:val="EFFCAB1EC1B141A2AFB73B634C95B06E2"/>
    <w:rsid w:val="007F7754"/>
    <w:rPr>
      <w:rFonts w:ascii="Calibri" w:eastAsia="Times New Roman" w:hAnsi="Calibri" w:cs="Calibri"/>
    </w:rPr>
  </w:style>
  <w:style w:type="paragraph" w:customStyle="1" w:styleId="B5C382BEBAC34B61BA487CAC2986739B4">
    <w:name w:val="B5C382BEBAC34B61BA487CAC2986739B4"/>
    <w:rsid w:val="007F7754"/>
    <w:rPr>
      <w:rFonts w:ascii="Calibri" w:eastAsia="Times New Roman" w:hAnsi="Calibri" w:cs="Calibri"/>
    </w:rPr>
  </w:style>
  <w:style w:type="paragraph" w:customStyle="1" w:styleId="AA6ED8EF92074D37A9ECFEE98F21355A1">
    <w:name w:val="AA6ED8EF92074D37A9ECFEE98F21355A1"/>
    <w:rsid w:val="007F7754"/>
    <w:rPr>
      <w:rFonts w:ascii="Calibri" w:eastAsia="Times New Roman" w:hAnsi="Calibri" w:cs="Calibri"/>
    </w:rPr>
  </w:style>
  <w:style w:type="paragraph" w:customStyle="1" w:styleId="FDDE2872C12A41A9B6FD9A5B8258FC5E1">
    <w:name w:val="FDDE2872C12A41A9B6FD9A5B8258FC5E1"/>
    <w:rsid w:val="007F7754"/>
    <w:rPr>
      <w:rFonts w:ascii="Calibri" w:eastAsia="Times New Roman" w:hAnsi="Calibri" w:cs="Calibri"/>
    </w:rPr>
  </w:style>
  <w:style w:type="paragraph" w:customStyle="1" w:styleId="AB11FDE8203345848CC562DBFE6DAF8D1">
    <w:name w:val="AB11FDE8203345848CC562DBFE6DAF8D1"/>
    <w:rsid w:val="007F7754"/>
    <w:rPr>
      <w:rFonts w:ascii="Calibri" w:eastAsia="Times New Roman" w:hAnsi="Calibri" w:cs="Calibri"/>
    </w:rPr>
  </w:style>
  <w:style w:type="paragraph" w:customStyle="1" w:styleId="4DA1A778332F4DF89C9992698B6D2B131">
    <w:name w:val="4DA1A778332F4DF89C9992698B6D2B131"/>
    <w:rsid w:val="007F7754"/>
    <w:rPr>
      <w:rFonts w:ascii="Calibri" w:eastAsia="Times New Roman" w:hAnsi="Calibri" w:cs="Calibri"/>
    </w:rPr>
  </w:style>
  <w:style w:type="paragraph" w:customStyle="1" w:styleId="C6E53B610CB340A9A926D14B03D7F54E1">
    <w:name w:val="C6E53B610CB340A9A926D14B03D7F54E1"/>
    <w:rsid w:val="007F7754"/>
    <w:rPr>
      <w:rFonts w:ascii="Calibri" w:eastAsia="Times New Roman" w:hAnsi="Calibri" w:cs="Calibri"/>
    </w:rPr>
  </w:style>
  <w:style w:type="paragraph" w:customStyle="1" w:styleId="551DA5742FEB47538A36F47B578ACE671">
    <w:name w:val="551DA5742FEB47538A36F47B578ACE671"/>
    <w:rsid w:val="007F7754"/>
    <w:rPr>
      <w:rFonts w:ascii="Calibri" w:eastAsia="Times New Roman" w:hAnsi="Calibri" w:cs="Calibri"/>
    </w:rPr>
  </w:style>
  <w:style w:type="paragraph" w:customStyle="1" w:styleId="F4E185CE9E4544E8A75822ECDCED306B1">
    <w:name w:val="F4E185CE9E4544E8A75822ECDCED306B1"/>
    <w:rsid w:val="007F7754"/>
    <w:rPr>
      <w:rFonts w:ascii="Calibri" w:eastAsia="Times New Roman" w:hAnsi="Calibri" w:cs="Calibri"/>
    </w:rPr>
  </w:style>
  <w:style w:type="paragraph" w:customStyle="1" w:styleId="CB0F79D96FEE441A982711AB72945EB21">
    <w:name w:val="CB0F79D96FEE441A982711AB72945EB21"/>
    <w:rsid w:val="007F7754"/>
    <w:rPr>
      <w:rFonts w:ascii="Calibri" w:eastAsia="Times New Roman" w:hAnsi="Calibri" w:cs="Calibri"/>
    </w:rPr>
  </w:style>
  <w:style w:type="paragraph" w:customStyle="1" w:styleId="975B27CCFE7E4736A717147CA4E5E3F51">
    <w:name w:val="975B27CCFE7E4736A717147CA4E5E3F51"/>
    <w:rsid w:val="007F7754"/>
    <w:rPr>
      <w:rFonts w:ascii="Calibri" w:eastAsia="Times New Roman" w:hAnsi="Calibri" w:cs="Calibri"/>
    </w:rPr>
  </w:style>
  <w:style w:type="paragraph" w:customStyle="1" w:styleId="CA8946A5C1B24560B1A274E58EAFE3B81">
    <w:name w:val="CA8946A5C1B24560B1A274E58EAFE3B81"/>
    <w:rsid w:val="007F7754"/>
    <w:rPr>
      <w:rFonts w:ascii="Calibri" w:eastAsia="Times New Roman" w:hAnsi="Calibri" w:cs="Calibri"/>
    </w:rPr>
  </w:style>
  <w:style w:type="paragraph" w:customStyle="1" w:styleId="BAB8533915A8492A8FE761F60E7786961">
    <w:name w:val="BAB8533915A8492A8FE761F60E7786961"/>
    <w:rsid w:val="007F7754"/>
    <w:rPr>
      <w:rFonts w:ascii="Calibri" w:eastAsia="Times New Roman" w:hAnsi="Calibri" w:cs="Calibri"/>
    </w:rPr>
  </w:style>
  <w:style w:type="paragraph" w:customStyle="1" w:styleId="85284EA9103D47628D936983D0BC310D1">
    <w:name w:val="85284EA9103D47628D936983D0BC310D1"/>
    <w:rsid w:val="007F7754"/>
    <w:rPr>
      <w:rFonts w:ascii="Calibri" w:eastAsia="Times New Roman" w:hAnsi="Calibri" w:cs="Calibri"/>
    </w:rPr>
  </w:style>
  <w:style w:type="paragraph" w:customStyle="1" w:styleId="135689420FAC4CBD9A381DD904B183C71">
    <w:name w:val="135689420FAC4CBD9A381DD904B183C71"/>
    <w:rsid w:val="007F7754"/>
    <w:rPr>
      <w:rFonts w:ascii="Calibri" w:eastAsia="Times New Roman" w:hAnsi="Calibri" w:cs="Calibri"/>
    </w:rPr>
  </w:style>
  <w:style w:type="paragraph" w:customStyle="1" w:styleId="C1EE1D085DAB49398344FCFB6F5A66CA1">
    <w:name w:val="C1EE1D085DAB49398344FCFB6F5A66CA1"/>
    <w:rsid w:val="007F7754"/>
    <w:rPr>
      <w:rFonts w:ascii="Calibri" w:eastAsia="Times New Roman" w:hAnsi="Calibri" w:cs="Calibri"/>
    </w:rPr>
  </w:style>
  <w:style w:type="paragraph" w:customStyle="1" w:styleId="DEFFAC18A98546BA84F7324ABD49BFCF1">
    <w:name w:val="DEFFAC18A98546BA84F7324ABD49BFCF1"/>
    <w:rsid w:val="007F7754"/>
    <w:rPr>
      <w:rFonts w:ascii="Calibri" w:eastAsia="Times New Roman" w:hAnsi="Calibri" w:cs="Calibri"/>
    </w:rPr>
  </w:style>
  <w:style w:type="paragraph" w:customStyle="1" w:styleId="4AA66D14B7264954AA6233F86456741D1">
    <w:name w:val="4AA66D14B7264954AA6233F86456741D1"/>
    <w:rsid w:val="007F7754"/>
    <w:rPr>
      <w:rFonts w:ascii="Calibri" w:eastAsia="Times New Roman" w:hAnsi="Calibri" w:cs="Calibri"/>
    </w:rPr>
  </w:style>
  <w:style w:type="paragraph" w:customStyle="1" w:styleId="B57708EA5A314E96B3EA3C63DA7C8DF61">
    <w:name w:val="B57708EA5A314E96B3EA3C63DA7C8DF61"/>
    <w:rsid w:val="007F7754"/>
    <w:rPr>
      <w:rFonts w:ascii="Calibri" w:eastAsia="Times New Roman" w:hAnsi="Calibri" w:cs="Calibri"/>
    </w:rPr>
  </w:style>
  <w:style w:type="paragraph" w:customStyle="1" w:styleId="F0C2EE2B7F944F8CBC64F8088E230B541">
    <w:name w:val="F0C2EE2B7F944F8CBC64F8088E230B541"/>
    <w:rsid w:val="007F7754"/>
    <w:rPr>
      <w:rFonts w:ascii="Calibri" w:eastAsia="Times New Roman" w:hAnsi="Calibri" w:cs="Calibri"/>
    </w:rPr>
  </w:style>
  <w:style w:type="paragraph" w:customStyle="1" w:styleId="217D160A3A234023A42BFAC36277E7931">
    <w:name w:val="217D160A3A234023A42BFAC36277E7931"/>
    <w:rsid w:val="007F7754"/>
    <w:rPr>
      <w:rFonts w:ascii="Calibri" w:eastAsia="Times New Roman" w:hAnsi="Calibri" w:cs="Calibri"/>
    </w:rPr>
  </w:style>
  <w:style w:type="paragraph" w:customStyle="1" w:styleId="8CD65FC6D7624F438FCCC13DC6D689E91">
    <w:name w:val="8CD65FC6D7624F438FCCC13DC6D689E91"/>
    <w:rsid w:val="007F7754"/>
    <w:rPr>
      <w:rFonts w:ascii="Calibri" w:eastAsia="Times New Roman" w:hAnsi="Calibri" w:cs="Calibri"/>
    </w:rPr>
  </w:style>
  <w:style w:type="paragraph" w:customStyle="1" w:styleId="3321D0703A154E13B8F8D9378610E9F21">
    <w:name w:val="3321D0703A154E13B8F8D9378610E9F21"/>
    <w:rsid w:val="007F7754"/>
    <w:rPr>
      <w:rFonts w:ascii="Calibri" w:eastAsia="Times New Roman" w:hAnsi="Calibri" w:cs="Calibri"/>
    </w:rPr>
  </w:style>
  <w:style w:type="paragraph" w:customStyle="1" w:styleId="E2155A62B4BC45AC8807A80D4F4382041">
    <w:name w:val="E2155A62B4BC45AC8807A80D4F4382041"/>
    <w:rsid w:val="007F7754"/>
    <w:rPr>
      <w:rFonts w:ascii="Calibri" w:eastAsia="Times New Roman" w:hAnsi="Calibri" w:cs="Calibri"/>
    </w:rPr>
  </w:style>
  <w:style w:type="paragraph" w:customStyle="1" w:styleId="7C219A28EBB14FB6969A93C770E7D7F91">
    <w:name w:val="7C219A28EBB14FB6969A93C770E7D7F91"/>
    <w:rsid w:val="007F7754"/>
    <w:rPr>
      <w:rFonts w:ascii="Calibri" w:eastAsia="Times New Roman" w:hAnsi="Calibri" w:cs="Calibri"/>
    </w:rPr>
  </w:style>
  <w:style w:type="paragraph" w:customStyle="1" w:styleId="4F8661A767D4440AB93EBE57A84C692A1">
    <w:name w:val="4F8661A767D4440AB93EBE57A84C692A1"/>
    <w:rsid w:val="007F7754"/>
    <w:rPr>
      <w:rFonts w:ascii="Calibri" w:eastAsia="Times New Roman" w:hAnsi="Calibri" w:cs="Calibri"/>
    </w:rPr>
  </w:style>
  <w:style w:type="paragraph" w:customStyle="1" w:styleId="F5E8C3D64F124E0EA06433D4419696D71">
    <w:name w:val="F5E8C3D64F124E0EA06433D4419696D71"/>
    <w:rsid w:val="007F7754"/>
    <w:rPr>
      <w:rFonts w:ascii="Calibri" w:eastAsia="Times New Roman" w:hAnsi="Calibri" w:cs="Calibri"/>
    </w:rPr>
  </w:style>
  <w:style w:type="paragraph" w:customStyle="1" w:styleId="45C9CB74BDDC4C20AF86F7FAAA6185131">
    <w:name w:val="45C9CB74BDDC4C20AF86F7FAAA6185131"/>
    <w:rsid w:val="007F7754"/>
    <w:rPr>
      <w:rFonts w:ascii="Calibri" w:eastAsia="Times New Roman" w:hAnsi="Calibri" w:cs="Calibri"/>
    </w:rPr>
  </w:style>
  <w:style w:type="paragraph" w:customStyle="1" w:styleId="246986170C0A43A18BD8407619624E0C1">
    <w:name w:val="246986170C0A43A18BD8407619624E0C1"/>
    <w:rsid w:val="007F7754"/>
    <w:rPr>
      <w:rFonts w:ascii="Calibri" w:eastAsia="Times New Roman" w:hAnsi="Calibri" w:cs="Calibri"/>
    </w:rPr>
  </w:style>
  <w:style w:type="paragraph" w:customStyle="1" w:styleId="BC9F697E94B64F68B3FBF33E7AC2D5021">
    <w:name w:val="BC9F697E94B64F68B3FBF33E7AC2D5021"/>
    <w:rsid w:val="007F7754"/>
    <w:rPr>
      <w:rFonts w:ascii="Calibri" w:eastAsia="Times New Roman" w:hAnsi="Calibri" w:cs="Calibri"/>
    </w:rPr>
  </w:style>
  <w:style w:type="paragraph" w:customStyle="1" w:styleId="33B2A2DEC67F4B5598FC37BCFD72B1D51">
    <w:name w:val="33B2A2DEC67F4B5598FC37BCFD72B1D51"/>
    <w:rsid w:val="007F7754"/>
    <w:rPr>
      <w:rFonts w:ascii="Calibri" w:eastAsia="Times New Roman" w:hAnsi="Calibri" w:cs="Calibri"/>
    </w:rPr>
  </w:style>
  <w:style w:type="paragraph" w:customStyle="1" w:styleId="B207B49AA17447C4BB17317137A6FE0B1">
    <w:name w:val="B207B49AA17447C4BB17317137A6FE0B1"/>
    <w:rsid w:val="007F7754"/>
    <w:rPr>
      <w:rFonts w:ascii="Calibri" w:eastAsia="Times New Roman" w:hAnsi="Calibri" w:cs="Calibri"/>
    </w:rPr>
  </w:style>
  <w:style w:type="paragraph" w:customStyle="1" w:styleId="8040E426714B423981877A778D9D2C5C1">
    <w:name w:val="8040E426714B423981877A778D9D2C5C1"/>
    <w:rsid w:val="007F7754"/>
    <w:rPr>
      <w:rFonts w:ascii="Calibri" w:eastAsia="Times New Roman" w:hAnsi="Calibri" w:cs="Calibri"/>
    </w:rPr>
  </w:style>
  <w:style w:type="paragraph" w:customStyle="1" w:styleId="8985011734B945AF876984F131ABF7611">
    <w:name w:val="8985011734B945AF876984F131ABF7611"/>
    <w:rsid w:val="007F7754"/>
    <w:rPr>
      <w:rFonts w:ascii="Calibri" w:eastAsia="Times New Roman" w:hAnsi="Calibri" w:cs="Calibri"/>
    </w:rPr>
  </w:style>
  <w:style w:type="paragraph" w:customStyle="1" w:styleId="305AF429BD3A43289B2E661BA2E40E3E1">
    <w:name w:val="305AF429BD3A43289B2E661BA2E40E3E1"/>
    <w:rsid w:val="007F7754"/>
    <w:rPr>
      <w:rFonts w:ascii="Calibri" w:eastAsia="Times New Roman" w:hAnsi="Calibri" w:cs="Calibri"/>
    </w:rPr>
  </w:style>
  <w:style w:type="paragraph" w:customStyle="1" w:styleId="FACABF3074BA4CB8AD800DC0F1958C881">
    <w:name w:val="FACABF3074BA4CB8AD800DC0F1958C881"/>
    <w:rsid w:val="007F7754"/>
    <w:rPr>
      <w:rFonts w:ascii="Calibri" w:eastAsia="Times New Roman" w:hAnsi="Calibri" w:cs="Calibri"/>
    </w:rPr>
  </w:style>
  <w:style w:type="paragraph" w:customStyle="1" w:styleId="2599B232190A43D5B82F4AF15FB0D6591">
    <w:name w:val="2599B232190A43D5B82F4AF15FB0D6591"/>
    <w:rsid w:val="007F7754"/>
    <w:rPr>
      <w:rFonts w:ascii="Calibri" w:eastAsia="Times New Roman" w:hAnsi="Calibri" w:cs="Calibri"/>
    </w:rPr>
  </w:style>
  <w:style w:type="paragraph" w:customStyle="1" w:styleId="9D1B0ACF70AE4CF1B7A22DB374B6C3861">
    <w:name w:val="9D1B0ACF70AE4CF1B7A22DB374B6C3861"/>
    <w:rsid w:val="007F7754"/>
    <w:rPr>
      <w:rFonts w:ascii="Calibri" w:eastAsia="Times New Roman" w:hAnsi="Calibri" w:cs="Calibri"/>
    </w:rPr>
  </w:style>
  <w:style w:type="paragraph" w:customStyle="1" w:styleId="80691AD0A04547EBB12884695F5AFD371">
    <w:name w:val="80691AD0A04547EBB12884695F5AFD371"/>
    <w:rsid w:val="007F7754"/>
    <w:rPr>
      <w:rFonts w:ascii="Calibri" w:eastAsia="Times New Roman" w:hAnsi="Calibri" w:cs="Calibri"/>
    </w:rPr>
  </w:style>
  <w:style w:type="paragraph" w:customStyle="1" w:styleId="6BDD8A2E993B459F9A9C9874C88BF70D1">
    <w:name w:val="6BDD8A2E993B459F9A9C9874C88BF70D1"/>
    <w:rsid w:val="007F7754"/>
    <w:rPr>
      <w:rFonts w:ascii="Calibri" w:eastAsia="Times New Roman" w:hAnsi="Calibri" w:cs="Calibri"/>
    </w:rPr>
  </w:style>
  <w:style w:type="paragraph" w:customStyle="1" w:styleId="D30392F8D6A243B6BBB21D9DDDB81B681">
    <w:name w:val="D30392F8D6A243B6BBB21D9DDDB81B681"/>
    <w:rsid w:val="007F7754"/>
    <w:rPr>
      <w:rFonts w:ascii="Calibri" w:eastAsia="Times New Roman" w:hAnsi="Calibri" w:cs="Calibri"/>
    </w:rPr>
  </w:style>
  <w:style w:type="paragraph" w:customStyle="1" w:styleId="53EBC02E147E4CBEB920B206FE4937D71">
    <w:name w:val="53EBC02E147E4CBEB920B206FE4937D71"/>
    <w:rsid w:val="007F7754"/>
    <w:rPr>
      <w:rFonts w:ascii="Calibri" w:eastAsia="Times New Roman" w:hAnsi="Calibri" w:cs="Calibri"/>
    </w:rPr>
  </w:style>
  <w:style w:type="paragraph" w:customStyle="1" w:styleId="592A8159BE88458EAC08FD17B2EC99AE1">
    <w:name w:val="592A8159BE88458EAC08FD17B2EC99AE1"/>
    <w:rsid w:val="007F7754"/>
    <w:rPr>
      <w:rFonts w:ascii="Calibri" w:eastAsia="Times New Roman" w:hAnsi="Calibri" w:cs="Calibri"/>
    </w:rPr>
  </w:style>
  <w:style w:type="paragraph" w:customStyle="1" w:styleId="54FBA2D6F52E4D4E84E5A1DE85FA9D4F1">
    <w:name w:val="54FBA2D6F52E4D4E84E5A1DE85FA9D4F1"/>
    <w:rsid w:val="007F7754"/>
    <w:rPr>
      <w:rFonts w:ascii="Calibri" w:eastAsia="Times New Roman" w:hAnsi="Calibri" w:cs="Calibri"/>
    </w:rPr>
  </w:style>
  <w:style w:type="paragraph" w:customStyle="1" w:styleId="0F2EF285A1814D018985DED321738FCD1">
    <w:name w:val="0F2EF285A1814D018985DED321738FCD1"/>
    <w:rsid w:val="007F7754"/>
    <w:rPr>
      <w:rFonts w:ascii="Calibri" w:eastAsia="Times New Roman" w:hAnsi="Calibri" w:cs="Calibri"/>
    </w:rPr>
  </w:style>
  <w:style w:type="paragraph" w:customStyle="1" w:styleId="CC656CEAEFE44822A725739942537A831">
    <w:name w:val="CC656CEAEFE44822A725739942537A831"/>
    <w:rsid w:val="007F7754"/>
    <w:rPr>
      <w:rFonts w:ascii="Calibri" w:eastAsia="Times New Roman" w:hAnsi="Calibri" w:cs="Calibri"/>
    </w:rPr>
  </w:style>
  <w:style w:type="paragraph" w:customStyle="1" w:styleId="48471109F7B04D758B459CE6CF2994241">
    <w:name w:val="48471109F7B04D758B459CE6CF2994241"/>
    <w:rsid w:val="007F7754"/>
    <w:rPr>
      <w:rFonts w:ascii="Calibri" w:eastAsia="Times New Roman" w:hAnsi="Calibri" w:cs="Calibri"/>
    </w:rPr>
  </w:style>
  <w:style w:type="paragraph" w:customStyle="1" w:styleId="8872BE43256845A5817E6782BB066B621">
    <w:name w:val="8872BE43256845A5817E6782BB066B621"/>
    <w:rsid w:val="007F7754"/>
    <w:rPr>
      <w:rFonts w:ascii="Calibri" w:eastAsia="Times New Roman" w:hAnsi="Calibri" w:cs="Calibri"/>
    </w:rPr>
  </w:style>
  <w:style w:type="paragraph" w:customStyle="1" w:styleId="C7DD96C3B3EE473EACD3D33C455EEA8A">
    <w:name w:val="C7DD96C3B3EE473EACD3D33C455EEA8A"/>
    <w:rsid w:val="007F7754"/>
  </w:style>
  <w:style w:type="paragraph" w:customStyle="1" w:styleId="FDADF46BF07149A2B7FF84A00A6BDAFD">
    <w:name w:val="FDADF46BF07149A2B7FF84A00A6BDAFD"/>
    <w:rsid w:val="007F7754"/>
  </w:style>
  <w:style w:type="paragraph" w:customStyle="1" w:styleId="4801577CA38B436D9A19E90FC3F5889E">
    <w:name w:val="4801577CA38B436D9A19E90FC3F5889E"/>
    <w:rsid w:val="007F7754"/>
  </w:style>
  <w:style w:type="paragraph" w:customStyle="1" w:styleId="0D8ED40190884AE186620C9FB088B641">
    <w:name w:val="0D8ED40190884AE186620C9FB088B641"/>
    <w:rsid w:val="007F7754"/>
  </w:style>
  <w:style w:type="paragraph" w:customStyle="1" w:styleId="80A2DFA43B1E45F08C7B30EBEDCE2D39">
    <w:name w:val="80A2DFA43B1E45F08C7B30EBEDCE2D39"/>
    <w:rsid w:val="007F7754"/>
  </w:style>
  <w:style w:type="paragraph" w:customStyle="1" w:styleId="8ABA146E79F5427F944873CFA1434B0A">
    <w:name w:val="8ABA146E79F5427F944873CFA1434B0A"/>
    <w:rsid w:val="007F7754"/>
  </w:style>
  <w:style w:type="paragraph" w:customStyle="1" w:styleId="26E726B9F504439AB41557DE7D71458D">
    <w:name w:val="26E726B9F504439AB41557DE7D71458D"/>
    <w:rsid w:val="007F7754"/>
  </w:style>
  <w:style w:type="paragraph" w:customStyle="1" w:styleId="49398E324E184EF09873D8612B2B99DD">
    <w:name w:val="49398E324E184EF09873D8612B2B99DD"/>
    <w:rsid w:val="007F7754"/>
  </w:style>
  <w:style w:type="paragraph" w:customStyle="1" w:styleId="3F13DF9BFF2B4BD881815D5377ED2074">
    <w:name w:val="3F13DF9BFF2B4BD881815D5377ED2074"/>
    <w:rsid w:val="007F7754"/>
  </w:style>
  <w:style w:type="paragraph" w:customStyle="1" w:styleId="6F065097ADC94186A58FB05898D158E8">
    <w:name w:val="6F065097ADC94186A58FB05898D158E8"/>
    <w:rsid w:val="007F7754"/>
  </w:style>
  <w:style w:type="paragraph" w:customStyle="1" w:styleId="C5459C6B2283427EB7D3EB989056DC23">
    <w:name w:val="C5459C6B2283427EB7D3EB989056DC23"/>
    <w:rsid w:val="007F7754"/>
  </w:style>
  <w:style w:type="paragraph" w:customStyle="1" w:styleId="4029A408C50945F78C62289EA3151090">
    <w:name w:val="4029A408C50945F78C62289EA3151090"/>
    <w:rsid w:val="007F7754"/>
  </w:style>
  <w:style w:type="paragraph" w:customStyle="1" w:styleId="B1B21D9AF64549E4BF7D4E09F581A293">
    <w:name w:val="B1B21D9AF64549E4BF7D4E09F581A293"/>
    <w:rsid w:val="007F7754"/>
  </w:style>
  <w:style w:type="paragraph" w:customStyle="1" w:styleId="03883F34F9D445AAAFD37C08D29A321C">
    <w:name w:val="03883F34F9D445AAAFD37C08D29A321C"/>
    <w:rsid w:val="007F7754"/>
  </w:style>
  <w:style w:type="paragraph" w:customStyle="1" w:styleId="FDE752FE22A04978A1307E7383DAC9CD">
    <w:name w:val="FDE752FE22A04978A1307E7383DAC9CD"/>
    <w:rsid w:val="007F7754"/>
  </w:style>
  <w:style w:type="paragraph" w:customStyle="1" w:styleId="7C3B98B469EA46E296A74795D15AAE82">
    <w:name w:val="7C3B98B469EA46E296A74795D15AAE82"/>
    <w:rsid w:val="007F7754"/>
  </w:style>
  <w:style w:type="paragraph" w:customStyle="1" w:styleId="4042D20939E643B294DD9C719241F6AC">
    <w:name w:val="4042D20939E643B294DD9C719241F6AC"/>
    <w:rsid w:val="007F7754"/>
  </w:style>
  <w:style w:type="paragraph" w:customStyle="1" w:styleId="4A822BBD7FD74C81B9CC01A5B165D90F">
    <w:name w:val="4A822BBD7FD74C81B9CC01A5B165D90F"/>
    <w:rsid w:val="007F7754"/>
  </w:style>
  <w:style w:type="paragraph" w:customStyle="1" w:styleId="E8ACA17BE75047118FDF8F79C46C5F87">
    <w:name w:val="E8ACA17BE75047118FDF8F79C46C5F87"/>
    <w:rsid w:val="007F7754"/>
  </w:style>
  <w:style w:type="paragraph" w:customStyle="1" w:styleId="8F4B2F6C512244058CB0AFB94F068B36">
    <w:name w:val="8F4B2F6C512244058CB0AFB94F068B36"/>
    <w:rsid w:val="007F7754"/>
  </w:style>
  <w:style w:type="paragraph" w:customStyle="1" w:styleId="2271BC94ECD748C5B9A41D6400386B9B">
    <w:name w:val="2271BC94ECD748C5B9A41D6400386B9B"/>
    <w:rsid w:val="007F7754"/>
  </w:style>
  <w:style w:type="paragraph" w:customStyle="1" w:styleId="78993EA639C34FB9A5B1432DBD18E087">
    <w:name w:val="78993EA639C34FB9A5B1432DBD18E087"/>
    <w:rsid w:val="007F7754"/>
  </w:style>
  <w:style w:type="paragraph" w:customStyle="1" w:styleId="5F7EFD057B414B42911D6EA5A020FE9D">
    <w:name w:val="5F7EFD057B414B42911D6EA5A020FE9D"/>
    <w:rsid w:val="007F7754"/>
  </w:style>
  <w:style w:type="paragraph" w:customStyle="1" w:styleId="93EAC769618E4C0881809D3A4F5BE019">
    <w:name w:val="93EAC769618E4C0881809D3A4F5BE019"/>
    <w:rsid w:val="007F7754"/>
  </w:style>
  <w:style w:type="paragraph" w:customStyle="1" w:styleId="B02900D104FB442D800BFA3482F5E68E">
    <w:name w:val="B02900D104FB442D800BFA3482F5E68E"/>
    <w:rsid w:val="007F7754"/>
  </w:style>
  <w:style w:type="paragraph" w:customStyle="1" w:styleId="A2FC78E9166248ECB0976BFA887B2F01">
    <w:name w:val="A2FC78E9166248ECB0976BFA887B2F01"/>
    <w:rsid w:val="007F7754"/>
  </w:style>
  <w:style w:type="paragraph" w:customStyle="1" w:styleId="FA52F7B0DDC54ECDAE29DD7743174E8A">
    <w:name w:val="FA52F7B0DDC54ECDAE29DD7743174E8A"/>
    <w:rsid w:val="007F7754"/>
  </w:style>
  <w:style w:type="paragraph" w:customStyle="1" w:styleId="1F616220A11B415B96A3199117604794">
    <w:name w:val="1F616220A11B415B96A3199117604794"/>
    <w:rsid w:val="007F7754"/>
  </w:style>
  <w:style w:type="paragraph" w:customStyle="1" w:styleId="7022BA67A1CE4177845AB8FD8D6E5982">
    <w:name w:val="7022BA67A1CE4177845AB8FD8D6E5982"/>
    <w:rsid w:val="007F7754"/>
  </w:style>
  <w:style w:type="paragraph" w:customStyle="1" w:styleId="C4108031A1D042489DA1FE82978B57F7">
    <w:name w:val="C4108031A1D042489DA1FE82978B57F7"/>
    <w:rsid w:val="007F7754"/>
  </w:style>
  <w:style w:type="paragraph" w:customStyle="1" w:styleId="6205411101A748C2AD0F59C8336F2B08">
    <w:name w:val="6205411101A748C2AD0F59C8336F2B08"/>
    <w:rsid w:val="007F7754"/>
  </w:style>
  <w:style w:type="paragraph" w:customStyle="1" w:styleId="AFDF924A9FD64139B8CFF1F402849B2D">
    <w:name w:val="AFDF924A9FD64139B8CFF1F402849B2D"/>
    <w:rsid w:val="007F7754"/>
  </w:style>
  <w:style w:type="paragraph" w:customStyle="1" w:styleId="9136D22AF6D3464A9459E642E95B45A9">
    <w:name w:val="9136D22AF6D3464A9459E642E95B45A9"/>
    <w:rsid w:val="007F7754"/>
  </w:style>
  <w:style w:type="paragraph" w:customStyle="1" w:styleId="169F7A4F876B4573B43634BE70304756">
    <w:name w:val="169F7A4F876B4573B43634BE70304756"/>
    <w:rsid w:val="007F7754"/>
  </w:style>
  <w:style w:type="paragraph" w:customStyle="1" w:styleId="40541046F9944890AA0A118FCDD5347C">
    <w:name w:val="40541046F9944890AA0A118FCDD5347C"/>
    <w:rsid w:val="007F7754"/>
  </w:style>
  <w:style w:type="paragraph" w:customStyle="1" w:styleId="984AC4FAF8D2464DA6387D6C4B5283E1">
    <w:name w:val="984AC4FAF8D2464DA6387D6C4B5283E1"/>
    <w:rsid w:val="007F7754"/>
  </w:style>
  <w:style w:type="paragraph" w:customStyle="1" w:styleId="E52E83F0BBAA44D5A00DCACD524E031F">
    <w:name w:val="E52E83F0BBAA44D5A00DCACD524E031F"/>
    <w:rsid w:val="007F7754"/>
  </w:style>
  <w:style w:type="paragraph" w:customStyle="1" w:styleId="5F30A8413F864584ADAC9D751C3E18A9">
    <w:name w:val="5F30A8413F864584ADAC9D751C3E18A9"/>
    <w:rsid w:val="007F7754"/>
  </w:style>
  <w:style w:type="paragraph" w:customStyle="1" w:styleId="1F4791EF12184411AE17CE96383DB740">
    <w:name w:val="1F4791EF12184411AE17CE96383DB740"/>
    <w:rsid w:val="007F7754"/>
  </w:style>
  <w:style w:type="paragraph" w:customStyle="1" w:styleId="164D999BADB34B589254BF6A3DADA627">
    <w:name w:val="164D999BADB34B589254BF6A3DADA627"/>
    <w:rsid w:val="007F7754"/>
  </w:style>
  <w:style w:type="paragraph" w:customStyle="1" w:styleId="217F23EE50634378BDA9A7F9AE7F9778">
    <w:name w:val="217F23EE50634378BDA9A7F9AE7F9778"/>
    <w:rsid w:val="007F7754"/>
  </w:style>
  <w:style w:type="paragraph" w:customStyle="1" w:styleId="980225D50884437ABEAAB3629ADD1D29">
    <w:name w:val="980225D50884437ABEAAB3629ADD1D29"/>
    <w:rsid w:val="007F7754"/>
  </w:style>
  <w:style w:type="paragraph" w:customStyle="1" w:styleId="51BD85596E8342F1A1335B7F22EFCDCA">
    <w:name w:val="51BD85596E8342F1A1335B7F22EFCDCA"/>
    <w:rsid w:val="007F7754"/>
  </w:style>
  <w:style w:type="paragraph" w:customStyle="1" w:styleId="C13894ABED5E4D99B6B198FFFC848CBC">
    <w:name w:val="C13894ABED5E4D99B6B198FFFC848CBC"/>
    <w:rsid w:val="007F7754"/>
  </w:style>
  <w:style w:type="paragraph" w:customStyle="1" w:styleId="215CC098E55041789700B46BC92630D2">
    <w:name w:val="215CC098E55041789700B46BC92630D2"/>
    <w:rsid w:val="007F7754"/>
  </w:style>
  <w:style w:type="paragraph" w:customStyle="1" w:styleId="A7C7FD5DBAAF4416A120E4AC2A3E3B4C">
    <w:name w:val="A7C7FD5DBAAF4416A120E4AC2A3E3B4C"/>
    <w:rsid w:val="007F7754"/>
  </w:style>
  <w:style w:type="paragraph" w:customStyle="1" w:styleId="60182BC96460443B8ED777F613D66BC0">
    <w:name w:val="60182BC96460443B8ED777F613D66BC0"/>
    <w:rsid w:val="007F7754"/>
  </w:style>
  <w:style w:type="paragraph" w:customStyle="1" w:styleId="B175DA23458743F696E8B9688B7DEAB4">
    <w:name w:val="B175DA23458743F696E8B9688B7DEAB4"/>
    <w:rsid w:val="007F7754"/>
  </w:style>
  <w:style w:type="paragraph" w:customStyle="1" w:styleId="ADE40300566B4D2A97BC7B123CD82F81">
    <w:name w:val="ADE40300566B4D2A97BC7B123CD82F81"/>
    <w:rsid w:val="007F7754"/>
  </w:style>
  <w:style w:type="paragraph" w:customStyle="1" w:styleId="8CDEC0B063A143BBA3CD5254D3FFB766">
    <w:name w:val="8CDEC0B063A143BBA3CD5254D3FFB766"/>
    <w:rsid w:val="007F7754"/>
  </w:style>
  <w:style w:type="paragraph" w:customStyle="1" w:styleId="7161966EF61A4E5D987FB8F215CB54CB">
    <w:name w:val="7161966EF61A4E5D987FB8F215CB54CB"/>
    <w:rsid w:val="007F7754"/>
  </w:style>
  <w:style w:type="paragraph" w:customStyle="1" w:styleId="C4AF75D21A334ACBBB168771E47EFEE9">
    <w:name w:val="C4AF75D21A334ACBBB168771E47EFEE9"/>
    <w:rsid w:val="007F7754"/>
  </w:style>
  <w:style w:type="paragraph" w:customStyle="1" w:styleId="72E67D27C67C4A918D47D42FFCEEEFF2">
    <w:name w:val="72E67D27C67C4A918D47D42FFCEEEFF2"/>
    <w:rsid w:val="007F7754"/>
  </w:style>
  <w:style w:type="paragraph" w:customStyle="1" w:styleId="CE308C85BA174F54A7F97F4B79BAC359">
    <w:name w:val="CE308C85BA174F54A7F97F4B79BAC359"/>
    <w:rsid w:val="007F7754"/>
  </w:style>
  <w:style w:type="paragraph" w:customStyle="1" w:styleId="C88776C59AC647948C3FE271763B508A">
    <w:name w:val="C88776C59AC647948C3FE271763B508A"/>
    <w:rsid w:val="007F7754"/>
  </w:style>
  <w:style w:type="paragraph" w:customStyle="1" w:styleId="C9856BEC826C459F98A8379FFB4BCB5A">
    <w:name w:val="C9856BEC826C459F98A8379FFB4BCB5A"/>
    <w:rsid w:val="007F7754"/>
  </w:style>
  <w:style w:type="paragraph" w:customStyle="1" w:styleId="B3D76E0034344925AE36AA1E4ACDE994">
    <w:name w:val="B3D76E0034344925AE36AA1E4ACDE994"/>
    <w:rsid w:val="007F7754"/>
  </w:style>
  <w:style w:type="paragraph" w:customStyle="1" w:styleId="FBB3F6099E764A629B67D5D67D603376">
    <w:name w:val="FBB3F6099E764A629B67D5D67D603376"/>
    <w:rsid w:val="007F7754"/>
  </w:style>
  <w:style w:type="paragraph" w:customStyle="1" w:styleId="4ADD86278854420E939D733C1D750E1C">
    <w:name w:val="4ADD86278854420E939D733C1D750E1C"/>
    <w:rsid w:val="007F7754"/>
  </w:style>
  <w:style w:type="paragraph" w:customStyle="1" w:styleId="EF97C420898B4EDEBA7984308346DB86">
    <w:name w:val="EF97C420898B4EDEBA7984308346DB86"/>
    <w:rsid w:val="007F7754"/>
  </w:style>
  <w:style w:type="paragraph" w:customStyle="1" w:styleId="53D1C2D1CCF84F99AC51DAB4BD0CB586">
    <w:name w:val="53D1C2D1CCF84F99AC51DAB4BD0CB586"/>
    <w:rsid w:val="007F7754"/>
  </w:style>
  <w:style w:type="paragraph" w:customStyle="1" w:styleId="7225F06ECA3A442BAF7DE62721484BA6">
    <w:name w:val="7225F06ECA3A442BAF7DE62721484BA6"/>
    <w:rsid w:val="007F7754"/>
  </w:style>
  <w:style w:type="paragraph" w:customStyle="1" w:styleId="C91485D67B844BC883C471683973B8C6">
    <w:name w:val="C91485D67B844BC883C471683973B8C6"/>
    <w:rsid w:val="007F7754"/>
  </w:style>
  <w:style w:type="paragraph" w:customStyle="1" w:styleId="CB17F15E6FF94D0BBAE20EFA3A712514">
    <w:name w:val="CB17F15E6FF94D0BBAE20EFA3A712514"/>
    <w:rsid w:val="007F7754"/>
  </w:style>
  <w:style w:type="paragraph" w:customStyle="1" w:styleId="7AAAD2E2C5864F1E89FE21EBEAD9A060">
    <w:name w:val="7AAAD2E2C5864F1E89FE21EBEAD9A060"/>
    <w:rsid w:val="007F7754"/>
  </w:style>
  <w:style w:type="paragraph" w:customStyle="1" w:styleId="67EC7BE2B2E1426BA07DDFDC59741344">
    <w:name w:val="67EC7BE2B2E1426BA07DDFDC59741344"/>
    <w:rsid w:val="007F7754"/>
  </w:style>
  <w:style w:type="paragraph" w:customStyle="1" w:styleId="DCCDF00F80AB4A8BBE014960D7EF6155">
    <w:name w:val="DCCDF00F80AB4A8BBE014960D7EF6155"/>
    <w:rsid w:val="007F7754"/>
  </w:style>
  <w:style w:type="paragraph" w:customStyle="1" w:styleId="59538E777AA6423B9075BC8AFB3C56DE">
    <w:name w:val="59538E777AA6423B9075BC8AFB3C56DE"/>
    <w:rsid w:val="007F7754"/>
  </w:style>
  <w:style w:type="paragraph" w:customStyle="1" w:styleId="A7DB8F0BEC974886852689DB51D8B185">
    <w:name w:val="A7DB8F0BEC974886852689DB51D8B185"/>
    <w:rsid w:val="007F7754"/>
  </w:style>
  <w:style w:type="paragraph" w:customStyle="1" w:styleId="F2E4BBC621BF48A58209DEF1D0C5E50B7">
    <w:name w:val="F2E4BBC621BF48A58209DEF1D0C5E50B7"/>
    <w:rsid w:val="007F7754"/>
    <w:rPr>
      <w:rFonts w:ascii="Calibri" w:eastAsia="Times New Roman" w:hAnsi="Calibri" w:cs="Calibri"/>
    </w:rPr>
  </w:style>
  <w:style w:type="paragraph" w:customStyle="1" w:styleId="AF5AEF543E8648D3B003111D049F6F1C1">
    <w:name w:val="AF5AEF543E8648D3B003111D049F6F1C1"/>
    <w:rsid w:val="007F7754"/>
    <w:rPr>
      <w:rFonts w:ascii="Calibri" w:eastAsia="Times New Roman" w:hAnsi="Calibri" w:cs="Calibri"/>
    </w:rPr>
  </w:style>
  <w:style w:type="paragraph" w:customStyle="1" w:styleId="EFFCAB1EC1B141A2AFB73B634C95B06E3">
    <w:name w:val="EFFCAB1EC1B141A2AFB73B634C95B06E3"/>
    <w:rsid w:val="007F7754"/>
    <w:rPr>
      <w:rFonts w:ascii="Calibri" w:eastAsia="Times New Roman" w:hAnsi="Calibri" w:cs="Calibri"/>
    </w:rPr>
  </w:style>
  <w:style w:type="paragraph" w:customStyle="1" w:styleId="B5C382BEBAC34B61BA487CAC2986739B5">
    <w:name w:val="B5C382BEBAC34B61BA487CAC2986739B5"/>
    <w:rsid w:val="007F7754"/>
    <w:rPr>
      <w:rFonts w:ascii="Calibri" w:eastAsia="Times New Roman" w:hAnsi="Calibri" w:cs="Calibri"/>
    </w:rPr>
  </w:style>
  <w:style w:type="paragraph" w:customStyle="1" w:styleId="C7DD96C3B3EE473EACD3D33C455EEA8A1">
    <w:name w:val="C7DD96C3B3EE473EACD3D33C455EEA8A1"/>
    <w:rsid w:val="007F7754"/>
    <w:rPr>
      <w:rFonts w:ascii="Calibri" w:eastAsia="Times New Roman" w:hAnsi="Calibri" w:cs="Calibri"/>
    </w:rPr>
  </w:style>
  <w:style w:type="paragraph" w:customStyle="1" w:styleId="FDADF46BF07149A2B7FF84A00A6BDAFD1">
    <w:name w:val="FDADF46BF07149A2B7FF84A00A6BDAFD1"/>
    <w:rsid w:val="007F7754"/>
    <w:rPr>
      <w:rFonts w:ascii="Calibri" w:eastAsia="Times New Roman" w:hAnsi="Calibri" w:cs="Calibri"/>
    </w:rPr>
  </w:style>
  <w:style w:type="paragraph" w:customStyle="1" w:styleId="4801577CA38B436D9A19E90FC3F5889E1">
    <w:name w:val="4801577CA38B436D9A19E90FC3F5889E1"/>
    <w:rsid w:val="007F7754"/>
    <w:rPr>
      <w:rFonts w:ascii="Calibri" w:eastAsia="Times New Roman" w:hAnsi="Calibri" w:cs="Calibri"/>
    </w:rPr>
  </w:style>
  <w:style w:type="paragraph" w:customStyle="1" w:styleId="0D8ED40190884AE186620C9FB088B6411">
    <w:name w:val="0D8ED40190884AE186620C9FB088B6411"/>
    <w:rsid w:val="007F7754"/>
    <w:rPr>
      <w:rFonts w:ascii="Calibri" w:eastAsia="Times New Roman" w:hAnsi="Calibri" w:cs="Calibri"/>
    </w:rPr>
  </w:style>
  <w:style w:type="paragraph" w:customStyle="1" w:styleId="80A2DFA43B1E45F08C7B30EBEDCE2D391">
    <w:name w:val="80A2DFA43B1E45F08C7B30EBEDCE2D391"/>
    <w:rsid w:val="007F7754"/>
    <w:rPr>
      <w:rFonts w:ascii="Calibri" w:eastAsia="Times New Roman" w:hAnsi="Calibri" w:cs="Calibri"/>
    </w:rPr>
  </w:style>
  <w:style w:type="paragraph" w:customStyle="1" w:styleId="8ABA146E79F5427F944873CFA1434B0A1">
    <w:name w:val="8ABA146E79F5427F944873CFA1434B0A1"/>
    <w:rsid w:val="007F7754"/>
    <w:rPr>
      <w:rFonts w:ascii="Calibri" w:eastAsia="Times New Roman" w:hAnsi="Calibri" w:cs="Calibri"/>
    </w:rPr>
  </w:style>
  <w:style w:type="paragraph" w:customStyle="1" w:styleId="26E726B9F504439AB41557DE7D71458D1">
    <w:name w:val="26E726B9F504439AB41557DE7D71458D1"/>
    <w:rsid w:val="007F7754"/>
    <w:rPr>
      <w:rFonts w:ascii="Calibri" w:eastAsia="Times New Roman" w:hAnsi="Calibri" w:cs="Calibri"/>
    </w:rPr>
  </w:style>
  <w:style w:type="paragraph" w:customStyle="1" w:styleId="49398E324E184EF09873D8612B2B99DD1">
    <w:name w:val="49398E324E184EF09873D8612B2B99DD1"/>
    <w:rsid w:val="007F7754"/>
    <w:rPr>
      <w:rFonts w:ascii="Calibri" w:eastAsia="Times New Roman" w:hAnsi="Calibri" w:cs="Calibri"/>
    </w:rPr>
  </w:style>
  <w:style w:type="paragraph" w:customStyle="1" w:styleId="3F13DF9BFF2B4BD881815D5377ED20741">
    <w:name w:val="3F13DF9BFF2B4BD881815D5377ED20741"/>
    <w:rsid w:val="007F7754"/>
    <w:rPr>
      <w:rFonts w:ascii="Calibri" w:eastAsia="Times New Roman" w:hAnsi="Calibri" w:cs="Calibri"/>
    </w:rPr>
  </w:style>
  <w:style w:type="paragraph" w:customStyle="1" w:styleId="6F065097ADC94186A58FB05898D158E81">
    <w:name w:val="6F065097ADC94186A58FB05898D158E81"/>
    <w:rsid w:val="007F7754"/>
    <w:rPr>
      <w:rFonts w:ascii="Calibri" w:eastAsia="Times New Roman" w:hAnsi="Calibri" w:cs="Calibri"/>
    </w:rPr>
  </w:style>
  <w:style w:type="paragraph" w:customStyle="1" w:styleId="C5459C6B2283427EB7D3EB989056DC231">
    <w:name w:val="C5459C6B2283427EB7D3EB989056DC231"/>
    <w:rsid w:val="007F7754"/>
    <w:rPr>
      <w:rFonts w:ascii="Calibri" w:eastAsia="Times New Roman" w:hAnsi="Calibri" w:cs="Calibri"/>
    </w:rPr>
  </w:style>
  <w:style w:type="paragraph" w:customStyle="1" w:styleId="4029A408C50945F78C62289EA31510901">
    <w:name w:val="4029A408C50945F78C62289EA31510901"/>
    <w:rsid w:val="007F7754"/>
    <w:rPr>
      <w:rFonts w:ascii="Calibri" w:eastAsia="Times New Roman" w:hAnsi="Calibri" w:cs="Calibri"/>
    </w:rPr>
  </w:style>
  <w:style w:type="paragraph" w:customStyle="1" w:styleId="B1B21D9AF64549E4BF7D4E09F581A2931">
    <w:name w:val="B1B21D9AF64549E4BF7D4E09F581A2931"/>
    <w:rsid w:val="007F7754"/>
    <w:rPr>
      <w:rFonts w:ascii="Calibri" w:eastAsia="Times New Roman" w:hAnsi="Calibri" w:cs="Calibri"/>
    </w:rPr>
  </w:style>
  <w:style w:type="paragraph" w:customStyle="1" w:styleId="03883F34F9D445AAAFD37C08D29A321C1">
    <w:name w:val="03883F34F9D445AAAFD37C08D29A321C1"/>
    <w:rsid w:val="007F7754"/>
    <w:rPr>
      <w:rFonts w:ascii="Calibri" w:eastAsia="Times New Roman" w:hAnsi="Calibri" w:cs="Calibri"/>
    </w:rPr>
  </w:style>
  <w:style w:type="paragraph" w:customStyle="1" w:styleId="FDE752FE22A04978A1307E7383DAC9CD1">
    <w:name w:val="FDE752FE22A04978A1307E7383DAC9CD1"/>
    <w:rsid w:val="007F7754"/>
    <w:rPr>
      <w:rFonts w:ascii="Calibri" w:eastAsia="Times New Roman" w:hAnsi="Calibri" w:cs="Calibri"/>
    </w:rPr>
  </w:style>
  <w:style w:type="paragraph" w:customStyle="1" w:styleId="7C3B98B469EA46E296A74795D15AAE821">
    <w:name w:val="7C3B98B469EA46E296A74795D15AAE821"/>
    <w:rsid w:val="007F7754"/>
    <w:rPr>
      <w:rFonts w:ascii="Calibri" w:eastAsia="Times New Roman" w:hAnsi="Calibri" w:cs="Calibri"/>
    </w:rPr>
  </w:style>
  <w:style w:type="paragraph" w:customStyle="1" w:styleId="4042D20939E643B294DD9C719241F6AC1">
    <w:name w:val="4042D20939E643B294DD9C719241F6AC1"/>
    <w:rsid w:val="007F7754"/>
    <w:rPr>
      <w:rFonts w:ascii="Calibri" w:eastAsia="Times New Roman" w:hAnsi="Calibri" w:cs="Calibri"/>
    </w:rPr>
  </w:style>
  <w:style w:type="paragraph" w:customStyle="1" w:styleId="4A822BBD7FD74C81B9CC01A5B165D90F1">
    <w:name w:val="4A822BBD7FD74C81B9CC01A5B165D90F1"/>
    <w:rsid w:val="007F7754"/>
    <w:rPr>
      <w:rFonts w:ascii="Calibri" w:eastAsia="Times New Roman" w:hAnsi="Calibri" w:cs="Calibri"/>
    </w:rPr>
  </w:style>
  <w:style w:type="paragraph" w:customStyle="1" w:styleId="E8ACA17BE75047118FDF8F79C46C5F871">
    <w:name w:val="E8ACA17BE75047118FDF8F79C46C5F871"/>
    <w:rsid w:val="007F7754"/>
    <w:rPr>
      <w:rFonts w:ascii="Calibri" w:eastAsia="Times New Roman" w:hAnsi="Calibri" w:cs="Calibri"/>
    </w:rPr>
  </w:style>
  <w:style w:type="paragraph" w:customStyle="1" w:styleId="8F4B2F6C512244058CB0AFB94F068B361">
    <w:name w:val="8F4B2F6C512244058CB0AFB94F068B361"/>
    <w:rsid w:val="007F7754"/>
    <w:rPr>
      <w:rFonts w:ascii="Calibri" w:eastAsia="Times New Roman" w:hAnsi="Calibri" w:cs="Calibri"/>
    </w:rPr>
  </w:style>
  <w:style w:type="paragraph" w:customStyle="1" w:styleId="2271BC94ECD748C5B9A41D6400386B9B1">
    <w:name w:val="2271BC94ECD748C5B9A41D6400386B9B1"/>
    <w:rsid w:val="007F7754"/>
    <w:rPr>
      <w:rFonts w:ascii="Calibri" w:eastAsia="Times New Roman" w:hAnsi="Calibri" w:cs="Calibri"/>
    </w:rPr>
  </w:style>
  <w:style w:type="paragraph" w:customStyle="1" w:styleId="78993EA639C34FB9A5B1432DBD18E0871">
    <w:name w:val="78993EA639C34FB9A5B1432DBD18E0871"/>
    <w:rsid w:val="007F7754"/>
    <w:rPr>
      <w:rFonts w:ascii="Calibri" w:eastAsia="Times New Roman" w:hAnsi="Calibri" w:cs="Calibri"/>
    </w:rPr>
  </w:style>
  <w:style w:type="paragraph" w:customStyle="1" w:styleId="5F7EFD057B414B42911D6EA5A020FE9D1">
    <w:name w:val="5F7EFD057B414B42911D6EA5A020FE9D1"/>
    <w:rsid w:val="007F7754"/>
    <w:rPr>
      <w:rFonts w:ascii="Calibri" w:eastAsia="Times New Roman" w:hAnsi="Calibri" w:cs="Calibri"/>
    </w:rPr>
  </w:style>
  <w:style w:type="paragraph" w:customStyle="1" w:styleId="93EAC769618E4C0881809D3A4F5BE0191">
    <w:name w:val="93EAC769618E4C0881809D3A4F5BE0191"/>
    <w:rsid w:val="007F7754"/>
    <w:rPr>
      <w:rFonts w:ascii="Calibri" w:eastAsia="Times New Roman" w:hAnsi="Calibri" w:cs="Calibri"/>
    </w:rPr>
  </w:style>
  <w:style w:type="paragraph" w:customStyle="1" w:styleId="B02900D104FB442D800BFA3482F5E68E1">
    <w:name w:val="B02900D104FB442D800BFA3482F5E68E1"/>
    <w:rsid w:val="007F7754"/>
    <w:rPr>
      <w:rFonts w:ascii="Calibri" w:eastAsia="Times New Roman" w:hAnsi="Calibri" w:cs="Calibri"/>
    </w:rPr>
  </w:style>
  <w:style w:type="paragraph" w:customStyle="1" w:styleId="A2FC78E9166248ECB0976BFA887B2F011">
    <w:name w:val="A2FC78E9166248ECB0976BFA887B2F011"/>
    <w:rsid w:val="007F7754"/>
    <w:rPr>
      <w:rFonts w:ascii="Calibri" w:eastAsia="Times New Roman" w:hAnsi="Calibri" w:cs="Calibri"/>
    </w:rPr>
  </w:style>
  <w:style w:type="paragraph" w:customStyle="1" w:styleId="FA52F7B0DDC54ECDAE29DD7743174E8A1">
    <w:name w:val="FA52F7B0DDC54ECDAE29DD7743174E8A1"/>
    <w:rsid w:val="007F7754"/>
    <w:rPr>
      <w:rFonts w:ascii="Calibri" w:eastAsia="Times New Roman" w:hAnsi="Calibri" w:cs="Calibri"/>
    </w:rPr>
  </w:style>
  <w:style w:type="paragraph" w:customStyle="1" w:styleId="1F616220A11B415B96A31991176047941">
    <w:name w:val="1F616220A11B415B96A31991176047941"/>
    <w:rsid w:val="007F7754"/>
    <w:rPr>
      <w:rFonts w:ascii="Calibri" w:eastAsia="Times New Roman" w:hAnsi="Calibri" w:cs="Calibri"/>
    </w:rPr>
  </w:style>
  <w:style w:type="paragraph" w:customStyle="1" w:styleId="7022BA67A1CE4177845AB8FD8D6E59821">
    <w:name w:val="7022BA67A1CE4177845AB8FD8D6E59821"/>
    <w:rsid w:val="007F7754"/>
    <w:rPr>
      <w:rFonts w:ascii="Calibri" w:eastAsia="Times New Roman" w:hAnsi="Calibri" w:cs="Calibri"/>
    </w:rPr>
  </w:style>
  <w:style w:type="paragraph" w:customStyle="1" w:styleId="C4108031A1D042489DA1FE82978B57F71">
    <w:name w:val="C4108031A1D042489DA1FE82978B57F71"/>
    <w:rsid w:val="007F7754"/>
    <w:rPr>
      <w:rFonts w:ascii="Calibri" w:eastAsia="Times New Roman" w:hAnsi="Calibri" w:cs="Calibri"/>
    </w:rPr>
  </w:style>
  <w:style w:type="paragraph" w:customStyle="1" w:styleId="6205411101A748C2AD0F59C8336F2B081">
    <w:name w:val="6205411101A748C2AD0F59C8336F2B081"/>
    <w:rsid w:val="007F7754"/>
    <w:rPr>
      <w:rFonts w:ascii="Calibri" w:eastAsia="Times New Roman" w:hAnsi="Calibri" w:cs="Calibri"/>
    </w:rPr>
  </w:style>
  <w:style w:type="paragraph" w:customStyle="1" w:styleId="AFDF924A9FD64139B8CFF1F402849B2D1">
    <w:name w:val="AFDF924A9FD64139B8CFF1F402849B2D1"/>
    <w:rsid w:val="007F7754"/>
    <w:rPr>
      <w:rFonts w:ascii="Calibri" w:eastAsia="Times New Roman" w:hAnsi="Calibri" w:cs="Calibri"/>
    </w:rPr>
  </w:style>
  <w:style w:type="paragraph" w:customStyle="1" w:styleId="9136D22AF6D3464A9459E642E95B45A91">
    <w:name w:val="9136D22AF6D3464A9459E642E95B45A91"/>
    <w:rsid w:val="007F7754"/>
    <w:rPr>
      <w:rFonts w:ascii="Calibri" w:eastAsia="Times New Roman" w:hAnsi="Calibri" w:cs="Calibri"/>
    </w:rPr>
  </w:style>
  <w:style w:type="paragraph" w:customStyle="1" w:styleId="169F7A4F876B4573B43634BE703047561">
    <w:name w:val="169F7A4F876B4573B43634BE703047561"/>
    <w:rsid w:val="007F7754"/>
    <w:rPr>
      <w:rFonts w:ascii="Calibri" w:eastAsia="Times New Roman" w:hAnsi="Calibri" w:cs="Calibri"/>
    </w:rPr>
  </w:style>
  <w:style w:type="paragraph" w:customStyle="1" w:styleId="40541046F9944890AA0A118FCDD5347C1">
    <w:name w:val="40541046F9944890AA0A118FCDD5347C1"/>
    <w:rsid w:val="007F7754"/>
    <w:rPr>
      <w:rFonts w:ascii="Calibri" w:eastAsia="Times New Roman" w:hAnsi="Calibri" w:cs="Calibri"/>
    </w:rPr>
  </w:style>
  <w:style w:type="paragraph" w:customStyle="1" w:styleId="984AC4FAF8D2464DA6387D6C4B5283E11">
    <w:name w:val="984AC4FAF8D2464DA6387D6C4B5283E11"/>
    <w:rsid w:val="007F7754"/>
    <w:rPr>
      <w:rFonts w:ascii="Calibri" w:eastAsia="Times New Roman" w:hAnsi="Calibri" w:cs="Calibri"/>
    </w:rPr>
  </w:style>
  <w:style w:type="paragraph" w:customStyle="1" w:styleId="E52E83F0BBAA44D5A00DCACD524E031F1">
    <w:name w:val="E52E83F0BBAA44D5A00DCACD524E031F1"/>
    <w:rsid w:val="007F7754"/>
    <w:rPr>
      <w:rFonts w:ascii="Calibri" w:eastAsia="Times New Roman" w:hAnsi="Calibri" w:cs="Calibri"/>
    </w:rPr>
  </w:style>
  <w:style w:type="paragraph" w:customStyle="1" w:styleId="5F30A8413F864584ADAC9D751C3E18A91">
    <w:name w:val="5F30A8413F864584ADAC9D751C3E18A91"/>
    <w:rsid w:val="007F7754"/>
    <w:rPr>
      <w:rFonts w:ascii="Calibri" w:eastAsia="Times New Roman" w:hAnsi="Calibri" w:cs="Calibri"/>
    </w:rPr>
  </w:style>
  <w:style w:type="paragraph" w:customStyle="1" w:styleId="1F4791EF12184411AE17CE96383DB7401">
    <w:name w:val="1F4791EF12184411AE17CE96383DB7401"/>
    <w:rsid w:val="007F7754"/>
    <w:rPr>
      <w:rFonts w:ascii="Calibri" w:eastAsia="Times New Roman" w:hAnsi="Calibri" w:cs="Calibri"/>
    </w:rPr>
  </w:style>
  <w:style w:type="paragraph" w:customStyle="1" w:styleId="164D999BADB34B589254BF6A3DADA6271">
    <w:name w:val="164D999BADB34B589254BF6A3DADA6271"/>
    <w:rsid w:val="007F7754"/>
    <w:rPr>
      <w:rFonts w:ascii="Calibri" w:eastAsia="Times New Roman" w:hAnsi="Calibri" w:cs="Calibri"/>
    </w:rPr>
  </w:style>
  <w:style w:type="paragraph" w:customStyle="1" w:styleId="217F23EE50634378BDA9A7F9AE7F97781">
    <w:name w:val="217F23EE50634378BDA9A7F9AE7F97781"/>
    <w:rsid w:val="007F7754"/>
    <w:rPr>
      <w:rFonts w:ascii="Calibri" w:eastAsia="Times New Roman" w:hAnsi="Calibri" w:cs="Calibri"/>
    </w:rPr>
  </w:style>
  <w:style w:type="paragraph" w:customStyle="1" w:styleId="980225D50884437ABEAAB3629ADD1D291">
    <w:name w:val="980225D50884437ABEAAB3629ADD1D291"/>
    <w:rsid w:val="007F7754"/>
    <w:rPr>
      <w:rFonts w:ascii="Calibri" w:eastAsia="Times New Roman" w:hAnsi="Calibri" w:cs="Calibri"/>
    </w:rPr>
  </w:style>
  <w:style w:type="paragraph" w:customStyle="1" w:styleId="51BD85596E8342F1A1335B7F22EFCDCA1">
    <w:name w:val="51BD85596E8342F1A1335B7F22EFCDCA1"/>
    <w:rsid w:val="007F7754"/>
    <w:rPr>
      <w:rFonts w:ascii="Calibri" w:eastAsia="Times New Roman" w:hAnsi="Calibri" w:cs="Calibri"/>
    </w:rPr>
  </w:style>
  <w:style w:type="paragraph" w:customStyle="1" w:styleId="C13894ABED5E4D99B6B198FFFC848CBC1">
    <w:name w:val="C13894ABED5E4D99B6B198FFFC848CBC1"/>
    <w:rsid w:val="007F7754"/>
    <w:rPr>
      <w:rFonts w:ascii="Calibri" w:eastAsia="Times New Roman" w:hAnsi="Calibri" w:cs="Calibri"/>
    </w:rPr>
  </w:style>
  <w:style w:type="paragraph" w:customStyle="1" w:styleId="215CC098E55041789700B46BC92630D21">
    <w:name w:val="215CC098E55041789700B46BC92630D21"/>
    <w:rsid w:val="007F7754"/>
    <w:rPr>
      <w:rFonts w:ascii="Calibri" w:eastAsia="Times New Roman" w:hAnsi="Calibri" w:cs="Calibri"/>
    </w:rPr>
  </w:style>
  <w:style w:type="paragraph" w:customStyle="1" w:styleId="A7C7FD5DBAAF4416A120E4AC2A3E3B4C1">
    <w:name w:val="A7C7FD5DBAAF4416A120E4AC2A3E3B4C1"/>
    <w:rsid w:val="007F7754"/>
    <w:rPr>
      <w:rFonts w:ascii="Calibri" w:eastAsia="Times New Roman" w:hAnsi="Calibri" w:cs="Calibri"/>
    </w:rPr>
  </w:style>
  <w:style w:type="paragraph" w:customStyle="1" w:styleId="60182BC96460443B8ED777F613D66BC01">
    <w:name w:val="60182BC96460443B8ED777F613D66BC01"/>
    <w:rsid w:val="007F7754"/>
    <w:rPr>
      <w:rFonts w:ascii="Calibri" w:eastAsia="Times New Roman" w:hAnsi="Calibri" w:cs="Calibri"/>
    </w:rPr>
  </w:style>
  <w:style w:type="paragraph" w:customStyle="1" w:styleId="B175DA23458743F696E8B9688B7DEAB41">
    <w:name w:val="B175DA23458743F696E8B9688B7DEAB41"/>
    <w:rsid w:val="007F7754"/>
    <w:rPr>
      <w:rFonts w:ascii="Calibri" w:eastAsia="Times New Roman" w:hAnsi="Calibri" w:cs="Calibri"/>
    </w:rPr>
  </w:style>
  <w:style w:type="paragraph" w:customStyle="1" w:styleId="ADE40300566B4D2A97BC7B123CD82F811">
    <w:name w:val="ADE40300566B4D2A97BC7B123CD82F811"/>
    <w:rsid w:val="007F7754"/>
    <w:rPr>
      <w:rFonts w:ascii="Calibri" w:eastAsia="Times New Roman" w:hAnsi="Calibri" w:cs="Calibri"/>
    </w:rPr>
  </w:style>
  <w:style w:type="paragraph" w:customStyle="1" w:styleId="8CDEC0B063A143BBA3CD5254D3FFB7661">
    <w:name w:val="8CDEC0B063A143BBA3CD5254D3FFB7661"/>
    <w:rsid w:val="007F7754"/>
    <w:rPr>
      <w:rFonts w:ascii="Calibri" w:eastAsia="Times New Roman" w:hAnsi="Calibri" w:cs="Calibri"/>
    </w:rPr>
  </w:style>
  <w:style w:type="paragraph" w:customStyle="1" w:styleId="7161966EF61A4E5D987FB8F215CB54CB1">
    <w:name w:val="7161966EF61A4E5D987FB8F215CB54CB1"/>
    <w:rsid w:val="007F7754"/>
    <w:rPr>
      <w:rFonts w:ascii="Calibri" w:eastAsia="Times New Roman" w:hAnsi="Calibri" w:cs="Calibri"/>
    </w:rPr>
  </w:style>
  <w:style w:type="paragraph" w:customStyle="1" w:styleId="C4AF75D21A334ACBBB168771E47EFEE91">
    <w:name w:val="C4AF75D21A334ACBBB168771E47EFEE91"/>
    <w:rsid w:val="007F7754"/>
    <w:rPr>
      <w:rFonts w:ascii="Calibri" w:eastAsia="Times New Roman" w:hAnsi="Calibri" w:cs="Calibri"/>
    </w:rPr>
  </w:style>
  <w:style w:type="paragraph" w:customStyle="1" w:styleId="72E67D27C67C4A918D47D42FFCEEEFF21">
    <w:name w:val="72E67D27C67C4A918D47D42FFCEEEFF21"/>
    <w:rsid w:val="007F7754"/>
    <w:rPr>
      <w:rFonts w:ascii="Calibri" w:eastAsia="Times New Roman" w:hAnsi="Calibri" w:cs="Calibri"/>
    </w:rPr>
  </w:style>
  <w:style w:type="paragraph" w:customStyle="1" w:styleId="CE308C85BA174F54A7F97F4B79BAC3591">
    <w:name w:val="CE308C85BA174F54A7F97F4B79BAC3591"/>
    <w:rsid w:val="007F7754"/>
    <w:rPr>
      <w:rFonts w:ascii="Calibri" w:eastAsia="Times New Roman" w:hAnsi="Calibri" w:cs="Calibri"/>
    </w:rPr>
  </w:style>
  <w:style w:type="paragraph" w:customStyle="1" w:styleId="C88776C59AC647948C3FE271763B508A1">
    <w:name w:val="C88776C59AC647948C3FE271763B508A1"/>
    <w:rsid w:val="007F7754"/>
    <w:rPr>
      <w:rFonts w:ascii="Calibri" w:eastAsia="Times New Roman" w:hAnsi="Calibri" w:cs="Calibri"/>
    </w:rPr>
  </w:style>
  <w:style w:type="paragraph" w:customStyle="1" w:styleId="C9856BEC826C459F98A8379FFB4BCB5A1">
    <w:name w:val="C9856BEC826C459F98A8379FFB4BCB5A1"/>
    <w:rsid w:val="007F7754"/>
    <w:rPr>
      <w:rFonts w:ascii="Calibri" w:eastAsia="Times New Roman" w:hAnsi="Calibri" w:cs="Calibri"/>
    </w:rPr>
  </w:style>
  <w:style w:type="paragraph" w:customStyle="1" w:styleId="B3D76E0034344925AE36AA1E4ACDE9941">
    <w:name w:val="B3D76E0034344925AE36AA1E4ACDE9941"/>
    <w:rsid w:val="007F7754"/>
    <w:rPr>
      <w:rFonts w:ascii="Calibri" w:eastAsia="Times New Roman" w:hAnsi="Calibri" w:cs="Calibri"/>
    </w:rPr>
  </w:style>
  <w:style w:type="paragraph" w:customStyle="1" w:styleId="FBB3F6099E764A629B67D5D67D6033761">
    <w:name w:val="FBB3F6099E764A629B67D5D67D6033761"/>
    <w:rsid w:val="007F7754"/>
    <w:rPr>
      <w:rFonts w:ascii="Calibri" w:eastAsia="Times New Roman" w:hAnsi="Calibri" w:cs="Calibri"/>
    </w:rPr>
  </w:style>
  <w:style w:type="paragraph" w:customStyle="1" w:styleId="4ADD86278854420E939D733C1D750E1C1">
    <w:name w:val="4ADD86278854420E939D733C1D750E1C1"/>
    <w:rsid w:val="007F7754"/>
    <w:rPr>
      <w:rFonts w:ascii="Calibri" w:eastAsia="Times New Roman" w:hAnsi="Calibri" w:cs="Calibri"/>
    </w:rPr>
  </w:style>
  <w:style w:type="paragraph" w:customStyle="1" w:styleId="EF97C420898B4EDEBA7984308346DB861">
    <w:name w:val="EF97C420898B4EDEBA7984308346DB861"/>
    <w:rsid w:val="007F7754"/>
    <w:rPr>
      <w:rFonts w:ascii="Calibri" w:eastAsia="Times New Roman" w:hAnsi="Calibri" w:cs="Calibri"/>
    </w:rPr>
  </w:style>
  <w:style w:type="paragraph" w:customStyle="1" w:styleId="53D1C2D1CCF84F99AC51DAB4BD0CB5861">
    <w:name w:val="53D1C2D1CCF84F99AC51DAB4BD0CB5861"/>
    <w:rsid w:val="007F7754"/>
    <w:rPr>
      <w:rFonts w:ascii="Calibri" w:eastAsia="Times New Roman" w:hAnsi="Calibri" w:cs="Calibri"/>
    </w:rPr>
  </w:style>
  <w:style w:type="paragraph" w:customStyle="1" w:styleId="7225F06ECA3A442BAF7DE62721484BA61">
    <w:name w:val="7225F06ECA3A442BAF7DE62721484BA61"/>
    <w:rsid w:val="007F7754"/>
    <w:rPr>
      <w:rFonts w:ascii="Calibri" w:eastAsia="Times New Roman" w:hAnsi="Calibri" w:cs="Calibri"/>
    </w:rPr>
  </w:style>
  <w:style w:type="paragraph" w:customStyle="1" w:styleId="C91485D67B844BC883C471683973B8C61">
    <w:name w:val="C91485D67B844BC883C471683973B8C61"/>
    <w:rsid w:val="007F7754"/>
    <w:rPr>
      <w:rFonts w:ascii="Calibri" w:eastAsia="Times New Roman" w:hAnsi="Calibri" w:cs="Calibri"/>
    </w:rPr>
  </w:style>
  <w:style w:type="paragraph" w:customStyle="1" w:styleId="CB17F15E6FF94D0BBAE20EFA3A7125141">
    <w:name w:val="CB17F15E6FF94D0BBAE20EFA3A7125141"/>
    <w:rsid w:val="007F7754"/>
    <w:rPr>
      <w:rFonts w:ascii="Calibri" w:eastAsia="Times New Roman" w:hAnsi="Calibri" w:cs="Calibri"/>
    </w:rPr>
  </w:style>
  <w:style w:type="paragraph" w:customStyle="1" w:styleId="7AAAD2E2C5864F1E89FE21EBEAD9A0601">
    <w:name w:val="7AAAD2E2C5864F1E89FE21EBEAD9A0601"/>
    <w:rsid w:val="007F7754"/>
    <w:rPr>
      <w:rFonts w:ascii="Calibri" w:eastAsia="Times New Roman" w:hAnsi="Calibri" w:cs="Calibri"/>
    </w:rPr>
  </w:style>
  <w:style w:type="paragraph" w:customStyle="1" w:styleId="67EC7BE2B2E1426BA07DDFDC597413441">
    <w:name w:val="67EC7BE2B2E1426BA07DDFDC597413441"/>
    <w:rsid w:val="007F7754"/>
    <w:rPr>
      <w:rFonts w:ascii="Calibri" w:eastAsia="Times New Roman" w:hAnsi="Calibri" w:cs="Calibri"/>
    </w:rPr>
  </w:style>
  <w:style w:type="paragraph" w:customStyle="1" w:styleId="DCCDF00F80AB4A8BBE014960D7EF61551">
    <w:name w:val="DCCDF00F80AB4A8BBE014960D7EF61551"/>
    <w:rsid w:val="007F7754"/>
    <w:rPr>
      <w:rFonts w:ascii="Calibri" w:eastAsia="Times New Roman" w:hAnsi="Calibri" w:cs="Calibri"/>
    </w:rPr>
  </w:style>
  <w:style w:type="paragraph" w:customStyle="1" w:styleId="59538E777AA6423B9075BC8AFB3C56DE1">
    <w:name w:val="59538E777AA6423B9075BC8AFB3C56DE1"/>
    <w:rsid w:val="007F7754"/>
    <w:rPr>
      <w:rFonts w:ascii="Calibri" w:eastAsia="Times New Roman" w:hAnsi="Calibri" w:cs="Calibri"/>
    </w:rPr>
  </w:style>
  <w:style w:type="paragraph" w:customStyle="1" w:styleId="A7DB8F0BEC974886852689DB51D8B1851">
    <w:name w:val="A7DB8F0BEC974886852689DB51D8B1851"/>
    <w:rsid w:val="007F7754"/>
    <w:rPr>
      <w:rFonts w:ascii="Calibri" w:eastAsia="Times New Roman" w:hAnsi="Calibri" w:cs="Calibri"/>
    </w:rPr>
  </w:style>
  <w:style w:type="paragraph" w:customStyle="1" w:styleId="533EBD5644B544AFBC1BBF895BEC7DDF">
    <w:name w:val="533EBD5644B544AFBC1BBF895BEC7DDF"/>
    <w:rsid w:val="007F7754"/>
  </w:style>
  <w:style w:type="paragraph" w:customStyle="1" w:styleId="42F5319199F244C89492BE0D0F9B7354">
    <w:name w:val="42F5319199F244C89492BE0D0F9B7354"/>
    <w:rsid w:val="007F7754"/>
  </w:style>
  <w:style w:type="paragraph" w:customStyle="1" w:styleId="3E54AA0BEE174FCA9F9353E198ACC75F">
    <w:name w:val="3E54AA0BEE174FCA9F9353E198ACC75F"/>
    <w:rsid w:val="007F7754"/>
  </w:style>
  <w:style w:type="paragraph" w:customStyle="1" w:styleId="DEF45BA0615F42679BC4183CBD121863">
    <w:name w:val="DEF45BA0615F42679BC4183CBD121863"/>
    <w:rsid w:val="007F7754"/>
  </w:style>
  <w:style w:type="paragraph" w:customStyle="1" w:styleId="C26E22C0FBCE49A4A78466A710702FFE">
    <w:name w:val="C26E22C0FBCE49A4A78466A710702FFE"/>
    <w:rsid w:val="007F7754"/>
  </w:style>
  <w:style w:type="paragraph" w:customStyle="1" w:styleId="B3B17B0866A540FDB99A0CF7B744D5D9">
    <w:name w:val="B3B17B0866A540FDB99A0CF7B744D5D9"/>
    <w:rsid w:val="007F7754"/>
  </w:style>
  <w:style w:type="paragraph" w:customStyle="1" w:styleId="F848E6C9226C431F84E47FAD103ECFE9">
    <w:name w:val="F848E6C9226C431F84E47FAD103ECFE9"/>
    <w:rsid w:val="007F7754"/>
  </w:style>
  <w:style w:type="paragraph" w:customStyle="1" w:styleId="E582C9DFE01440AA8DF4E35941A98718">
    <w:name w:val="E582C9DFE01440AA8DF4E35941A98718"/>
    <w:rsid w:val="007F7754"/>
  </w:style>
  <w:style w:type="paragraph" w:customStyle="1" w:styleId="560B4FA2C8F44223A56122DC1C1AA5EA">
    <w:name w:val="560B4FA2C8F44223A56122DC1C1AA5EA"/>
    <w:rsid w:val="007F7754"/>
  </w:style>
  <w:style w:type="paragraph" w:customStyle="1" w:styleId="F72D666B2FF54DB08549DE1DB46C4DCB">
    <w:name w:val="F72D666B2FF54DB08549DE1DB46C4DCB"/>
    <w:rsid w:val="007F7754"/>
  </w:style>
  <w:style w:type="paragraph" w:customStyle="1" w:styleId="F2D13A7247F74308A98B34B6F74BA1A2">
    <w:name w:val="F2D13A7247F74308A98B34B6F74BA1A2"/>
    <w:rsid w:val="007F7754"/>
  </w:style>
  <w:style w:type="paragraph" w:customStyle="1" w:styleId="8C23933E93774DCFA97BF9B88D608D4C">
    <w:name w:val="8C23933E93774DCFA97BF9B88D608D4C"/>
    <w:rsid w:val="007F7754"/>
  </w:style>
  <w:style w:type="paragraph" w:customStyle="1" w:styleId="5E1E1147C1094AF0A248F6297B76518D">
    <w:name w:val="5E1E1147C1094AF0A248F6297B76518D"/>
    <w:rsid w:val="007F7754"/>
  </w:style>
  <w:style w:type="paragraph" w:customStyle="1" w:styleId="FF5570E3891C4BAC8C6D89499C2218CB">
    <w:name w:val="FF5570E3891C4BAC8C6D89499C2218CB"/>
    <w:rsid w:val="007F7754"/>
  </w:style>
  <w:style w:type="paragraph" w:customStyle="1" w:styleId="E5D5A3A66E974D258F0B9F4F22EA3B93">
    <w:name w:val="E5D5A3A66E974D258F0B9F4F22EA3B93"/>
    <w:rsid w:val="007F7754"/>
  </w:style>
  <w:style w:type="paragraph" w:customStyle="1" w:styleId="0AC19391BFE049DA9290831E5301021C">
    <w:name w:val="0AC19391BFE049DA9290831E5301021C"/>
    <w:rsid w:val="007F7754"/>
  </w:style>
  <w:style w:type="paragraph" w:customStyle="1" w:styleId="97364F7B6F7A4FE19C537CB7D5EFFC53">
    <w:name w:val="97364F7B6F7A4FE19C537CB7D5EFFC53"/>
    <w:rsid w:val="007F7754"/>
  </w:style>
  <w:style w:type="paragraph" w:customStyle="1" w:styleId="7EDEFCF495CD4A0F92382AD0841DB9D5">
    <w:name w:val="7EDEFCF495CD4A0F92382AD0841DB9D5"/>
    <w:rsid w:val="007F7754"/>
  </w:style>
  <w:style w:type="paragraph" w:customStyle="1" w:styleId="C0ACE3BDE2244E499A77888C08F6FCF6">
    <w:name w:val="C0ACE3BDE2244E499A77888C08F6FCF6"/>
    <w:rsid w:val="007F7754"/>
  </w:style>
  <w:style w:type="paragraph" w:customStyle="1" w:styleId="9C1F3A2DA49745C29682A609BE73D33C">
    <w:name w:val="9C1F3A2DA49745C29682A609BE73D33C"/>
    <w:rsid w:val="007F7754"/>
  </w:style>
  <w:style w:type="paragraph" w:customStyle="1" w:styleId="2051F943E68F42D8BEC7091EA425167B">
    <w:name w:val="2051F943E68F42D8BEC7091EA425167B"/>
    <w:rsid w:val="007F7754"/>
  </w:style>
  <w:style w:type="paragraph" w:customStyle="1" w:styleId="BF6D5A959DF04489ADBB0B8B31932493">
    <w:name w:val="BF6D5A959DF04489ADBB0B8B31932493"/>
    <w:rsid w:val="007F7754"/>
  </w:style>
  <w:style w:type="paragraph" w:customStyle="1" w:styleId="87724B2A7D634B3E8361604078B8DD9B">
    <w:name w:val="87724B2A7D634B3E8361604078B8DD9B"/>
    <w:rsid w:val="007F7754"/>
  </w:style>
  <w:style w:type="paragraph" w:customStyle="1" w:styleId="DFD7FBCA753D4794B7001CC993C32968">
    <w:name w:val="DFD7FBCA753D4794B7001CC993C32968"/>
    <w:rsid w:val="007F7754"/>
  </w:style>
  <w:style w:type="paragraph" w:customStyle="1" w:styleId="7148EF32381F456CBC5FC710A80298C1">
    <w:name w:val="7148EF32381F456CBC5FC710A80298C1"/>
    <w:rsid w:val="007F7754"/>
  </w:style>
  <w:style w:type="paragraph" w:customStyle="1" w:styleId="73137F8421014A2B972AF4A0A97C4A95">
    <w:name w:val="73137F8421014A2B972AF4A0A97C4A95"/>
    <w:rsid w:val="007F7754"/>
  </w:style>
  <w:style w:type="paragraph" w:customStyle="1" w:styleId="ECE6A58578E94AA5B680CA9E0B609257">
    <w:name w:val="ECE6A58578E94AA5B680CA9E0B609257"/>
    <w:rsid w:val="007F7754"/>
  </w:style>
  <w:style w:type="paragraph" w:customStyle="1" w:styleId="F5343860FB3C4303A2A66BC385032359">
    <w:name w:val="F5343860FB3C4303A2A66BC385032359"/>
    <w:rsid w:val="007F7754"/>
  </w:style>
  <w:style w:type="paragraph" w:customStyle="1" w:styleId="08BDF47A740A41D283C1FDD70CFAA25C">
    <w:name w:val="08BDF47A740A41D283C1FDD70CFAA25C"/>
    <w:rsid w:val="007F7754"/>
  </w:style>
  <w:style w:type="paragraph" w:customStyle="1" w:styleId="9C5785B0104A4C07B0BED7DD3ADB4DD1">
    <w:name w:val="9C5785B0104A4C07B0BED7DD3ADB4DD1"/>
    <w:rsid w:val="007F7754"/>
  </w:style>
  <w:style w:type="paragraph" w:customStyle="1" w:styleId="DA13D16A1B6A44E4B42FC8DA9011A148">
    <w:name w:val="DA13D16A1B6A44E4B42FC8DA9011A148"/>
    <w:rsid w:val="007F7754"/>
  </w:style>
  <w:style w:type="paragraph" w:customStyle="1" w:styleId="522E8A9358A3480092F959B0BA8463E2">
    <w:name w:val="522E8A9358A3480092F959B0BA8463E2"/>
    <w:rsid w:val="007F7754"/>
  </w:style>
  <w:style w:type="paragraph" w:customStyle="1" w:styleId="1BD25D754D9242B8B0B7496F3E529360">
    <w:name w:val="1BD25D754D9242B8B0B7496F3E529360"/>
    <w:rsid w:val="007F7754"/>
  </w:style>
  <w:style w:type="paragraph" w:customStyle="1" w:styleId="A0A69245B98341DE9FDB162F281D8B7D">
    <w:name w:val="A0A69245B98341DE9FDB162F281D8B7D"/>
    <w:rsid w:val="007F7754"/>
  </w:style>
  <w:style w:type="paragraph" w:customStyle="1" w:styleId="88ADCA31A7B24F89B13D192C80026F13">
    <w:name w:val="88ADCA31A7B24F89B13D192C80026F13"/>
    <w:rsid w:val="007F7754"/>
  </w:style>
  <w:style w:type="paragraph" w:customStyle="1" w:styleId="18E2D944E1CB4D3CAEEE1998F476F246">
    <w:name w:val="18E2D944E1CB4D3CAEEE1998F476F246"/>
    <w:rsid w:val="007F7754"/>
  </w:style>
  <w:style w:type="paragraph" w:customStyle="1" w:styleId="46290ED9BBF64D6883728C01D94561D5">
    <w:name w:val="46290ED9BBF64D6883728C01D94561D5"/>
    <w:rsid w:val="007F7754"/>
  </w:style>
  <w:style w:type="paragraph" w:customStyle="1" w:styleId="4C63889D825541E28ED1903932E2E7BE">
    <w:name w:val="4C63889D825541E28ED1903932E2E7BE"/>
    <w:rsid w:val="007F7754"/>
  </w:style>
  <w:style w:type="paragraph" w:customStyle="1" w:styleId="DB78848AE49245138F4A95CA03BA0FED">
    <w:name w:val="DB78848AE49245138F4A95CA03BA0FED"/>
    <w:rsid w:val="007F7754"/>
  </w:style>
  <w:style w:type="paragraph" w:customStyle="1" w:styleId="7281761C8FEE4E4EBFB7B8C2E2505CA4">
    <w:name w:val="7281761C8FEE4E4EBFB7B8C2E2505CA4"/>
    <w:rsid w:val="007F7754"/>
  </w:style>
  <w:style w:type="paragraph" w:customStyle="1" w:styleId="CF4B363AEF5E42F8A9985F6142DA43DE">
    <w:name w:val="CF4B363AEF5E42F8A9985F6142DA43DE"/>
    <w:rsid w:val="007F7754"/>
  </w:style>
  <w:style w:type="paragraph" w:customStyle="1" w:styleId="1C31093765414E3EA59463518979BF6F">
    <w:name w:val="1C31093765414E3EA59463518979BF6F"/>
    <w:rsid w:val="007F7754"/>
  </w:style>
  <w:style w:type="paragraph" w:customStyle="1" w:styleId="E6F6BC38468A4926952A4A29595144BB">
    <w:name w:val="E6F6BC38468A4926952A4A29595144BB"/>
    <w:rsid w:val="007F7754"/>
  </w:style>
  <w:style w:type="paragraph" w:customStyle="1" w:styleId="F9B4FFB75B28484592760676BE260187">
    <w:name w:val="F9B4FFB75B28484592760676BE260187"/>
    <w:rsid w:val="007F7754"/>
  </w:style>
  <w:style w:type="paragraph" w:customStyle="1" w:styleId="2C61852B305C4D8B80AAF176B7976631">
    <w:name w:val="2C61852B305C4D8B80AAF176B7976631"/>
    <w:rsid w:val="007F7754"/>
  </w:style>
  <w:style w:type="paragraph" w:customStyle="1" w:styleId="1CE85280BA3047689056E0518AA24E69">
    <w:name w:val="1CE85280BA3047689056E0518AA24E69"/>
    <w:rsid w:val="007F7754"/>
  </w:style>
  <w:style w:type="paragraph" w:customStyle="1" w:styleId="D6FD9827EBB64FE4B52F4B58B1DF5EC8">
    <w:name w:val="D6FD9827EBB64FE4B52F4B58B1DF5EC8"/>
    <w:rsid w:val="007F7754"/>
  </w:style>
  <w:style w:type="paragraph" w:customStyle="1" w:styleId="06E5613E9C86459AB49DC63E7944DC5A">
    <w:name w:val="06E5613E9C86459AB49DC63E7944DC5A"/>
    <w:rsid w:val="007F7754"/>
  </w:style>
  <w:style w:type="paragraph" w:customStyle="1" w:styleId="9976FD907AFD461C92F73F5A7454A04D">
    <w:name w:val="9976FD907AFD461C92F73F5A7454A04D"/>
    <w:rsid w:val="007F7754"/>
  </w:style>
  <w:style w:type="paragraph" w:customStyle="1" w:styleId="F31D042135434EF387E348B92350BF11">
    <w:name w:val="F31D042135434EF387E348B92350BF11"/>
    <w:rsid w:val="007F7754"/>
  </w:style>
  <w:style w:type="paragraph" w:customStyle="1" w:styleId="54A2E43126764B4187C6E41BF7A38941">
    <w:name w:val="54A2E43126764B4187C6E41BF7A38941"/>
    <w:rsid w:val="007F7754"/>
  </w:style>
  <w:style w:type="paragraph" w:customStyle="1" w:styleId="E99FD2C0ABEA4B5C87B0627C3E8FBEFC">
    <w:name w:val="E99FD2C0ABEA4B5C87B0627C3E8FBEFC"/>
    <w:rsid w:val="007F7754"/>
  </w:style>
  <w:style w:type="paragraph" w:customStyle="1" w:styleId="38A984CD16214F96B4923C531C98455E">
    <w:name w:val="38A984CD16214F96B4923C531C98455E"/>
    <w:rsid w:val="007F7754"/>
  </w:style>
  <w:style w:type="paragraph" w:customStyle="1" w:styleId="D3CE9FA6C7B34AD6914509F94888B788">
    <w:name w:val="D3CE9FA6C7B34AD6914509F94888B788"/>
    <w:rsid w:val="007F7754"/>
  </w:style>
  <w:style w:type="paragraph" w:customStyle="1" w:styleId="A92F74BF98CF42B7A9BC1F2B1623D74B">
    <w:name w:val="A92F74BF98CF42B7A9BC1F2B1623D74B"/>
    <w:rsid w:val="007F7754"/>
  </w:style>
  <w:style w:type="paragraph" w:customStyle="1" w:styleId="7618BC8076D94BE6B6C12C7F0C8CDA2F">
    <w:name w:val="7618BC8076D94BE6B6C12C7F0C8CDA2F"/>
    <w:rsid w:val="007F7754"/>
  </w:style>
  <w:style w:type="paragraph" w:customStyle="1" w:styleId="172E134975D0488996F76E101C41766A">
    <w:name w:val="172E134975D0488996F76E101C41766A"/>
    <w:rsid w:val="007F7754"/>
  </w:style>
  <w:style w:type="paragraph" w:customStyle="1" w:styleId="2A1FAE39456D44719C755E33F448203C">
    <w:name w:val="2A1FAE39456D44719C755E33F448203C"/>
    <w:rsid w:val="007F7754"/>
  </w:style>
  <w:style w:type="paragraph" w:customStyle="1" w:styleId="1A39600CC7A54CB19A3B76E515ABE6C9">
    <w:name w:val="1A39600CC7A54CB19A3B76E515ABE6C9"/>
    <w:rsid w:val="007F7754"/>
  </w:style>
  <w:style w:type="paragraph" w:customStyle="1" w:styleId="85CE910F76664357AD12EF398E9196F8">
    <w:name w:val="85CE910F76664357AD12EF398E9196F8"/>
    <w:rsid w:val="007F7754"/>
  </w:style>
  <w:style w:type="paragraph" w:customStyle="1" w:styleId="39F3760D717A44688649A1EE199D008B">
    <w:name w:val="39F3760D717A44688649A1EE199D008B"/>
    <w:rsid w:val="007F7754"/>
  </w:style>
  <w:style w:type="paragraph" w:customStyle="1" w:styleId="50280DD7A917481887FFC583A8627C73">
    <w:name w:val="50280DD7A917481887FFC583A8627C73"/>
    <w:rsid w:val="007F7754"/>
  </w:style>
  <w:style w:type="paragraph" w:customStyle="1" w:styleId="C660AD87EDDC4A7E8118F8B56C7F1D2A">
    <w:name w:val="C660AD87EDDC4A7E8118F8B56C7F1D2A"/>
    <w:rsid w:val="007F7754"/>
  </w:style>
  <w:style w:type="paragraph" w:customStyle="1" w:styleId="F1F1C91DC85A487BAFC0D4FC757B0B62">
    <w:name w:val="F1F1C91DC85A487BAFC0D4FC757B0B62"/>
    <w:rsid w:val="007F7754"/>
  </w:style>
  <w:style w:type="paragraph" w:customStyle="1" w:styleId="DB6F7CD46D20408B9DB652357358CB26">
    <w:name w:val="DB6F7CD46D20408B9DB652357358CB26"/>
    <w:rsid w:val="007F7754"/>
  </w:style>
  <w:style w:type="paragraph" w:customStyle="1" w:styleId="43E36EE3F5BB4D619CC45A3497FF504C">
    <w:name w:val="43E36EE3F5BB4D619CC45A3497FF504C"/>
    <w:rsid w:val="007F7754"/>
  </w:style>
  <w:style w:type="paragraph" w:customStyle="1" w:styleId="B66AFEF372204706AA04F52418D98278">
    <w:name w:val="B66AFEF372204706AA04F52418D98278"/>
    <w:rsid w:val="007F7754"/>
  </w:style>
  <w:style w:type="paragraph" w:customStyle="1" w:styleId="06BB752B8A464A03952C04311944219C">
    <w:name w:val="06BB752B8A464A03952C04311944219C"/>
    <w:rsid w:val="007F7754"/>
  </w:style>
  <w:style w:type="paragraph" w:customStyle="1" w:styleId="189D750BF1884E8AA9E5ED930C81041F">
    <w:name w:val="189D750BF1884E8AA9E5ED930C81041F"/>
    <w:rsid w:val="007F7754"/>
  </w:style>
  <w:style w:type="paragraph" w:customStyle="1" w:styleId="F2E4BBC621BF48A58209DEF1D0C5E50B8">
    <w:name w:val="F2E4BBC621BF48A58209DEF1D0C5E50B8"/>
    <w:rsid w:val="007F7754"/>
    <w:rPr>
      <w:rFonts w:ascii="Calibri" w:eastAsia="Times New Roman" w:hAnsi="Calibri" w:cs="Calibri"/>
    </w:rPr>
  </w:style>
  <w:style w:type="paragraph" w:customStyle="1" w:styleId="AF5AEF543E8648D3B003111D049F6F1C2">
    <w:name w:val="AF5AEF543E8648D3B003111D049F6F1C2"/>
    <w:rsid w:val="007F7754"/>
    <w:rPr>
      <w:rFonts w:ascii="Calibri" w:eastAsia="Times New Roman" w:hAnsi="Calibri" w:cs="Calibri"/>
    </w:rPr>
  </w:style>
  <w:style w:type="paragraph" w:customStyle="1" w:styleId="EFFCAB1EC1B141A2AFB73B634C95B06E4">
    <w:name w:val="EFFCAB1EC1B141A2AFB73B634C95B06E4"/>
    <w:rsid w:val="007F7754"/>
    <w:rPr>
      <w:rFonts w:ascii="Calibri" w:eastAsia="Times New Roman" w:hAnsi="Calibri" w:cs="Calibri"/>
    </w:rPr>
  </w:style>
  <w:style w:type="paragraph" w:customStyle="1" w:styleId="B5C382BEBAC34B61BA487CAC2986739B6">
    <w:name w:val="B5C382BEBAC34B61BA487CAC2986739B6"/>
    <w:rsid w:val="007F7754"/>
    <w:rPr>
      <w:rFonts w:ascii="Calibri" w:eastAsia="Times New Roman" w:hAnsi="Calibri" w:cs="Calibri"/>
    </w:rPr>
  </w:style>
  <w:style w:type="paragraph" w:customStyle="1" w:styleId="533EBD5644B544AFBC1BBF895BEC7DDF1">
    <w:name w:val="533EBD5644B544AFBC1BBF895BEC7DDF1"/>
    <w:rsid w:val="007F7754"/>
    <w:rPr>
      <w:rFonts w:ascii="Calibri" w:eastAsia="Times New Roman" w:hAnsi="Calibri" w:cs="Calibri"/>
    </w:rPr>
  </w:style>
  <w:style w:type="paragraph" w:customStyle="1" w:styleId="42F5319199F244C89492BE0D0F9B73541">
    <w:name w:val="42F5319199F244C89492BE0D0F9B73541"/>
    <w:rsid w:val="007F7754"/>
    <w:rPr>
      <w:rFonts w:ascii="Calibri" w:eastAsia="Times New Roman" w:hAnsi="Calibri" w:cs="Calibri"/>
    </w:rPr>
  </w:style>
  <w:style w:type="paragraph" w:customStyle="1" w:styleId="3E54AA0BEE174FCA9F9353E198ACC75F1">
    <w:name w:val="3E54AA0BEE174FCA9F9353E198ACC75F1"/>
    <w:rsid w:val="007F7754"/>
    <w:rPr>
      <w:rFonts w:ascii="Calibri" w:eastAsia="Times New Roman" w:hAnsi="Calibri" w:cs="Calibri"/>
    </w:rPr>
  </w:style>
  <w:style w:type="paragraph" w:customStyle="1" w:styleId="DEF45BA0615F42679BC4183CBD1218631">
    <w:name w:val="DEF45BA0615F42679BC4183CBD1218631"/>
    <w:rsid w:val="007F7754"/>
    <w:rPr>
      <w:rFonts w:ascii="Calibri" w:eastAsia="Times New Roman" w:hAnsi="Calibri" w:cs="Calibri"/>
    </w:rPr>
  </w:style>
  <w:style w:type="paragraph" w:customStyle="1" w:styleId="C26E22C0FBCE49A4A78466A710702FFE1">
    <w:name w:val="C26E22C0FBCE49A4A78466A710702FFE1"/>
    <w:rsid w:val="007F7754"/>
    <w:rPr>
      <w:rFonts w:ascii="Calibri" w:eastAsia="Times New Roman" w:hAnsi="Calibri" w:cs="Calibri"/>
    </w:rPr>
  </w:style>
  <w:style w:type="paragraph" w:customStyle="1" w:styleId="B3B17B0866A540FDB99A0CF7B744D5D91">
    <w:name w:val="B3B17B0866A540FDB99A0CF7B744D5D91"/>
    <w:rsid w:val="007F7754"/>
    <w:rPr>
      <w:rFonts w:ascii="Calibri" w:eastAsia="Times New Roman" w:hAnsi="Calibri" w:cs="Calibri"/>
    </w:rPr>
  </w:style>
  <w:style w:type="paragraph" w:customStyle="1" w:styleId="F848E6C9226C431F84E47FAD103ECFE91">
    <w:name w:val="F848E6C9226C431F84E47FAD103ECFE91"/>
    <w:rsid w:val="007F7754"/>
    <w:rPr>
      <w:rFonts w:ascii="Calibri" w:eastAsia="Times New Roman" w:hAnsi="Calibri" w:cs="Calibri"/>
    </w:rPr>
  </w:style>
  <w:style w:type="paragraph" w:customStyle="1" w:styleId="E582C9DFE01440AA8DF4E35941A987181">
    <w:name w:val="E582C9DFE01440AA8DF4E35941A987181"/>
    <w:rsid w:val="007F7754"/>
    <w:rPr>
      <w:rFonts w:ascii="Calibri" w:eastAsia="Times New Roman" w:hAnsi="Calibri" w:cs="Calibri"/>
    </w:rPr>
  </w:style>
  <w:style w:type="paragraph" w:customStyle="1" w:styleId="560B4FA2C8F44223A56122DC1C1AA5EA1">
    <w:name w:val="560B4FA2C8F44223A56122DC1C1AA5EA1"/>
    <w:rsid w:val="007F7754"/>
    <w:rPr>
      <w:rFonts w:ascii="Calibri" w:eastAsia="Times New Roman" w:hAnsi="Calibri" w:cs="Calibri"/>
    </w:rPr>
  </w:style>
  <w:style w:type="paragraph" w:customStyle="1" w:styleId="F72D666B2FF54DB08549DE1DB46C4DCB1">
    <w:name w:val="F72D666B2FF54DB08549DE1DB46C4DCB1"/>
    <w:rsid w:val="007F7754"/>
    <w:rPr>
      <w:rFonts w:ascii="Calibri" w:eastAsia="Times New Roman" w:hAnsi="Calibri" w:cs="Calibri"/>
    </w:rPr>
  </w:style>
  <w:style w:type="paragraph" w:customStyle="1" w:styleId="F2D13A7247F74308A98B34B6F74BA1A21">
    <w:name w:val="F2D13A7247F74308A98B34B6F74BA1A21"/>
    <w:rsid w:val="007F7754"/>
    <w:rPr>
      <w:rFonts w:ascii="Calibri" w:eastAsia="Times New Roman" w:hAnsi="Calibri" w:cs="Calibri"/>
    </w:rPr>
  </w:style>
  <w:style w:type="paragraph" w:customStyle="1" w:styleId="8C23933E93774DCFA97BF9B88D608D4C1">
    <w:name w:val="8C23933E93774DCFA97BF9B88D608D4C1"/>
    <w:rsid w:val="007F7754"/>
    <w:rPr>
      <w:rFonts w:ascii="Calibri" w:eastAsia="Times New Roman" w:hAnsi="Calibri" w:cs="Calibri"/>
    </w:rPr>
  </w:style>
  <w:style w:type="paragraph" w:customStyle="1" w:styleId="5E1E1147C1094AF0A248F6297B76518D1">
    <w:name w:val="5E1E1147C1094AF0A248F6297B76518D1"/>
    <w:rsid w:val="007F7754"/>
    <w:rPr>
      <w:rFonts w:ascii="Calibri" w:eastAsia="Times New Roman" w:hAnsi="Calibri" w:cs="Calibri"/>
    </w:rPr>
  </w:style>
  <w:style w:type="paragraph" w:customStyle="1" w:styleId="FF5570E3891C4BAC8C6D89499C2218CB1">
    <w:name w:val="FF5570E3891C4BAC8C6D89499C2218CB1"/>
    <w:rsid w:val="007F7754"/>
    <w:rPr>
      <w:rFonts w:ascii="Calibri" w:eastAsia="Times New Roman" w:hAnsi="Calibri" w:cs="Calibri"/>
    </w:rPr>
  </w:style>
  <w:style w:type="paragraph" w:customStyle="1" w:styleId="E5D5A3A66E974D258F0B9F4F22EA3B931">
    <w:name w:val="E5D5A3A66E974D258F0B9F4F22EA3B931"/>
    <w:rsid w:val="007F7754"/>
    <w:rPr>
      <w:rFonts w:ascii="Calibri" w:eastAsia="Times New Roman" w:hAnsi="Calibri" w:cs="Calibri"/>
    </w:rPr>
  </w:style>
  <w:style w:type="paragraph" w:customStyle="1" w:styleId="0AC19391BFE049DA9290831E5301021C1">
    <w:name w:val="0AC19391BFE049DA9290831E5301021C1"/>
    <w:rsid w:val="007F7754"/>
    <w:rPr>
      <w:rFonts w:ascii="Calibri" w:eastAsia="Times New Roman" w:hAnsi="Calibri" w:cs="Calibri"/>
    </w:rPr>
  </w:style>
  <w:style w:type="paragraph" w:customStyle="1" w:styleId="97364F7B6F7A4FE19C537CB7D5EFFC531">
    <w:name w:val="97364F7B6F7A4FE19C537CB7D5EFFC531"/>
    <w:rsid w:val="007F7754"/>
    <w:rPr>
      <w:rFonts w:ascii="Calibri" w:eastAsia="Times New Roman" w:hAnsi="Calibri" w:cs="Calibri"/>
    </w:rPr>
  </w:style>
  <w:style w:type="paragraph" w:customStyle="1" w:styleId="7EDEFCF495CD4A0F92382AD0841DB9D51">
    <w:name w:val="7EDEFCF495CD4A0F92382AD0841DB9D51"/>
    <w:rsid w:val="007F7754"/>
    <w:rPr>
      <w:rFonts w:ascii="Calibri" w:eastAsia="Times New Roman" w:hAnsi="Calibri" w:cs="Calibri"/>
    </w:rPr>
  </w:style>
  <w:style w:type="paragraph" w:customStyle="1" w:styleId="C0ACE3BDE2244E499A77888C08F6FCF61">
    <w:name w:val="C0ACE3BDE2244E499A77888C08F6FCF61"/>
    <w:rsid w:val="007F7754"/>
    <w:rPr>
      <w:rFonts w:ascii="Calibri" w:eastAsia="Times New Roman" w:hAnsi="Calibri" w:cs="Calibri"/>
    </w:rPr>
  </w:style>
  <w:style w:type="paragraph" w:customStyle="1" w:styleId="9C1F3A2DA49745C29682A609BE73D33C1">
    <w:name w:val="9C1F3A2DA49745C29682A609BE73D33C1"/>
    <w:rsid w:val="007F7754"/>
    <w:rPr>
      <w:rFonts w:ascii="Calibri" w:eastAsia="Times New Roman" w:hAnsi="Calibri" w:cs="Calibri"/>
    </w:rPr>
  </w:style>
  <w:style w:type="paragraph" w:customStyle="1" w:styleId="2051F943E68F42D8BEC7091EA425167B1">
    <w:name w:val="2051F943E68F42D8BEC7091EA425167B1"/>
    <w:rsid w:val="007F7754"/>
    <w:rPr>
      <w:rFonts w:ascii="Calibri" w:eastAsia="Times New Roman" w:hAnsi="Calibri" w:cs="Calibri"/>
    </w:rPr>
  </w:style>
  <w:style w:type="paragraph" w:customStyle="1" w:styleId="BF6D5A959DF04489ADBB0B8B319324931">
    <w:name w:val="BF6D5A959DF04489ADBB0B8B319324931"/>
    <w:rsid w:val="007F7754"/>
    <w:rPr>
      <w:rFonts w:ascii="Calibri" w:eastAsia="Times New Roman" w:hAnsi="Calibri" w:cs="Calibri"/>
    </w:rPr>
  </w:style>
  <w:style w:type="paragraph" w:customStyle="1" w:styleId="87724B2A7D634B3E8361604078B8DD9B1">
    <w:name w:val="87724B2A7D634B3E8361604078B8DD9B1"/>
    <w:rsid w:val="007F7754"/>
    <w:rPr>
      <w:rFonts w:ascii="Calibri" w:eastAsia="Times New Roman" w:hAnsi="Calibri" w:cs="Calibri"/>
    </w:rPr>
  </w:style>
  <w:style w:type="paragraph" w:customStyle="1" w:styleId="DFD7FBCA753D4794B7001CC993C329681">
    <w:name w:val="DFD7FBCA753D4794B7001CC993C329681"/>
    <w:rsid w:val="007F7754"/>
    <w:rPr>
      <w:rFonts w:ascii="Calibri" w:eastAsia="Times New Roman" w:hAnsi="Calibri" w:cs="Calibri"/>
    </w:rPr>
  </w:style>
  <w:style w:type="paragraph" w:customStyle="1" w:styleId="7148EF32381F456CBC5FC710A80298C11">
    <w:name w:val="7148EF32381F456CBC5FC710A80298C11"/>
    <w:rsid w:val="007F7754"/>
    <w:rPr>
      <w:rFonts w:ascii="Calibri" w:eastAsia="Times New Roman" w:hAnsi="Calibri" w:cs="Calibri"/>
    </w:rPr>
  </w:style>
  <w:style w:type="paragraph" w:customStyle="1" w:styleId="73137F8421014A2B972AF4A0A97C4A951">
    <w:name w:val="73137F8421014A2B972AF4A0A97C4A951"/>
    <w:rsid w:val="007F7754"/>
    <w:rPr>
      <w:rFonts w:ascii="Calibri" w:eastAsia="Times New Roman" w:hAnsi="Calibri" w:cs="Calibri"/>
    </w:rPr>
  </w:style>
  <w:style w:type="paragraph" w:customStyle="1" w:styleId="ECE6A58578E94AA5B680CA9E0B6092571">
    <w:name w:val="ECE6A58578E94AA5B680CA9E0B6092571"/>
    <w:rsid w:val="007F7754"/>
    <w:rPr>
      <w:rFonts w:ascii="Calibri" w:eastAsia="Times New Roman" w:hAnsi="Calibri" w:cs="Calibri"/>
    </w:rPr>
  </w:style>
  <w:style w:type="paragraph" w:customStyle="1" w:styleId="F5343860FB3C4303A2A66BC3850323591">
    <w:name w:val="F5343860FB3C4303A2A66BC3850323591"/>
    <w:rsid w:val="007F7754"/>
    <w:rPr>
      <w:rFonts w:ascii="Calibri" w:eastAsia="Times New Roman" w:hAnsi="Calibri" w:cs="Calibri"/>
    </w:rPr>
  </w:style>
  <w:style w:type="paragraph" w:customStyle="1" w:styleId="08BDF47A740A41D283C1FDD70CFAA25C1">
    <w:name w:val="08BDF47A740A41D283C1FDD70CFAA25C1"/>
    <w:rsid w:val="007F7754"/>
    <w:rPr>
      <w:rFonts w:ascii="Calibri" w:eastAsia="Times New Roman" w:hAnsi="Calibri" w:cs="Calibri"/>
    </w:rPr>
  </w:style>
  <w:style w:type="paragraph" w:customStyle="1" w:styleId="9C5785B0104A4C07B0BED7DD3ADB4DD11">
    <w:name w:val="9C5785B0104A4C07B0BED7DD3ADB4DD11"/>
    <w:rsid w:val="007F7754"/>
    <w:rPr>
      <w:rFonts w:ascii="Calibri" w:eastAsia="Times New Roman" w:hAnsi="Calibri" w:cs="Calibri"/>
    </w:rPr>
  </w:style>
  <w:style w:type="paragraph" w:customStyle="1" w:styleId="DA13D16A1B6A44E4B42FC8DA9011A1481">
    <w:name w:val="DA13D16A1B6A44E4B42FC8DA9011A1481"/>
    <w:rsid w:val="007F7754"/>
    <w:rPr>
      <w:rFonts w:ascii="Calibri" w:eastAsia="Times New Roman" w:hAnsi="Calibri" w:cs="Calibri"/>
    </w:rPr>
  </w:style>
  <w:style w:type="paragraph" w:customStyle="1" w:styleId="522E8A9358A3480092F959B0BA8463E21">
    <w:name w:val="522E8A9358A3480092F959B0BA8463E21"/>
    <w:rsid w:val="007F7754"/>
    <w:rPr>
      <w:rFonts w:ascii="Calibri" w:eastAsia="Times New Roman" w:hAnsi="Calibri" w:cs="Calibri"/>
    </w:rPr>
  </w:style>
  <w:style w:type="paragraph" w:customStyle="1" w:styleId="1BD25D754D9242B8B0B7496F3E5293601">
    <w:name w:val="1BD25D754D9242B8B0B7496F3E5293601"/>
    <w:rsid w:val="007F7754"/>
    <w:rPr>
      <w:rFonts w:ascii="Calibri" w:eastAsia="Times New Roman" w:hAnsi="Calibri" w:cs="Calibri"/>
    </w:rPr>
  </w:style>
  <w:style w:type="paragraph" w:customStyle="1" w:styleId="A0A69245B98341DE9FDB162F281D8B7D1">
    <w:name w:val="A0A69245B98341DE9FDB162F281D8B7D1"/>
    <w:rsid w:val="007F7754"/>
    <w:rPr>
      <w:rFonts w:ascii="Calibri" w:eastAsia="Times New Roman" w:hAnsi="Calibri" w:cs="Calibri"/>
    </w:rPr>
  </w:style>
  <w:style w:type="paragraph" w:customStyle="1" w:styleId="88ADCA31A7B24F89B13D192C80026F131">
    <w:name w:val="88ADCA31A7B24F89B13D192C80026F131"/>
    <w:rsid w:val="007F7754"/>
    <w:rPr>
      <w:rFonts w:ascii="Calibri" w:eastAsia="Times New Roman" w:hAnsi="Calibri" w:cs="Calibri"/>
    </w:rPr>
  </w:style>
  <w:style w:type="paragraph" w:customStyle="1" w:styleId="18E2D944E1CB4D3CAEEE1998F476F2461">
    <w:name w:val="18E2D944E1CB4D3CAEEE1998F476F2461"/>
    <w:rsid w:val="007F7754"/>
    <w:rPr>
      <w:rFonts w:ascii="Calibri" w:eastAsia="Times New Roman" w:hAnsi="Calibri" w:cs="Calibri"/>
    </w:rPr>
  </w:style>
  <w:style w:type="paragraph" w:customStyle="1" w:styleId="46290ED9BBF64D6883728C01D94561D51">
    <w:name w:val="46290ED9BBF64D6883728C01D94561D51"/>
    <w:rsid w:val="007F7754"/>
    <w:rPr>
      <w:rFonts w:ascii="Calibri" w:eastAsia="Times New Roman" w:hAnsi="Calibri" w:cs="Calibri"/>
    </w:rPr>
  </w:style>
  <w:style w:type="paragraph" w:customStyle="1" w:styleId="4C63889D825541E28ED1903932E2E7BE1">
    <w:name w:val="4C63889D825541E28ED1903932E2E7BE1"/>
    <w:rsid w:val="007F7754"/>
    <w:rPr>
      <w:rFonts w:ascii="Calibri" w:eastAsia="Times New Roman" w:hAnsi="Calibri" w:cs="Calibri"/>
    </w:rPr>
  </w:style>
  <w:style w:type="paragraph" w:customStyle="1" w:styleId="DB78848AE49245138F4A95CA03BA0FED1">
    <w:name w:val="DB78848AE49245138F4A95CA03BA0FED1"/>
    <w:rsid w:val="007F7754"/>
    <w:rPr>
      <w:rFonts w:ascii="Calibri" w:eastAsia="Times New Roman" w:hAnsi="Calibri" w:cs="Calibri"/>
    </w:rPr>
  </w:style>
  <w:style w:type="paragraph" w:customStyle="1" w:styleId="7281761C8FEE4E4EBFB7B8C2E2505CA41">
    <w:name w:val="7281761C8FEE4E4EBFB7B8C2E2505CA41"/>
    <w:rsid w:val="007F7754"/>
    <w:rPr>
      <w:rFonts w:ascii="Calibri" w:eastAsia="Times New Roman" w:hAnsi="Calibri" w:cs="Calibri"/>
    </w:rPr>
  </w:style>
  <w:style w:type="paragraph" w:customStyle="1" w:styleId="CF4B363AEF5E42F8A9985F6142DA43DE1">
    <w:name w:val="CF4B363AEF5E42F8A9985F6142DA43DE1"/>
    <w:rsid w:val="007F7754"/>
    <w:rPr>
      <w:rFonts w:ascii="Calibri" w:eastAsia="Times New Roman" w:hAnsi="Calibri" w:cs="Calibri"/>
    </w:rPr>
  </w:style>
  <w:style w:type="paragraph" w:customStyle="1" w:styleId="1C31093765414E3EA59463518979BF6F1">
    <w:name w:val="1C31093765414E3EA59463518979BF6F1"/>
    <w:rsid w:val="007F7754"/>
    <w:rPr>
      <w:rFonts w:ascii="Calibri" w:eastAsia="Times New Roman" w:hAnsi="Calibri" w:cs="Calibri"/>
    </w:rPr>
  </w:style>
  <w:style w:type="paragraph" w:customStyle="1" w:styleId="E6F6BC38468A4926952A4A29595144BB1">
    <w:name w:val="E6F6BC38468A4926952A4A29595144BB1"/>
    <w:rsid w:val="007F7754"/>
    <w:rPr>
      <w:rFonts w:ascii="Calibri" w:eastAsia="Times New Roman" w:hAnsi="Calibri" w:cs="Calibri"/>
    </w:rPr>
  </w:style>
  <w:style w:type="paragraph" w:customStyle="1" w:styleId="F9B4FFB75B28484592760676BE2601871">
    <w:name w:val="F9B4FFB75B28484592760676BE2601871"/>
    <w:rsid w:val="007F7754"/>
    <w:rPr>
      <w:rFonts w:ascii="Calibri" w:eastAsia="Times New Roman" w:hAnsi="Calibri" w:cs="Calibri"/>
    </w:rPr>
  </w:style>
  <w:style w:type="paragraph" w:customStyle="1" w:styleId="2C61852B305C4D8B80AAF176B79766311">
    <w:name w:val="2C61852B305C4D8B80AAF176B79766311"/>
    <w:rsid w:val="007F7754"/>
    <w:rPr>
      <w:rFonts w:ascii="Calibri" w:eastAsia="Times New Roman" w:hAnsi="Calibri" w:cs="Calibri"/>
    </w:rPr>
  </w:style>
  <w:style w:type="paragraph" w:customStyle="1" w:styleId="1CE85280BA3047689056E0518AA24E691">
    <w:name w:val="1CE85280BA3047689056E0518AA24E691"/>
    <w:rsid w:val="007F7754"/>
    <w:rPr>
      <w:rFonts w:ascii="Calibri" w:eastAsia="Times New Roman" w:hAnsi="Calibri" w:cs="Calibri"/>
    </w:rPr>
  </w:style>
  <w:style w:type="paragraph" w:customStyle="1" w:styleId="D6FD9827EBB64FE4B52F4B58B1DF5EC81">
    <w:name w:val="D6FD9827EBB64FE4B52F4B58B1DF5EC81"/>
    <w:rsid w:val="007F7754"/>
    <w:rPr>
      <w:rFonts w:ascii="Calibri" w:eastAsia="Times New Roman" w:hAnsi="Calibri" w:cs="Calibri"/>
    </w:rPr>
  </w:style>
  <w:style w:type="paragraph" w:customStyle="1" w:styleId="06E5613E9C86459AB49DC63E7944DC5A1">
    <w:name w:val="06E5613E9C86459AB49DC63E7944DC5A1"/>
    <w:rsid w:val="007F7754"/>
    <w:rPr>
      <w:rFonts w:ascii="Calibri" w:eastAsia="Times New Roman" w:hAnsi="Calibri" w:cs="Calibri"/>
    </w:rPr>
  </w:style>
  <w:style w:type="paragraph" w:customStyle="1" w:styleId="9976FD907AFD461C92F73F5A7454A04D1">
    <w:name w:val="9976FD907AFD461C92F73F5A7454A04D1"/>
    <w:rsid w:val="007F7754"/>
    <w:rPr>
      <w:rFonts w:ascii="Calibri" w:eastAsia="Times New Roman" w:hAnsi="Calibri" w:cs="Calibri"/>
    </w:rPr>
  </w:style>
  <w:style w:type="paragraph" w:customStyle="1" w:styleId="F31D042135434EF387E348B92350BF111">
    <w:name w:val="F31D042135434EF387E348B92350BF111"/>
    <w:rsid w:val="007F7754"/>
    <w:rPr>
      <w:rFonts w:ascii="Calibri" w:eastAsia="Times New Roman" w:hAnsi="Calibri" w:cs="Calibri"/>
    </w:rPr>
  </w:style>
  <w:style w:type="paragraph" w:customStyle="1" w:styleId="54A2E43126764B4187C6E41BF7A389411">
    <w:name w:val="54A2E43126764B4187C6E41BF7A389411"/>
    <w:rsid w:val="007F7754"/>
    <w:rPr>
      <w:rFonts w:ascii="Calibri" w:eastAsia="Times New Roman" w:hAnsi="Calibri" w:cs="Calibri"/>
    </w:rPr>
  </w:style>
  <w:style w:type="paragraph" w:customStyle="1" w:styleId="E99FD2C0ABEA4B5C87B0627C3E8FBEFC1">
    <w:name w:val="E99FD2C0ABEA4B5C87B0627C3E8FBEFC1"/>
    <w:rsid w:val="007F7754"/>
    <w:rPr>
      <w:rFonts w:ascii="Calibri" w:eastAsia="Times New Roman" w:hAnsi="Calibri" w:cs="Calibri"/>
    </w:rPr>
  </w:style>
  <w:style w:type="paragraph" w:customStyle="1" w:styleId="38A984CD16214F96B4923C531C98455E1">
    <w:name w:val="38A984CD16214F96B4923C531C98455E1"/>
    <w:rsid w:val="007F7754"/>
    <w:rPr>
      <w:rFonts w:ascii="Calibri" w:eastAsia="Times New Roman" w:hAnsi="Calibri" w:cs="Calibri"/>
    </w:rPr>
  </w:style>
  <w:style w:type="paragraph" w:customStyle="1" w:styleId="D3CE9FA6C7B34AD6914509F94888B7881">
    <w:name w:val="D3CE9FA6C7B34AD6914509F94888B7881"/>
    <w:rsid w:val="007F7754"/>
    <w:rPr>
      <w:rFonts w:ascii="Calibri" w:eastAsia="Times New Roman" w:hAnsi="Calibri" w:cs="Calibri"/>
    </w:rPr>
  </w:style>
  <w:style w:type="paragraph" w:customStyle="1" w:styleId="A92F74BF98CF42B7A9BC1F2B1623D74B1">
    <w:name w:val="A92F74BF98CF42B7A9BC1F2B1623D74B1"/>
    <w:rsid w:val="007F7754"/>
    <w:rPr>
      <w:rFonts w:ascii="Calibri" w:eastAsia="Times New Roman" w:hAnsi="Calibri" w:cs="Calibri"/>
    </w:rPr>
  </w:style>
  <w:style w:type="paragraph" w:customStyle="1" w:styleId="7618BC8076D94BE6B6C12C7F0C8CDA2F1">
    <w:name w:val="7618BC8076D94BE6B6C12C7F0C8CDA2F1"/>
    <w:rsid w:val="007F7754"/>
    <w:rPr>
      <w:rFonts w:ascii="Calibri" w:eastAsia="Times New Roman" w:hAnsi="Calibri" w:cs="Calibri"/>
    </w:rPr>
  </w:style>
  <w:style w:type="paragraph" w:customStyle="1" w:styleId="172E134975D0488996F76E101C41766A1">
    <w:name w:val="172E134975D0488996F76E101C41766A1"/>
    <w:rsid w:val="007F7754"/>
    <w:rPr>
      <w:rFonts w:ascii="Calibri" w:eastAsia="Times New Roman" w:hAnsi="Calibri" w:cs="Calibri"/>
    </w:rPr>
  </w:style>
  <w:style w:type="paragraph" w:customStyle="1" w:styleId="2A1FAE39456D44719C755E33F448203C1">
    <w:name w:val="2A1FAE39456D44719C755E33F448203C1"/>
    <w:rsid w:val="007F7754"/>
    <w:rPr>
      <w:rFonts w:ascii="Calibri" w:eastAsia="Times New Roman" w:hAnsi="Calibri" w:cs="Calibri"/>
    </w:rPr>
  </w:style>
  <w:style w:type="paragraph" w:customStyle="1" w:styleId="1A39600CC7A54CB19A3B76E515ABE6C91">
    <w:name w:val="1A39600CC7A54CB19A3B76E515ABE6C91"/>
    <w:rsid w:val="007F7754"/>
    <w:rPr>
      <w:rFonts w:ascii="Calibri" w:eastAsia="Times New Roman" w:hAnsi="Calibri" w:cs="Calibri"/>
    </w:rPr>
  </w:style>
  <w:style w:type="paragraph" w:customStyle="1" w:styleId="85CE910F76664357AD12EF398E9196F81">
    <w:name w:val="85CE910F76664357AD12EF398E9196F81"/>
    <w:rsid w:val="007F7754"/>
    <w:rPr>
      <w:rFonts w:ascii="Calibri" w:eastAsia="Times New Roman" w:hAnsi="Calibri" w:cs="Calibri"/>
    </w:rPr>
  </w:style>
  <w:style w:type="paragraph" w:customStyle="1" w:styleId="39F3760D717A44688649A1EE199D008B1">
    <w:name w:val="39F3760D717A44688649A1EE199D008B1"/>
    <w:rsid w:val="007F7754"/>
    <w:rPr>
      <w:rFonts w:ascii="Calibri" w:eastAsia="Times New Roman" w:hAnsi="Calibri" w:cs="Calibri"/>
    </w:rPr>
  </w:style>
  <w:style w:type="paragraph" w:customStyle="1" w:styleId="50280DD7A917481887FFC583A8627C731">
    <w:name w:val="50280DD7A917481887FFC583A8627C731"/>
    <w:rsid w:val="007F7754"/>
    <w:rPr>
      <w:rFonts w:ascii="Calibri" w:eastAsia="Times New Roman" w:hAnsi="Calibri" w:cs="Calibri"/>
    </w:rPr>
  </w:style>
  <w:style w:type="paragraph" w:customStyle="1" w:styleId="C660AD87EDDC4A7E8118F8B56C7F1D2A1">
    <w:name w:val="C660AD87EDDC4A7E8118F8B56C7F1D2A1"/>
    <w:rsid w:val="007F7754"/>
    <w:rPr>
      <w:rFonts w:ascii="Calibri" w:eastAsia="Times New Roman" w:hAnsi="Calibri" w:cs="Calibri"/>
    </w:rPr>
  </w:style>
  <w:style w:type="paragraph" w:customStyle="1" w:styleId="F1F1C91DC85A487BAFC0D4FC757B0B621">
    <w:name w:val="F1F1C91DC85A487BAFC0D4FC757B0B621"/>
    <w:rsid w:val="007F7754"/>
    <w:rPr>
      <w:rFonts w:ascii="Calibri" w:eastAsia="Times New Roman" w:hAnsi="Calibri" w:cs="Calibri"/>
    </w:rPr>
  </w:style>
  <w:style w:type="paragraph" w:customStyle="1" w:styleId="DB6F7CD46D20408B9DB652357358CB261">
    <w:name w:val="DB6F7CD46D20408B9DB652357358CB261"/>
    <w:rsid w:val="007F7754"/>
    <w:rPr>
      <w:rFonts w:ascii="Calibri" w:eastAsia="Times New Roman" w:hAnsi="Calibri" w:cs="Calibri"/>
    </w:rPr>
  </w:style>
  <w:style w:type="paragraph" w:customStyle="1" w:styleId="43E36EE3F5BB4D619CC45A3497FF504C1">
    <w:name w:val="43E36EE3F5BB4D619CC45A3497FF504C1"/>
    <w:rsid w:val="007F7754"/>
    <w:rPr>
      <w:rFonts w:ascii="Calibri" w:eastAsia="Times New Roman" w:hAnsi="Calibri" w:cs="Calibri"/>
    </w:rPr>
  </w:style>
  <w:style w:type="paragraph" w:customStyle="1" w:styleId="B66AFEF372204706AA04F52418D982781">
    <w:name w:val="B66AFEF372204706AA04F52418D982781"/>
    <w:rsid w:val="007F7754"/>
    <w:rPr>
      <w:rFonts w:ascii="Calibri" w:eastAsia="Times New Roman" w:hAnsi="Calibri" w:cs="Calibri"/>
    </w:rPr>
  </w:style>
  <w:style w:type="paragraph" w:customStyle="1" w:styleId="06BB752B8A464A03952C04311944219C1">
    <w:name w:val="06BB752B8A464A03952C04311944219C1"/>
    <w:rsid w:val="007F7754"/>
    <w:rPr>
      <w:rFonts w:ascii="Calibri" w:eastAsia="Times New Roman" w:hAnsi="Calibri" w:cs="Calibri"/>
    </w:rPr>
  </w:style>
  <w:style w:type="paragraph" w:customStyle="1" w:styleId="189D750BF1884E8AA9E5ED930C81041F1">
    <w:name w:val="189D750BF1884E8AA9E5ED930C81041F1"/>
    <w:rsid w:val="007F7754"/>
    <w:rPr>
      <w:rFonts w:ascii="Calibri" w:eastAsia="Times New Roman" w:hAnsi="Calibri" w:cs="Calibri"/>
    </w:rPr>
  </w:style>
  <w:style w:type="paragraph" w:customStyle="1" w:styleId="107E9EDBF5324BF1A7C52CE5C5708D6F">
    <w:name w:val="107E9EDBF5324BF1A7C52CE5C5708D6F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9">
    <w:name w:val="F2E4BBC621BF48A58209DEF1D0C5E50B9"/>
    <w:rsid w:val="007F7754"/>
    <w:rPr>
      <w:rFonts w:ascii="Calibri" w:eastAsia="Times New Roman" w:hAnsi="Calibri" w:cs="Calibri"/>
    </w:rPr>
  </w:style>
  <w:style w:type="paragraph" w:customStyle="1" w:styleId="AF5AEF543E8648D3B003111D049F6F1C3">
    <w:name w:val="AF5AEF543E8648D3B003111D049F6F1C3"/>
    <w:rsid w:val="007F7754"/>
    <w:rPr>
      <w:rFonts w:ascii="Calibri" w:eastAsia="Times New Roman" w:hAnsi="Calibri" w:cs="Calibri"/>
    </w:rPr>
  </w:style>
  <w:style w:type="paragraph" w:customStyle="1" w:styleId="EFFCAB1EC1B141A2AFB73B634C95B06E5">
    <w:name w:val="EFFCAB1EC1B141A2AFB73B634C95B06E5"/>
    <w:rsid w:val="007F7754"/>
    <w:rPr>
      <w:rFonts w:ascii="Calibri" w:eastAsia="Times New Roman" w:hAnsi="Calibri" w:cs="Calibri"/>
    </w:rPr>
  </w:style>
  <w:style w:type="paragraph" w:customStyle="1" w:styleId="B5C382BEBAC34B61BA487CAC2986739B7">
    <w:name w:val="B5C382BEBAC34B61BA487CAC2986739B7"/>
    <w:rsid w:val="007F7754"/>
    <w:rPr>
      <w:rFonts w:ascii="Calibri" w:eastAsia="Times New Roman" w:hAnsi="Calibri" w:cs="Calibri"/>
    </w:rPr>
  </w:style>
  <w:style w:type="paragraph" w:customStyle="1" w:styleId="533EBD5644B544AFBC1BBF895BEC7DDF2">
    <w:name w:val="533EBD5644B544AFBC1BBF895BEC7DDF2"/>
    <w:rsid w:val="007F7754"/>
    <w:rPr>
      <w:rFonts w:ascii="Calibri" w:eastAsia="Times New Roman" w:hAnsi="Calibri" w:cs="Calibri"/>
    </w:rPr>
  </w:style>
  <w:style w:type="paragraph" w:customStyle="1" w:styleId="42F5319199F244C89492BE0D0F9B73542">
    <w:name w:val="42F5319199F244C89492BE0D0F9B73542"/>
    <w:rsid w:val="007F7754"/>
    <w:rPr>
      <w:rFonts w:ascii="Calibri" w:eastAsia="Times New Roman" w:hAnsi="Calibri" w:cs="Calibri"/>
    </w:rPr>
  </w:style>
  <w:style w:type="paragraph" w:customStyle="1" w:styleId="3E54AA0BEE174FCA9F9353E198ACC75F2">
    <w:name w:val="3E54AA0BEE174FCA9F9353E198ACC75F2"/>
    <w:rsid w:val="007F7754"/>
    <w:rPr>
      <w:rFonts w:ascii="Calibri" w:eastAsia="Times New Roman" w:hAnsi="Calibri" w:cs="Calibri"/>
    </w:rPr>
  </w:style>
  <w:style w:type="paragraph" w:customStyle="1" w:styleId="DEF45BA0615F42679BC4183CBD1218632">
    <w:name w:val="DEF45BA0615F42679BC4183CBD1218632"/>
    <w:rsid w:val="007F7754"/>
    <w:rPr>
      <w:rFonts w:ascii="Calibri" w:eastAsia="Times New Roman" w:hAnsi="Calibri" w:cs="Calibri"/>
    </w:rPr>
  </w:style>
  <w:style w:type="paragraph" w:customStyle="1" w:styleId="C26E22C0FBCE49A4A78466A710702FFE2">
    <w:name w:val="C26E22C0FBCE49A4A78466A710702FFE2"/>
    <w:rsid w:val="007F7754"/>
    <w:rPr>
      <w:rFonts w:ascii="Calibri" w:eastAsia="Times New Roman" w:hAnsi="Calibri" w:cs="Calibri"/>
    </w:rPr>
  </w:style>
  <w:style w:type="paragraph" w:customStyle="1" w:styleId="B3B17B0866A540FDB99A0CF7B744D5D92">
    <w:name w:val="B3B17B0866A540FDB99A0CF7B744D5D92"/>
    <w:rsid w:val="007F7754"/>
    <w:rPr>
      <w:rFonts w:ascii="Calibri" w:eastAsia="Times New Roman" w:hAnsi="Calibri" w:cs="Calibri"/>
    </w:rPr>
  </w:style>
  <w:style w:type="paragraph" w:customStyle="1" w:styleId="F848E6C9226C431F84E47FAD103ECFE92">
    <w:name w:val="F848E6C9226C431F84E47FAD103ECFE92"/>
    <w:rsid w:val="007F7754"/>
    <w:rPr>
      <w:rFonts w:ascii="Calibri" w:eastAsia="Times New Roman" w:hAnsi="Calibri" w:cs="Calibri"/>
    </w:rPr>
  </w:style>
  <w:style w:type="paragraph" w:customStyle="1" w:styleId="E582C9DFE01440AA8DF4E35941A987182">
    <w:name w:val="E582C9DFE01440AA8DF4E35941A987182"/>
    <w:rsid w:val="007F7754"/>
    <w:rPr>
      <w:rFonts w:ascii="Calibri" w:eastAsia="Times New Roman" w:hAnsi="Calibri" w:cs="Calibri"/>
    </w:rPr>
  </w:style>
  <w:style w:type="paragraph" w:customStyle="1" w:styleId="560B4FA2C8F44223A56122DC1C1AA5EA2">
    <w:name w:val="560B4FA2C8F44223A56122DC1C1AA5EA2"/>
    <w:rsid w:val="007F7754"/>
    <w:rPr>
      <w:rFonts w:ascii="Calibri" w:eastAsia="Times New Roman" w:hAnsi="Calibri" w:cs="Calibri"/>
    </w:rPr>
  </w:style>
  <w:style w:type="paragraph" w:customStyle="1" w:styleId="F72D666B2FF54DB08549DE1DB46C4DCB2">
    <w:name w:val="F72D666B2FF54DB08549DE1DB46C4DCB2"/>
    <w:rsid w:val="007F7754"/>
    <w:rPr>
      <w:rFonts w:ascii="Calibri" w:eastAsia="Times New Roman" w:hAnsi="Calibri" w:cs="Calibri"/>
    </w:rPr>
  </w:style>
  <w:style w:type="paragraph" w:customStyle="1" w:styleId="F2D13A7247F74308A98B34B6F74BA1A22">
    <w:name w:val="F2D13A7247F74308A98B34B6F74BA1A22"/>
    <w:rsid w:val="007F7754"/>
    <w:rPr>
      <w:rFonts w:ascii="Calibri" w:eastAsia="Times New Roman" w:hAnsi="Calibri" w:cs="Calibri"/>
    </w:rPr>
  </w:style>
  <w:style w:type="paragraph" w:customStyle="1" w:styleId="8C23933E93774DCFA97BF9B88D608D4C2">
    <w:name w:val="8C23933E93774DCFA97BF9B88D608D4C2"/>
    <w:rsid w:val="007F7754"/>
    <w:rPr>
      <w:rFonts w:ascii="Calibri" w:eastAsia="Times New Roman" w:hAnsi="Calibri" w:cs="Calibri"/>
    </w:rPr>
  </w:style>
  <w:style w:type="paragraph" w:customStyle="1" w:styleId="5E1E1147C1094AF0A248F6297B76518D2">
    <w:name w:val="5E1E1147C1094AF0A248F6297B76518D2"/>
    <w:rsid w:val="007F7754"/>
    <w:rPr>
      <w:rFonts w:ascii="Calibri" w:eastAsia="Times New Roman" w:hAnsi="Calibri" w:cs="Calibri"/>
    </w:rPr>
  </w:style>
  <w:style w:type="paragraph" w:customStyle="1" w:styleId="FF5570E3891C4BAC8C6D89499C2218CB2">
    <w:name w:val="FF5570E3891C4BAC8C6D89499C2218CB2"/>
    <w:rsid w:val="007F7754"/>
    <w:rPr>
      <w:rFonts w:ascii="Calibri" w:eastAsia="Times New Roman" w:hAnsi="Calibri" w:cs="Calibri"/>
    </w:rPr>
  </w:style>
  <w:style w:type="paragraph" w:customStyle="1" w:styleId="E5D5A3A66E974D258F0B9F4F22EA3B932">
    <w:name w:val="E5D5A3A66E974D258F0B9F4F22EA3B932"/>
    <w:rsid w:val="007F7754"/>
    <w:rPr>
      <w:rFonts w:ascii="Calibri" w:eastAsia="Times New Roman" w:hAnsi="Calibri" w:cs="Calibri"/>
    </w:rPr>
  </w:style>
  <w:style w:type="paragraph" w:customStyle="1" w:styleId="0AC19391BFE049DA9290831E5301021C2">
    <w:name w:val="0AC19391BFE049DA9290831E5301021C2"/>
    <w:rsid w:val="007F7754"/>
    <w:rPr>
      <w:rFonts w:ascii="Calibri" w:eastAsia="Times New Roman" w:hAnsi="Calibri" w:cs="Calibri"/>
    </w:rPr>
  </w:style>
  <w:style w:type="paragraph" w:customStyle="1" w:styleId="97364F7B6F7A4FE19C537CB7D5EFFC532">
    <w:name w:val="97364F7B6F7A4FE19C537CB7D5EFFC532"/>
    <w:rsid w:val="007F7754"/>
    <w:rPr>
      <w:rFonts w:ascii="Calibri" w:eastAsia="Times New Roman" w:hAnsi="Calibri" w:cs="Calibri"/>
    </w:rPr>
  </w:style>
  <w:style w:type="paragraph" w:customStyle="1" w:styleId="7EDEFCF495CD4A0F92382AD0841DB9D52">
    <w:name w:val="7EDEFCF495CD4A0F92382AD0841DB9D52"/>
    <w:rsid w:val="007F7754"/>
    <w:rPr>
      <w:rFonts w:ascii="Calibri" w:eastAsia="Times New Roman" w:hAnsi="Calibri" w:cs="Calibri"/>
    </w:rPr>
  </w:style>
  <w:style w:type="paragraph" w:customStyle="1" w:styleId="C0ACE3BDE2244E499A77888C08F6FCF62">
    <w:name w:val="C0ACE3BDE2244E499A77888C08F6FCF62"/>
    <w:rsid w:val="007F7754"/>
    <w:rPr>
      <w:rFonts w:ascii="Calibri" w:eastAsia="Times New Roman" w:hAnsi="Calibri" w:cs="Calibri"/>
    </w:rPr>
  </w:style>
  <w:style w:type="paragraph" w:customStyle="1" w:styleId="9C1F3A2DA49745C29682A609BE73D33C2">
    <w:name w:val="9C1F3A2DA49745C29682A609BE73D33C2"/>
    <w:rsid w:val="007F7754"/>
    <w:rPr>
      <w:rFonts w:ascii="Calibri" w:eastAsia="Times New Roman" w:hAnsi="Calibri" w:cs="Calibri"/>
    </w:rPr>
  </w:style>
  <w:style w:type="paragraph" w:customStyle="1" w:styleId="2051F943E68F42D8BEC7091EA425167B2">
    <w:name w:val="2051F943E68F42D8BEC7091EA425167B2"/>
    <w:rsid w:val="007F7754"/>
    <w:rPr>
      <w:rFonts w:ascii="Calibri" w:eastAsia="Times New Roman" w:hAnsi="Calibri" w:cs="Calibri"/>
    </w:rPr>
  </w:style>
  <w:style w:type="paragraph" w:customStyle="1" w:styleId="BF6D5A959DF04489ADBB0B8B319324932">
    <w:name w:val="BF6D5A959DF04489ADBB0B8B319324932"/>
    <w:rsid w:val="007F7754"/>
    <w:rPr>
      <w:rFonts w:ascii="Calibri" w:eastAsia="Times New Roman" w:hAnsi="Calibri" w:cs="Calibri"/>
    </w:rPr>
  </w:style>
  <w:style w:type="paragraph" w:customStyle="1" w:styleId="87724B2A7D634B3E8361604078B8DD9B2">
    <w:name w:val="87724B2A7D634B3E8361604078B8DD9B2"/>
    <w:rsid w:val="007F7754"/>
    <w:rPr>
      <w:rFonts w:ascii="Calibri" w:eastAsia="Times New Roman" w:hAnsi="Calibri" w:cs="Calibri"/>
    </w:rPr>
  </w:style>
  <w:style w:type="paragraph" w:customStyle="1" w:styleId="DFD7FBCA753D4794B7001CC993C329682">
    <w:name w:val="DFD7FBCA753D4794B7001CC993C329682"/>
    <w:rsid w:val="007F7754"/>
    <w:rPr>
      <w:rFonts w:ascii="Calibri" w:eastAsia="Times New Roman" w:hAnsi="Calibri" w:cs="Calibri"/>
    </w:rPr>
  </w:style>
  <w:style w:type="paragraph" w:customStyle="1" w:styleId="7148EF32381F456CBC5FC710A80298C12">
    <w:name w:val="7148EF32381F456CBC5FC710A80298C12"/>
    <w:rsid w:val="007F7754"/>
    <w:rPr>
      <w:rFonts w:ascii="Calibri" w:eastAsia="Times New Roman" w:hAnsi="Calibri" w:cs="Calibri"/>
    </w:rPr>
  </w:style>
  <w:style w:type="paragraph" w:customStyle="1" w:styleId="73137F8421014A2B972AF4A0A97C4A952">
    <w:name w:val="73137F8421014A2B972AF4A0A97C4A952"/>
    <w:rsid w:val="007F7754"/>
    <w:rPr>
      <w:rFonts w:ascii="Calibri" w:eastAsia="Times New Roman" w:hAnsi="Calibri" w:cs="Calibri"/>
    </w:rPr>
  </w:style>
  <w:style w:type="paragraph" w:customStyle="1" w:styleId="ECE6A58578E94AA5B680CA9E0B6092572">
    <w:name w:val="ECE6A58578E94AA5B680CA9E0B6092572"/>
    <w:rsid w:val="007F7754"/>
    <w:rPr>
      <w:rFonts w:ascii="Calibri" w:eastAsia="Times New Roman" w:hAnsi="Calibri" w:cs="Calibri"/>
    </w:rPr>
  </w:style>
  <w:style w:type="paragraph" w:customStyle="1" w:styleId="F5343860FB3C4303A2A66BC3850323592">
    <w:name w:val="F5343860FB3C4303A2A66BC3850323592"/>
    <w:rsid w:val="007F7754"/>
    <w:rPr>
      <w:rFonts w:ascii="Calibri" w:eastAsia="Times New Roman" w:hAnsi="Calibri" w:cs="Calibri"/>
    </w:rPr>
  </w:style>
  <w:style w:type="paragraph" w:customStyle="1" w:styleId="08BDF47A740A41D283C1FDD70CFAA25C2">
    <w:name w:val="08BDF47A740A41D283C1FDD70CFAA25C2"/>
    <w:rsid w:val="007F7754"/>
    <w:rPr>
      <w:rFonts w:ascii="Calibri" w:eastAsia="Times New Roman" w:hAnsi="Calibri" w:cs="Calibri"/>
    </w:rPr>
  </w:style>
  <w:style w:type="paragraph" w:customStyle="1" w:styleId="9C5785B0104A4C07B0BED7DD3ADB4DD12">
    <w:name w:val="9C5785B0104A4C07B0BED7DD3ADB4DD12"/>
    <w:rsid w:val="007F7754"/>
    <w:rPr>
      <w:rFonts w:ascii="Calibri" w:eastAsia="Times New Roman" w:hAnsi="Calibri" w:cs="Calibri"/>
    </w:rPr>
  </w:style>
  <w:style w:type="paragraph" w:customStyle="1" w:styleId="DA13D16A1B6A44E4B42FC8DA9011A1482">
    <w:name w:val="DA13D16A1B6A44E4B42FC8DA9011A1482"/>
    <w:rsid w:val="007F7754"/>
    <w:rPr>
      <w:rFonts w:ascii="Calibri" w:eastAsia="Times New Roman" w:hAnsi="Calibri" w:cs="Calibri"/>
    </w:rPr>
  </w:style>
  <w:style w:type="paragraph" w:customStyle="1" w:styleId="522E8A9358A3480092F959B0BA8463E22">
    <w:name w:val="522E8A9358A3480092F959B0BA8463E22"/>
    <w:rsid w:val="007F7754"/>
    <w:rPr>
      <w:rFonts w:ascii="Calibri" w:eastAsia="Times New Roman" w:hAnsi="Calibri" w:cs="Calibri"/>
    </w:rPr>
  </w:style>
  <w:style w:type="paragraph" w:customStyle="1" w:styleId="1BD25D754D9242B8B0B7496F3E5293602">
    <w:name w:val="1BD25D754D9242B8B0B7496F3E5293602"/>
    <w:rsid w:val="007F7754"/>
    <w:rPr>
      <w:rFonts w:ascii="Calibri" w:eastAsia="Times New Roman" w:hAnsi="Calibri" w:cs="Calibri"/>
    </w:rPr>
  </w:style>
  <w:style w:type="paragraph" w:customStyle="1" w:styleId="A0A69245B98341DE9FDB162F281D8B7D2">
    <w:name w:val="A0A69245B98341DE9FDB162F281D8B7D2"/>
    <w:rsid w:val="007F7754"/>
    <w:rPr>
      <w:rFonts w:ascii="Calibri" w:eastAsia="Times New Roman" w:hAnsi="Calibri" w:cs="Calibri"/>
    </w:rPr>
  </w:style>
  <w:style w:type="paragraph" w:customStyle="1" w:styleId="88ADCA31A7B24F89B13D192C80026F132">
    <w:name w:val="88ADCA31A7B24F89B13D192C80026F132"/>
    <w:rsid w:val="007F7754"/>
    <w:rPr>
      <w:rFonts w:ascii="Calibri" w:eastAsia="Times New Roman" w:hAnsi="Calibri" w:cs="Calibri"/>
    </w:rPr>
  </w:style>
  <w:style w:type="paragraph" w:customStyle="1" w:styleId="18E2D944E1CB4D3CAEEE1998F476F2462">
    <w:name w:val="18E2D944E1CB4D3CAEEE1998F476F2462"/>
    <w:rsid w:val="007F7754"/>
    <w:rPr>
      <w:rFonts w:ascii="Calibri" w:eastAsia="Times New Roman" w:hAnsi="Calibri" w:cs="Calibri"/>
    </w:rPr>
  </w:style>
  <w:style w:type="paragraph" w:customStyle="1" w:styleId="46290ED9BBF64D6883728C01D94561D52">
    <w:name w:val="46290ED9BBF64D6883728C01D94561D52"/>
    <w:rsid w:val="007F7754"/>
    <w:rPr>
      <w:rFonts w:ascii="Calibri" w:eastAsia="Times New Roman" w:hAnsi="Calibri" w:cs="Calibri"/>
    </w:rPr>
  </w:style>
  <w:style w:type="paragraph" w:customStyle="1" w:styleId="4C63889D825541E28ED1903932E2E7BE2">
    <w:name w:val="4C63889D825541E28ED1903932E2E7BE2"/>
    <w:rsid w:val="007F7754"/>
    <w:rPr>
      <w:rFonts w:ascii="Calibri" w:eastAsia="Times New Roman" w:hAnsi="Calibri" w:cs="Calibri"/>
    </w:rPr>
  </w:style>
  <w:style w:type="paragraph" w:customStyle="1" w:styleId="DB78848AE49245138F4A95CA03BA0FED2">
    <w:name w:val="DB78848AE49245138F4A95CA03BA0FED2"/>
    <w:rsid w:val="007F7754"/>
    <w:rPr>
      <w:rFonts w:ascii="Calibri" w:eastAsia="Times New Roman" w:hAnsi="Calibri" w:cs="Calibri"/>
    </w:rPr>
  </w:style>
  <w:style w:type="paragraph" w:customStyle="1" w:styleId="7281761C8FEE4E4EBFB7B8C2E2505CA42">
    <w:name w:val="7281761C8FEE4E4EBFB7B8C2E2505CA42"/>
    <w:rsid w:val="007F7754"/>
    <w:rPr>
      <w:rFonts w:ascii="Calibri" w:eastAsia="Times New Roman" w:hAnsi="Calibri" w:cs="Calibri"/>
    </w:rPr>
  </w:style>
  <w:style w:type="paragraph" w:customStyle="1" w:styleId="CF4B363AEF5E42F8A9985F6142DA43DE2">
    <w:name w:val="CF4B363AEF5E42F8A9985F6142DA43DE2"/>
    <w:rsid w:val="007F7754"/>
    <w:rPr>
      <w:rFonts w:ascii="Calibri" w:eastAsia="Times New Roman" w:hAnsi="Calibri" w:cs="Calibri"/>
    </w:rPr>
  </w:style>
  <w:style w:type="paragraph" w:customStyle="1" w:styleId="1C31093765414E3EA59463518979BF6F2">
    <w:name w:val="1C31093765414E3EA59463518979BF6F2"/>
    <w:rsid w:val="007F7754"/>
    <w:rPr>
      <w:rFonts w:ascii="Calibri" w:eastAsia="Times New Roman" w:hAnsi="Calibri" w:cs="Calibri"/>
    </w:rPr>
  </w:style>
  <w:style w:type="paragraph" w:customStyle="1" w:styleId="E6F6BC38468A4926952A4A29595144BB2">
    <w:name w:val="E6F6BC38468A4926952A4A29595144BB2"/>
    <w:rsid w:val="007F7754"/>
    <w:rPr>
      <w:rFonts w:ascii="Calibri" w:eastAsia="Times New Roman" w:hAnsi="Calibri" w:cs="Calibri"/>
    </w:rPr>
  </w:style>
  <w:style w:type="paragraph" w:customStyle="1" w:styleId="F9B4FFB75B28484592760676BE2601872">
    <w:name w:val="F9B4FFB75B28484592760676BE2601872"/>
    <w:rsid w:val="007F7754"/>
    <w:rPr>
      <w:rFonts w:ascii="Calibri" w:eastAsia="Times New Roman" w:hAnsi="Calibri" w:cs="Calibri"/>
    </w:rPr>
  </w:style>
  <w:style w:type="paragraph" w:customStyle="1" w:styleId="2C61852B305C4D8B80AAF176B79766312">
    <w:name w:val="2C61852B305C4D8B80AAF176B79766312"/>
    <w:rsid w:val="007F7754"/>
    <w:rPr>
      <w:rFonts w:ascii="Calibri" w:eastAsia="Times New Roman" w:hAnsi="Calibri" w:cs="Calibri"/>
    </w:rPr>
  </w:style>
  <w:style w:type="paragraph" w:customStyle="1" w:styleId="1CE85280BA3047689056E0518AA24E692">
    <w:name w:val="1CE85280BA3047689056E0518AA24E692"/>
    <w:rsid w:val="007F7754"/>
    <w:rPr>
      <w:rFonts w:ascii="Calibri" w:eastAsia="Times New Roman" w:hAnsi="Calibri" w:cs="Calibri"/>
    </w:rPr>
  </w:style>
  <w:style w:type="paragraph" w:customStyle="1" w:styleId="D6FD9827EBB64FE4B52F4B58B1DF5EC82">
    <w:name w:val="D6FD9827EBB64FE4B52F4B58B1DF5EC82"/>
    <w:rsid w:val="007F7754"/>
    <w:rPr>
      <w:rFonts w:ascii="Calibri" w:eastAsia="Times New Roman" w:hAnsi="Calibri" w:cs="Calibri"/>
    </w:rPr>
  </w:style>
  <w:style w:type="paragraph" w:customStyle="1" w:styleId="06E5613E9C86459AB49DC63E7944DC5A2">
    <w:name w:val="06E5613E9C86459AB49DC63E7944DC5A2"/>
    <w:rsid w:val="007F7754"/>
    <w:rPr>
      <w:rFonts w:ascii="Calibri" w:eastAsia="Times New Roman" w:hAnsi="Calibri" w:cs="Calibri"/>
    </w:rPr>
  </w:style>
  <w:style w:type="paragraph" w:customStyle="1" w:styleId="9976FD907AFD461C92F73F5A7454A04D2">
    <w:name w:val="9976FD907AFD461C92F73F5A7454A04D2"/>
    <w:rsid w:val="007F7754"/>
    <w:rPr>
      <w:rFonts w:ascii="Calibri" w:eastAsia="Times New Roman" w:hAnsi="Calibri" w:cs="Calibri"/>
    </w:rPr>
  </w:style>
  <w:style w:type="paragraph" w:customStyle="1" w:styleId="F31D042135434EF387E348B92350BF112">
    <w:name w:val="F31D042135434EF387E348B92350BF112"/>
    <w:rsid w:val="007F7754"/>
    <w:rPr>
      <w:rFonts w:ascii="Calibri" w:eastAsia="Times New Roman" w:hAnsi="Calibri" w:cs="Calibri"/>
    </w:rPr>
  </w:style>
  <w:style w:type="paragraph" w:customStyle="1" w:styleId="54A2E43126764B4187C6E41BF7A389412">
    <w:name w:val="54A2E43126764B4187C6E41BF7A389412"/>
    <w:rsid w:val="007F7754"/>
    <w:rPr>
      <w:rFonts w:ascii="Calibri" w:eastAsia="Times New Roman" w:hAnsi="Calibri" w:cs="Calibri"/>
    </w:rPr>
  </w:style>
  <w:style w:type="paragraph" w:customStyle="1" w:styleId="E99FD2C0ABEA4B5C87B0627C3E8FBEFC2">
    <w:name w:val="E99FD2C0ABEA4B5C87B0627C3E8FBEFC2"/>
    <w:rsid w:val="007F7754"/>
    <w:rPr>
      <w:rFonts w:ascii="Calibri" w:eastAsia="Times New Roman" w:hAnsi="Calibri" w:cs="Calibri"/>
    </w:rPr>
  </w:style>
  <w:style w:type="paragraph" w:customStyle="1" w:styleId="38A984CD16214F96B4923C531C98455E2">
    <w:name w:val="38A984CD16214F96B4923C531C98455E2"/>
    <w:rsid w:val="007F7754"/>
    <w:rPr>
      <w:rFonts w:ascii="Calibri" w:eastAsia="Times New Roman" w:hAnsi="Calibri" w:cs="Calibri"/>
    </w:rPr>
  </w:style>
  <w:style w:type="paragraph" w:customStyle="1" w:styleId="D3CE9FA6C7B34AD6914509F94888B7882">
    <w:name w:val="D3CE9FA6C7B34AD6914509F94888B7882"/>
    <w:rsid w:val="007F7754"/>
    <w:rPr>
      <w:rFonts w:ascii="Calibri" w:eastAsia="Times New Roman" w:hAnsi="Calibri" w:cs="Calibri"/>
    </w:rPr>
  </w:style>
  <w:style w:type="paragraph" w:customStyle="1" w:styleId="A92F74BF98CF42B7A9BC1F2B1623D74B2">
    <w:name w:val="A92F74BF98CF42B7A9BC1F2B1623D74B2"/>
    <w:rsid w:val="007F7754"/>
    <w:rPr>
      <w:rFonts w:ascii="Calibri" w:eastAsia="Times New Roman" w:hAnsi="Calibri" w:cs="Calibri"/>
    </w:rPr>
  </w:style>
  <w:style w:type="paragraph" w:customStyle="1" w:styleId="7618BC8076D94BE6B6C12C7F0C8CDA2F2">
    <w:name w:val="7618BC8076D94BE6B6C12C7F0C8CDA2F2"/>
    <w:rsid w:val="007F7754"/>
    <w:rPr>
      <w:rFonts w:ascii="Calibri" w:eastAsia="Times New Roman" w:hAnsi="Calibri" w:cs="Calibri"/>
    </w:rPr>
  </w:style>
  <w:style w:type="paragraph" w:customStyle="1" w:styleId="172E134975D0488996F76E101C41766A2">
    <w:name w:val="172E134975D0488996F76E101C41766A2"/>
    <w:rsid w:val="007F7754"/>
    <w:rPr>
      <w:rFonts w:ascii="Calibri" w:eastAsia="Times New Roman" w:hAnsi="Calibri" w:cs="Calibri"/>
    </w:rPr>
  </w:style>
  <w:style w:type="paragraph" w:customStyle="1" w:styleId="2A1FAE39456D44719C755E33F448203C2">
    <w:name w:val="2A1FAE39456D44719C755E33F448203C2"/>
    <w:rsid w:val="007F7754"/>
    <w:rPr>
      <w:rFonts w:ascii="Calibri" w:eastAsia="Times New Roman" w:hAnsi="Calibri" w:cs="Calibri"/>
    </w:rPr>
  </w:style>
  <w:style w:type="paragraph" w:customStyle="1" w:styleId="1A39600CC7A54CB19A3B76E515ABE6C92">
    <w:name w:val="1A39600CC7A54CB19A3B76E515ABE6C92"/>
    <w:rsid w:val="007F7754"/>
    <w:rPr>
      <w:rFonts w:ascii="Calibri" w:eastAsia="Times New Roman" w:hAnsi="Calibri" w:cs="Calibri"/>
    </w:rPr>
  </w:style>
  <w:style w:type="paragraph" w:customStyle="1" w:styleId="85CE910F76664357AD12EF398E9196F82">
    <w:name w:val="85CE910F76664357AD12EF398E9196F82"/>
    <w:rsid w:val="007F7754"/>
    <w:rPr>
      <w:rFonts w:ascii="Calibri" w:eastAsia="Times New Roman" w:hAnsi="Calibri" w:cs="Calibri"/>
    </w:rPr>
  </w:style>
  <w:style w:type="paragraph" w:customStyle="1" w:styleId="39F3760D717A44688649A1EE199D008B2">
    <w:name w:val="39F3760D717A44688649A1EE199D008B2"/>
    <w:rsid w:val="007F7754"/>
    <w:rPr>
      <w:rFonts w:ascii="Calibri" w:eastAsia="Times New Roman" w:hAnsi="Calibri" w:cs="Calibri"/>
    </w:rPr>
  </w:style>
  <w:style w:type="paragraph" w:customStyle="1" w:styleId="50280DD7A917481887FFC583A8627C732">
    <w:name w:val="50280DD7A917481887FFC583A8627C732"/>
    <w:rsid w:val="007F7754"/>
    <w:rPr>
      <w:rFonts w:ascii="Calibri" w:eastAsia="Times New Roman" w:hAnsi="Calibri" w:cs="Calibri"/>
    </w:rPr>
  </w:style>
  <w:style w:type="paragraph" w:customStyle="1" w:styleId="C660AD87EDDC4A7E8118F8B56C7F1D2A2">
    <w:name w:val="C660AD87EDDC4A7E8118F8B56C7F1D2A2"/>
    <w:rsid w:val="007F7754"/>
    <w:rPr>
      <w:rFonts w:ascii="Calibri" w:eastAsia="Times New Roman" w:hAnsi="Calibri" w:cs="Calibri"/>
    </w:rPr>
  </w:style>
  <w:style w:type="paragraph" w:customStyle="1" w:styleId="F1F1C91DC85A487BAFC0D4FC757B0B622">
    <w:name w:val="F1F1C91DC85A487BAFC0D4FC757B0B622"/>
    <w:rsid w:val="007F7754"/>
    <w:rPr>
      <w:rFonts w:ascii="Calibri" w:eastAsia="Times New Roman" w:hAnsi="Calibri" w:cs="Calibri"/>
    </w:rPr>
  </w:style>
  <w:style w:type="paragraph" w:customStyle="1" w:styleId="DB6F7CD46D20408B9DB652357358CB262">
    <w:name w:val="DB6F7CD46D20408B9DB652357358CB262"/>
    <w:rsid w:val="007F7754"/>
    <w:rPr>
      <w:rFonts w:ascii="Calibri" w:eastAsia="Times New Roman" w:hAnsi="Calibri" w:cs="Calibri"/>
    </w:rPr>
  </w:style>
  <w:style w:type="paragraph" w:customStyle="1" w:styleId="43E36EE3F5BB4D619CC45A3497FF504C2">
    <w:name w:val="43E36EE3F5BB4D619CC45A3497FF504C2"/>
    <w:rsid w:val="007F7754"/>
    <w:rPr>
      <w:rFonts w:ascii="Calibri" w:eastAsia="Times New Roman" w:hAnsi="Calibri" w:cs="Calibri"/>
    </w:rPr>
  </w:style>
  <w:style w:type="paragraph" w:customStyle="1" w:styleId="B66AFEF372204706AA04F52418D982782">
    <w:name w:val="B66AFEF372204706AA04F52418D982782"/>
    <w:rsid w:val="007F7754"/>
    <w:rPr>
      <w:rFonts w:ascii="Calibri" w:eastAsia="Times New Roman" w:hAnsi="Calibri" w:cs="Calibri"/>
    </w:rPr>
  </w:style>
  <w:style w:type="paragraph" w:customStyle="1" w:styleId="06BB752B8A464A03952C04311944219C2">
    <w:name w:val="06BB752B8A464A03952C04311944219C2"/>
    <w:rsid w:val="007F7754"/>
    <w:rPr>
      <w:rFonts w:ascii="Calibri" w:eastAsia="Times New Roman" w:hAnsi="Calibri" w:cs="Calibri"/>
    </w:rPr>
  </w:style>
  <w:style w:type="paragraph" w:customStyle="1" w:styleId="189D750BF1884E8AA9E5ED930C81041F2">
    <w:name w:val="189D750BF1884E8AA9E5ED930C81041F2"/>
    <w:rsid w:val="007F7754"/>
    <w:rPr>
      <w:rFonts w:ascii="Calibri" w:eastAsia="Times New Roman" w:hAnsi="Calibri" w:cs="Calibri"/>
    </w:rPr>
  </w:style>
  <w:style w:type="paragraph" w:customStyle="1" w:styleId="107E9EDBF5324BF1A7C52CE5C5708D6F1">
    <w:name w:val="107E9EDBF5324BF1A7C52CE5C5708D6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">
    <w:name w:val="2307FEF57269459BAEE8D8BD5D9DD30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0">
    <w:name w:val="F2E4BBC621BF48A58209DEF1D0C5E50B10"/>
    <w:rsid w:val="007F7754"/>
    <w:rPr>
      <w:rFonts w:ascii="Calibri" w:eastAsia="Times New Roman" w:hAnsi="Calibri" w:cs="Calibri"/>
    </w:rPr>
  </w:style>
  <w:style w:type="paragraph" w:customStyle="1" w:styleId="AF5AEF543E8648D3B003111D049F6F1C4">
    <w:name w:val="AF5AEF543E8648D3B003111D049F6F1C4"/>
    <w:rsid w:val="007F7754"/>
    <w:rPr>
      <w:rFonts w:ascii="Calibri" w:eastAsia="Times New Roman" w:hAnsi="Calibri" w:cs="Calibri"/>
    </w:rPr>
  </w:style>
  <w:style w:type="paragraph" w:customStyle="1" w:styleId="EFFCAB1EC1B141A2AFB73B634C95B06E6">
    <w:name w:val="EFFCAB1EC1B141A2AFB73B634C95B06E6"/>
    <w:rsid w:val="007F7754"/>
    <w:rPr>
      <w:rFonts w:ascii="Calibri" w:eastAsia="Times New Roman" w:hAnsi="Calibri" w:cs="Calibri"/>
    </w:rPr>
  </w:style>
  <w:style w:type="paragraph" w:customStyle="1" w:styleId="B5C382BEBAC34B61BA487CAC2986739B8">
    <w:name w:val="B5C382BEBAC34B61BA487CAC2986739B8"/>
    <w:rsid w:val="007F7754"/>
    <w:rPr>
      <w:rFonts w:ascii="Calibri" w:eastAsia="Times New Roman" w:hAnsi="Calibri" w:cs="Calibri"/>
    </w:rPr>
  </w:style>
  <w:style w:type="paragraph" w:customStyle="1" w:styleId="533EBD5644B544AFBC1BBF895BEC7DDF3">
    <w:name w:val="533EBD5644B544AFBC1BBF895BEC7DDF3"/>
    <w:rsid w:val="007F7754"/>
    <w:rPr>
      <w:rFonts w:ascii="Calibri" w:eastAsia="Times New Roman" w:hAnsi="Calibri" w:cs="Calibri"/>
    </w:rPr>
  </w:style>
  <w:style w:type="paragraph" w:customStyle="1" w:styleId="42F5319199F244C89492BE0D0F9B73543">
    <w:name w:val="42F5319199F244C89492BE0D0F9B73543"/>
    <w:rsid w:val="007F7754"/>
    <w:rPr>
      <w:rFonts w:ascii="Calibri" w:eastAsia="Times New Roman" w:hAnsi="Calibri" w:cs="Calibri"/>
    </w:rPr>
  </w:style>
  <w:style w:type="paragraph" w:customStyle="1" w:styleId="3E54AA0BEE174FCA9F9353E198ACC75F3">
    <w:name w:val="3E54AA0BEE174FCA9F9353E198ACC75F3"/>
    <w:rsid w:val="007F7754"/>
    <w:rPr>
      <w:rFonts w:ascii="Calibri" w:eastAsia="Times New Roman" w:hAnsi="Calibri" w:cs="Calibri"/>
    </w:rPr>
  </w:style>
  <w:style w:type="paragraph" w:customStyle="1" w:styleId="DEF45BA0615F42679BC4183CBD1218633">
    <w:name w:val="DEF45BA0615F42679BC4183CBD1218633"/>
    <w:rsid w:val="007F7754"/>
    <w:rPr>
      <w:rFonts w:ascii="Calibri" w:eastAsia="Times New Roman" w:hAnsi="Calibri" w:cs="Calibri"/>
    </w:rPr>
  </w:style>
  <w:style w:type="paragraph" w:customStyle="1" w:styleId="C26E22C0FBCE49A4A78466A710702FFE3">
    <w:name w:val="C26E22C0FBCE49A4A78466A710702FFE3"/>
    <w:rsid w:val="007F7754"/>
    <w:rPr>
      <w:rFonts w:ascii="Calibri" w:eastAsia="Times New Roman" w:hAnsi="Calibri" w:cs="Calibri"/>
    </w:rPr>
  </w:style>
  <w:style w:type="paragraph" w:customStyle="1" w:styleId="B3B17B0866A540FDB99A0CF7B744D5D93">
    <w:name w:val="B3B17B0866A540FDB99A0CF7B744D5D93"/>
    <w:rsid w:val="007F7754"/>
    <w:rPr>
      <w:rFonts w:ascii="Calibri" w:eastAsia="Times New Roman" w:hAnsi="Calibri" w:cs="Calibri"/>
    </w:rPr>
  </w:style>
  <w:style w:type="paragraph" w:customStyle="1" w:styleId="F848E6C9226C431F84E47FAD103ECFE93">
    <w:name w:val="F848E6C9226C431F84E47FAD103ECFE93"/>
    <w:rsid w:val="007F7754"/>
    <w:rPr>
      <w:rFonts w:ascii="Calibri" w:eastAsia="Times New Roman" w:hAnsi="Calibri" w:cs="Calibri"/>
    </w:rPr>
  </w:style>
  <w:style w:type="paragraph" w:customStyle="1" w:styleId="E582C9DFE01440AA8DF4E35941A987183">
    <w:name w:val="E582C9DFE01440AA8DF4E35941A987183"/>
    <w:rsid w:val="007F7754"/>
    <w:rPr>
      <w:rFonts w:ascii="Calibri" w:eastAsia="Times New Roman" w:hAnsi="Calibri" w:cs="Calibri"/>
    </w:rPr>
  </w:style>
  <w:style w:type="paragraph" w:customStyle="1" w:styleId="560B4FA2C8F44223A56122DC1C1AA5EA3">
    <w:name w:val="560B4FA2C8F44223A56122DC1C1AA5EA3"/>
    <w:rsid w:val="007F7754"/>
    <w:rPr>
      <w:rFonts w:ascii="Calibri" w:eastAsia="Times New Roman" w:hAnsi="Calibri" w:cs="Calibri"/>
    </w:rPr>
  </w:style>
  <w:style w:type="paragraph" w:customStyle="1" w:styleId="F72D666B2FF54DB08549DE1DB46C4DCB3">
    <w:name w:val="F72D666B2FF54DB08549DE1DB46C4DCB3"/>
    <w:rsid w:val="007F7754"/>
    <w:rPr>
      <w:rFonts w:ascii="Calibri" w:eastAsia="Times New Roman" w:hAnsi="Calibri" w:cs="Calibri"/>
    </w:rPr>
  </w:style>
  <w:style w:type="paragraph" w:customStyle="1" w:styleId="F2D13A7247F74308A98B34B6F74BA1A23">
    <w:name w:val="F2D13A7247F74308A98B34B6F74BA1A23"/>
    <w:rsid w:val="007F7754"/>
    <w:rPr>
      <w:rFonts w:ascii="Calibri" w:eastAsia="Times New Roman" w:hAnsi="Calibri" w:cs="Calibri"/>
    </w:rPr>
  </w:style>
  <w:style w:type="paragraph" w:customStyle="1" w:styleId="8C23933E93774DCFA97BF9B88D608D4C3">
    <w:name w:val="8C23933E93774DCFA97BF9B88D608D4C3"/>
    <w:rsid w:val="007F7754"/>
    <w:rPr>
      <w:rFonts w:ascii="Calibri" w:eastAsia="Times New Roman" w:hAnsi="Calibri" w:cs="Calibri"/>
    </w:rPr>
  </w:style>
  <w:style w:type="paragraph" w:customStyle="1" w:styleId="5E1E1147C1094AF0A248F6297B76518D3">
    <w:name w:val="5E1E1147C1094AF0A248F6297B76518D3"/>
    <w:rsid w:val="007F7754"/>
    <w:rPr>
      <w:rFonts w:ascii="Calibri" w:eastAsia="Times New Roman" w:hAnsi="Calibri" w:cs="Calibri"/>
    </w:rPr>
  </w:style>
  <w:style w:type="paragraph" w:customStyle="1" w:styleId="FF5570E3891C4BAC8C6D89499C2218CB3">
    <w:name w:val="FF5570E3891C4BAC8C6D89499C2218CB3"/>
    <w:rsid w:val="007F7754"/>
    <w:rPr>
      <w:rFonts w:ascii="Calibri" w:eastAsia="Times New Roman" w:hAnsi="Calibri" w:cs="Calibri"/>
    </w:rPr>
  </w:style>
  <w:style w:type="paragraph" w:customStyle="1" w:styleId="E5D5A3A66E974D258F0B9F4F22EA3B933">
    <w:name w:val="E5D5A3A66E974D258F0B9F4F22EA3B933"/>
    <w:rsid w:val="007F7754"/>
    <w:rPr>
      <w:rFonts w:ascii="Calibri" w:eastAsia="Times New Roman" w:hAnsi="Calibri" w:cs="Calibri"/>
    </w:rPr>
  </w:style>
  <w:style w:type="paragraph" w:customStyle="1" w:styleId="0AC19391BFE049DA9290831E5301021C3">
    <w:name w:val="0AC19391BFE049DA9290831E5301021C3"/>
    <w:rsid w:val="007F7754"/>
    <w:rPr>
      <w:rFonts w:ascii="Calibri" w:eastAsia="Times New Roman" w:hAnsi="Calibri" w:cs="Calibri"/>
    </w:rPr>
  </w:style>
  <w:style w:type="paragraph" w:customStyle="1" w:styleId="97364F7B6F7A4FE19C537CB7D5EFFC533">
    <w:name w:val="97364F7B6F7A4FE19C537CB7D5EFFC533"/>
    <w:rsid w:val="007F7754"/>
    <w:rPr>
      <w:rFonts w:ascii="Calibri" w:eastAsia="Times New Roman" w:hAnsi="Calibri" w:cs="Calibri"/>
    </w:rPr>
  </w:style>
  <w:style w:type="paragraph" w:customStyle="1" w:styleId="7EDEFCF495CD4A0F92382AD0841DB9D53">
    <w:name w:val="7EDEFCF495CD4A0F92382AD0841DB9D53"/>
    <w:rsid w:val="007F7754"/>
    <w:rPr>
      <w:rFonts w:ascii="Calibri" w:eastAsia="Times New Roman" w:hAnsi="Calibri" w:cs="Calibri"/>
    </w:rPr>
  </w:style>
  <w:style w:type="paragraph" w:customStyle="1" w:styleId="C0ACE3BDE2244E499A77888C08F6FCF63">
    <w:name w:val="C0ACE3BDE2244E499A77888C08F6FCF63"/>
    <w:rsid w:val="007F7754"/>
    <w:rPr>
      <w:rFonts w:ascii="Calibri" w:eastAsia="Times New Roman" w:hAnsi="Calibri" w:cs="Calibri"/>
    </w:rPr>
  </w:style>
  <w:style w:type="paragraph" w:customStyle="1" w:styleId="9C1F3A2DA49745C29682A609BE73D33C3">
    <w:name w:val="9C1F3A2DA49745C29682A609BE73D33C3"/>
    <w:rsid w:val="007F7754"/>
    <w:rPr>
      <w:rFonts w:ascii="Calibri" w:eastAsia="Times New Roman" w:hAnsi="Calibri" w:cs="Calibri"/>
    </w:rPr>
  </w:style>
  <w:style w:type="paragraph" w:customStyle="1" w:styleId="2051F943E68F42D8BEC7091EA425167B3">
    <w:name w:val="2051F943E68F42D8BEC7091EA425167B3"/>
    <w:rsid w:val="007F7754"/>
    <w:rPr>
      <w:rFonts w:ascii="Calibri" w:eastAsia="Times New Roman" w:hAnsi="Calibri" w:cs="Calibri"/>
    </w:rPr>
  </w:style>
  <w:style w:type="paragraph" w:customStyle="1" w:styleId="BF6D5A959DF04489ADBB0B8B319324933">
    <w:name w:val="BF6D5A959DF04489ADBB0B8B319324933"/>
    <w:rsid w:val="007F7754"/>
    <w:rPr>
      <w:rFonts w:ascii="Calibri" w:eastAsia="Times New Roman" w:hAnsi="Calibri" w:cs="Calibri"/>
    </w:rPr>
  </w:style>
  <w:style w:type="paragraph" w:customStyle="1" w:styleId="87724B2A7D634B3E8361604078B8DD9B3">
    <w:name w:val="87724B2A7D634B3E8361604078B8DD9B3"/>
    <w:rsid w:val="007F7754"/>
    <w:rPr>
      <w:rFonts w:ascii="Calibri" w:eastAsia="Times New Roman" w:hAnsi="Calibri" w:cs="Calibri"/>
    </w:rPr>
  </w:style>
  <w:style w:type="paragraph" w:customStyle="1" w:styleId="DFD7FBCA753D4794B7001CC993C329683">
    <w:name w:val="DFD7FBCA753D4794B7001CC993C329683"/>
    <w:rsid w:val="007F7754"/>
    <w:rPr>
      <w:rFonts w:ascii="Calibri" w:eastAsia="Times New Roman" w:hAnsi="Calibri" w:cs="Calibri"/>
    </w:rPr>
  </w:style>
  <w:style w:type="paragraph" w:customStyle="1" w:styleId="7148EF32381F456CBC5FC710A80298C13">
    <w:name w:val="7148EF32381F456CBC5FC710A80298C13"/>
    <w:rsid w:val="007F7754"/>
    <w:rPr>
      <w:rFonts w:ascii="Calibri" w:eastAsia="Times New Roman" w:hAnsi="Calibri" w:cs="Calibri"/>
    </w:rPr>
  </w:style>
  <w:style w:type="paragraph" w:customStyle="1" w:styleId="73137F8421014A2B972AF4A0A97C4A953">
    <w:name w:val="73137F8421014A2B972AF4A0A97C4A953"/>
    <w:rsid w:val="007F7754"/>
    <w:rPr>
      <w:rFonts w:ascii="Calibri" w:eastAsia="Times New Roman" w:hAnsi="Calibri" w:cs="Calibri"/>
    </w:rPr>
  </w:style>
  <w:style w:type="paragraph" w:customStyle="1" w:styleId="ECE6A58578E94AA5B680CA9E0B6092573">
    <w:name w:val="ECE6A58578E94AA5B680CA9E0B6092573"/>
    <w:rsid w:val="007F7754"/>
    <w:rPr>
      <w:rFonts w:ascii="Calibri" w:eastAsia="Times New Roman" w:hAnsi="Calibri" w:cs="Calibri"/>
    </w:rPr>
  </w:style>
  <w:style w:type="paragraph" w:customStyle="1" w:styleId="F5343860FB3C4303A2A66BC3850323593">
    <w:name w:val="F5343860FB3C4303A2A66BC3850323593"/>
    <w:rsid w:val="007F7754"/>
    <w:rPr>
      <w:rFonts w:ascii="Calibri" w:eastAsia="Times New Roman" w:hAnsi="Calibri" w:cs="Calibri"/>
    </w:rPr>
  </w:style>
  <w:style w:type="paragraph" w:customStyle="1" w:styleId="08BDF47A740A41D283C1FDD70CFAA25C3">
    <w:name w:val="08BDF47A740A41D283C1FDD70CFAA25C3"/>
    <w:rsid w:val="007F7754"/>
    <w:rPr>
      <w:rFonts w:ascii="Calibri" w:eastAsia="Times New Roman" w:hAnsi="Calibri" w:cs="Calibri"/>
    </w:rPr>
  </w:style>
  <w:style w:type="paragraph" w:customStyle="1" w:styleId="9C5785B0104A4C07B0BED7DD3ADB4DD13">
    <w:name w:val="9C5785B0104A4C07B0BED7DD3ADB4DD13"/>
    <w:rsid w:val="007F7754"/>
    <w:rPr>
      <w:rFonts w:ascii="Calibri" w:eastAsia="Times New Roman" w:hAnsi="Calibri" w:cs="Calibri"/>
    </w:rPr>
  </w:style>
  <w:style w:type="paragraph" w:customStyle="1" w:styleId="DA13D16A1B6A44E4B42FC8DA9011A1483">
    <w:name w:val="DA13D16A1B6A44E4B42FC8DA9011A1483"/>
    <w:rsid w:val="007F7754"/>
    <w:rPr>
      <w:rFonts w:ascii="Calibri" w:eastAsia="Times New Roman" w:hAnsi="Calibri" w:cs="Calibri"/>
    </w:rPr>
  </w:style>
  <w:style w:type="paragraph" w:customStyle="1" w:styleId="522E8A9358A3480092F959B0BA8463E23">
    <w:name w:val="522E8A9358A3480092F959B0BA8463E23"/>
    <w:rsid w:val="007F7754"/>
    <w:rPr>
      <w:rFonts w:ascii="Calibri" w:eastAsia="Times New Roman" w:hAnsi="Calibri" w:cs="Calibri"/>
    </w:rPr>
  </w:style>
  <w:style w:type="paragraph" w:customStyle="1" w:styleId="1BD25D754D9242B8B0B7496F3E5293603">
    <w:name w:val="1BD25D754D9242B8B0B7496F3E5293603"/>
    <w:rsid w:val="007F7754"/>
    <w:rPr>
      <w:rFonts w:ascii="Calibri" w:eastAsia="Times New Roman" w:hAnsi="Calibri" w:cs="Calibri"/>
    </w:rPr>
  </w:style>
  <w:style w:type="paragraph" w:customStyle="1" w:styleId="A0A69245B98341DE9FDB162F281D8B7D3">
    <w:name w:val="A0A69245B98341DE9FDB162F281D8B7D3"/>
    <w:rsid w:val="007F7754"/>
    <w:rPr>
      <w:rFonts w:ascii="Calibri" w:eastAsia="Times New Roman" w:hAnsi="Calibri" w:cs="Calibri"/>
    </w:rPr>
  </w:style>
  <w:style w:type="paragraph" w:customStyle="1" w:styleId="88ADCA31A7B24F89B13D192C80026F133">
    <w:name w:val="88ADCA31A7B24F89B13D192C80026F133"/>
    <w:rsid w:val="007F7754"/>
    <w:rPr>
      <w:rFonts w:ascii="Calibri" w:eastAsia="Times New Roman" w:hAnsi="Calibri" w:cs="Calibri"/>
    </w:rPr>
  </w:style>
  <w:style w:type="paragraph" w:customStyle="1" w:styleId="18E2D944E1CB4D3CAEEE1998F476F2463">
    <w:name w:val="18E2D944E1CB4D3CAEEE1998F476F2463"/>
    <w:rsid w:val="007F7754"/>
    <w:rPr>
      <w:rFonts w:ascii="Calibri" w:eastAsia="Times New Roman" w:hAnsi="Calibri" w:cs="Calibri"/>
    </w:rPr>
  </w:style>
  <w:style w:type="paragraph" w:customStyle="1" w:styleId="46290ED9BBF64D6883728C01D94561D53">
    <w:name w:val="46290ED9BBF64D6883728C01D94561D53"/>
    <w:rsid w:val="007F7754"/>
    <w:rPr>
      <w:rFonts w:ascii="Calibri" w:eastAsia="Times New Roman" w:hAnsi="Calibri" w:cs="Calibri"/>
    </w:rPr>
  </w:style>
  <w:style w:type="paragraph" w:customStyle="1" w:styleId="4C63889D825541E28ED1903932E2E7BE3">
    <w:name w:val="4C63889D825541E28ED1903932E2E7BE3"/>
    <w:rsid w:val="007F7754"/>
    <w:rPr>
      <w:rFonts w:ascii="Calibri" w:eastAsia="Times New Roman" w:hAnsi="Calibri" w:cs="Calibri"/>
    </w:rPr>
  </w:style>
  <w:style w:type="paragraph" w:customStyle="1" w:styleId="DB78848AE49245138F4A95CA03BA0FED3">
    <w:name w:val="DB78848AE49245138F4A95CA03BA0FED3"/>
    <w:rsid w:val="007F7754"/>
    <w:rPr>
      <w:rFonts w:ascii="Calibri" w:eastAsia="Times New Roman" w:hAnsi="Calibri" w:cs="Calibri"/>
    </w:rPr>
  </w:style>
  <w:style w:type="paragraph" w:customStyle="1" w:styleId="7281761C8FEE4E4EBFB7B8C2E2505CA43">
    <w:name w:val="7281761C8FEE4E4EBFB7B8C2E2505CA43"/>
    <w:rsid w:val="007F7754"/>
    <w:rPr>
      <w:rFonts w:ascii="Calibri" w:eastAsia="Times New Roman" w:hAnsi="Calibri" w:cs="Calibri"/>
    </w:rPr>
  </w:style>
  <w:style w:type="paragraph" w:customStyle="1" w:styleId="CF4B363AEF5E42F8A9985F6142DA43DE3">
    <w:name w:val="CF4B363AEF5E42F8A9985F6142DA43DE3"/>
    <w:rsid w:val="007F7754"/>
    <w:rPr>
      <w:rFonts w:ascii="Calibri" w:eastAsia="Times New Roman" w:hAnsi="Calibri" w:cs="Calibri"/>
    </w:rPr>
  </w:style>
  <w:style w:type="paragraph" w:customStyle="1" w:styleId="1C31093765414E3EA59463518979BF6F3">
    <w:name w:val="1C31093765414E3EA59463518979BF6F3"/>
    <w:rsid w:val="007F7754"/>
    <w:rPr>
      <w:rFonts w:ascii="Calibri" w:eastAsia="Times New Roman" w:hAnsi="Calibri" w:cs="Calibri"/>
    </w:rPr>
  </w:style>
  <w:style w:type="paragraph" w:customStyle="1" w:styleId="E6F6BC38468A4926952A4A29595144BB3">
    <w:name w:val="E6F6BC38468A4926952A4A29595144BB3"/>
    <w:rsid w:val="007F7754"/>
    <w:rPr>
      <w:rFonts w:ascii="Calibri" w:eastAsia="Times New Roman" w:hAnsi="Calibri" w:cs="Calibri"/>
    </w:rPr>
  </w:style>
  <w:style w:type="paragraph" w:customStyle="1" w:styleId="F9B4FFB75B28484592760676BE2601873">
    <w:name w:val="F9B4FFB75B28484592760676BE2601873"/>
    <w:rsid w:val="007F7754"/>
    <w:rPr>
      <w:rFonts w:ascii="Calibri" w:eastAsia="Times New Roman" w:hAnsi="Calibri" w:cs="Calibri"/>
    </w:rPr>
  </w:style>
  <w:style w:type="paragraph" w:customStyle="1" w:styleId="2C61852B305C4D8B80AAF176B79766313">
    <w:name w:val="2C61852B305C4D8B80AAF176B79766313"/>
    <w:rsid w:val="007F7754"/>
    <w:rPr>
      <w:rFonts w:ascii="Calibri" w:eastAsia="Times New Roman" w:hAnsi="Calibri" w:cs="Calibri"/>
    </w:rPr>
  </w:style>
  <w:style w:type="paragraph" w:customStyle="1" w:styleId="1CE85280BA3047689056E0518AA24E693">
    <w:name w:val="1CE85280BA3047689056E0518AA24E693"/>
    <w:rsid w:val="007F7754"/>
    <w:rPr>
      <w:rFonts w:ascii="Calibri" w:eastAsia="Times New Roman" w:hAnsi="Calibri" w:cs="Calibri"/>
    </w:rPr>
  </w:style>
  <w:style w:type="paragraph" w:customStyle="1" w:styleId="D6FD9827EBB64FE4B52F4B58B1DF5EC83">
    <w:name w:val="D6FD9827EBB64FE4B52F4B58B1DF5EC83"/>
    <w:rsid w:val="007F7754"/>
    <w:rPr>
      <w:rFonts w:ascii="Calibri" w:eastAsia="Times New Roman" w:hAnsi="Calibri" w:cs="Calibri"/>
    </w:rPr>
  </w:style>
  <w:style w:type="paragraph" w:customStyle="1" w:styleId="06E5613E9C86459AB49DC63E7944DC5A3">
    <w:name w:val="06E5613E9C86459AB49DC63E7944DC5A3"/>
    <w:rsid w:val="007F7754"/>
    <w:rPr>
      <w:rFonts w:ascii="Calibri" w:eastAsia="Times New Roman" w:hAnsi="Calibri" w:cs="Calibri"/>
    </w:rPr>
  </w:style>
  <w:style w:type="paragraph" w:customStyle="1" w:styleId="9976FD907AFD461C92F73F5A7454A04D3">
    <w:name w:val="9976FD907AFD461C92F73F5A7454A04D3"/>
    <w:rsid w:val="007F7754"/>
    <w:rPr>
      <w:rFonts w:ascii="Calibri" w:eastAsia="Times New Roman" w:hAnsi="Calibri" w:cs="Calibri"/>
    </w:rPr>
  </w:style>
  <w:style w:type="paragraph" w:customStyle="1" w:styleId="F31D042135434EF387E348B92350BF113">
    <w:name w:val="F31D042135434EF387E348B92350BF113"/>
    <w:rsid w:val="007F7754"/>
    <w:rPr>
      <w:rFonts w:ascii="Calibri" w:eastAsia="Times New Roman" w:hAnsi="Calibri" w:cs="Calibri"/>
    </w:rPr>
  </w:style>
  <w:style w:type="paragraph" w:customStyle="1" w:styleId="54A2E43126764B4187C6E41BF7A389413">
    <w:name w:val="54A2E43126764B4187C6E41BF7A389413"/>
    <w:rsid w:val="007F7754"/>
    <w:rPr>
      <w:rFonts w:ascii="Calibri" w:eastAsia="Times New Roman" w:hAnsi="Calibri" w:cs="Calibri"/>
    </w:rPr>
  </w:style>
  <w:style w:type="paragraph" w:customStyle="1" w:styleId="E99FD2C0ABEA4B5C87B0627C3E8FBEFC3">
    <w:name w:val="E99FD2C0ABEA4B5C87B0627C3E8FBEFC3"/>
    <w:rsid w:val="007F7754"/>
    <w:rPr>
      <w:rFonts w:ascii="Calibri" w:eastAsia="Times New Roman" w:hAnsi="Calibri" w:cs="Calibri"/>
    </w:rPr>
  </w:style>
  <w:style w:type="paragraph" w:customStyle="1" w:styleId="38A984CD16214F96B4923C531C98455E3">
    <w:name w:val="38A984CD16214F96B4923C531C98455E3"/>
    <w:rsid w:val="007F7754"/>
    <w:rPr>
      <w:rFonts w:ascii="Calibri" w:eastAsia="Times New Roman" w:hAnsi="Calibri" w:cs="Calibri"/>
    </w:rPr>
  </w:style>
  <w:style w:type="paragraph" w:customStyle="1" w:styleId="D3CE9FA6C7B34AD6914509F94888B7883">
    <w:name w:val="D3CE9FA6C7B34AD6914509F94888B7883"/>
    <w:rsid w:val="007F7754"/>
    <w:rPr>
      <w:rFonts w:ascii="Calibri" w:eastAsia="Times New Roman" w:hAnsi="Calibri" w:cs="Calibri"/>
    </w:rPr>
  </w:style>
  <w:style w:type="paragraph" w:customStyle="1" w:styleId="A92F74BF98CF42B7A9BC1F2B1623D74B3">
    <w:name w:val="A92F74BF98CF42B7A9BC1F2B1623D74B3"/>
    <w:rsid w:val="007F7754"/>
    <w:rPr>
      <w:rFonts w:ascii="Calibri" w:eastAsia="Times New Roman" w:hAnsi="Calibri" w:cs="Calibri"/>
    </w:rPr>
  </w:style>
  <w:style w:type="paragraph" w:customStyle="1" w:styleId="7618BC8076D94BE6B6C12C7F0C8CDA2F3">
    <w:name w:val="7618BC8076D94BE6B6C12C7F0C8CDA2F3"/>
    <w:rsid w:val="007F7754"/>
    <w:rPr>
      <w:rFonts w:ascii="Calibri" w:eastAsia="Times New Roman" w:hAnsi="Calibri" w:cs="Calibri"/>
    </w:rPr>
  </w:style>
  <w:style w:type="paragraph" w:customStyle="1" w:styleId="172E134975D0488996F76E101C41766A3">
    <w:name w:val="172E134975D0488996F76E101C41766A3"/>
    <w:rsid w:val="007F7754"/>
    <w:rPr>
      <w:rFonts w:ascii="Calibri" w:eastAsia="Times New Roman" w:hAnsi="Calibri" w:cs="Calibri"/>
    </w:rPr>
  </w:style>
  <w:style w:type="paragraph" w:customStyle="1" w:styleId="2A1FAE39456D44719C755E33F448203C3">
    <w:name w:val="2A1FAE39456D44719C755E33F448203C3"/>
    <w:rsid w:val="007F7754"/>
    <w:rPr>
      <w:rFonts w:ascii="Calibri" w:eastAsia="Times New Roman" w:hAnsi="Calibri" w:cs="Calibri"/>
    </w:rPr>
  </w:style>
  <w:style w:type="paragraph" w:customStyle="1" w:styleId="1A39600CC7A54CB19A3B76E515ABE6C93">
    <w:name w:val="1A39600CC7A54CB19A3B76E515ABE6C93"/>
    <w:rsid w:val="007F7754"/>
    <w:rPr>
      <w:rFonts w:ascii="Calibri" w:eastAsia="Times New Roman" w:hAnsi="Calibri" w:cs="Calibri"/>
    </w:rPr>
  </w:style>
  <w:style w:type="paragraph" w:customStyle="1" w:styleId="85CE910F76664357AD12EF398E9196F83">
    <w:name w:val="85CE910F76664357AD12EF398E9196F83"/>
    <w:rsid w:val="007F7754"/>
    <w:rPr>
      <w:rFonts w:ascii="Calibri" w:eastAsia="Times New Roman" w:hAnsi="Calibri" w:cs="Calibri"/>
    </w:rPr>
  </w:style>
  <w:style w:type="paragraph" w:customStyle="1" w:styleId="39F3760D717A44688649A1EE199D008B3">
    <w:name w:val="39F3760D717A44688649A1EE199D008B3"/>
    <w:rsid w:val="007F7754"/>
    <w:rPr>
      <w:rFonts w:ascii="Calibri" w:eastAsia="Times New Roman" w:hAnsi="Calibri" w:cs="Calibri"/>
    </w:rPr>
  </w:style>
  <w:style w:type="paragraph" w:customStyle="1" w:styleId="50280DD7A917481887FFC583A8627C733">
    <w:name w:val="50280DD7A917481887FFC583A8627C733"/>
    <w:rsid w:val="007F7754"/>
    <w:rPr>
      <w:rFonts w:ascii="Calibri" w:eastAsia="Times New Roman" w:hAnsi="Calibri" w:cs="Calibri"/>
    </w:rPr>
  </w:style>
  <w:style w:type="paragraph" w:customStyle="1" w:styleId="C660AD87EDDC4A7E8118F8B56C7F1D2A3">
    <w:name w:val="C660AD87EDDC4A7E8118F8B56C7F1D2A3"/>
    <w:rsid w:val="007F7754"/>
    <w:rPr>
      <w:rFonts w:ascii="Calibri" w:eastAsia="Times New Roman" w:hAnsi="Calibri" w:cs="Calibri"/>
    </w:rPr>
  </w:style>
  <w:style w:type="paragraph" w:customStyle="1" w:styleId="F1F1C91DC85A487BAFC0D4FC757B0B623">
    <w:name w:val="F1F1C91DC85A487BAFC0D4FC757B0B623"/>
    <w:rsid w:val="007F7754"/>
    <w:rPr>
      <w:rFonts w:ascii="Calibri" w:eastAsia="Times New Roman" w:hAnsi="Calibri" w:cs="Calibri"/>
    </w:rPr>
  </w:style>
  <w:style w:type="paragraph" w:customStyle="1" w:styleId="DB6F7CD46D20408B9DB652357358CB263">
    <w:name w:val="DB6F7CD46D20408B9DB652357358CB263"/>
    <w:rsid w:val="007F7754"/>
    <w:rPr>
      <w:rFonts w:ascii="Calibri" w:eastAsia="Times New Roman" w:hAnsi="Calibri" w:cs="Calibri"/>
    </w:rPr>
  </w:style>
  <w:style w:type="paragraph" w:customStyle="1" w:styleId="43E36EE3F5BB4D619CC45A3497FF504C3">
    <w:name w:val="43E36EE3F5BB4D619CC45A3497FF504C3"/>
    <w:rsid w:val="007F7754"/>
    <w:rPr>
      <w:rFonts w:ascii="Calibri" w:eastAsia="Times New Roman" w:hAnsi="Calibri" w:cs="Calibri"/>
    </w:rPr>
  </w:style>
  <w:style w:type="paragraph" w:customStyle="1" w:styleId="B66AFEF372204706AA04F52418D982783">
    <w:name w:val="B66AFEF372204706AA04F52418D982783"/>
    <w:rsid w:val="007F7754"/>
    <w:rPr>
      <w:rFonts w:ascii="Calibri" w:eastAsia="Times New Roman" w:hAnsi="Calibri" w:cs="Calibri"/>
    </w:rPr>
  </w:style>
  <w:style w:type="paragraph" w:customStyle="1" w:styleId="06BB752B8A464A03952C04311944219C3">
    <w:name w:val="06BB752B8A464A03952C04311944219C3"/>
    <w:rsid w:val="007F7754"/>
    <w:rPr>
      <w:rFonts w:ascii="Calibri" w:eastAsia="Times New Roman" w:hAnsi="Calibri" w:cs="Calibri"/>
    </w:rPr>
  </w:style>
  <w:style w:type="paragraph" w:customStyle="1" w:styleId="189D750BF1884E8AA9E5ED930C81041F3">
    <w:name w:val="189D750BF1884E8AA9E5ED930C81041F3"/>
    <w:rsid w:val="007F7754"/>
    <w:rPr>
      <w:rFonts w:ascii="Calibri" w:eastAsia="Times New Roman" w:hAnsi="Calibri" w:cs="Calibri"/>
    </w:rPr>
  </w:style>
  <w:style w:type="paragraph" w:customStyle="1" w:styleId="107E9EDBF5324BF1A7C52CE5C5708D6F2">
    <w:name w:val="107E9EDBF5324BF1A7C52CE5C5708D6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1">
    <w:name w:val="2307FEF57269459BAEE8D8BD5D9DD303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1">
    <w:name w:val="F2E4BBC621BF48A58209DEF1D0C5E50B11"/>
    <w:rsid w:val="007F7754"/>
    <w:rPr>
      <w:rFonts w:ascii="Calibri" w:eastAsia="Times New Roman" w:hAnsi="Calibri" w:cs="Calibri"/>
    </w:rPr>
  </w:style>
  <w:style w:type="paragraph" w:customStyle="1" w:styleId="AF5AEF543E8648D3B003111D049F6F1C5">
    <w:name w:val="AF5AEF543E8648D3B003111D049F6F1C5"/>
    <w:rsid w:val="007F7754"/>
    <w:rPr>
      <w:rFonts w:ascii="Calibri" w:eastAsia="Times New Roman" w:hAnsi="Calibri" w:cs="Calibri"/>
    </w:rPr>
  </w:style>
  <w:style w:type="paragraph" w:customStyle="1" w:styleId="EFFCAB1EC1B141A2AFB73B634C95B06E7">
    <w:name w:val="EFFCAB1EC1B141A2AFB73B634C95B06E7"/>
    <w:rsid w:val="007F7754"/>
    <w:rPr>
      <w:rFonts w:ascii="Calibri" w:eastAsia="Times New Roman" w:hAnsi="Calibri" w:cs="Calibri"/>
    </w:rPr>
  </w:style>
  <w:style w:type="paragraph" w:customStyle="1" w:styleId="B5C382BEBAC34B61BA487CAC2986739B9">
    <w:name w:val="B5C382BEBAC34B61BA487CAC2986739B9"/>
    <w:rsid w:val="007F7754"/>
    <w:rPr>
      <w:rFonts w:ascii="Calibri" w:eastAsia="Times New Roman" w:hAnsi="Calibri" w:cs="Calibri"/>
    </w:rPr>
  </w:style>
  <w:style w:type="paragraph" w:customStyle="1" w:styleId="533EBD5644B544AFBC1BBF895BEC7DDF4">
    <w:name w:val="533EBD5644B544AFBC1BBF895BEC7DDF4"/>
    <w:rsid w:val="007F7754"/>
    <w:rPr>
      <w:rFonts w:ascii="Calibri" w:eastAsia="Times New Roman" w:hAnsi="Calibri" w:cs="Calibri"/>
    </w:rPr>
  </w:style>
  <w:style w:type="paragraph" w:customStyle="1" w:styleId="42F5319199F244C89492BE0D0F9B73544">
    <w:name w:val="42F5319199F244C89492BE0D0F9B73544"/>
    <w:rsid w:val="007F7754"/>
    <w:rPr>
      <w:rFonts w:ascii="Calibri" w:eastAsia="Times New Roman" w:hAnsi="Calibri" w:cs="Calibri"/>
    </w:rPr>
  </w:style>
  <w:style w:type="paragraph" w:customStyle="1" w:styleId="3E54AA0BEE174FCA9F9353E198ACC75F4">
    <w:name w:val="3E54AA0BEE174FCA9F9353E198ACC75F4"/>
    <w:rsid w:val="007F7754"/>
    <w:rPr>
      <w:rFonts w:ascii="Calibri" w:eastAsia="Times New Roman" w:hAnsi="Calibri" w:cs="Calibri"/>
    </w:rPr>
  </w:style>
  <w:style w:type="paragraph" w:customStyle="1" w:styleId="DEF45BA0615F42679BC4183CBD1218634">
    <w:name w:val="DEF45BA0615F42679BC4183CBD1218634"/>
    <w:rsid w:val="007F7754"/>
    <w:rPr>
      <w:rFonts w:ascii="Calibri" w:eastAsia="Times New Roman" w:hAnsi="Calibri" w:cs="Calibri"/>
    </w:rPr>
  </w:style>
  <w:style w:type="paragraph" w:customStyle="1" w:styleId="C26E22C0FBCE49A4A78466A710702FFE4">
    <w:name w:val="C26E22C0FBCE49A4A78466A710702FFE4"/>
    <w:rsid w:val="007F7754"/>
    <w:rPr>
      <w:rFonts w:ascii="Calibri" w:eastAsia="Times New Roman" w:hAnsi="Calibri" w:cs="Calibri"/>
    </w:rPr>
  </w:style>
  <w:style w:type="paragraph" w:customStyle="1" w:styleId="B3B17B0866A540FDB99A0CF7B744D5D94">
    <w:name w:val="B3B17B0866A540FDB99A0CF7B744D5D94"/>
    <w:rsid w:val="007F7754"/>
    <w:rPr>
      <w:rFonts w:ascii="Calibri" w:eastAsia="Times New Roman" w:hAnsi="Calibri" w:cs="Calibri"/>
    </w:rPr>
  </w:style>
  <w:style w:type="paragraph" w:customStyle="1" w:styleId="F848E6C9226C431F84E47FAD103ECFE94">
    <w:name w:val="F848E6C9226C431F84E47FAD103ECFE94"/>
    <w:rsid w:val="007F7754"/>
    <w:rPr>
      <w:rFonts w:ascii="Calibri" w:eastAsia="Times New Roman" w:hAnsi="Calibri" w:cs="Calibri"/>
    </w:rPr>
  </w:style>
  <w:style w:type="paragraph" w:customStyle="1" w:styleId="E582C9DFE01440AA8DF4E35941A987184">
    <w:name w:val="E582C9DFE01440AA8DF4E35941A987184"/>
    <w:rsid w:val="007F7754"/>
    <w:rPr>
      <w:rFonts w:ascii="Calibri" w:eastAsia="Times New Roman" w:hAnsi="Calibri" w:cs="Calibri"/>
    </w:rPr>
  </w:style>
  <w:style w:type="paragraph" w:customStyle="1" w:styleId="560B4FA2C8F44223A56122DC1C1AA5EA4">
    <w:name w:val="560B4FA2C8F44223A56122DC1C1AA5EA4"/>
    <w:rsid w:val="007F7754"/>
    <w:rPr>
      <w:rFonts w:ascii="Calibri" w:eastAsia="Times New Roman" w:hAnsi="Calibri" w:cs="Calibri"/>
    </w:rPr>
  </w:style>
  <w:style w:type="paragraph" w:customStyle="1" w:styleId="F72D666B2FF54DB08549DE1DB46C4DCB4">
    <w:name w:val="F72D666B2FF54DB08549DE1DB46C4DCB4"/>
    <w:rsid w:val="007F7754"/>
    <w:rPr>
      <w:rFonts w:ascii="Calibri" w:eastAsia="Times New Roman" w:hAnsi="Calibri" w:cs="Calibri"/>
    </w:rPr>
  </w:style>
  <w:style w:type="paragraph" w:customStyle="1" w:styleId="F2D13A7247F74308A98B34B6F74BA1A24">
    <w:name w:val="F2D13A7247F74308A98B34B6F74BA1A24"/>
    <w:rsid w:val="007F7754"/>
    <w:rPr>
      <w:rFonts w:ascii="Calibri" w:eastAsia="Times New Roman" w:hAnsi="Calibri" w:cs="Calibri"/>
    </w:rPr>
  </w:style>
  <w:style w:type="paragraph" w:customStyle="1" w:styleId="8C23933E93774DCFA97BF9B88D608D4C4">
    <w:name w:val="8C23933E93774DCFA97BF9B88D608D4C4"/>
    <w:rsid w:val="007F7754"/>
    <w:rPr>
      <w:rFonts w:ascii="Calibri" w:eastAsia="Times New Roman" w:hAnsi="Calibri" w:cs="Calibri"/>
    </w:rPr>
  </w:style>
  <w:style w:type="paragraph" w:customStyle="1" w:styleId="5E1E1147C1094AF0A248F6297B76518D4">
    <w:name w:val="5E1E1147C1094AF0A248F6297B76518D4"/>
    <w:rsid w:val="007F7754"/>
    <w:rPr>
      <w:rFonts w:ascii="Calibri" w:eastAsia="Times New Roman" w:hAnsi="Calibri" w:cs="Calibri"/>
    </w:rPr>
  </w:style>
  <w:style w:type="paragraph" w:customStyle="1" w:styleId="FF5570E3891C4BAC8C6D89499C2218CB4">
    <w:name w:val="FF5570E3891C4BAC8C6D89499C2218CB4"/>
    <w:rsid w:val="007F7754"/>
    <w:rPr>
      <w:rFonts w:ascii="Calibri" w:eastAsia="Times New Roman" w:hAnsi="Calibri" w:cs="Calibri"/>
    </w:rPr>
  </w:style>
  <w:style w:type="paragraph" w:customStyle="1" w:styleId="E5D5A3A66E974D258F0B9F4F22EA3B934">
    <w:name w:val="E5D5A3A66E974D258F0B9F4F22EA3B934"/>
    <w:rsid w:val="007F7754"/>
    <w:rPr>
      <w:rFonts w:ascii="Calibri" w:eastAsia="Times New Roman" w:hAnsi="Calibri" w:cs="Calibri"/>
    </w:rPr>
  </w:style>
  <w:style w:type="paragraph" w:customStyle="1" w:styleId="0AC19391BFE049DA9290831E5301021C4">
    <w:name w:val="0AC19391BFE049DA9290831E5301021C4"/>
    <w:rsid w:val="007F7754"/>
    <w:rPr>
      <w:rFonts w:ascii="Calibri" w:eastAsia="Times New Roman" w:hAnsi="Calibri" w:cs="Calibri"/>
    </w:rPr>
  </w:style>
  <w:style w:type="paragraph" w:customStyle="1" w:styleId="97364F7B6F7A4FE19C537CB7D5EFFC534">
    <w:name w:val="97364F7B6F7A4FE19C537CB7D5EFFC534"/>
    <w:rsid w:val="007F7754"/>
    <w:rPr>
      <w:rFonts w:ascii="Calibri" w:eastAsia="Times New Roman" w:hAnsi="Calibri" w:cs="Calibri"/>
    </w:rPr>
  </w:style>
  <w:style w:type="paragraph" w:customStyle="1" w:styleId="7EDEFCF495CD4A0F92382AD0841DB9D54">
    <w:name w:val="7EDEFCF495CD4A0F92382AD0841DB9D54"/>
    <w:rsid w:val="007F7754"/>
    <w:rPr>
      <w:rFonts w:ascii="Calibri" w:eastAsia="Times New Roman" w:hAnsi="Calibri" w:cs="Calibri"/>
    </w:rPr>
  </w:style>
  <w:style w:type="paragraph" w:customStyle="1" w:styleId="C0ACE3BDE2244E499A77888C08F6FCF64">
    <w:name w:val="C0ACE3BDE2244E499A77888C08F6FCF64"/>
    <w:rsid w:val="007F7754"/>
    <w:rPr>
      <w:rFonts w:ascii="Calibri" w:eastAsia="Times New Roman" w:hAnsi="Calibri" w:cs="Calibri"/>
    </w:rPr>
  </w:style>
  <w:style w:type="paragraph" w:customStyle="1" w:styleId="9C1F3A2DA49745C29682A609BE73D33C4">
    <w:name w:val="9C1F3A2DA49745C29682A609BE73D33C4"/>
    <w:rsid w:val="007F7754"/>
    <w:rPr>
      <w:rFonts w:ascii="Calibri" w:eastAsia="Times New Roman" w:hAnsi="Calibri" w:cs="Calibri"/>
    </w:rPr>
  </w:style>
  <w:style w:type="paragraph" w:customStyle="1" w:styleId="2051F943E68F42D8BEC7091EA425167B4">
    <w:name w:val="2051F943E68F42D8BEC7091EA425167B4"/>
    <w:rsid w:val="007F7754"/>
    <w:rPr>
      <w:rFonts w:ascii="Calibri" w:eastAsia="Times New Roman" w:hAnsi="Calibri" w:cs="Calibri"/>
    </w:rPr>
  </w:style>
  <w:style w:type="paragraph" w:customStyle="1" w:styleId="BF6D5A959DF04489ADBB0B8B319324934">
    <w:name w:val="BF6D5A959DF04489ADBB0B8B319324934"/>
    <w:rsid w:val="007F7754"/>
    <w:rPr>
      <w:rFonts w:ascii="Calibri" w:eastAsia="Times New Roman" w:hAnsi="Calibri" w:cs="Calibri"/>
    </w:rPr>
  </w:style>
  <w:style w:type="paragraph" w:customStyle="1" w:styleId="87724B2A7D634B3E8361604078B8DD9B4">
    <w:name w:val="87724B2A7D634B3E8361604078B8DD9B4"/>
    <w:rsid w:val="007F7754"/>
    <w:rPr>
      <w:rFonts w:ascii="Calibri" w:eastAsia="Times New Roman" w:hAnsi="Calibri" w:cs="Calibri"/>
    </w:rPr>
  </w:style>
  <w:style w:type="paragraph" w:customStyle="1" w:styleId="DFD7FBCA753D4794B7001CC993C329684">
    <w:name w:val="DFD7FBCA753D4794B7001CC993C329684"/>
    <w:rsid w:val="007F7754"/>
    <w:rPr>
      <w:rFonts w:ascii="Calibri" w:eastAsia="Times New Roman" w:hAnsi="Calibri" w:cs="Calibri"/>
    </w:rPr>
  </w:style>
  <w:style w:type="paragraph" w:customStyle="1" w:styleId="7148EF32381F456CBC5FC710A80298C14">
    <w:name w:val="7148EF32381F456CBC5FC710A80298C14"/>
    <w:rsid w:val="007F7754"/>
    <w:rPr>
      <w:rFonts w:ascii="Calibri" w:eastAsia="Times New Roman" w:hAnsi="Calibri" w:cs="Calibri"/>
    </w:rPr>
  </w:style>
  <w:style w:type="paragraph" w:customStyle="1" w:styleId="73137F8421014A2B972AF4A0A97C4A954">
    <w:name w:val="73137F8421014A2B972AF4A0A97C4A954"/>
    <w:rsid w:val="007F7754"/>
    <w:rPr>
      <w:rFonts w:ascii="Calibri" w:eastAsia="Times New Roman" w:hAnsi="Calibri" w:cs="Calibri"/>
    </w:rPr>
  </w:style>
  <w:style w:type="paragraph" w:customStyle="1" w:styleId="ECE6A58578E94AA5B680CA9E0B6092574">
    <w:name w:val="ECE6A58578E94AA5B680CA9E0B6092574"/>
    <w:rsid w:val="007F7754"/>
    <w:rPr>
      <w:rFonts w:ascii="Calibri" w:eastAsia="Times New Roman" w:hAnsi="Calibri" w:cs="Calibri"/>
    </w:rPr>
  </w:style>
  <w:style w:type="paragraph" w:customStyle="1" w:styleId="F5343860FB3C4303A2A66BC3850323594">
    <w:name w:val="F5343860FB3C4303A2A66BC3850323594"/>
    <w:rsid w:val="007F7754"/>
    <w:rPr>
      <w:rFonts w:ascii="Calibri" w:eastAsia="Times New Roman" w:hAnsi="Calibri" w:cs="Calibri"/>
    </w:rPr>
  </w:style>
  <w:style w:type="paragraph" w:customStyle="1" w:styleId="08BDF47A740A41D283C1FDD70CFAA25C4">
    <w:name w:val="08BDF47A740A41D283C1FDD70CFAA25C4"/>
    <w:rsid w:val="007F7754"/>
    <w:rPr>
      <w:rFonts w:ascii="Calibri" w:eastAsia="Times New Roman" w:hAnsi="Calibri" w:cs="Calibri"/>
    </w:rPr>
  </w:style>
  <w:style w:type="paragraph" w:customStyle="1" w:styleId="9C5785B0104A4C07B0BED7DD3ADB4DD14">
    <w:name w:val="9C5785B0104A4C07B0BED7DD3ADB4DD14"/>
    <w:rsid w:val="007F7754"/>
    <w:rPr>
      <w:rFonts w:ascii="Calibri" w:eastAsia="Times New Roman" w:hAnsi="Calibri" w:cs="Calibri"/>
    </w:rPr>
  </w:style>
  <w:style w:type="paragraph" w:customStyle="1" w:styleId="DA13D16A1B6A44E4B42FC8DA9011A1484">
    <w:name w:val="DA13D16A1B6A44E4B42FC8DA9011A1484"/>
    <w:rsid w:val="007F7754"/>
    <w:rPr>
      <w:rFonts w:ascii="Calibri" w:eastAsia="Times New Roman" w:hAnsi="Calibri" w:cs="Calibri"/>
    </w:rPr>
  </w:style>
  <w:style w:type="paragraph" w:customStyle="1" w:styleId="522E8A9358A3480092F959B0BA8463E24">
    <w:name w:val="522E8A9358A3480092F959B0BA8463E24"/>
    <w:rsid w:val="007F7754"/>
    <w:rPr>
      <w:rFonts w:ascii="Calibri" w:eastAsia="Times New Roman" w:hAnsi="Calibri" w:cs="Calibri"/>
    </w:rPr>
  </w:style>
  <w:style w:type="paragraph" w:customStyle="1" w:styleId="1BD25D754D9242B8B0B7496F3E5293604">
    <w:name w:val="1BD25D754D9242B8B0B7496F3E5293604"/>
    <w:rsid w:val="007F7754"/>
    <w:rPr>
      <w:rFonts w:ascii="Calibri" w:eastAsia="Times New Roman" w:hAnsi="Calibri" w:cs="Calibri"/>
    </w:rPr>
  </w:style>
  <w:style w:type="paragraph" w:customStyle="1" w:styleId="A0A69245B98341DE9FDB162F281D8B7D4">
    <w:name w:val="A0A69245B98341DE9FDB162F281D8B7D4"/>
    <w:rsid w:val="007F7754"/>
    <w:rPr>
      <w:rFonts w:ascii="Calibri" w:eastAsia="Times New Roman" w:hAnsi="Calibri" w:cs="Calibri"/>
    </w:rPr>
  </w:style>
  <w:style w:type="paragraph" w:customStyle="1" w:styleId="88ADCA31A7B24F89B13D192C80026F134">
    <w:name w:val="88ADCA31A7B24F89B13D192C80026F134"/>
    <w:rsid w:val="007F7754"/>
    <w:rPr>
      <w:rFonts w:ascii="Calibri" w:eastAsia="Times New Roman" w:hAnsi="Calibri" w:cs="Calibri"/>
    </w:rPr>
  </w:style>
  <w:style w:type="paragraph" w:customStyle="1" w:styleId="18E2D944E1CB4D3CAEEE1998F476F2464">
    <w:name w:val="18E2D944E1CB4D3CAEEE1998F476F2464"/>
    <w:rsid w:val="007F7754"/>
    <w:rPr>
      <w:rFonts w:ascii="Calibri" w:eastAsia="Times New Roman" w:hAnsi="Calibri" w:cs="Calibri"/>
    </w:rPr>
  </w:style>
  <w:style w:type="paragraph" w:customStyle="1" w:styleId="46290ED9BBF64D6883728C01D94561D54">
    <w:name w:val="46290ED9BBF64D6883728C01D94561D54"/>
    <w:rsid w:val="007F7754"/>
    <w:rPr>
      <w:rFonts w:ascii="Calibri" w:eastAsia="Times New Roman" w:hAnsi="Calibri" w:cs="Calibri"/>
    </w:rPr>
  </w:style>
  <w:style w:type="paragraph" w:customStyle="1" w:styleId="4C63889D825541E28ED1903932E2E7BE4">
    <w:name w:val="4C63889D825541E28ED1903932E2E7BE4"/>
    <w:rsid w:val="007F7754"/>
    <w:rPr>
      <w:rFonts w:ascii="Calibri" w:eastAsia="Times New Roman" w:hAnsi="Calibri" w:cs="Calibri"/>
    </w:rPr>
  </w:style>
  <w:style w:type="paragraph" w:customStyle="1" w:styleId="DB78848AE49245138F4A95CA03BA0FED4">
    <w:name w:val="DB78848AE49245138F4A95CA03BA0FED4"/>
    <w:rsid w:val="007F7754"/>
    <w:rPr>
      <w:rFonts w:ascii="Calibri" w:eastAsia="Times New Roman" w:hAnsi="Calibri" w:cs="Calibri"/>
    </w:rPr>
  </w:style>
  <w:style w:type="paragraph" w:customStyle="1" w:styleId="7281761C8FEE4E4EBFB7B8C2E2505CA44">
    <w:name w:val="7281761C8FEE4E4EBFB7B8C2E2505CA44"/>
    <w:rsid w:val="007F7754"/>
    <w:rPr>
      <w:rFonts w:ascii="Calibri" w:eastAsia="Times New Roman" w:hAnsi="Calibri" w:cs="Calibri"/>
    </w:rPr>
  </w:style>
  <w:style w:type="paragraph" w:customStyle="1" w:styleId="CF4B363AEF5E42F8A9985F6142DA43DE4">
    <w:name w:val="CF4B363AEF5E42F8A9985F6142DA43DE4"/>
    <w:rsid w:val="007F7754"/>
    <w:rPr>
      <w:rFonts w:ascii="Calibri" w:eastAsia="Times New Roman" w:hAnsi="Calibri" w:cs="Calibri"/>
    </w:rPr>
  </w:style>
  <w:style w:type="paragraph" w:customStyle="1" w:styleId="1C31093765414E3EA59463518979BF6F4">
    <w:name w:val="1C31093765414E3EA59463518979BF6F4"/>
    <w:rsid w:val="007F7754"/>
    <w:rPr>
      <w:rFonts w:ascii="Calibri" w:eastAsia="Times New Roman" w:hAnsi="Calibri" w:cs="Calibri"/>
    </w:rPr>
  </w:style>
  <w:style w:type="paragraph" w:customStyle="1" w:styleId="E6F6BC38468A4926952A4A29595144BB4">
    <w:name w:val="E6F6BC38468A4926952A4A29595144BB4"/>
    <w:rsid w:val="007F7754"/>
    <w:rPr>
      <w:rFonts w:ascii="Calibri" w:eastAsia="Times New Roman" w:hAnsi="Calibri" w:cs="Calibri"/>
    </w:rPr>
  </w:style>
  <w:style w:type="paragraph" w:customStyle="1" w:styleId="F9B4FFB75B28484592760676BE2601874">
    <w:name w:val="F9B4FFB75B28484592760676BE2601874"/>
    <w:rsid w:val="007F7754"/>
    <w:rPr>
      <w:rFonts w:ascii="Calibri" w:eastAsia="Times New Roman" w:hAnsi="Calibri" w:cs="Calibri"/>
    </w:rPr>
  </w:style>
  <w:style w:type="paragraph" w:customStyle="1" w:styleId="2C61852B305C4D8B80AAF176B79766314">
    <w:name w:val="2C61852B305C4D8B80AAF176B79766314"/>
    <w:rsid w:val="007F7754"/>
    <w:rPr>
      <w:rFonts w:ascii="Calibri" w:eastAsia="Times New Roman" w:hAnsi="Calibri" w:cs="Calibri"/>
    </w:rPr>
  </w:style>
  <w:style w:type="paragraph" w:customStyle="1" w:styleId="1CE85280BA3047689056E0518AA24E694">
    <w:name w:val="1CE85280BA3047689056E0518AA24E694"/>
    <w:rsid w:val="007F7754"/>
    <w:rPr>
      <w:rFonts w:ascii="Calibri" w:eastAsia="Times New Roman" w:hAnsi="Calibri" w:cs="Calibri"/>
    </w:rPr>
  </w:style>
  <w:style w:type="paragraph" w:customStyle="1" w:styleId="D6FD9827EBB64FE4B52F4B58B1DF5EC84">
    <w:name w:val="D6FD9827EBB64FE4B52F4B58B1DF5EC84"/>
    <w:rsid w:val="007F7754"/>
    <w:rPr>
      <w:rFonts w:ascii="Calibri" w:eastAsia="Times New Roman" w:hAnsi="Calibri" w:cs="Calibri"/>
    </w:rPr>
  </w:style>
  <w:style w:type="paragraph" w:customStyle="1" w:styleId="06E5613E9C86459AB49DC63E7944DC5A4">
    <w:name w:val="06E5613E9C86459AB49DC63E7944DC5A4"/>
    <w:rsid w:val="007F7754"/>
    <w:rPr>
      <w:rFonts w:ascii="Calibri" w:eastAsia="Times New Roman" w:hAnsi="Calibri" w:cs="Calibri"/>
    </w:rPr>
  </w:style>
  <w:style w:type="paragraph" w:customStyle="1" w:styleId="9976FD907AFD461C92F73F5A7454A04D4">
    <w:name w:val="9976FD907AFD461C92F73F5A7454A04D4"/>
    <w:rsid w:val="007F7754"/>
    <w:rPr>
      <w:rFonts w:ascii="Calibri" w:eastAsia="Times New Roman" w:hAnsi="Calibri" w:cs="Calibri"/>
    </w:rPr>
  </w:style>
  <w:style w:type="paragraph" w:customStyle="1" w:styleId="F31D042135434EF387E348B92350BF114">
    <w:name w:val="F31D042135434EF387E348B92350BF114"/>
    <w:rsid w:val="007F7754"/>
    <w:rPr>
      <w:rFonts w:ascii="Calibri" w:eastAsia="Times New Roman" w:hAnsi="Calibri" w:cs="Calibri"/>
    </w:rPr>
  </w:style>
  <w:style w:type="paragraph" w:customStyle="1" w:styleId="54A2E43126764B4187C6E41BF7A389414">
    <w:name w:val="54A2E43126764B4187C6E41BF7A389414"/>
    <w:rsid w:val="007F7754"/>
    <w:rPr>
      <w:rFonts w:ascii="Calibri" w:eastAsia="Times New Roman" w:hAnsi="Calibri" w:cs="Calibri"/>
    </w:rPr>
  </w:style>
  <w:style w:type="paragraph" w:customStyle="1" w:styleId="E99FD2C0ABEA4B5C87B0627C3E8FBEFC4">
    <w:name w:val="E99FD2C0ABEA4B5C87B0627C3E8FBEFC4"/>
    <w:rsid w:val="007F7754"/>
    <w:rPr>
      <w:rFonts w:ascii="Calibri" w:eastAsia="Times New Roman" w:hAnsi="Calibri" w:cs="Calibri"/>
    </w:rPr>
  </w:style>
  <w:style w:type="paragraph" w:customStyle="1" w:styleId="38A984CD16214F96B4923C531C98455E4">
    <w:name w:val="38A984CD16214F96B4923C531C98455E4"/>
    <w:rsid w:val="007F7754"/>
    <w:rPr>
      <w:rFonts w:ascii="Calibri" w:eastAsia="Times New Roman" w:hAnsi="Calibri" w:cs="Calibri"/>
    </w:rPr>
  </w:style>
  <w:style w:type="paragraph" w:customStyle="1" w:styleId="D3CE9FA6C7B34AD6914509F94888B7884">
    <w:name w:val="D3CE9FA6C7B34AD6914509F94888B7884"/>
    <w:rsid w:val="007F7754"/>
    <w:rPr>
      <w:rFonts w:ascii="Calibri" w:eastAsia="Times New Roman" w:hAnsi="Calibri" w:cs="Calibri"/>
    </w:rPr>
  </w:style>
  <w:style w:type="paragraph" w:customStyle="1" w:styleId="A92F74BF98CF42B7A9BC1F2B1623D74B4">
    <w:name w:val="A92F74BF98CF42B7A9BC1F2B1623D74B4"/>
    <w:rsid w:val="007F7754"/>
    <w:rPr>
      <w:rFonts w:ascii="Calibri" w:eastAsia="Times New Roman" w:hAnsi="Calibri" w:cs="Calibri"/>
    </w:rPr>
  </w:style>
  <w:style w:type="paragraph" w:customStyle="1" w:styleId="7618BC8076D94BE6B6C12C7F0C8CDA2F4">
    <w:name w:val="7618BC8076D94BE6B6C12C7F0C8CDA2F4"/>
    <w:rsid w:val="007F7754"/>
    <w:rPr>
      <w:rFonts w:ascii="Calibri" w:eastAsia="Times New Roman" w:hAnsi="Calibri" w:cs="Calibri"/>
    </w:rPr>
  </w:style>
  <w:style w:type="paragraph" w:customStyle="1" w:styleId="172E134975D0488996F76E101C41766A4">
    <w:name w:val="172E134975D0488996F76E101C41766A4"/>
    <w:rsid w:val="007F7754"/>
    <w:rPr>
      <w:rFonts w:ascii="Calibri" w:eastAsia="Times New Roman" w:hAnsi="Calibri" w:cs="Calibri"/>
    </w:rPr>
  </w:style>
  <w:style w:type="paragraph" w:customStyle="1" w:styleId="2A1FAE39456D44719C755E33F448203C4">
    <w:name w:val="2A1FAE39456D44719C755E33F448203C4"/>
    <w:rsid w:val="007F7754"/>
    <w:rPr>
      <w:rFonts w:ascii="Calibri" w:eastAsia="Times New Roman" w:hAnsi="Calibri" w:cs="Calibri"/>
    </w:rPr>
  </w:style>
  <w:style w:type="paragraph" w:customStyle="1" w:styleId="1A39600CC7A54CB19A3B76E515ABE6C94">
    <w:name w:val="1A39600CC7A54CB19A3B76E515ABE6C94"/>
    <w:rsid w:val="007F7754"/>
    <w:rPr>
      <w:rFonts w:ascii="Calibri" w:eastAsia="Times New Roman" w:hAnsi="Calibri" w:cs="Calibri"/>
    </w:rPr>
  </w:style>
  <w:style w:type="paragraph" w:customStyle="1" w:styleId="85CE910F76664357AD12EF398E9196F84">
    <w:name w:val="85CE910F76664357AD12EF398E9196F84"/>
    <w:rsid w:val="007F7754"/>
    <w:rPr>
      <w:rFonts w:ascii="Calibri" w:eastAsia="Times New Roman" w:hAnsi="Calibri" w:cs="Calibri"/>
    </w:rPr>
  </w:style>
  <w:style w:type="paragraph" w:customStyle="1" w:styleId="39F3760D717A44688649A1EE199D008B4">
    <w:name w:val="39F3760D717A44688649A1EE199D008B4"/>
    <w:rsid w:val="007F7754"/>
    <w:rPr>
      <w:rFonts w:ascii="Calibri" w:eastAsia="Times New Roman" w:hAnsi="Calibri" w:cs="Calibri"/>
    </w:rPr>
  </w:style>
  <w:style w:type="paragraph" w:customStyle="1" w:styleId="50280DD7A917481887FFC583A8627C734">
    <w:name w:val="50280DD7A917481887FFC583A8627C734"/>
    <w:rsid w:val="007F7754"/>
    <w:rPr>
      <w:rFonts w:ascii="Calibri" w:eastAsia="Times New Roman" w:hAnsi="Calibri" w:cs="Calibri"/>
    </w:rPr>
  </w:style>
  <w:style w:type="paragraph" w:customStyle="1" w:styleId="C660AD87EDDC4A7E8118F8B56C7F1D2A4">
    <w:name w:val="C660AD87EDDC4A7E8118F8B56C7F1D2A4"/>
    <w:rsid w:val="007F7754"/>
    <w:rPr>
      <w:rFonts w:ascii="Calibri" w:eastAsia="Times New Roman" w:hAnsi="Calibri" w:cs="Calibri"/>
    </w:rPr>
  </w:style>
  <w:style w:type="paragraph" w:customStyle="1" w:styleId="F1F1C91DC85A487BAFC0D4FC757B0B624">
    <w:name w:val="F1F1C91DC85A487BAFC0D4FC757B0B624"/>
    <w:rsid w:val="007F7754"/>
    <w:rPr>
      <w:rFonts w:ascii="Calibri" w:eastAsia="Times New Roman" w:hAnsi="Calibri" w:cs="Calibri"/>
    </w:rPr>
  </w:style>
  <w:style w:type="paragraph" w:customStyle="1" w:styleId="DB6F7CD46D20408B9DB652357358CB264">
    <w:name w:val="DB6F7CD46D20408B9DB652357358CB264"/>
    <w:rsid w:val="007F7754"/>
    <w:rPr>
      <w:rFonts w:ascii="Calibri" w:eastAsia="Times New Roman" w:hAnsi="Calibri" w:cs="Calibri"/>
    </w:rPr>
  </w:style>
  <w:style w:type="paragraph" w:customStyle="1" w:styleId="43E36EE3F5BB4D619CC45A3497FF504C4">
    <w:name w:val="43E36EE3F5BB4D619CC45A3497FF504C4"/>
    <w:rsid w:val="007F7754"/>
    <w:rPr>
      <w:rFonts w:ascii="Calibri" w:eastAsia="Times New Roman" w:hAnsi="Calibri" w:cs="Calibri"/>
    </w:rPr>
  </w:style>
  <w:style w:type="paragraph" w:customStyle="1" w:styleId="B66AFEF372204706AA04F52418D982784">
    <w:name w:val="B66AFEF372204706AA04F52418D982784"/>
    <w:rsid w:val="007F7754"/>
    <w:rPr>
      <w:rFonts w:ascii="Calibri" w:eastAsia="Times New Roman" w:hAnsi="Calibri" w:cs="Calibri"/>
    </w:rPr>
  </w:style>
  <w:style w:type="paragraph" w:customStyle="1" w:styleId="06BB752B8A464A03952C04311944219C4">
    <w:name w:val="06BB752B8A464A03952C04311944219C4"/>
    <w:rsid w:val="007F7754"/>
    <w:rPr>
      <w:rFonts w:ascii="Calibri" w:eastAsia="Times New Roman" w:hAnsi="Calibri" w:cs="Calibri"/>
    </w:rPr>
  </w:style>
  <w:style w:type="paragraph" w:customStyle="1" w:styleId="189D750BF1884E8AA9E5ED930C81041F4">
    <w:name w:val="189D750BF1884E8AA9E5ED930C81041F4"/>
    <w:rsid w:val="007F7754"/>
    <w:rPr>
      <w:rFonts w:ascii="Calibri" w:eastAsia="Times New Roman" w:hAnsi="Calibri" w:cs="Calibri"/>
    </w:rPr>
  </w:style>
  <w:style w:type="paragraph" w:customStyle="1" w:styleId="107E9EDBF5324BF1A7C52CE5C5708D6F3">
    <w:name w:val="107E9EDBF5324BF1A7C52CE5C5708D6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2">
    <w:name w:val="2307FEF57269459BAEE8D8BD5D9DD303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">
    <w:name w:val="26E096F473F54C4DB614F7EB5465F12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2">
    <w:name w:val="F2E4BBC621BF48A58209DEF1D0C5E50B12"/>
    <w:rsid w:val="007F7754"/>
    <w:rPr>
      <w:rFonts w:ascii="Calibri" w:eastAsia="Times New Roman" w:hAnsi="Calibri" w:cs="Calibri"/>
    </w:rPr>
  </w:style>
  <w:style w:type="paragraph" w:customStyle="1" w:styleId="AF5AEF543E8648D3B003111D049F6F1C6">
    <w:name w:val="AF5AEF543E8648D3B003111D049F6F1C6"/>
    <w:rsid w:val="007F7754"/>
    <w:rPr>
      <w:rFonts w:ascii="Calibri" w:eastAsia="Times New Roman" w:hAnsi="Calibri" w:cs="Calibri"/>
    </w:rPr>
  </w:style>
  <w:style w:type="paragraph" w:customStyle="1" w:styleId="EFFCAB1EC1B141A2AFB73B634C95B06E8">
    <w:name w:val="EFFCAB1EC1B141A2AFB73B634C95B06E8"/>
    <w:rsid w:val="007F7754"/>
    <w:rPr>
      <w:rFonts w:ascii="Calibri" w:eastAsia="Times New Roman" w:hAnsi="Calibri" w:cs="Calibri"/>
    </w:rPr>
  </w:style>
  <w:style w:type="paragraph" w:customStyle="1" w:styleId="B5C382BEBAC34B61BA487CAC2986739B10">
    <w:name w:val="B5C382BEBAC34B61BA487CAC2986739B10"/>
    <w:rsid w:val="007F7754"/>
    <w:rPr>
      <w:rFonts w:ascii="Calibri" w:eastAsia="Times New Roman" w:hAnsi="Calibri" w:cs="Calibri"/>
    </w:rPr>
  </w:style>
  <w:style w:type="paragraph" w:customStyle="1" w:styleId="533EBD5644B544AFBC1BBF895BEC7DDF5">
    <w:name w:val="533EBD5644B544AFBC1BBF895BEC7DDF5"/>
    <w:rsid w:val="007F7754"/>
    <w:rPr>
      <w:rFonts w:ascii="Calibri" w:eastAsia="Times New Roman" w:hAnsi="Calibri" w:cs="Calibri"/>
    </w:rPr>
  </w:style>
  <w:style w:type="paragraph" w:customStyle="1" w:styleId="42F5319199F244C89492BE0D0F9B73545">
    <w:name w:val="42F5319199F244C89492BE0D0F9B73545"/>
    <w:rsid w:val="007F7754"/>
    <w:rPr>
      <w:rFonts w:ascii="Calibri" w:eastAsia="Times New Roman" w:hAnsi="Calibri" w:cs="Calibri"/>
    </w:rPr>
  </w:style>
  <w:style w:type="paragraph" w:customStyle="1" w:styleId="3E54AA0BEE174FCA9F9353E198ACC75F5">
    <w:name w:val="3E54AA0BEE174FCA9F9353E198ACC75F5"/>
    <w:rsid w:val="007F7754"/>
    <w:rPr>
      <w:rFonts w:ascii="Calibri" w:eastAsia="Times New Roman" w:hAnsi="Calibri" w:cs="Calibri"/>
    </w:rPr>
  </w:style>
  <w:style w:type="paragraph" w:customStyle="1" w:styleId="DEF45BA0615F42679BC4183CBD1218635">
    <w:name w:val="DEF45BA0615F42679BC4183CBD1218635"/>
    <w:rsid w:val="007F7754"/>
    <w:rPr>
      <w:rFonts w:ascii="Calibri" w:eastAsia="Times New Roman" w:hAnsi="Calibri" w:cs="Calibri"/>
    </w:rPr>
  </w:style>
  <w:style w:type="paragraph" w:customStyle="1" w:styleId="C26E22C0FBCE49A4A78466A710702FFE5">
    <w:name w:val="C26E22C0FBCE49A4A78466A710702FFE5"/>
    <w:rsid w:val="007F7754"/>
    <w:rPr>
      <w:rFonts w:ascii="Calibri" w:eastAsia="Times New Roman" w:hAnsi="Calibri" w:cs="Calibri"/>
    </w:rPr>
  </w:style>
  <w:style w:type="paragraph" w:customStyle="1" w:styleId="B3B17B0866A540FDB99A0CF7B744D5D95">
    <w:name w:val="B3B17B0866A540FDB99A0CF7B744D5D95"/>
    <w:rsid w:val="007F7754"/>
    <w:rPr>
      <w:rFonts w:ascii="Calibri" w:eastAsia="Times New Roman" w:hAnsi="Calibri" w:cs="Calibri"/>
    </w:rPr>
  </w:style>
  <w:style w:type="paragraph" w:customStyle="1" w:styleId="F848E6C9226C431F84E47FAD103ECFE95">
    <w:name w:val="F848E6C9226C431F84E47FAD103ECFE95"/>
    <w:rsid w:val="007F7754"/>
    <w:rPr>
      <w:rFonts w:ascii="Calibri" w:eastAsia="Times New Roman" w:hAnsi="Calibri" w:cs="Calibri"/>
    </w:rPr>
  </w:style>
  <w:style w:type="paragraph" w:customStyle="1" w:styleId="E582C9DFE01440AA8DF4E35941A987185">
    <w:name w:val="E582C9DFE01440AA8DF4E35941A987185"/>
    <w:rsid w:val="007F7754"/>
    <w:rPr>
      <w:rFonts w:ascii="Calibri" w:eastAsia="Times New Roman" w:hAnsi="Calibri" w:cs="Calibri"/>
    </w:rPr>
  </w:style>
  <w:style w:type="paragraph" w:customStyle="1" w:styleId="560B4FA2C8F44223A56122DC1C1AA5EA5">
    <w:name w:val="560B4FA2C8F44223A56122DC1C1AA5EA5"/>
    <w:rsid w:val="007F7754"/>
    <w:rPr>
      <w:rFonts w:ascii="Calibri" w:eastAsia="Times New Roman" w:hAnsi="Calibri" w:cs="Calibri"/>
    </w:rPr>
  </w:style>
  <w:style w:type="paragraph" w:customStyle="1" w:styleId="F72D666B2FF54DB08549DE1DB46C4DCB5">
    <w:name w:val="F72D666B2FF54DB08549DE1DB46C4DCB5"/>
    <w:rsid w:val="007F7754"/>
    <w:rPr>
      <w:rFonts w:ascii="Calibri" w:eastAsia="Times New Roman" w:hAnsi="Calibri" w:cs="Calibri"/>
    </w:rPr>
  </w:style>
  <w:style w:type="paragraph" w:customStyle="1" w:styleId="F2D13A7247F74308A98B34B6F74BA1A25">
    <w:name w:val="F2D13A7247F74308A98B34B6F74BA1A25"/>
    <w:rsid w:val="007F7754"/>
    <w:rPr>
      <w:rFonts w:ascii="Calibri" w:eastAsia="Times New Roman" w:hAnsi="Calibri" w:cs="Calibri"/>
    </w:rPr>
  </w:style>
  <w:style w:type="paragraph" w:customStyle="1" w:styleId="8C23933E93774DCFA97BF9B88D608D4C5">
    <w:name w:val="8C23933E93774DCFA97BF9B88D608D4C5"/>
    <w:rsid w:val="007F7754"/>
    <w:rPr>
      <w:rFonts w:ascii="Calibri" w:eastAsia="Times New Roman" w:hAnsi="Calibri" w:cs="Calibri"/>
    </w:rPr>
  </w:style>
  <w:style w:type="paragraph" w:customStyle="1" w:styleId="5E1E1147C1094AF0A248F6297B76518D5">
    <w:name w:val="5E1E1147C1094AF0A248F6297B76518D5"/>
    <w:rsid w:val="007F7754"/>
    <w:rPr>
      <w:rFonts w:ascii="Calibri" w:eastAsia="Times New Roman" w:hAnsi="Calibri" w:cs="Calibri"/>
    </w:rPr>
  </w:style>
  <w:style w:type="paragraph" w:customStyle="1" w:styleId="FF5570E3891C4BAC8C6D89499C2218CB5">
    <w:name w:val="FF5570E3891C4BAC8C6D89499C2218CB5"/>
    <w:rsid w:val="007F7754"/>
    <w:rPr>
      <w:rFonts w:ascii="Calibri" w:eastAsia="Times New Roman" w:hAnsi="Calibri" w:cs="Calibri"/>
    </w:rPr>
  </w:style>
  <w:style w:type="paragraph" w:customStyle="1" w:styleId="E5D5A3A66E974D258F0B9F4F22EA3B935">
    <w:name w:val="E5D5A3A66E974D258F0B9F4F22EA3B935"/>
    <w:rsid w:val="007F7754"/>
    <w:rPr>
      <w:rFonts w:ascii="Calibri" w:eastAsia="Times New Roman" w:hAnsi="Calibri" w:cs="Calibri"/>
    </w:rPr>
  </w:style>
  <w:style w:type="paragraph" w:customStyle="1" w:styleId="0AC19391BFE049DA9290831E5301021C5">
    <w:name w:val="0AC19391BFE049DA9290831E5301021C5"/>
    <w:rsid w:val="007F7754"/>
    <w:rPr>
      <w:rFonts w:ascii="Calibri" w:eastAsia="Times New Roman" w:hAnsi="Calibri" w:cs="Calibri"/>
    </w:rPr>
  </w:style>
  <w:style w:type="paragraph" w:customStyle="1" w:styleId="97364F7B6F7A4FE19C537CB7D5EFFC535">
    <w:name w:val="97364F7B6F7A4FE19C537CB7D5EFFC535"/>
    <w:rsid w:val="007F7754"/>
    <w:rPr>
      <w:rFonts w:ascii="Calibri" w:eastAsia="Times New Roman" w:hAnsi="Calibri" w:cs="Calibri"/>
    </w:rPr>
  </w:style>
  <w:style w:type="paragraph" w:customStyle="1" w:styleId="7EDEFCF495CD4A0F92382AD0841DB9D55">
    <w:name w:val="7EDEFCF495CD4A0F92382AD0841DB9D55"/>
    <w:rsid w:val="007F7754"/>
    <w:rPr>
      <w:rFonts w:ascii="Calibri" w:eastAsia="Times New Roman" w:hAnsi="Calibri" w:cs="Calibri"/>
    </w:rPr>
  </w:style>
  <w:style w:type="paragraph" w:customStyle="1" w:styleId="C0ACE3BDE2244E499A77888C08F6FCF65">
    <w:name w:val="C0ACE3BDE2244E499A77888C08F6FCF65"/>
    <w:rsid w:val="007F7754"/>
    <w:rPr>
      <w:rFonts w:ascii="Calibri" w:eastAsia="Times New Roman" w:hAnsi="Calibri" w:cs="Calibri"/>
    </w:rPr>
  </w:style>
  <w:style w:type="paragraph" w:customStyle="1" w:styleId="9C1F3A2DA49745C29682A609BE73D33C5">
    <w:name w:val="9C1F3A2DA49745C29682A609BE73D33C5"/>
    <w:rsid w:val="007F7754"/>
    <w:rPr>
      <w:rFonts w:ascii="Calibri" w:eastAsia="Times New Roman" w:hAnsi="Calibri" w:cs="Calibri"/>
    </w:rPr>
  </w:style>
  <w:style w:type="paragraph" w:customStyle="1" w:styleId="2051F943E68F42D8BEC7091EA425167B5">
    <w:name w:val="2051F943E68F42D8BEC7091EA425167B5"/>
    <w:rsid w:val="007F7754"/>
    <w:rPr>
      <w:rFonts w:ascii="Calibri" w:eastAsia="Times New Roman" w:hAnsi="Calibri" w:cs="Calibri"/>
    </w:rPr>
  </w:style>
  <w:style w:type="paragraph" w:customStyle="1" w:styleId="BF6D5A959DF04489ADBB0B8B319324935">
    <w:name w:val="BF6D5A959DF04489ADBB0B8B319324935"/>
    <w:rsid w:val="007F7754"/>
    <w:rPr>
      <w:rFonts w:ascii="Calibri" w:eastAsia="Times New Roman" w:hAnsi="Calibri" w:cs="Calibri"/>
    </w:rPr>
  </w:style>
  <w:style w:type="paragraph" w:customStyle="1" w:styleId="87724B2A7D634B3E8361604078B8DD9B5">
    <w:name w:val="87724B2A7D634B3E8361604078B8DD9B5"/>
    <w:rsid w:val="007F7754"/>
    <w:rPr>
      <w:rFonts w:ascii="Calibri" w:eastAsia="Times New Roman" w:hAnsi="Calibri" w:cs="Calibri"/>
    </w:rPr>
  </w:style>
  <w:style w:type="paragraph" w:customStyle="1" w:styleId="DFD7FBCA753D4794B7001CC993C329685">
    <w:name w:val="DFD7FBCA753D4794B7001CC993C329685"/>
    <w:rsid w:val="007F7754"/>
    <w:rPr>
      <w:rFonts w:ascii="Calibri" w:eastAsia="Times New Roman" w:hAnsi="Calibri" w:cs="Calibri"/>
    </w:rPr>
  </w:style>
  <w:style w:type="paragraph" w:customStyle="1" w:styleId="7148EF32381F456CBC5FC710A80298C15">
    <w:name w:val="7148EF32381F456CBC5FC710A80298C15"/>
    <w:rsid w:val="007F7754"/>
    <w:rPr>
      <w:rFonts w:ascii="Calibri" w:eastAsia="Times New Roman" w:hAnsi="Calibri" w:cs="Calibri"/>
    </w:rPr>
  </w:style>
  <w:style w:type="paragraph" w:customStyle="1" w:styleId="73137F8421014A2B972AF4A0A97C4A955">
    <w:name w:val="73137F8421014A2B972AF4A0A97C4A955"/>
    <w:rsid w:val="007F7754"/>
    <w:rPr>
      <w:rFonts w:ascii="Calibri" w:eastAsia="Times New Roman" w:hAnsi="Calibri" w:cs="Calibri"/>
    </w:rPr>
  </w:style>
  <w:style w:type="paragraph" w:customStyle="1" w:styleId="ECE6A58578E94AA5B680CA9E0B6092575">
    <w:name w:val="ECE6A58578E94AA5B680CA9E0B6092575"/>
    <w:rsid w:val="007F7754"/>
    <w:rPr>
      <w:rFonts w:ascii="Calibri" w:eastAsia="Times New Roman" w:hAnsi="Calibri" w:cs="Calibri"/>
    </w:rPr>
  </w:style>
  <w:style w:type="paragraph" w:customStyle="1" w:styleId="F5343860FB3C4303A2A66BC3850323595">
    <w:name w:val="F5343860FB3C4303A2A66BC3850323595"/>
    <w:rsid w:val="007F7754"/>
    <w:rPr>
      <w:rFonts w:ascii="Calibri" w:eastAsia="Times New Roman" w:hAnsi="Calibri" w:cs="Calibri"/>
    </w:rPr>
  </w:style>
  <w:style w:type="paragraph" w:customStyle="1" w:styleId="08BDF47A740A41D283C1FDD70CFAA25C5">
    <w:name w:val="08BDF47A740A41D283C1FDD70CFAA25C5"/>
    <w:rsid w:val="007F7754"/>
    <w:rPr>
      <w:rFonts w:ascii="Calibri" w:eastAsia="Times New Roman" w:hAnsi="Calibri" w:cs="Calibri"/>
    </w:rPr>
  </w:style>
  <w:style w:type="paragraph" w:customStyle="1" w:styleId="9C5785B0104A4C07B0BED7DD3ADB4DD15">
    <w:name w:val="9C5785B0104A4C07B0BED7DD3ADB4DD15"/>
    <w:rsid w:val="007F7754"/>
    <w:rPr>
      <w:rFonts w:ascii="Calibri" w:eastAsia="Times New Roman" w:hAnsi="Calibri" w:cs="Calibri"/>
    </w:rPr>
  </w:style>
  <w:style w:type="paragraph" w:customStyle="1" w:styleId="DA13D16A1B6A44E4B42FC8DA9011A1485">
    <w:name w:val="DA13D16A1B6A44E4B42FC8DA9011A1485"/>
    <w:rsid w:val="007F7754"/>
    <w:rPr>
      <w:rFonts w:ascii="Calibri" w:eastAsia="Times New Roman" w:hAnsi="Calibri" w:cs="Calibri"/>
    </w:rPr>
  </w:style>
  <w:style w:type="paragraph" w:customStyle="1" w:styleId="522E8A9358A3480092F959B0BA8463E25">
    <w:name w:val="522E8A9358A3480092F959B0BA8463E25"/>
    <w:rsid w:val="007F7754"/>
    <w:rPr>
      <w:rFonts w:ascii="Calibri" w:eastAsia="Times New Roman" w:hAnsi="Calibri" w:cs="Calibri"/>
    </w:rPr>
  </w:style>
  <w:style w:type="paragraph" w:customStyle="1" w:styleId="1BD25D754D9242B8B0B7496F3E5293605">
    <w:name w:val="1BD25D754D9242B8B0B7496F3E5293605"/>
    <w:rsid w:val="007F7754"/>
    <w:rPr>
      <w:rFonts w:ascii="Calibri" w:eastAsia="Times New Roman" w:hAnsi="Calibri" w:cs="Calibri"/>
    </w:rPr>
  </w:style>
  <w:style w:type="paragraph" w:customStyle="1" w:styleId="A0A69245B98341DE9FDB162F281D8B7D5">
    <w:name w:val="A0A69245B98341DE9FDB162F281D8B7D5"/>
    <w:rsid w:val="007F7754"/>
    <w:rPr>
      <w:rFonts w:ascii="Calibri" w:eastAsia="Times New Roman" w:hAnsi="Calibri" w:cs="Calibri"/>
    </w:rPr>
  </w:style>
  <w:style w:type="paragraph" w:customStyle="1" w:styleId="88ADCA31A7B24F89B13D192C80026F135">
    <w:name w:val="88ADCA31A7B24F89B13D192C80026F135"/>
    <w:rsid w:val="007F7754"/>
    <w:rPr>
      <w:rFonts w:ascii="Calibri" w:eastAsia="Times New Roman" w:hAnsi="Calibri" w:cs="Calibri"/>
    </w:rPr>
  </w:style>
  <w:style w:type="paragraph" w:customStyle="1" w:styleId="18E2D944E1CB4D3CAEEE1998F476F2465">
    <w:name w:val="18E2D944E1CB4D3CAEEE1998F476F2465"/>
    <w:rsid w:val="007F7754"/>
    <w:rPr>
      <w:rFonts w:ascii="Calibri" w:eastAsia="Times New Roman" w:hAnsi="Calibri" w:cs="Calibri"/>
    </w:rPr>
  </w:style>
  <w:style w:type="paragraph" w:customStyle="1" w:styleId="46290ED9BBF64D6883728C01D94561D55">
    <w:name w:val="46290ED9BBF64D6883728C01D94561D55"/>
    <w:rsid w:val="007F7754"/>
    <w:rPr>
      <w:rFonts w:ascii="Calibri" w:eastAsia="Times New Roman" w:hAnsi="Calibri" w:cs="Calibri"/>
    </w:rPr>
  </w:style>
  <w:style w:type="paragraph" w:customStyle="1" w:styleId="4C63889D825541E28ED1903932E2E7BE5">
    <w:name w:val="4C63889D825541E28ED1903932E2E7BE5"/>
    <w:rsid w:val="007F7754"/>
    <w:rPr>
      <w:rFonts w:ascii="Calibri" w:eastAsia="Times New Roman" w:hAnsi="Calibri" w:cs="Calibri"/>
    </w:rPr>
  </w:style>
  <w:style w:type="paragraph" w:customStyle="1" w:styleId="DB78848AE49245138F4A95CA03BA0FED5">
    <w:name w:val="DB78848AE49245138F4A95CA03BA0FED5"/>
    <w:rsid w:val="007F7754"/>
    <w:rPr>
      <w:rFonts w:ascii="Calibri" w:eastAsia="Times New Roman" w:hAnsi="Calibri" w:cs="Calibri"/>
    </w:rPr>
  </w:style>
  <w:style w:type="paragraph" w:customStyle="1" w:styleId="7281761C8FEE4E4EBFB7B8C2E2505CA45">
    <w:name w:val="7281761C8FEE4E4EBFB7B8C2E2505CA45"/>
    <w:rsid w:val="007F7754"/>
    <w:rPr>
      <w:rFonts w:ascii="Calibri" w:eastAsia="Times New Roman" w:hAnsi="Calibri" w:cs="Calibri"/>
    </w:rPr>
  </w:style>
  <w:style w:type="paragraph" w:customStyle="1" w:styleId="CF4B363AEF5E42F8A9985F6142DA43DE5">
    <w:name w:val="CF4B363AEF5E42F8A9985F6142DA43DE5"/>
    <w:rsid w:val="007F7754"/>
    <w:rPr>
      <w:rFonts w:ascii="Calibri" w:eastAsia="Times New Roman" w:hAnsi="Calibri" w:cs="Calibri"/>
    </w:rPr>
  </w:style>
  <w:style w:type="paragraph" w:customStyle="1" w:styleId="1C31093765414E3EA59463518979BF6F5">
    <w:name w:val="1C31093765414E3EA59463518979BF6F5"/>
    <w:rsid w:val="007F7754"/>
    <w:rPr>
      <w:rFonts w:ascii="Calibri" w:eastAsia="Times New Roman" w:hAnsi="Calibri" w:cs="Calibri"/>
    </w:rPr>
  </w:style>
  <w:style w:type="paragraph" w:customStyle="1" w:styleId="E6F6BC38468A4926952A4A29595144BB5">
    <w:name w:val="E6F6BC38468A4926952A4A29595144BB5"/>
    <w:rsid w:val="007F7754"/>
    <w:rPr>
      <w:rFonts w:ascii="Calibri" w:eastAsia="Times New Roman" w:hAnsi="Calibri" w:cs="Calibri"/>
    </w:rPr>
  </w:style>
  <w:style w:type="paragraph" w:customStyle="1" w:styleId="F9B4FFB75B28484592760676BE2601875">
    <w:name w:val="F9B4FFB75B28484592760676BE2601875"/>
    <w:rsid w:val="007F7754"/>
    <w:rPr>
      <w:rFonts w:ascii="Calibri" w:eastAsia="Times New Roman" w:hAnsi="Calibri" w:cs="Calibri"/>
    </w:rPr>
  </w:style>
  <w:style w:type="paragraph" w:customStyle="1" w:styleId="2C61852B305C4D8B80AAF176B79766315">
    <w:name w:val="2C61852B305C4D8B80AAF176B79766315"/>
    <w:rsid w:val="007F7754"/>
    <w:rPr>
      <w:rFonts w:ascii="Calibri" w:eastAsia="Times New Roman" w:hAnsi="Calibri" w:cs="Calibri"/>
    </w:rPr>
  </w:style>
  <w:style w:type="paragraph" w:customStyle="1" w:styleId="1CE85280BA3047689056E0518AA24E695">
    <w:name w:val="1CE85280BA3047689056E0518AA24E695"/>
    <w:rsid w:val="007F7754"/>
    <w:rPr>
      <w:rFonts w:ascii="Calibri" w:eastAsia="Times New Roman" w:hAnsi="Calibri" w:cs="Calibri"/>
    </w:rPr>
  </w:style>
  <w:style w:type="paragraph" w:customStyle="1" w:styleId="D6FD9827EBB64FE4B52F4B58B1DF5EC85">
    <w:name w:val="D6FD9827EBB64FE4B52F4B58B1DF5EC85"/>
    <w:rsid w:val="007F7754"/>
    <w:rPr>
      <w:rFonts w:ascii="Calibri" w:eastAsia="Times New Roman" w:hAnsi="Calibri" w:cs="Calibri"/>
    </w:rPr>
  </w:style>
  <w:style w:type="paragraph" w:customStyle="1" w:styleId="06E5613E9C86459AB49DC63E7944DC5A5">
    <w:name w:val="06E5613E9C86459AB49DC63E7944DC5A5"/>
    <w:rsid w:val="007F7754"/>
    <w:rPr>
      <w:rFonts w:ascii="Calibri" w:eastAsia="Times New Roman" w:hAnsi="Calibri" w:cs="Calibri"/>
    </w:rPr>
  </w:style>
  <w:style w:type="paragraph" w:customStyle="1" w:styleId="9976FD907AFD461C92F73F5A7454A04D5">
    <w:name w:val="9976FD907AFD461C92F73F5A7454A04D5"/>
    <w:rsid w:val="007F7754"/>
    <w:rPr>
      <w:rFonts w:ascii="Calibri" w:eastAsia="Times New Roman" w:hAnsi="Calibri" w:cs="Calibri"/>
    </w:rPr>
  </w:style>
  <w:style w:type="paragraph" w:customStyle="1" w:styleId="F31D042135434EF387E348B92350BF115">
    <w:name w:val="F31D042135434EF387E348B92350BF115"/>
    <w:rsid w:val="007F7754"/>
    <w:rPr>
      <w:rFonts w:ascii="Calibri" w:eastAsia="Times New Roman" w:hAnsi="Calibri" w:cs="Calibri"/>
    </w:rPr>
  </w:style>
  <w:style w:type="paragraph" w:customStyle="1" w:styleId="54A2E43126764B4187C6E41BF7A389415">
    <w:name w:val="54A2E43126764B4187C6E41BF7A389415"/>
    <w:rsid w:val="007F7754"/>
    <w:rPr>
      <w:rFonts w:ascii="Calibri" w:eastAsia="Times New Roman" w:hAnsi="Calibri" w:cs="Calibri"/>
    </w:rPr>
  </w:style>
  <w:style w:type="paragraph" w:customStyle="1" w:styleId="E99FD2C0ABEA4B5C87B0627C3E8FBEFC5">
    <w:name w:val="E99FD2C0ABEA4B5C87B0627C3E8FBEFC5"/>
    <w:rsid w:val="007F7754"/>
    <w:rPr>
      <w:rFonts w:ascii="Calibri" w:eastAsia="Times New Roman" w:hAnsi="Calibri" w:cs="Calibri"/>
    </w:rPr>
  </w:style>
  <w:style w:type="paragraph" w:customStyle="1" w:styleId="38A984CD16214F96B4923C531C98455E5">
    <w:name w:val="38A984CD16214F96B4923C531C98455E5"/>
    <w:rsid w:val="007F7754"/>
    <w:rPr>
      <w:rFonts w:ascii="Calibri" w:eastAsia="Times New Roman" w:hAnsi="Calibri" w:cs="Calibri"/>
    </w:rPr>
  </w:style>
  <w:style w:type="paragraph" w:customStyle="1" w:styleId="D3CE9FA6C7B34AD6914509F94888B7885">
    <w:name w:val="D3CE9FA6C7B34AD6914509F94888B7885"/>
    <w:rsid w:val="007F7754"/>
    <w:rPr>
      <w:rFonts w:ascii="Calibri" w:eastAsia="Times New Roman" w:hAnsi="Calibri" w:cs="Calibri"/>
    </w:rPr>
  </w:style>
  <w:style w:type="paragraph" w:customStyle="1" w:styleId="A92F74BF98CF42B7A9BC1F2B1623D74B5">
    <w:name w:val="A92F74BF98CF42B7A9BC1F2B1623D74B5"/>
    <w:rsid w:val="007F7754"/>
    <w:rPr>
      <w:rFonts w:ascii="Calibri" w:eastAsia="Times New Roman" w:hAnsi="Calibri" w:cs="Calibri"/>
    </w:rPr>
  </w:style>
  <w:style w:type="paragraph" w:customStyle="1" w:styleId="7618BC8076D94BE6B6C12C7F0C8CDA2F5">
    <w:name w:val="7618BC8076D94BE6B6C12C7F0C8CDA2F5"/>
    <w:rsid w:val="007F7754"/>
    <w:rPr>
      <w:rFonts w:ascii="Calibri" w:eastAsia="Times New Roman" w:hAnsi="Calibri" w:cs="Calibri"/>
    </w:rPr>
  </w:style>
  <w:style w:type="paragraph" w:customStyle="1" w:styleId="172E134975D0488996F76E101C41766A5">
    <w:name w:val="172E134975D0488996F76E101C41766A5"/>
    <w:rsid w:val="007F7754"/>
    <w:rPr>
      <w:rFonts w:ascii="Calibri" w:eastAsia="Times New Roman" w:hAnsi="Calibri" w:cs="Calibri"/>
    </w:rPr>
  </w:style>
  <w:style w:type="paragraph" w:customStyle="1" w:styleId="2A1FAE39456D44719C755E33F448203C5">
    <w:name w:val="2A1FAE39456D44719C755E33F448203C5"/>
    <w:rsid w:val="007F7754"/>
    <w:rPr>
      <w:rFonts w:ascii="Calibri" w:eastAsia="Times New Roman" w:hAnsi="Calibri" w:cs="Calibri"/>
    </w:rPr>
  </w:style>
  <w:style w:type="paragraph" w:customStyle="1" w:styleId="1A39600CC7A54CB19A3B76E515ABE6C95">
    <w:name w:val="1A39600CC7A54CB19A3B76E515ABE6C95"/>
    <w:rsid w:val="007F7754"/>
    <w:rPr>
      <w:rFonts w:ascii="Calibri" w:eastAsia="Times New Roman" w:hAnsi="Calibri" w:cs="Calibri"/>
    </w:rPr>
  </w:style>
  <w:style w:type="paragraph" w:customStyle="1" w:styleId="85CE910F76664357AD12EF398E9196F85">
    <w:name w:val="85CE910F76664357AD12EF398E9196F85"/>
    <w:rsid w:val="007F7754"/>
    <w:rPr>
      <w:rFonts w:ascii="Calibri" w:eastAsia="Times New Roman" w:hAnsi="Calibri" w:cs="Calibri"/>
    </w:rPr>
  </w:style>
  <w:style w:type="paragraph" w:customStyle="1" w:styleId="39F3760D717A44688649A1EE199D008B5">
    <w:name w:val="39F3760D717A44688649A1EE199D008B5"/>
    <w:rsid w:val="007F7754"/>
    <w:rPr>
      <w:rFonts w:ascii="Calibri" w:eastAsia="Times New Roman" w:hAnsi="Calibri" w:cs="Calibri"/>
    </w:rPr>
  </w:style>
  <w:style w:type="paragraph" w:customStyle="1" w:styleId="50280DD7A917481887FFC583A8627C735">
    <w:name w:val="50280DD7A917481887FFC583A8627C735"/>
    <w:rsid w:val="007F7754"/>
    <w:rPr>
      <w:rFonts w:ascii="Calibri" w:eastAsia="Times New Roman" w:hAnsi="Calibri" w:cs="Calibri"/>
    </w:rPr>
  </w:style>
  <w:style w:type="paragraph" w:customStyle="1" w:styleId="C660AD87EDDC4A7E8118F8B56C7F1D2A5">
    <w:name w:val="C660AD87EDDC4A7E8118F8B56C7F1D2A5"/>
    <w:rsid w:val="007F7754"/>
    <w:rPr>
      <w:rFonts w:ascii="Calibri" w:eastAsia="Times New Roman" w:hAnsi="Calibri" w:cs="Calibri"/>
    </w:rPr>
  </w:style>
  <w:style w:type="paragraph" w:customStyle="1" w:styleId="F1F1C91DC85A487BAFC0D4FC757B0B625">
    <w:name w:val="F1F1C91DC85A487BAFC0D4FC757B0B625"/>
    <w:rsid w:val="007F7754"/>
    <w:rPr>
      <w:rFonts w:ascii="Calibri" w:eastAsia="Times New Roman" w:hAnsi="Calibri" w:cs="Calibri"/>
    </w:rPr>
  </w:style>
  <w:style w:type="paragraph" w:customStyle="1" w:styleId="DB6F7CD46D20408B9DB652357358CB265">
    <w:name w:val="DB6F7CD46D20408B9DB652357358CB265"/>
    <w:rsid w:val="007F7754"/>
    <w:rPr>
      <w:rFonts w:ascii="Calibri" w:eastAsia="Times New Roman" w:hAnsi="Calibri" w:cs="Calibri"/>
    </w:rPr>
  </w:style>
  <w:style w:type="paragraph" w:customStyle="1" w:styleId="43E36EE3F5BB4D619CC45A3497FF504C5">
    <w:name w:val="43E36EE3F5BB4D619CC45A3497FF504C5"/>
    <w:rsid w:val="007F7754"/>
    <w:rPr>
      <w:rFonts w:ascii="Calibri" w:eastAsia="Times New Roman" w:hAnsi="Calibri" w:cs="Calibri"/>
    </w:rPr>
  </w:style>
  <w:style w:type="paragraph" w:customStyle="1" w:styleId="B66AFEF372204706AA04F52418D982785">
    <w:name w:val="B66AFEF372204706AA04F52418D982785"/>
    <w:rsid w:val="007F7754"/>
    <w:rPr>
      <w:rFonts w:ascii="Calibri" w:eastAsia="Times New Roman" w:hAnsi="Calibri" w:cs="Calibri"/>
    </w:rPr>
  </w:style>
  <w:style w:type="paragraph" w:customStyle="1" w:styleId="06BB752B8A464A03952C04311944219C5">
    <w:name w:val="06BB752B8A464A03952C04311944219C5"/>
    <w:rsid w:val="007F7754"/>
    <w:rPr>
      <w:rFonts w:ascii="Calibri" w:eastAsia="Times New Roman" w:hAnsi="Calibri" w:cs="Calibri"/>
    </w:rPr>
  </w:style>
  <w:style w:type="paragraph" w:customStyle="1" w:styleId="189D750BF1884E8AA9E5ED930C81041F5">
    <w:name w:val="189D750BF1884E8AA9E5ED930C81041F5"/>
    <w:rsid w:val="007F7754"/>
    <w:rPr>
      <w:rFonts w:ascii="Calibri" w:eastAsia="Times New Roman" w:hAnsi="Calibri" w:cs="Calibri"/>
    </w:rPr>
  </w:style>
  <w:style w:type="paragraph" w:customStyle="1" w:styleId="107E9EDBF5324BF1A7C52CE5C5708D6F4">
    <w:name w:val="107E9EDBF5324BF1A7C52CE5C5708D6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">
    <w:name w:val="B053933702704FC0B6E7C41E0961579C"/>
    <w:rsid w:val="007F7754"/>
    <w:rPr>
      <w:rFonts w:ascii="Calibri" w:eastAsia="Times New Roman" w:hAnsi="Calibri" w:cs="Calibri"/>
    </w:rPr>
  </w:style>
  <w:style w:type="paragraph" w:customStyle="1" w:styleId="2307FEF57269459BAEE8D8BD5D9DD3033">
    <w:name w:val="2307FEF57269459BAEE8D8BD5D9DD303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1">
    <w:name w:val="26E096F473F54C4DB614F7EB5465F12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">
    <w:name w:val="9CC3580790A042AAB4361C3435EAFFE0"/>
    <w:rsid w:val="007F7754"/>
  </w:style>
  <w:style w:type="paragraph" w:customStyle="1" w:styleId="E17B7A6A86A94A88B20E5A78E3E17CFD">
    <w:name w:val="E17B7A6A86A94A88B20E5A78E3E17CFD"/>
    <w:rsid w:val="007F7754"/>
  </w:style>
  <w:style w:type="paragraph" w:customStyle="1" w:styleId="BFB0D844033D4E9EB42F8A421924304D">
    <w:name w:val="BFB0D844033D4E9EB42F8A421924304D"/>
    <w:rsid w:val="007F7754"/>
  </w:style>
  <w:style w:type="paragraph" w:customStyle="1" w:styleId="F2E4BBC621BF48A58209DEF1D0C5E50B13">
    <w:name w:val="F2E4BBC621BF48A58209DEF1D0C5E50B13"/>
    <w:rsid w:val="007F7754"/>
    <w:rPr>
      <w:rFonts w:ascii="Calibri" w:eastAsia="Times New Roman" w:hAnsi="Calibri" w:cs="Calibri"/>
    </w:rPr>
  </w:style>
  <w:style w:type="paragraph" w:customStyle="1" w:styleId="AF5AEF543E8648D3B003111D049F6F1C7">
    <w:name w:val="AF5AEF543E8648D3B003111D049F6F1C7"/>
    <w:rsid w:val="007F7754"/>
    <w:rPr>
      <w:rFonts w:ascii="Calibri" w:eastAsia="Times New Roman" w:hAnsi="Calibri" w:cs="Calibri"/>
    </w:rPr>
  </w:style>
  <w:style w:type="paragraph" w:customStyle="1" w:styleId="EFFCAB1EC1B141A2AFB73B634C95B06E9">
    <w:name w:val="EFFCAB1EC1B141A2AFB73B634C95B06E9"/>
    <w:rsid w:val="007F7754"/>
    <w:rPr>
      <w:rFonts w:ascii="Calibri" w:eastAsia="Times New Roman" w:hAnsi="Calibri" w:cs="Calibri"/>
    </w:rPr>
  </w:style>
  <w:style w:type="paragraph" w:customStyle="1" w:styleId="B5C382BEBAC34B61BA487CAC2986739B11">
    <w:name w:val="B5C382BEBAC34B61BA487CAC2986739B11"/>
    <w:rsid w:val="007F7754"/>
    <w:rPr>
      <w:rFonts w:ascii="Calibri" w:eastAsia="Times New Roman" w:hAnsi="Calibri" w:cs="Calibri"/>
    </w:rPr>
  </w:style>
  <w:style w:type="paragraph" w:customStyle="1" w:styleId="533EBD5644B544AFBC1BBF895BEC7DDF6">
    <w:name w:val="533EBD5644B544AFBC1BBF895BEC7DDF6"/>
    <w:rsid w:val="007F7754"/>
    <w:rPr>
      <w:rFonts w:ascii="Calibri" w:eastAsia="Times New Roman" w:hAnsi="Calibri" w:cs="Calibri"/>
    </w:rPr>
  </w:style>
  <w:style w:type="paragraph" w:customStyle="1" w:styleId="42F5319199F244C89492BE0D0F9B73546">
    <w:name w:val="42F5319199F244C89492BE0D0F9B73546"/>
    <w:rsid w:val="007F7754"/>
    <w:rPr>
      <w:rFonts w:ascii="Calibri" w:eastAsia="Times New Roman" w:hAnsi="Calibri" w:cs="Calibri"/>
    </w:rPr>
  </w:style>
  <w:style w:type="paragraph" w:customStyle="1" w:styleId="3E54AA0BEE174FCA9F9353E198ACC75F6">
    <w:name w:val="3E54AA0BEE174FCA9F9353E198ACC75F6"/>
    <w:rsid w:val="007F7754"/>
    <w:rPr>
      <w:rFonts w:ascii="Calibri" w:eastAsia="Times New Roman" w:hAnsi="Calibri" w:cs="Calibri"/>
    </w:rPr>
  </w:style>
  <w:style w:type="paragraph" w:customStyle="1" w:styleId="DEF45BA0615F42679BC4183CBD1218636">
    <w:name w:val="DEF45BA0615F42679BC4183CBD1218636"/>
    <w:rsid w:val="007F7754"/>
    <w:rPr>
      <w:rFonts w:ascii="Calibri" w:eastAsia="Times New Roman" w:hAnsi="Calibri" w:cs="Calibri"/>
    </w:rPr>
  </w:style>
  <w:style w:type="paragraph" w:customStyle="1" w:styleId="C26E22C0FBCE49A4A78466A710702FFE6">
    <w:name w:val="C26E22C0FBCE49A4A78466A710702FFE6"/>
    <w:rsid w:val="007F7754"/>
    <w:rPr>
      <w:rFonts w:ascii="Calibri" w:eastAsia="Times New Roman" w:hAnsi="Calibri" w:cs="Calibri"/>
    </w:rPr>
  </w:style>
  <w:style w:type="paragraph" w:customStyle="1" w:styleId="B3B17B0866A540FDB99A0CF7B744D5D96">
    <w:name w:val="B3B17B0866A540FDB99A0CF7B744D5D96"/>
    <w:rsid w:val="007F7754"/>
    <w:rPr>
      <w:rFonts w:ascii="Calibri" w:eastAsia="Times New Roman" w:hAnsi="Calibri" w:cs="Calibri"/>
    </w:rPr>
  </w:style>
  <w:style w:type="paragraph" w:customStyle="1" w:styleId="F848E6C9226C431F84E47FAD103ECFE96">
    <w:name w:val="F848E6C9226C431F84E47FAD103ECFE96"/>
    <w:rsid w:val="007F7754"/>
    <w:rPr>
      <w:rFonts w:ascii="Calibri" w:eastAsia="Times New Roman" w:hAnsi="Calibri" w:cs="Calibri"/>
    </w:rPr>
  </w:style>
  <w:style w:type="paragraph" w:customStyle="1" w:styleId="E582C9DFE01440AA8DF4E35941A987186">
    <w:name w:val="E582C9DFE01440AA8DF4E35941A987186"/>
    <w:rsid w:val="007F7754"/>
    <w:rPr>
      <w:rFonts w:ascii="Calibri" w:eastAsia="Times New Roman" w:hAnsi="Calibri" w:cs="Calibri"/>
    </w:rPr>
  </w:style>
  <w:style w:type="paragraph" w:customStyle="1" w:styleId="560B4FA2C8F44223A56122DC1C1AA5EA6">
    <w:name w:val="560B4FA2C8F44223A56122DC1C1AA5EA6"/>
    <w:rsid w:val="007F7754"/>
    <w:rPr>
      <w:rFonts w:ascii="Calibri" w:eastAsia="Times New Roman" w:hAnsi="Calibri" w:cs="Calibri"/>
    </w:rPr>
  </w:style>
  <w:style w:type="paragraph" w:customStyle="1" w:styleId="F72D666B2FF54DB08549DE1DB46C4DCB6">
    <w:name w:val="F72D666B2FF54DB08549DE1DB46C4DCB6"/>
    <w:rsid w:val="007F7754"/>
    <w:rPr>
      <w:rFonts w:ascii="Calibri" w:eastAsia="Times New Roman" w:hAnsi="Calibri" w:cs="Calibri"/>
    </w:rPr>
  </w:style>
  <w:style w:type="paragraph" w:customStyle="1" w:styleId="F2D13A7247F74308A98B34B6F74BA1A26">
    <w:name w:val="F2D13A7247F74308A98B34B6F74BA1A26"/>
    <w:rsid w:val="007F7754"/>
    <w:rPr>
      <w:rFonts w:ascii="Calibri" w:eastAsia="Times New Roman" w:hAnsi="Calibri" w:cs="Calibri"/>
    </w:rPr>
  </w:style>
  <w:style w:type="paragraph" w:customStyle="1" w:styleId="8C23933E93774DCFA97BF9B88D608D4C6">
    <w:name w:val="8C23933E93774DCFA97BF9B88D608D4C6"/>
    <w:rsid w:val="007F7754"/>
    <w:rPr>
      <w:rFonts w:ascii="Calibri" w:eastAsia="Times New Roman" w:hAnsi="Calibri" w:cs="Calibri"/>
    </w:rPr>
  </w:style>
  <w:style w:type="paragraph" w:customStyle="1" w:styleId="5E1E1147C1094AF0A248F6297B76518D6">
    <w:name w:val="5E1E1147C1094AF0A248F6297B76518D6"/>
    <w:rsid w:val="007F7754"/>
    <w:rPr>
      <w:rFonts w:ascii="Calibri" w:eastAsia="Times New Roman" w:hAnsi="Calibri" w:cs="Calibri"/>
    </w:rPr>
  </w:style>
  <w:style w:type="paragraph" w:customStyle="1" w:styleId="FF5570E3891C4BAC8C6D89499C2218CB6">
    <w:name w:val="FF5570E3891C4BAC8C6D89499C2218CB6"/>
    <w:rsid w:val="007F7754"/>
    <w:rPr>
      <w:rFonts w:ascii="Calibri" w:eastAsia="Times New Roman" w:hAnsi="Calibri" w:cs="Calibri"/>
    </w:rPr>
  </w:style>
  <w:style w:type="paragraph" w:customStyle="1" w:styleId="E5D5A3A66E974D258F0B9F4F22EA3B936">
    <w:name w:val="E5D5A3A66E974D258F0B9F4F22EA3B936"/>
    <w:rsid w:val="007F7754"/>
    <w:rPr>
      <w:rFonts w:ascii="Calibri" w:eastAsia="Times New Roman" w:hAnsi="Calibri" w:cs="Calibri"/>
    </w:rPr>
  </w:style>
  <w:style w:type="paragraph" w:customStyle="1" w:styleId="0AC19391BFE049DA9290831E5301021C6">
    <w:name w:val="0AC19391BFE049DA9290831E5301021C6"/>
    <w:rsid w:val="007F7754"/>
    <w:rPr>
      <w:rFonts w:ascii="Calibri" w:eastAsia="Times New Roman" w:hAnsi="Calibri" w:cs="Calibri"/>
    </w:rPr>
  </w:style>
  <w:style w:type="paragraph" w:customStyle="1" w:styleId="97364F7B6F7A4FE19C537CB7D5EFFC536">
    <w:name w:val="97364F7B6F7A4FE19C537CB7D5EFFC536"/>
    <w:rsid w:val="007F7754"/>
    <w:rPr>
      <w:rFonts w:ascii="Calibri" w:eastAsia="Times New Roman" w:hAnsi="Calibri" w:cs="Calibri"/>
    </w:rPr>
  </w:style>
  <w:style w:type="paragraph" w:customStyle="1" w:styleId="7EDEFCF495CD4A0F92382AD0841DB9D56">
    <w:name w:val="7EDEFCF495CD4A0F92382AD0841DB9D56"/>
    <w:rsid w:val="007F7754"/>
    <w:rPr>
      <w:rFonts w:ascii="Calibri" w:eastAsia="Times New Roman" w:hAnsi="Calibri" w:cs="Calibri"/>
    </w:rPr>
  </w:style>
  <w:style w:type="paragraph" w:customStyle="1" w:styleId="C0ACE3BDE2244E499A77888C08F6FCF66">
    <w:name w:val="C0ACE3BDE2244E499A77888C08F6FCF66"/>
    <w:rsid w:val="007F7754"/>
    <w:rPr>
      <w:rFonts w:ascii="Calibri" w:eastAsia="Times New Roman" w:hAnsi="Calibri" w:cs="Calibri"/>
    </w:rPr>
  </w:style>
  <w:style w:type="paragraph" w:customStyle="1" w:styleId="9C1F3A2DA49745C29682A609BE73D33C6">
    <w:name w:val="9C1F3A2DA49745C29682A609BE73D33C6"/>
    <w:rsid w:val="007F7754"/>
    <w:rPr>
      <w:rFonts w:ascii="Calibri" w:eastAsia="Times New Roman" w:hAnsi="Calibri" w:cs="Calibri"/>
    </w:rPr>
  </w:style>
  <w:style w:type="paragraph" w:customStyle="1" w:styleId="2051F943E68F42D8BEC7091EA425167B6">
    <w:name w:val="2051F943E68F42D8BEC7091EA425167B6"/>
    <w:rsid w:val="007F7754"/>
    <w:rPr>
      <w:rFonts w:ascii="Calibri" w:eastAsia="Times New Roman" w:hAnsi="Calibri" w:cs="Calibri"/>
    </w:rPr>
  </w:style>
  <w:style w:type="paragraph" w:customStyle="1" w:styleId="BF6D5A959DF04489ADBB0B8B319324936">
    <w:name w:val="BF6D5A959DF04489ADBB0B8B319324936"/>
    <w:rsid w:val="007F7754"/>
    <w:rPr>
      <w:rFonts w:ascii="Calibri" w:eastAsia="Times New Roman" w:hAnsi="Calibri" w:cs="Calibri"/>
    </w:rPr>
  </w:style>
  <w:style w:type="paragraph" w:customStyle="1" w:styleId="87724B2A7D634B3E8361604078B8DD9B6">
    <w:name w:val="87724B2A7D634B3E8361604078B8DD9B6"/>
    <w:rsid w:val="007F7754"/>
    <w:rPr>
      <w:rFonts w:ascii="Calibri" w:eastAsia="Times New Roman" w:hAnsi="Calibri" w:cs="Calibri"/>
    </w:rPr>
  </w:style>
  <w:style w:type="paragraph" w:customStyle="1" w:styleId="DFD7FBCA753D4794B7001CC993C329686">
    <w:name w:val="DFD7FBCA753D4794B7001CC993C329686"/>
    <w:rsid w:val="007F7754"/>
    <w:rPr>
      <w:rFonts w:ascii="Calibri" w:eastAsia="Times New Roman" w:hAnsi="Calibri" w:cs="Calibri"/>
    </w:rPr>
  </w:style>
  <w:style w:type="paragraph" w:customStyle="1" w:styleId="7148EF32381F456CBC5FC710A80298C16">
    <w:name w:val="7148EF32381F456CBC5FC710A80298C16"/>
    <w:rsid w:val="007F7754"/>
    <w:rPr>
      <w:rFonts w:ascii="Calibri" w:eastAsia="Times New Roman" w:hAnsi="Calibri" w:cs="Calibri"/>
    </w:rPr>
  </w:style>
  <w:style w:type="paragraph" w:customStyle="1" w:styleId="73137F8421014A2B972AF4A0A97C4A956">
    <w:name w:val="73137F8421014A2B972AF4A0A97C4A956"/>
    <w:rsid w:val="007F7754"/>
    <w:rPr>
      <w:rFonts w:ascii="Calibri" w:eastAsia="Times New Roman" w:hAnsi="Calibri" w:cs="Calibri"/>
    </w:rPr>
  </w:style>
  <w:style w:type="paragraph" w:customStyle="1" w:styleId="ECE6A58578E94AA5B680CA9E0B6092576">
    <w:name w:val="ECE6A58578E94AA5B680CA9E0B6092576"/>
    <w:rsid w:val="007F7754"/>
    <w:rPr>
      <w:rFonts w:ascii="Calibri" w:eastAsia="Times New Roman" w:hAnsi="Calibri" w:cs="Calibri"/>
    </w:rPr>
  </w:style>
  <w:style w:type="paragraph" w:customStyle="1" w:styleId="F5343860FB3C4303A2A66BC3850323596">
    <w:name w:val="F5343860FB3C4303A2A66BC3850323596"/>
    <w:rsid w:val="007F7754"/>
    <w:rPr>
      <w:rFonts w:ascii="Calibri" w:eastAsia="Times New Roman" w:hAnsi="Calibri" w:cs="Calibri"/>
    </w:rPr>
  </w:style>
  <w:style w:type="paragraph" w:customStyle="1" w:styleId="08BDF47A740A41D283C1FDD70CFAA25C6">
    <w:name w:val="08BDF47A740A41D283C1FDD70CFAA25C6"/>
    <w:rsid w:val="007F7754"/>
    <w:rPr>
      <w:rFonts w:ascii="Calibri" w:eastAsia="Times New Roman" w:hAnsi="Calibri" w:cs="Calibri"/>
    </w:rPr>
  </w:style>
  <w:style w:type="paragraph" w:customStyle="1" w:styleId="9C5785B0104A4C07B0BED7DD3ADB4DD16">
    <w:name w:val="9C5785B0104A4C07B0BED7DD3ADB4DD16"/>
    <w:rsid w:val="007F7754"/>
    <w:rPr>
      <w:rFonts w:ascii="Calibri" w:eastAsia="Times New Roman" w:hAnsi="Calibri" w:cs="Calibri"/>
    </w:rPr>
  </w:style>
  <w:style w:type="paragraph" w:customStyle="1" w:styleId="DA13D16A1B6A44E4B42FC8DA9011A1486">
    <w:name w:val="DA13D16A1B6A44E4B42FC8DA9011A1486"/>
    <w:rsid w:val="007F7754"/>
    <w:rPr>
      <w:rFonts w:ascii="Calibri" w:eastAsia="Times New Roman" w:hAnsi="Calibri" w:cs="Calibri"/>
    </w:rPr>
  </w:style>
  <w:style w:type="paragraph" w:customStyle="1" w:styleId="522E8A9358A3480092F959B0BA8463E26">
    <w:name w:val="522E8A9358A3480092F959B0BA8463E26"/>
    <w:rsid w:val="007F7754"/>
    <w:rPr>
      <w:rFonts w:ascii="Calibri" w:eastAsia="Times New Roman" w:hAnsi="Calibri" w:cs="Calibri"/>
    </w:rPr>
  </w:style>
  <w:style w:type="paragraph" w:customStyle="1" w:styleId="1BD25D754D9242B8B0B7496F3E5293606">
    <w:name w:val="1BD25D754D9242B8B0B7496F3E5293606"/>
    <w:rsid w:val="007F7754"/>
    <w:rPr>
      <w:rFonts w:ascii="Calibri" w:eastAsia="Times New Roman" w:hAnsi="Calibri" w:cs="Calibri"/>
    </w:rPr>
  </w:style>
  <w:style w:type="paragraph" w:customStyle="1" w:styleId="A0A69245B98341DE9FDB162F281D8B7D6">
    <w:name w:val="A0A69245B98341DE9FDB162F281D8B7D6"/>
    <w:rsid w:val="007F7754"/>
    <w:rPr>
      <w:rFonts w:ascii="Calibri" w:eastAsia="Times New Roman" w:hAnsi="Calibri" w:cs="Calibri"/>
    </w:rPr>
  </w:style>
  <w:style w:type="paragraph" w:customStyle="1" w:styleId="88ADCA31A7B24F89B13D192C80026F136">
    <w:name w:val="88ADCA31A7B24F89B13D192C80026F136"/>
    <w:rsid w:val="007F7754"/>
    <w:rPr>
      <w:rFonts w:ascii="Calibri" w:eastAsia="Times New Roman" w:hAnsi="Calibri" w:cs="Calibri"/>
    </w:rPr>
  </w:style>
  <w:style w:type="paragraph" w:customStyle="1" w:styleId="18E2D944E1CB4D3CAEEE1998F476F2466">
    <w:name w:val="18E2D944E1CB4D3CAEEE1998F476F2466"/>
    <w:rsid w:val="007F7754"/>
    <w:rPr>
      <w:rFonts w:ascii="Calibri" w:eastAsia="Times New Roman" w:hAnsi="Calibri" w:cs="Calibri"/>
    </w:rPr>
  </w:style>
  <w:style w:type="paragraph" w:customStyle="1" w:styleId="46290ED9BBF64D6883728C01D94561D56">
    <w:name w:val="46290ED9BBF64D6883728C01D94561D56"/>
    <w:rsid w:val="007F7754"/>
    <w:rPr>
      <w:rFonts w:ascii="Calibri" w:eastAsia="Times New Roman" w:hAnsi="Calibri" w:cs="Calibri"/>
    </w:rPr>
  </w:style>
  <w:style w:type="paragraph" w:customStyle="1" w:styleId="4C63889D825541E28ED1903932E2E7BE6">
    <w:name w:val="4C63889D825541E28ED1903932E2E7BE6"/>
    <w:rsid w:val="007F7754"/>
    <w:rPr>
      <w:rFonts w:ascii="Calibri" w:eastAsia="Times New Roman" w:hAnsi="Calibri" w:cs="Calibri"/>
    </w:rPr>
  </w:style>
  <w:style w:type="paragraph" w:customStyle="1" w:styleId="DB78848AE49245138F4A95CA03BA0FED6">
    <w:name w:val="DB78848AE49245138F4A95CA03BA0FED6"/>
    <w:rsid w:val="007F7754"/>
    <w:rPr>
      <w:rFonts w:ascii="Calibri" w:eastAsia="Times New Roman" w:hAnsi="Calibri" w:cs="Calibri"/>
    </w:rPr>
  </w:style>
  <w:style w:type="paragraph" w:customStyle="1" w:styleId="7281761C8FEE4E4EBFB7B8C2E2505CA46">
    <w:name w:val="7281761C8FEE4E4EBFB7B8C2E2505CA46"/>
    <w:rsid w:val="007F7754"/>
    <w:rPr>
      <w:rFonts w:ascii="Calibri" w:eastAsia="Times New Roman" w:hAnsi="Calibri" w:cs="Calibri"/>
    </w:rPr>
  </w:style>
  <w:style w:type="paragraph" w:customStyle="1" w:styleId="CF4B363AEF5E42F8A9985F6142DA43DE6">
    <w:name w:val="CF4B363AEF5E42F8A9985F6142DA43DE6"/>
    <w:rsid w:val="007F7754"/>
    <w:rPr>
      <w:rFonts w:ascii="Calibri" w:eastAsia="Times New Roman" w:hAnsi="Calibri" w:cs="Calibri"/>
    </w:rPr>
  </w:style>
  <w:style w:type="paragraph" w:customStyle="1" w:styleId="1C31093765414E3EA59463518979BF6F6">
    <w:name w:val="1C31093765414E3EA59463518979BF6F6"/>
    <w:rsid w:val="007F7754"/>
    <w:rPr>
      <w:rFonts w:ascii="Calibri" w:eastAsia="Times New Roman" w:hAnsi="Calibri" w:cs="Calibri"/>
    </w:rPr>
  </w:style>
  <w:style w:type="paragraph" w:customStyle="1" w:styleId="E6F6BC38468A4926952A4A29595144BB6">
    <w:name w:val="E6F6BC38468A4926952A4A29595144BB6"/>
    <w:rsid w:val="007F7754"/>
    <w:rPr>
      <w:rFonts w:ascii="Calibri" w:eastAsia="Times New Roman" w:hAnsi="Calibri" w:cs="Calibri"/>
    </w:rPr>
  </w:style>
  <w:style w:type="paragraph" w:customStyle="1" w:styleId="F9B4FFB75B28484592760676BE2601876">
    <w:name w:val="F9B4FFB75B28484592760676BE2601876"/>
    <w:rsid w:val="007F7754"/>
    <w:rPr>
      <w:rFonts w:ascii="Calibri" w:eastAsia="Times New Roman" w:hAnsi="Calibri" w:cs="Calibri"/>
    </w:rPr>
  </w:style>
  <w:style w:type="paragraph" w:customStyle="1" w:styleId="2C61852B305C4D8B80AAF176B79766316">
    <w:name w:val="2C61852B305C4D8B80AAF176B79766316"/>
    <w:rsid w:val="007F7754"/>
    <w:rPr>
      <w:rFonts w:ascii="Calibri" w:eastAsia="Times New Roman" w:hAnsi="Calibri" w:cs="Calibri"/>
    </w:rPr>
  </w:style>
  <w:style w:type="paragraph" w:customStyle="1" w:styleId="1CE85280BA3047689056E0518AA24E696">
    <w:name w:val="1CE85280BA3047689056E0518AA24E696"/>
    <w:rsid w:val="007F7754"/>
    <w:rPr>
      <w:rFonts w:ascii="Calibri" w:eastAsia="Times New Roman" w:hAnsi="Calibri" w:cs="Calibri"/>
    </w:rPr>
  </w:style>
  <w:style w:type="paragraph" w:customStyle="1" w:styleId="D6FD9827EBB64FE4B52F4B58B1DF5EC86">
    <w:name w:val="D6FD9827EBB64FE4B52F4B58B1DF5EC86"/>
    <w:rsid w:val="007F7754"/>
    <w:rPr>
      <w:rFonts w:ascii="Calibri" w:eastAsia="Times New Roman" w:hAnsi="Calibri" w:cs="Calibri"/>
    </w:rPr>
  </w:style>
  <w:style w:type="paragraph" w:customStyle="1" w:styleId="06E5613E9C86459AB49DC63E7944DC5A6">
    <w:name w:val="06E5613E9C86459AB49DC63E7944DC5A6"/>
    <w:rsid w:val="007F7754"/>
    <w:rPr>
      <w:rFonts w:ascii="Calibri" w:eastAsia="Times New Roman" w:hAnsi="Calibri" w:cs="Calibri"/>
    </w:rPr>
  </w:style>
  <w:style w:type="paragraph" w:customStyle="1" w:styleId="9976FD907AFD461C92F73F5A7454A04D6">
    <w:name w:val="9976FD907AFD461C92F73F5A7454A04D6"/>
    <w:rsid w:val="007F7754"/>
    <w:rPr>
      <w:rFonts w:ascii="Calibri" w:eastAsia="Times New Roman" w:hAnsi="Calibri" w:cs="Calibri"/>
    </w:rPr>
  </w:style>
  <w:style w:type="paragraph" w:customStyle="1" w:styleId="F31D042135434EF387E348B92350BF116">
    <w:name w:val="F31D042135434EF387E348B92350BF116"/>
    <w:rsid w:val="007F7754"/>
    <w:rPr>
      <w:rFonts w:ascii="Calibri" w:eastAsia="Times New Roman" w:hAnsi="Calibri" w:cs="Calibri"/>
    </w:rPr>
  </w:style>
  <w:style w:type="paragraph" w:customStyle="1" w:styleId="54A2E43126764B4187C6E41BF7A389416">
    <w:name w:val="54A2E43126764B4187C6E41BF7A389416"/>
    <w:rsid w:val="007F7754"/>
    <w:rPr>
      <w:rFonts w:ascii="Calibri" w:eastAsia="Times New Roman" w:hAnsi="Calibri" w:cs="Calibri"/>
    </w:rPr>
  </w:style>
  <w:style w:type="paragraph" w:customStyle="1" w:styleId="E99FD2C0ABEA4B5C87B0627C3E8FBEFC6">
    <w:name w:val="E99FD2C0ABEA4B5C87B0627C3E8FBEFC6"/>
    <w:rsid w:val="007F7754"/>
    <w:rPr>
      <w:rFonts w:ascii="Calibri" w:eastAsia="Times New Roman" w:hAnsi="Calibri" w:cs="Calibri"/>
    </w:rPr>
  </w:style>
  <w:style w:type="paragraph" w:customStyle="1" w:styleId="38A984CD16214F96B4923C531C98455E6">
    <w:name w:val="38A984CD16214F96B4923C531C98455E6"/>
    <w:rsid w:val="007F7754"/>
    <w:rPr>
      <w:rFonts w:ascii="Calibri" w:eastAsia="Times New Roman" w:hAnsi="Calibri" w:cs="Calibri"/>
    </w:rPr>
  </w:style>
  <w:style w:type="paragraph" w:customStyle="1" w:styleId="D3CE9FA6C7B34AD6914509F94888B7886">
    <w:name w:val="D3CE9FA6C7B34AD6914509F94888B7886"/>
    <w:rsid w:val="007F7754"/>
    <w:rPr>
      <w:rFonts w:ascii="Calibri" w:eastAsia="Times New Roman" w:hAnsi="Calibri" w:cs="Calibri"/>
    </w:rPr>
  </w:style>
  <w:style w:type="paragraph" w:customStyle="1" w:styleId="A92F74BF98CF42B7A9BC1F2B1623D74B6">
    <w:name w:val="A92F74BF98CF42B7A9BC1F2B1623D74B6"/>
    <w:rsid w:val="007F7754"/>
    <w:rPr>
      <w:rFonts w:ascii="Calibri" w:eastAsia="Times New Roman" w:hAnsi="Calibri" w:cs="Calibri"/>
    </w:rPr>
  </w:style>
  <w:style w:type="paragraph" w:customStyle="1" w:styleId="7618BC8076D94BE6B6C12C7F0C8CDA2F6">
    <w:name w:val="7618BC8076D94BE6B6C12C7F0C8CDA2F6"/>
    <w:rsid w:val="007F7754"/>
    <w:rPr>
      <w:rFonts w:ascii="Calibri" w:eastAsia="Times New Roman" w:hAnsi="Calibri" w:cs="Calibri"/>
    </w:rPr>
  </w:style>
  <w:style w:type="paragraph" w:customStyle="1" w:styleId="172E134975D0488996F76E101C41766A6">
    <w:name w:val="172E134975D0488996F76E101C41766A6"/>
    <w:rsid w:val="007F7754"/>
    <w:rPr>
      <w:rFonts w:ascii="Calibri" w:eastAsia="Times New Roman" w:hAnsi="Calibri" w:cs="Calibri"/>
    </w:rPr>
  </w:style>
  <w:style w:type="paragraph" w:customStyle="1" w:styleId="2A1FAE39456D44719C755E33F448203C6">
    <w:name w:val="2A1FAE39456D44719C755E33F448203C6"/>
    <w:rsid w:val="007F7754"/>
    <w:rPr>
      <w:rFonts w:ascii="Calibri" w:eastAsia="Times New Roman" w:hAnsi="Calibri" w:cs="Calibri"/>
    </w:rPr>
  </w:style>
  <w:style w:type="paragraph" w:customStyle="1" w:styleId="1A39600CC7A54CB19A3B76E515ABE6C96">
    <w:name w:val="1A39600CC7A54CB19A3B76E515ABE6C96"/>
    <w:rsid w:val="007F7754"/>
    <w:rPr>
      <w:rFonts w:ascii="Calibri" w:eastAsia="Times New Roman" w:hAnsi="Calibri" w:cs="Calibri"/>
    </w:rPr>
  </w:style>
  <w:style w:type="paragraph" w:customStyle="1" w:styleId="85CE910F76664357AD12EF398E9196F86">
    <w:name w:val="85CE910F76664357AD12EF398E9196F86"/>
    <w:rsid w:val="007F7754"/>
    <w:rPr>
      <w:rFonts w:ascii="Calibri" w:eastAsia="Times New Roman" w:hAnsi="Calibri" w:cs="Calibri"/>
    </w:rPr>
  </w:style>
  <w:style w:type="paragraph" w:customStyle="1" w:styleId="39F3760D717A44688649A1EE199D008B6">
    <w:name w:val="39F3760D717A44688649A1EE199D008B6"/>
    <w:rsid w:val="007F7754"/>
    <w:rPr>
      <w:rFonts w:ascii="Calibri" w:eastAsia="Times New Roman" w:hAnsi="Calibri" w:cs="Calibri"/>
    </w:rPr>
  </w:style>
  <w:style w:type="paragraph" w:customStyle="1" w:styleId="50280DD7A917481887FFC583A8627C736">
    <w:name w:val="50280DD7A917481887FFC583A8627C736"/>
    <w:rsid w:val="007F7754"/>
    <w:rPr>
      <w:rFonts w:ascii="Calibri" w:eastAsia="Times New Roman" w:hAnsi="Calibri" w:cs="Calibri"/>
    </w:rPr>
  </w:style>
  <w:style w:type="paragraph" w:customStyle="1" w:styleId="C660AD87EDDC4A7E8118F8B56C7F1D2A6">
    <w:name w:val="C660AD87EDDC4A7E8118F8B56C7F1D2A6"/>
    <w:rsid w:val="007F7754"/>
    <w:rPr>
      <w:rFonts w:ascii="Calibri" w:eastAsia="Times New Roman" w:hAnsi="Calibri" w:cs="Calibri"/>
    </w:rPr>
  </w:style>
  <w:style w:type="paragraph" w:customStyle="1" w:styleId="F1F1C91DC85A487BAFC0D4FC757B0B626">
    <w:name w:val="F1F1C91DC85A487BAFC0D4FC757B0B626"/>
    <w:rsid w:val="007F7754"/>
    <w:rPr>
      <w:rFonts w:ascii="Calibri" w:eastAsia="Times New Roman" w:hAnsi="Calibri" w:cs="Calibri"/>
    </w:rPr>
  </w:style>
  <w:style w:type="paragraph" w:customStyle="1" w:styleId="DB6F7CD46D20408B9DB652357358CB266">
    <w:name w:val="DB6F7CD46D20408B9DB652357358CB266"/>
    <w:rsid w:val="007F7754"/>
    <w:rPr>
      <w:rFonts w:ascii="Calibri" w:eastAsia="Times New Roman" w:hAnsi="Calibri" w:cs="Calibri"/>
    </w:rPr>
  </w:style>
  <w:style w:type="paragraph" w:customStyle="1" w:styleId="43E36EE3F5BB4D619CC45A3497FF504C6">
    <w:name w:val="43E36EE3F5BB4D619CC45A3497FF504C6"/>
    <w:rsid w:val="007F7754"/>
    <w:rPr>
      <w:rFonts w:ascii="Calibri" w:eastAsia="Times New Roman" w:hAnsi="Calibri" w:cs="Calibri"/>
    </w:rPr>
  </w:style>
  <w:style w:type="paragraph" w:customStyle="1" w:styleId="B66AFEF372204706AA04F52418D982786">
    <w:name w:val="B66AFEF372204706AA04F52418D982786"/>
    <w:rsid w:val="007F7754"/>
    <w:rPr>
      <w:rFonts w:ascii="Calibri" w:eastAsia="Times New Roman" w:hAnsi="Calibri" w:cs="Calibri"/>
    </w:rPr>
  </w:style>
  <w:style w:type="paragraph" w:customStyle="1" w:styleId="06BB752B8A464A03952C04311944219C6">
    <w:name w:val="06BB752B8A464A03952C04311944219C6"/>
    <w:rsid w:val="007F7754"/>
    <w:rPr>
      <w:rFonts w:ascii="Calibri" w:eastAsia="Times New Roman" w:hAnsi="Calibri" w:cs="Calibri"/>
    </w:rPr>
  </w:style>
  <w:style w:type="paragraph" w:customStyle="1" w:styleId="189D750BF1884E8AA9E5ED930C81041F6">
    <w:name w:val="189D750BF1884E8AA9E5ED930C81041F6"/>
    <w:rsid w:val="007F7754"/>
    <w:rPr>
      <w:rFonts w:ascii="Calibri" w:eastAsia="Times New Roman" w:hAnsi="Calibri" w:cs="Calibri"/>
    </w:rPr>
  </w:style>
  <w:style w:type="paragraph" w:customStyle="1" w:styleId="107E9EDBF5324BF1A7C52CE5C5708D6F5">
    <w:name w:val="107E9EDBF5324BF1A7C52CE5C5708D6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">
    <w:name w:val="B053933702704FC0B6E7C41E0961579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4">
    <w:name w:val="2307FEF57269459BAEE8D8BD5D9DD303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">
    <w:name w:val="9CC3580790A042AAB4361C3435EAFFE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2">
    <w:name w:val="26E096F473F54C4DB614F7EB5465F124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">
    <w:name w:val="E17B7A6A86A94A88B20E5A78E3E17CFD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">
    <w:name w:val="BFB0D844033D4E9EB42F8A421924304D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">
    <w:name w:val="ED77D0C6E0AF4C37AE6726F2AC41C260"/>
    <w:rsid w:val="007F7754"/>
  </w:style>
  <w:style w:type="paragraph" w:customStyle="1" w:styleId="421F9A8565334B419276CA746F1D509F">
    <w:name w:val="421F9A8565334B419276CA746F1D509F"/>
    <w:rsid w:val="007F7754"/>
  </w:style>
  <w:style w:type="paragraph" w:customStyle="1" w:styleId="F2E4BBC621BF48A58209DEF1D0C5E50B14">
    <w:name w:val="F2E4BBC621BF48A58209DEF1D0C5E50B14"/>
    <w:rsid w:val="007F7754"/>
    <w:rPr>
      <w:rFonts w:ascii="Calibri" w:eastAsia="Times New Roman" w:hAnsi="Calibri" w:cs="Calibri"/>
    </w:rPr>
  </w:style>
  <w:style w:type="paragraph" w:customStyle="1" w:styleId="AF5AEF543E8648D3B003111D049F6F1C8">
    <w:name w:val="AF5AEF543E8648D3B003111D049F6F1C8"/>
    <w:rsid w:val="007F7754"/>
    <w:rPr>
      <w:rFonts w:ascii="Calibri" w:eastAsia="Times New Roman" w:hAnsi="Calibri" w:cs="Calibri"/>
    </w:rPr>
  </w:style>
  <w:style w:type="paragraph" w:customStyle="1" w:styleId="EFFCAB1EC1B141A2AFB73B634C95B06E10">
    <w:name w:val="EFFCAB1EC1B141A2AFB73B634C95B06E10"/>
    <w:rsid w:val="007F7754"/>
    <w:rPr>
      <w:rFonts w:ascii="Calibri" w:eastAsia="Times New Roman" w:hAnsi="Calibri" w:cs="Calibri"/>
    </w:rPr>
  </w:style>
  <w:style w:type="paragraph" w:customStyle="1" w:styleId="B5C382BEBAC34B61BA487CAC2986739B12">
    <w:name w:val="B5C382BEBAC34B61BA487CAC2986739B12"/>
    <w:rsid w:val="007F7754"/>
    <w:rPr>
      <w:rFonts w:ascii="Calibri" w:eastAsia="Times New Roman" w:hAnsi="Calibri" w:cs="Calibri"/>
    </w:rPr>
  </w:style>
  <w:style w:type="paragraph" w:customStyle="1" w:styleId="533EBD5644B544AFBC1BBF895BEC7DDF7">
    <w:name w:val="533EBD5644B544AFBC1BBF895BEC7DDF7"/>
    <w:rsid w:val="007F7754"/>
    <w:rPr>
      <w:rFonts w:ascii="Calibri" w:eastAsia="Times New Roman" w:hAnsi="Calibri" w:cs="Calibri"/>
    </w:rPr>
  </w:style>
  <w:style w:type="paragraph" w:customStyle="1" w:styleId="42F5319199F244C89492BE0D0F9B73547">
    <w:name w:val="42F5319199F244C89492BE0D0F9B73547"/>
    <w:rsid w:val="007F7754"/>
    <w:rPr>
      <w:rFonts w:ascii="Calibri" w:eastAsia="Times New Roman" w:hAnsi="Calibri" w:cs="Calibri"/>
    </w:rPr>
  </w:style>
  <w:style w:type="paragraph" w:customStyle="1" w:styleId="3E54AA0BEE174FCA9F9353E198ACC75F7">
    <w:name w:val="3E54AA0BEE174FCA9F9353E198ACC75F7"/>
    <w:rsid w:val="007F7754"/>
    <w:rPr>
      <w:rFonts w:ascii="Calibri" w:eastAsia="Times New Roman" w:hAnsi="Calibri" w:cs="Calibri"/>
    </w:rPr>
  </w:style>
  <w:style w:type="paragraph" w:customStyle="1" w:styleId="DEF45BA0615F42679BC4183CBD1218637">
    <w:name w:val="DEF45BA0615F42679BC4183CBD1218637"/>
    <w:rsid w:val="007F7754"/>
    <w:rPr>
      <w:rFonts w:ascii="Calibri" w:eastAsia="Times New Roman" w:hAnsi="Calibri" w:cs="Calibri"/>
    </w:rPr>
  </w:style>
  <w:style w:type="paragraph" w:customStyle="1" w:styleId="C26E22C0FBCE49A4A78466A710702FFE7">
    <w:name w:val="C26E22C0FBCE49A4A78466A710702FFE7"/>
    <w:rsid w:val="007F7754"/>
    <w:rPr>
      <w:rFonts w:ascii="Calibri" w:eastAsia="Times New Roman" w:hAnsi="Calibri" w:cs="Calibri"/>
    </w:rPr>
  </w:style>
  <w:style w:type="paragraph" w:customStyle="1" w:styleId="B3B17B0866A540FDB99A0CF7B744D5D97">
    <w:name w:val="B3B17B0866A540FDB99A0CF7B744D5D97"/>
    <w:rsid w:val="007F7754"/>
    <w:rPr>
      <w:rFonts w:ascii="Calibri" w:eastAsia="Times New Roman" w:hAnsi="Calibri" w:cs="Calibri"/>
    </w:rPr>
  </w:style>
  <w:style w:type="paragraph" w:customStyle="1" w:styleId="F848E6C9226C431F84E47FAD103ECFE97">
    <w:name w:val="F848E6C9226C431F84E47FAD103ECFE97"/>
    <w:rsid w:val="007F7754"/>
    <w:rPr>
      <w:rFonts w:ascii="Calibri" w:eastAsia="Times New Roman" w:hAnsi="Calibri" w:cs="Calibri"/>
    </w:rPr>
  </w:style>
  <w:style w:type="paragraph" w:customStyle="1" w:styleId="E582C9DFE01440AA8DF4E35941A987187">
    <w:name w:val="E582C9DFE01440AA8DF4E35941A987187"/>
    <w:rsid w:val="007F7754"/>
    <w:rPr>
      <w:rFonts w:ascii="Calibri" w:eastAsia="Times New Roman" w:hAnsi="Calibri" w:cs="Calibri"/>
    </w:rPr>
  </w:style>
  <w:style w:type="paragraph" w:customStyle="1" w:styleId="560B4FA2C8F44223A56122DC1C1AA5EA7">
    <w:name w:val="560B4FA2C8F44223A56122DC1C1AA5EA7"/>
    <w:rsid w:val="007F7754"/>
    <w:rPr>
      <w:rFonts w:ascii="Calibri" w:eastAsia="Times New Roman" w:hAnsi="Calibri" w:cs="Calibri"/>
    </w:rPr>
  </w:style>
  <w:style w:type="paragraph" w:customStyle="1" w:styleId="F72D666B2FF54DB08549DE1DB46C4DCB7">
    <w:name w:val="F72D666B2FF54DB08549DE1DB46C4DCB7"/>
    <w:rsid w:val="007F7754"/>
    <w:rPr>
      <w:rFonts w:ascii="Calibri" w:eastAsia="Times New Roman" w:hAnsi="Calibri" w:cs="Calibri"/>
    </w:rPr>
  </w:style>
  <w:style w:type="paragraph" w:customStyle="1" w:styleId="F2D13A7247F74308A98B34B6F74BA1A27">
    <w:name w:val="F2D13A7247F74308A98B34B6F74BA1A27"/>
    <w:rsid w:val="007F7754"/>
    <w:rPr>
      <w:rFonts w:ascii="Calibri" w:eastAsia="Times New Roman" w:hAnsi="Calibri" w:cs="Calibri"/>
    </w:rPr>
  </w:style>
  <w:style w:type="paragraph" w:customStyle="1" w:styleId="8C23933E93774DCFA97BF9B88D608D4C7">
    <w:name w:val="8C23933E93774DCFA97BF9B88D608D4C7"/>
    <w:rsid w:val="007F7754"/>
    <w:rPr>
      <w:rFonts w:ascii="Calibri" w:eastAsia="Times New Roman" w:hAnsi="Calibri" w:cs="Calibri"/>
    </w:rPr>
  </w:style>
  <w:style w:type="paragraph" w:customStyle="1" w:styleId="5E1E1147C1094AF0A248F6297B76518D7">
    <w:name w:val="5E1E1147C1094AF0A248F6297B76518D7"/>
    <w:rsid w:val="007F7754"/>
    <w:rPr>
      <w:rFonts w:ascii="Calibri" w:eastAsia="Times New Roman" w:hAnsi="Calibri" w:cs="Calibri"/>
    </w:rPr>
  </w:style>
  <w:style w:type="paragraph" w:customStyle="1" w:styleId="FF5570E3891C4BAC8C6D89499C2218CB7">
    <w:name w:val="FF5570E3891C4BAC8C6D89499C2218CB7"/>
    <w:rsid w:val="007F7754"/>
    <w:rPr>
      <w:rFonts w:ascii="Calibri" w:eastAsia="Times New Roman" w:hAnsi="Calibri" w:cs="Calibri"/>
    </w:rPr>
  </w:style>
  <w:style w:type="paragraph" w:customStyle="1" w:styleId="E5D5A3A66E974D258F0B9F4F22EA3B937">
    <w:name w:val="E5D5A3A66E974D258F0B9F4F22EA3B937"/>
    <w:rsid w:val="007F7754"/>
    <w:rPr>
      <w:rFonts w:ascii="Calibri" w:eastAsia="Times New Roman" w:hAnsi="Calibri" w:cs="Calibri"/>
    </w:rPr>
  </w:style>
  <w:style w:type="paragraph" w:customStyle="1" w:styleId="0AC19391BFE049DA9290831E5301021C7">
    <w:name w:val="0AC19391BFE049DA9290831E5301021C7"/>
    <w:rsid w:val="007F7754"/>
    <w:rPr>
      <w:rFonts w:ascii="Calibri" w:eastAsia="Times New Roman" w:hAnsi="Calibri" w:cs="Calibri"/>
    </w:rPr>
  </w:style>
  <w:style w:type="paragraph" w:customStyle="1" w:styleId="97364F7B6F7A4FE19C537CB7D5EFFC537">
    <w:name w:val="97364F7B6F7A4FE19C537CB7D5EFFC537"/>
    <w:rsid w:val="007F7754"/>
    <w:rPr>
      <w:rFonts w:ascii="Calibri" w:eastAsia="Times New Roman" w:hAnsi="Calibri" w:cs="Calibri"/>
    </w:rPr>
  </w:style>
  <w:style w:type="paragraph" w:customStyle="1" w:styleId="7EDEFCF495CD4A0F92382AD0841DB9D57">
    <w:name w:val="7EDEFCF495CD4A0F92382AD0841DB9D57"/>
    <w:rsid w:val="007F7754"/>
    <w:rPr>
      <w:rFonts w:ascii="Calibri" w:eastAsia="Times New Roman" w:hAnsi="Calibri" w:cs="Calibri"/>
    </w:rPr>
  </w:style>
  <w:style w:type="paragraph" w:customStyle="1" w:styleId="C0ACE3BDE2244E499A77888C08F6FCF67">
    <w:name w:val="C0ACE3BDE2244E499A77888C08F6FCF67"/>
    <w:rsid w:val="007F7754"/>
    <w:rPr>
      <w:rFonts w:ascii="Calibri" w:eastAsia="Times New Roman" w:hAnsi="Calibri" w:cs="Calibri"/>
    </w:rPr>
  </w:style>
  <w:style w:type="paragraph" w:customStyle="1" w:styleId="9C1F3A2DA49745C29682A609BE73D33C7">
    <w:name w:val="9C1F3A2DA49745C29682A609BE73D33C7"/>
    <w:rsid w:val="007F7754"/>
    <w:rPr>
      <w:rFonts w:ascii="Calibri" w:eastAsia="Times New Roman" w:hAnsi="Calibri" w:cs="Calibri"/>
    </w:rPr>
  </w:style>
  <w:style w:type="paragraph" w:customStyle="1" w:styleId="2051F943E68F42D8BEC7091EA425167B7">
    <w:name w:val="2051F943E68F42D8BEC7091EA425167B7"/>
    <w:rsid w:val="007F7754"/>
    <w:rPr>
      <w:rFonts w:ascii="Calibri" w:eastAsia="Times New Roman" w:hAnsi="Calibri" w:cs="Calibri"/>
    </w:rPr>
  </w:style>
  <w:style w:type="paragraph" w:customStyle="1" w:styleId="BF6D5A959DF04489ADBB0B8B319324937">
    <w:name w:val="BF6D5A959DF04489ADBB0B8B319324937"/>
    <w:rsid w:val="007F7754"/>
    <w:rPr>
      <w:rFonts w:ascii="Calibri" w:eastAsia="Times New Roman" w:hAnsi="Calibri" w:cs="Calibri"/>
    </w:rPr>
  </w:style>
  <w:style w:type="paragraph" w:customStyle="1" w:styleId="87724B2A7D634B3E8361604078B8DD9B7">
    <w:name w:val="87724B2A7D634B3E8361604078B8DD9B7"/>
    <w:rsid w:val="007F7754"/>
    <w:rPr>
      <w:rFonts w:ascii="Calibri" w:eastAsia="Times New Roman" w:hAnsi="Calibri" w:cs="Calibri"/>
    </w:rPr>
  </w:style>
  <w:style w:type="paragraph" w:customStyle="1" w:styleId="DFD7FBCA753D4794B7001CC993C329687">
    <w:name w:val="DFD7FBCA753D4794B7001CC993C329687"/>
    <w:rsid w:val="007F7754"/>
    <w:rPr>
      <w:rFonts w:ascii="Calibri" w:eastAsia="Times New Roman" w:hAnsi="Calibri" w:cs="Calibri"/>
    </w:rPr>
  </w:style>
  <w:style w:type="paragraph" w:customStyle="1" w:styleId="7148EF32381F456CBC5FC710A80298C17">
    <w:name w:val="7148EF32381F456CBC5FC710A80298C17"/>
    <w:rsid w:val="007F7754"/>
    <w:rPr>
      <w:rFonts w:ascii="Calibri" w:eastAsia="Times New Roman" w:hAnsi="Calibri" w:cs="Calibri"/>
    </w:rPr>
  </w:style>
  <w:style w:type="paragraph" w:customStyle="1" w:styleId="73137F8421014A2B972AF4A0A97C4A957">
    <w:name w:val="73137F8421014A2B972AF4A0A97C4A957"/>
    <w:rsid w:val="007F7754"/>
    <w:rPr>
      <w:rFonts w:ascii="Calibri" w:eastAsia="Times New Roman" w:hAnsi="Calibri" w:cs="Calibri"/>
    </w:rPr>
  </w:style>
  <w:style w:type="paragraph" w:customStyle="1" w:styleId="ECE6A58578E94AA5B680CA9E0B6092577">
    <w:name w:val="ECE6A58578E94AA5B680CA9E0B6092577"/>
    <w:rsid w:val="007F7754"/>
    <w:rPr>
      <w:rFonts w:ascii="Calibri" w:eastAsia="Times New Roman" w:hAnsi="Calibri" w:cs="Calibri"/>
    </w:rPr>
  </w:style>
  <w:style w:type="paragraph" w:customStyle="1" w:styleId="F5343860FB3C4303A2A66BC3850323597">
    <w:name w:val="F5343860FB3C4303A2A66BC3850323597"/>
    <w:rsid w:val="007F7754"/>
    <w:rPr>
      <w:rFonts w:ascii="Calibri" w:eastAsia="Times New Roman" w:hAnsi="Calibri" w:cs="Calibri"/>
    </w:rPr>
  </w:style>
  <w:style w:type="paragraph" w:customStyle="1" w:styleId="08BDF47A740A41D283C1FDD70CFAA25C7">
    <w:name w:val="08BDF47A740A41D283C1FDD70CFAA25C7"/>
    <w:rsid w:val="007F7754"/>
    <w:rPr>
      <w:rFonts w:ascii="Calibri" w:eastAsia="Times New Roman" w:hAnsi="Calibri" w:cs="Calibri"/>
    </w:rPr>
  </w:style>
  <w:style w:type="paragraph" w:customStyle="1" w:styleId="9C5785B0104A4C07B0BED7DD3ADB4DD17">
    <w:name w:val="9C5785B0104A4C07B0BED7DD3ADB4DD17"/>
    <w:rsid w:val="007F7754"/>
    <w:rPr>
      <w:rFonts w:ascii="Calibri" w:eastAsia="Times New Roman" w:hAnsi="Calibri" w:cs="Calibri"/>
    </w:rPr>
  </w:style>
  <w:style w:type="paragraph" w:customStyle="1" w:styleId="DA13D16A1B6A44E4B42FC8DA9011A1487">
    <w:name w:val="DA13D16A1B6A44E4B42FC8DA9011A1487"/>
    <w:rsid w:val="007F7754"/>
    <w:rPr>
      <w:rFonts w:ascii="Calibri" w:eastAsia="Times New Roman" w:hAnsi="Calibri" w:cs="Calibri"/>
    </w:rPr>
  </w:style>
  <w:style w:type="paragraph" w:customStyle="1" w:styleId="522E8A9358A3480092F959B0BA8463E27">
    <w:name w:val="522E8A9358A3480092F959B0BA8463E27"/>
    <w:rsid w:val="007F7754"/>
    <w:rPr>
      <w:rFonts w:ascii="Calibri" w:eastAsia="Times New Roman" w:hAnsi="Calibri" w:cs="Calibri"/>
    </w:rPr>
  </w:style>
  <w:style w:type="paragraph" w:customStyle="1" w:styleId="1BD25D754D9242B8B0B7496F3E5293607">
    <w:name w:val="1BD25D754D9242B8B0B7496F3E5293607"/>
    <w:rsid w:val="007F7754"/>
    <w:rPr>
      <w:rFonts w:ascii="Calibri" w:eastAsia="Times New Roman" w:hAnsi="Calibri" w:cs="Calibri"/>
    </w:rPr>
  </w:style>
  <w:style w:type="paragraph" w:customStyle="1" w:styleId="A0A69245B98341DE9FDB162F281D8B7D7">
    <w:name w:val="A0A69245B98341DE9FDB162F281D8B7D7"/>
    <w:rsid w:val="007F7754"/>
    <w:rPr>
      <w:rFonts w:ascii="Calibri" w:eastAsia="Times New Roman" w:hAnsi="Calibri" w:cs="Calibri"/>
    </w:rPr>
  </w:style>
  <w:style w:type="paragraph" w:customStyle="1" w:styleId="88ADCA31A7B24F89B13D192C80026F137">
    <w:name w:val="88ADCA31A7B24F89B13D192C80026F137"/>
    <w:rsid w:val="007F7754"/>
    <w:rPr>
      <w:rFonts w:ascii="Calibri" w:eastAsia="Times New Roman" w:hAnsi="Calibri" w:cs="Calibri"/>
    </w:rPr>
  </w:style>
  <w:style w:type="paragraph" w:customStyle="1" w:styleId="18E2D944E1CB4D3CAEEE1998F476F2467">
    <w:name w:val="18E2D944E1CB4D3CAEEE1998F476F2467"/>
    <w:rsid w:val="007F7754"/>
    <w:rPr>
      <w:rFonts w:ascii="Calibri" w:eastAsia="Times New Roman" w:hAnsi="Calibri" w:cs="Calibri"/>
    </w:rPr>
  </w:style>
  <w:style w:type="paragraph" w:customStyle="1" w:styleId="46290ED9BBF64D6883728C01D94561D57">
    <w:name w:val="46290ED9BBF64D6883728C01D94561D57"/>
    <w:rsid w:val="007F7754"/>
    <w:rPr>
      <w:rFonts w:ascii="Calibri" w:eastAsia="Times New Roman" w:hAnsi="Calibri" w:cs="Calibri"/>
    </w:rPr>
  </w:style>
  <w:style w:type="paragraph" w:customStyle="1" w:styleId="4C63889D825541E28ED1903932E2E7BE7">
    <w:name w:val="4C63889D825541E28ED1903932E2E7BE7"/>
    <w:rsid w:val="007F7754"/>
    <w:rPr>
      <w:rFonts w:ascii="Calibri" w:eastAsia="Times New Roman" w:hAnsi="Calibri" w:cs="Calibri"/>
    </w:rPr>
  </w:style>
  <w:style w:type="paragraph" w:customStyle="1" w:styleId="DB78848AE49245138F4A95CA03BA0FED7">
    <w:name w:val="DB78848AE49245138F4A95CA03BA0FED7"/>
    <w:rsid w:val="007F7754"/>
    <w:rPr>
      <w:rFonts w:ascii="Calibri" w:eastAsia="Times New Roman" w:hAnsi="Calibri" w:cs="Calibri"/>
    </w:rPr>
  </w:style>
  <w:style w:type="paragraph" w:customStyle="1" w:styleId="7281761C8FEE4E4EBFB7B8C2E2505CA47">
    <w:name w:val="7281761C8FEE4E4EBFB7B8C2E2505CA47"/>
    <w:rsid w:val="007F7754"/>
    <w:rPr>
      <w:rFonts w:ascii="Calibri" w:eastAsia="Times New Roman" w:hAnsi="Calibri" w:cs="Calibri"/>
    </w:rPr>
  </w:style>
  <w:style w:type="paragraph" w:customStyle="1" w:styleId="CF4B363AEF5E42F8A9985F6142DA43DE7">
    <w:name w:val="CF4B363AEF5E42F8A9985F6142DA43DE7"/>
    <w:rsid w:val="007F7754"/>
    <w:rPr>
      <w:rFonts w:ascii="Calibri" w:eastAsia="Times New Roman" w:hAnsi="Calibri" w:cs="Calibri"/>
    </w:rPr>
  </w:style>
  <w:style w:type="paragraph" w:customStyle="1" w:styleId="1C31093765414E3EA59463518979BF6F7">
    <w:name w:val="1C31093765414E3EA59463518979BF6F7"/>
    <w:rsid w:val="007F7754"/>
    <w:rPr>
      <w:rFonts w:ascii="Calibri" w:eastAsia="Times New Roman" w:hAnsi="Calibri" w:cs="Calibri"/>
    </w:rPr>
  </w:style>
  <w:style w:type="paragraph" w:customStyle="1" w:styleId="E6F6BC38468A4926952A4A29595144BB7">
    <w:name w:val="E6F6BC38468A4926952A4A29595144BB7"/>
    <w:rsid w:val="007F7754"/>
    <w:rPr>
      <w:rFonts w:ascii="Calibri" w:eastAsia="Times New Roman" w:hAnsi="Calibri" w:cs="Calibri"/>
    </w:rPr>
  </w:style>
  <w:style w:type="paragraph" w:customStyle="1" w:styleId="F9B4FFB75B28484592760676BE2601877">
    <w:name w:val="F9B4FFB75B28484592760676BE2601877"/>
    <w:rsid w:val="007F7754"/>
    <w:rPr>
      <w:rFonts w:ascii="Calibri" w:eastAsia="Times New Roman" w:hAnsi="Calibri" w:cs="Calibri"/>
    </w:rPr>
  </w:style>
  <w:style w:type="paragraph" w:customStyle="1" w:styleId="2C61852B305C4D8B80AAF176B79766317">
    <w:name w:val="2C61852B305C4D8B80AAF176B79766317"/>
    <w:rsid w:val="007F7754"/>
    <w:rPr>
      <w:rFonts w:ascii="Calibri" w:eastAsia="Times New Roman" w:hAnsi="Calibri" w:cs="Calibri"/>
    </w:rPr>
  </w:style>
  <w:style w:type="paragraph" w:customStyle="1" w:styleId="1CE85280BA3047689056E0518AA24E697">
    <w:name w:val="1CE85280BA3047689056E0518AA24E697"/>
    <w:rsid w:val="007F7754"/>
    <w:rPr>
      <w:rFonts w:ascii="Calibri" w:eastAsia="Times New Roman" w:hAnsi="Calibri" w:cs="Calibri"/>
    </w:rPr>
  </w:style>
  <w:style w:type="paragraph" w:customStyle="1" w:styleId="D6FD9827EBB64FE4B52F4B58B1DF5EC87">
    <w:name w:val="D6FD9827EBB64FE4B52F4B58B1DF5EC87"/>
    <w:rsid w:val="007F7754"/>
    <w:rPr>
      <w:rFonts w:ascii="Calibri" w:eastAsia="Times New Roman" w:hAnsi="Calibri" w:cs="Calibri"/>
    </w:rPr>
  </w:style>
  <w:style w:type="paragraph" w:customStyle="1" w:styleId="06E5613E9C86459AB49DC63E7944DC5A7">
    <w:name w:val="06E5613E9C86459AB49DC63E7944DC5A7"/>
    <w:rsid w:val="007F7754"/>
    <w:rPr>
      <w:rFonts w:ascii="Calibri" w:eastAsia="Times New Roman" w:hAnsi="Calibri" w:cs="Calibri"/>
    </w:rPr>
  </w:style>
  <w:style w:type="paragraph" w:customStyle="1" w:styleId="9976FD907AFD461C92F73F5A7454A04D7">
    <w:name w:val="9976FD907AFD461C92F73F5A7454A04D7"/>
    <w:rsid w:val="007F7754"/>
    <w:rPr>
      <w:rFonts w:ascii="Calibri" w:eastAsia="Times New Roman" w:hAnsi="Calibri" w:cs="Calibri"/>
    </w:rPr>
  </w:style>
  <w:style w:type="paragraph" w:customStyle="1" w:styleId="F31D042135434EF387E348B92350BF117">
    <w:name w:val="F31D042135434EF387E348B92350BF117"/>
    <w:rsid w:val="007F7754"/>
    <w:rPr>
      <w:rFonts w:ascii="Calibri" w:eastAsia="Times New Roman" w:hAnsi="Calibri" w:cs="Calibri"/>
    </w:rPr>
  </w:style>
  <w:style w:type="paragraph" w:customStyle="1" w:styleId="54A2E43126764B4187C6E41BF7A389417">
    <w:name w:val="54A2E43126764B4187C6E41BF7A389417"/>
    <w:rsid w:val="007F7754"/>
    <w:rPr>
      <w:rFonts w:ascii="Calibri" w:eastAsia="Times New Roman" w:hAnsi="Calibri" w:cs="Calibri"/>
    </w:rPr>
  </w:style>
  <w:style w:type="paragraph" w:customStyle="1" w:styleId="E99FD2C0ABEA4B5C87B0627C3E8FBEFC7">
    <w:name w:val="E99FD2C0ABEA4B5C87B0627C3E8FBEFC7"/>
    <w:rsid w:val="007F7754"/>
    <w:rPr>
      <w:rFonts w:ascii="Calibri" w:eastAsia="Times New Roman" w:hAnsi="Calibri" w:cs="Calibri"/>
    </w:rPr>
  </w:style>
  <w:style w:type="paragraph" w:customStyle="1" w:styleId="38A984CD16214F96B4923C531C98455E7">
    <w:name w:val="38A984CD16214F96B4923C531C98455E7"/>
    <w:rsid w:val="007F7754"/>
    <w:rPr>
      <w:rFonts w:ascii="Calibri" w:eastAsia="Times New Roman" w:hAnsi="Calibri" w:cs="Calibri"/>
    </w:rPr>
  </w:style>
  <w:style w:type="paragraph" w:customStyle="1" w:styleId="D3CE9FA6C7B34AD6914509F94888B7887">
    <w:name w:val="D3CE9FA6C7B34AD6914509F94888B7887"/>
    <w:rsid w:val="007F7754"/>
    <w:rPr>
      <w:rFonts w:ascii="Calibri" w:eastAsia="Times New Roman" w:hAnsi="Calibri" w:cs="Calibri"/>
    </w:rPr>
  </w:style>
  <w:style w:type="paragraph" w:customStyle="1" w:styleId="A92F74BF98CF42B7A9BC1F2B1623D74B7">
    <w:name w:val="A92F74BF98CF42B7A9BC1F2B1623D74B7"/>
    <w:rsid w:val="007F7754"/>
    <w:rPr>
      <w:rFonts w:ascii="Calibri" w:eastAsia="Times New Roman" w:hAnsi="Calibri" w:cs="Calibri"/>
    </w:rPr>
  </w:style>
  <w:style w:type="paragraph" w:customStyle="1" w:styleId="7618BC8076D94BE6B6C12C7F0C8CDA2F7">
    <w:name w:val="7618BC8076D94BE6B6C12C7F0C8CDA2F7"/>
    <w:rsid w:val="007F7754"/>
    <w:rPr>
      <w:rFonts w:ascii="Calibri" w:eastAsia="Times New Roman" w:hAnsi="Calibri" w:cs="Calibri"/>
    </w:rPr>
  </w:style>
  <w:style w:type="paragraph" w:customStyle="1" w:styleId="172E134975D0488996F76E101C41766A7">
    <w:name w:val="172E134975D0488996F76E101C41766A7"/>
    <w:rsid w:val="007F7754"/>
    <w:rPr>
      <w:rFonts w:ascii="Calibri" w:eastAsia="Times New Roman" w:hAnsi="Calibri" w:cs="Calibri"/>
    </w:rPr>
  </w:style>
  <w:style w:type="paragraph" w:customStyle="1" w:styleId="2A1FAE39456D44719C755E33F448203C7">
    <w:name w:val="2A1FAE39456D44719C755E33F448203C7"/>
    <w:rsid w:val="007F7754"/>
    <w:rPr>
      <w:rFonts w:ascii="Calibri" w:eastAsia="Times New Roman" w:hAnsi="Calibri" w:cs="Calibri"/>
    </w:rPr>
  </w:style>
  <w:style w:type="paragraph" w:customStyle="1" w:styleId="1A39600CC7A54CB19A3B76E515ABE6C97">
    <w:name w:val="1A39600CC7A54CB19A3B76E515ABE6C97"/>
    <w:rsid w:val="007F7754"/>
    <w:rPr>
      <w:rFonts w:ascii="Calibri" w:eastAsia="Times New Roman" w:hAnsi="Calibri" w:cs="Calibri"/>
    </w:rPr>
  </w:style>
  <w:style w:type="paragraph" w:customStyle="1" w:styleId="85CE910F76664357AD12EF398E9196F87">
    <w:name w:val="85CE910F76664357AD12EF398E9196F87"/>
    <w:rsid w:val="007F7754"/>
    <w:rPr>
      <w:rFonts w:ascii="Calibri" w:eastAsia="Times New Roman" w:hAnsi="Calibri" w:cs="Calibri"/>
    </w:rPr>
  </w:style>
  <w:style w:type="paragraph" w:customStyle="1" w:styleId="39F3760D717A44688649A1EE199D008B7">
    <w:name w:val="39F3760D717A44688649A1EE199D008B7"/>
    <w:rsid w:val="007F7754"/>
    <w:rPr>
      <w:rFonts w:ascii="Calibri" w:eastAsia="Times New Roman" w:hAnsi="Calibri" w:cs="Calibri"/>
    </w:rPr>
  </w:style>
  <w:style w:type="paragraph" w:customStyle="1" w:styleId="50280DD7A917481887FFC583A8627C737">
    <w:name w:val="50280DD7A917481887FFC583A8627C737"/>
    <w:rsid w:val="007F7754"/>
    <w:rPr>
      <w:rFonts w:ascii="Calibri" w:eastAsia="Times New Roman" w:hAnsi="Calibri" w:cs="Calibri"/>
    </w:rPr>
  </w:style>
  <w:style w:type="paragraph" w:customStyle="1" w:styleId="C660AD87EDDC4A7E8118F8B56C7F1D2A7">
    <w:name w:val="C660AD87EDDC4A7E8118F8B56C7F1D2A7"/>
    <w:rsid w:val="007F7754"/>
    <w:rPr>
      <w:rFonts w:ascii="Calibri" w:eastAsia="Times New Roman" w:hAnsi="Calibri" w:cs="Calibri"/>
    </w:rPr>
  </w:style>
  <w:style w:type="paragraph" w:customStyle="1" w:styleId="F1F1C91DC85A487BAFC0D4FC757B0B627">
    <w:name w:val="F1F1C91DC85A487BAFC0D4FC757B0B627"/>
    <w:rsid w:val="007F7754"/>
    <w:rPr>
      <w:rFonts w:ascii="Calibri" w:eastAsia="Times New Roman" w:hAnsi="Calibri" w:cs="Calibri"/>
    </w:rPr>
  </w:style>
  <w:style w:type="paragraph" w:customStyle="1" w:styleId="DB6F7CD46D20408B9DB652357358CB267">
    <w:name w:val="DB6F7CD46D20408B9DB652357358CB267"/>
    <w:rsid w:val="007F7754"/>
    <w:rPr>
      <w:rFonts w:ascii="Calibri" w:eastAsia="Times New Roman" w:hAnsi="Calibri" w:cs="Calibri"/>
    </w:rPr>
  </w:style>
  <w:style w:type="paragraph" w:customStyle="1" w:styleId="43E36EE3F5BB4D619CC45A3497FF504C7">
    <w:name w:val="43E36EE3F5BB4D619CC45A3497FF504C7"/>
    <w:rsid w:val="007F7754"/>
    <w:rPr>
      <w:rFonts w:ascii="Calibri" w:eastAsia="Times New Roman" w:hAnsi="Calibri" w:cs="Calibri"/>
    </w:rPr>
  </w:style>
  <w:style w:type="paragraph" w:customStyle="1" w:styleId="B66AFEF372204706AA04F52418D982787">
    <w:name w:val="B66AFEF372204706AA04F52418D982787"/>
    <w:rsid w:val="007F7754"/>
    <w:rPr>
      <w:rFonts w:ascii="Calibri" w:eastAsia="Times New Roman" w:hAnsi="Calibri" w:cs="Calibri"/>
    </w:rPr>
  </w:style>
  <w:style w:type="paragraph" w:customStyle="1" w:styleId="06BB752B8A464A03952C04311944219C7">
    <w:name w:val="06BB752B8A464A03952C04311944219C7"/>
    <w:rsid w:val="007F7754"/>
    <w:rPr>
      <w:rFonts w:ascii="Calibri" w:eastAsia="Times New Roman" w:hAnsi="Calibri" w:cs="Calibri"/>
    </w:rPr>
  </w:style>
  <w:style w:type="paragraph" w:customStyle="1" w:styleId="189D750BF1884E8AA9E5ED930C81041F7">
    <w:name w:val="189D750BF1884E8AA9E5ED930C81041F7"/>
    <w:rsid w:val="007F7754"/>
    <w:rPr>
      <w:rFonts w:ascii="Calibri" w:eastAsia="Times New Roman" w:hAnsi="Calibri" w:cs="Calibri"/>
    </w:rPr>
  </w:style>
  <w:style w:type="paragraph" w:customStyle="1" w:styleId="107E9EDBF5324BF1A7C52CE5C5708D6F6">
    <w:name w:val="107E9EDBF5324BF1A7C52CE5C5708D6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2">
    <w:name w:val="B053933702704FC0B6E7C41E0961579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5">
    <w:name w:val="2307FEF57269459BAEE8D8BD5D9DD303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2">
    <w:name w:val="9CC3580790A042AAB4361C3435EAFFE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3">
    <w:name w:val="26E096F473F54C4DB614F7EB5465F124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2">
    <w:name w:val="E17B7A6A86A94A88B20E5A78E3E17CFD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2">
    <w:name w:val="BFB0D844033D4E9EB42F8A421924304D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">
    <w:name w:val="ED77D0C6E0AF4C37AE6726F2AC41C26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">
    <w:name w:val="421F9A8565334B419276CA746F1D509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">
    <w:name w:val="B2A2C11323574E399736E67F9504E95B"/>
    <w:rsid w:val="007F7754"/>
  </w:style>
  <w:style w:type="paragraph" w:customStyle="1" w:styleId="13347AB3CA7048FA8C312DFCC76A8C39">
    <w:name w:val="13347AB3CA7048FA8C312DFCC76A8C39"/>
    <w:rsid w:val="007F7754"/>
  </w:style>
  <w:style w:type="paragraph" w:customStyle="1" w:styleId="ACFF39743C3241E8B6BE4E5B9860AB2E">
    <w:name w:val="ACFF39743C3241E8B6BE4E5B9860AB2E"/>
    <w:rsid w:val="007F7754"/>
  </w:style>
  <w:style w:type="paragraph" w:customStyle="1" w:styleId="F2E4BBC621BF48A58209DEF1D0C5E50B15">
    <w:name w:val="F2E4BBC621BF48A58209DEF1D0C5E50B15"/>
    <w:rsid w:val="007F7754"/>
    <w:rPr>
      <w:rFonts w:ascii="Calibri" w:eastAsia="Times New Roman" w:hAnsi="Calibri" w:cs="Calibri"/>
    </w:rPr>
  </w:style>
  <w:style w:type="paragraph" w:customStyle="1" w:styleId="AF5AEF543E8648D3B003111D049F6F1C9">
    <w:name w:val="AF5AEF543E8648D3B003111D049F6F1C9"/>
    <w:rsid w:val="007F7754"/>
    <w:rPr>
      <w:rFonts w:ascii="Calibri" w:eastAsia="Times New Roman" w:hAnsi="Calibri" w:cs="Calibri"/>
    </w:rPr>
  </w:style>
  <w:style w:type="paragraph" w:customStyle="1" w:styleId="EFFCAB1EC1B141A2AFB73B634C95B06E11">
    <w:name w:val="EFFCAB1EC1B141A2AFB73B634C95B06E11"/>
    <w:rsid w:val="007F7754"/>
    <w:rPr>
      <w:rFonts w:ascii="Calibri" w:eastAsia="Times New Roman" w:hAnsi="Calibri" w:cs="Calibri"/>
    </w:rPr>
  </w:style>
  <w:style w:type="paragraph" w:customStyle="1" w:styleId="B5C382BEBAC34B61BA487CAC2986739B13">
    <w:name w:val="B5C382BEBAC34B61BA487CAC2986739B13"/>
    <w:rsid w:val="007F7754"/>
    <w:rPr>
      <w:rFonts w:ascii="Calibri" w:eastAsia="Times New Roman" w:hAnsi="Calibri" w:cs="Calibri"/>
    </w:rPr>
  </w:style>
  <w:style w:type="paragraph" w:customStyle="1" w:styleId="533EBD5644B544AFBC1BBF895BEC7DDF8">
    <w:name w:val="533EBD5644B544AFBC1BBF895BEC7DDF8"/>
    <w:rsid w:val="007F7754"/>
    <w:rPr>
      <w:rFonts w:ascii="Calibri" w:eastAsia="Times New Roman" w:hAnsi="Calibri" w:cs="Calibri"/>
    </w:rPr>
  </w:style>
  <w:style w:type="paragraph" w:customStyle="1" w:styleId="42F5319199F244C89492BE0D0F9B73548">
    <w:name w:val="42F5319199F244C89492BE0D0F9B73548"/>
    <w:rsid w:val="007F7754"/>
    <w:rPr>
      <w:rFonts w:ascii="Calibri" w:eastAsia="Times New Roman" w:hAnsi="Calibri" w:cs="Calibri"/>
    </w:rPr>
  </w:style>
  <w:style w:type="paragraph" w:customStyle="1" w:styleId="3E54AA0BEE174FCA9F9353E198ACC75F8">
    <w:name w:val="3E54AA0BEE174FCA9F9353E198ACC75F8"/>
    <w:rsid w:val="007F7754"/>
    <w:rPr>
      <w:rFonts w:ascii="Calibri" w:eastAsia="Times New Roman" w:hAnsi="Calibri" w:cs="Calibri"/>
    </w:rPr>
  </w:style>
  <w:style w:type="paragraph" w:customStyle="1" w:styleId="DEF45BA0615F42679BC4183CBD1218638">
    <w:name w:val="DEF45BA0615F42679BC4183CBD1218638"/>
    <w:rsid w:val="007F7754"/>
    <w:rPr>
      <w:rFonts w:ascii="Calibri" w:eastAsia="Times New Roman" w:hAnsi="Calibri" w:cs="Calibri"/>
    </w:rPr>
  </w:style>
  <w:style w:type="paragraph" w:customStyle="1" w:styleId="C26E22C0FBCE49A4A78466A710702FFE8">
    <w:name w:val="C26E22C0FBCE49A4A78466A710702FFE8"/>
    <w:rsid w:val="007F7754"/>
    <w:rPr>
      <w:rFonts w:ascii="Calibri" w:eastAsia="Times New Roman" w:hAnsi="Calibri" w:cs="Calibri"/>
    </w:rPr>
  </w:style>
  <w:style w:type="paragraph" w:customStyle="1" w:styleId="B3B17B0866A540FDB99A0CF7B744D5D98">
    <w:name w:val="B3B17B0866A540FDB99A0CF7B744D5D98"/>
    <w:rsid w:val="007F7754"/>
    <w:rPr>
      <w:rFonts w:ascii="Calibri" w:eastAsia="Times New Roman" w:hAnsi="Calibri" w:cs="Calibri"/>
    </w:rPr>
  </w:style>
  <w:style w:type="paragraph" w:customStyle="1" w:styleId="F848E6C9226C431F84E47FAD103ECFE98">
    <w:name w:val="F848E6C9226C431F84E47FAD103ECFE98"/>
    <w:rsid w:val="007F7754"/>
    <w:rPr>
      <w:rFonts w:ascii="Calibri" w:eastAsia="Times New Roman" w:hAnsi="Calibri" w:cs="Calibri"/>
    </w:rPr>
  </w:style>
  <w:style w:type="paragraph" w:customStyle="1" w:styleId="E582C9DFE01440AA8DF4E35941A987188">
    <w:name w:val="E582C9DFE01440AA8DF4E35941A987188"/>
    <w:rsid w:val="007F7754"/>
    <w:rPr>
      <w:rFonts w:ascii="Calibri" w:eastAsia="Times New Roman" w:hAnsi="Calibri" w:cs="Calibri"/>
    </w:rPr>
  </w:style>
  <w:style w:type="paragraph" w:customStyle="1" w:styleId="560B4FA2C8F44223A56122DC1C1AA5EA8">
    <w:name w:val="560B4FA2C8F44223A56122DC1C1AA5EA8"/>
    <w:rsid w:val="007F7754"/>
    <w:rPr>
      <w:rFonts w:ascii="Calibri" w:eastAsia="Times New Roman" w:hAnsi="Calibri" w:cs="Calibri"/>
    </w:rPr>
  </w:style>
  <w:style w:type="paragraph" w:customStyle="1" w:styleId="F72D666B2FF54DB08549DE1DB46C4DCB8">
    <w:name w:val="F72D666B2FF54DB08549DE1DB46C4DCB8"/>
    <w:rsid w:val="007F7754"/>
    <w:rPr>
      <w:rFonts w:ascii="Calibri" w:eastAsia="Times New Roman" w:hAnsi="Calibri" w:cs="Calibri"/>
    </w:rPr>
  </w:style>
  <w:style w:type="paragraph" w:customStyle="1" w:styleId="F2D13A7247F74308A98B34B6F74BA1A28">
    <w:name w:val="F2D13A7247F74308A98B34B6F74BA1A28"/>
    <w:rsid w:val="007F7754"/>
    <w:rPr>
      <w:rFonts w:ascii="Calibri" w:eastAsia="Times New Roman" w:hAnsi="Calibri" w:cs="Calibri"/>
    </w:rPr>
  </w:style>
  <w:style w:type="paragraph" w:customStyle="1" w:styleId="8C23933E93774DCFA97BF9B88D608D4C8">
    <w:name w:val="8C23933E93774DCFA97BF9B88D608D4C8"/>
    <w:rsid w:val="007F7754"/>
    <w:rPr>
      <w:rFonts w:ascii="Calibri" w:eastAsia="Times New Roman" w:hAnsi="Calibri" w:cs="Calibri"/>
    </w:rPr>
  </w:style>
  <w:style w:type="paragraph" w:customStyle="1" w:styleId="5E1E1147C1094AF0A248F6297B76518D8">
    <w:name w:val="5E1E1147C1094AF0A248F6297B76518D8"/>
    <w:rsid w:val="007F7754"/>
    <w:rPr>
      <w:rFonts w:ascii="Calibri" w:eastAsia="Times New Roman" w:hAnsi="Calibri" w:cs="Calibri"/>
    </w:rPr>
  </w:style>
  <w:style w:type="paragraph" w:customStyle="1" w:styleId="FF5570E3891C4BAC8C6D89499C2218CB8">
    <w:name w:val="FF5570E3891C4BAC8C6D89499C2218CB8"/>
    <w:rsid w:val="007F7754"/>
    <w:rPr>
      <w:rFonts w:ascii="Calibri" w:eastAsia="Times New Roman" w:hAnsi="Calibri" w:cs="Calibri"/>
    </w:rPr>
  </w:style>
  <w:style w:type="paragraph" w:customStyle="1" w:styleId="E5D5A3A66E974D258F0B9F4F22EA3B938">
    <w:name w:val="E5D5A3A66E974D258F0B9F4F22EA3B938"/>
    <w:rsid w:val="007F7754"/>
    <w:rPr>
      <w:rFonts w:ascii="Calibri" w:eastAsia="Times New Roman" w:hAnsi="Calibri" w:cs="Calibri"/>
    </w:rPr>
  </w:style>
  <w:style w:type="paragraph" w:customStyle="1" w:styleId="0AC19391BFE049DA9290831E5301021C8">
    <w:name w:val="0AC19391BFE049DA9290831E5301021C8"/>
    <w:rsid w:val="007F7754"/>
    <w:rPr>
      <w:rFonts w:ascii="Calibri" w:eastAsia="Times New Roman" w:hAnsi="Calibri" w:cs="Calibri"/>
    </w:rPr>
  </w:style>
  <w:style w:type="paragraph" w:customStyle="1" w:styleId="97364F7B6F7A4FE19C537CB7D5EFFC538">
    <w:name w:val="97364F7B6F7A4FE19C537CB7D5EFFC538"/>
    <w:rsid w:val="007F7754"/>
    <w:rPr>
      <w:rFonts w:ascii="Calibri" w:eastAsia="Times New Roman" w:hAnsi="Calibri" w:cs="Calibri"/>
    </w:rPr>
  </w:style>
  <w:style w:type="paragraph" w:customStyle="1" w:styleId="7EDEFCF495CD4A0F92382AD0841DB9D58">
    <w:name w:val="7EDEFCF495CD4A0F92382AD0841DB9D58"/>
    <w:rsid w:val="007F7754"/>
    <w:rPr>
      <w:rFonts w:ascii="Calibri" w:eastAsia="Times New Roman" w:hAnsi="Calibri" w:cs="Calibri"/>
    </w:rPr>
  </w:style>
  <w:style w:type="paragraph" w:customStyle="1" w:styleId="C0ACE3BDE2244E499A77888C08F6FCF68">
    <w:name w:val="C0ACE3BDE2244E499A77888C08F6FCF68"/>
    <w:rsid w:val="007F7754"/>
    <w:rPr>
      <w:rFonts w:ascii="Calibri" w:eastAsia="Times New Roman" w:hAnsi="Calibri" w:cs="Calibri"/>
    </w:rPr>
  </w:style>
  <w:style w:type="paragraph" w:customStyle="1" w:styleId="9C1F3A2DA49745C29682A609BE73D33C8">
    <w:name w:val="9C1F3A2DA49745C29682A609BE73D33C8"/>
    <w:rsid w:val="007F7754"/>
    <w:rPr>
      <w:rFonts w:ascii="Calibri" w:eastAsia="Times New Roman" w:hAnsi="Calibri" w:cs="Calibri"/>
    </w:rPr>
  </w:style>
  <w:style w:type="paragraph" w:customStyle="1" w:styleId="2051F943E68F42D8BEC7091EA425167B8">
    <w:name w:val="2051F943E68F42D8BEC7091EA425167B8"/>
    <w:rsid w:val="007F7754"/>
    <w:rPr>
      <w:rFonts w:ascii="Calibri" w:eastAsia="Times New Roman" w:hAnsi="Calibri" w:cs="Calibri"/>
    </w:rPr>
  </w:style>
  <w:style w:type="paragraph" w:customStyle="1" w:styleId="BF6D5A959DF04489ADBB0B8B319324938">
    <w:name w:val="BF6D5A959DF04489ADBB0B8B319324938"/>
    <w:rsid w:val="007F7754"/>
    <w:rPr>
      <w:rFonts w:ascii="Calibri" w:eastAsia="Times New Roman" w:hAnsi="Calibri" w:cs="Calibri"/>
    </w:rPr>
  </w:style>
  <w:style w:type="paragraph" w:customStyle="1" w:styleId="87724B2A7D634B3E8361604078B8DD9B8">
    <w:name w:val="87724B2A7D634B3E8361604078B8DD9B8"/>
    <w:rsid w:val="007F7754"/>
    <w:rPr>
      <w:rFonts w:ascii="Calibri" w:eastAsia="Times New Roman" w:hAnsi="Calibri" w:cs="Calibri"/>
    </w:rPr>
  </w:style>
  <w:style w:type="paragraph" w:customStyle="1" w:styleId="DFD7FBCA753D4794B7001CC993C329688">
    <w:name w:val="DFD7FBCA753D4794B7001CC993C329688"/>
    <w:rsid w:val="007F7754"/>
    <w:rPr>
      <w:rFonts w:ascii="Calibri" w:eastAsia="Times New Roman" w:hAnsi="Calibri" w:cs="Calibri"/>
    </w:rPr>
  </w:style>
  <w:style w:type="paragraph" w:customStyle="1" w:styleId="7148EF32381F456CBC5FC710A80298C18">
    <w:name w:val="7148EF32381F456CBC5FC710A80298C18"/>
    <w:rsid w:val="007F7754"/>
    <w:rPr>
      <w:rFonts w:ascii="Calibri" w:eastAsia="Times New Roman" w:hAnsi="Calibri" w:cs="Calibri"/>
    </w:rPr>
  </w:style>
  <w:style w:type="paragraph" w:customStyle="1" w:styleId="73137F8421014A2B972AF4A0A97C4A958">
    <w:name w:val="73137F8421014A2B972AF4A0A97C4A958"/>
    <w:rsid w:val="007F7754"/>
    <w:rPr>
      <w:rFonts w:ascii="Calibri" w:eastAsia="Times New Roman" w:hAnsi="Calibri" w:cs="Calibri"/>
    </w:rPr>
  </w:style>
  <w:style w:type="paragraph" w:customStyle="1" w:styleId="ECE6A58578E94AA5B680CA9E0B6092578">
    <w:name w:val="ECE6A58578E94AA5B680CA9E0B6092578"/>
    <w:rsid w:val="007F7754"/>
    <w:rPr>
      <w:rFonts w:ascii="Calibri" w:eastAsia="Times New Roman" w:hAnsi="Calibri" w:cs="Calibri"/>
    </w:rPr>
  </w:style>
  <w:style w:type="paragraph" w:customStyle="1" w:styleId="F5343860FB3C4303A2A66BC3850323598">
    <w:name w:val="F5343860FB3C4303A2A66BC3850323598"/>
    <w:rsid w:val="007F7754"/>
    <w:rPr>
      <w:rFonts w:ascii="Calibri" w:eastAsia="Times New Roman" w:hAnsi="Calibri" w:cs="Calibri"/>
    </w:rPr>
  </w:style>
  <w:style w:type="paragraph" w:customStyle="1" w:styleId="08BDF47A740A41D283C1FDD70CFAA25C8">
    <w:name w:val="08BDF47A740A41D283C1FDD70CFAA25C8"/>
    <w:rsid w:val="007F7754"/>
    <w:rPr>
      <w:rFonts w:ascii="Calibri" w:eastAsia="Times New Roman" w:hAnsi="Calibri" w:cs="Calibri"/>
    </w:rPr>
  </w:style>
  <w:style w:type="paragraph" w:customStyle="1" w:styleId="9C5785B0104A4C07B0BED7DD3ADB4DD18">
    <w:name w:val="9C5785B0104A4C07B0BED7DD3ADB4DD18"/>
    <w:rsid w:val="007F7754"/>
    <w:rPr>
      <w:rFonts w:ascii="Calibri" w:eastAsia="Times New Roman" w:hAnsi="Calibri" w:cs="Calibri"/>
    </w:rPr>
  </w:style>
  <w:style w:type="paragraph" w:customStyle="1" w:styleId="DA13D16A1B6A44E4B42FC8DA9011A1488">
    <w:name w:val="DA13D16A1B6A44E4B42FC8DA9011A1488"/>
    <w:rsid w:val="007F7754"/>
    <w:rPr>
      <w:rFonts w:ascii="Calibri" w:eastAsia="Times New Roman" w:hAnsi="Calibri" w:cs="Calibri"/>
    </w:rPr>
  </w:style>
  <w:style w:type="paragraph" w:customStyle="1" w:styleId="522E8A9358A3480092F959B0BA8463E28">
    <w:name w:val="522E8A9358A3480092F959B0BA8463E28"/>
    <w:rsid w:val="007F7754"/>
    <w:rPr>
      <w:rFonts w:ascii="Calibri" w:eastAsia="Times New Roman" w:hAnsi="Calibri" w:cs="Calibri"/>
    </w:rPr>
  </w:style>
  <w:style w:type="paragraph" w:customStyle="1" w:styleId="1BD25D754D9242B8B0B7496F3E5293608">
    <w:name w:val="1BD25D754D9242B8B0B7496F3E5293608"/>
    <w:rsid w:val="007F7754"/>
    <w:rPr>
      <w:rFonts w:ascii="Calibri" w:eastAsia="Times New Roman" w:hAnsi="Calibri" w:cs="Calibri"/>
    </w:rPr>
  </w:style>
  <w:style w:type="paragraph" w:customStyle="1" w:styleId="A0A69245B98341DE9FDB162F281D8B7D8">
    <w:name w:val="A0A69245B98341DE9FDB162F281D8B7D8"/>
    <w:rsid w:val="007F7754"/>
    <w:rPr>
      <w:rFonts w:ascii="Calibri" w:eastAsia="Times New Roman" w:hAnsi="Calibri" w:cs="Calibri"/>
    </w:rPr>
  </w:style>
  <w:style w:type="paragraph" w:customStyle="1" w:styleId="88ADCA31A7B24F89B13D192C80026F138">
    <w:name w:val="88ADCA31A7B24F89B13D192C80026F138"/>
    <w:rsid w:val="007F7754"/>
    <w:rPr>
      <w:rFonts w:ascii="Calibri" w:eastAsia="Times New Roman" w:hAnsi="Calibri" w:cs="Calibri"/>
    </w:rPr>
  </w:style>
  <w:style w:type="paragraph" w:customStyle="1" w:styleId="18E2D944E1CB4D3CAEEE1998F476F2468">
    <w:name w:val="18E2D944E1CB4D3CAEEE1998F476F2468"/>
    <w:rsid w:val="007F7754"/>
    <w:rPr>
      <w:rFonts w:ascii="Calibri" w:eastAsia="Times New Roman" w:hAnsi="Calibri" w:cs="Calibri"/>
    </w:rPr>
  </w:style>
  <w:style w:type="paragraph" w:customStyle="1" w:styleId="46290ED9BBF64D6883728C01D94561D58">
    <w:name w:val="46290ED9BBF64D6883728C01D94561D58"/>
    <w:rsid w:val="007F7754"/>
    <w:rPr>
      <w:rFonts w:ascii="Calibri" w:eastAsia="Times New Roman" w:hAnsi="Calibri" w:cs="Calibri"/>
    </w:rPr>
  </w:style>
  <w:style w:type="paragraph" w:customStyle="1" w:styleId="4C63889D825541E28ED1903932E2E7BE8">
    <w:name w:val="4C63889D825541E28ED1903932E2E7BE8"/>
    <w:rsid w:val="007F7754"/>
    <w:rPr>
      <w:rFonts w:ascii="Calibri" w:eastAsia="Times New Roman" w:hAnsi="Calibri" w:cs="Calibri"/>
    </w:rPr>
  </w:style>
  <w:style w:type="paragraph" w:customStyle="1" w:styleId="DB78848AE49245138F4A95CA03BA0FED8">
    <w:name w:val="DB78848AE49245138F4A95CA03BA0FED8"/>
    <w:rsid w:val="007F7754"/>
    <w:rPr>
      <w:rFonts w:ascii="Calibri" w:eastAsia="Times New Roman" w:hAnsi="Calibri" w:cs="Calibri"/>
    </w:rPr>
  </w:style>
  <w:style w:type="paragraph" w:customStyle="1" w:styleId="7281761C8FEE4E4EBFB7B8C2E2505CA48">
    <w:name w:val="7281761C8FEE4E4EBFB7B8C2E2505CA48"/>
    <w:rsid w:val="007F7754"/>
    <w:rPr>
      <w:rFonts w:ascii="Calibri" w:eastAsia="Times New Roman" w:hAnsi="Calibri" w:cs="Calibri"/>
    </w:rPr>
  </w:style>
  <w:style w:type="paragraph" w:customStyle="1" w:styleId="CF4B363AEF5E42F8A9985F6142DA43DE8">
    <w:name w:val="CF4B363AEF5E42F8A9985F6142DA43DE8"/>
    <w:rsid w:val="007F7754"/>
    <w:rPr>
      <w:rFonts w:ascii="Calibri" w:eastAsia="Times New Roman" w:hAnsi="Calibri" w:cs="Calibri"/>
    </w:rPr>
  </w:style>
  <w:style w:type="paragraph" w:customStyle="1" w:styleId="1C31093765414E3EA59463518979BF6F8">
    <w:name w:val="1C31093765414E3EA59463518979BF6F8"/>
    <w:rsid w:val="007F7754"/>
    <w:rPr>
      <w:rFonts w:ascii="Calibri" w:eastAsia="Times New Roman" w:hAnsi="Calibri" w:cs="Calibri"/>
    </w:rPr>
  </w:style>
  <w:style w:type="paragraph" w:customStyle="1" w:styleId="E6F6BC38468A4926952A4A29595144BB8">
    <w:name w:val="E6F6BC38468A4926952A4A29595144BB8"/>
    <w:rsid w:val="007F7754"/>
    <w:rPr>
      <w:rFonts w:ascii="Calibri" w:eastAsia="Times New Roman" w:hAnsi="Calibri" w:cs="Calibri"/>
    </w:rPr>
  </w:style>
  <w:style w:type="paragraph" w:customStyle="1" w:styleId="F9B4FFB75B28484592760676BE2601878">
    <w:name w:val="F9B4FFB75B28484592760676BE2601878"/>
    <w:rsid w:val="007F7754"/>
    <w:rPr>
      <w:rFonts w:ascii="Calibri" w:eastAsia="Times New Roman" w:hAnsi="Calibri" w:cs="Calibri"/>
    </w:rPr>
  </w:style>
  <w:style w:type="paragraph" w:customStyle="1" w:styleId="2C61852B305C4D8B80AAF176B79766318">
    <w:name w:val="2C61852B305C4D8B80AAF176B79766318"/>
    <w:rsid w:val="007F7754"/>
    <w:rPr>
      <w:rFonts w:ascii="Calibri" w:eastAsia="Times New Roman" w:hAnsi="Calibri" w:cs="Calibri"/>
    </w:rPr>
  </w:style>
  <w:style w:type="paragraph" w:customStyle="1" w:styleId="1CE85280BA3047689056E0518AA24E698">
    <w:name w:val="1CE85280BA3047689056E0518AA24E698"/>
    <w:rsid w:val="007F7754"/>
    <w:rPr>
      <w:rFonts w:ascii="Calibri" w:eastAsia="Times New Roman" w:hAnsi="Calibri" w:cs="Calibri"/>
    </w:rPr>
  </w:style>
  <w:style w:type="paragraph" w:customStyle="1" w:styleId="D6FD9827EBB64FE4B52F4B58B1DF5EC88">
    <w:name w:val="D6FD9827EBB64FE4B52F4B58B1DF5EC88"/>
    <w:rsid w:val="007F7754"/>
    <w:rPr>
      <w:rFonts w:ascii="Calibri" w:eastAsia="Times New Roman" w:hAnsi="Calibri" w:cs="Calibri"/>
    </w:rPr>
  </w:style>
  <w:style w:type="paragraph" w:customStyle="1" w:styleId="06E5613E9C86459AB49DC63E7944DC5A8">
    <w:name w:val="06E5613E9C86459AB49DC63E7944DC5A8"/>
    <w:rsid w:val="007F7754"/>
    <w:rPr>
      <w:rFonts w:ascii="Calibri" w:eastAsia="Times New Roman" w:hAnsi="Calibri" w:cs="Calibri"/>
    </w:rPr>
  </w:style>
  <w:style w:type="paragraph" w:customStyle="1" w:styleId="9976FD907AFD461C92F73F5A7454A04D8">
    <w:name w:val="9976FD907AFD461C92F73F5A7454A04D8"/>
    <w:rsid w:val="007F7754"/>
    <w:rPr>
      <w:rFonts w:ascii="Calibri" w:eastAsia="Times New Roman" w:hAnsi="Calibri" w:cs="Calibri"/>
    </w:rPr>
  </w:style>
  <w:style w:type="paragraph" w:customStyle="1" w:styleId="F31D042135434EF387E348B92350BF118">
    <w:name w:val="F31D042135434EF387E348B92350BF118"/>
    <w:rsid w:val="007F7754"/>
    <w:rPr>
      <w:rFonts w:ascii="Calibri" w:eastAsia="Times New Roman" w:hAnsi="Calibri" w:cs="Calibri"/>
    </w:rPr>
  </w:style>
  <w:style w:type="paragraph" w:customStyle="1" w:styleId="54A2E43126764B4187C6E41BF7A389418">
    <w:name w:val="54A2E43126764B4187C6E41BF7A389418"/>
    <w:rsid w:val="007F7754"/>
    <w:rPr>
      <w:rFonts w:ascii="Calibri" w:eastAsia="Times New Roman" w:hAnsi="Calibri" w:cs="Calibri"/>
    </w:rPr>
  </w:style>
  <w:style w:type="paragraph" w:customStyle="1" w:styleId="E99FD2C0ABEA4B5C87B0627C3E8FBEFC8">
    <w:name w:val="E99FD2C0ABEA4B5C87B0627C3E8FBEFC8"/>
    <w:rsid w:val="007F7754"/>
    <w:rPr>
      <w:rFonts w:ascii="Calibri" w:eastAsia="Times New Roman" w:hAnsi="Calibri" w:cs="Calibri"/>
    </w:rPr>
  </w:style>
  <w:style w:type="paragraph" w:customStyle="1" w:styleId="38A984CD16214F96B4923C531C98455E8">
    <w:name w:val="38A984CD16214F96B4923C531C98455E8"/>
    <w:rsid w:val="007F7754"/>
    <w:rPr>
      <w:rFonts w:ascii="Calibri" w:eastAsia="Times New Roman" w:hAnsi="Calibri" w:cs="Calibri"/>
    </w:rPr>
  </w:style>
  <w:style w:type="paragraph" w:customStyle="1" w:styleId="D3CE9FA6C7B34AD6914509F94888B7888">
    <w:name w:val="D3CE9FA6C7B34AD6914509F94888B7888"/>
    <w:rsid w:val="007F7754"/>
    <w:rPr>
      <w:rFonts w:ascii="Calibri" w:eastAsia="Times New Roman" w:hAnsi="Calibri" w:cs="Calibri"/>
    </w:rPr>
  </w:style>
  <w:style w:type="paragraph" w:customStyle="1" w:styleId="A92F74BF98CF42B7A9BC1F2B1623D74B8">
    <w:name w:val="A92F74BF98CF42B7A9BC1F2B1623D74B8"/>
    <w:rsid w:val="007F7754"/>
    <w:rPr>
      <w:rFonts w:ascii="Calibri" w:eastAsia="Times New Roman" w:hAnsi="Calibri" w:cs="Calibri"/>
    </w:rPr>
  </w:style>
  <w:style w:type="paragraph" w:customStyle="1" w:styleId="7618BC8076D94BE6B6C12C7F0C8CDA2F8">
    <w:name w:val="7618BC8076D94BE6B6C12C7F0C8CDA2F8"/>
    <w:rsid w:val="007F7754"/>
    <w:rPr>
      <w:rFonts w:ascii="Calibri" w:eastAsia="Times New Roman" w:hAnsi="Calibri" w:cs="Calibri"/>
    </w:rPr>
  </w:style>
  <w:style w:type="paragraph" w:customStyle="1" w:styleId="172E134975D0488996F76E101C41766A8">
    <w:name w:val="172E134975D0488996F76E101C41766A8"/>
    <w:rsid w:val="007F7754"/>
    <w:rPr>
      <w:rFonts w:ascii="Calibri" w:eastAsia="Times New Roman" w:hAnsi="Calibri" w:cs="Calibri"/>
    </w:rPr>
  </w:style>
  <w:style w:type="paragraph" w:customStyle="1" w:styleId="2A1FAE39456D44719C755E33F448203C8">
    <w:name w:val="2A1FAE39456D44719C755E33F448203C8"/>
    <w:rsid w:val="007F7754"/>
    <w:rPr>
      <w:rFonts w:ascii="Calibri" w:eastAsia="Times New Roman" w:hAnsi="Calibri" w:cs="Calibri"/>
    </w:rPr>
  </w:style>
  <w:style w:type="paragraph" w:customStyle="1" w:styleId="1A39600CC7A54CB19A3B76E515ABE6C98">
    <w:name w:val="1A39600CC7A54CB19A3B76E515ABE6C98"/>
    <w:rsid w:val="007F7754"/>
    <w:rPr>
      <w:rFonts w:ascii="Calibri" w:eastAsia="Times New Roman" w:hAnsi="Calibri" w:cs="Calibri"/>
    </w:rPr>
  </w:style>
  <w:style w:type="paragraph" w:customStyle="1" w:styleId="85CE910F76664357AD12EF398E9196F88">
    <w:name w:val="85CE910F76664357AD12EF398E9196F88"/>
    <w:rsid w:val="007F7754"/>
    <w:rPr>
      <w:rFonts w:ascii="Calibri" w:eastAsia="Times New Roman" w:hAnsi="Calibri" w:cs="Calibri"/>
    </w:rPr>
  </w:style>
  <w:style w:type="paragraph" w:customStyle="1" w:styleId="39F3760D717A44688649A1EE199D008B8">
    <w:name w:val="39F3760D717A44688649A1EE199D008B8"/>
    <w:rsid w:val="007F7754"/>
    <w:rPr>
      <w:rFonts w:ascii="Calibri" w:eastAsia="Times New Roman" w:hAnsi="Calibri" w:cs="Calibri"/>
    </w:rPr>
  </w:style>
  <w:style w:type="paragraph" w:customStyle="1" w:styleId="50280DD7A917481887FFC583A8627C738">
    <w:name w:val="50280DD7A917481887FFC583A8627C738"/>
    <w:rsid w:val="007F7754"/>
    <w:rPr>
      <w:rFonts w:ascii="Calibri" w:eastAsia="Times New Roman" w:hAnsi="Calibri" w:cs="Calibri"/>
    </w:rPr>
  </w:style>
  <w:style w:type="paragraph" w:customStyle="1" w:styleId="C660AD87EDDC4A7E8118F8B56C7F1D2A8">
    <w:name w:val="C660AD87EDDC4A7E8118F8B56C7F1D2A8"/>
    <w:rsid w:val="007F7754"/>
    <w:rPr>
      <w:rFonts w:ascii="Calibri" w:eastAsia="Times New Roman" w:hAnsi="Calibri" w:cs="Calibri"/>
    </w:rPr>
  </w:style>
  <w:style w:type="paragraph" w:customStyle="1" w:styleId="F1F1C91DC85A487BAFC0D4FC757B0B628">
    <w:name w:val="F1F1C91DC85A487BAFC0D4FC757B0B628"/>
    <w:rsid w:val="007F7754"/>
    <w:rPr>
      <w:rFonts w:ascii="Calibri" w:eastAsia="Times New Roman" w:hAnsi="Calibri" w:cs="Calibri"/>
    </w:rPr>
  </w:style>
  <w:style w:type="paragraph" w:customStyle="1" w:styleId="DB6F7CD46D20408B9DB652357358CB268">
    <w:name w:val="DB6F7CD46D20408B9DB652357358CB268"/>
    <w:rsid w:val="007F7754"/>
    <w:rPr>
      <w:rFonts w:ascii="Calibri" w:eastAsia="Times New Roman" w:hAnsi="Calibri" w:cs="Calibri"/>
    </w:rPr>
  </w:style>
  <w:style w:type="paragraph" w:customStyle="1" w:styleId="43E36EE3F5BB4D619CC45A3497FF504C8">
    <w:name w:val="43E36EE3F5BB4D619CC45A3497FF504C8"/>
    <w:rsid w:val="007F7754"/>
    <w:rPr>
      <w:rFonts w:ascii="Calibri" w:eastAsia="Times New Roman" w:hAnsi="Calibri" w:cs="Calibri"/>
    </w:rPr>
  </w:style>
  <w:style w:type="paragraph" w:customStyle="1" w:styleId="B66AFEF372204706AA04F52418D982788">
    <w:name w:val="B66AFEF372204706AA04F52418D982788"/>
    <w:rsid w:val="007F7754"/>
    <w:rPr>
      <w:rFonts w:ascii="Calibri" w:eastAsia="Times New Roman" w:hAnsi="Calibri" w:cs="Calibri"/>
    </w:rPr>
  </w:style>
  <w:style w:type="paragraph" w:customStyle="1" w:styleId="06BB752B8A464A03952C04311944219C8">
    <w:name w:val="06BB752B8A464A03952C04311944219C8"/>
    <w:rsid w:val="007F7754"/>
    <w:rPr>
      <w:rFonts w:ascii="Calibri" w:eastAsia="Times New Roman" w:hAnsi="Calibri" w:cs="Calibri"/>
    </w:rPr>
  </w:style>
  <w:style w:type="paragraph" w:customStyle="1" w:styleId="189D750BF1884E8AA9E5ED930C81041F8">
    <w:name w:val="189D750BF1884E8AA9E5ED930C81041F8"/>
    <w:rsid w:val="007F7754"/>
    <w:rPr>
      <w:rFonts w:ascii="Calibri" w:eastAsia="Times New Roman" w:hAnsi="Calibri" w:cs="Calibri"/>
    </w:rPr>
  </w:style>
  <w:style w:type="paragraph" w:customStyle="1" w:styleId="107E9EDBF5324BF1A7C52CE5C5708D6F7">
    <w:name w:val="107E9EDBF5324BF1A7C52CE5C5708D6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3">
    <w:name w:val="B053933702704FC0B6E7C41E0961579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6">
    <w:name w:val="2307FEF57269459BAEE8D8BD5D9DD303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3">
    <w:name w:val="9CC3580790A042AAB4361C3435EAFFE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4">
    <w:name w:val="26E096F473F54C4DB614F7EB5465F124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3">
    <w:name w:val="E17B7A6A86A94A88B20E5A78E3E17CFD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3">
    <w:name w:val="BFB0D844033D4E9EB42F8A421924304D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2">
    <w:name w:val="ED77D0C6E0AF4C37AE6726F2AC41C26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2">
    <w:name w:val="421F9A8565334B419276CA746F1D509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1">
    <w:name w:val="B2A2C11323574E399736E67F9504E95B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1">
    <w:name w:val="13347AB3CA7048FA8C312DFCC76A8C3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1">
    <w:name w:val="ACFF39743C3241E8B6BE4E5B9860AB2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07ADA473D4FD4B848BBC69ADD98C4EFA">
    <w:name w:val="07ADA473D4FD4B848BBC69ADD98C4EFA"/>
    <w:rsid w:val="007F7754"/>
  </w:style>
  <w:style w:type="paragraph" w:customStyle="1" w:styleId="70E1C176B5514B2B9C12A4EF6D9287C8">
    <w:name w:val="70E1C176B5514B2B9C12A4EF6D9287C8"/>
    <w:rsid w:val="007F7754"/>
  </w:style>
  <w:style w:type="paragraph" w:customStyle="1" w:styleId="1192F4C9152E4F78A2F38BAFCF6816AB">
    <w:name w:val="1192F4C9152E4F78A2F38BAFCF6816AB"/>
    <w:rsid w:val="007F7754"/>
  </w:style>
  <w:style w:type="paragraph" w:customStyle="1" w:styleId="448D8CA69723403D9FFB4A770F14CA79">
    <w:name w:val="448D8CA69723403D9FFB4A770F14CA79"/>
    <w:rsid w:val="007F7754"/>
  </w:style>
  <w:style w:type="paragraph" w:customStyle="1" w:styleId="F2E4BBC621BF48A58209DEF1D0C5E50B16">
    <w:name w:val="F2E4BBC621BF48A58209DEF1D0C5E50B16"/>
    <w:rsid w:val="007F7754"/>
    <w:rPr>
      <w:rFonts w:ascii="Calibri" w:eastAsia="Times New Roman" w:hAnsi="Calibri" w:cs="Calibri"/>
    </w:rPr>
  </w:style>
  <w:style w:type="paragraph" w:customStyle="1" w:styleId="AF5AEF543E8648D3B003111D049F6F1C10">
    <w:name w:val="AF5AEF543E8648D3B003111D049F6F1C10"/>
    <w:rsid w:val="007F7754"/>
    <w:rPr>
      <w:rFonts w:ascii="Calibri" w:eastAsia="Times New Roman" w:hAnsi="Calibri" w:cs="Calibri"/>
    </w:rPr>
  </w:style>
  <w:style w:type="paragraph" w:customStyle="1" w:styleId="EFFCAB1EC1B141A2AFB73B634C95B06E12">
    <w:name w:val="EFFCAB1EC1B141A2AFB73B634C95B06E12"/>
    <w:rsid w:val="007F7754"/>
    <w:rPr>
      <w:rFonts w:ascii="Calibri" w:eastAsia="Times New Roman" w:hAnsi="Calibri" w:cs="Calibri"/>
    </w:rPr>
  </w:style>
  <w:style w:type="paragraph" w:customStyle="1" w:styleId="B5C382BEBAC34B61BA487CAC2986739B14">
    <w:name w:val="B5C382BEBAC34B61BA487CAC2986739B14"/>
    <w:rsid w:val="007F7754"/>
    <w:rPr>
      <w:rFonts w:ascii="Calibri" w:eastAsia="Times New Roman" w:hAnsi="Calibri" w:cs="Calibri"/>
    </w:rPr>
  </w:style>
  <w:style w:type="paragraph" w:customStyle="1" w:styleId="533EBD5644B544AFBC1BBF895BEC7DDF9">
    <w:name w:val="533EBD5644B544AFBC1BBF895BEC7DDF9"/>
    <w:rsid w:val="007F7754"/>
    <w:rPr>
      <w:rFonts w:ascii="Calibri" w:eastAsia="Times New Roman" w:hAnsi="Calibri" w:cs="Calibri"/>
    </w:rPr>
  </w:style>
  <w:style w:type="paragraph" w:customStyle="1" w:styleId="42F5319199F244C89492BE0D0F9B73549">
    <w:name w:val="42F5319199F244C89492BE0D0F9B73549"/>
    <w:rsid w:val="007F7754"/>
    <w:rPr>
      <w:rFonts w:ascii="Calibri" w:eastAsia="Times New Roman" w:hAnsi="Calibri" w:cs="Calibri"/>
    </w:rPr>
  </w:style>
  <w:style w:type="paragraph" w:customStyle="1" w:styleId="3E54AA0BEE174FCA9F9353E198ACC75F9">
    <w:name w:val="3E54AA0BEE174FCA9F9353E198ACC75F9"/>
    <w:rsid w:val="007F7754"/>
    <w:rPr>
      <w:rFonts w:ascii="Calibri" w:eastAsia="Times New Roman" w:hAnsi="Calibri" w:cs="Calibri"/>
    </w:rPr>
  </w:style>
  <w:style w:type="paragraph" w:customStyle="1" w:styleId="DEF45BA0615F42679BC4183CBD1218639">
    <w:name w:val="DEF45BA0615F42679BC4183CBD1218639"/>
    <w:rsid w:val="007F7754"/>
    <w:rPr>
      <w:rFonts w:ascii="Calibri" w:eastAsia="Times New Roman" w:hAnsi="Calibri" w:cs="Calibri"/>
    </w:rPr>
  </w:style>
  <w:style w:type="paragraph" w:customStyle="1" w:styleId="C26E22C0FBCE49A4A78466A710702FFE9">
    <w:name w:val="C26E22C0FBCE49A4A78466A710702FFE9"/>
    <w:rsid w:val="007F7754"/>
    <w:rPr>
      <w:rFonts w:ascii="Calibri" w:eastAsia="Times New Roman" w:hAnsi="Calibri" w:cs="Calibri"/>
    </w:rPr>
  </w:style>
  <w:style w:type="paragraph" w:customStyle="1" w:styleId="B3B17B0866A540FDB99A0CF7B744D5D99">
    <w:name w:val="B3B17B0866A540FDB99A0CF7B744D5D99"/>
    <w:rsid w:val="007F7754"/>
    <w:rPr>
      <w:rFonts w:ascii="Calibri" w:eastAsia="Times New Roman" w:hAnsi="Calibri" w:cs="Calibri"/>
    </w:rPr>
  </w:style>
  <w:style w:type="paragraph" w:customStyle="1" w:styleId="F848E6C9226C431F84E47FAD103ECFE99">
    <w:name w:val="F848E6C9226C431F84E47FAD103ECFE99"/>
    <w:rsid w:val="007F7754"/>
    <w:rPr>
      <w:rFonts w:ascii="Calibri" w:eastAsia="Times New Roman" w:hAnsi="Calibri" w:cs="Calibri"/>
    </w:rPr>
  </w:style>
  <w:style w:type="paragraph" w:customStyle="1" w:styleId="E582C9DFE01440AA8DF4E35941A987189">
    <w:name w:val="E582C9DFE01440AA8DF4E35941A987189"/>
    <w:rsid w:val="007F7754"/>
    <w:rPr>
      <w:rFonts w:ascii="Calibri" w:eastAsia="Times New Roman" w:hAnsi="Calibri" w:cs="Calibri"/>
    </w:rPr>
  </w:style>
  <w:style w:type="paragraph" w:customStyle="1" w:styleId="560B4FA2C8F44223A56122DC1C1AA5EA9">
    <w:name w:val="560B4FA2C8F44223A56122DC1C1AA5EA9"/>
    <w:rsid w:val="007F7754"/>
    <w:rPr>
      <w:rFonts w:ascii="Calibri" w:eastAsia="Times New Roman" w:hAnsi="Calibri" w:cs="Calibri"/>
    </w:rPr>
  </w:style>
  <w:style w:type="paragraph" w:customStyle="1" w:styleId="F72D666B2FF54DB08549DE1DB46C4DCB9">
    <w:name w:val="F72D666B2FF54DB08549DE1DB46C4DCB9"/>
    <w:rsid w:val="007F7754"/>
    <w:rPr>
      <w:rFonts w:ascii="Calibri" w:eastAsia="Times New Roman" w:hAnsi="Calibri" w:cs="Calibri"/>
    </w:rPr>
  </w:style>
  <w:style w:type="paragraph" w:customStyle="1" w:styleId="F2D13A7247F74308A98B34B6F74BA1A29">
    <w:name w:val="F2D13A7247F74308A98B34B6F74BA1A29"/>
    <w:rsid w:val="007F7754"/>
    <w:rPr>
      <w:rFonts w:ascii="Calibri" w:eastAsia="Times New Roman" w:hAnsi="Calibri" w:cs="Calibri"/>
    </w:rPr>
  </w:style>
  <w:style w:type="paragraph" w:customStyle="1" w:styleId="8C23933E93774DCFA97BF9B88D608D4C9">
    <w:name w:val="8C23933E93774DCFA97BF9B88D608D4C9"/>
    <w:rsid w:val="007F7754"/>
    <w:rPr>
      <w:rFonts w:ascii="Calibri" w:eastAsia="Times New Roman" w:hAnsi="Calibri" w:cs="Calibri"/>
    </w:rPr>
  </w:style>
  <w:style w:type="paragraph" w:customStyle="1" w:styleId="5E1E1147C1094AF0A248F6297B76518D9">
    <w:name w:val="5E1E1147C1094AF0A248F6297B76518D9"/>
    <w:rsid w:val="007F7754"/>
    <w:rPr>
      <w:rFonts w:ascii="Calibri" w:eastAsia="Times New Roman" w:hAnsi="Calibri" w:cs="Calibri"/>
    </w:rPr>
  </w:style>
  <w:style w:type="paragraph" w:customStyle="1" w:styleId="FF5570E3891C4BAC8C6D89499C2218CB9">
    <w:name w:val="FF5570E3891C4BAC8C6D89499C2218CB9"/>
    <w:rsid w:val="007F7754"/>
    <w:rPr>
      <w:rFonts w:ascii="Calibri" w:eastAsia="Times New Roman" w:hAnsi="Calibri" w:cs="Calibri"/>
    </w:rPr>
  </w:style>
  <w:style w:type="paragraph" w:customStyle="1" w:styleId="E5D5A3A66E974D258F0B9F4F22EA3B939">
    <w:name w:val="E5D5A3A66E974D258F0B9F4F22EA3B939"/>
    <w:rsid w:val="007F7754"/>
    <w:rPr>
      <w:rFonts w:ascii="Calibri" w:eastAsia="Times New Roman" w:hAnsi="Calibri" w:cs="Calibri"/>
    </w:rPr>
  </w:style>
  <w:style w:type="paragraph" w:customStyle="1" w:styleId="0AC19391BFE049DA9290831E5301021C9">
    <w:name w:val="0AC19391BFE049DA9290831E5301021C9"/>
    <w:rsid w:val="007F7754"/>
    <w:rPr>
      <w:rFonts w:ascii="Calibri" w:eastAsia="Times New Roman" w:hAnsi="Calibri" w:cs="Calibri"/>
    </w:rPr>
  </w:style>
  <w:style w:type="paragraph" w:customStyle="1" w:styleId="97364F7B6F7A4FE19C537CB7D5EFFC539">
    <w:name w:val="97364F7B6F7A4FE19C537CB7D5EFFC539"/>
    <w:rsid w:val="007F7754"/>
    <w:rPr>
      <w:rFonts w:ascii="Calibri" w:eastAsia="Times New Roman" w:hAnsi="Calibri" w:cs="Calibri"/>
    </w:rPr>
  </w:style>
  <w:style w:type="paragraph" w:customStyle="1" w:styleId="7EDEFCF495CD4A0F92382AD0841DB9D59">
    <w:name w:val="7EDEFCF495CD4A0F92382AD0841DB9D59"/>
    <w:rsid w:val="007F7754"/>
    <w:rPr>
      <w:rFonts w:ascii="Calibri" w:eastAsia="Times New Roman" w:hAnsi="Calibri" w:cs="Calibri"/>
    </w:rPr>
  </w:style>
  <w:style w:type="paragraph" w:customStyle="1" w:styleId="C0ACE3BDE2244E499A77888C08F6FCF69">
    <w:name w:val="C0ACE3BDE2244E499A77888C08F6FCF69"/>
    <w:rsid w:val="007F7754"/>
    <w:rPr>
      <w:rFonts w:ascii="Calibri" w:eastAsia="Times New Roman" w:hAnsi="Calibri" w:cs="Calibri"/>
    </w:rPr>
  </w:style>
  <w:style w:type="paragraph" w:customStyle="1" w:styleId="9C1F3A2DA49745C29682A609BE73D33C9">
    <w:name w:val="9C1F3A2DA49745C29682A609BE73D33C9"/>
    <w:rsid w:val="007F7754"/>
    <w:rPr>
      <w:rFonts w:ascii="Calibri" w:eastAsia="Times New Roman" w:hAnsi="Calibri" w:cs="Calibri"/>
    </w:rPr>
  </w:style>
  <w:style w:type="paragraph" w:customStyle="1" w:styleId="2051F943E68F42D8BEC7091EA425167B9">
    <w:name w:val="2051F943E68F42D8BEC7091EA425167B9"/>
    <w:rsid w:val="007F7754"/>
    <w:rPr>
      <w:rFonts w:ascii="Calibri" w:eastAsia="Times New Roman" w:hAnsi="Calibri" w:cs="Calibri"/>
    </w:rPr>
  </w:style>
  <w:style w:type="paragraph" w:customStyle="1" w:styleId="BF6D5A959DF04489ADBB0B8B319324939">
    <w:name w:val="BF6D5A959DF04489ADBB0B8B319324939"/>
    <w:rsid w:val="007F7754"/>
    <w:rPr>
      <w:rFonts w:ascii="Calibri" w:eastAsia="Times New Roman" w:hAnsi="Calibri" w:cs="Calibri"/>
    </w:rPr>
  </w:style>
  <w:style w:type="paragraph" w:customStyle="1" w:styleId="87724B2A7D634B3E8361604078B8DD9B9">
    <w:name w:val="87724B2A7D634B3E8361604078B8DD9B9"/>
    <w:rsid w:val="007F7754"/>
    <w:rPr>
      <w:rFonts w:ascii="Calibri" w:eastAsia="Times New Roman" w:hAnsi="Calibri" w:cs="Calibri"/>
    </w:rPr>
  </w:style>
  <w:style w:type="paragraph" w:customStyle="1" w:styleId="DFD7FBCA753D4794B7001CC993C329689">
    <w:name w:val="DFD7FBCA753D4794B7001CC993C329689"/>
    <w:rsid w:val="007F7754"/>
    <w:rPr>
      <w:rFonts w:ascii="Calibri" w:eastAsia="Times New Roman" w:hAnsi="Calibri" w:cs="Calibri"/>
    </w:rPr>
  </w:style>
  <w:style w:type="paragraph" w:customStyle="1" w:styleId="7148EF32381F456CBC5FC710A80298C19">
    <w:name w:val="7148EF32381F456CBC5FC710A80298C19"/>
    <w:rsid w:val="007F7754"/>
    <w:rPr>
      <w:rFonts w:ascii="Calibri" w:eastAsia="Times New Roman" w:hAnsi="Calibri" w:cs="Calibri"/>
    </w:rPr>
  </w:style>
  <w:style w:type="paragraph" w:customStyle="1" w:styleId="73137F8421014A2B972AF4A0A97C4A959">
    <w:name w:val="73137F8421014A2B972AF4A0A97C4A959"/>
    <w:rsid w:val="007F7754"/>
    <w:rPr>
      <w:rFonts w:ascii="Calibri" w:eastAsia="Times New Roman" w:hAnsi="Calibri" w:cs="Calibri"/>
    </w:rPr>
  </w:style>
  <w:style w:type="paragraph" w:customStyle="1" w:styleId="ECE6A58578E94AA5B680CA9E0B6092579">
    <w:name w:val="ECE6A58578E94AA5B680CA9E0B6092579"/>
    <w:rsid w:val="007F7754"/>
    <w:rPr>
      <w:rFonts w:ascii="Calibri" w:eastAsia="Times New Roman" w:hAnsi="Calibri" w:cs="Calibri"/>
    </w:rPr>
  </w:style>
  <w:style w:type="paragraph" w:customStyle="1" w:styleId="F5343860FB3C4303A2A66BC3850323599">
    <w:name w:val="F5343860FB3C4303A2A66BC3850323599"/>
    <w:rsid w:val="007F7754"/>
    <w:rPr>
      <w:rFonts w:ascii="Calibri" w:eastAsia="Times New Roman" w:hAnsi="Calibri" w:cs="Calibri"/>
    </w:rPr>
  </w:style>
  <w:style w:type="paragraph" w:customStyle="1" w:styleId="08BDF47A740A41D283C1FDD70CFAA25C9">
    <w:name w:val="08BDF47A740A41D283C1FDD70CFAA25C9"/>
    <w:rsid w:val="007F7754"/>
    <w:rPr>
      <w:rFonts w:ascii="Calibri" w:eastAsia="Times New Roman" w:hAnsi="Calibri" w:cs="Calibri"/>
    </w:rPr>
  </w:style>
  <w:style w:type="paragraph" w:customStyle="1" w:styleId="9C5785B0104A4C07B0BED7DD3ADB4DD19">
    <w:name w:val="9C5785B0104A4C07B0BED7DD3ADB4DD19"/>
    <w:rsid w:val="007F7754"/>
    <w:rPr>
      <w:rFonts w:ascii="Calibri" w:eastAsia="Times New Roman" w:hAnsi="Calibri" w:cs="Calibri"/>
    </w:rPr>
  </w:style>
  <w:style w:type="paragraph" w:customStyle="1" w:styleId="DA13D16A1B6A44E4B42FC8DA9011A1489">
    <w:name w:val="DA13D16A1B6A44E4B42FC8DA9011A1489"/>
    <w:rsid w:val="007F7754"/>
    <w:rPr>
      <w:rFonts w:ascii="Calibri" w:eastAsia="Times New Roman" w:hAnsi="Calibri" w:cs="Calibri"/>
    </w:rPr>
  </w:style>
  <w:style w:type="paragraph" w:customStyle="1" w:styleId="522E8A9358A3480092F959B0BA8463E29">
    <w:name w:val="522E8A9358A3480092F959B0BA8463E29"/>
    <w:rsid w:val="007F7754"/>
    <w:rPr>
      <w:rFonts w:ascii="Calibri" w:eastAsia="Times New Roman" w:hAnsi="Calibri" w:cs="Calibri"/>
    </w:rPr>
  </w:style>
  <w:style w:type="paragraph" w:customStyle="1" w:styleId="1BD25D754D9242B8B0B7496F3E5293609">
    <w:name w:val="1BD25D754D9242B8B0B7496F3E5293609"/>
    <w:rsid w:val="007F7754"/>
    <w:rPr>
      <w:rFonts w:ascii="Calibri" w:eastAsia="Times New Roman" w:hAnsi="Calibri" w:cs="Calibri"/>
    </w:rPr>
  </w:style>
  <w:style w:type="paragraph" w:customStyle="1" w:styleId="A0A69245B98341DE9FDB162F281D8B7D9">
    <w:name w:val="A0A69245B98341DE9FDB162F281D8B7D9"/>
    <w:rsid w:val="007F7754"/>
    <w:rPr>
      <w:rFonts w:ascii="Calibri" w:eastAsia="Times New Roman" w:hAnsi="Calibri" w:cs="Calibri"/>
    </w:rPr>
  </w:style>
  <w:style w:type="paragraph" w:customStyle="1" w:styleId="88ADCA31A7B24F89B13D192C80026F139">
    <w:name w:val="88ADCA31A7B24F89B13D192C80026F139"/>
    <w:rsid w:val="007F7754"/>
    <w:rPr>
      <w:rFonts w:ascii="Calibri" w:eastAsia="Times New Roman" w:hAnsi="Calibri" w:cs="Calibri"/>
    </w:rPr>
  </w:style>
  <w:style w:type="paragraph" w:customStyle="1" w:styleId="18E2D944E1CB4D3CAEEE1998F476F2469">
    <w:name w:val="18E2D944E1CB4D3CAEEE1998F476F2469"/>
    <w:rsid w:val="007F7754"/>
    <w:rPr>
      <w:rFonts w:ascii="Calibri" w:eastAsia="Times New Roman" w:hAnsi="Calibri" w:cs="Calibri"/>
    </w:rPr>
  </w:style>
  <w:style w:type="paragraph" w:customStyle="1" w:styleId="46290ED9BBF64D6883728C01D94561D59">
    <w:name w:val="46290ED9BBF64D6883728C01D94561D59"/>
    <w:rsid w:val="007F7754"/>
    <w:rPr>
      <w:rFonts w:ascii="Calibri" w:eastAsia="Times New Roman" w:hAnsi="Calibri" w:cs="Calibri"/>
    </w:rPr>
  </w:style>
  <w:style w:type="paragraph" w:customStyle="1" w:styleId="4C63889D825541E28ED1903932E2E7BE9">
    <w:name w:val="4C63889D825541E28ED1903932E2E7BE9"/>
    <w:rsid w:val="007F7754"/>
    <w:rPr>
      <w:rFonts w:ascii="Calibri" w:eastAsia="Times New Roman" w:hAnsi="Calibri" w:cs="Calibri"/>
    </w:rPr>
  </w:style>
  <w:style w:type="paragraph" w:customStyle="1" w:styleId="DB78848AE49245138F4A95CA03BA0FED9">
    <w:name w:val="DB78848AE49245138F4A95CA03BA0FED9"/>
    <w:rsid w:val="007F7754"/>
    <w:rPr>
      <w:rFonts w:ascii="Calibri" w:eastAsia="Times New Roman" w:hAnsi="Calibri" w:cs="Calibri"/>
    </w:rPr>
  </w:style>
  <w:style w:type="paragraph" w:customStyle="1" w:styleId="7281761C8FEE4E4EBFB7B8C2E2505CA49">
    <w:name w:val="7281761C8FEE4E4EBFB7B8C2E2505CA49"/>
    <w:rsid w:val="007F7754"/>
    <w:rPr>
      <w:rFonts w:ascii="Calibri" w:eastAsia="Times New Roman" w:hAnsi="Calibri" w:cs="Calibri"/>
    </w:rPr>
  </w:style>
  <w:style w:type="paragraph" w:customStyle="1" w:styleId="CF4B363AEF5E42F8A9985F6142DA43DE9">
    <w:name w:val="CF4B363AEF5E42F8A9985F6142DA43DE9"/>
    <w:rsid w:val="007F7754"/>
    <w:rPr>
      <w:rFonts w:ascii="Calibri" w:eastAsia="Times New Roman" w:hAnsi="Calibri" w:cs="Calibri"/>
    </w:rPr>
  </w:style>
  <w:style w:type="paragraph" w:customStyle="1" w:styleId="1C31093765414E3EA59463518979BF6F9">
    <w:name w:val="1C31093765414E3EA59463518979BF6F9"/>
    <w:rsid w:val="007F7754"/>
    <w:rPr>
      <w:rFonts w:ascii="Calibri" w:eastAsia="Times New Roman" w:hAnsi="Calibri" w:cs="Calibri"/>
    </w:rPr>
  </w:style>
  <w:style w:type="paragraph" w:customStyle="1" w:styleId="E6F6BC38468A4926952A4A29595144BB9">
    <w:name w:val="E6F6BC38468A4926952A4A29595144BB9"/>
    <w:rsid w:val="007F7754"/>
    <w:rPr>
      <w:rFonts w:ascii="Calibri" w:eastAsia="Times New Roman" w:hAnsi="Calibri" w:cs="Calibri"/>
    </w:rPr>
  </w:style>
  <w:style w:type="paragraph" w:customStyle="1" w:styleId="F9B4FFB75B28484592760676BE2601879">
    <w:name w:val="F9B4FFB75B28484592760676BE2601879"/>
    <w:rsid w:val="007F7754"/>
    <w:rPr>
      <w:rFonts w:ascii="Calibri" w:eastAsia="Times New Roman" w:hAnsi="Calibri" w:cs="Calibri"/>
    </w:rPr>
  </w:style>
  <w:style w:type="paragraph" w:customStyle="1" w:styleId="2C61852B305C4D8B80AAF176B79766319">
    <w:name w:val="2C61852B305C4D8B80AAF176B79766319"/>
    <w:rsid w:val="007F7754"/>
    <w:rPr>
      <w:rFonts w:ascii="Calibri" w:eastAsia="Times New Roman" w:hAnsi="Calibri" w:cs="Calibri"/>
    </w:rPr>
  </w:style>
  <w:style w:type="paragraph" w:customStyle="1" w:styleId="1CE85280BA3047689056E0518AA24E699">
    <w:name w:val="1CE85280BA3047689056E0518AA24E699"/>
    <w:rsid w:val="007F7754"/>
    <w:rPr>
      <w:rFonts w:ascii="Calibri" w:eastAsia="Times New Roman" w:hAnsi="Calibri" w:cs="Calibri"/>
    </w:rPr>
  </w:style>
  <w:style w:type="paragraph" w:customStyle="1" w:styleId="D6FD9827EBB64FE4B52F4B58B1DF5EC89">
    <w:name w:val="D6FD9827EBB64FE4B52F4B58B1DF5EC89"/>
    <w:rsid w:val="007F7754"/>
    <w:rPr>
      <w:rFonts w:ascii="Calibri" w:eastAsia="Times New Roman" w:hAnsi="Calibri" w:cs="Calibri"/>
    </w:rPr>
  </w:style>
  <w:style w:type="paragraph" w:customStyle="1" w:styleId="06E5613E9C86459AB49DC63E7944DC5A9">
    <w:name w:val="06E5613E9C86459AB49DC63E7944DC5A9"/>
    <w:rsid w:val="007F7754"/>
    <w:rPr>
      <w:rFonts w:ascii="Calibri" w:eastAsia="Times New Roman" w:hAnsi="Calibri" w:cs="Calibri"/>
    </w:rPr>
  </w:style>
  <w:style w:type="paragraph" w:customStyle="1" w:styleId="9976FD907AFD461C92F73F5A7454A04D9">
    <w:name w:val="9976FD907AFD461C92F73F5A7454A04D9"/>
    <w:rsid w:val="007F7754"/>
    <w:rPr>
      <w:rFonts w:ascii="Calibri" w:eastAsia="Times New Roman" w:hAnsi="Calibri" w:cs="Calibri"/>
    </w:rPr>
  </w:style>
  <w:style w:type="paragraph" w:customStyle="1" w:styleId="F31D042135434EF387E348B92350BF119">
    <w:name w:val="F31D042135434EF387E348B92350BF119"/>
    <w:rsid w:val="007F7754"/>
    <w:rPr>
      <w:rFonts w:ascii="Calibri" w:eastAsia="Times New Roman" w:hAnsi="Calibri" w:cs="Calibri"/>
    </w:rPr>
  </w:style>
  <w:style w:type="paragraph" w:customStyle="1" w:styleId="54A2E43126764B4187C6E41BF7A389419">
    <w:name w:val="54A2E43126764B4187C6E41BF7A389419"/>
    <w:rsid w:val="007F7754"/>
    <w:rPr>
      <w:rFonts w:ascii="Calibri" w:eastAsia="Times New Roman" w:hAnsi="Calibri" w:cs="Calibri"/>
    </w:rPr>
  </w:style>
  <w:style w:type="paragraph" w:customStyle="1" w:styleId="E99FD2C0ABEA4B5C87B0627C3E8FBEFC9">
    <w:name w:val="E99FD2C0ABEA4B5C87B0627C3E8FBEFC9"/>
    <w:rsid w:val="007F7754"/>
    <w:rPr>
      <w:rFonts w:ascii="Calibri" w:eastAsia="Times New Roman" w:hAnsi="Calibri" w:cs="Calibri"/>
    </w:rPr>
  </w:style>
  <w:style w:type="paragraph" w:customStyle="1" w:styleId="38A984CD16214F96B4923C531C98455E9">
    <w:name w:val="38A984CD16214F96B4923C531C98455E9"/>
    <w:rsid w:val="007F7754"/>
    <w:rPr>
      <w:rFonts w:ascii="Calibri" w:eastAsia="Times New Roman" w:hAnsi="Calibri" w:cs="Calibri"/>
    </w:rPr>
  </w:style>
  <w:style w:type="paragraph" w:customStyle="1" w:styleId="D3CE9FA6C7B34AD6914509F94888B7889">
    <w:name w:val="D3CE9FA6C7B34AD6914509F94888B7889"/>
    <w:rsid w:val="007F7754"/>
    <w:rPr>
      <w:rFonts w:ascii="Calibri" w:eastAsia="Times New Roman" w:hAnsi="Calibri" w:cs="Calibri"/>
    </w:rPr>
  </w:style>
  <w:style w:type="paragraph" w:customStyle="1" w:styleId="A92F74BF98CF42B7A9BC1F2B1623D74B9">
    <w:name w:val="A92F74BF98CF42B7A9BC1F2B1623D74B9"/>
    <w:rsid w:val="007F7754"/>
    <w:rPr>
      <w:rFonts w:ascii="Calibri" w:eastAsia="Times New Roman" w:hAnsi="Calibri" w:cs="Calibri"/>
    </w:rPr>
  </w:style>
  <w:style w:type="paragraph" w:customStyle="1" w:styleId="7618BC8076D94BE6B6C12C7F0C8CDA2F9">
    <w:name w:val="7618BC8076D94BE6B6C12C7F0C8CDA2F9"/>
    <w:rsid w:val="007F7754"/>
    <w:rPr>
      <w:rFonts w:ascii="Calibri" w:eastAsia="Times New Roman" w:hAnsi="Calibri" w:cs="Calibri"/>
    </w:rPr>
  </w:style>
  <w:style w:type="paragraph" w:customStyle="1" w:styleId="172E134975D0488996F76E101C41766A9">
    <w:name w:val="172E134975D0488996F76E101C41766A9"/>
    <w:rsid w:val="007F7754"/>
    <w:rPr>
      <w:rFonts w:ascii="Calibri" w:eastAsia="Times New Roman" w:hAnsi="Calibri" w:cs="Calibri"/>
    </w:rPr>
  </w:style>
  <w:style w:type="paragraph" w:customStyle="1" w:styleId="2A1FAE39456D44719C755E33F448203C9">
    <w:name w:val="2A1FAE39456D44719C755E33F448203C9"/>
    <w:rsid w:val="007F7754"/>
    <w:rPr>
      <w:rFonts w:ascii="Calibri" w:eastAsia="Times New Roman" w:hAnsi="Calibri" w:cs="Calibri"/>
    </w:rPr>
  </w:style>
  <w:style w:type="paragraph" w:customStyle="1" w:styleId="1A39600CC7A54CB19A3B76E515ABE6C99">
    <w:name w:val="1A39600CC7A54CB19A3B76E515ABE6C99"/>
    <w:rsid w:val="007F7754"/>
    <w:rPr>
      <w:rFonts w:ascii="Calibri" w:eastAsia="Times New Roman" w:hAnsi="Calibri" w:cs="Calibri"/>
    </w:rPr>
  </w:style>
  <w:style w:type="paragraph" w:customStyle="1" w:styleId="85CE910F76664357AD12EF398E9196F89">
    <w:name w:val="85CE910F76664357AD12EF398E9196F89"/>
    <w:rsid w:val="007F7754"/>
    <w:rPr>
      <w:rFonts w:ascii="Calibri" w:eastAsia="Times New Roman" w:hAnsi="Calibri" w:cs="Calibri"/>
    </w:rPr>
  </w:style>
  <w:style w:type="paragraph" w:customStyle="1" w:styleId="39F3760D717A44688649A1EE199D008B9">
    <w:name w:val="39F3760D717A44688649A1EE199D008B9"/>
    <w:rsid w:val="007F7754"/>
    <w:rPr>
      <w:rFonts w:ascii="Calibri" w:eastAsia="Times New Roman" w:hAnsi="Calibri" w:cs="Calibri"/>
    </w:rPr>
  </w:style>
  <w:style w:type="paragraph" w:customStyle="1" w:styleId="50280DD7A917481887FFC583A8627C739">
    <w:name w:val="50280DD7A917481887FFC583A8627C739"/>
    <w:rsid w:val="007F7754"/>
    <w:rPr>
      <w:rFonts w:ascii="Calibri" w:eastAsia="Times New Roman" w:hAnsi="Calibri" w:cs="Calibri"/>
    </w:rPr>
  </w:style>
  <w:style w:type="paragraph" w:customStyle="1" w:styleId="C660AD87EDDC4A7E8118F8B56C7F1D2A9">
    <w:name w:val="C660AD87EDDC4A7E8118F8B56C7F1D2A9"/>
    <w:rsid w:val="007F7754"/>
    <w:rPr>
      <w:rFonts w:ascii="Calibri" w:eastAsia="Times New Roman" w:hAnsi="Calibri" w:cs="Calibri"/>
    </w:rPr>
  </w:style>
  <w:style w:type="paragraph" w:customStyle="1" w:styleId="F1F1C91DC85A487BAFC0D4FC757B0B629">
    <w:name w:val="F1F1C91DC85A487BAFC0D4FC757B0B629"/>
    <w:rsid w:val="007F7754"/>
    <w:rPr>
      <w:rFonts w:ascii="Calibri" w:eastAsia="Times New Roman" w:hAnsi="Calibri" w:cs="Calibri"/>
    </w:rPr>
  </w:style>
  <w:style w:type="paragraph" w:customStyle="1" w:styleId="DB6F7CD46D20408B9DB652357358CB269">
    <w:name w:val="DB6F7CD46D20408B9DB652357358CB269"/>
    <w:rsid w:val="007F7754"/>
    <w:rPr>
      <w:rFonts w:ascii="Calibri" w:eastAsia="Times New Roman" w:hAnsi="Calibri" w:cs="Calibri"/>
    </w:rPr>
  </w:style>
  <w:style w:type="paragraph" w:customStyle="1" w:styleId="43E36EE3F5BB4D619CC45A3497FF504C9">
    <w:name w:val="43E36EE3F5BB4D619CC45A3497FF504C9"/>
    <w:rsid w:val="007F7754"/>
    <w:rPr>
      <w:rFonts w:ascii="Calibri" w:eastAsia="Times New Roman" w:hAnsi="Calibri" w:cs="Calibri"/>
    </w:rPr>
  </w:style>
  <w:style w:type="paragraph" w:customStyle="1" w:styleId="B66AFEF372204706AA04F52418D982789">
    <w:name w:val="B66AFEF372204706AA04F52418D982789"/>
    <w:rsid w:val="007F7754"/>
    <w:rPr>
      <w:rFonts w:ascii="Calibri" w:eastAsia="Times New Roman" w:hAnsi="Calibri" w:cs="Calibri"/>
    </w:rPr>
  </w:style>
  <w:style w:type="paragraph" w:customStyle="1" w:styleId="06BB752B8A464A03952C04311944219C9">
    <w:name w:val="06BB752B8A464A03952C04311944219C9"/>
    <w:rsid w:val="007F7754"/>
    <w:rPr>
      <w:rFonts w:ascii="Calibri" w:eastAsia="Times New Roman" w:hAnsi="Calibri" w:cs="Calibri"/>
    </w:rPr>
  </w:style>
  <w:style w:type="paragraph" w:customStyle="1" w:styleId="189D750BF1884E8AA9E5ED930C81041F9">
    <w:name w:val="189D750BF1884E8AA9E5ED930C81041F9"/>
    <w:rsid w:val="007F7754"/>
    <w:rPr>
      <w:rFonts w:ascii="Calibri" w:eastAsia="Times New Roman" w:hAnsi="Calibri" w:cs="Calibri"/>
    </w:rPr>
  </w:style>
  <w:style w:type="paragraph" w:customStyle="1" w:styleId="107E9EDBF5324BF1A7C52CE5C5708D6F8">
    <w:name w:val="107E9EDBF5324BF1A7C52CE5C5708D6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4">
    <w:name w:val="B053933702704FC0B6E7C41E0961579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7">
    <w:name w:val="2307FEF57269459BAEE8D8BD5D9DD303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4">
    <w:name w:val="9CC3580790A042AAB4361C3435EAFFE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5">
    <w:name w:val="26E096F473F54C4DB614F7EB5465F124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4">
    <w:name w:val="E17B7A6A86A94A88B20E5A78E3E17CFD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4">
    <w:name w:val="BFB0D844033D4E9EB42F8A421924304D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3">
    <w:name w:val="ED77D0C6E0AF4C37AE6726F2AC41C26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3">
    <w:name w:val="421F9A8565334B419276CA746F1D509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2">
    <w:name w:val="B2A2C11323574E399736E67F9504E95B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2">
    <w:name w:val="13347AB3CA7048FA8C312DFCC76A8C3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2">
    <w:name w:val="ACFF39743C3241E8B6BE4E5B9860AB2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1">
    <w:name w:val="1192F4C9152E4F78A2F38BAFCF6816A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1">
    <w:name w:val="448D8CA69723403D9FFB4A770F14CA7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">
    <w:name w:val="47CD0EA491DD458AAC832207C145813C"/>
    <w:rsid w:val="007F7754"/>
  </w:style>
  <w:style w:type="paragraph" w:customStyle="1" w:styleId="8BB8732BA936439A868EC0C953501492">
    <w:name w:val="8BB8732BA936439A868EC0C953501492"/>
    <w:rsid w:val="007F7754"/>
  </w:style>
  <w:style w:type="paragraph" w:customStyle="1" w:styleId="704E2B480B8C477EBD911611156EBCA9">
    <w:name w:val="704E2B480B8C477EBD911611156EBCA9"/>
    <w:rsid w:val="007F7754"/>
  </w:style>
  <w:style w:type="paragraph" w:customStyle="1" w:styleId="7337ECAC8DC7480EAE09A66C5FB52152">
    <w:name w:val="7337ECAC8DC7480EAE09A66C5FB52152"/>
    <w:rsid w:val="007F7754"/>
  </w:style>
  <w:style w:type="paragraph" w:customStyle="1" w:styleId="30F8885D8E2C4A3B8D8C993694B68C4C">
    <w:name w:val="30F8885D8E2C4A3B8D8C993694B68C4C"/>
    <w:rsid w:val="007F7754"/>
  </w:style>
  <w:style w:type="paragraph" w:customStyle="1" w:styleId="51B8A30168894196A21E05A3D566BDB9">
    <w:name w:val="51B8A30168894196A21E05A3D566BDB9"/>
    <w:rsid w:val="007F7754"/>
  </w:style>
  <w:style w:type="paragraph" w:customStyle="1" w:styleId="F2E4BBC621BF48A58209DEF1D0C5E50B17">
    <w:name w:val="F2E4BBC621BF48A58209DEF1D0C5E50B17"/>
    <w:rsid w:val="007F7754"/>
    <w:rPr>
      <w:rFonts w:ascii="Calibri" w:eastAsia="Times New Roman" w:hAnsi="Calibri" w:cs="Calibri"/>
    </w:rPr>
  </w:style>
  <w:style w:type="paragraph" w:customStyle="1" w:styleId="AF5AEF543E8648D3B003111D049F6F1C11">
    <w:name w:val="AF5AEF543E8648D3B003111D049F6F1C11"/>
    <w:rsid w:val="007F7754"/>
    <w:rPr>
      <w:rFonts w:ascii="Calibri" w:eastAsia="Times New Roman" w:hAnsi="Calibri" w:cs="Calibri"/>
    </w:rPr>
  </w:style>
  <w:style w:type="paragraph" w:customStyle="1" w:styleId="EFFCAB1EC1B141A2AFB73B634C95B06E13">
    <w:name w:val="EFFCAB1EC1B141A2AFB73B634C95B06E13"/>
    <w:rsid w:val="007F7754"/>
    <w:rPr>
      <w:rFonts w:ascii="Calibri" w:eastAsia="Times New Roman" w:hAnsi="Calibri" w:cs="Calibri"/>
    </w:rPr>
  </w:style>
  <w:style w:type="paragraph" w:customStyle="1" w:styleId="B5C382BEBAC34B61BA487CAC2986739B15">
    <w:name w:val="B5C382BEBAC34B61BA487CAC2986739B15"/>
    <w:rsid w:val="007F7754"/>
    <w:rPr>
      <w:rFonts w:ascii="Calibri" w:eastAsia="Times New Roman" w:hAnsi="Calibri" w:cs="Calibri"/>
    </w:rPr>
  </w:style>
  <w:style w:type="paragraph" w:customStyle="1" w:styleId="533EBD5644B544AFBC1BBF895BEC7DDF10">
    <w:name w:val="533EBD5644B544AFBC1BBF895BEC7DDF10"/>
    <w:rsid w:val="007F7754"/>
    <w:rPr>
      <w:rFonts w:ascii="Calibri" w:eastAsia="Times New Roman" w:hAnsi="Calibri" w:cs="Calibri"/>
    </w:rPr>
  </w:style>
  <w:style w:type="paragraph" w:customStyle="1" w:styleId="42F5319199F244C89492BE0D0F9B735410">
    <w:name w:val="42F5319199F244C89492BE0D0F9B735410"/>
    <w:rsid w:val="007F7754"/>
    <w:rPr>
      <w:rFonts w:ascii="Calibri" w:eastAsia="Times New Roman" w:hAnsi="Calibri" w:cs="Calibri"/>
    </w:rPr>
  </w:style>
  <w:style w:type="paragraph" w:customStyle="1" w:styleId="3E54AA0BEE174FCA9F9353E198ACC75F10">
    <w:name w:val="3E54AA0BEE174FCA9F9353E198ACC75F10"/>
    <w:rsid w:val="007F7754"/>
    <w:rPr>
      <w:rFonts w:ascii="Calibri" w:eastAsia="Times New Roman" w:hAnsi="Calibri" w:cs="Calibri"/>
    </w:rPr>
  </w:style>
  <w:style w:type="paragraph" w:customStyle="1" w:styleId="DEF45BA0615F42679BC4183CBD12186310">
    <w:name w:val="DEF45BA0615F42679BC4183CBD12186310"/>
    <w:rsid w:val="007F7754"/>
    <w:rPr>
      <w:rFonts w:ascii="Calibri" w:eastAsia="Times New Roman" w:hAnsi="Calibri" w:cs="Calibri"/>
    </w:rPr>
  </w:style>
  <w:style w:type="paragraph" w:customStyle="1" w:styleId="C26E22C0FBCE49A4A78466A710702FFE10">
    <w:name w:val="C26E22C0FBCE49A4A78466A710702FFE10"/>
    <w:rsid w:val="007F7754"/>
    <w:rPr>
      <w:rFonts w:ascii="Calibri" w:eastAsia="Times New Roman" w:hAnsi="Calibri" w:cs="Calibri"/>
    </w:rPr>
  </w:style>
  <w:style w:type="paragraph" w:customStyle="1" w:styleId="B3B17B0866A540FDB99A0CF7B744D5D910">
    <w:name w:val="B3B17B0866A540FDB99A0CF7B744D5D910"/>
    <w:rsid w:val="007F7754"/>
    <w:rPr>
      <w:rFonts w:ascii="Calibri" w:eastAsia="Times New Roman" w:hAnsi="Calibri" w:cs="Calibri"/>
    </w:rPr>
  </w:style>
  <w:style w:type="paragraph" w:customStyle="1" w:styleId="F848E6C9226C431F84E47FAD103ECFE910">
    <w:name w:val="F848E6C9226C431F84E47FAD103ECFE910"/>
    <w:rsid w:val="007F7754"/>
    <w:rPr>
      <w:rFonts w:ascii="Calibri" w:eastAsia="Times New Roman" w:hAnsi="Calibri" w:cs="Calibri"/>
    </w:rPr>
  </w:style>
  <w:style w:type="paragraph" w:customStyle="1" w:styleId="E582C9DFE01440AA8DF4E35941A9871810">
    <w:name w:val="E582C9DFE01440AA8DF4E35941A9871810"/>
    <w:rsid w:val="007F7754"/>
    <w:rPr>
      <w:rFonts w:ascii="Calibri" w:eastAsia="Times New Roman" w:hAnsi="Calibri" w:cs="Calibri"/>
    </w:rPr>
  </w:style>
  <w:style w:type="paragraph" w:customStyle="1" w:styleId="560B4FA2C8F44223A56122DC1C1AA5EA10">
    <w:name w:val="560B4FA2C8F44223A56122DC1C1AA5EA10"/>
    <w:rsid w:val="007F7754"/>
    <w:rPr>
      <w:rFonts w:ascii="Calibri" w:eastAsia="Times New Roman" w:hAnsi="Calibri" w:cs="Calibri"/>
    </w:rPr>
  </w:style>
  <w:style w:type="paragraph" w:customStyle="1" w:styleId="F72D666B2FF54DB08549DE1DB46C4DCB10">
    <w:name w:val="F72D666B2FF54DB08549DE1DB46C4DCB10"/>
    <w:rsid w:val="007F7754"/>
    <w:rPr>
      <w:rFonts w:ascii="Calibri" w:eastAsia="Times New Roman" w:hAnsi="Calibri" w:cs="Calibri"/>
    </w:rPr>
  </w:style>
  <w:style w:type="paragraph" w:customStyle="1" w:styleId="F2D13A7247F74308A98B34B6F74BA1A210">
    <w:name w:val="F2D13A7247F74308A98B34B6F74BA1A210"/>
    <w:rsid w:val="007F7754"/>
    <w:rPr>
      <w:rFonts w:ascii="Calibri" w:eastAsia="Times New Roman" w:hAnsi="Calibri" w:cs="Calibri"/>
    </w:rPr>
  </w:style>
  <w:style w:type="paragraph" w:customStyle="1" w:styleId="8C23933E93774DCFA97BF9B88D608D4C10">
    <w:name w:val="8C23933E93774DCFA97BF9B88D608D4C10"/>
    <w:rsid w:val="007F7754"/>
    <w:rPr>
      <w:rFonts w:ascii="Calibri" w:eastAsia="Times New Roman" w:hAnsi="Calibri" w:cs="Calibri"/>
    </w:rPr>
  </w:style>
  <w:style w:type="paragraph" w:customStyle="1" w:styleId="5E1E1147C1094AF0A248F6297B76518D10">
    <w:name w:val="5E1E1147C1094AF0A248F6297B76518D10"/>
    <w:rsid w:val="007F7754"/>
    <w:rPr>
      <w:rFonts w:ascii="Calibri" w:eastAsia="Times New Roman" w:hAnsi="Calibri" w:cs="Calibri"/>
    </w:rPr>
  </w:style>
  <w:style w:type="paragraph" w:customStyle="1" w:styleId="FF5570E3891C4BAC8C6D89499C2218CB10">
    <w:name w:val="FF5570E3891C4BAC8C6D89499C2218CB10"/>
    <w:rsid w:val="007F7754"/>
    <w:rPr>
      <w:rFonts w:ascii="Calibri" w:eastAsia="Times New Roman" w:hAnsi="Calibri" w:cs="Calibri"/>
    </w:rPr>
  </w:style>
  <w:style w:type="paragraph" w:customStyle="1" w:styleId="E5D5A3A66E974D258F0B9F4F22EA3B9310">
    <w:name w:val="E5D5A3A66E974D258F0B9F4F22EA3B9310"/>
    <w:rsid w:val="007F7754"/>
    <w:rPr>
      <w:rFonts w:ascii="Calibri" w:eastAsia="Times New Roman" w:hAnsi="Calibri" w:cs="Calibri"/>
    </w:rPr>
  </w:style>
  <w:style w:type="paragraph" w:customStyle="1" w:styleId="0AC19391BFE049DA9290831E5301021C10">
    <w:name w:val="0AC19391BFE049DA9290831E5301021C10"/>
    <w:rsid w:val="007F7754"/>
    <w:rPr>
      <w:rFonts w:ascii="Calibri" w:eastAsia="Times New Roman" w:hAnsi="Calibri" w:cs="Calibri"/>
    </w:rPr>
  </w:style>
  <w:style w:type="paragraph" w:customStyle="1" w:styleId="97364F7B6F7A4FE19C537CB7D5EFFC5310">
    <w:name w:val="97364F7B6F7A4FE19C537CB7D5EFFC5310"/>
    <w:rsid w:val="007F7754"/>
    <w:rPr>
      <w:rFonts w:ascii="Calibri" w:eastAsia="Times New Roman" w:hAnsi="Calibri" w:cs="Calibri"/>
    </w:rPr>
  </w:style>
  <w:style w:type="paragraph" w:customStyle="1" w:styleId="7EDEFCF495CD4A0F92382AD0841DB9D510">
    <w:name w:val="7EDEFCF495CD4A0F92382AD0841DB9D510"/>
    <w:rsid w:val="007F7754"/>
    <w:rPr>
      <w:rFonts w:ascii="Calibri" w:eastAsia="Times New Roman" w:hAnsi="Calibri" w:cs="Calibri"/>
    </w:rPr>
  </w:style>
  <w:style w:type="paragraph" w:customStyle="1" w:styleId="C0ACE3BDE2244E499A77888C08F6FCF610">
    <w:name w:val="C0ACE3BDE2244E499A77888C08F6FCF610"/>
    <w:rsid w:val="007F7754"/>
    <w:rPr>
      <w:rFonts w:ascii="Calibri" w:eastAsia="Times New Roman" w:hAnsi="Calibri" w:cs="Calibri"/>
    </w:rPr>
  </w:style>
  <w:style w:type="paragraph" w:customStyle="1" w:styleId="9C1F3A2DA49745C29682A609BE73D33C10">
    <w:name w:val="9C1F3A2DA49745C29682A609BE73D33C10"/>
    <w:rsid w:val="007F7754"/>
    <w:rPr>
      <w:rFonts w:ascii="Calibri" w:eastAsia="Times New Roman" w:hAnsi="Calibri" w:cs="Calibri"/>
    </w:rPr>
  </w:style>
  <w:style w:type="paragraph" w:customStyle="1" w:styleId="2051F943E68F42D8BEC7091EA425167B10">
    <w:name w:val="2051F943E68F42D8BEC7091EA425167B10"/>
    <w:rsid w:val="007F7754"/>
    <w:rPr>
      <w:rFonts w:ascii="Calibri" w:eastAsia="Times New Roman" w:hAnsi="Calibri" w:cs="Calibri"/>
    </w:rPr>
  </w:style>
  <w:style w:type="paragraph" w:customStyle="1" w:styleId="BF6D5A959DF04489ADBB0B8B3193249310">
    <w:name w:val="BF6D5A959DF04489ADBB0B8B3193249310"/>
    <w:rsid w:val="007F7754"/>
    <w:rPr>
      <w:rFonts w:ascii="Calibri" w:eastAsia="Times New Roman" w:hAnsi="Calibri" w:cs="Calibri"/>
    </w:rPr>
  </w:style>
  <w:style w:type="paragraph" w:customStyle="1" w:styleId="87724B2A7D634B3E8361604078B8DD9B10">
    <w:name w:val="87724B2A7D634B3E8361604078B8DD9B10"/>
    <w:rsid w:val="007F7754"/>
    <w:rPr>
      <w:rFonts w:ascii="Calibri" w:eastAsia="Times New Roman" w:hAnsi="Calibri" w:cs="Calibri"/>
    </w:rPr>
  </w:style>
  <w:style w:type="paragraph" w:customStyle="1" w:styleId="DFD7FBCA753D4794B7001CC993C3296810">
    <w:name w:val="DFD7FBCA753D4794B7001CC993C3296810"/>
    <w:rsid w:val="007F7754"/>
    <w:rPr>
      <w:rFonts w:ascii="Calibri" w:eastAsia="Times New Roman" w:hAnsi="Calibri" w:cs="Calibri"/>
    </w:rPr>
  </w:style>
  <w:style w:type="paragraph" w:customStyle="1" w:styleId="7148EF32381F456CBC5FC710A80298C110">
    <w:name w:val="7148EF32381F456CBC5FC710A80298C110"/>
    <w:rsid w:val="007F7754"/>
    <w:rPr>
      <w:rFonts w:ascii="Calibri" w:eastAsia="Times New Roman" w:hAnsi="Calibri" w:cs="Calibri"/>
    </w:rPr>
  </w:style>
  <w:style w:type="paragraph" w:customStyle="1" w:styleId="73137F8421014A2B972AF4A0A97C4A9510">
    <w:name w:val="73137F8421014A2B972AF4A0A97C4A9510"/>
    <w:rsid w:val="007F7754"/>
    <w:rPr>
      <w:rFonts w:ascii="Calibri" w:eastAsia="Times New Roman" w:hAnsi="Calibri" w:cs="Calibri"/>
    </w:rPr>
  </w:style>
  <w:style w:type="paragraph" w:customStyle="1" w:styleId="ECE6A58578E94AA5B680CA9E0B60925710">
    <w:name w:val="ECE6A58578E94AA5B680CA9E0B60925710"/>
    <w:rsid w:val="007F7754"/>
    <w:rPr>
      <w:rFonts w:ascii="Calibri" w:eastAsia="Times New Roman" w:hAnsi="Calibri" w:cs="Calibri"/>
    </w:rPr>
  </w:style>
  <w:style w:type="paragraph" w:customStyle="1" w:styleId="F5343860FB3C4303A2A66BC38503235910">
    <w:name w:val="F5343860FB3C4303A2A66BC38503235910"/>
    <w:rsid w:val="007F7754"/>
    <w:rPr>
      <w:rFonts w:ascii="Calibri" w:eastAsia="Times New Roman" w:hAnsi="Calibri" w:cs="Calibri"/>
    </w:rPr>
  </w:style>
  <w:style w:type="paragraph" w:customStyle="1" w:styleId="08BDF47A740A41D283C1FDD70CFAA25C10">
    <w:name w:val="08BDF47A740A41D283C1FDD70CFAA25C10"/>
    <w:rsid w:val="007F7754"/>
    <w:rPr>
      <w:rFonts w:ascii="Calibri" w:eastAsia="Times New Roman" w:hAnsi="Calibri" w:cs="Calibri"/>
    </w:rPr>
  </w:style>
  <w:style w:type="paragraph" w:customStyle="1" w:styleId="9C5785B0104A4C07B0BED7DD3ADB4DD110">
    <w:name w:val="9C5785B0104A4C07B0BED7DD3ADB4DD110"/>
    <w:rsid w:val="007F7754"/>
    <w:rPr>
      <w:rFonts w:ascii="Calibri" w:eastAsia="Times New Roman" w:hAnsi="Calibri" w:cs="Calibri"/>
    </w:rPr>
  </w:style>
  <w:style w:type="paragraph" w:customStyle="1" w:styleId="DA13D16A1B6A44E4B42FC8DA9011A14810">
    <w:name w:val="DA13D16A1B6A44E4B42FC8DA9011A14810"/>
    <w:rsid w:val="007F7754"/>
    <w:rPr>
      <w:rFonts w:ascii="Calibri" w:eastAsia="Times New Roman" w:hAnsi="Calibri" w:cs="Calibri"/>
    </w:rPr>
  </w:style>
  <w:style w:type="paragraph" w:customStyle="1" w:styleId="522E8A9358A3480092F959B0BA8463E210">
    <w:name w:val="522E8A9358A3480092F959B0BA8463E210"/>
    <w:rsid w:val="007F7754"/>
    <w:rPr>
      <w:rFonts w:ascii="Calibri" w:eastAsia="Times New Roman" w:hAnsi="Calibri" w:cs="Calibri"/>
    </w:rPr>
  </w:style>
  <w:style w:type="paragraph" w:customStyle="1" w:styleId="1BD25D754D9242B8B0B7496F3E52936010">
    <w:name w:val="1BD25D754D9242B8B0B7496F3E52936010"/>
    <w:rsid w:val="007F7754"/>
    <w:rPr>
      <w:rFonts w:ascii="Calibri" w:eastAsia="Times New Roman" w:hAnsi="Calibri" w:cs="Calibri"/>
    </w:rPr>
  </w:style>
  <w:style w:type="paragraph" w:customStyle="1" w:styleId="A0A69245B98341DE9FDB162F281D8B7D10">
    <w:name w:val="A0A69245B98341DE9FDB162F281D8B7D10"/>
    <w:rsid w:val="007F7754"/>
    <w:rPr>
      <w:rFonts w:ascii="Calibri" w:eastAsia="Times New Roman" w:hAnsi="Calibri" w:cs="Calibri"/>
    </w:rPr>
  </w:style>
  <w:style w:type="paragraph" w:customStyle="1" w:styleId="88ADCA31A7B24F89B13D192C80026F1310">
    <w:name w:val="88ADCA31A7B24F89B13D192C80026F1310"/>
    <w:rsid w:val="007F7754"/>
    <w:rPr>
      <w:rFonts w:ascii="Calibri" w:eastAsia="Times New Roman" w:hAnsi="Calibri" w:cs="Calibri"/>
    </w:rPr>
  </w:style>
  <w:style w:type="paragraph" w:customStyle="1" w:styleId="18E2D944E1CB4D3CAEEE1998F476F24610">
    <w:name w:val="18E2D944E1CB4D3CAEEE1998F476F24610"/>
    <w:rsid w:val="007F7754"/>
    <w:rPr>
      <w:rFonts w:ascii="Calibri" w:eastAsia="Times New Roman" w:hAnsi="Calibri" w:cs="Calibri"/>
    </w:rPr>
  </w:style>
  <w:style w:type="paragraph" w:customStyle="1" w:styleId="46290ED9BBF64D6883728C01D94561D510">
    <w:name w:val="46290ED9BBF64D6883728C01D94561D510"/>
    <w:rsid w:val="007F7754"/>
    <w:rPr>
      <w:rFonts w:ascii="Calibri" w:eastAsia="Times New Roman" w:hAnsi="Calibri" w:cs="Calibri"/>
    </w:rPr>
  </w:style>
  <w:style w:type="paragraph" w:customStyle="1" w:styleId="4C63889D825541E28ED1903932E2E7BE10">
    <w:name w:val="4C63889D825541E28ED1903932E2E7BE10"/>
    <w:rsid w:val="007F7754"/>
    <w:rPr>
      <w:rFonts w:ascii="Calibri" w:eastAsia="Times New Roman" w:hAnsi="Calibri" w:cs="Calibri"/>
    </w:rPr>
  </w:style>
  <w:style w:type="paragraph" w:customStyle="1" w:styleId="DB78848AE49245138F4A95CA03BA0FED10">
    <w:name w:val="DB78848AE49245138F4A95CA03BA0FED10"/>
    <w:rsid w:val="007F7754"/>
    <w:rPr>
      <w:rFonts w:ascii="Calibri" w:eastAsia="Times New Roman" w:hAnsi="Calibri" w:cs="Calibri"/>
    </w:rPr>
  </w:style>
  <w:style w:type="paragraph" w:customStyle="1" w:styleId="7281761C8FEE4E4EBFB7B8C2E2505CA410">
    <w:name w:val="7281761C8FEE4E4EBFB7B8C2E2505CA410"/>
    <w:rsid w:val="007F7754"/>
    <w:rPr>
      <w:rFonts w:ascii="Calibri" w:eastAsia="Times New Roman" w:hAnsi="Calibri" w:cs="Calibri"/>
    </w:rPr>
  </w:style>
  <w:style w:type="paragraph" w:customStyle="1" w:styleId="CF4B363AEF5E42F8A9985F6142DA43DE10">
    <w:name w:val="CF4B363AEF5E42F8A9985F6142DA43DE10"/>
    <w:rsid w:val="007F7754"/>
    <w:rPr>
      <w:rFonts w:ascii="Calibri" w:eastAsia="Times New Roman" w:hAnsi="Calibri" w:cs="Calibri"/>
    </w:rPr>
  </w:style>
  <w:style w:type="paragraph" w:customStyle="1" w:styleId="1C31093765414E3EA59463518979BF6F10">
    <w:name w:val="1C31093765414E3EA59463518979BF6F10"/>
    <w:rsid w:val="007F7754"/>
    <w:rPr>
      <w:rFonts w:ascii="Calibri" w:eastAsia="Times New Roman" w:hAnsi="Calibri" w:cs="Calibri"/>
    </w:rPr>
  </w:style>
  <w:style w:type="paragraph" w:customStyle="1" w:styleId="E6F6BC38468A4926952A4A29595144BB10">
    <w:name w:val="E6F6BC38468A4926952A4A29595144BB10"/>
    <w:rsid w:val="007F7754"/>
    <w:rPr>
      <w:rFonts w:ascii="Calibri" w:eastAsia="Times New Roman" w:hAnsi="Calibri" w:cs="Calibri"/>
    </w:rPr>
  </w:style>
  <w:style w:type="paragraph" w:customStyle="1" w:styleId="F9B4FFB75B28484592760676BE26018710">
    <w:name w:val="F9B4FFB75B28484592760676BE26018710"/>
    <w:rsid w:val="007F7754"/>
    <w:rPr>
      <w:rFonts w:ascii="Calibri" w:eastAsia="Times New Roman" w:hAnsi="Calibri" w:cs="Calibri"/>
    </w:rPr>
  </w:style>
  <w:style w:type="paragraph" w:customStyle="1" w:styleId="2C61852B305C4D8B80AAF176B797663110">
    <w:name w:val="2C61852B305C4D8B80AAF176B797663110"/>
    <w:rsid w:val="007F7754"/>
    <w:rPr>
      <w:rFonts w:ascii="Calibri" w:eastAsia="Times New Roman" w:hAnsi="Calibri" w:cs="Calibri"/>
    </w:rPr>
  </w:style>
  <w:style w:type="paragraph" w:customStyle="1" w:styleId="1CE85280BA3047689056E0518AA24E6910">
    <w:name w:val="1CE85280BA3047689056E0518AA24E6910"/>
    <w:rsid w:val="007F7754"/>
    <w:rPr>
      <w:rFonts w:ascii="Calibri" w:eastAsia="Times New Roman" w:hAnsi="Calibri" w:cs="Calibri"/>
    </w:rPr>
  </w:style>
  <w:style w:type="paragraph" w:customStyle="1" w:styleId="D6FD9827EBB64FE4B52F4B58B1DF5EC810">
    <w:name w:val="D6FD9827EBB64FE4B52F4B58B1DF5EC810"/>
    <w:rsid w:val="007F7754"/>
    <w:rPr>
      <w:rFonts w:ascii="Calibri" w:eastAsia="Times New Roman" w:hAnsi="Calibri" w:cs="Calibri"/>
    </w:rPr>
  </w:style>
  <w:style w:type="paragraph" w:customStyle="1" w:styleId="06E5613E9C86459AB49DC63E7944DC5A10">
    <w:name w:val="06E5613E9C86459AB49DC63E7944DC5A10"/>
    <w:rsid w:val="007F7754"/>
    <w:rPr>
      <w:rFonts w:ascii="Calibri" w:eastAsia="Times New Roman" w:hAnsi="Calibri" w:cs="Calibri"/>
    </w:rPr>
  </w:style>
  <w:style w:type="paragraph" w:customStyle="1" w:styleId="9976FD907AFD461C92F73F5A7454A04D10">
    <w:name w:val="9976FD907AFD461C92F73F5A7454A04D10"/>
    <w:rsid w:val="007F7754"/>
    <w:rPr>
      <w:rFonts w:ascii="Calibri" w:eastAsia="Times New Roman" w:hAnsi="Calibri" w:cs="Calibri"/>
    </w:rPr>
  </w:style>
  <w:style w:type="paragraph" w:customStyle="1" w:styleId="F31D042135434EF387E348B92350BF1110">
    <w:name w:val="F31D042135434EF387E348B92350BF1110"/>
    <w:rsid w:val="007F7754"/>
    <w:rPr>
      <w:rFonts w:ascii="Calibri" w:eastAsia="Times New Roman" w:hAnsi="Calibri" w:cs="Calibri"/>
    </w:rPr>
  </w:style>
  <w:style w:type="paragraph" w:customStyle="1" w:styleId="54A2E43126764B4187C6E41BF7A3894110">
    <w:name w:val="54A2E43126764B4187C6E41BF7A3894110"/>
    <w:rsid w:val="007F7754"/>
    <w:rPr>
      <w:rFonts w:ascii="Calibri" w:eastAsia="Times New Roman" w:hAnsi="Calibri" w:cs="Calibri"/>
    </w:rPr>
  </w:style>
  <w:style w:type="paragraph" w:customStyle="1" w:styleId="E99FD2C0ABEA4B5C87B0627C3E8FBEFC10">
    <w:name w:val="E99FD2C0ABEA4B5C87B0627C3E8FBEFC10"/>
    <w:rsid w:val="007F7754"/>
    <w:rPr>
      <w:rFonts w:ascii="Calibri" w:eastAsia="Times New Roman" w:hAnsi="Calibri" w:cs="Calibri"/>
    </w:rPr>
  </w:style>
  <w:style w:type="paragraph" w:customStyle="1" w:styleId="38A984CD16214F96B4923C531C98455E10">
    <w:name w:val="38A984CD16214F96B4923C531C98455E10"/>
    <w:rsid w:val="007F7754"/>
    <w:rPr>
      <w:rFonts w:ascii="Calibri" w:eastAsia="Times New Roman" w:hAnsi="Calibri" w:cs="Calibri"/>
    </w:rPr>
  </w:style>
  <w:style w:type="paragraph" w:customStyle="1" w:styleId="D3CE9FA6C7B34AD6914509F94888B78810">
    <w:name w:val="D3CE9FA6C7B34AD6914509F94888B78810"/>
    <w:rsid w:val="007F7754"/>
    <w:rPr>
      <w:rFonts w:ascii="Calibri" w:eastAsia="Times New Roman" w:hAnsi="Calibri" w:cs="Calibri"/>
    </w:rPr>
  </w:style>
  <w:style w:type="paragraph" w:customStyle="1" w:styleId="A92F74BF98CF42B7A9BC1F2B1623D74B10">
    <w:name w:val="A92F74BF98CF42B7A9BC1F2B1623D74B10"/>
    <w:rsid w:val="007F7754"/>
    <w:rPr>
      <w:rFonts w:ascii="Calibri" w:eastAsia="Times New Roman" w:hAnsi="Calibri" w:cs="Calibri"/>
    </w:rPr>
  </w:style>
  <w:style w:type="paragraph" w:customStyle="1" w:styleId="7618BC8076D94BE6B6C12C7F0C8CDA2F10">
    <w:name w:val="7618BC8076D94BE6B6C12C7F0C8CDA2F10"/>
    <w:rsid w:val="007F7754"/>
    <w:rPr>
      <w:rFonts w:ascii="Calibri" w:eastAsia="Times New Roman" w:hAnsi="Calibri" w:cs="Calibri"/>
    </w:rPr>
  </w:style>
  <w:style w:type="paragraph" w:customStyle="1" w:styleId="172E134975D0488996F76E101C41766A10">
    <w:name w:val="172E134975D0488996F76E101C41766A10"/>
    <w:rsid w:val="007F7754"/>
    <w:rPr>
      <w:rFonts w:ascii="Calibri" w:eastAsia="Times New Roman" w:hAnsi="Calibri" w:cs="Calibri"/>
    </w:rPr>
  </w:style>
  <w:style w:type="paragraph" w:customStyle="1" w:styleId="2A1FAE39456D44719C755E33F448203C10">
    <w:name w:val="2A1FAE39456D44719C755E33F448203C10"/>
    <w:rsid w:val="007F7754"/>
    <w:rPr>
      <w:rFonts w:ascii="Calibri" w:eastAsia="Times New Roman" w:hAnsi="Calibri" w:cs="Calibri"/>
    </w:rPr>
  </w:style>
  <w:style w:type="paragraph" w:customStyle="1" w:styleId="1A39600CC7A54CB19A3B76E515ABE6C910">
    <w:name w:val="1A39600CC7A54CB19A3B76E515ABE6C910"/>
    <w:rsid w:val="007F7754"/>
    <w:rPr>
      <w:rFonts w:ascii="Calibri" w:eastAsia="Times New Roman" w:hAnsi="Calibri" w:cs="Calibri"/>
    </w:rPr>
  </w:style>
  <w:style w:type="paragraph" w:customStyle="1" w:styleId="85CE910F76664357AD12EF398E9196F810">
    <w:name w:val="85CE910F76664357AD12EF398E9196F810"/>
    <w:rsid w:val="007F7754"/>
    <w:rPr>
      <w:rFonts w:ascii="Calibri" w:eastAsia="Times New Roman" w:hAnsi="Calibri" w:cs="Calibri"/>
    </w:rPr>
  </w:style>
  <w:style w:type="paragraph" w:customStyle="1" w:styleId="39F3760D717A44688649A1EE199D008B10">
    <w:name w:val="39F3760D717A44688649A1EE199D008B10"/>
    <w:rsid w:val="007F7754"/>
    <w:rPr>
      <w:rFonts w:ascii="Calibri" w:eastAsia="Times New Roman" w:hAnsi="Calibri" w:cs="Calibri"/>
    </w:rPr>
  </w:style>
  <w:style w:type="paragraph" w:customStyle="1" w:styleId="50280DD7A917481887FFC583A8627C7310">
    <w:name w:val="50280DD7A917481887FFC583A8627C7310"/>
    <w:rsid w:val="007F7754"/>
    <w:rPr>
      <w:rFonts w:ascii="Calibri" w:eastAsia="Times New Roman" w:hAnsi="Calibri" w:cs="Calibri"/>
    </w:rPr>
  </w:style>
  <w:style w:type="paragraph" w:customStyle="1" w:styleId="C660AD87EDDC4A7E8118F8B56C7F1D2A10">
    <w:name w:val="C660AD87EDDC4A7E8118F8B56C7F1D2A10"/>
    <w:rsid w:val="007F7754"/>
    <w:rPr>
      <w:rFonts w:ascii="Calibri" w:eastAsia="Times New Roman" w:hAnsi="Calibri" w:cs="Calibri"/>
    </w:rPr>
  </w:style>
  <w:style w:type="paragraph" w:customStyle="1" w:styleId="F1F1C91DC85A487BAFC0D4FC757B0B6210">
    <w:name w:val="F1F1C91DC85A487BAFC0D4FC757B0B6210"/>
    <w:rsid w:val="007F7754"/>
    <w:rPr>
      <w:rFonts w:ascii="Calibri" w:eastAsia="Times New Roman" w:hAnsi="Calibri" w:cs="Calibri"/>
    </w:rPr>
  </w:style>
  <w:style w:type="paragraph" w:customStyle="1" w:styleId="DB6F7CD46D20408B9DB652357358CB2610">
    <w:name w:val="DB6F7CD46D20408B9DB652357358CB2610"/>
    <w:rsid w:val="007F7754"/>
    <w:rPr>
      <w:rFonts w:ascii="Calibri" w:eastAsia="Times New Roman" w:hAnsi="Calibri" w:cs="Calibri"/>
    </w:rPr>
  </w:style>
  <w:style w:type="paragraph" w:customStyle="1" w:styleId="43E36EE3F5BB4D619CC45A3497FF504C10">
    <w:name w:val="43E36EE3F5BB4D619CC45A3497FF504C10"/>
    <w:rsid w:val="007F7754"/>
    <w:rPr>
      <w:rFonts w:ascii="Calibri" w:eastAsia="Times New Roman" w:hAnsi="Calibri" w:cs="Calibri"/>
    </w:rPr>
  </w:style>
  <w:style w:type="paragraph" w:customStyle="1" w:styleId="B66AFEF372204706AA04F52418D9827810">
    <w:name w:val="B66AFEF372204706AA04F52418D9827810"/>
    <w:rsid w:val="007F7754"/>
    <w:rPr>
      <w:rFonts w:ascii="Calibri" w:eastAsia="Times New Roman" w:hAnsi="Calibri" w:cs="Calibri"/>
    </w:rPr>
  </w:style>
  <w:style w:type="paragraph" w:customStyle="1" w:styleId="06BB752B8A464A03952C04311944219C10">
    <w:name w:val="06BB752B8A464A03952C04311944219C10"/>
    <w:rsid w:val="007F7754"/>
    <w:rPr>
      <w:rFonts w:ascii="Calibri" w:eastAsia="Times New Roman" w:hAnsi="Calibri" w:cs="Calibri"/>
    </w:rPr>
  </w:style>
  <w:style w:type="paragraph" w:customStyle="1" w:styleId="189D750BF1884E8AA9E5ED930C81041F10">
    <w:name w:val="189D750BF1884E8AA9E5ED930C81041F10"/>
    <w:rsid w:val="007F7754"/>
    <w:rPr>
      <w:rFonts w:ascii="Calibri" w:eastAsia="Times New Roman" w:hAnsi="Calibri" w:cs="Calibri"/>
    </w:rPr>
  </w:style>
  <w:style w:type="paragraph" w:customStyle="1" w:styleId="107E9EDBF5324BF1A7C52CE5C5708D6F9">
    <w:name w:val="107E9EDBF5324BF1A7C52CE5C5708D6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5">
    <w:name w:val="B053933702704FC0B6E7C41E0961579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8">
    <w:name w:val="2307FEF57269459BAEE8D8BD5D9DD303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5">
    <w:name w:val="9CC3580790A042AAB4361C3435EAFFE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6">
    <w:name w:val="26E096F473F54C4DB614F7EB5465F124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5">
    <w:name w:val="E17B7A6A86A94A88B20E5A78E3E17CFD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5">
    <w:name w:val="BFB0D844033D4E9EB42F8A421924304D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4">
    <w:name w:val="ED77D0C6E0AF4C37AE6726F2AC41C26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4">
    <w:name w:val="421F9A8565334B419276CA746F1D509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3">
    <w:name w:val="B2A2C11323574E399736E67F9504E95B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3">
    <w:name w:val="13347AB3CA7048FA8C312DFCC76A8C3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3">
    <w:name w:val="ACFF39743C3241E8B6BE4E5B9860AB2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2">
    <w:name w:val="1192F4C9152E4F78A2F38BAFCF6816AB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2">
    <w:name w:val="448D8CA69723403D9FFB4A770F14CA7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1">
    <w:name w:val="47CD0EA491DD458AAC832207C145813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1">
    <w:name w:val="8BB8732BA936439A868EC0C95350149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1">
    <w:name w:val="704E2B480B8C477EBD911611156EBCA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1">
    <w:name w:val="7337ECAC8DC7480EAE09A66C5FB521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1">
    <w:name w:val="30F8885D8E2C4A3B8D8C993694B68C4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1">
    <w:name w:val="51B8A30168894196A21E05A3D566BDB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">
    <w:name w:val="E73963E40DE8458891B4C3276FFBB5B4"/>
    <w:rsid w:val="007F7754"/>
  </w:style>
  <w:style w:type="paragraph" w:customStyle="1" w:styleId="9A3BDC33B66944958704F82EEFA1C40C">
    <w:name w:val="9A3BDC33B66944958704F82EEFA1C40C"/>
    <w:rsid w:val="007F7754"/>
  </w:style>
  <w:style w:type="paragraph" w:customStyle="1" w:styleId="30A5F8A8CF454F199A9B52DE5B04D93C">
    <w:name w:val="30A5F8A8CF454F199A9B52DE5B04D93C"/>
    <w:rsid w:val="007F7754"/>
  </w:style>
  <w:style w:type="paragraph" w:customStyle="1" w:styleId="24CD5D0D9C914835AC2A8E09AAABF0CE">
    <w:name w:val="24CD5D0D9C914835AC2A8E09AAABF0CE"/>
    <w:rsid w:val="007F7754"/>
  </w:style>
  <w:style w:type="paragraph" w:customStyle="1" w:styleId="F8BC745218C24234B474FBD42D9FAC86">
    <w:name w:val="F8BC745218C24234B474FBD42D9FAC86"/>
    <w:rsid w:val="007F7754"/>
  </w:style>
  <w:style w:type="paragraph" w:customStyle="1" w:styleId="E3CC70263BF74475B1B8B29EF0F25C21">
    <w:name w:val="E3CC70263BF74475B1B8B29EF0F25C21"/>
    <w:rsid w:val="007F7754"/>
  </w:style>
  <w:style w:type="paragraph" w:customStyle="1" w:styleId="BBB876F5436B4175A28FFC25805AAC3F">
    <w:name w:val="BBB876F5436B4175A28FFC25805AAC3F"/>
    <w:rsid w:val="007F7754"/>
  </w:style>
  <w:style w:type="paragraph" w:customStyle="1" w:styleId="638D65BDF3F44444BCBEC45C66337052">
    <w:name w:val="638D65BDF3F44444BCBEC45C66337052"/>
    <w:rsid w:val="007F7754"/>
  </w:style>
  <w:style w:type="paragraph" w:customStyle="1" w:styleId="6A25E4D6564847CC9015D015F84CDBF1">
    <w:name w:val="6A25E4D6564847CC9015D015F84CDBF1"/>
    <w:rsid w:val="007F7754"/>
  </w:style>
  <w:style w:type="paragraph" w:customStyle="1" w:styleId="F2E4BBC621BF48A58209DEF1D0C5E50B18">
    <w:name w:val="F2E4BBC621BF48A58209DEF1D0C5E50B18"/>
    <w:rsid w:val="007F7754"/>
    <w:rPr>
      <w:rFonts w:ascii="Calibri" w:eastAsia="Times New Roman" w:hAnsi="Calibri" w:cs="Calibri"/>
    </w:rPr>
  </w:style>
  <w:style w:type="paragraph" w:customStyle="1" w:styleId="AF5AEF543E8648D3B003111D049F6F1C12">
    <w:name w:val="AF5AEF543E8648D3B003111D049F6F1C12"/>
    <w:rsid w:val="007F7754"/>
    <w:rPr>
      <w:rFonts w:ascii="Calibri" w:eastAsia="Times New Roman" w:hAnsi="Calibri" w:cs="Calibri"/>
    </w:rPr>
  </w:style>
  <w:style w:type="paragraph" w:customStyle="1" w:styleId="EFFCAB1EC1B141A2AFB73B634C95B06E14">
    <w:name w:val="EFFCAB1EC1B141A2AFB73B634C95B06E14"/>
    <w:rsid w:val="007F7754"/>
    <w:rPr>
      <w:rFonts w:ascii="Calibri" w:eastAsia="Times New Roman" w:hAnsi="Calibri" w:cs="Calibri"/>
    </w:rPr>
  </w:style>
  <w:style w:type="paragraph" w:customStyle="1" w:styleId="B5C382BEBAC34B61BA487CAC2986739B16">
    <w:name w:val="B5C382BEBAC34B61BA487CAC2986739B16"/>
    <w:rsid w:val="007F7754"/>
    <w:rPr>
      <w:rFonts w:ascii="Calibri" w:eastAsia="Times New Roman" w:hAnsi="Calibri" w:cs="Calibri"/>
    </w:rPr>
  </w:style>
  <w:style w:type="paragraph" w:customStyle="1" w:styleId="533EBD5644B544AFBC1BBF895BEC7DDF11">
    <w:name w:val="533EBD5644B544AFBC1BBF895BEC7DDF11"/>
    <w:rsid w:val="007F7754"/>
    <w:rPr>
      <w:rFonts w:ascii="Calibri" w:eastAsia="Times New Roman" w:hAnsi="Calibri" w:cs="Calibri"/>
    </w:rPr>
  </w:style>
  <w:style w:type="paragraph" w:customStyle="1" w:styleId="42F5319199F244C89492BE0D0F9B735411">
    <w:name w:val="42F5319199F244C89492BE0D0F9B735411"/>
    <w:rsid w:val="007F7754"/>
    <w:rPr>
      <w:rFonts w:ascii="Calibri" w:eastAsia="Times New Roman" w:hAnsi="Calibri" w:cs="Calibri"/>
    </w:rPr>
  </w:style>
  <w:style w:type="paragraph" w:customStyle="1" w:styleId="3E54AA0BEE174FCA9F9353E198ACC75F11">
    <w:name w:val="3E54AA0BEE174FCA9F9353E198ACC75F11"/>
    <w:rsid w:val="007F7754"/>
    <w:rPr>
      <w:rFonts w:ascii="Calibri" w:eastAsia="Times New Roman" w:hAnsi="Calibri" w:cs="Calibri"/>
    </w:rPr>
  </w:style>
  <w:style w:type="paragraph" w:customStyle="1" w:styleId="DEF45BA0615F42679BC4183CBD12186311">
    <w:name w:val="DEF45BA0615F42679BC4183CBD12186311"/>
    <w:rsid w:val="007F7754"/>
    <w:rPr>
      <w:rFonts w:ascii="Calibri" w:eastAsia="Times New Roman" w:hAnsi="Calibri" w:cs="Calibri"/>
    </w:rPr>
  </w:style>
  <w:style w:type="paragraph" w:customStyle="1" w:styleId="C26E22C0FBCE49A4A78466A710702FFE11">
    <w:name w:val="C26E22C0FBCE49A4A78466A710702FFE11"/>
    <w:rsid w:val="007F7754"/>
    <w:rPr>
      <w:rFonts w:ascii="Calibri" w:eastAsia="Times New Roman" w:hAnsi="Calibri" w:cs="Calibri"/>
    </w:rPr>
  </w:style>
  <w:style w:type="paragraph" w:customStyle="1" w:styleId="B3B17B0866A540FDB99A0CF7B744D5D911">
    <w:name w:val="B3B17B0866A540FDB99A0CF7B744D5D911"/>
    <w:rsid w:val="007F7754"/>
    <w:rPr>
      <w:rFonts w:ascii="Calibri" w:eastAsia="Times New Roman" w:hAnsi="Calibri" w:cs="Calibri"/>
    </w:rPr>
  </w:style>
  <w:style w:type="paragraph" w:customStyle="1" w:styleId="F848E6C9226C431F84E47FAD103ECFE911">
    <w:name w:val="F848E6C9226C431F84E47FAD103ECFE911"/>
    <w:rsid w:val="007F7754"/>
    <w:rPr>
      <w:rFonts w:ascii="Calibri" w:eastAsia="Times New Roman" w:hAnsi="Calibri" w:cs="Calibri"/>
    </w:rPr>
  </w:style>
  <w:style w:type="paragraph" w:customStyle="1" w:styleId="E582C9DFE01440AA8DF4E35941A9871811">
    <w:name w:val="E582C9DFE01440AA8DF4E35941A9871811"/>
    <w:rsid w:val="007F7754"/>
    <w:rPr>
      <w:rFonts w:ascii="Calibri" w:eastAsia="Times New Roman" w:hAnsi="Calibri" w:cs="Calibri"/>
    </w:rPr>
  </w:style>
  <w:style w:type="paragraph" w:customStyle="1" w:styleId="560B4FA2C8F44223A56122DC1C1AA5EA11">
    <w:name w:val="560B4FA2C8F44223A56122DC1C1AA5EA11"/>
    <w:rsid w:val="007F7754"/>
    <w:rPr>
      <w:rFonts w:ascii="Calibri" w:eastAsia="Times New Roman" w:hAnsi="Calibri" w:cs="Calibri"/>
    </w:rPr>
  </w:style>
  <w:style w:type="paragraph" w:customStyle="1" w:styleId="F72D666B2FF54DB08549DE1DB46C4DCB11">
    <w:name w:val="F72D666B2FF54DB08549DE1DB46C4DCB11"/>
    <w:rsid w:val="007F7754"/>
    <w:rPr>
      <w:rFonts w:ascii="Calibri" w:eastAsia="Times New Roman" w:hAnsi="Calibri" w:cs="Calibri"/>
    </w:rPr>
  </w:style>
  <w:style w:type="paragraph" w:customStyle="1" w:styleId="F2D13A7247F74308A98B34B6F74BA1A211">
    <w:name w:val="F2D13A7247F74308A98B34B6F74BA1A211"/>
    <w:rsid w:val="007F7754"/>
    <w:rPr>
      <w:rFonts w:ascii="Calibri" w:eastAsia="Times New Roman" w:hAnsi="Calibri" w:cs="Calibri"/>
    </w:rPr>
  </w:style>
  <w:style w:type="paragraph" w:customStyle="1" w:styleId="8C23933E93774DCFA97BF9B88D608D4C11">
    <w:name w:val="8C23933E93774DCFA97BF9B88D608D4C11"/>
    <w:rsid w:val="007F7754"/>
    <w:rPr>
      <w:rFonts w:ascii="Calibri" w:eastAsia="Times New Roman" w:hAnsi="Calibri" w:cs="Calibri"/>
    </w:rPr>
  </w:style>
  <w:style w:type="paragraph" w:customStyle="1" w:styleId="5E1E1147C1094AF0A248F6297B76518D11">
    <w:name w:val="5E1E1147C1094AF0A248F6297B76518D11"/>
    <w:rsid w:val="007F7754"/>
    <w:rPr>
      <w:rFonts w:ascii="Calibri" w:eastAsia="Times New Roman" w:hAnsi="Calibri" w:cs="Calibri"/>
    </w:rPr>
  </w:style>
  <w:style w:type="paragraph" w:customStyle="1" w:styleId="FF5570E3891C4BAC8C6D89499C2218CB11">
    <w:name w:val="FF5570E3891C4BAC8C6D89499C2218CB11"/>
    <w:rsid w:val="007F7754"/>
    <w:rPr>
      <w:rFonts w:ascii="Calibri" w:eastAsia="Times New Roman" w:hAnsi="Calibri" w:cs="Calibri"/>
    </w:rPr>
  </w:style>
  <w:style w:type="paragraph" w:customStyle="1" w:styleId="E5D5A3A66E974D258F0B9F4F22EA3B9311">
    <w:name w:val="E5D5A3A66E974D258F0B9F4F22EA3B9311"/>
    <w:rsid w:val="007F7754"/>
    <w:rPr>
      <w:rFonts w:ascii="Calibri" w:eastAsia="Times New Roman" w:hAnsi="Calibri" w:cs="Calibri"/>
    </w:rPr>
  </w:style>
  <w:style w:type="paragraph" w:customStyle="1" w:styleId="0AC19391BFE049DA9290831E5301021C11">
    <w:name w:val="0AC19391BFE049DA9290831E5301021C11"/>
    <w:rsid w:val="007F7754"/>
    <w:rPr>
      <w:rFonts w:ascii="Calibri" w:eastAsia="Times New Roman" w:hAnsi="Calibri" w:cs="Calibri"/>
    </w:rPr>
  </w:style>
  <w:style w:type="paragraph" w:customStyle="1" w:styleId="97364F7B6F7A4FE19C537CB7D5EFFC5311">
    <w:name w:val="97364F7B6F7A4FE19C537CB7D5EFFC5311"/>
    <w:rsid w:val="007F7754"/>
    <w:rPr>
      <w:rFonts w:ascii="Calibri" w:eastAsia="Times New Roman" w:hAnsi="Calibri" w:cs="Calibri"/>
    </w:rPr>
  </w:style>
  <w:style w:type="paragraph" w:customStyle="1" w:styleId="7EDEFCF495CD4A0F92382AD0841DB9D511">
    <w:name w:val="7EDEFCF495CD4A0F92382AD0841DB9D511"/>
    <w:rsid w:val="007F7754"/>
    <w:rPr>
      <w:rFonts w:ascii="Calibri" w:eastAsia="Times New Roman" w:hAnsi="Calibri" w:cs="Calibri"/>
    </w:rPr>
  </w:style>
  <w:style w:type="paragraph" w:customStyle="1" w:styleId="C0ACE3BDE2244E499A77888C08F6FCF611">
    <w:name w:val="C0ACE3BDE2244E499A77888C08F6FCF611"/>
    <w:rsid w:val="007F7754"/>
    <w:rPr>
      <w:rFonts w:ascii="Calibri" w:eastAsia="Times New Roman" w:hAnsi="Calibri" w:cs="Calibri"/>
    </w:rPr>
  </w:style>
  <w:style w:type="paragraph" w:customStyle="1" w:styleId="9C1F3A2DA49745C29682A609BE73D33C11">
    <w:name w:val="9C1F3A2DA49745C29682A609BE73D33C11"/>
    <w:rsid w:val="007F7754"/>
    <w:rPr>
      <w:rFonts w:ascii="Calibri" w:eastAsia="Times New Roman" w:hAnsi="Calibri" w:cs="Calibri"/>
    </w:rPr>
  </w:style>
  <w:style w:type="paragraph" w:customStyle="1" w:styleId="2051F943E68F42D8BEC7091EA425167B11">
    <w:name w:val="2051F943E68F42D8BEC7091EA425167B11"/>
    <w:rsid w:val="007F7754"/>
    <w:rPr>
      <w:rFonts w:ascii="Calibri" w:eastAsia="Times New Roman" w:hAnsi="Calibri" w:cs="Calibri"/>
    </w:rPr>
  </w:style>
  <w:style w:type="paragraph" w:customStyle="1" w:styleId="BF6D5A959DF04489ADBB0B8B3193249311">
    <w:name w:val="BF6D5A959DF04489ADBB0B8B3193249311"/>
    <w:rsid w:val="007F7754"/>
    <w:rPr>
      <w:rFonts w:ascii="Calibri" w:eastAsia="Times New Roman" w:hAnsi="Calibri" w:cs="Calibri"/>
    </w:rPr>
  </w:style>
  <w:style w:type="paragraph" w:customStyle="1" w:styleId="87724B2A7D634B3E8361604078B8DD9B11">
    <w:name w:val="87724B2A7D634B3E8361604078B8DD9B11"/>
    <w:rsid w:val="007F7754"/>
    <w:rPr>
      <w:rFonts w:ascii="Calibri" w:eastAsia="Times New Roman" w:hAnsi="Calibri" w:cs="Calibri"/>
    </w:rPr>
  </w:style>
  <w:style w:type="paragraph" w:customStyle="1" w:styleId="DFD7FBCA753D4794B7001CC993C3296811">
    <w:name w:val="DFD7FBCA753D4794B7001CC993C3296811"/>
    <w:rsid w:val="007F7754"/>
    <w:rPr>
      <w:rFonts w:ascii="Calibri" w:eastAsia="Times New Roman" w:hAnsi="Calibri" w:cs="Calibri"/>
    </w:rPr>
  </w:style>
  <w:style w:type="paragraph" w:customStyle="1" w:styleId="7148EF32381F456CBC5FC710A80298C111">
    <w:name w:val="7148EF32381F456CBC5FC710A80298C111"/>
    <w:rsid w:val="007F7754"/>
    <w:rPr>
      <w:rFonts w:ascii="Calibri" w:eastAsia="Times New Roman" w:hAnsi="Calibri" w:cs="Calibri"/>
    </w:rPr>
  </w:style>
  <w:style w:type="paragraph" w:customStyle="1" w:styleId="73137F8421014A2B972AF4A0A97C4A9511">
    <w:name w:val="73137F8421014A2B972AF4A0A97C4A9511"/>
    <w:rsid w:val="007F7754"/>
    <w:rPr>
      <w:rFonts w:ascii="Calibri" w:eastAsia="Times New Roman" w:hAnsi="Calibri" w:cs="Calibri"/>
    </w:rPr>
  </w:style>
  <w:style w:type="paragraph" w:customStyle="1" w:styleId="ECE6A58578E94AA5B680CA9E0B60925711">
    <w:name w:val="ECE6A58578E94AA5B680CA9E0B60925711"/>
    <w:rsid w:val="007F7754"/>
    <w:rPr>
      <w:rFonts w:ascii="Calibri" w:eastAsia="Times New Roman" w:hAnsi="Calibri" w:cs="Calibri"/>
    </w:rPr>
  </w:style>
  <w:style w:type="paragraph" w:customStyle="1" w:styleId="F5343860FB3C4303A2A66BC38503235911">
    <w:name w:val="F5343860FB3C4303A2A66BC38503235911"/>
    <w:rsid w:val="007F7754"/>
    <w:rPr>
      <w:rFonts w:ascii="Calibri" w:eastAsia="Times New Roman" w:hAnsi="Calibri" w:cs="Calibri"/>
    </w:rPr>
  </w:style>
  <w:style w:type="paragraph" w:customStyle="1" w:styleId="08BDF47A740A41D283C1FDD70CFAA25C11">
    <w:name w:val="08BDF47A740A41D283C1FDD70CFAA25C11"/>
    <w:rsid w:val="007F7754"/>
    <w:rPr>
      <w:rFonts w:ascii="Calibri" w:eastAsia="Times New Roman" w:hAnsi="Calibri" w:cs="Calibri"/>
    </w:rPr>
  </w:style>
  <w:style w:type="paragraph" w:customStyle="1" w:styleId="9C5785B0104A4C07B0BED7DD3ADB4DD111">
    <w:name w:val="9C5785B0104A4C07B0BED7DD3ADB4DD111"/>
    <w:rsid w:val="007F7754"/>
    <w:rPr>
      <w:rFonts w:ascii="Calibri" w:eastAsia="Times New Roman" w:hAnsi="Calibri" w:cs="Calibri"/>
    </w:rPr>
  </w:style>
  <w:style w:type="paragraph" w:customStyle="1" w:styleId="DA13D16A1B6A44E4B42FC8DA9011A14811">
    <w:name w:val="DA13D16A1B6A44E4B42FC8DA9011A14811"/>
    <w:rsid w:val="007F7754"/>
    <w:rPr>
      <w:rFonts w:ascii="Calibri" w:eastAsia="Times New Roman" w:hAnsi="Calibri" w:cs="Calibri"/>
    </w:rPr>
  </w:style>
  <w:style w:type="paragraph" w:customStyle="1" w:styleId="522E8A9358A3480092F959B0BA8463E211">
    <w:name w:val="522E8A9358A3480092F959B0BA8463E211"/>
    <w:rsid w:val="007F7754"/>
    <w:rPr>
      <w:rFonts w:ascii="Calibri" w:eastAsia="Times New Roman" w:hAnsi="Calibri" w:cs="Calibri"/>
    </w:rPr>
  </w:style>
  <w:style w:type="paragraph" w:customStyle="1" w:styleId="1BD25D754D9242B8B0B7496F3E52936011">
    <w:name w:val="1BD25D754D9242B8B0B7496F3E52936011"/>
    <w:rsid w:val="007F7754"/>
    <w:rPr>
      <w:rFonts w:ascii="Calibri" w:eastAsia="Times New Roman" w:hAnsi="Calibri" w:cs="Calibri"/>
    </w:rPr>
  </w:style>
  <w:style w:type="paragraph" w:customStyle="1" w:styleId="A0A69245B98341DE9FDB162F281D8B7D11">
    <w:name w:val="A0A69245B98341DE9FDB162F281D8B7D11"/>
    <w:rsid w:val="007F7754"/>
    <w:rPr>
      <w:rFonts w:ascii="Calibri" w:eastAsia="Times New Roman" w:hAnsi="Calibri" w:cs="Calibri"/>
    </w:rPr>
  </w:style>
  <w:style w:type="paragraph" w:customStyle="1" w:styleId="88ADCA31A7B24F89B13D192C80026F1311">
    <w:name w:val="88ADCA31A7B24F89B13D192C80026F1311"/>
    <w:rsid w:val="007F7754"/>
    <w:rPr>
      <w:rFonts w:ascii="Calibri" w:eastAsia="Times New Roman" w:hAnsi="Calibri" w:cs="Calibri"/>
    </w:rPr>
  </w:style>
  <w:style w:type="paragraph" w:customStyle="1" w:styleId="18E2D944E1CB4D3CAEEE1998F476F24611">
    <w:name w:val="18E2D944E1CB4D3CAEEE1998F476F24611"/>
    <w:rsid w:val="007F7754"/>
    <w:rPr>
      <w:rFonts w:ascii="Calibri" w:eastAsia="Times New Roman" w:hAnsi="Calibri" w:cs="Calibri"/>
    </w:rPr>
  </w:style>
  <w:style w:type="paragraph" w:customStyle="1" w:styleId="46290ED9BBF64D6883728C01D94561D511">
    <w:name w:val="46290ED9BBF64D6883728C01D94561D511"/>
    <w:rsid w:val="007F7754"/>
    <w:rPr>
      <w:rFonts w:ascii="Calibri" w:eastAsia="Times New Roman" w:hAnsi="Calibri" w:cs="Calibri"/>
    </w:rPr>
  </w:style>
  <w:style w:type="paragraph" w:customStyle="1" w:styleId="4C63889D825541E28ED1903932E2E7BE11">
    <w:name w:val="4C63889D825541E28ED1903932E2E7BE11"/>
    <w:rsid w:val="007F7754"/>
    <w:rPr>
      <w:rFonts w:ascii="Calibri" w:eastAsia="Times New Roman" w:hAnsi="Calibri" w:cs="Calibri"/>
    </w:rPr>
  </w:style>
  <w:style w:type="paragraph" w:customStyle="1" w:styleId="DB78848AE49245138F4A95CA03BA0FED11">
    <w:name w:val="DB78848AE49245138F4A95CA03BA0FED11"/>
    <w:rsid w:val="007F7754"/>
    <w:rPr>
      <w:rFonts w:ascii="Calibri" w:eastAsia="Times New Roman" w:hAnsi="Calibri" w:cs="Calibri"/>
    </w:rPr>
  </w:style>
  <w:style w:type="paragraph" w:customStyle="1" w:styleId="7281761C8FEE4E4EBFB7B8C2E2505CA411">
    <w:name w:val="7281761C8FEE4E4EBFB7B8C2E2505CA411"/>
    <w:rsid w:val="007F7754"/>
    <w:rPr>
      <w:rFonts w:ascii="Calibri" w:eastAsia="Times New Roman" w:hAnsi="Calibri" w:cs="Calibri"/>
    </w:rPr>
  </w:style>
  <w:style w:type="paragraph" w:customStyle="1" w:styleId="CF4B363AEF5E42F8A9985F6142DA43DE11">
    <w:name w:val="CF4B363AEF5E42F8A9985F6142DA43DE11"/>
    <w:rsid w:val="007F7754"/>
    <w:rPr>
      <w:rFonts w:ascii="Calibri" w:eastAsia="Times New Roman" w:hAnsi="Calibri" w:cs="Calibri"/>
    </w:rPr>
  </w:style>
  <w:style w:type="paragraph" w:customStyle="1" w:styleId="1C31093765414E3EA59463518979BF6F11">
    <w:name w:val="1C31093765414E3EA59463518979BF6F11"/>
    <w:rsid w:val="007F7754"/>
    <w:rPr>
      <w:rFonts w:ascii="Calibri" w:eastAsia="Times New Roman" w:hAnsi="Calibri" w:cs="Calibri"/>
    </w:rPr>
  </w:style>
  <w:style w:type="paragraph" w:customStyle="1" w:styleId="E6F6BC38468A4926952A4A29595144BB11">
    <w:name w:val="E6F6BC38468A4926952A4A29595144BB11"/>
    <w:rsid w:val="007F7754"/>
    <w:rPr>
      <w:rFonts w:ascii="Calibri" w:eastAsia="Times New Roman" w:hAnsi="Calibri" w:cs="Calibri"/>
    </w:rPr>
  </w:style>
  <w:style w:type="paragraph" w:customStyle="1" w:styleId="F9B4FFB75B28484592760676BE26018711">
    <w:name w:val="F9B4FFB75B28484592760676BE26018711"/>
    <w:rsid w:val="007F7754"/>
    <w:rPr>
      <w:rFonts w:ascii="Calibri" w:eastAsia="Times New Roman" w:hAnsi="Calibri" w:cs="Calibri"/>
    </w:rPr>
  </w:style>
  <w:style w:type="paragraph" w:customStyle="1" w:styleId="2C61852B305C4D8B80AAF176B797663111">
    <w:name w:val="2C61852B305C4D8B80AAF176B797663111"/>
    <w:rsid w:val="007F7754"/>
    <w:rPr>
      <w:rFonts w:ascii="Calibri" w:eastAsia="Times New Roman" w:hAnsi="Calibri" w:cs="Calibri"/>
    </w:rPr>
  </w:style>
  <w:style w:type="paragraph" w:customStyle="1" w:styleId="1CE85280BA3047689056E0518AA24E6911">
    <w:name w:val="1CE85280BA3047689056E0518AA24E6911"/>
    <w:rsid w:val="007F7754"/>
    <w:rPr>
      <w:rFonts w:ascii="Calibri" w:eastAsia="Times New Roman" w:hAnsi="Calibri" w:cs="Calibri"/>
    </w:rPr>
  </w:style>
  <w:style w:type="paragraph" w:customStyle="1" w:styleId="D6FD9827EBB64FE4B52F4B58B1DF5EC811">
    <w:name w:val="D6FD9827EBB64FE4B52F4B58B1DF5EC811"/>
    <w:rsid w:val="007F7754"/>
    <w:rPr>
      <w:rFonts w:ascii="Calibri" w:eastAsia="Times New Roman" w:hAnsi="Calibri" w:cs="Calibri"/>
    </w:rPr>
  </w:style>
  <w:style w:type="paragraph" w:customStyle="1" w:styleId="06E5613E9C86459AB49DC63E7944DC5A11">
    <w:name w:val="06E5613E9C86459AB49DC63E7944DC5A11"/>
    <w:rsid w:val="007F7754"/>
    <w:rPr>
      <w:rFonts w:ascii="Calibri" w:eastAsia="Times New Roman" w:hAnsi="Calibri" w:cs="Calibri"/>
    </w:rPr>
  </w:style>
  <w:style w:type="paragraph" w:customStyle="1" w:styleId="9976FD907AFD461C92F73F5A7454A04D11">
    <w:name w:val="9976FD907AFD461C92F73F5A7454A04D11"/>
    <w:rsid w:val="007F7754"/>
    <w:rPr>
      <w:rFonts w:ascii="Calibri" w:eastAsia="Times New Roman" w:hAnsi="Calibri" w:cs="Calibri"/>
    </w:rPr>
  </w:style>
  <w:style w:type="paragraph" w:customStyle="1" w:styleId="F31D042135434EF387E348B92350BF1111">
    <w:name w:val="F31D042135434EF387E348B92350BF1111"/>
    <w:rsid w:val="007F7754"/>
    <w:rPr>
      <w:rFonts w:ascii="Calibri" w:eastAsia="Times New Roman" w:hAnsi="Calibri" w:cs="Calibri"/>
    </w:rPr>
  </w:style>
  <w:style w:type="paragraph" w:customStyle="1" w:styleId="54A2E43126764B4187C6E41BF7A3894111">
    <w:name w:val="54A2E43126764B4187C6E41BF7A3894111"/>
    <w:rsid w:val="007F7754"/>
    <w:rPr>
      <w:rFonts w:ascii="Calibri" w:eastAsia="Times New Roman" w:hAnsi="Calibri" w:cs="Calibri"/>
    </w:rPr>
  </w:style>
  <w:style w:type="paragraph" w:customStyle="1" w:styleId="E99FD2C0ABEA4B5C87B0627C3E8FBEFC11">
    <w:name w:val="E99FD2C0ABEA4B5C87B0627C3E8FBEFC11"/>
    <w:rsid w:val="007F7754"/>
    <w:rPr>
      <w:rFonts w:ascii="Calibri" w:eastAsia="Times New Roman" w:hAnsi="Calibri" w:cs="Calibri"/>
    </w:rPr>
  </w:style>
  <w:style w:type="paragraph" w:customStyle="1" w:styleId="38A984CD16214F96B4923C531C98455E11">
    <w:name w:val="38A984CD16214F96B4923C531C98455E11"/>
    <w:rsid w:val="007F7754"/>
    <w:rPr>
      <w:rFonts w:ascii="Calibri" w:eastAsia="Times New Roman" w:hAnsi="Calibri" w:cs="Calibri"/>
    </w:rPr>
  </w:style>
  <w:style w:type="paragraph" w:customStyle="1" w:styleId="D3CE9FA6C7B34AD6914509F94888B78811">
    <w:name w:val="D3CE9FA6C7B34AD6914509F94888B78811"/>
    <w:rsid w:val="007F7754"/>
    <w:rPr>
      <w:rFonts w:ascii="Calibri" w:eastAsia="Times New Roman" w:hAnsi="Calibri" w:cs="Calibri"/>
    </w:rPr>
  </w:style>
  <w:style w:type="paragraph" w:customStyle="1" w:styleId="A92F74BF98CF42B7A9BC1F2B1623D74B11">
    <w:name w:val="A92F74BF98CF42B7A9BC1F2B1623D74B11"/>
    <w:rsid w:val="007F7754"/>
    <w:rPr>
      <w:rFonts w:ascii="Calibri" w:eastAsia="Times New Roman" w:hAnsi="Calibri" w:cs="Calibri"/>
    </w:rPr>
  </w:style>
  <w:style w:type="paragraph" w:customStyle="1" w:styleId="7618BC8076D94BE6B6C12C7F0C8CDA2F11">
    <w:name w:val="7618BC8076D94BE6B6C12C7F0C8CDA2F11"/>
    <w:rsid w:val="007F7754"/>
    <w:rPr>
      <w:rFonts w:ascii="Calibri" w:eastAsia="Times New Roman" w:hAnsi="Calibri" w:cs="Calibri"/>
    </w:rPr>
  </w:style>
  <w:style w:type="paragraph" w:customStyle="1" w:styleId="172E134975D0488996F76E101C41766A11">
    <w:name w:val="172E134975D0488996F76E101C41766A11"/>
    <w:rsid w:val="007F7754"/>
    <w:rPr>
      <w:rFonts w:ascii="Calibri" w:eastAsia="Times New Roman" w:hAnsi="Calibri" w:cs="Calibri"/>
    </w:rPr>
  </w:style>
  <w:style w:type="paragraph" w:customStyle="1" w:styleId="2A1FAE39456D44719C755E33F448203C11">
    <w:name w:val="2A1FAE39456D44719C755E33F448203C11"/>
    <w:rsid w:val="007F7754"/>
    <w:rPr>
      <w:rFonts w:ascii="Calibri" w:eastAsia="Times New Roman" w:hAnsi="Calibri" w:cs="Calibri"/>
    </w:rPr>
  </w:style>
  <w:style w:type="paragraph" w:customStyle="1" w:styleId="1A39600CC7A54CB19A3B76E515ABE6C911">
    <w:name w:val="1A39600CC7A54CB19A3B76E515ABE6C911"/>
    <w:rsid w:val="007F7754"/>
    <w:rPr>
      <w:rFonts w:ascii="Calibri" w:eastAsia="Times New Roman" w:hAnsi="Calibri" w:cs="Calibri"/>
    </w:rPr>
  </w:style>
  <w:style w:type="paragraph" w:customStyle="1" w:styleId="85CE910F76664357AD12EF398E9196F811">
    <w:name w:val="85CE910F76664357AD12EF398E9196F811"/>
    <w:rsid w:val="007F7754"/>
    <w:rPr>
      <w:rFonts w:ascii="Calibri" w:eastAsia="Times New Roman" w:hAnsi="Calibri" w:cs="Calibri"/>
    </w:rPr>
  </w:style>
  <w:style w:type="paragraph" w:customStyle="1" w:styleId="39F3760D717A44688649A1EE199D008B11">
    <w:name w:val="39F3760D717A44688649A1EE199D008B11"/>
    <w:rsid w:val="007F7754"/>
    <w:rPr>
      <w:rFonts w:ascii="Calibri" w:eastAsia="Times New Roman" w:hAnsi="Calibri" w:cs="Calibri"/>
    </w:rPr>
  </w:style>
  <w:style w:type="paragraph" w:customStyle="1" w:styleId="50280DD7A917481887FFC583A8627C7311">
    <w:name w:val="50280DD7A917481887FFC583A8627C7311"/>
    <w:rsid w:val="007F7754"/>
    <w:rPr>
      <w:rFonts w:ascii="Calibri" w:eastAsia="Times New Roman" w:hAnsi="Calibri" w:cs="Calibri"/>
    </w:rPr>
  </w:style>
  <w:style w:type="paragraph" w:customStyle="1" w:styleId="C660AD87EDDC4A7E8118F8B56C7F1D2A11">
    <w:name w:val="C660AD87EDDC4A7E8118F8B56C7F1D2A11"/>
    <w:rsid w:val="007F7754"/>
    <w:rPr>
      <w:rFonts w:ascii="Calibri" w:eastAsia="Times New Roman" w:hAnsi="Calibri" w:cs="Calibri"/>
    </w:rPr>
  </w:style>
  <w:style w:type="paragraph" w:customStyle="1" w:styleId="F1F1C91DC85A487BAFC0D4FC757B0B6211">
    <w:name w:val="F1F1C91DC85A487BAFC0D4FC757B0B6211"/>
    <w:rsid w:val="007F7754"/>
    <w:rPr>
      <w:rFonts w:ascii="Calibri" w:eastAsia="Times New Roman" w:hAnsi="Calibri" w:cs="Calibri"/>
    </w:rPr>
  </w:style>
  <w:style w:type="paragraph" w:customStyle="1" w:styleId="DB6F7CD46D20408B9DB652357358CB2611">
    <w:name w:val="DB6F7CD46D20408B9DB652357358CB2611"/>
    <w:rsid w:val="007F7754"/>
    <w:rPr>
      <w:rFonts w:ascii="Calibri" w:eastAsia="Times New Roman" w:hAnsi="Calibri" w:cs="Calibri"/>
    </w:rPr>
  </w:style>
  <w:style w:type="paragraph" w:customStyle="1" w:styleId="43E36EE3F5BB4D619CC45A3497FF504C11">
    <w:name w:val="43E36EE3F5BB4D619CC45A3497FF504C11"/>
    <w:rsid w:val="007F7754"/>
    <w:rPr>
      <w:rFonts w:ascii="Calibri" w:eastAsia="Times New Roman" w:hAnsi="Calibri" w:cs="Calibri"/>
    </w:rPr>
  </w:style>
  <w:style w:type="paragraph" w:customStyle="1" w:styleId="B66AFEF372204706AA04F52418D9827811">
    <w:name w:val="B66AFEF372204706AA04F52418D9827811"/>
    <w:rsid w:val="007F7754"/>
    <w:rPr>
      <w:rFonts w:ascii="Calibri" w:eastAsia="Times New Roman" w:hAnsi="Calibri" w:cs="Calibri"/>
    </w:rPr>
  </w:style>
  <w:style w:type="paragraph" w:customStyle="1" w:styleId="06BB752B8A464A03952C04311944219C11">
    <w:name w:val="06BB752B8A464A03952C04311944219C11"/>
    <w:rsid w:val="007F7754"/>
    <w:rPr>
      <w:rFonts w:ascii="Calibri" w:eastAsia="Times New Roman" w:hAnsi="Calibri" w:cs="Calibri"/>
    </w:rPr>
  </w:style>
  <w:style w:type="paragraph" w:customStyle="1" w:styleId="189D750BF1884E8AA9E5ED930C81041F11">
    <w:name w:val="189D750BF1884E8AA9E5ED930C81041F11"/>
    <w:rsid w:val="007F7754"/>
    <w:rPr>
      <w:rFonts w:ascii="Calibri" w:eastAsia="Times New Roman" w:hAnsi="Calibri" w:cs="Calibri"/>
    </w:rPr>
  </w:style>
  <w:style w:type="paragraph" w:customStyle="1" w:styleId="107E9EDBF5324BF1A7C52CE5C5708D6F10">
    <w:name w:val="107E9EDBF5324BF1A7C52CE5C5708D6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6">
    <w:name w:val="B053933702704FC0B6E7C41E0961579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9">
    <w:name w:val="2307FEF57269459BAEE8D8BD5D9DD303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6">
    <w:name w:val="9CC3580790A042AAB4361C3435EAFFE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7">
    <w:name w:val="26E096F473F54C4DB614F7EB5465F124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6">
    <w:name w:val="E17B7A6A86A94A88B20E5A78E3E17CFD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6">
    <w:name w:val="BFB0D844033D4E9EB42F8A421924304D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5">
    <w:name w:val="ED77D0C6E0AF4C37AE6726F2AC41C26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5">
    <w:name w:val="421F9A8565334B419276CA746F1D509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4">
    <w:name w:val="B2A2C11323574E399736E67F9504E95B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4">
    <w:name w:val="13347AB3CA7048FA8C312DFCC76A8C3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4">
    <w:name w:val="ACFF39743C3241E8B6BE4E5B9860AB2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3">
    <w:name w:val="1192F4C9152E4F78A2F38BAFCF6816AB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3">
    <w:name w:val="448D8CA69723403D9FFB4A770F14CA7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2">
    <w:name w:val="47CD0EA491DD458AAC832207C145813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2">
    <w:name w:val="8BB8732BA936439A868EC0C95350149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2">
    <w:name w:val="704E2B480B8C477EBD911611156EBCA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2">
    <w:name w:val="7337ECAC8DC7480EAE09A66C5FB521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2">
    <w:name w:val="30F8885D8E2C4A3B8D8C993694B68C4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2">
    <w:name w:val="51B8A30168894196A21E05A3D566BDB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1">
    <w:name w:val="E73963E40DE8458891B4C3276FFBB5B4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1">
    <w:name w:val="9A3BDC33B66944958704F82EEFA1C40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1">
    <w:name w:val="30A5F8A8CF454F199A9B52DE5B04D93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1">
    <w:name w:val="24CD5D0D9C914835AC2A8E09AAABF0C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1">
    <w:name w:val="F8BC745218C24234B474FBD42D9FAC86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1">
    <w:name w:val="E3CC70263BF74475B1B8B29EF0F25C2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1">
    <w:name w:val="BBB876F5436B4175A28FFC25805AAC3F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1">
    <w:name w:val="638D65BDF3F44444BCBEC45C663370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1">
    <w:name w:val="6A25E4D6564847CC9015D015F84CDBF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19">
    <w:name w:val="F2E4BBC621BF48A58209DEF1D0C5E50B19"/>
    <w:rsid w:val="007F7754"/>
    <w:rPr>
      <w:rFonts w:ascii="Calibri" w:eastAsia="Times New Roman" w:hAnsi="Calibri" w:cs="Calibri"/>
    </w:rPr>
  </w:style>
  <w:style w:type="paragraph" w:customStyle="1" w:styleId="AF5AEF543E8648D3B003111D049F6F1C13">
    <w:name w:val="AF5AEF543E8648D3B003111D049F6F1C13"/>
    <w:rsid w:val="007F7754"/>
    <w:rPr>
      <w:rFonts w:ascii="Calibri" w:eastAsia="Times New Roman" w:hAnsi="Calibri" w:cs="Calibri"/>
    </w:rPr>
  </w:style>
  <w:style w:type="paragraph" w:customStyle="1" w:styleId="EFFCAB1EC1B141A2AFB73B634C95B06E15">
    <w:name w:val="EFFCAB1EC1B141A2AFB73B634C95B06E15"/>
    <w:rsid w:val="007F7754"/>
    <w:rPr>
      <w:rFonts w:ascii="Calibri" w:eastAsia="Times New Roman" w:hAnsi="Calibri" w:cs="Calibri"/>
    </w:rPr>
  </w:style>
  <w:style w:type="paragraph" w:customStyle="1" w:styleId="B5C382BEBAC34B61BA487CAC2986739B17">
    <w:name w:val="B5C382BEBAC34B61BA487CAC2986739B17"/>
    <w:rsid w:val="007F7754"/>
    <w:rPr>
      <w:rFonts w:ascii="Calibri" w:eastAsia="Times New Roman" w:hAnsi="Calibri" w:cs="Calibri"/>
    </w:rPr>
  </w:style>
  <w:style w:type="paragraph" w:customStyle="1" w:styleId="533EBD5644B544AFBC1BBF895BEC7DDF12">
    <w:name w:val="533EBD5644B544AFBC1BBF895BEC7DDF12"/>
    <w:rsid w:val="007F7754"/>
    <w:rPr>
      <w:rFonts w:ascii="Calibri" w:eastAsia="Times New Roman" w:hAnsi="Calibri" w:cs="Calibri"/>
    </w:rPr>
  </w:style>
  <w:style w:type="paragraph" w:customStyle="1" w:styleId="42F5319199F244C89492BE0D0F9B735412">
    <w:name w:val="42F5319199F244C89492BE0D0F9B735412"/>
    <w:rsid w:val="007F7754"/>
    <w:rPr>
      <w:rFonts w:ascii="Calibri" w:eastAsia="Times New Roman" w:hAnsi="Calibri" w:cs="Calibri"/>
    </w:rPr>
  </w:style>
  <w:style w:type="paragraph" w:customStyle="1" w:styleId="3E54AA0BEE174FCA9F9353E198ACC75F12">
    <w:name w:val="3E54AA0BEE174FCA9F9353E198ACC75F12"/>
    <w:rsid w:val="007F7754"/>
    <w:rPr>
      <w:rFonts w:ascii="Calibri" w:eastAsia="Times New Roman" w:hAnsi="Calibri" w:cs="Calibri"/>
    </w:rPr>
  </w:style>
  <w:style w:type="paragraph" w:customStyle="1" w:styleId="DEF45BA0615F42679BC4183CBD12186312">
    <w:name w:val="DEF45BA0615F42679BC4183CBD12186312"/>
    <w:rsid w:val="007F7754"/>
    <w:rPr>
      <w:rFonts w:ascii="Calibri" w:eastAsia="Times New Roman" w:hAnsi="Calibri" w:cs="Calibri"/>
    </w:rPr>
  </w:style>
  <w:style w:type="paragraph" w:customStyle="1" w:styleId="C26E22C0FBCE49A4A78466A710702FFE12">
    <w:name w:val="C26E22C0FBCE49A4A78466A710702FFE12"/>
    <w:rsid w:val="007F7754"/>
    <w:rPr>
      <w:rFonts w:ascii="Calibri" w:eastAsia="Times New Roman" w:hAnsi="Calibri" w:cs="Calibri"/>
    </w:rPr>
  </w:style>
  <w:style w:type="paragraph" w:customStyle="1" w:styleId="B3B17B0866A540FDB99A0CF7B744D5D912">
    <w:name w:val="B3B17B0866A540FDB99A0CF7B744D5D912"/>
    <w:rsid w:val="007F7754"/>
    <w:rPr>
      <w:rFonts w:ascii="Calibri" w:eastAsia="Times New Roman" w:hAnsi="Calibri" w:cs="Calibri"/>
    </w:rPr>
  </w:style>
  <w:style w:type="paragraph" w:customStyle="1" w:styleId="F848E6C9226C431F84E47FAD103ECFE912">
    <w:name w:val="F848E6C9226C431F84E47FAD103ECFE912"/>
    <w:rsid w:val="007F7754"/>
    <w:rPr>
      <w:rFonts w:ascii="Calibri" w:eastAsia="Times New Roman" w:hAnsi="Calibri" w:cs="Calibri"/>
    </w:rPr>
  </w:style>
  <w:style w:type="paragraph" w:customStyle="1" w:styleId="E582C9DFE01440AA8DF4E35941A9871812">
    <w:name w:val="E582C9DFE01440AA8DF4E35941A9871812"/>
    <w:rsid w:val="007F7754"/>
    <w:rPr>
      <w:rFonts w:ascii="Calibri" w:eastAsia="Times New Roman" w:hAnsi="Calibri" w:cs="Calibri"/>
    </w:rPr>
  </w:style>
  <w:style w:type="paragraph" w:customStyle="1" w:styleId="560B4FA2C8F44223A56122DC1C1AA5EA12">
    <w:name w:val="560B4FA2C8F44223A56122DC1C1AA5EA12"/>
    <w:rsid w:val="007F7754"/>
    <w:rPr>
      <w:rFonts w:ascii="Calibri" w:eastAsia="Times New Roman" w:hAnsi="Calibri" w:cs="Calibri"/>
    </w:rPr>
  </w:style>
  <w:style w:type="paragraph" w:customStyle="1" w:styleId="F72D666B2FF54DB08549DE1DB46C4DCB12">
    <w:name w:val="F72D666B2FF54DB08549DE1DB46C4DCB12"/>
    <w:rsid w:val="007F7754"/>
    <w:rPr>
      <w:rFonts w:ascii="Calibri" w:eastAsia="Times New Roman" w:hAnsi="Calibri" w:cs="Calibri"/>
    </w:rPr>
  </w:style>
  <w:style w:type="paragraph" w:customStyle="1" w:styleId="F2D13A7247F74308A98B34B6F74BA1A212">
    <w:name w:val="F2D13A7247F74308A98B34B6F74BA1A212"/>
    <w:rsid w:val="007F7754"/>
    <w:rPr>
      <w:rFonts w:ascii="Calibri" w:eastAsia="Times New Roman" w:hAnsi="Calibri" w:cs="Calibri"/>
    </w:rPr>
  </w:style>
  <w:style w:type="paragraph" w:customStyle="1" w:styleId="8C23933E93774DCFA97BF9B88D608D4C12">
    <w:name w:val="8C23933E93774DCFA97BF9B88D608D4C12"/>
    <w:rsid w:val="007F7754"/>
    <w:rPr>
      <w:rFonts w:ascii="Calibri" w:eastAsia="Times New Roman" w:hAnsi="Calibri" w:cs="Calibri"/>
    </w:rPr>
  </w:style>
  <w:style w:type="paragraph" w:customStyle="1" w:styleId="5E1E1147C1094AF0A248F6297B76518D12">
    <w:name w:val="5E1E1147C1094AF0A248F6297B76518D12"/>
    <w:rsid w:val="007F7754"/>
    <w:rPr>
      <w:rFonts w:ascii="Calibri" w:eastAsia="Times New Roman" w:hAnsi="Calibri" w:cs="Calibri"/>
    </w:rPr>
  </w:style>
  <w:style w:type="paragraph" w:customStyle="1" w:styleId="FF5570E3891C4BAC8C6D89499C2218CB12">
    <w:name w:val="FF5570E3891C4BAC8C6D89499C2218CB12"/>
    <w:rsid w:val="007F7754"/>
    <w:rPr>
      <w:rFonts w:ascii="Calibri" w:eastAsia="Times New Roman" w:hAnsi="Calibri" w:cs="Calibri"/>
    </w:rPr>
  </w:style>
  <w:style w:type="paragraph" w:customStyle="1" w:styleId="E5D5A3A66E974D258F0B9F4F22EA3B9312">
    <w:name w:val="E5D5A3A66E974D258F0B9F4F22EA3B9312"/>
    <w:rsid w:val="007F7754"/>
    <w:rPr>
      <w:rFonts w:ascii="Calibri" w:eastAsia="Times New Roman" w:hAnsi="Calibri" w:cs="Calibri"/>
    </w:rPr>
  </w:style>
  <w:style w:type="paragraph" w:customStyle="1" w:styleId="0AC19391BFE049DA9290831E5301021C12">
    <w:name w:val="0AC19391BFE049DA9290831E5301021C12"/>
    <w:rsid w:val="007F7754"/>
    <w:rPr>
      <w:rFonts w:ascii="Calibri" w:eastAsia="Times New Roman" w:hAnsi="Calibri" w:cs="Calibri"/>
    </w:rPr>
  </w:style>
  <w:style w:type="paragraph" w:customStyle="1" w:styleId="97364F7B6F7A4FE19C537CB7D5EFFC5312">
    <w:name w:val="97364F7B6F7A4FE19C537CB7D5EFFC5312"/>
    <w:rsid w:val="007F7754"/>
    <w:rPr>
      <w:rFonts w:ascii="Calibri" w:eastAsia="Times New Roman" w:hAnsi="Calibri" w:cs="Calibri"/>
    </w:rPr>
  </w:style>
  <w:style w:type="paragraph" w:customStyle="1" w:styleId="7EDEFCF495CD4A0F92382AD0841DB9D512">
    <w:name w:val="7EDEFCF495CD4A0F92382AD0841DB9D512"/>
    <w:rsid w:val="007F7754"/>
    <w:rPr>
      <w:rFonts w:ascii="Calibri" w:eastAsia="Times New Roman" w:hAnsi="Calibri" w:cs="Calibri"/>
    </w:rPr>
  </w:style>
  <w:style w:type="paragraph" w:customStyle="1" w:styleId="C0ACE3BDE2244E499A77888C08F6FCF612">
    <w:name w:val="C0ACE3BDE2244E499A77888C08F6FCF612"/>
    <w:rsid w:val="007F7754"/>
    <w:rPr>
      <w:rFonts w:ascii="Calibri" w:eastAsia="Times New Roman" w:hAnsi="Calibri" w:cs="Calibri"/>
    </w:rPr>
  </w:style>
  <w:style w:type="paragraph" w:customStyle="1" w:styleId="9C1F3A2DA49745C29682A609BE73D33C12">
    <w:name w:val="9C1F3A2DA49745C29682A609BE73D33C12"/>
    <w:rsid w:val="007F7754"/>
    <w:rPr>
      <w:rFonts w:ascii="Calibri" w:eastAsia="Times New Roman" w:hAnsi="Calibri" w:cs="Calibri"/>
    </w:rPr>
  </w:style>
  <w:style w:type="paragraph" w:customStyle="1" w:styleId="2051F943E68F42D8BEC7091EA425167B12">
    <w:name w:val="2051F943E68F42D8BEC7091EA425167B12"/>
    <w:rsid w:val="007F7754"/>
    <w:rPr>
      <w:rFonts w:ascii="Calibri" w:eastAsia="Times New Roman" w:hAnsi="Calibri" w:cs="Calibri"/>
    </w:rPr>
  </w:style>
  <w:style w:type="paragraph" w:customStyle="1" w:styleId="BF6D5A959DF04489ADBB0B8B3193249312">
    <w:name w:val="BF6D5A959DF04489ADBB0B8B3193249312"/>
    <w:rsid w:val="007F7754"/>
    <w:rPr>
      <w:rFonts w:ascii="Calibri" w:eastAsia="Times New Roman" w:hAnsi="Calibri" w:cs="Calibri"/>
    </w:rPr>
  </w:style>
  <w:style w:type="paragraph" w:customStyle="1" w:styleId="87724B2A7D634B3E8361604078B8DD9B12">
    <w:name w:val="87724B2A7D634B3E8361604078B8DD9B12"/>
    <w:rsid w:val="007F7754"/>
    <w:rPr>
      <w:rFonts w:ascii="Calibri" w:eastAsia="Times New Roman" w:hAnsi="Calibri" w:cs="Calibri"/>
    </w:rPr>
  </w:style>
  <w:style w:type="paragraph" w:customStyle="1" w:styleId="DFD7FBCA753D4794B7001CC993C3296812">
    <w:name w:val="DFD7FBCA753D4794B7001CC993C3296812"/>
    <w:rsid w:val="007F7754"/>
    <w:rPr>
      <w:rFonts w:ascii="Calibri" w:eastAsia="Times New Roman" w:hAnsi="Calibri" w:cs="Calibri"/>
    </w:rPr>
  </w:style>
  <w:style w:type="paragraph" w:customStyle="1" w:styleId="7148EF32381F456CBC5FC710A80298C112">
    <w:name w:val="7148EF32381F456CBC5FC710A80298C112"/>
    <w:rsid w:val="007F7754"/>
    <w:rPr>
      <w:rFonts w:ascii="Calibri" w:eastAsia="Times New Roman" w:hAnsi="Calibri" w:cs="Calibri"/>
    </w:rPr>
  </w:style>
  <w:style w:type="paragraph" w:customStyle="1" w:styleId="73137F8421014A2B972AF4A0A97C4A9512">
    <w:name w:val="73137F8421014A2B972AF4A0A97C4A9512"/>
    <w:rsid w:val="007F7754"/>
    <w:rPr>
      <w:rFonts w:ascii="Calibri" w:eastAsia="Times New Roman" w:hAnsi="Calibri" w:cs="Calibri"/>
    </w:rPr>
  </w:style>
  <w:style w:type="paragraph" w:customStyle="1" w:styleId="ECE6A58578E94AA5B680CA9E0B60925712">
    <w:name w:val="ECE6A58578E94AA5B680CA9E0B60925712"/>
    <w:rsid w:val="007F7754"/>
    <w:rPr>
      <w:rFonts w:ascii="Calibri" w:eastAsia="Times New Roman" w:hAnsi="Calibri" w:cs="Calibri"/>
    </w:rPr>
  </w:style>
  <w:style w:type="paragraph" w:customStyle="1" w:styleId="F5343860FB3C4303A2A66BC38503235912">
    <w:name w:val="F5343860FB3C4303A2A66BC38503235912"/>
    <w:rsid w:val="007F7754"/>
    <w:rPr>
      <w:rFonts w:ascii="Calibri" w:eastAsia="Times New Roman" w:hAnsi="Calibri" w:cs="Calibri"/>
    </w:rPr>
  </w:style>
  <w:style w:type="paragraph" w:customStyle="1" w:styleId="08BDF47A740A41D283C1FDD70CFAA25C12">
    <w:name w:val="08BDF47A740A41D283C1FDD70CFAA25C12"/>
    <w:rsid w:val="007F7754"/>
    <w:rPr>
      <w:rFonts w:ascii="Calibri" w:eastAsia="Times New Roman" w:hAnsi="Calibri" w:cs="Calibri"/>
    </w:rPr>
  </w:style>
  <w:style w:type="paragraph" w:customStyle="1" w:styleId="9C5785B0104A4C07B0BED7DD3ADB4DD112">
    <w:name w:val="9C5785B0104A4C07B0BED7DD3ADB4DD112"/>
    <w:rsid w:val="007F7754"/>
    <w:rPr>
      <w:rFonts w:ascii="Calibri" w:eastAsia="Times New Roman" w:hAnsi="Calibri" w:cs="Calibri"/>
    </w:rPr>
  </w:style>
  <w:style w:type="paragraph" w:customStyle="1" w:styleId="DA13D16A1B6A44E4B42FC8DA9011A14812">
    <w:name w:val="DA13D16A1B6A44E4B42FC8DA9011A14812"/>
    <w:rsid w:val="007F7754"/>
    <w:rPr>
      <w:rFonts w:ascii="Calibri" w:eastAsia="Times New Roman" w:hAnsi="Calibri" w:cs="Calibri"/>
    </w:rPr>
  </w:style>
  <w:style w:type="paragraph" w:customStyle="1" w:styleId="522E8A9358A3480092F959B0BA8463E212">
    <w:name w:val="522E8A9358A3480092F959B0BA8463E212"/>
    <w:rsid w:val="007F7754"/>
    <w:rPr>
      <w:rFonts w:ascii="Calibri" w:eastAsia="Times New Roman" w:hAnsi="Calibri" w:cs="Calibri"/>
    </w:rPr>
  </w:style>
  <w:style w:type="paragraph" w:customStyle="1" w:styleId="1BD25D754D9242B8B0B7496F3E52936012">
    <w:name w:val="1BD25D754D9242B8B0B7496F3E52936012"/>
    <w:rsid w:val="007F7754"/>
    <w:rPr>
      <w:rFonts w:ascii="Calibri" w:eastAsia="Times New Roman" w:hAnsi="Calibri" w:cs="Calibri"/>
    </w:rPr>
  </w:style>
  <w:style w:type="paragraph" w:customStyle="1" w:styleId="A0A69245B98341DE9FDB162F281D8B7D12">
    <w:name w:val="A0A69245B98341DE9FDB162F281D8B7D12"/>
    <w:rsid w:val="007F7754"/>
    <w:rPr>
      <w:rFonts w:ascii="Calibri" w:eastAsia="Times New Roman" w:hAnsi="Calibri" w:cs="Calibri"/>
    </w:rPr>
  </w:style>
  <w:style w:type="paragraph" w:customStyle="1" w:styleId="88ADCA31A7B24F89B13D192C80026F1312">
    <w:name w:val="88ADCA31A7B24F89B13D192C80026F1312"/>
    <w:rsid w:val="007F7754"/>
    <w:rPr>
      <w:rFonts w:ascii="Calibri" w:eastAsia="Times New Roman" w:hAnsi="Calibri" w:cs="Calibri"/>
    </w:rPr>
  </w:style>
  <w:style w:type="paragraph" w:customStyle="1" w:styleId="18E2D944E1CB4D3CAEEE1998F476F24612">
    <w:name w:val="18E2D944E1CB4D3CAEEE1998F476F24612"/>
    <w:rsid w:val="007F7754"/>
    <w:rPr>
      <w:rFonts w:ascii="Calibri" w:eastAsia="Times New Roman" w:hAnsi="Calibri" w:cs="Calibri"/>
    </w:rPr>
  </w:style>
  <w:style w:type="paragraph" w:customStyle="1" w:styleId="46290ED9BBF64D6883728C01D94561D512">
    <w:name w:val="46290ED9BBF64D6883728C01D94561D512"/>
    <w:rsid w:val="007F7754"/>
    <w:rPr>
      <w:rFonts w:ascii="Calibri" w:eastAsia="Times New Roman" w:hAnsi="Calibri" w:cs="Calibri"/>
    </w:rPr>
  </w:style>
  <w:style w:type="paragraph" w:customStyle="1" w:styleId="4C63889D825541E28ED1903932E2E7BE12">
    <w:name w:val="4C63889D825541E28ED1903932E2E7BE12"/>
    <w:rsid w:val="007F7754"/>
    <w:rPr>
      <w:rFonts w:ascii="Calibri" w:eastAsia="Times New Roman" w:hAnsi="Calibri" w:cs="Calibri"/>
    </w:rPr>
  </w:style>
  <w:style w:type="paragraph" w:customStyle="1" w:styleId="DB78848AE49245138F4A95CA03BA0FED12">
    <w:name w:val="DB78848AE49245138F4A95CA03BA0FED12"/>
    <w:rsid w:val="007F7754"/>
    <w:rPr>
      <w:rFonts w:ascii="Calibri" w:eastAsia="Times New Roman" w:hAnsi="Calibri" w:cs="Calibri"/>
    </w:rPr>
  </w:style>
  <w:style w:type="paragraph" w:customStyle="1" w:styleId="7281761C8FEE4E4EBFB7B8C2E2505CA412">
    <w:name w:val="7281761C8FEE4E4EBFB7B8C2E2505CA412"/>
    <w:rsid w:val="007F7754"/>
    <w:rPr>
      <w:rFonts w:ascii="Calibri" w:eastAsia="Times New Roman" w:hAnsi="Calibri" w:cs="Calibri"/>
    </w:rPr>
  </w:style>
  <w:style w:type="paragraph" w:customStyle="1" w:styleId="CF4B363AEF5E42F8A9985F6142DA43DE12">
    <w:name w:val="CF4B363AEF5E42F8A9985F6142DA43DE12"/>
    <w:rsid w:val="007F7754"/>
    <w:rPr>
      <w:rFonts w:ascii="Calibri" w:eastAsia="Times New Roman" w:hAnsi="Calibri" w:cs="Calibri"/>
    </w:rPr>
  </w:style>
  <w:style w:type="paragraph" w:customStyle="1" w:styleId="1C31093765414E3EA59463518979BF6F12">
    <w:name w:val="1C31093765414E3EA59463518979BF6F12"/>
    <w:rsid w:val="007F7754"/>
    <w:rPr>
      <w:rFonts w:ascii="Calibri" w:eastAsia="Times New Roman" w:hAnsi="Calibri" w:cs="Calibri"/>
    </w:rPr>
  </w:style>
  <w:style w:type="paragraph" w:customStyle="1" w:styleId="E6F6BC38468A4926952A4A29595144BB12">
    <w:name w:val="E6F6BC38468A4926952A4A29595144BB12"/>
    <w:rsid w:val="007F7754"/>
    <w:rPr>
      <w:rFonts w:ascii="Calibri" w:eastAsia="Times New Roman" w:hAnsi="Calibri" w:cs="Calibri"/>
    </w:rPr>
  </w:style>
  <w:style w:type="paragraph" w:customStyle="1" w:styleId="F9B4FFB75B28484592760676BE26018712">
    <w:name w:val="F9B4FFB75B28484592760676BE26018712"/>
    <w:rsid w:val="007F7754"/>
    <w:rPr>
      <w:rFonts w:ascii="Calibri" w:eastAsia="Times New Roman" w:hAnsi="Calibri" w:cs="Calibri"/>
    </w:rPr>
  </w:style>
  <w:style w:type="paragraph" w:customStyle="1" w:styleId="2C61852B305C4D8B80AAF176B797663112">
    <w:name w:val="2C61852B305C4D8B80AAF176B797663112"/>
    <w:rsid w:val="007F7754"/>
    <w:rPr>
      <w:rFonts w:ascii="Calibri" w:eastAsia="Times New Roman" w:hAnsi="Calibri" w:cs="Calibri"/>
    </w:rPr>
  </w:style>
  <w:style w:type="paragraph" w:customStyle="1" w:styleId="1CE85280BA3047689056E0518AA24E6912">
    <w:name w:val="1CE85280BA3047689056E0518AA24E6912"/>
    <w:rsid w:val="007F7754"/>
    <w:rPr>
      <w:rFonts w:ascii="Calibri" w:eastAsia="Times New Roman" w:hAnsi="Calibri" w:cs="Calibri"/>
    </w:rPr>
  </w:style>
  <w:style w:type="paragraph" w:customStyle="1" w:styleId="D6FD9827EBB64FE4B52F4B58B1DF5EC812">
    <w:name w:val="D6FD9827EBB64FE4B52F4B58B1DF5EC812"/>
    <w:rsid w:val="007F7754"/>
    <w:rPr>
      <w:rFonts w:ascii="Calibri" w:eastAsia="Times New Roman" w:hAnsi="Calibri" w:cs="Calibri"/>
    </w:rPr>
  </w:style>
  <w:style w:type="paragraph" w:customStyle="1" w:styleId="06E5613E9C86459AB49DC63E7944DC5A12">
    <w:name w:val="06E5613E9C86459AB49DC63E7944DC5A12"/>
    <w:rsid w:val="007F7754"/>
    <w:rPr>
      <w:rFonts w:ascii="Calibri" w:eastAsia="Times New Roman" w:hAnsi="Calibri" w:cs="Calibri"/>
    </w:rPr>
  </w:style>
  <w:style w:type="paragraph" w:customStyle="1" w:styleId="9976FD907AFD461C92F73F5A7454A04D12">
    <w:name w:val="9976FD907AFD461C92F73F5A7454A04D12"/>
    <w:rsid w:val="007F7754"/>
    <w:rPr>
      <w:rFonts w:ascii="Calibri" w:eastAsia="Times New Roman" w:hAnsi="Calibri" w:cs="Calibri"/>
    </w:rPr>
  </w:style>
  <w:style w:type="paragraph" w:customStyle="1" w:styleId="F31D042135434EF387E348B92350BF1112">
    <w:name w:val="F31D042135434EF387E348B92350BF1112"/>
    <w:rsid w:val="007F7754"/>
    <w:rPr>
      <w:rFonts w:ascii="Calibri" w:eastAsia="Times New Roman" w:hAnsi="Calibri" w:cs="Calibri"/>
    </w:rPr>
  </w:style>
  <w:style w:type="paragraph" w:customStyle="1" w:styleId="54A2E43126764B4187C6E41BF7A3894112">
    <w:name w:val="54A2E43126764B4187C6E41BF7A3894112"/>
    <w:rsid w:val="007F7754"/>
    <w:rPr>
      <w:rFonts w:ascii="Calibri" w:eastAsia="Times New Roman" w:hAnsi="Calibri" w:cs="Calibri"/>
    </w:rPr>
  </w:style>
  <w:style w:type="paragraph" w:customStyle="1" w:styleId="E99FD2C0ABEA4B5C87B0627C3E8FBEFC12">
    <w:name w:val="E99FD2C0ABEA4B5C87B0627C3E8FBEFC12"/>
    <w:rsid w:val="007F7754"/>
    <w:rPr>
      <w:rFonts w:ascii="Calibri" w:eastAsia="Times New Roman" w:hAnsi="Calibri" w:cs="Calibri"/>
    </w:rPr>
  </w:style>
  <w:style w:type="paragraph" w:customStyle="1" w:styleId="38A984CD16214F96B4923C531C98455E12">
    <w:name w:val="38A984CD16214F96B4923C531C98455E12"/>
    <w:rsid w:val="007F7754"/>
    <w:rPr>
      <w:rFonts w:ascii="Calibri" w:eastAsia="Times New Roman" w:hAnsi="Calibri" w:cs="Calibri"/>
    </w:rPr>
  </w:style>
  <w:style w:type="paragraph" w:customStyle="1" w:styleId="D3CE9FA6C7B34AD6914509F94888B78812">
    <w:name w:val="D3CE9FA6C7B34AD6914509F94888B78812"/>
    <w:rsid w:val="007F7754"/>
    <w:rPr>
      <w:rFonts w:ascii="Calibri" w:eastAsia="Times New Roman" w:hAnsi="Calibri" w:cs="Calibri"/>
    </w:rPr>
  </w:style>
  <w:style w:type="paragraph" w:customStyle="1" w:styleId="A92F74BF98CF42B7A9BC1F2B1623D74B12">
    <w:name w:val="A92F74BF98CF42B7A9BC1F2B1623D74B12"/>
    <w:rsid w:val="007F7754"/>
    <w:rPr>
      <w:rFonts w:ascii="Calibri" w:eastAsia="Times New Roman" w:hAnsi="Calibri" w:cs="Calibri"/>
    </w:rPr>
  </w:style>
  <w:style w:type="paragraph" w:customStyle="1" w:styleId="7618BC8076D94BE6B6C12C7F0C8CDA2F12">
    <w:name w:val="7618BC8076D94BE6B6C12C7F0C8CDA2F12"/>
    <w:rsid w:val="007F7754"/>
    <w:rPr>
      <w:rFonts w:ascii="Calibri" w:eastAsia="Times New Roman" w:hAnsi="Calibri" w:cs="Calibri"/>
    </w:rPr>
  </w:style>
  <w:style w:type="paragraph" w:customStyle="1" w:styleId="172E134975D0488996F76E101C41766A12">
    <w:name w:val="172E134975D0488996F76E101C41766A12"/>
    <w:rsid w:val="007F7754"/>
    <w:rPr>
      <w:rFonts w:ascii="Calibri" w:eastAsia="Times New Roman" w:hAnsi="Calibri" w:cs="Calibri"/>
    </w:rPr>
  </w:style>
  <w:style w:type="paragraph" w:customStyle="1" w:styleId="2A1FAE39456D44719C755E33F448203C12">
    <w:name w:val="2A1FAE39456D44719C755E33F448203C12"/>
    <w:rsid w:val="007F7754"/>
    <w:rPr>
      <w:rFonts w:ascii="Calibri" w:eastAsia="Times New Roman" w:hAnsi="Calibri" w:cs="Calibri"/>
    </w:rPr>
  </w:style>
  <w:style w:type="paragraph" w:customStyle="1" w:styleId="1A39600CC7A54CB19A3B76E515ABE6C912">
    <w:name w:val="1A39600CC7A54CB19A3B76E515ABE6C912"/>
    <w:rsid w:val="007F7754"/>
    <w:rPr>
      <w:rFonts w:ascii="Calibri" w:eastAsia="Times New Roman" w:hAnsi="Calibri" w:cs="Calibri"/>
    </w:rPr>
  </w:style>
  <w:style w:type="paragraph" w:customStyle="1" w:styleId="85CE910F76664357AD12EF398E9196F812">
    <w:name w:val="85CE910F76664357AD12EF398E9196F812"/>
    <w:rsid w:val="007F7754"/>
    <w:rPr>
      <w:rFonts w:ascii="Calibri" w:eastAsia="Times New Roman" w:hAnsi="Calibri" w:cs="Calibri"/>
    </w:rPr>
  </w:style>
  <w:style w:type="paragraph" w:customStyle="1" w:styleId="39F3760D717A44688649A1EE199D008B12">
    <w:name w:val="39F3760D717A44688649A1EE199D008B12"/>
    <w:rsid w:val="007F7754"/>
    <w:rPr>
      <w:rFonts w:ascii="Calibri" w:eastAsia="Times New Roman" w:hAnsi="Calibri" w:cs="Calibri"/>
    </w:rPr>
  </w:style>
  <w:style w:type="paragraph" w:customStyle="1" w:styleId="50280DD7A917481887FFC583A8627C7312">
    <w:name w:val="50280DD7A917481887FFC583A8627C7312"/>
    <w:rsid w:val="007F7754"/>
    <w:rPr>
      <w:rFonts w:ascii="Calibri" w:eastAsia="Times New Roman" w:hAnsi="Calibri" w:cs="Calibri"/>
    </w:rPr>
  </w:style>
  <w:style w:type="paragraph" w:customStyle="1" w:styleId="C660AD87EDDC4A7E8118F8B56C7F1D2A12">
    <w:name w:val="C660AD87EDDC4A7E8118F8B56C7F1D2A12"/>
    <w:rsid w:val="007F7754"/>
    <w:rPr>
      <w:rFonts w:ascii="Calibri" w:eastAsia="Times New Roman" w:hAnsi="Calibri" w:cs="Calibri"/>
    </w:rPr>
  </w:style>
  <w:style w:type="paragraph" w:customStyle="1" w:styleId="F1F1C91DC85A487BAFC0D4FC757B0B6212">
    <w:name w:val="F1F1C91DC85A487BAFC0D4FC757B0B6212"/>
    <w:rsid w:val="007F7754"/>
    <w:rPr>
      <w:rFonts w:ascii="Calibri" w:eastAsia="Times New Roman" w:hAnsi="Calibri" w:cs="Calibri"/>
    </w:rPr>
  </w:style>
  <w:style w:type="paragraph" w:customStyle="1" w:styleId="DB6F7CD46D20408B9DB652357358CB2612">
    <w:name w:val="DB6F7CD46D20408B9DB652357358CB2612"/>
    <w:rsid w:val="007F7754"/>
    <w:rPr>
      <w:rFonts w:ascii="Calibri" w:eastAsia="Times New Roman" w:hAnsi="Calibri" w:cs="Calibri"/>
    </w:rPr>
  </w:style>
  <w:style w:type="paragraph" w:customStyle="1" w:styleId="43E36EE3F5BB4D619CC45A3497FF504C12">
    <w:name w:val="43E36EE3F5BB4D619CC45A3497FF504C12"/>
    <w:rsid w:val="007F7754"/>
    <w:rPr>
      <w:rFonts w:ascii="Calibri" w:eastAsia="Times New Roman" w:hAnsi="Calibri" w:cs="Calibri"/>
    </w:rPr>
  </w:style>
  <w:style w:type="paragraph" w:customStyle="1" w:styleId="B66AFEF372204706AA04F52418D9827812">
    <w:name w:val="B66AFEF372204706AA04F52418D9827812"/>
    <w:rsid w:val="007F7754"/>
    <w:rPr>
      <w:rFonts w:ascii="Calibri" w:eastAsia="Times New Roman" w:hAnsi="Calibri" w:cs="Calibri"/>
    </w:rPr>
  </w:style>
  <w:style w:type="paragraph" w:customStyle="1" w:styleId="06BB752B8A464A03952C04311944219C12">
    <w:name w:val="06BB752B8A464A03952C04311944219C12"/>
    <w:rsid w:val="007F7754"/>
    <w:rPr>
      <w:rFonts w:ascii="Calibri" w:eastAsia="Times New Roman" w:hAnsi="Calibri" w:cs="Calibri"/>
    </w:rPr>
  </w:style>
  <w:style w:type="paragraph" w:customStyle="1" w:styleId="189D750BF1884E8AA9E5ED930C81041F12">
    <w:name w:val="189D750BF1884E8AA9E5ED930C81041F12"/>
    <w:rsid w:val="007F7754"/>
    <w:rPr>
      <w:rFonts w:ascii="Calibri" w:eastAsia="Times New Roman" w:hAnsi="Calibri" w:cs="Calibri"/>
    </w:rPr>
  </w:style>
  <w:style w:type="paragraph" w:customStyle="1" w:styleId="107E9EDBF5324BF1A7C52CE5C5708D6F11">
    <w:name w:val="107E9EDBF5324BF1A7C52CE5C5708D6F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7">
    <w:name w:val="B053933702704FC0B6E7C41E0961579C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0">
    <w:name w:val="2307FEF57269459BAEE8D8BD5D9DD303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7">
    <w:name w:val="9CC3580790A042AAB4361C3435EAFFE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8">
    <w:name w:val="26E096F473F54C4DB614F7EB5465F124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7">
    <w:name w:val="E17B7A6A86A94A88B20E5A78E3E17CFD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7">
    <w:name w:val="BFB0D844033D4E9EB42F8A421924304D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6">
    <w:name w:val="ED77D0C6E0AF4C37AE6726F2AC41C26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6">
    <w:name w:val="421F9A8565334B419276CA746F1D509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5">
    <w:name w:val="B2A2C11323574E399736E67F9504E95B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5">
    <w:name w:val="13347AB3CA7048FA8C312DFCC76A8C3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5">
    <w:name w:val="ACFF39743C3241E8B6BE4E5B9860AB2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4">
    <w:name w:val="1192F4C9152E4F78A2F38BAFCF6816AB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4">
    <w:name w:val="448D8CA69723403D9FFB4A770F14CA7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3">
    <w:name w:val="47CD0EA491DD458AAC832207C145813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3">
    <w:name w:val="8BB8732BA936439A868EC0C95350149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3">
    <w:name w:val="704E2B480B8C477EBD911611156EBCA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3">
    <w:name w:val="7337ECAC8DC7480EAE09A66C5FB521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3">
    <w:name w:val="30F8885D8E2C4A3B8D8C993694B68C4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3">
    <w:name w:val="51B8A30168894196A21E05A3D566BDB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2">
    <w:name w:val="E73963E40DE8458891B4C3276FFBB5B4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2">
    <w:name w:val="9A3BDC33B66944958704F82EEFA1C40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2">
    <w:name w:val="30A5F8A8CF454F199A9B52DE5B04D93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2">
    <w:name w:val="24CD5D0D9C914835AC2A8E09AAABF0C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2">
    <w:name w:val="F8BC745218C24234B474FBD42D9FAC86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2">
    <w:name w:val="E3CC70263BF74475B1B8B29EF0F25C2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2">
    <w:name w:val="BBB876F5436B4175A28FFC25805AAC3F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2">
    <w:name w:val="638D65BDF3F44444BCBEC45C663370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2">
    <w:name w:val="6A25E4D6564847CC9015D015F84CDBF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0">
    <w:name w:val="F2E4BBC621BF48A58209DEF1D0C5E50B20"/>
    <w:rsid w:val="007F7754"/>
    <w:rPr>
      <w:rFonts w:ascii="Calibri" w:eastAsia="Times New Roman" w:hAnsi="Calibri" w:cs="Calibri"/>
    </w:rPr>
  </w:style>
  <w:style w:type="paragraph" w:customStyle="1" w:styleId="AF5AEF543E8648D3B003111D049F6F1C14">
    <w:name w:val="AF5AEF543E8648D3B003111D049F6F1C14"/>
    <w:rsid w:val="007F7754"/>
    <w:rPr>
      <w:rFonts w:ascii="Calibri" w:eastAsia="Times New Roman" w:hAnsi="Calibri" w:cs="Calibri"/>
    </w:rPr>
  </w:style>
  <w:style w:type="paragraph" w:customStyle="1" w:styleId="EFFCAB1EC1B141A2AFB73B634C95B06E16">
    <w:name w:val="EFFCAB1EC1B141A2AFB73B634C95B06E16"/>
    <w:rsid w:val="007F7754"/>
    <w:rPr>
      <w:rFonts w:ascii="Calibri" w:eastAsia="Times New Roman" w:hAnsi="Calibri" w:cs="Calibri"/>
    </w:rPr>
  </w:style>
  <w:style w:type="paragraph" w:customStyle="1" w:styleId="B5C382BEBAC34B61BA487CAC2986739B18">
    <w:name w:val="B5C382BEBAC34B61BA487CAC2986739B18"/>
    <w:rsid w:val="007F7754"/>
    <w:rPr>
      <w:rFonts w:ascii="Calibri" w:eastAsia="Times New Roman" w:hAnsi="Calibri" w:cs="Calibri"/>
    </w:rPr>
  </w:style>
  <w:style w:type="paragraph" w:customStyle="1" w:styleId="533EBD5644B544AFBC1BBF895BEC7DDF13">
    <w:name w:val="533EBD5644B544AFBC1BBF895BEC7DDF13"/>
    <w:rsid w:val="007F7754"/>
    <w:rPr>
      <w:rFonts w:ascii="Calibri" w:eastAsia="Times New Roman" w:hAnsi="Calibri" w:cs="Calibri"/>
    </w:rPr>
  </w:style>
  <w:style w:type="paragraph" w:customStyle="1" w:styleId="42F5319199F244C89492BE0D0F9B735413">
    <w:name w:val="42F5319199F244C89492BE0D0F9B735413"/>
    <w:rsid w:val="007F7754"/>
    <w:rPr>
      <w:rFonts w:ascii="Calibri" w:eastAsia="Times New Roman" w:hAnsi="Calibri" w:cs="Calibri"/>
    </w:rPr>
  </w:style>
  <w:style w:type="paragraph" w:customStyle="1" w:styleId="3E54AA0BEE174FCA9F9353E198ACC75F13">
    <w:name w:val="3E54AA0BEE174FCA9F9353E198ACC75F13"/>
    <w:rsid w:val="007F7754"/>
    <w:rPr>
      <w:rFonts w:ascii="Calibri" w:eastAsia="Times New Roman" w:hAnsi="Calibri" w:cs="Calibri"/>
    </w:rPr>
  </w:style>
  <w:style w:type="paragraph" w:customStyle="1" w:styleId="DEF45BA0615F42679BC4183CBD12186313">
    <w:name w:val="DEF45BA0615F42679BC4183CBD12186313"/>
    <w:rsid w:val="007F7754"/>
    <w:rPr>
      <w:rFonts w:ascii="Calibri" w:eastAsia="Times New Roman" w:hAnsi="Calibri" w:cs="Calibri"/>
    </w:rPr>
  </w:style>
  <w:style w:type="paragraph" w:customStyle="1" w:styleId="C26E22C0FBCE49A4A78466A710702FFE13">
    <w:name w:val="C26E22C0FBCE49A4A78466A710702FFE13"/>
    <w:rsid w:val="007F7754"/>
    <w:rPr>
      <w:rFonts w:ascii="Calibri" w:eastAsia="Times New Roman" w:hAnsi="Calibri" w:cs="Calibri"/>
    </w:rPr>
  </w:style>
  <w:style w:type="paragraph" w:customStyle="1" w:styleId="B3B17B0866A540FDB99A0CF7B744D5D913">
    <w:name w:val="B3B17B0866A540FDB99A0CF7B744D5D913"/>
    <w:rsid w:val="007F7754"/>
    <w:rPr>
      <w:rFonts w:ascii="Calibri" w:eastAsia="Times New Roman" w:hAnsi="Calibri" w:cs="Calibri"/>
    </w:rPr>
  </w:style>
  <w:style w:type="paragraph" w:customStyle="1" w:styleId="F848E6C9226C431F84E47FAD103ECFE913">
    <w:name w:val="F848E6C9226C431F84E47FAD103ECFE913"/>
    <w:rsid w:val="007F7754"/>
    <w:rPr>
      <w:rFonts w:ascii="Calibri" w:eastAsia="Times New Roman" w:hAnsi="Calibri" w:cs="Calibri"/>
    </w:rPr>
  </w:style>
  <w:style w:type="paragraph" w:customStyle="1" w:styleId="E582C9DFE01440AA8DF4E35941A9871813">
    <w:name w:val="E582C9DFE01440AA8DF4E35941A9871813"/>
    <w:rsid w:val="007F7754"/>
    <w:rPr>
      <w:rFonts w:ascii="Calibri" w:eastAsia="Times New Roman" w:hAnsi="Calibri" w:cs="Calibri"/>
    </w:rPr>
  </w:style>
  <w:style w:type="paragraph" w:customStyle="1" w:styleId="560B4FA2C8F44223A56122DC1C1AA5EA13">
    <w:name w:val="560B4FA2C8F44223A56122DC1C1AA5EA13"/>
    <w:rsid w:val="007F7754"/>
    <w:rPr>
      <w:rFonts w:ascii="Calibri" w:eastAsia="Times New Roman" w:hAnsi="Calibri" w:cs="Calibri"/>
    </w:rPr>
  </w:style>
  <w:style w:type="paragraph" w:customStyle="1" w:styleId="F72D666B2FF54DB08549DE1DB46C4DCB13">
    <w:name w:val="F72D666B2FF54DB08549DE1DB46C4DCB13"/>
    <w:rsid w:val="007F7754"/>
    <w:rPr>
      <w:rFonts w:ascii="Calibri" w:eastAsia="Times New Roman" w:hAnsi="Calibri" w:cs="Calibri"/>
    </w:rPr>
  </w:style>
  <w:style w:type="paragraph" w:customStyle="1" w:styleId="F2D13A7247F74308A98B34B6F74BA1A213">
    <w:name w:val="F2D13A7247F74308A98B34B6F74BA1A213"/>
    <w:rsid w:val="007F7754"/>
    <w:rPr>
      <w:rFonts w:ascii="Calibri" w:eastAsia="Times New Roman" w:hAnsi="Calibri" w:cs="Calibri"/>
    </w:rPr>
  </w:style>
  <w:style w:type="paragraph" w:customStyle="1" w:styleId="8C23933E93774DCFA97BF9B88D608D4C13">
    <w:name w:val="8C23933E93774DCFA97BF9B88D608D4C13"/>
    <w:rsid w:val="007F7754"/>
    <w:rPr>
      <w:rFonts w:ascii="Calibri" w:eastAsia="Times New Roman" w:hAnsi="Calibri" w:cs="Calibri"/>
    </w:rPr>
  </w:style>
  <w:style w:type="paragraph" w:customStyle="1" w:styleId="5E1E1147C1094AF0A248F6297B76518D13">
    <w:name w:val="5E1E1147C1094AF0A248F6297B76518D13"/>
    <w:rsid w:val="007F7754"/>
    <w:rPr>
      <w:rFonts w:ascii="Calibri" w:eastAsia="Times New Roman" w:hAnsi="Calibri" w:cs="Calibri"/>
    </w:rPr>
  </w:style>
  <w:style w:type="paragraph" w:customStyle="1" w:styleId="FF5570E3891C4BAC8C6D89499C2218CB13">
    <w:name w:val="FF5570E3891C4BAC8C6D89499C2218CB13"/>
    <w:rsid w:val="007F7754"/>
    <w:rPr>
      <w:rFonts w:ascii="Calibri" w:eastAsia="Times New Roman" w:hAnsi="Calibri" w:cs="Calibri"/>
    </w:rPr>
  </w:style>
  <w:style w:type="paragraph" w:customStyle="1" w:styleId="E5D5A3A66E974D258F0B9F4F22EA3B9313">
    <w:name w:val="E5D5A3A66E974D258F0B9F4F22EA3B9313"/>
    <w:rsid w:val="007F7754"/>
    <w:rPr>
      <w:rFonts w:ascii="Calibri" w:eastAsia="Times New Roman" w:hAnsi="Calibri" w:cs="Calibri"/>
    </w:rPr>
  </w:style>
  <w:style w:type="paragraph" w:customStyle="1" w:styleId="0AC19391BFE049DA9290831E5301021C13">
    <w:name w:val="0AC19391BFE049DA9290831E5301021C13"/>
    <w:rsid w:val="007F7754"/>
    <w:rPr>
      <w:rFonts w:ascii="Calibri" w:eastAsia="Times New Roman" w:hAnsi="Calibri" w:cs="Calibri"/>
    </w:rPr>
  </w:style>
  <w:style w:type="paragraph" w:customStyle="1" w:styleId="97364F7B6F7A4FE19C537CB7D5EFFC5313">
    <w:name w:val="97364F7B6F7A4FE19C537CB7D5EFFC5313"/>
    <w:rsid w:val="007F7754"/>
    <w:rPr>
      <w:rFonts w:ascii="Calibri" w:eastAsia="Times New Roman" w:hAnsi="Calibri" w:cs="Calibri"/>
    </w:rPr>
  </w:style>
  <w:style w:type="paragraph" w:customStyle="1" w:styleId="7EDEFCF495CD4A0F92382AD0841DB9D513">
    <w:name w:val="7EDEFCF495CD4A0F92382AD0841DB9D513"/>
    <w:rsid w:val="007F7754"/>
    <w:rPr>
      <w:rFonts w:ascii="Calibri" w:eastAsia="Times New Roman" w:hAnsi="Calibri" w:cs="Calibri"/>
    </w:rPr>
  </w:style>
  <w:style w:type="paragraph" w:customStyle="1" w:styleId="C0ACE3BDE2244E499A77888C08F6FCF613">
    <w:name w:val="C0ACE3BDE2244E499A77888C08F6FCF613"/>
    <w:rsid w:val="007F7754"/>
    <w:rPr>
      <w:rFonts w:ascii="Calibri" w:eastAsia="Times New Roman" w:hAnsi="Calibri" w:cs="Calibri"/>
    </w:rPr>
  </w:style>
  <w:style w:type="paragraph" w:customStyle="1" w:styleId="9C1F3A2DA49745C29682A609BE73D33C13">
    <w:name w:val="9C1F3A2DA49745C29682A609BE73D33C13"/>
    <w:rsid w:val="007F7754"/>
    <w:rPr>
      <w:rFonts w:ascii="Calibri" w:eastAsia="Times New Roman" w:hAnsi="Calibri" w:cs="Calibri"/>
    </w:rPr>
  </w:style>
  <w:style w:type="paragraph" w:customStyle="1" w:styleId="2051F943E68F42D8BEC7091EA425167B13">
    <w:name w:val="2051F943E68F42D8BEC7091EA425167B13"/>
    <w:rsid w:val="007F7754"/>
    <w:rPr>
      <w:rFonts w:ascii="Calibri" w:eastAsia="Times New Roman" w:hAnsi="Calibri" w:cs="Calibri"/>
    </w:rPr>
  </w:style>
  <w:style w:type="paragraph" w:customStyle="1" w:styleId="BF6D5A959DF04489ADBB0B8B3193249313">
    <w:name w:val="BF6D5A959DF04489ADBB0B8B3193249313"/>
    <w:rsid w:val="007F7754"/>
    <w:rPr>
      <w:rFonts w:ascii="Calibri" w:eastAsia="Times New Roman" w:hAnsi="Calibri" w:cs="Calibri"/>
    </w:rPr>
  </w:style>
  <w:style w:type="paragraph" w:customStyle="1" w:styleId="87724B2A7D634B3E8361604078B8DD9B13">
    <w:name w:val="87724B2A7D634B3E8361604078B8DD9B13"/>
    <w:rsid w:val="007F7754"/>
    <w:rPr>
      <w:rFonts w:ascii="Calibri" w:eastAsia="Times New Roman" w:hAnsi="Calibri" w:cs="Calibri"/>
    </w:rPr>
  </w:style>
  <w:style w:type="paragraph" w:customStyle="1" w:styleId="DFD7FBCA753D4794B7001CC993C3296813">
    <w:name w:val="DFD7FBCA753D4794B7001CC993C3296813"/>
    <w:rsid w:val="007F7754"/>
    <w:rPr>
      <w:rFonts w:ascii="Calibri" w:eastAsia="Times New Roman" w:hAnsi="Calibri" w:cs="Calibri"/>
    </w:rPr>
  </w:style>
  <w:style w:type="paragraph" w:customStyle="1" w:styleId="7148EF32381F456CBC5FC710A80298C113">
    <w:name w:val="7148EF32381F456CBC5FC710A80298C113"/>
    <w:rsid w:val="007F7754"/>
    <w:rPr>
      <w:rFonts w:ascii="Calibri" w:eastAsia="Times New Roman" w:hAnsi="Calibri" w:cs="Calibri"/>
    </w:rPr>
  </w:style>
  <w:style w:type="paragraph" w:customStyle="1" w:styleId="73137F8421014A2B972AF4A0A97C4A9513">
    <w:name w:val="73137F8421014A2B972AF4A0A97C4A9513"/>
    <w:rsid w:val="007F7754"/>
    <w:rPr>
      <w:rFonts w:ascii="Calibri" w:eastAsia="Times New Roman" w:hAnsi="Calibri" w:cs="Calibri"/>
    </w:rPr>
  </w:style>
  <w:style w:type="paragraph" w:customStyle="1" w:styleId="ECE6A58578E94AA5B680CA9E0B60925713">
    <w:name w:val="ECE6A58578E94AA5B680CA9E0B60925713"/>
    <w:rsid w:val="007F7754"/>
    <w:rPr>
      <w:rFonts w:ascii="Calibri" w:eastAsia="Times New Roman" w:hAnsi="Calibri" w:cs="Calibri"/>
    </w:rPr>
  </w:style>
  <w:style w:type="paragraph" w:customStyle="1" w:styleId="F5343860FB3C4303A2A66BC38503235913">
    <w:name w:val="F5343860FB3C4303A2A66BC38503235913"/>
    <w:rsid w:val="007F7754"/>
    <w:rPr>
      <w:rFonts w:ascii="Calibri" w:eastAsia="Times New Roman" w:hAnsi="Calibri" w:cs="Calibri"/>
    </w:rPr>
  </w:style>
  <w:style w:type="paragraph" w:customStyle="1" w:styleId="08BDF47A740A41D283C1FDD70CFAA25C13">
    <w:name w:val="08BDF47A740A41D283C1FDD70CFAA25C13"/>
    <w:rsid w:val="007F7754"/>
    <w:rPr>
      <w:rFonts w:ascii="Calibri" w:eastAsia="Times New Roman" w:hAnsi="Calibri" w:cs="Calibri"/>
    </w:rPr>
  </w:style>
  <w:style w:type="paragraph" w:customStyle="1" w:styleId="9C5785B0104A4C07B0BED7DD3ADB4DD113">
    <w:name w:val="9C5785B0104A4C07B0BED7DD3ADB4DD113"/>
    <w:rsid w:val="007F7754"/>
    <w:rPr>
      <w:rFonts w:ascii="Calibri" w:eastAsia="Times New Roman" w:hAnsi="Calibri" w:cs="Calibri"/>
    </w:rPr>
  </w:style>
  <w:style w:type="paragraph" w:customStyle="1" w:styleId="DA13D16A1B6A44E4B42FC8DA9011A14813">
    <w:name w:val="DA13D16A1B6A44E4B42FC8DA9011A14813"/>
    <w:rsid w:val="007F7754"/>
    <w:rPr>
      <w:rFonts w:ascii="Calibri" w:eastAsia="Times New Roman" w:hAnsi="Calibri" w:cs="Calibri"/>
    </w:rPr>
  </w:style>
  <w:style w:type="paragraph" w:customStyle="1" w:styleId="522E8A9358A3480092F959B0BA8463E213">
    <w:name w:val="522E8A9358A3480092F959B0BA8463E213"/>
    <w:rsid w:val="007F7754"/>
    <w:rPr>
      <w:rFonts w:ascii="Calibri" w:eastAsia="Times New Roman" w:hAnsi="Calibri" w:cs="Calibri"/>
    </w:rPr>
  </w:style>
  <w:style w:type="paragraph" w:customStyle="1" w:styleId="1BD25D754D9242B8B0B7496F3E52936013">
    <w:name w:val="1BD25D754D9242B8B0B7496F3E52936013"/>
    <w:rsid w:val="007F7754"/>
    <w:rPr>
      <w:rFonts w:ascii="Calibri" w:eastAsia="Times New Roman" w:hAnsi="Calibri" w:cs="Calibri"/>
    </w:rPr>
  </w:style>
  <w:style w:type="paragraph" w:customStyle="1" w:styleId="A0A69245B98341DE9FDB162F281D8B7D13">
    <w:name w:val="A0A69245B98341DE9FDB162F281D8B7D13"/>
    <w:rsid w:val="007F7754"/>
    <w:rPr>
      <w:rFonts w:ascii="Calibri" w:eastAsia="Times New Roman" w:hAnsi="Calibri" w:cs="Calibri"/>
    </w:rPr>
  </w:style>
  <w:style w:type="paragraph" w:customStyle="1" w:styleId="88ADCA31A7B24F89B13D192C80026F1313">
    <w:name w:val="88ADCA31A7B24F89B13D192C80026F1313"/>
    <w:rsid w:val="007F7754"/>
    <w:rPr>
      <w:rFonts w:ascii="Calibri" w:eastAsia="Times New Roman" w:hAnsi="Calibri" w:cs="Calibri"/>
    </w:rPr>
  </w:style>
  <w:style w:type="paragraph" w:customStyle="1" w:styleId="18E2D944E1CB4D3CAEEE1998F476F24613">
    <w:name w:val="18E2D944E1CB4D3CAEEE1998F476F24613"/>
    <w:rsid w:val="007F7754"/>
    <w:rPr>
      <w:rFonts w:ascii="Calibri" w:eastAsia="Times New Roman" w:hAnsi="Calibri" w:cs="Calibri"/>
    </w:rPr>
  </w:style>
  <w:style w:type="paragraph" w:customStyle="1" w:styleId="46290ED9BBF64D6883728C01D94561D513">
    <w:name w:val="46290ED9BBF64D6883728C01D94561D513"/>
    <w:rsid w:val="007F7754"/>
    <w:rPr>
      <w:rFonts w:ascii="Calibri" w:eastAsia="Times New Roman" w:hAnsi="Calibri" w:cs="Calibri"/>
    </w:rPr>
  </w:style>
  <w:style w:type="paragraph" w:customStyle="1" w:styleId="4C63889D825541E28ED1903932E2E7BE13">
    <w:name w:val="4C63889D825541E28ED1903932E2E7BE13"/>
    <w:rsid w:val="007F7754"/>
    <w:rPr>
      <w:rFonts w:ascii="Calibri" w:eastAsia="Times New Roman" w:hAnsi="Calibri" w:cs="Calibri"/>
    </w:rPr>
  </w:style>
  <w:style w:type="paragraph" w:customStyle="1" w:styleId="DB78848AE49245138F4A95CA03BA0FED13">
    <w:name w:val="DB78848AE49245138F4A95CA03BA0FED13"/>
    <w:rsid w:val="007F7754"/>
    <w:rPr>
      <w:rFonts w:ascii="Calibri" w:eastAsia="Times New Roman" w:hAnsi="Calibri" w:cs="Calibri"/>
    </w:rPr>
  </w:style>
  <w:style w:type="paragraph" w:customStyle="1" w:styleId="7281761C8FEE4E4EBFB7B8C2E2505CA413">
    <w:name w:val="7281761C8FEE4E4EBFB7B8C2E2505CA413"/>
    <w:rsid w:val="007F7754"/>
    <w:rPr>
      <w:rFonts w:ascii="Calibri" w:eastAsia="Times New Roman" w:hAnsi="Calibri" w:cs="Calibri"/>
    </w:rPr>
  </w:style>
  <w:style w:type="paragraph" w:customStyle="1" w:styleId="CF4B363AEF5E42F8A9985F6142DA43DE13">
    <w:name w:val="CF4B363AEF5E42F8A9985F6142DA43DE13"/>
    <w:rsid w:val="007F7754"/>
    <w:rPr>
      <w:rFonts w:ascii="Calibri" w:eastAsia="Times New Roman" w:hAnsi="Calibri" w:cs="Calibri"/>
    </w:rPr>
  </w:style>
  <w:style w:type="paragraph" w:customStyle="1" w:styleId="1C31093765414E3EA59463518979BF6F13">
    <w:name w:val="1C31093765414E3EA59463518979BF6F13"/>
    <w:rsid w:val="007F7754"/>
    <w:rPr>
      <w:rFonts w:ascii="Calibri" w:eastAsia="Times New Roman" w:hAnsi="Calibri" w:cs="Calibri"/>
    </w:rPr>
  </w:style>
  <w:style w:type="paragraph" w:customStyle="1" w:styleId="E6F6BC38468A4926952A4A29595144BB13">
    <w:name w:val="E6F6BC38468A4926952A4A29595144BB13"/>
    <w:rsid w:val="007F7754"/>
    <w:rPr>
      <w:rFonts w:ascii="Calibri" w:eastAsia="Times New Roman" w:hAnsi="Calibri" w:cs="Calibri"/>
    </w:rPr>
  </w:style>
  <w:style w:type="paragraph" w:customStyle="1" w:styleId="F9B4FFB75B28484592760676BE26018713">
    <w:name w:val="F9B4FFB75B28484592760676BE26018713"/>
    <w:rsid w:val="007F7754"/>
    <w:rPr>
      <w:rFonts w:ascii="Calibri" w:eastAsia="Times New Roman" w:hAnsi="Calibri" w:cs="Calibri"/>
    </w:rPr>
  </w:style>
  <w:style w:type="paragraph" w:customStyle="1" w:styleId="2C61852B305C4D8B80AAF176B797663113">
    <w:name w:val="2C61852B305C4D8B80AAF176B797663113"/>
    <w:rsid w:val="007F7754"/>
    <w:rPr>
      <w:rFonts w:ascii="Calibri" w:eastAsia="Times New Roman" w:hAnsi="Calibri" w:cs="Calibri"/>
    </w:rPr>
  </w:style>
  <w:style w:type="paragraph" w:customStyle="1" w:styleId="1CE85280BA3047689056E0518AA24E6913">
    <w:name w:val="1CE85280BA3047689056E0518AA24E6913"/>
    <w:rsid w:val="007F7754"/>
    <w:rPr>
      <w:rFonts w:ascii="Calibri" w:eastAsia="Times New Roman" w:hAnsi="Calibri" w:cs="Calibri"/>
    </w:rPr>
  </w:style>
  <w:style w:type="paragraph" w:customStyle="1" w:styleId="D6FD9827EBB64FE4B52F4B58B1DF5EC813">
    <w:name w:val="D6FD9827EBB64FE4B52F4B58B1DF5EC813"/>
    <w:rsid w:val="007F7754"/>
    <w:rPr>
      <w:rFonts w:ascii="Calibri" w:eastAsia="Times New Roman" w:hAnsi="Calibri" w:cs="Calibri"/>
    </w:rPr>
  </w:style>
  <w:style w:type="paragraph" w:customStyle="1" w:styleId="06E5613E9C86459AB49DC63E7944DC5A13">
    <w:name w:val="06E5613E9C86459AB49DC63E7944DC5A13"/>
    <w:rsid w:val="007F7754"/>
    <w:rPr>
      <w:rFonts w:ascii="Calibri" w:eastAsia="Times New Roman" w:hAnsi="Calibri" w:cs="Calibri"/>
    </w:rPr>
  </w:style>
  <w:style w:type="paragraph" w:customStyle="1" w:styleId="9976FD907AFD461C92F73F5A7454A04D13">
    <w:name w:val="9976FD907AFD461C92F73F5A7454A04D13"/>
    <w:rsid w:val="007F7754"/>
    <w:rPr>
      <w:rFonts w:ascii="Calibri" w:eastAsia="Times New Roman" w:hAnsi="Calibri" w:cs="Calibri"/>
    </w:rPr>
  </w:style>
  <w:style w:type="paragraph" w:customStyle="1" w:styleId="F31D042135434EF387E348B92350BF1113">
    <w:name w:val="F31D042135434EF387E348B92350BF1113"/>
    <w:rsid w:val="007F7754"/>
    <w:rPr>
      <w:rFonts w:ascii="Calibri" w:eastAsia="Times New Roman" w:hAnsi="Calibri" w:cs="Calibri"/>
    </w:rPr>
  </w:style>
  <w:style w:type="paragraph" w:customStyle="1" w:styleId="54A2E43126764B4187C6E41BF7A3894113">
    <w:name w:val="54A2E43126764B4187C6E41BF7A3894113"/>
    <w:rsid w:val="007F7754"/>
    <w:rPr>
      <w:rFonts w:ascii="Calibri" w:eastAsia="Times New Roman" w:hAnsi="Calibri" w:cs="Calibri"/>
    </w:rPr>
  </w:style>
  <w:style w:type="paragraph" w:customStyle="1" w:styleId="E99FD2C0ABEA4B5C87B0627C3E8FBEFC13">
    <w:name w:val="E99FD2C0ABEA4B5C87B0627C3E8FBEFC13"/>
    <w:rsid w:val="007F7754"/>
    <w:rPr>
      <w:rFonts w:ascii="Calibri" w:eastAsia="Times New Roman" w:hAnsi="Calibri" w:cs="Calibri"/>
    </w:rPr>
  </w:style>
  <w:style w:type="paragraph" w:customStyle="1" w:styleId="38A984CD16214F96B4923C531C98455E13">
    <w:name w:val="38A984CD16214F96B4923C531C98455E13"/>
    <w:rsid w:val="007F7754"/>
    <w:rPr>
      <w:rFonts w:ascii="Calibri" w:eastAsia="Times New Roman" w:hAnsi="Calibri" w:cs="Calibri"/>
    </w:rPr>
  </w:style>
  <w:style w:type="paragraph" w:customStyle="1" w:styleId="D3CE9FA6C7B34AD6914509F94888B78813">
    <w:name w:val="D3CE9FA6C7B34AD6914509F94888B78813"/>
    <w:rsid w:val="007F7754"/>
    <w:rPr>
      <w:rFonts w:ascii="Calibri" w:eastAsia="Times New Roman" w:hAnsi="Calibri" w:cs="Calibri"/>
    </w:rPr>
  </w:style>
  <w:style w:type="paragraph" w:customStyle="1" w:styleId="A92F74BF98CF42B7A9BC1F2B1623D74B13">
    <w:name w:val="A92F74BF98CF42B7A9BC1F2B1623D74B13"/>
    <w:rsid w:val="007F7754"/>
    <w:rPr>
      <w:rFonts w:ascii="Calibri" w:eastAsia="Times New Roman" w:hAnsi="Calibri" w:cs="Calibri"/>
    </w:rPr>
  </w:style>
  <w:style w:type="paragraph" w:customStyle="1" w:styleId="7618BC8076D94BE6B6C12C7F0C8CDA2F13">
    <w:name w:val="7618BC8076D94BE6B6C12C7F0C8CDA2F13"/>
    <w:rsid w:val="007F7754"/>
    <w:rPr>
      <w:rFonts w:ascii="Calibri" w:eastAsia="Times New Roman" w:hAnsi="Calibri" w:cs="Calibri"/>
    </w:rPr>
  </w:style>
  <w:style w:type="paragraph" w:customStyle="1" w:styleId="172E134975D0488996F76E101C41766A13">
    <w:name w:val="172E134975D0488996F76E101C41766A13"/>
    <w:rsid w:val="007F7754"/>
    <w:rPr>
      <w:rFonts w:ascii="Calibri" w:eastAsia="Times New Roman" w:hAnsi="Calibri" w:cs="Calibri"/>
    </w:rPr>
  </w:style>
  <w:style w:type="paragraph" w:customStyle="1" w:styleId="2A1FAE39456D44719C755E33F448203C13">
    <w:name w:val="2A1FAE39456D44719C755E33F448203C13"/>
    <w:rsid w:val="007F7754"/>
    <w:rPr>
      <w:rFonts w:ascii="Calibri" w:eastAsia="Times New Roman" w:hAnsi="Calibri" w:cs="Calibri"/>
    </w:rPr>
  </w:style>
  <w:style w:type="paragraph" w:customStyle="1" w:styleId="1A39600CC7A54CB19A3B76E515ABE6C913">
    <w:name w:val="1A39600CC7A54CB19A3B76E515ABE6C913"/>
    <w:rsid w:val="007F7754"/>
    <w:rPr>
      <w:rFonts w:ascii="Calibri" w:eastAsia="Times New Roman" w:hAnsi="Calibri" w:cs="Calibri"/>
    </w:rPr>
  </w:style>
  <w:style w:type="paragraph" w:customStyle="1" w:styleId="85CE910F76664357AD12EF398E9196F813">
    <w:name w:val="85CE910F76664357AD12EF398E9196F813"/>
    <w:rsid w:val="007F7754"/>
    <w:rPr>
      <w:rFonts w:ascii="Calibri" w:eastAsia="Times New Roman" w:hAnsi="Calibri" w:cs="Calibri"/>
    </w:rPr>
  </w:style>
  <w:style w:type="paragraph" w:customStyle="1" w:styleId="39F3760D717A44688649A1EE199D008B13">
    <w:name w:val="39F3760D717A44688649A1EE199D008B13"/>
    <w:rsid w:val="007F7754"/>
    <w:rPr>
      <w:rFonts w:ascii="Calibri" w:eastAsia="Times New Roman" w:hAnsi="Calibri" w:cs="Calibri"/>
    </w:rPr>
  </w:style>
  <w:style w:type="paragraph" w:customStyle="1" w:styleId="50280DD7A917481887FFC583A8627C7313">
    <w:name w:val="50280DD7A917481887FFC583A8627C7313"/>
    <w:rsid w:val="007F7754"/>
    <w:rPr>
      <w:rFonts w:ascii="Calibri" w:eastAsia="Times New Roman" w:hAnsi="Calibri" w:cs="Calibri"/>
    </w:rPr>
  </w:style>
  <w:style w:type="paragraph" w:customStyle="1" w:styleId="C660AD87EDDC4A7E8118F8B56C7F1D2A13">
    <w:name w:val="C660AD87EDDC4A7E8118F8B56C7F1D2A13"/>
    <w:rsid w:val="007F7754"/>
    <w:rPr>
      <w:rFonts w:ascii="Calibri" w:eastAsia="Times New Roman" w:hAnsi="Calibri" w:cs="Calibri"/>
    </w:rPr>
  </w:style>
  <w:style w:type="paragraph" w:customStyle="1" w:styleId="F1F1C91DC85A487BAFC0D4FC757B0B6213">
    <w:name w:val="F1F1C91DC85A487BAFC0D4FC757B0B6213"/>
    <w:rsid w:val="007F7754"/>
    <w:rPr>
      <w:rFonts w:ascii="Calibri" w:eastAsia="Times New Roman" w:hAnsi="Calibri" w:cs="Calibri"/>
    </w:rPr>
  </w:style>
  <w:style w:type="paragraph" w:customStyle="1" w:styleId="DB6F7CD46D20408B9DB652357358CB2613">
    <w:name w:val="DB6F7CD46D20408B9DB652357358CB2613"/>
    <w:rsid w:val="007F7754"/>
    <w:rPr>
      <w:rFonts w:ascii="Calibri" w:eastAsia="Times New Roman" w:hAnsi="Calibri" w:cs="Calibri"/>
    </w:rPr>
  </w:style>
  <w:style w:type="paragraph" w:customStyle="1" w:styleId="43E36EE3F5BB4D619CC45A3497FF504C13">
    <w:name w:val="43E36EE3F5BB4D619CC45A3497FF504C13"/>
    <w:rsid w:val="007F7754"/>
    <w:rPr>
      <w:rFonts w:ascii="Calibri" w:eastAsia="Times New Roman" w:hAnsi="Calibri" w:cs="Calibri"/>
    </w:rPr>
  </w:style>
  <w:style w:type="paragraph" w:customStyle="1" w:styleId="B66AFEF372204706AA04F52418D9827813">
    <w:name w:val="B66AFEF372204706AA04F52418D9827813"/>
    <w:rsid w:val="007F7754"/>
    <w:rPr>
      <w:rFonts w:ascii="Calibri" w:eastAsia="Times New Roman" w:hAnsi="Calibri" w:cs="Calibri"/>
    </w:rPr>
  </w:style>
  <w:style w:type="paragraph" w:customStyle="1" w:styleId="06BB752B8A464A03952C04311944219C13">
    <w:name w:val="06BB752B8A464A03952C04311944219C13"/>
    <w:rsid w:val="007F7754"/>
    <w:rPr>
      <w:rFonts w:ascii="Calibri" w:eastAsia="Times New Roman" w:hAnsi="Calibri" w:cs="Calibri"/>
    </w:rPr>
  </w:style>
  <w:style w:type="paragraph" w:customStyle="1" w:styleId="189D750BF1884E8AA9E5ED930C81041F13">
    <w:name w:val="189D750BF1884E8AA9E5ED930C81041F13"/>
    <w:rsid w:val="007F7754"/>
    <w:rPr>
      <w:rFonts w:ascii="Calibri" w:eastAsia="Times New Roman" w:hAnsi="Calibri" w:cs="Calibri"/>
    </w:rPr>
  </w:style>
  <w:style w:type="paragraph" w:customStyle="1" w:styleId="107E9EDBF5324BF1A7C52CE5C5708D6F12">
    <w:name w:val="107E9EDBF5324BF1A7C52CE5C5708D6F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8">
    <w:name w:val="B053933702704FC0B6E7C41E0961579C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1">
    <w:name w:val="2307FEF57269459BAEE8D8BD5D9DD303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8">
    <w:name w:val="9CC3580790A042AAB4361C3435EAFFE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9">
    <w:name w:val="26E096F473F54C4DB614F7EB5465F124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8">
    <w:name w:val="E17B7A6A86A94A88B20E5A78E3E17CFD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8">
    <w:name w:val="BFB0D844033D4E9EB42F8A421924304D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7">
    <w:name w:val="ED77D0C6E0AF4C37AE6726F2AC41C26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7">
    <w:name w:val="421F9A8565334B419276CA746F1D509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6">
    <w:name w:val="B2A2C11323574E399736E67F9504E95B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6">
    <w:name w:val="13347AB3CA7048FA8C312DFCC76A8C3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6">
    <w:name w:val="ACFF39743C3241E8B6BE4E5B9860AB2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5">
    <w:name w:val="1192F4C9152E4F78A2F38BAFCF6816AB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5">
    <w:name w:val="448D8CA69723403D9FFB4A770F14CA7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4">
    <w:name w:val="47CD0EA491DD458AAC832207C145813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4">
    <w:name w:val="8BB8732BA936439A868EC0C95350149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4">
    <w:name w:val="704E2B480B8C477EBD911611156EBCA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4">
    <w:name w:val="7337ECAC8DC7480EAE09A66C5FB521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4">
    <w:name w:val="30F8885D8E2C4A3B8D8C993694B68C4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4">
    <w:name w:val="51B8A30168894196A21E05A3D566BDB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3">
    <w:name w:val="E73963E40DE8458891B4C3276FFBB5B4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3">
    <w:name w:val="9A3BDC33B66944958704F82EEFA1C40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3">
    <w:name w:val="30A5F8A8CF454F199A9B52DE5B04D93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3">
    <w:name w:val="24CD5D0D9C914835AC2A8E09AAABF0C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3">
    <w:name w:val="F8BC745218C24234B474FBD42D9FAC86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3">
    <w:name w:val="E3CC70263BF74475B1B8B29EF0F25C2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3">
    <w:name w:val="BBB876F5436B4175A28FFC25805AAC3F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3">
    <w:name w:val="638D65BDF3F44444BCBEC45C663370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3">
    <w:name w:val="6A25E4D6564847CC9015D015F84CDBF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1">
    <w:name w:val="F2E4BBC621BF48A58209DEF1D0C5E50B21"/>
    <w:rsid w:val="007F7754"/>
    <w:rPr>
      <w:rFonts w:ascii="Calibri" w:eastAsia="Times New Roman" w:hAnsi="Calibri" w:cs="Calibri"/>
    </w:rPr>
  </w:style>
  <w:style w:type="paragraph" w:customStyle="1" w:styleId="AF5AEF543E8648D3B003111D049F6F1C15">
    <w:name w:val="AF5AEF543E8648D3B003111D049F6F1C15"/>
    <w:rsid w:val="007F7754"/>
    <w:rPr>
      <w:rFonts w:ascii="Calibri" w:eastAsia="Times New Roman" w:hAnsi="Calibri" w:cs="Calibri"/>
    </w:rPr>
  </w:style>
  <w:style w:type="paragraph" w:customStyle="1" w:styleId="EFFCAB1EC1B141A2AFB73B634C95B06E17">
    <w:name w:val="EFFCAB1EC1B141A2AFB73B634C95B06E17"/>
    <w:rsid w:val="007F7754"/>
    <w:rPr>
      <w:rFonts w:ascii="Calibri" w:eastAsia="Times New Roman" w:hAnsi="Calibri" w:cs="Calibri"/>
    </w:rPr>
  </w:style>
  <w:style w:type="paragraph" w:customStyle="1" w:styleId="B5C382BEBAC34B61BA487CAC2986739B19">
    <w:name w:val="B5C382BEBAC34B61BA487CAC2986739B19"/>
    <w:rsid w:val="007F7754"/>
    <w:rPr>
      <w:rFonts w:ascii="Calibri" w:eastAsia="Times New Roman" w:hAnsi="Calibri" w:cs="Calibri"/>
    </w:rPr>
  </w:style>
  <w:style w:type="paragraph" w:customStyle="1" w:styleId="533EBD5644B544AFBC1BBF895BEC7DDF14">
    <w:name w:val="533EBD5644B544AFBC1BBF895BEC7DDF14"/>
    <w:rsid w:val="007F7754"/>
    <w:rPr>
      <w:rFonts w:ascii="Calibri" w:eastAsia="Times New Roman" w:hAnsi="Calibri" w:cs="Calibri"/>
    </w:rPr>
  </w:style>
  <w:style w:type="paragraph" w:customStyle="1" w:styleId="42F5319199F244C89492BE0D0F9B735414">
    <w:name w:val="42F5319199F244C89492BE0D0F9B735414"/>
    <w:rsid w:val="007F7754"/>
    <w:rPr>
      <w:rFonts w:ascii="Calibri" w:eastAsia="Times New Roman" w:hAnsi="Calibri" w:cs="Calibri"/>
    </w:rPr>
  </w:style>
  <w:style w:type="paragraph" w:customStyle="1" w:styleId="3E54AA0BEE174FCA9F9353E198ACC75F14">
    <w:name w:val="3E54AA0BEE174FCA9F9353E198ACC75F14"/>
    <w:rsid w:val="007F7754"/>
    <w:rPr>
      <w:rFonts w:ascii="Calibri" w:eastAsia="Times New Roman" w:hAnsi="Calibri" w:cs="Calibri"/>
    </w:rPr>
  </w:style>
  <w:style w:type="paragraph" w:customStyle="1" w:styleId="DEF45BA0615F42679BC4183CBD12186314">
    <w:name w:val="DEF45BA0615F42679BC4183CBD12186314"/>
    <w:rsid w:val="007F7754"/>
    <w:rPr>
      <w:rFonts w:ascii="Calibri" w:eastAsia="Times New Roman" w:hAnsi="Calibri" w:cs="Calibri"/>
    </w:rPr>
  </w:style>
  <w:style w:type="paragraph" w:customStyle="1" w:styleId="C26E22C0FBCE49A4A78466A710702FFE14">
    <w:name w:val="C26E22C0FBCE49A4A78466A710702FFE14"/>
    <w:rsid w:val="007F7754"/>
    <w:rPr>
      <w:rFonts w:ascii="Calibri" w:eastAsia="Times New Roman" w:hAnsi="Calibri" w:cs="Calibri"/>
    </w:rPr>
  </w:style>
  <w:style w:type="paragraph" w:customStyle="1" w:styleId="B3B17B0866A540FDB99A0CF7B744D5D914">
    <w:name w:val="B3B17B0866A540FDB99A0CF7B744D5D914"/>
    <w:rsid w:val="007F7754"/>
    <w:rPr>
      <w:rFonts w:ascii="Calibri" w:eastAsia="Times New Roman" w:hAnsi="Calibri" w:cs="Calibri"/>
    </w:rPr>
  </w:style>
  <w:style w:type="paragraph" w:customStyle="1" w:styleId="F848E6C9226C431F84E47FAD103ECFE914">
    <w:name w:val="F848E6C9226C431F84E47FAD103ECFE914"/>
    <w:rsid w:val="007F7754"/>
    <w:rPr>
      <w:rFonts w:ascii="Calibri" w:eastAsia="Times New Roman" w:hAnsi="Calibri" w:cs="Calibri"/>
    </w:rPr>
  </w:style>
  <w:style w:type="paragraph" w:customStyle="1" w:styleId="E582C9DFE01440AA8DF4E35941A9871814">
    <w:name w:val="E582C9DFE01440AA8DF4E35941A9871814"/>
    <w:rsid w:val="007F7754"/>
    <w:rPr>
      <w:rFonts w:ascii="Calibri" w:eastAsia="Times New Roman" w:hAnsi="Calibri" w:cs="Calibri"/>
    </w:rPr>
  </w:style>
  <w:style w:type="paragraph" w:customStyle="1" w:styleId="560B4FA2C8F44223A56122DC1C1AA5EA14">
    <w:name w:val="560B4FA2C8F44223A56122DC1C1AA5EA14"/>
    <w:rsid w:val="007F7754"/>
    <w:rPr>
      <w:rFonts w:ascii="Calibri" w:eastAsia="Times New Roman" w:hAnsi="Calibri" w:cs="Calibri"/>
    </w:rPr>
  </w:style>
  <w:style w:type="paragraph" w:customStyle="1" w:styleId="F72D666B2FF54DB08549DE1DB46C4DCB14">
    <w:name w:val="F72D666B2FF54DB08549DE1DB46C4DCB14"/>
    <w:rsid w:val="007F7754"/>
    <w:rPr>
      <w:rFonts w:ascii="Calibri" w:eastAsia="Times New Roman" w:hAnsi="Calibri" w:cs="Calibri"/>
    </w:rPr>
  </w:style>
  <w:style w:type="paragraph" w:customStyle="1" w:styleId="F2D13A7247F74308A98B34B6F74BA1A214">
    <w:name w:val="F2D13A7247F74308A98B34B6F74BA1A214"/>
    <w:rsid w:val="007F7754"/>
    <w:rPr>
      <w:rFonts w:ascii="Calibri" w:eastAsia="Times New Roman" w:hAnsi="Calibri" w:cs="Calibri"/>
    </w:rPr>
  </w:style>
  <w:style w:type="paragraph" w:customStyle="1" w:styleId="8C23933E93774DCFA97BF9B88D608D4C14">
    <w:name w:val="8C23933E93774DCFA97BF9B88D608D4C14"/>
    <w:rsid w:val="007F7754"/>
    <w:rPr>
      <w:rFonts w:ascii="Calibri" w:eastAsia="Times New Roman" w:hAnsi="Calibri" w:cs="Calibri"/>
    </w:rPr>
  </w:style>
  <w:style w:type="paragraph" w:customStyle="1" w:styleId="5E1E1147C1094AF0A248F6297B76518D14">
    <w:name w:val="5E1E1147C1094AF0A248F6297B76518D14"/>
    <w:rsid w:val="007F7754"/>
    <w:rPr>
      <w:rFonts w:ascii="Calibri" w:eastAsia="Times New Roman" w:hAnsi="Calibri" w:cs="Calibri"/>
    </w:rPr>
  </w:style>
  <w:style w:type="paragraph" w:customStyle="1" w:styleId="FF5570E3891C4BAC8C6D89499C2218CB14">
    <w:name w:val="FF5570E3891C4BAC8C6D89499C2218CB14"/>
    <w:rsid w:val="007F7754"/>
    <w:rPr>
      <w:rFonts w:ascii="Calibri" w:eastAsia="Times New Roman" w:hAnsi="Calibri" w:cs="Calibri"/>
    </w:rPr>
  </w:style>
  <w:style w:type="paragraph" w:customStyle="1" w:styleId="E5D5A3A66E974D258F0B9F4F22EA3B9314">
    <w:name w:val="E5D5A3A66E974D258F0B9F4F22EA3B9314"/>
    <w:rsid w:val="007F7754"/>
    <w:rPr>
      <w:rFonts w:ascii="Calibri" w:eastAsia="Times New Roman" w:hAnsi="Calibri" w:cs="Calibri"/>
    </w:rPr>
  </w:style>
  <w:style w:type="paragraph" w:customStyle="1" w:styleId="0AC19391BFE049DA9290831E5301021C14">
    <w:name w:val="0AC19391BFE049DA9290831E5301021C14"/>
    <w:rsid w:val="007F7754"/>
    <w:rPr>
      <w:rFonts w:ascii="Calibri" w:eastAsia="Times New Roman" w:hAnsi="Calibri" w:cs="Calibri"/>
    </w:rPr>
  </w:style>
  <w:style w:type="paragraph" w:customStyle="1" w:styleId="97364F7B6F7A4FE19C537CB7D5EFFC5314">
    <w:name w:val="97364F7B6F7A4FE19C537CB7D5EFFC5314"/>
    <w:rsid w:val="007F7754"/>
    <w:rPr>
      <w:rFonts w:ascii="Calibri" w:eastAsia="Times New Roman" w:hAnsi="Calibri" w:cs="Calibri"/>
    </w:rPr>
  </w:style>
  <w:style w:type="paragraph" w:customStyle="1" w:styleId="7EDEFCF495CD4A0F92382AD0841DB9D514">
    <w:name w:val="7EDEFCF495CD4A0F92382AD0841DB9D514"/>
    <w:rsid w:val="007F7754"/>
    <w:rPr>
      <w:rFonts w:ascii="Calibri" w:eastAsia="Times New Roman" w:hAnsi="Calibri" w:cs="Calibri"/>
    </w:rPr>
  </w:style>
  <w:style w:type="paragraph" w:customStyle="1" w:styleId="C0ACE3BDE2244E499A77888C08F6FCF614">
    <w:name w:val="C0ACE3BDE2244E499A77888C08F6FCF614"/>
    <w:rsid w:val="007F7754"/>
    <w:rPr>
      <w:rFonts w:ascii="Calibri" w:eastAsia="Times New Roman" w:hAnsi="Calibri" w:cs="Calibri"/>
    </w:rPr>
  </w:style>
  <w:style w:type="paragraph" w:customStyle="1" w:styleId="9C1F3A2DA49745C29682A609BE73D33C14">
    <w:name w:val="9C1F3A2DA49745C29682A609BE73D33C14"/>
    <w:rsid w:val="007F7754"/>
    <w:rPr>
      <w:rFonts w:ascii="Calibri" w:eastAsia="Times New Roman" w:hAnsi="Calibri" w:cs="Calibri"/>
    </w:rPr>
  </w:style>
  <w:style w:type="paragraph" w:customStyle="1" w:styleId="2051F943E68F42D8BEC7091EA425167B14">
    <w:name w:val="2051F943E68F42D8BEC7091EA425167B14"/>
    <w:rsid w:val="007F7754"/>
    <w:rPr>
      <w:rFonts w:ascii="Calibri" w:eastAsia="Times New Roman" w:hAnsi="Calibri" w:cs="Calibri"/>
    </w:rPr>
  </w:style>
  <w:style w:type="paragraph" w:customStyle="1" w:styleId="BF6D5A959DF04489ADBB0B8B3193249314">
    <w:name w:val="BF6D5A959DF04489ADBB0B8B3193249314"/>
    <w:rsid w:val="007F7754"/>
    <w:rPr>
      <w:rFonts w:ascii="Calibri" w:eastAsia="Times New Roman" w:hAnsi="Calibri" w:cs="Calibri"/>
    </w:rPr>
  </w:style>
  <w:style w:type="paragraph" w:customStyle="1" w:styleId="87724B2A7D634B3E8361604078B8DD9B14">
    <w:name w:val="87724B2A7D634B3E8361604078B8DD9B14"/>
    <w:rsid w:val="007F7754"/>
    <w:rPr>
      <w:rFonts w:ascii="Calibri" w:eastAsia="Times New Roman" w:hAnsi="Calibri" w:cs="Calibri"/>
    </w:rPr>
  </w:style>
  <w:style w:type="paragraph" w:customStyle="1" w:styleId="DFD7FBCA753D4794B7001CC993C3296814">
    <w:name w:val="DFD7FBCA753D4794B7001CC993C3296814"/>
    <w:rsid w:val="007F7754"/>
    <w:rPr>
      <w:rFonts w:ascii="Calibri" w:eastAsia="Times New Roman" w:hAnsi="Calibri" w:cs="Calibri"/>
    </w:rPr>
  </w:style>
  <w:style w:type="paragraph" w:customStyle="1" w:styleId="7148EF32381F456CBC5FC710A80298C114">
    <w:name w:val="7148EF32381F456CBC5FC710A80298C114"/>
    <w:rsid w:val="007F7754"/>
    <w:rPr>
      <w:rFonts w:ascii="Calibri" w:eastAsia="Times New Roman" w:hAnsi="Calibri" w:cs="Calibri"/>
    </w:rPr>
  </w:style>
  <w:style w:type="paragraph" w:customStyle="1" w:styleId="73137F8421014A2B972AF4A0A97C4A9514">
    <w:name w:val="73137F8421014A2B972AF4A0A97C4A9514"/>
    <w:rsid w:val="007F7754"/>
    <w:rPr>
      <w:rFonts w:ascii="Calibri" w:eastAsia="Times New Roman" w:hAnsi="Calibri" w:cs="Calibri"/>
    </w:rPr>
  </w:style>
  <w:style w:type="paragraph" w:customStyle="1" w:styleId="ECE6A58578E94AA5B680CA9E0B60925714">
    <w:name w:val="ECE6A58578E94AA5B680CA9E0B60925714"/>
    <w:rsid w:val="007F7754"/>
    <w:rPr>
      <w:rFonts w:ascii="Calibri" w:eastAsia="Times New Roman" w:hAnsi="Calibri" w:cs="Calibri"/>
    </w:rPr>
  </w:style>
  <w:style w:type="paragraph" w:customStyle="1" w:styleId="F5343860FB3C4303A2A66BC38503235914">
    <w:name w:val="F5343860FB3C4303A2A66BC38503235914"/>
    <w:rsid w:val="007F7754"/>
    <w:rPr>
      <w:rFonts w:ascii="Calibri" w:eastAsia="Times New Roman" w:hAnsi="Calibri" w:cs="Calibri"/>
    </w:rPr>
  </w:style>
  <w:style w:type="paragraph" w:customStyle="1" w:styleId="08BDF47A740A41D283C1FDD70CFAA25C14">
    <w:name w:val="08BDF47A740A41D283C1FDD70CFAA25C14"/>
    <w:rsid w:val="007F7754"/>
    <w:rPr>
      <w:rFonts w:ascii="Calibri" w:eastAsia="Times New Roman" w:hAnsi="Calibri" w:cs="Calibri"/>
    </w:rPr>
  </w:style>
  <w:style w:type="paragraph" w:customStyle="1" w:styleId="9C5785B0104A4C07B0BED7DD3ADB4DD114">
    <w:name w:val="9C5785B0104A4C07B0BED7DD3ADB4DD114"/>
    <w:rsid w:val="007F7754"/>
    <w:rPr>
      <w:rFonts w:ascii="Calibri" w:eastAsia="Times New Roman" w:hAnsi="Calibri" w:cs="Calibri"/>
    </w:rPr>
  </w:style>
  <w:style w:type="paragraph" w:customStyle="1" w:styleId="DA13D16A1B6A44E4B42FC8DA9011A14814">
    <w:name w:val="DA13D16A1B6A44E4B42FC8DA9011A14814"/>
    <w:rsid w:val="007F7754"/>
    <w:rPr>
      <w:rFonts w:ascii="Calibri" w:eastAsia="Times New Roman" w:hAnsi="Calibri" w:cs="Calibri"/>
    </w:rPr>
  </w:style>
  <w:style w:type="paragraph" w:customStyle="1" w:styleId="522E8A9358A3480092F959B0BA8463E214">
    <w:name w:val="522E8A9358A3480092F959B0BA8463E214"/>
    <w:rsid w:val="007F7754"/>
    <w:rPr>
      <w:rFonts w:ascii="Calibri" w:eastAsia="Times New Roman" w:hAnsi="Calibri" w:cs="Calibri"/>
    </w:rPr>
  </w:style>
  <w:style w:type="paragraph" w:customStyle="1" w:styleId="1BD25D754D9242B8B0B7496F3E52936014">
    <w:name w:val="1BD25D754D9242B8B0B7496F3E52936014"/>
    <w:rsid w:val="007F7754"/>
    <w:rPr>
      <w:rFonts w:ascii="Calibri" w:eastAsia="Times New Roman" w:hAnsi="Calibri" w:cs="Calibri"/>
    </w:rPr>
  </w:style>
  <w:style w:type="paragraph" w:customStyle="1" w:styleId="A0A69245B98341DE9FDB162F281D8B7D14">
    <w:name w:val="A0A69245B98341DE9FDB162F281D8B7D14"/>
    <w:rsid w:val="007F7754"/>
    <w:rPr>
      <w:rFonts w:ascii="Calibri" w:eastAsia="Times New Roman" w:hAnsi="Calibri" w:cs="Calibri"/>
    </w:rPr>
  </w:style>
  <w:style w:type="paragraph" w:customStyle="1" w:styleId="88ADCA31A7B24F89B13D192C80026F1314">
    <w:name w:val="88ADCA31A7B24F89B13D192C80026F1314"/>
    <w:rsid w:val="007F7754"/>
    <w:rPr>
      <w:rFonts w:ascii="Calibri" w:eastAsia="Times New Roman" w:hAnsi="Calibri" w:cs="Calibri"/>
    </w:rPr>
  </w:style>
  <w:style w:type="paragraph" w:customStyle="1" w:styleId="18E2D944E1CB4D3CAEEE1998F476F24614">
    <w:name w:val="18E2D944E1CB4D3CAEEE1998F476F24614"/>
    <w:rsid w:val="007F7754"/>
    <w:rPr>
      <w:rFonts w:ascii="Calibri" w:eastAsia="Times New Roman" w:hAnsi="Calibri" w:cs="Calibri"/>
    </w:rPr>
  </w:style>
  <w:style w:type="paragraph" w:customStyle="1" w:styleId="46290ED9BBF64D6883728C01D94561D514">
    <w:name w:val="46290ED9BBF64D6883728C01D94561D514"/>
    <w:rsid w:val="007F7754"/>
    <w:rPr>
      <w:rFonts w:ascii="Calibri" w:eastAsia="Times New Roman" w:hAnsi="Calibri" w:cs="Calibri"/>
    </w:rPr>
  </w:style>
  <w:style w:type="paragraph" w:customStyle="1" w:styleId="4C63889D825541E28ED1903932E2E7BE14">
    <w:name w:val="4C63889D825541E28ED1903932E2E7BE14"/>
    <w:rsid w:val="007F7754"/>
    <w:rPr>
      <w:rFonts w:ascii="Calibri" w:eastAsia="Times New Roman" w:hAnsi="Calibri" w:cs="Calibri"/>
    </w:rPr>
  </w:style>
  <w:style w:type="paragraph" w:customStyle="1" w:styleId="DB78848AE49245138F4A95CA03BA0FED14">
    <w:name w:val="DB78848AE49245138F4A95CA03BA0FED14"/>
    <w:rsid w:val="007F7754"/>
    <w:rPr>
      <w:rFonts w:ascii="Calibri" w:eastAsia="Times New Roman" w:hAnsi="Calibri" w:cs="Calibri"/>
    </w:rPr>
  </w:style>
  <w:style w:type="paragraph" w:customStyle="1" w:styleId="7281761C8FEE4E4EBFB7B8C2E2505CA414">
    <w:name w:val="7281761C8FEE4E4EBFB7B8C2E2505CA414"/>
    <w:rsid w:val="007F7754"/>
    <w:rPr>
      <w:rFonts w:ascii="Calibri" w:eastAsia="Times New Roman" w:hAnsi="Calibri" w:cs="Calibri"/>
    </w:rPr>
  </w:style>
  <w:style w:type="paragraph" w:customStyle="1" w:styleId="CF4B363AEF5E42F8A9985F6142DA43DE14">
    <w:name w:val="CF4B363AEF5E42F8A9985F6142DA43DE14"/>
    <w:rsid w:val="007F7754"/>
    <w:rPr>
      <w:rFonts w:ascii="Calibri" w:eastAsia="Times New Roman" w:hAnsi="Calibri" w:cs="Calibri"/>
    </w:rPr>
  </w:style>
  <w:style w:type="paragraph" w:customStyle="1" w:styleId="1C31093765414E3EA59463518979BF6F14">
    <w:name w:val="1C31093765414E3EA59463518979BF6F14"/>
    <w:rsid w:val="007F7754"/>
    <w:rPr>
      <w:rFonts w:ascii="Calibri" w:eastAsia="Times New Roman" w:hAnsi="Calibri" w:cs="Calibri"/>
    </w:rPr>
  </w:style>
  <w:style w:type="paragraph" w:customStyle="1" w:styleId="E6F6BC38468A4926952A4A29595144BB14">
    <w:name w:val="E6F6BC38468A4926952A4A29595144BB14"/>
    <w:rsid w:val="007F7754"/>
    <w:rPr>
      <w:rFonts w:ascii="Calibri" w:eastAsia="Times New Roman" w:hAnsi="Calibri" w:cs="Calibri"/>
    </w:rPr>
  </w:style>
  <w:style w:type="paragraph" w:customStyle="1" w:styleId="F9B4FFB75B28484592760676BE26018714">
    <w:name w:val="F9B4FFB75B28484592760676BE26018714"/>
    <w:rsid w:val="007F7754"/>
    <w:rPr>
      <w:rFonts w:ascii="Calibri" w:eastAsia="Times New Roman" w:hAnsi="Calibri" w:cs="Calibri"/>
    </w:rPr>
  </w:style>
  <w:style w:type="paragraph" w:customStyle="1" w:styleId="2C61852B305C4D8B80AAF176B797663114">
    <w:name w:val="2C61852B305C4D8B80AAF176B797663114"/>
    <w:rsid w:val="007F7754"/>
    <w:rPr>
      <w:rFonts w:ascii="Calibri" w:eastAsia="Times New Roman" w:hAnsi="Calibri" w:cs="Calibri"/>
    </w:rPr>
  </w:style>
  <w:style w:type="paragraph" w:customStyle="1" w:styleId="1CE85280BA3047689056E0518AA24E6914">
    <w:name w:val="1CE85280BA3047689056E0518AA24E6914"/>
    <w:rsid w:val="007F7754"/>
    <w:rPr>
      <w:rFonts w:ascii="Calibri" w:eastAsia="Times New Roman" w:hAnsi="Calibri" w:cs="Calibri"/>
    </w:rPr>
  </w:style>
  <w:style w:type="paragraph" w:customStyle="1" w:styleId="D6FD9827EBB64FE4B52F4B58B1DF5EC814">
    <w:name w:val="D6FD9827EBB64FE4B52F4B58B1DF5EC814"/>
    <w:rsid w:val="007F7754"/>
    <w:rPr>
      <w:rFonts w:ascii="Calibri" w:eastAsia="Times New Roman" w:hAnsi="Calibri" w:cs="Calibri"/>
    </w:rPr>
  </w:style>
  <w:style w:type="paragraph" w:customStyle="1" w:styleId="06E5613E9C86459AB49DC63E7944DC5A14">
    <w:name w:val="06E5613E9C86459AB49DC63E7944DC5A14"/>
    <w:rsid w:val="007F7754"/>
    <w:rPr>
      <w:rFonts w:ascii="Calibri" w:eastAsia="Times New Roman" w:hAnsi="Calibri" w:cs="Calibri"/>
    </w:rPr>
  </w:style>
  <w:style w:type="paragraph" w:customStyle="1" w:styleId="9976FD907AFD461C92F73F5A7454A04D14">
    <w:name w:val="9976FD907AFD461C92F73F5A7454A04D14"/>
    <w:rsid w:val="007F7754"/>
    <w:rPr>
      <w:rFonts w:ascii="Calibri" w:eastAsia="Times New Roman" w:hAnsi="Calibri" w:cs="Calibri"/>
    </w:rPr>
  </w:style>
  <w:style w:type="paragraph" w:customStyle="1" w:styleId="F31D042135434EF387E348B92350BF1114">
    <w:name w:val="F31D042135434EF387E348B92350BF1114"/>
    <w:rsid w:val="007F7754"/>
    <w:rPr>
      <w:rFonts w:ascii="Calibri" w:eastAsia="Times New Roman" w:hAnsi="Calibri" w:cs="Calibri"/>
    </w:rPr>
  </w:style>
  <w:style w:type="paragraph" w:customStyle="1" w:styleId="54A2E43126764B4187C6E41BF7A3894114">
    <w:name w:val="54A2E43126764B4187C6E41BF7A3894114"/>
    <w:rsid w:val="007F7754"/>
    <w:rPr>
      <w:rFonts w:ascii="Calibri" w:eastAsia="Times New Roman" w:hAnsi="Calibri" w:cs="Calibri"/>
    </w:rPr>
  </w:style>
  <w:style w:type="paragraph" w:customStyle="1" w:styleId="E99FD2C0ABEA4B5C87B0627C3E8FBEFC14">
    <w:name w:val="E99FD2C0ABEA4B5C87B0627C3E8FBEFC14"/>
    <w:rsid w:val="007F7754"/>
    <w:rPr>
      <w:rFonts w:ascii="Calibri" w:eastAsia="Times New Roman" w:hAnsi="Calibri" w:cs="Calibri"/>
    </w:rPr>
  </w:style>
  <w:style w:type="paragraph" w:customStyle="1" w:styleId="38A984CD16214F96B4923C531C98455E14">
    <w:name w:val="38A984CD16214F96B4923C531C98455E14"/>
    <w:rsid w:val="007F7754"/>
    <w:rPr>
      <w:rFonts w:ascii="Calibri" w:eastAsia="Times New Roman" w:hAnsi="Calibri" w:cs="Calibri"/>
    </w:rPr>
  </w:style>
  <w:style w:type="paragraph" w:customStyle="1" w:styleId="D3CE9FA6C7B34AD6914509F94888B78814">
    <w:name w:val="D3CE9FA6C7B34AD6914509F94888B78814"/>
    <w:rsid w:val="007F7754"/>
    <w:rPr>
      <w:rFonts w:ascii="Calibri" w:eastAsia="Times New Roman" w:hAnsi="Calibri" w:cs="Calibri"/>
    </w:rPr>
  </w:style>
  <w:style w:type="paragraph" w:customStyle="1" w:styleId="A92F74BF98CF42B7A9BC1F2B1623D74B14">
    <w:name w:val="A92F74BF98CF42B7A9BC1F2B1623D74B14"/>
    <w:rsid w:val="007F7754"/>
    <w:rPr>
      <w:rFonts w:ascii="Calibri" w:eastAsia="Times New Roman" w:hAnsi="Calibri" w:cs="Calibri"/>
    </w:rPr>
  </w:style>
  <w:style w:type="paragraph" w:customStyle="1" w:styleId="7618BC8076D94BE6B6C12C7F0C8CDA2F14">
    <w:name w:val="7618BC8076D94BE6B6C12C7F0C8CDA2F14"/>
    <w:rsid w:val="007F7754"/>
    <w:rPr>
      <w:rFonts w:ascii="Calibri" w:eastAsia="Times New Roman" w:hAnsi="Calibri" w:cs="Calibri"/>
    </w:rPr>
  </w:style>
  <w:style w:type="paragraph" w:customStyle="1" w:styleId="172E134975D0488996F76E101C41766A14">
    <w:name w:val="172E134975D0488996F76E101C41766A14"/>
    <w:rsid w:val="007F7754"/>
    <w:rPr>
      <w:rFonts w:ascii="Calibri" w:eastAsia="Times New Roman" w:hAnsi="Calibri" w:cs="Calibri"/>
    </w:rPr>
  </w:style>
  <w:style w:type="paragraph" w:customStyle="1" w:styleId="2A1FAE39456D44719C755E33F448203C14">
    <w:name w:val="2A1FAE39456D44719C755E33F448203C14"/>
    <w:rsid w:val="007F7754"/>
    <w:rPr>
      <w:rFonts w:ascii="Calibri" w:eastAsia="Times New Roman" w:hAnsi="Calibri" w:cs="Calibri"/>
    </w:rPr>
  </w:style>
  <w:style w:type="paragraph" w:customStyle="1" w:styleId="1A39600CC7A54CB19A3B76E515ABE6C914">
    <w:name w:val="1A39600CC7A54CB19A3B76E515ABE6C914"/>
    <w:rsid w:val="007F7754"/>
    <w:rPr>
      <w:rFonts w:ascii="Calibri" w:eastAsia="Times New Roman" w:hAnsi="Calibri" w:cs="Calibri"/>
    </w:rPr>
  </w:style>
  <w:style w:type="paragraph" w:customStyle="1" w:styleId="85CE910F76664357AD12EF398E9196F814">
    <w:name w:val="85CE910F76664357AD12EF398E9196F814"/>
    <w:rsid w:val="007F7754"/>
    <w:rPr>
      <w:rFonts w:ascii="Calibri" w:eastAsia="Times New Roman" w:hAnsi="Calibri" w:cs="Calibri"/>
    </w:rPr>
  </w:style>
  <w:style w:type="paragraph" w:customStyle="1" w:styleId="39F3760D717A44688649A1EE199D008B14">
    <w:name w:val="39F3760D717A44688649A1EE199D008B14"/>
    <w:rsid w:val="007F7754"/>
    <w:rPr>
      <w:rFonts w:ascii="Calibri" w:eastAsia="Times New Roman" w:hAnsi="Calibri" w:cs="Calibri"/>
    </w:rPr>
  </w:style>
  <w:style w:type="paragraph" w:customStyle="1" w:styleId="50280DD7A917481887FFC583A8627C7314">
    <w:name w:val="50280DD7A917481887FFC583A8627C7314"/>
    <w:rsid w:val="007F7754"/>
    <w:rPr>
      <w:rFonts w:ascii="Calibri" w:eastAsia="Times New Roman" w:hAnsi="Calibri" w:cs="Calibri"/>
    </w:rPr>
  </w:style>
  <w:style w:type="paragraph" w:customStyle="1" w:styleId="C660AD87EDDC4A7E8118F8B56C7F1D2A14">
    <w:name w:val="C660AD87EDDC4A7E8118F8B56C7F1D2A14"/>
    <w:rsid w:val="007F7754"/>
    <w:rPr>
      <w:rFonts w:ascii="Calibri" w:eastAsia="Times New Roman" w:hAnsi="Calibri" w:cs="Calibri"/>
    </w:rPr>
  </w:style>
  <w:style w:type="paragraph" w:customStyle="1" w:styleId="F1F1C91DC85A487BAFC0D4FC757B0B6214">
    <w:name w:val="F1F1C91DC85A487BAFC0D4FC757B0B6214"/>
    <w:rsid w:val="007F7754"/>
    <w:rPr>
      <w:rFonts w:ascii="Calibri" w:eastAsia="Times New Roman" w:hAnsi="Calibri" w:cs="Calibri"/>
    </w:rPr>
  </w:style>
  <w:style w:type="paragraph" w:customStyle="1" w:styleId="DB6F7CD46D20408B9DB652357358CB2614">
    <w:name w:val="DB6F7CD46D20408B9DB652357358CB2614"/>
    <w:rsid w:val="007F7754"/>
    <w:rPr>
      <w:rFonts w:ascii="Calibri" w:eastAsia="Times New Roman" w:hAnsi="Calibri" w:cs="Calibri"/>
    </w:rPr>
  </w:style>
  <w:style w:type="paragraph" w:customStyle="1" w:styleId="43E36EE3F5BB4D619CC45A3497FF504C14">
    <w:name w:val="43E36EE3F5BB4D619CC45A3497FF504C14"/>
    <w:rsid w:val="007F7754"/>
    <w:rPr>
      <w:rFonts w:ascii="Calibri" w:eastAsia="Times New Roman" w:hAnsi="Calibri" w:cs="Calibri"/>
    </w:rPr>
  </w:style>
  <w:style w:type="paragraph" w:customStyle="1" w:styleId="B66AFEF372204706AA04F52418D9827814">
    <w:name w:val="B66AFEF372204706AA04F52418D9827814"/>
    <w:rsid w:val="007F7754"/>
    <w:rPr>
      <w:rFonts w:ascii="Calibri" w:eastAsia="Times New Roman" w:hAnsi="Calibri" w:cs="Calibri"/>
    </w:rPr>
  </w:style>
  <w:style w:type="paragraph" w:customStyle="1" w:styleId="06BB752B8A464A03952C04311944219C14">
    <w:name w:val="06BB752B8A464A03952C04311944219C14"/>
    <w:rsid w:val="007F7754"/>
    <w:rPr>
      <w:rFonts w:ascii="Calibri" w:eastAsia="Times New Roman" w:hAnsi="Calibri" w:cs="Calibri"/>
    </w:rPr>
  </w:style>
  <w:style w:type="paragraph" w:customStyle="1" w:styleId="189D750BF1884E8AA9E5ED930C81041F14">
    <w:name w:val="189D750BF1884E8AA9E5ED930C81041F14"/>
    <w:rsid w:val="007F7754"/>
    <w:rPr>
      <w:rFonts w:ascii="Calibri" w:eastAsia="Times New Roman" w:hAnsi="Calibri" w:cs="Calibri"/>
    </w:rPr>
  </w:style>
  <w:style w:type="paragraph" w:customStyle="1" w:styleId="107E9EDBF5324BF1A7C52CE5C5708D6F13">
    <w:name w:val="107E9EDBF5324BF1A7C52CE5C5708D6F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9">
    <w:name w:val="B053933702704FC0B6E7C41E0961579C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2">
    <w:name w:val="2307FEF57269459BAEE8D8BD5D9DD303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9">
    <w:name w:val="9CC3580790A042AAB4361C3435EAFFE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0">
    <w:name w:val="26E096F473F54C4DB614F7EB5465F124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9">
    <w:name w:val="E17B7A6A86A94A88B20E5A78E3E17CFD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9">
    <w:name w:val="BFB0D844033D4E9EB42F8A421924304D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8">
    <w:name w:val="ED77D0C6E0AF4C37AE6726F2AC41C26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8">
    <w:name w:val="421F9A8565334B419276CA746F1D509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7">
    <w:name w:val="B2A2C11323574E399736E67F9504E95B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7">
    <w:name w:val="13347AB3CA7048FA8C312DFCC76A8C3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7">
    <w:name w:val="ACFF39743C3241E8B6BE4E5B9860AB2E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6">
    <w:name w:val="1192F4C9152E4F78A2F38BAFCF6816AB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6">
    <w:name w:val="448D8CA69723403D9FFB4A770F14CA7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5">
    <w:name w:val="47CD0EA491DD458AAC832207C145813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5">
    <w:name w:val="8BB8732BA936439A868EC0C95350149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5">
    <w:name w:val="704E2B480B8C477EBD911611156EBCA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5">
    <w:name w:val="7337ECAC8DC7480EAE09A66C5FB521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5">
    <w:name w:val="30F8885D8E2C4A3B8D8C993694B68C4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5">
    <w:name w:val="51B8A30168894196A21E05A3D566BDB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4">
    <w:name w:val="E73963E40DE8458891B4C3276FFBB5B4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4">
    <w:name w:val="9A3BDC33B66944958704F82EEFA1C40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4">
    <w:name w:val="30A5F8A8CF454F199A9B52DE5B04D93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4">
    <w:name w:val="24CD5D0D9C914835AC2A8E09AAABF0C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4">
    <w:name w:val="F8BC745218C24234B474FBD42D9FAC86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4">
    <w:name w:val="E3CC70263BF74475B1B8B29EF0F25C2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4">
    <w:name w:val="BBB876F5436B4175A28FFC25805AAC3F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4">
    <w:name w:val="638D65BDF3F44444BCBEC45C663370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4">
    <w:name w:val="6A25E4D6564847CC9015D015F84CDBF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2">
    <w:name w:val="F2E4BBC621BF48A58209DEF1D0C5E50B22"/>
    <w:rsid w:val="007F7754"/>
    <w:rPr>
      <w:rFonts w:ascii="Calibri" w:eastAsia="Times New Roman" w:hAnsi="Calibri" w:cs="Calibri"/>
    </w:rPr>
  </w:style>
  <w:style w:type="paragraph" w:customStyle="1" w:styleId="AF5AEF543E8648D3B003111D049F6F1C16">
    <w:name w:val="AF5AEF543E8648D3B003111D049F6F1C16"/>
    <w:rsid w:val="007F7754"/>
    <w:rPr>
      <w:rFonts w:ascii="Calibri" w:eastAsia="Times New Roman" w:hAnsi="Calibri" w:cs="Calibri"/>
    </w:rPr>
  </w:style>
  <w:style w:type="paragraph" w:customStyle="1" w:styleId="EFFCAB1EC1B141A2AFB73B634C95B06E18">
    <w:name w:val="EFFCAB1EC1B141A2AFB73B634C95B06E18"/>
    <w:rsid w:val="007F7754"/>
    <w:rPr>
      <w:rFonts w:ascii="Calibri" w:eastAsia="Times New Roman" w:hAnsi="Calibri" w:cs="Calibri"/>
    </w:rPr>
  </w:style>
  <w:style w:type="paragraph" w:customStyle="1" w:styleId="B5C382BEBAC34B61BA487CAC2986739B20">
    <w:name w:val="B5C382BEBAC34B61BA487CAC2986739B20"/>
    <w:rsid w:val="007F7754"/>
    <w:rPr>
      <w:rFonts w:ascii="Calibri" w:eastAsia="Times New Roman" w:hAnsi="Calibri" w:cs="Calibri"/>
    </w:rPr>
  </w:style>
  <w:style w:type="paragraph" w:customStyle="1" w:styleId="533EBD5644B544AFBC1BBF895BEC7DDF15">
    <w:name w:val="533EBD5644B544AFBC1BBF895BEC7DDF15"/>
    <w:rsid w:val="007F7754"/>
    <w:rPr>
      <w:rFonts w:ascii="Calibri" w:eastAsia="Times New Roman" w:hAnsi="Calibri" w:cs="Calibri"/>
    </w:rPr>
  </w:style>
  <w:style w:type="paragraph" w:customStyle="1" w:styleId="42F5319199F244C89492BE0D0F9B735415">
    <w:name w:val="42F5319199F244C89492BE0D0F9B735415"/>
    <w:rsid w:val="007F7754"/>
    <w:rPr>
      <w:rFonts w:ascii="Calibri" w:eastAsia="Times New Roman" w:hAnsi="Calibri" w:cs="Calibri"/>
    </w:rPr>
  </w:style>
  <w:style w:type="paragraph" w:customStyle="1" w:styleId="3E54AA0BEE174FCA9F9353E198ACC75F15">
    <w:name w:val="3E54AA0BEE174FCA9F9353E198ACC75F15"/>
    <w:rsid w:val="007F7754"/>
    <w:rPr>
      <w:rFonts w:ascii="Calibri" w:eastAsia="Times New Roman" w:hAnsi="Calibri" w:cs="Calibri"/>
    </w:rPr>
  </w:style>
  <w:style w:type="paragraph" w:customStyle="1" w:styleId="DEF45BA0615F42679BC4183CBD12186315">
    <w:name w:val="DEF45BA0615F42679BC4183CBD12186315"/>
    <w:rsid w:val="007F7754"/>
    <w:rPr>
      <w:rFonts w:ascii="Calibri" w:eastAsia="Times New Roman" w:hAnsi="Calibri" w:cs="Calibri"/>
    </w:rPr>
  </w:style>
  <w:style w:type="paragraph" w:customStyle="1" w:styleId="C26E22C0FBCE49A4A78466A710702FFE15">
    <w:name w:val="C26E22C0FBCE49A4A78466A710702FFE15"/>
    <w:rsid w:val="007F7754"/>
    <w:rPr>
      <w:rFonts w:ascii="Calibri" w:eastAsia="Times New Roman" w:hAnsi="Calibri" w:cs="Calibri"/>
    </w:rPr>
  </w:style>
  <w:style w:type="paragraph" w:customStyle="1" w:styleId="B3B17B0866A540FDB99A0CF7B744D5D915">
    <w:name w:val="B3B17B0866A540FDB99A0CF7B744D5D915"/>
    <w:rsid w:val="007F7754"/>
    <w:rPr>
      <w:rFonts w:ascii="Calibri" w:eastAsia="Times New Roman" w:hAnsi="Calibri" w:cs="Calibri"/>
    </w:rPr>
  </w:style>
  <w:style w:type="paragraph" w:customStyle="1" w:styleId="F848E6C9226C431F84E47FAD103ECFE915">
    <w:name w:val="F848E6C9226C431F84E47FAD103ECFE915"/>
    <w:rsid w:val="007F7754"/>
    <w:rPr>
      <w:rFonts w:ascii="Calibri" w:eastAsia="Times New Roman" w:hAnsi="Calibri" w:cs="Calibri"/>
    </w:rPr>
  </w:style>
  <w:style w:type="paragraph" w:customStyle="1" w:styleId="E582C9DFE01440AA8DF4E35941A9871815">
    <w:name w:val="E582C9DFE01440AA8DF4E35941A9871815"/>
    <w:rsid w:val="007F7754"/>
    <w:rPr>
      <w:rFonts w:ascii="Calibri" w:eastAsia="Times New Roman" w:hAnsi="Calibri" w:cs="Calibri"/>
    </w:rPr>
  </w:style>
  <w:style w:type="paragraph" w:customStyle="1" w:styleId="560B4FA2C8F44223A56122DC1C1AA5EA15">
    <w:name w:val="560B4FA2C8F44223A56122DC1C1AA5EA15"/>
    <w:rsid w:val="007F7754"/>
    <w:rPr>
      <w:rFonts w:ascii="Calibri" w:eastAsia="Times New Roman" w:hAnsi="Calibri" w:cs="Calibri"/>
    </w:rPr>
  </w:style>
  <w:style w:type="paragraph" w:customStyle="1" w:styleId="F72D666B2FF54DB08549DE1DB46C4DCB15">
    <w:name w:val="F72D666B2FF54DB08549DE1DB46C4DCB15"/>
    <w:rsid w:val="007F7754"/>
    <w:rPr>
      <w:rFonts w:ascii="Calibri" w:eastAsia="Times New Roman" w:hAnsi="Calibri" w:cs="Calibri"/>
    </w:rPr>
  </w:style>
  <w:style w:type="paragraph" w:customStyle="1" w:styleId="F2D13A7247F74308A98B34B6F74BA1A215">
    <w:name w:val="F2D13A7247F74308A98B34B6F74BA1A215"/>
    <w:rsid w:val="007F7754"/>
    <w:rPr>
      <w:rFonts w:ascii="Calibri" w:eastAsia="Times New Roman" w:hAnsi="Calibri" w:cs="Calibri"/>
    </w:rPr>
  </w:style>
  <w:style w:type="paragraph" w:customStyle="1" w:styleId="8C23933E93774DCFA97BF9B88D608D4C15">
    <w:name w:val="8C23933E93774DCFA97BF9B88D608D4C15"/>
    <w:rsid w:val="007F7754"/>
    <w:rPr>
      <w:rFonts w:ascii="Calibri" w:eastAsia="Times New Roman" w:hAnsi="Calibri" w:cs="Calibri"/>
    </w:rPr>
  </w:style>
  <w:style w:type="paragraph" w:customStyle="1" w:styleId="5E1E1147C1094AF0A248F6297B76518D15">
    <w:name w:val="5E1E1147C1094AF0A248F6297B76518D15"/>
    <w:rsid w:val="007F7754"/>
    <w:rPr>
      <w:rFonts w:ascii="Calibri" w:eastAsia="Times New Roman" w:hAnsi="Calibri" w:cs="Calibri"/>
    </w:rPr>
  </w:style>
  <w:style w:type="paragraph" w:customStyle="1" w:styleId="FF5570E3891C4BAC8C6D89499C2218CB15">
    <w:name w:val="FF5570E3891C4BAC8C6D89499C2218CB15"/>
    <w:rsid w:val="007F7754"/>
    <w:rPr>
      <w:rFonts w:ascii="Calibri" w:eastAsia="Times New Roman" w:hAnsi="Calibri" w:cs="Calibri"/>
    </w:rPr>
  </w:style>
  <w:style w:type="paragraph" w:customStyle="1" w:styleId="E5D5A3A66E974D258F0B9F4F22EA3B9315">
    <w:name w:val="E5D5A3A66E974D258F0B9F4F22EA3B9315"/>
    <w:rsid w:val="007F7754"/>
    <w:rPr>
      <w:rFonts w:ascii="Calibri" w:eastAsia="Times New Roman" w:hAnsi="Calibri" w:cs="Calibri"/>
    </w:rPr>
  </w:style>
  <w:style w:type="paragraph" w:customStyle="1" w:styleId="0AC19391BFE049DA9290831E5301021C15">
    <w:name w:val="0AC19391BFE049DA9290831E5301021C15"/>
    <w:rsid w:val="007F7754"/>
    <w:rPr>
      <w:rFonts w:ascii="Calibri" w:eastAsia="Times New Roman" w:hAnsi="Calibri" w:cs="Calibri"/>
    </w:rPr>
  </w:style>
  <w:style w:type="paragraph" w:customStyle="1" w:styleId="97364F7B6F7A4FE19C537CB7D5EFFC5315">
    <w:name w:val="97364F7B6F7A4FE19C537CB7D5EFFC5315"/>
    <w:rsid w:val="007F7754"/>
    <w:rPr>
      <w:rFonts w:ascii="Calibri" w:eastAsia="Times New Roman" w:hAnsi="Calibri" w:cs="Calibri"/>
    </w:rPr>
  </w:style>
  <w:style w:type="paragraph" w:customStyle="1" w:styleId="7EDEFCF495CD4A0F92382AD0841DB9D515">
    <w:name w:val="7EDEFCF495CD4A0F92382AD0841DB9D515"/>
    <w:rsid w:val="007F7754"/>
    <w:rPr>
      <w:rFonts w:ascii="Calibri" w:eastAsia="Times New Roman" w:hAnsi="Calibri" w:cs="Calibri"/>
    </w:rPr>
  </w:style>
  <w:style w:type="paragraph" w:customStyle="1" w:styleId="C0ACE3BDE2244E499A77888C08F6FCF615">
    <w:name w:val="C0ACE3BDE2244E499A77888C08F6FCF615"/>
    <w:rsid w:val="007F7754"/>
    <w:rPr>
      <w:rFonts w:ascii="Calibri" w:eastAsia="Times New Roman" w:hAnsi="Calibri" w:cs="Calibri"/>
    </w:rPr>
  </w:style>
  <w:style w:type="paragraph" w:customStyle="1" w:styleId="9C1F3A2DA49745C29682A609BE73D33C15">
    <w:name w:val="9C1F3A2DA49745C29682A609BE73D33C15"/>
    <w:rsid w:val="007F7754"/>
    <w:rPr>
      <w:rFonts w:ascii="Calibri" w:eastAsia="Times New Roman" w:hAnsi="Calibri" w:cs="Calibri"/>
    </w:rPr>
  </w:style>
  <w:style w:type="paragraph" w:customStyle="1" w:styleId="2051F943E68F42D8BEC7091EA425167B15">
    <w:name w:val="2051F943E68F42D8BEC7091EA425167B15"/>
    <w:rsid w:val="007F7754"/>
    <w:rPr>
      <w:rFonts w:ascii="Calibri" w:eastAsia="Times New Roman" w:hAnsi="Calibri" w:cs="Calibri"/>
    </w:rPr>
  </w:style>
  <w:style w:type="paragraph" w:customStyle="1" w:styleId="BF6D5A959DF04489ADBB0B8B3193249315">
    <w:name w:val="BF6D5A959DF04489ADBB0B8B3193249315"/>
    <w:rsid w:val="007F7754"/>
    <w:rPr>
      <w:rFonts w:ascii="Calibri" w:eastAsia="Times New Roman" w:hAnsi="Calibri" w:cs="Calibri"/>
    </w:rPr>
  </w:style>
  <w:style w:type="paragraph" w:customStyle="1" w:styleId="87724B2A7D634B3E8361604078B8DD9B15">
    <w:name w:val="87724B2A7D634B3E8361604078B8DD9B15"/>
    <w:rsid w:val="007F7754"/>
    <w:rPr>
      <w:rFonts w:ascii="Calibri" w:eastAsia="Times New Roman" w:hAnsi="Calibri" w:cs="Calibri"/>
    </w:rPr>
  </w:style>
  <w:style w:type="paragraph" w:customStyle="1" w:styleId="DFD7FBCA753D4794B7001CC993C3296815">
    <w:name w:val="DFD7FBCA753D4794B7001CC993C3296815"/>
    <w:rsid w:val="007F7754"/>
    <w:rPr>
      <w:rFonts w:ascii="Calibri" w:eastAsia="Times New Roman" w:hAnsi="Calibri" w:cs="Calibri"/>
    </w:rPr>
  </w:style>
  <w:style w:type="paragraph" w:customStyle="1" w:styleId="7148EF32381F456CBC5FC710A80298C115">
    <w:name w:val="7148EF32381F456CBC5FC710A80298C115"/>
    <w:rsid w:val="007F7754"/>
    <w:rPr>
      <w:rFonts w:ascii="Calibri" w:eastAsia="Times New Roman" w:hAnsi="Calibri" w:cs="Calibri"/>
    </w:rPr>
  </w:style>
  <w:style w:type="paragraph" w:customStyle="1" w:styleId="73137F8421014A2B972AF4A0A97C4A9515">
    <w:name w:val="73137F8421014A2B972AF4A0A97C4A9515"/>
    <w:rsid w:val="007F7754"/>
    <w:rPr>
      <w:rFonts w:ascii="Calibri" w:eastAsia="Times New Roman" w:hAnsi="Calibri" w:cs="Calibri"/>
    </w:rPr>
  </w:style>
  <w:style w:type="paragraph" w:customStyle="1" w:styleId="ECE6A58578E94AA5B680CA9E0B60925715">
    <w:name w:val="ECE6A58578E94AA5B680CA9E0B60925715"/>
    <w:rsid w:val="007F7754"/>
    <w:rPr>
      <w:rFonts w:ascii="Calibri" w:eastAsia="Times New Roman" w:hAnsi="Calibri" w:cs="Calibri"/>
    </w:rPr>
  </w:style>
  <w:style w:type="paragraph" w:customStyle="1" w:styleId="F5343860FB3C4303A2A66BC38503235915">
    <w:name w:val="F5343860FB3C4303A2A66BC38503235915"/>
    <w:rsid w:val="007F7754"/>
    <w:rPr>
      <w:rFonts w:ascii="Calibri" w:eastAsia="Times New Roman" w:hAnsi="Calibri" w:cs="Calibri"/>
    </w:rPr>
  </w:style>
  <w:style w:type="paragraph" w:customStyle="1" w:styleId="08BDF47A740A41D283C1FDD70CFAA25C15">
    <w:name w:val="08BDF47A740A41D283C1FDD70CFAA25C15"/>
    <w:rsid w:val="007F7754"/>
    <w:rPr>
      <w:rFonts w:ascii="Calibri" w:eastAsia="Times New Roman" w:hAnsi="Calibri" w:cs="Calibri"/>
    </w:rPr>
  </w:style>
  <w:style w:type="paragraph" w:customStyle="1" w:styleId="9C5785B0104A4C07B0BED7DD3ADB4DD115">
    <w:name w:val="9C5785B0104A4C07B0BED7DD3ADB4DD115"/>
    <w:rsid w:val="007F7754"/>
    <w:rPr>
      <w:rFonts w:ascii="Calibri" w:eastAsia="Times New Roman" w:hAnsi="Calibri" w:cs="Calibri"/>
    </w:rPr>
  </w:style>
  <w:style w:type="paragraph" w:customStyle="1" w:styleId="DA13D16A1B6A44E4B42FC8DA9011A14815">
    <w:name w:val="DA13D16A1B6A44E4B42FC8DA9011A14815"/>
    <w:rsid w:val="007F7754"/>
    <w:rPr>
      <w:rFonts w:ascii="Calibri" w:eastAsia="Times New Roman" w:hAnsi="Calibri" w:cs="Calibri"/>
    </w:rPr>
  </w:style>
  <w:style w:type="paragraph" w:customStyle="1" w:styleId="522E8A9358A3480092F959B0BA8463E215">
    <w:name w:val="522E8A9358A3480092F959B0BA8463E215"/>
    <w:rsid w:val="007F7754"/>
    <w:rPr>
      <w:rFonts w:ascii="Calibri" w:eastAsia="Times New Roman" w:hAnsi="Calibri" w:cs="Calibri"/>
    </w:rPr>
  </w:style>
  <w:style w:type="paragraph" w:customStyle="1" w:styleId="1BD25D754D9242B8B0B7496F3E52936015">
    <w:name w:val="1BD25D754D9242B8B0B7496F3E52936015"/>
    <w:rsid w:val="007F7754"/>
    <w:rPr>
      <w:rFonts w:ascii="Calibri" w:eastAsia="Times New Roman" w:hAnsi="Calibri" w:cs="Calibri"/>
    </w:rPr>
  </w:style>
  <w:style w:type="paragraph" w:customStyle="1" w:styleId="A0A69245B98341DE9FDB162F281D8B7D15">
    <w:name w:val="A0A69245B98341DE9FDB162F281D8B7D15"/>
    <w:rsid w:val="007F7754"/>
    <w:rPr>
      <w:rFonts w:ascii="Calibri" w:eastAsia="Times New Roman" w:hAnsi="Calibri" w:cs="Calibri"/>
    </w:rPr>
  </w:style>
  <w:style w:type="paragraph" w:customStyle="1" w:styleId="88ADCA31A7B24F89B13D192C80026F1315">
    <w:name w:val="88ADCA31A7B24F89B13D192C80026F1315"/>
    <w:rsid w:val="007F7754"/>
    <w:rPr>
      <w:rFonts w:ascii="Calibri" w:eastAsia="Times New Roman" w:hAnsi="Calibri" w:cs="Calibri"/>
    </w:rPr>
  </w:style>
  <w:style w:type="paragraph" w:customStyle="1" w:styleId="18E2D944E1CB4D3CAEEE1998F476F24615">
    <w:name w:val="18E2D944E1CB4D3CAEEE1998F476F24615"/>
    <w:rsid w:val="007F7754"/>
    <w:rPr>
      <w:rFonts w:ascii="Calibri" w:eastAsia="Times New Roman" w:hAnsi="Calibri" w:cs="Calibri"/>
    </w:rPr>
  </w:style>
  <w:style w:type="paragraph" w:customStyle="1" w:styleId="46290ED9BBF64D6883728C01D94561D515">
    <w:name w:val="46290ED9BBF64D6883728C01D94561D515"/>
    <w:rsid w:val="007F7754"/>
    <w:rPr>
      <w:rFonts w:ascii="Calibri" w:eastAsia="Times New Roman" w:hAnsi="Calibri" w:cs="Calibri"/>
    </w:rPr>
  </w:style>
  <w:style w:type="paragraph" w:customStyle="1" w:styleId="4C63889D825541E28ED1903932E2E7BE15">
    <w:name w:val="4C63889D825541E28ED1903932E2E7BE15"/>
    <w:rsid w:val="007F7754"/>
    <w:rPr>
      <w:rFonts w:ascii="Calibri" w:eastAsia="Times New Roman" w:hAnsi="Calibri" w:cs="Calibri"/>
    </w:rPr>
  </w:style>
  <w:style w:type="paragraph" w:customStyle="1" w:styleId="DB78848AE49245138F4A95CA03BA0FED15">
    <w:name w:val="DB78848AE49245138F4A95CA03BA0FED15"/>
    <w:rsid w:val="007F7754"/>
    <w:rPr>
      <w:rFonts w:ascii="Calibri" w:eastAsia="Times New Roman" w:hAnsi="Calibri" w:cs="Calibri"/>
    </w:rPr>
  </w:style>
  <w:style w:type="paragraph" w:customStyle="1" w:styleId="7281761C8FEE4E4EBFB7B8C2E2505CA415">
    <w:name w:val="7281761C8FEE4E4EBFB7B8C2E2505CA415"/>
    <w:rsid w:val="007F7754"/>
    <w:rPr>
      <w:rFonts w:ascii="Calibri" w:eastAsia="Times New Roman" w:hAnsi="Calibri" w:cs="Calibri"/>
    </w:rPr>
  </w:style>
  <w:style w:type="paragraph" w:customStyle="1" w:styleId="CF4B363AEF5E42F8A9985F6142DA43DE15">
    <w:name w:val="CF4B363AEF5E42F8A9985F6142DA43DE15"/>
    <w:rsid w:val="007F7754"/>
    <w:rPr>
      <w:rFonts w:ascii="Calibri" w:eastAsia="Times New Roman" w:hAnsi="Calibri" w:cs="Calibri"/>
    </w:rPr>
  </w:style>
  <w:style w:type="paragraph" w:customStyle="1" w:styleId="1C31093765414E3EA59463518979BF6F15">
    <w:name w:val="1C31093765414E3EA59463518979BF6F15"/>
    <w:rsid w:val="007F7754"/>
    <w:rPr>
      <w:rFonts w:ascii="Calibri" w:eastAsia="Times New Roman" w:hAnsi="Calibri" w:cs="Calibri"/>
    </w:rPr>
  </w:style>
  <w:style w:type="paragraph" w:customStyle="1" w:styleId="E6F6BC38468A4926952A4A29595144BB15">
    <w:name w:val="E6F6BC38468A4926952A4A29595144BB15"/>
    <w:rsid w:val="007F7754"/>
    <w:rPr>
      <w:rFonts w:ascii="Calibri" w:eastAsia="Times New Roman" w:hAnsi="Calibri" w:cs="Calibri"/>
    </w:rPr>
  </w:style>
  <w:style w:type="paragraph" w:customStyle="1" w:styleId="F9B4FFB75B28484592760676BE26018715">
    <w:name w:val="F9B4FFB75B28484592760676BE26018715"/>
    <w:rsid w:val="007F7754"/>
    <w:rPr>
      <w:rFonts w:ascii="Calibri" w:eastAsia="Times New Roman" w:hAnsi="Calibri" w:cs="Calibri"/>
    </w:rPr>
  </w:style>
  <w:style w:type="paragraph" w:customStyle="1" w:styleId="2C61852B305C4D8B80AAF176B797663115">
    <w:name w:val="2C61852B305C4D8B80AAF176B797663115"/>
    <w:rsid w:val="007F7754"/>
    <w:rPr>
      <w:rFonts w:ascii="Calibri" w:eastAsia="Times New Roman" w:hAnsi="Calibri" w:cs="Calibri"/>
    </w:rPr>
  </w:style>
  <w:style w:type="paragraph" w:customStyle="1" w:styleId="1CE85280BA3047689056E0518AA24E6915">
    <w:name w:val="1CE85280BA3047689056E0518AA24E6915"/>
    <w:rsid w:val="007F7754"/>
    <w:rPr>
      <w:rFonts w:ascii="Calibri" w:eastAsia="Times New Roman" w:hAnsi="Calibri" w:cs="Calibri"/>
    </w:rPr>
  </w:style>
  <w:style w:type="paragraph" w:customStyle="1" w:styleId="D6FD9827EBB64FE4B52F4B58B1DF5EC815">
    <w:name w:val="D6FD9827EBB64FE4B52F4B58B1DF5EC815"/>
    <w:rsid w:val="007F7754"/>
    <w:rPr>
      <w:rFonts w:ascii="Calibri" w:eastAsia="Times New Roman" w:hAnsi="Calibri" w:cs="Calibri"/>
    </w:rPr>
  </w:style>
  <w:style w:type="paragraph" w:customStyle="1" w:styleId="06E5613E9C86459AB49DC63E7944DC5A15">
    <w:name w:val="06E5613E9C86459AB49DC63E7944DC5A15"/>
    <w:rsid w:val="007F7754"/>
    <w:rPr>
      <w:rFonts w:ascii="Calibri" w:eastAsia="Times New Roman" w:hAnsi="Calibri" w:cs="Calibri"/>
    </w:rPr>
  </w:style>
  <w:style w:type="paragraph" w:customStyle="1" w:styleId="9976FD907AFD461C92F73F5A7454A04D15">
    <w:name w:val="9976FD907AFD461C92F73F5A7454A04D15"/>
    <w:rsid w:val="007F7754"/>
    <w:rPr>
      <w:rFonts w:ascii="Calibri" w:eastAsia="Times New Roman" w:hAnsi="Calibri" w:cs="Calibri"/>
    </w:rPr>
  </w:style>
  <w:style w:type="paragraph" w:customStyle="1" w:styleId="F31D042135434EF387E348B92350BF1115">
    <w:name w:val="F31D042135434EF387E348B92350BF1115"/>
    <w:rsid w:val="007F7754"/>
    <w:rPr>
      <w:rFonts w:ascii="Calibri" w:eastAsia="Times New Roman" w:hAnsi="Calibri" w:cs="Calibri"/>
    </w:rPr>
  </w:style>
  <w:style w:type="paragraph" w:customStyle="1" w:styleId="54A2E43126764B4187C6E41BF7A3894115">
    <w:name w:val="54A2E43126764B4187C6E41BF7A3894115"/>
    <w:rsid w:val="007F7754"/>
    <w:rPr>
      <w:rFonts w:ascii="Calibri" w:eastAsia="Times New Roman" w:hAnsi="Calibri" w:cs="Calibri"/>
    </w:rPr>
  </w:style>
  <w:style w:type="paragraph" w:customStyle="1" w:styleId="E99FD2C0ABEA4B5C87B0627C3E8FBEFC15">
    <w:name w:val="E99FD2C0ABEA4B5C87B0627C3E8FBEFC15"/>
    <w:rsid w:val="007F7754"/>
    <w:rPr>
      <w:rFonts w:ascii="Calibri" w:eastAsia="Times New Roman" w:hAnsi="Calibri" w:cs="Calibri"/>
    </w:rPr>
  </w:style>
  <w:style w:type="paragraph" w:customStyle="1" w:styleId="38A984CD16214F96B4923C531C98455E15">
    <w:name w:val="38A984CD16214F96B4923C531C98455E15"/>
    <w:rsid w:val="007F7754"/>
    <w:rPr>
      <w:rFonts w:ascii="Calibri" w:eastAsia="Times New Roman" w:hAnsi="Calibri" w:cs="Calibri"/>
    </w:rPr>
  </w:style>
  <w:style w:type="paragraph" w:customStyle="1" w:styleId="D3CE9FA6C7B34AD6914509F94888B78815">
    <w:name w:val="D3CE9FA6C7B34AD6914509F94888B78815"/>
    <w:rsid w:val="007F7754"/>
    <w:rPr>
      <w:rFonts w:ascii="Calibri" w:eastAsia="Times New Roman" w:hAnsi="Calibri" w:cs="Calibri"/>
    </w:rPr>
  </w:style>
  <w:style w:type="paragraph" w:customStyle="1" w:styleId="A92F74BF98CF42B7A9BC1F2B1623D74B15">
    <w:name w:val="A92F74BF98CF42B7A9BC1F2B1623D74B15"/>
    <w:rsid w:val="007F7754"/>
    <w:rPr>
      <w:rFonts w:ascii="Calibri" w:eastAsia="Times New Roman" w:hAnsi="Calibri" w:cs="Calibri"/>
    </w:rPr>
  </w:style>
  <w:style w:type="paragraph" w:customStyle="1" w:styleId="7618BC8076D94BE6B6C12C7F0C8CDA2F15">
    <w:name w:val="7618BC8076D94BE6B6C12C7F0C8CDA2F15"/>
    <w:rsid w:val="007F7754"/>
    <w:rPr>
      <w:rFonts w:ascii="Calibri" w:eastAsia="Times New Roman" w:hAnsi="Calibri" w:cs="Calibri"/>
    </w:rPr>
  </w:style>
  <w:style w:type="paragraph" w:customStyle="1" w:styleId="172E134975D0488996F76E101C41766A15">
    <w:name w:val="172E134975D0488996F76E101C41766A15"/>
    <w:rsid w:val="007F7754"/>
    <w:rPr>
      <w:rFonts w:ascii="Calibri" w:eastAsia="Times New Roman" w:hAnsi="Calibri" w:cs="Calibri"/>
    </w:rPr>
  </w:style>
  <w:style w:type="paragraph" w:customStyle="1" w:styleId="2A1FAE39456D44719C755E33F448203C15">
    <w:name w:val="2A1FAE39456D44719C755E33F448203C15"/>
    <w:rsid w:val="007F7754"/>
    <w:rPr>
      <w:rFonts w:ascii="Calibri" w:eastAsia="Times New Roman" w:hAnsi="Calibri" w:cs="Calibri"/>
    </w:rPr>
  </w:style>
  <w:style w:type="paragraph" w:customStyle="1" w:styleId="1A39600CC7A54CB19A3B76E515ABE6C915">
    <w:name w:val="1A39600CC7A54CB19A3B76E515ABE6C915"/>
    <w:rsid w:val="007F7754"/>
    <w:rPr>
      <w:rFonts w:ascii="Calibri" w:eastAsia="Times New Roman" w:hAnsi="Calibri" w:cs="Calibri"/>
    </w:rPr>
  </w:style>
  <w:style w:type="paragraph" w:customStyle="1" w:styleId="85CE910F76664357AD12EF398E9196F815">
    <w:name w:val="85CE910F76664357AD12EF398E9196F815"/>
    <w:rsid w:val="007F7754"/>
    <w:rPr>
      <w:rFonts w:ascii="Calibri" w:eastAsia="Times New Roman" w:hAnsi="Calibri" w:cs="Calibri"/>
    </w:rPr>
  </w:style>
  <w:style w:type="paragraph" w:customStyle="1" w:styleId="39F3760D717A44688649A1EE199D008B15">
    <w:name w:val="39F3760D717A44688649A1EE199D008B15"/>
    <w:rsid w:val="007F7754"/>
    <w:rPr>
      <w:rFonts w:ascii="Calibri" w:eastAsia="Times New Roman" w:hAnsi="Calibri" w:cs="Calibri"/>
    </w:rPr>
  </w:style>
  <w:style w:type="paragraph" w:customStyle="1" w:styleId="50280DD7A917481887FFC583A8627C7315">
    <w:name w:val="50280DD7A917481887FFC583A8627C7315"/>
    <w:rsid w:val="007F7754"/>
    <w:rPr>
      <w:rFonts w:ascii="Calibri" w:eastAsia="Times New Roman" w:hAnsi="Calibri" w:cs="Calibri"/>
    </w:rPr>
  </w:style>
  <w:style w:type="paragraph" w:customStyle="1" w:styleId="C660AD87EDDC4A7E8118F8B56C7F1D2A15">
    <w:name w:val="C660AD87EDDC4A7E8118F8B56C7F1D2A15"/>
    <w:rsid w:val="007F7754"/>
    <w:rPr>
      <w:rFonts w:ascii="Calibri" w:eastAsia="Times New Roman" w:hAnsi="Calibri" w:cs="Calibri"/>
    </w:rPr>
  </w:style>
  <w:style w:type="paragraph" w:customStyle="1" w:styleId="F1F1C91DC85A487BAFC0D4FC757B0B6215">
    <w:name w:val="F1F1C91DC85A487BAFC0D4FC757B0B6215"/>
    <w:rsid w:val="007F7754"/>
    <w:rPr>
      <w:rFonts w:ascii="Calibri" w:eastAsia="Times New Roman" w:hAnsi="Calibri" w:cs="Calibri"/>
    </w:rPr>
  </w:style>
  <w:style w:type="paragraph" w:customStyle="1" w:styleId="DB6F7CD46D20408B9DB652357358CB2615">
    <w:name w:val="DB6F7CD46D20408B9DB652357358CB2615"/>
    <w:rsid w:val="007F7754"/>
    <w:rPr>
      <w:rFonts w:ascii="Calibri" w:eastAsia="Times New Roman" w:hAnsi="Calibri" w:cs="Calibri"/>
    </w:rPr>
  </w:style>
  <w:style w:type="paragraph" w:customStyle="1" w:styleId="43E36EE3F5BB4D619CC45A3497FF504C15">
    <w:name w:val="43E36EE3F5BB4D619CC45A3497FF504C15"/>
    <w:rsid w:val="007F7754"/>
    <w:rPr>
      <w:rFonts w:ascii="Calibri" w:eastAsia="Times New Roman" w:hAnsi="Calibri" w:cs="Calibri"/>
    </w:rPr>
  </w:style>
  <w:style w:type="paragraph" w:customStyle="1" w:styleId="B66AFEF372204706AA04F52418D9827815">
    <w:name w:val="B66AFEF372204706AA04F52418D9827815"/>
    <w:rsid w:val="007F7754"/>
    <w:rPr>
      <w:rFonts w:ascii="Calibri" w:eastAsia="Times New Roman" w:hAnsi="Calibri" w:cs="Calibri"/>
    </w:rPr>
  </w:style>
  <w:style w:type="paragraph" w:customStyle="1" w:styleId="06BB752B8A464A03952C04311944219C15">
    <w:name w:val="06BB752B8A464A03952C04311944219C15"/>
    <w:rsid w:val="007F7754"/>
    <w:rPr>
      <w:rFonts w:ascii="Calibri" w:eastAsia="Times New Roman" w:hAnsi="Calibri" w:cs="Calibri"/>
    </w:rPr>
  </w:style>
  <w:style w:type="paragraph" w:customStyle="1" w:styleId="189D750BF1884E8AA9E5ED930C81041F15">
    <w:name w:val="189D750BF1884E8AA9E5ED930C81041F15"/>
    <w:rsid w:val="007F7754"/>
    <w:rPr>
      <w:rFonts w:ascii="Calibri" w:eastAsia="Times New Roman" w:hAnsi="Calibri" w:cs="Calibri"/>
    </w:rPr>
  </w:style>
  <w:style w:type="paragraph" w:customStyle="1" w:styleId="107E9EDBF5324BF1A7C52CE5C5708D6F14">
    <w:name w:val="107E9EDBF5324BF1A7C52CE5C5708D6F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0">
    <w:name w:val="B053933702704FC0B6E7C41E0961579C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3">
    <w:name w:val="2307FEF57269459BAEE8D8BD5D9DD303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0">
    <w:name w:val="9CC3580790A042AAB4361C3435EAFFE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1">
    <w:name w:val="26E096F473F54C4DB614F7EB5465F124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0">
    <w:name w:val="E17B7A6A86A94A88B20E5A78E3E17CFD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0">
    <w:name w:val="BFB0D844033D4E9EB42F8A421924304D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9">
    <w:name w:val="ED77D0C6E0AF4C37AE6726F2AC41C26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9">
    <w:name w:val="421F9A8565334B419276CA746F1D509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8">
    <w:name w:val="B2A2C11323574E399736E67F9504E95B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8">
    <w:name w:val="13347AB3CA7048FA8C312DFCC76A8C39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8">
    <w:name w:val="ACFF39743C3241E8B6BE4E5B9860AB2E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7">
    <w:name w:val="1192F4C9152E4F78A2F38BAFCF6816AB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7">
    <w:name w:val="448D8CA69723403D9FFB4A770F14CA7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6">
    <w:name w:val="47CD0EA491DD458AAC832207C145813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6">
    <w:name w:val="8BB8732BA936439A868EC0C95350149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6">
    <w:name w:val="704E2B480B8C477EBD911611156EBCA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6">
    <w:name w:val="7337ECAC8DC7480EAE09A66C5FB521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6">
    <w:name w:val="30F8885D8E2C4A3B8D8C993694B68C4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6">
    <w:name w:val="51B8A30168894196A21E05A3D566BDB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5">
    <w:name w:val="E73963E40DE8458891B4C3276FFBB5B4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5">
    <w:name w:val="9A3BDC33B66944958704F82EEFA1C40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5">
    <w:name w:val="30A5F8A8CF454F199A9B52DE5B04D93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5">
    <w:name w:val="24CD5D0D9C914835AC2A8E09AAABF0C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5">
    <w:name w:val="F8BC745218C24234B474FBD42D9FAC86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5">
    <w:name w:val="E3CC70263BF74475B1B8B29EF0F25C2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5">
    <w:name w:val="BBB876F5436B4175A28FFC25805AAC3F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5">
    <w:name w:val="638D65BDF3F44444BCBEC45C663370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5">
    <w:name w:val="6A25E4D6564847CC9015D015F84CDBF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">
    <w:name w:val="D80D65E57E4D41459EC584845AD90E4B"/>
    <w:rsid w:val="007F7754"/>
  </w:style>
  <w:style w:type="paragraph" w:customStyle="1" w:styleId="34E47E502C974B8786C6F7D2B750A7BC">
    <w:name w:val="34E47E502C974B8786C6F7D2B750A7BC"/>
    <w:rsid w:val="007F7754"/>
  </w:style>
  <w:style w:type="paragraph" w:customStyle="1" w:styleId="732316DB0BC745228449A667C2BAEE64">
    <w:name w:val="732316DB0BC745228449A667C2BAEE64"/>
    <w:rsid w:val="007F7754"/>
  </w:style>
  <w:style w:type="paragraph" w:customStyle="1" w:styleId="97BE0B8CB47344C998C95FA2C110AA7A">
    <w:name w:val="97BE0B8CB47344C998C95FA2C110AA7A"/>
    <w:rsid w:val="007F7754"/>
  </w:style>
  <w:style w:type="paragraph" w:customStyle="1" w:styleId="FEA7250D5F6D42B89020BE53093B4B28">
    <w:name w:val="FEA7250D5F6D42B89020BE53093B4B28"/>
    <w:rsid w:val="007F7754"/>
  </w:style>
  <w:style w:type="paragraph" w:customStyle="1" w:styleId="426FE602334B495681AEEE13CB51A313">
    <w:name w:val="426FE602334B495681AEEE13CB51A313"/>
    <w:rsid w:val="007F7754"/>
  </w:style>
  <w:style w:type="paragraph" w:customStyle="1" w:styleId="4717713615D04DC4A3BB7A1CE37784B4">
    <w:name w:val="4717713615D04DC4A3BB7A1CE37784B4"/>
    <w:rsid w:val="007F7754"/>
  </w:style>
  <w:style w:type="paragraph" w:customStyle="1" w:styleId="5998258FEE9442EAB8657CCD69B88B5E">
    <w:name w:val="5998258FEE9442EAB8657CCD69B88B5E"/>
    <w:rsid w:val="007F7754"/>
  </w:style>
  <w:style w:type="paragraph" w:customStyle="1" w:styleId="CDF5837DA31F4457AC51523EFF2F98AF">
    <w:name w:val="CDF5837DA31F4457AC51523EFF2F98AF"/>
    <w:rsid w:val="007F7754"/>
  </w:style>
  <w:style w:type="paragraph" w:customStyle="1" w:styleId="8B3B47AD895346E7B192797CEE543600">
    <w:name w:val="8B3B47AD895346E7B192797CEE543600"/>
    <w:rsid w:val="007F7754"/>
  </w:style>
  <w:style w:type="paragraph" w:customStyle="1" w:styleId="84558FD695AF4592B3BA0400F5682461">
    <w:name w:val="84558FD695AF4592B3BA0400F5682461"/>
    <w:rsid w:val="007F7754"/>
  </w:style>
  <w:style w:type="paragraph" w:customStyle="1" w:styleId="A98BCC125BD1405BA8B434B4404674E7">
    <w:name w:val="A98BCC125BD1405BA8B434B4404674E7"/>
    <w:rsid w:val="007F7754"/>
  </w:style>
  <w:style w:type="paragraph" w:customStyle="1" w:styleId="0F45E220D7F444DF91788FEC3F287D10">
    <w:name w:val="0F45E220D7F444DF91788FEC3F287D10"/>
    <w:rsid w:val="007F7754"/>
  </w:style>
  <w:style w:type="paragraph" w:customStyle="1" w:styleId="E282C7F0397E42E6B23AEEA91B550794">
    <w:name w:val="E282C7F0397E42E6B23AEEA91B550794"/>
    <w:rsid w:val="007F7754"/>
  </w:style>
  <w:style w:type="paragraph" w:customStyle="1" w:styleId="D9F5003B789348FF8C0F82A2BC8D9565">
    <w:name w:val="D9F5003B789348FF8C0F82A2BC8D9565"/>
    <w:rsid w:val="007F7754"/>
  </w:style>
  <w:style w:type="paragraph" w:customStyle="1" w:styleId="B79EF93CAB7F41A188B7AB3801317ECA">
    <w:name w:val="B79EF93CAB7F41A188B7AB3801317ECA"/>
    <w:rsid w:val="007F7754"/>
  </w:style>
  <w:style w:type="paragraph" w:customStyle="1" w:styleId="1ED36BE73742493DB0EFFCA43E8FDDC6">
    <w:name w:val="1ED36BE73742493DB0EFFCA43E8FDDC6"/>
    <w:rsid w:val="007F7754"/>
  </w:style>
  <w:style w:type="paragraph" w:customStyle="1" w:styleId="59F0BF66A69A47D6B1F0E06ABDB4E6E0">
    <w:name w:val="59F0BF66A69A47D6B1F0E06ABDB4E6E0"/>
    <w:rsid w:val="007F7754"/>
  </w:style>
  <w:style w:type="paragraph" w:customStyle="1" w:styleId="047A448349BF4220B393D84748862C28">
    <w:name w:val="047A448349BF4220B393D84748862C28"/>
    <w:rsid w:val="007F7754"/>
  </w:style>
  <w:style w:type="paragraph" w:customStyle="1" w:styleId="6DEB34D426314F7F9277C3BC61BE23B5">
    <w:name w:val="6DEB34D426314F7F9277C3BC61BE23B5"/>
    <w:rsid w:val="007F7754"/>
  </w:style>
  <w:style w:type="paragraph" w:customStyle="1" w:styleId="F2E4BBC621BF48A58209DEF1D0C5E50B23">
    <w:name w:val="F2E4BBC621BF48A58209DEF1D0C5E50B23"/>
    <w:rsid w:val="007F7754"/>
    <w:rPr>
      <w:rFonts w:ascii="Calibri" w:eastAsia="Times New Roman" w:hAnsi="Calibri" w:cs="Calibri"/>
    </w:rPr>
  </w:style>
  <w:style w:type="paragraph" w:customStyle="1" w:styleId="AF5AEF543E8648D3B003111D049F6F1C17">
    <w:name w:val="AF5AEF543E8648D3B003111D049F6F1C17"/>
    <w:rsid w:val="007F7754"/>
    <w:rPr>
      <w:rFonts w:ascii="Calibri" w:eastAsia="Times New Roman" w:hAnsi="Calibri" w:cs="Calibri"/>
    </w:rPr>
  </w:style>
  <w:style w:type="paragraph" w:customStyle="1" w:styleId="EFFCAB1EC1B141A2AFB73B634C95B06E19">
    <w:name w:val="EFFCAB1EC1B141A2AFB73B634C95B06E19"/>
    <w:rsid w:val="007F7754"/>
    <w:rPr>
      <w:rFonts w:ascii="Calibri" w:eastAsia="Times New Roman" w:hAnsi="Calibri" w:cs="Calibri"/>
    </w:rPr>
  </w:style>
  <w:style w:type="paragraph" w:customStyle="1" w:styleId="B5C382BEBAC34B61BA487CAC2986739B21">
    <w:name w:val="B5C382BEBAC34B61BA487CAC2986739B21"/>
    <w:rsid w:val="007F7754"/>
    <w:rPr>
      <w:rFonts w:ascii="Calibri" w:eastAsia="Times New Roman" w:hAnsi="Calibri" w:cs="Calibri"/>
    </w:rPr>
  </w:style>
  <w:style w:type="paragraph" w:customStyle="1" w:styleId="533EBD5644B544AFBC1BBF895BEC7DDF16">
    <w:name w:val="533EBD5644B544AFBC1BBF895BEC7DDF16"/>
    <w:rsid w:val="007F7754"/>
    <w:rPr>
      <w:rFonts w:ascii="Calibri" w:eastAsia="Times New Roman" w:hAnsi="Calibri" w:cs="Calibri"/>
    </w:rPr>
  </w:style>
  <w:style w:type="paragraph" w:customStyle="1" w:styleId="42F5319199F244C89492BE0D0F9B735416">
    <w:name w:val="42F5319199F244C89492BE0D0F9B735416"/>
    <w:rsid w:val="007F7754"/>
    <w:rPr>
      <w:rFonts w:ascii="Calibri" w:eastAsia="Times New Roman" w:hAnsi="Calibri" w:cs="Calibri"/>
    </w:rPr>
  </w:style>
  <w:style w:type="paragraph" w:customStyle="1" w:styleId="3E54AA0BEE174FCA9F9353E198ACC75F16">
    <w:name w:val="3E54AA0BEE174FCA9F9353E198ACC75F16"/>
    <w:rsid w:val="007F7754"/>
    <w:rPr>
      <w:rFonts w:ascii="Calibri" w:eastAsia="Times New Roman" w:hAnsi="Calibri" w:cs="Calibri"/>
    </w:rPr>
  </w:style>
  <w:style w:type="paragraph" w:customStyle="1" w:styleId="DEF45BA0615F42679BC4183CBD12186316">
    <w:name w:val="DEF45BA0615F42679BC4183CBD12186316"/>
    <w:rsid w:val="007F7754"/>
    <w:rPr>
      <w:rFonts w:ascii="Calibri" w:eastAsia="Times New Roman" w:hAnsi="Calibri" w:cs="Calibri"/>
    </w:rPr>
  </w:style>
  <w:style w:type="paragraph" w:customStyle="1" w:styleId="C26E22C0FBCE49A4A78466A710702FFE16">
    <w:name w:val="C26E22C0FBCE49A4A78466A710702FFE16"/>
    <w:rsid w:val="007F7754"/>
    <w:rPr>
      <w:rFonts w:ascii="Calibri" w:eastAsia="Times New Roman" w:hAnsi="Calibri" w:cs="Calibri"/>
    </w:rPr>
  </w:style>
  <w:style w:type="paragraph" w:customStyle="1" w:styleId="B3B17B0866A540FDB99A0CF7B744D5D916">
    <w:name w:val="B3B17B0866A540FDB99A0CF7B744D5D916"/>
    <w:rsid w:val="007F7754"/>
    <w:rPr>
      <w:rFonts w:ascii="Calibri" w:eastAsia="Times New Roman" w:hAnsi="Calibri" w:cs="Calibri"/>
    </w:rPr>
  </w:style>
  <w:style w:type="paragraph" w:customStyle="1" w:styleId="F848E6C9226C431F84E47FAD103ECFE916">
    <w:name w:val="F848E6C9226C431F84E47FAD103ECFE916"/>
    <w:rsid w:val="007F7754"/>
    <w:rPr>
      <w:rFonts w:ascii="Calibri" w:eastAsia="Times New Roman" w:hAnsi="Calibri" w:cs="Calibri"/>
    </w:rPr>
  </w:style>
  <w:style w:type="paragraph" w:customStyle="1" w:styleId="E582C9DFE01440AA8DF4E35941A9871816">
    <w:name w:val="E582C9DFE01440AA8DF4E35941A9871816"/>
    <w:rsid w:val="007F7754"/>
    <w:rPr>
      <w:rFonts w:ascii="Calibri" w:eastAsia="Times New Roman" w:hAnsi="Calibri" w:cs="Calibri"/>
    </w:rPr>
  </w:style>
  <w:style w:type="paragraph" w:customStyle="1" w:styleId="560B4FA2C8F44223A56122DC1C1AA5EA16">
    <w:name w:val="560B4FA2C8F44223A56122DC1C1AA5EA16"/>
    <w:rsid w:val="007F7754"/>
    <w:rPr>
      <w:rFonts w:ascii="Calibri" w:eastAsia="Times New Roman" w:hAnsi="Calibri" w:cs="Calibri"/>
    </w:rPr>
  </w:style>
  <w:style w:type="paragraph" w:customStyle="1" w:styleId="F72D666B2FF54DB08549DE1DB46C4DCB16">
    <w:name w:val="F72D666B2FF54DB08549DE1DB46C4DCB16"/>
    <w:rsid w:val="007F7754"/>
    <w:rPr>
      <w:rFonts w:ascii="Calibri" w:eastAsia="Times New Roman" w:hAnsi="Calibri" w:cs="Calibri"/>
    </w:rPr>
  </w:style>
  <w:style w:type="paragraph" w:customStyle="1" w:styleId="F2D13A7247F74308A98B34B6F74BA1A216">
    <w:name w:val="F2D13A7247F74308A98B34B6F74BA1A216"/>
    <w:rsid w:val="007F7754"/>
    <w:rPr>
      <w:rFonts w:ascii="Calibri" w:eastAsia="Times New Roman" w:hAnsi="Calibri" w:cs="Calibri"/>
    </w:rPr>
  </w:style>
  <w:style w:type="paragraph" w:customStyle="1" w:styleId="8C23933E93774DCFA97BF9B88D608D4C16">
    <w:name w:val="8C23933E93774DCFA97BF9B88D608D4C16"/>
    <w:rsid w:val="007F7754"/>
    <w:rPr>
      <w:rFonts w:ascii="Calibri" w:eastAsia="Times New Roman" w:hAnsi="Calibri" w:cs="Calibri"/>
    </w:rPr>
  </w:style>
  <w:style w:type="paragraph" w:customStyle="1" w:styleId="5E1E1147C1094AF0A248F6297B76518D16">
    <w:name w:val="5E1E1147C1094AF0A248F6297B76518D16"/>
    <w:rsid w:val="007F7754"/>
    <w:rPr>
      <w:rFonts w:ascii="Calibri" w:eastAsia="Times New Roman" w:hAnsi="Calibri" w:cs="Calibri"/>
    </w:rPr>
  </w:style>
  <w:style w:type="paragraph" w:customStyle="1" w:styleId="FF5570E3891C4BAC8C6D89499C2218CB16">
    <w:name w:val="FF5570E3891C4BAC8C6D89499C2218CB16"/>
    <w:rsid w:val="007F7754"/>
    <w:rPr>
      <w:rFonts w:ascii="Calibri" w:eastAsia="Times New Roman" w:hAnsi="Calibri" w:cs="Calibri"/>
    </w:rPr>
  </w:style>
  <w:style w:type="paragraph" w:customStyle="1" w:styleId="E5D5A3A66E974D258F0B9F4F22EA3B9316">
    <w:name w:val="E5D5A3A66E974D258F0B9F4F22EA3B9316"/>
    <w:rsid w:val="007F7754"/>
    <w:rPr>
      <w:rFonts w:ascii="Calibri" w:eastAsia="Times New Roman" w:hAnsi="Calibri" w:cs="Calibri"/>
    </w:rPr>
  </w:style>
  <w:style w:type="paragraph" w:customStyle="1" w:styleId="0AC19391BFE049DA9290831E5301021C16">
    <w:name w:val="0AC19391BFE049DA9290831E5301021C16"/>
    <w:rsid w:val="007F7754"/>
    <w:rPr>
      <w:rFonts w:ascii="Calibri" w:eastAsia="Times New Roman" w:hAnsi="Calibri" w:cs="Calibri"/>
    </w:rPr>
  </w:style>
  <w:style w:type="paragraph" w:customStyle="1" w:styleId="97364F7B6F7A4FE19C537CB7D5EFFC5316">
    <w:name w:val="97364F7B6F7A4FE19C537CB7D5EFFC5316"/>
    <w:rsid w:val="007F7754"/>
    <w:rPr>
      <w:rFonts w:ascii="Calibri" w:eastAsia="Times New Roman" w:hAnsi="Calibri" w:cs="Calibri"/>
    </w:rPr>
  </w:style>
  <w:style w:type="paragraph" w:customStyle="1" w:styleId="7EDEFCF495CD4A0F92382AD0841DB9D516">
    <w:name w:val="7EDEFCF495CD4A0F92382AD0841DB9D516"/>
    <w:rsid w:val="007F7754"/>
    <w:rPr>
      <w:rFonts w:ascii="Calibri" w:eastAsia="Times New Roman" w:hAnsi="Calibri" w:cs="Calibri"/>
    </w:rPr>
  </w:style>
  <w:style w:type="paragraph" w:customStyle="1" w:styleId="C0ACE3BDE2244E499A77888C08F6FCF616">
    <w:name w:val="C0ACE3BDE2244E499A77888C08F6FCF616"/>
    <w:rsid w:val="007F7754"/>
    <w:rPr>
      <w:rFonts w:ascii="Calibri" w:eastAsia="Times New Roman" w:hAnsi="Calibri" w:cs="Calibri"/>
    </w:rPr>
  </w:style>
  <w:style w:type="paragraph" w:customStyle="1" w:styleId="9C1F3A2DA49745C29682A609BE73D33C16">
    <w:name w:val="9C1F3A2DA49745C29682A609BE73D33C16"/>
    <w:rsid w:val="007F7754"/>
    <w:rPr>
      <w:rFonts w:ascii="Calibri" w:eastAsia="Times New Roman" w:hAnsi="Calibri" w:cs="Calibri"/>
    </w:rPr>
  </w:style>
  <w:style w:type="paragraph" w:customStyle="1" w:styleId="2051F943E68F42D8BEC7091EA425167B16">
    <w:name w:val="2051F943E68F42D8BEC7091EA425167B16"/>
    <w:rsid w:val="007F7754"/>
    <w:rPr>
      <w:rFonts w:ascii="Calibri" w:eastAsia="Times New Roman" w:hAnsi="Calibri" w:cs="Calibri"/>
    </w:rPr>
  </w:style>
  <w:style w:type="paragraph" w:customStyle="1" w:styleId="BF6D5A959DF04489ADBB0B8B3193249316">
    <w:name w:val="BF6D5A959DF04489ADBB0B8B3193249316"/>
    <w:rsid w:val="007F7754"/>
    <w:rPr>
      <w:rFonts w:ascii="Calibri" w:eastAsia="Times New Roman" w:hAnsi="Calibri" w:cs="Calibri"/>
    </w:rPr>
  </w:style>
  <w:style w:type="paragraph" w:customStyle="1" w:styleId="87724B2A7D634B3E8361604078B8DD9B16">
    <w:name w:val="87724B2A7D634B3E8361604078B8DD9B16"/>
    <w:rsid w:val="007F7754"/>
    <w:rPr>
      <w:rFonts w:ascii="Calibri" w:eastAsia="Times New Roman" w:hAnsi="Calibri" w:cs="Calibri"/>
    </w:rPr>
  </w:style>
  <w:style w:type="paragraph" w:customStyle="1" w:styleId="DFD7FBCA753D4794B7001CC993C3296816">
    <w:name w:val="DFD7FBCA753D4794B7001CC993C3296816"/>
    <w:rsid w:val="007F7754"/>
    <w:rPr>
      <w:rFonts w:ascii="Calibri" w:eastAsia="Times New Roman" w:hAnsi="Calibri" w:cs="Calibri"/>
    </w:rPr>
  </w:style>
  <w:style w:type="paragraph" w:customStyle="1" w:styleId="7148EF32381F456CBC5FC710A80298C116">
    <w:name w:val="7148EF32381F456CBC5FC710A80298C116"/>
    <w:rsid w:val="007F7754"/>
    <w:rPr>
      <w:rFonts w:ascii="Calibri" w:eastAsia="Times New Roman" w:hAnsi="Calibri" w:cs="Calibri"/>
    </w:rPr>
  </w:style>
  <w:style w:type="paragraph" w:customStyle="1" w:styleId="73137F8421014A2B972AF4A0A97C4A9516">
    <w:name w:val="73137F8421014A2B972AF4A0A97C4A9516"/>
    <w:rsid w:val="007F7754"/>
    <w:rPr>
      <w:rFonts w:ascii="Calibri" w:eastAsia="Times New Roman" w:hAnsi="Calibri" w:cs="Calibri"/>
    </w:rPr>
  </w:style>
  <w:style w:type="paragraph" w:customStyle="1" w:styleId="ECE6A58578E94AA5B680CA9E0B60925716">
    <w:name w:val="ECE6A58578E94AA5B680CA9E0B60925716"/>
    <w:rsid w:val="007F7754"/>
    <w:rPr>
      <w:rFonts w:ascii="Calibri" w:eastAsia="Times New Roman" w:hAnsi="Calibri" w:cs="Calibri"/>
    </w:rPr>
  </w:style>
  <w:style w:type="paragraph" w:customStyle="1" w:styleId="F5343860FB3C4303A2A66BC38503235916">
    <w:name w:val="F5343860FB3C4303A2A66BC38503235916"/>
    <w:rsid w:val="007F7754"/>
    <w:rPr>
      <w:rFonts w:ascii="Calibri" w:eastAsia="Times New Roman" w:hAnsi="Calibri" w:cs="Calibri"/>
    </w:rPr>
  </w:style>
  <w:style w:type="paragraph" w:customStyle="1" w:styleId="08BDF47A740A41D283C1FDD70CFAA25C16">
    <w:name w:val="08BDF47A740A41D283C1FDD70CFAA25C16"/>
    <w:rsid w:val="007F7754"/>
    <w:rPr>
      <w:rFonts w:ascii="Calibri" w:eastAsia="Times New Roman" w:hAnsi="Calibri" w:cs="Calibri"/>
    </w:rPr>
  </w:style>
  <w:style w:type="paragraph" w:customStyle="1" w:styleId="9C5785B0104A4C07B0BED7DD3ADB4DD116">
    <w:name w:val="9C5785B0104A4C07B0BED7DD3ADB4DD116"/>
    <w:rsid w:val="007F7754"/>
    <w:rPr>
      <w:rFonts w:ascii="Calibri" w:eastAsia="Times New Roman" w:hAnsi="Calibri" w:cs="Calibri"/>
    </w:rPr>
  </w:style>
  <w:style w:type="paragraph" w:customStyle="1" w:styleId="DA13D16A1B6A44E4B42FC8DA9011A14816">
    <w:name w:val="DA13D16A1B6A44E4B42FC8DA9011A14816"/>
    <w:rsid w:val="007F7754"/>
    <w:rPr>
      <w:rFonts w:ascii="Calibri" w:eastAsia="Times New Roman" w:hAnsi="Calibri" w:cs="Calibri"/>
    </w:rPr>
  </w:style>
  <w:style w:type="paragraph" w:customStyle="1" w:styleId="522E8A9358A3480092F959B0BA8463E216">
    <w:name w:val="522E8A9358A3480092F959B0BA8463E216"/>
    <w:rsid w:val="007F7754"/>
    <w:rPr>
      <w:rFonts w:ascii="Calibri" w:eastAsia="Times New Roman" w:hAnsi="Calibri" w:cs="Calibri"/>
    </w:rPr>
  </w:style>
  <w:style w:type="paragraph" w:customStyle="1" w:styleId="1BD25D754D9242B8B0B7496F3E52936016">
    <w:name w:val="1BD25D754D9242B8B0B7496F3E52936016"/>
    <w:rsid w:val="007F7754"/>
    <w:rPr>
      <w:rFonts w:ascii="Calibri" w:eastAsia="Times New Roman" w:hAnsi="Calibri" w:cs="Calibri"/>
    </w:rPr>
  </w:style>
  <w:style w:type="paragraph" w:customStyle="1" w:styleId="A0A69245B98341DE9FDB162F281D8B7D16">
    <w:name w:val="A0A69245B98341DE9FDB162F281D8B7D16"/>
    <w:rsid w:val="007F7754"/>
    <w:rPr>
      <w:rFonts w:ascii="Calibri" w:eastAsia="Times New Roman" w:hAnsi="Calibri" w:cs="Calibri"/>
    </w:rPr>
  </w:style>
  <w:style w:type="paragraph" w:customStyle="1" w:styleId="88ADCA31A7B24F89B13D192C80026F1316">
    <w:name w:val="88ADCA31A7B24F89B13D192C80026F1316"/>
    <w:rsid w:val="007F7754"/>
    <w:rPr>
      <w:rFonts w:ascii="Calibri" w:eastAsia="Times New Roman" w:hAnsi="Calibri" w:cs="Calibri"/>
    </w:rPr>
  </w:style>
  <w:style w:type="paragraph" w:customStyle="1" w:styleId="18E2D944E1CB4D3CAEEE1998F476F24616">
    <w:name w:val="18E2D944E1CB4D3CAEEE1998F476F24616"/>
    <w:rsid w:val="007F7754"/>
    <w:rPr>
      <w:rFonts w:ascii="Calibri" w:eastAsia="Times New Roman" w:hAnsi="Calibri" w:cs="Calibri"/>
    </w:rPr>
  </w:style>
  <w:style w:type="paragraph" w:customStyle="1" w:styleId="46290ED9BBF64D6883728C01D94561D516">
    <w:name w:val="46290ED9BBF64D6883728C01D94561D516"/>
    <w:rsid w:val="007F7754"/>
    <w:rPr>
      <w:rFonts w:ascii="Calibri" w:eastAsia="Times New Roman" w:hAnsi="Calibri" w:cs="Calibri"/>
    </w:rPr>
  </w:style>
  <w:style w:type="paragraph" w:customStyle="1" w:styleId="4C63889D825541E28ED1903932E2E7BE16">
    <w:name w:val="4C63889D825541E28ED1903932E2E7BE16"/>
    <w:rsid w:val="007F7754"/>
    <w:rPr>
      <w:rFonts w:ascii="Calibri" w:eastAsia="Times New Roman" w:hAnsi="Calibri" w:cs="Calibri"/>
    </w:rPr>
  </w:style>
  <w:style w:type="paragraph" w:customStyle="1" w:styleId="DB78848AE49245138F4A95CA03BA0FED16">
    <w:name w:val="DB78848AE49245138F4A95CA03BA0FED16"/>
    <w:rsid w:val="007F7754"/>
    <w:rPr>
      <w:rFonts w:ascii="Calibri" w:eastAsia="Times New Roman" w:hAnsi="Calibri" w:cs="Calibri"/>
    </w:rPr>
  </w:style>
  <w:style w:type="paragraph" w:customStyle="1" w:styleId="7281761C8FEE4E4EBFB7B8C2E2505CA416">
    <w:name w:val="7281761C8FEE4E4EBFB7B8C2E2505CA416"/>
    <w:rsid w:val="007F7754"/>
    <w:rPr>
      <w:rFonts w:ascii="Calibri" w:eastAsia="Times New Roman" w:hAnsi="Calibri" w:cs="Calibri"/>
    </w:rPr>
  </w:style>
  <w:style w:type="paragraph" w:customStyle="1" w:styleId="CF4B363AEF5E42F8A9985F6142DA43DE16">
    <w:name w:val="CF4B363AEF5E42F8A9985F6142DA43DE16"/>
    <w:rsid w:val="007F7754"/>
    <w:rPr>
      <w:rFonts w:ascii="Calibri" w:eastAsia="Times New Roman" w:hAnsi="Calibri" w:cs="Calibri"/>
    </w:rPr>
  </w:style>
  <w:style w:type="paragraph" w:customStyle="1" w:styleId="1C31093765414E3EA59463518979BF6F16">
    <w:name w:val="1C31093765414E3EA59463518979BF6F16"/>
    <w:rsid w:val="007F7754"/>
    <w:rPr>
      <w:rFonts w:ascii="Calibri" w:eastAsia="Times New Roman" w:hAnsi="Calibri" w:cs="Calibri"/>
    </w:rPr>
  </w:style>
  <w:style w:type="paragraph" w:customStyle="1" w:styleId="E6F6BC38468A4926952A4A29595144BB16">
    <w:name w:val="E6F6BC38468A4926952A4A29595144BB16"/>
    <w:rsid w:val="007F7754"/>
    <w:rPr>
      <w:rFonts w:ascii="Calibri" w:eastAsia="Times New Roman" w:hAnsi="Calibri" w:cs="Calibri"/>
    </w:rPr>
  </w:style>
  <w:style w:type="paragraph" w:customStyle="1" w:styleId="F9B4FFB75B28484592760676BE26018716">
    <w:name w:val="F9B4FFB75B28484592760676BE26018716"/>
    <w:rsid w:val="007F7754"/>
    <w:rPr>
      <w:rFonts w:ascii="Calibri" w:eastAsia="Times New Roman" w:hAnsi="Calibri" w:cs="Calibri"/>
    </w:rPr>
  </w:style>
  <w:style w:type="paragraph" w:customStyle="1" w:styleId="2C61852B305C4D8B80AAF176B797663116">
    <w:name w:val="2C61852B305C4D8B80AAF176B797663116"/>
    <w:rsid w:val="007F7754"/>
    <w:rPr>
      <w:rFonts w:ascii="Calibri" w:eastAsia="Times New Roman" w:hAnsi="Calibri" w:cs="Calibri"/>
    </w:rPr>
  </w:style>
  <w:style w:type="paragraph" w:customStyle="1" w:styleId="1CE85280BA3047689056E0518AA24E6916">
    <w:name w:val="1CE85280BA3047689056E0518AA24E6916"/>
    <w:rsid w:val="007F7754"/>
    <w:rPr>
      <w:rFonts w:ascii="Calibri" w:eastAsia="Times New Roman" w:hAnsi="Calibri" w:cs="Calibri"/>
    </w:rPr>
  </w:style>
  <w:style w:type="paragraph" w:customStyle="1" w:styleId="D6FD9827EBB64FE4B52F4B58B1DF5EC816">
    <w:name w:val="D6FD9827EBB64FE4B52F4B58B1DF5EC816"/>
    <w:rsid w:val="007F7754"/>
    <w:rPr>
      <w:rFonts w:ascii="Calibri" w:eastAsia="Times New Roman" w:hAnsi="Calibri" w:cs="Calibri"/>
    </w:rPr>
  </w:style>
  <w:style w:type="paragraph" w:customStyle="1" w:styleId="06E5613E9C86459AB49DC63E7944DC5A16">
    <w:name w:val="06E5613E9C86459AB49DC63E7944DC5A16"/>
    <w:rsid w:val="007F7754"/>
    <w:rPr>
      <w:rFonts w:ascii="Calibri" w:eastAsia="Times New Roman" w:hAnsi="Calibri" w:cs="Calibri"/>
    </w:rPr>
  </w:style>
  <w:style w:type="paragraph" w:customStyle="1" w:styleId="9976FD907AFD461C92F73F5A7454A04D16">
    <w:name w:val="9976FD907AFD461C92F73F5A7454A04D16"/>
    <w:rsid w:val="007F7754"/>
    <w:rPr>
      <w:rFonts w:ascii="Calibri" w:eastAsia="Times New Roman" w:hAnsi="Calibri" w:cs="Calibri"/>
    </w:rPr>
  </w:style>
  <w:style w:type="paragraph" w:customStyle="1" w:styleId="F31D042135434EF387E348B92350BF1116">
    <w:name w:val="F31D042135434EF387E348B92350BF1116"/>
    <w:rsid w:val="007F7754"/>
    <w:rPr>
      <w:rFonts w:ascii="Calibri" w:eastAsia="Times New Roman" w:hAnsi="Calibri" w:cs="Calibri"/>
    </w:rPr>
  </w:style>
  <w:style w:type="paragraph" w:customStyle="1" w:styleId="54A2E43126764B4187C6E41BF7A3894116">
    <w:name w:val="54A2E43126764B4187C6E41BF7A3894116"/>
    <w:rsid w:val="007F7754"/>
    <w:rPr>
      <w:rFonts w:ascii="Calibri" w:eastAsia="Times New Roman" w:hAnsi="Calibri" w:cs="Calibri"/>
    </w:rPr>
  </w:style>
  <w:style w:type="paragraph" w:customStyle="1" w:styleId="E99FD2C0ABEA4B5C87B0627C3E8FBEFC16">
    <w:name w:val="E99FD2C0ABEA4B5C87B0627C3E8FBEFC16"/>
    <w:rsid w:val="007F7754"/>
    <w:rPr>
      <w:rFonts w:ascii="Calibri" w:eastAsia="Times New Roman" w:hAnsi="Calibri" w:cs="Calibri"/>
    </w:rPr>
  </w:style>
  <w:style w:type="paragraph" w:customStyle="1" w:styleId="38A984CD16214F96B4923C531C98455E16">
    <w:name w:val="38A984CD16214F96B4923C531C98455E16"/>
    <w:rsid w:val="007F7754"/>
    <w:rPr>
      <w:rFonts w:ascii="Calibri" w:eastAsia="Times New Roman" w:hAnsi="Calibri" w:cs="Calibri"/>
    </w:rPr>
  </w:style>
  <w:style w:type="paragraph" w:customStyle="1" w:styleId="D3CE9FA6C7B34AD6914509F94888B78816">
    <w:name w:val="D3CE9FA6C7B34AD6914509F94888B78816"/>
    <w:rsid w:val="007F7754"/>
    <w:rPr>
      <w:rFonts w:ascii="Calibri" w:eastAsia="Times New Roman" w:hAnsi="Calibri" w:cs="Calibri"/>
    </w:rPr>
  </w:style>
  <w:style w:type="paragraph" w:customStyle="1" w:styleId="A92F74BF98CF42B7A9BC1F2B1623D74B16">
    <w:name w:val="A92F74BF98CF42B7A9BC1F2B1623D74B16"/>
    <w:rsid w:val="007F7754"/>
    <w:rPr>
      <w:rFonts w:ascii="Calibri" w:eastAsia="Times New Roman" w:hAnsi="Calibri" w:cs="Calibri"/>
    </w:rPr>
  </w:style>
  <w:style w:type="paragraph" w:customStyle="1" w:styleId="7618BC8076D94BE6B6C12C7F0C8CDA2F16">
    <w:name w:val="7618BC8076D94BE6B6C12C7F0C8CDA2F16"/>
    <w:rsid w:val="007F7754"/>
    <w:rPr>
      <w:rFonts w:ascii="Calibri" w:eastAsia="Times New Roman" w:hAnsi="Calibri" w:cs="Calibri"/>
    </w:rPr>
  </w:style>
  <w:style w:type="paragraph" w:customStyle="1" w:styleId="172E134975D0488996F76E101C41766A16">
    <w:name w:val="172E134975D0488996F76E101C41766A16"/>
    <w:rsid w:val="007F7754"/>
    <w:rPr>
      <w:rFonts w:ascii="Calibri" w:eastAsia="Times New Roman" w:hAnsi="Calibri" w:cs="Calibri"/>
    </w:rPr>
  </w:style>
  <w:style w:type="paragraph" w:customStyle="1" w:styleId="2A1FAE39456D44719C755E33F448203C16">
    <w:name w:val="2A1FAE39456D44719C755E33F448203C16"/>
    <w:rsid w:val="007F7754"/>
    <w:rPr>
      <w:rFonts w:ascii="Calibri" w:eastAsia="Times New Roman" w:hAnsi="Calibri" w:cs="Calibri"/>
    </w:rPr>
  </w:style>
  <w:style w:type="paragraph" w:customStyle="1" w:styleId="1A39600CC7A54CB19A3B76E515ABE6C916">
    <w:name w:val="1A39600CC7A54CB19A3B76E515ABE6C916"/>
    <w:rsid w:val="007F7754"/>
    <w:rPr>
      <w:rFonts w:ascii="Calibri" w:eastAsia="Times New Roman" w:hAnsi="Calibri" w:cs="Calibri"/>
    </w:rPr>
  </w:style>
  <w:style w:type="paragraph" w:customStyle="1" w:styleId="85CE910F76664357AD12EF398E9196F816">
    <w:name w:val="85CE910F76664357AD12EF398E9196F816"/>
    <w:rsid w:val="007F7754"/>
    <w:rPr>
      <w:rFonts w:ascii="Calibri" w:eastAsia="Times New Roman" w:hAnsi="Calibri" w:cs="Calibri"/>
    </w:rPr>
  </w:style>
  <w:style w:type="paragraph" w:customStyle="1" w:styleId="39F3760D717A44688649A1EE199D008B16">
    <w:name w:val="39F3760D717A44688649A1EE199D008B16"/>
    <w:rsid w:val="007F7754"/>
    <w:rPr>
      <w:rFonts w:ascii="Calibri" w:eastAsia="Times New Roman" w:hAnsi="Calibri" w:cs="Calibri"/>
    </w:rPr>
  </w:style>
  <w:style w:type="paragraph" w:customStyle="1" w:styleId="50280DD7A917481887FFC583A8627C7316">
    <w:name w:val="50280DD7A917481887FFC583A8627C7316"/>
    <w:rsid w:val="007F7754"/>
    <w:rPr>
      <w:rFonts w:ascii="Calibri" w:eastAsia="Times New Roman" w:hAnsi="Calibri" w:cs="Calibri"/>
    </w:rPr>
  </w:style>
  <w:style w:type="paragraph" w:customStyle="1" w:styleId="C660AD87EDDC4A7E8118F8B56C7F1D2A16">
    <w:name w:val="C660AD87EDDC4A7E8118F8B56C7F1D2A16"/>
    <w:rsid w:val="007F7754"/>
    <w:rPr>
      <w:rFonts w:ascii="Calibri" w:eastAsia="Times New Roman" w:hAnsi="Calibri" w:cs="Calibri"/>
    </w:rPr>
  </w:style>
  <w:style w:type="paragraph" w:customStyle="1" w:styleId="F1F1C91DC85A487BAFC0D4FC757B0B6216">
    <w:name w:val="F1F1C91DC85A487BAFC0D4FC757B0B6216"/>
    <w:rsid w:val="007F7754"/>
    <w:rPr>
      <w:rFonts w:ascii="Calibri" w:eastAsia="Times New Roman" w:hAnsi="Calibri" w:cs="Calibri"/>
    </w:rPr>
  </w:style>
  <w:style w:type="paragraph" w:customStyle="1" w:styleId="DB6F7CD46D20408B9DB652357358CB2616">
    <w:name w:val="DB6F7CD46D20408B9DB652357358CB2616"/>
    <w:rsid w:val="007F7754"/>
    <w:rPr>
      <w:rFonts w:ascii="Calibri" w:eastAsia="Times New Roman" w:hAnsi="Calibri" w:cs="Calibri"/>
    </w:rPr>
  </w:style>
  <w:style w:type="paragraph" w:customStyle="1" w:styleId="43E36EE3F5BB4D619CC45A3497FF504C16">
    <w:name w:val="43E36EE3F5BB4D619CC45A3497FF504C16"/>
    <w:rsid w:val="007F7754"/>
    <w:rPr>
      <w:rFonts w:ascii="Calibri" w:eastAsia="Times New Roman" w:hAnsi="Calibri" w:cs="Calibri"/>
    </w:rPr>
  </w:style>
  <w:style w:type="paragraph" w:customStyle="1" w:styleId="B66AFEF372204706AA04F52418D9827816">
    <w:name w:val="B66AFEF372204706AA04F52418D9827816"/>
    <w:rsid w:val="007F7754"/>
    <w:rPr>
      <w:rFonts w:ascii="Calibri" w:eastAsia="Times New Roman" w:hAnsi="Calibri" w:cs="Calibri"/>
    </w:rPr>
  </w:style>
  <w:style w:type="paragraph" w:customStyle="1" w:styleId="06BB752B8A464A03952C04311944219C16">
    <w:name w:val="06BB752B8A464A03952C04311944219C16"/>
    <w:rsid w:val="007F7754"/>
    <w:rPr>
      <w:rFonts w:ascii="Calibri" w:eastAsia="Times New Roman" w:hAnsi="Calibri" w:cs="Calibri"/>
    </w:rPr>
  </w:style>
  <w:style w:type="paragraph" w:customStyle="1" w:styleId="189D750BF1884E8AA9E5ED930C81041F16">
    <w:name w:val="189D750BF1884E8AA9E5ED930C81041F16"/>
    <w:rsid w:val="007F7754"/>
    <w:rPr>
      <w:rFonts w:ascii="Calibri" w:eastAsia="Times New Roman" w:hAnsi="Calibri" w:cs="Calibri"/>
    </w:rPr>
  </w:style>
  <w:style w:type="paragraph" w:customStyle="1" w:styleId="107E9EDBF5324BF1A7C52CE5C5708D6F15">
    <w:name w:val="107E9EDBF5324BF1A7C52CE5C5708D6F1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1">
    <w:name w:val="B053933702704FC0B6E7C41E0961579C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4">
    <w:name w:val="2307FEF57269459BAEE8D8BD5D9DD303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1">
    <w:name w:val="9CC3580790A042AAB4361C3435EAFFE0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2">
    <w:name w:val="26E096F473F54C4DB614F7EB5465F124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1">
    <w:name w:val="E17B7A6A86A94A88B20E5A78E3E17CFD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1">
    <w:name w:val="BFB0D844033D4E9EB42F8A421924304D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0">
    <w:name w:val="ED77D0C6E0AF4C37AE6726F2AC41C26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0">
    <w:name w:val="421F9A8565334B419276CA746F1D509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9">
    <w:name w:val="B2A2C11323574E399736E67F9504E95B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9">
    <w:name w:val="13347AB3CA7048FA8C312DFCC76A8C39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9">
    <w:name w:val="ACFF39743C3241E8B6BE4E5B9860AB2E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8">
    <w:name w:val="1192F4C9152E4F78A2F38BAFCF6816AB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8">
    <w:name w:val="448D8CA69723403D9FFB4A770F14CA79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7">
    <w:name w:val="47CD0EA491DD458AAC832207C145813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7">
    <w:name w:val="8BB8732BA936439A868EC0C95350149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7">
    <w:name w:val="704E2B480B8C477EBD911611156EBCA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7">
    <w:name w:val="7337ECAC8DC7480EAE09A66C5FB5215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7">
    <w:name w:val="30F8885D8E2C4A3B8D8C993694B68C4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7">
    <w:name w:val="51B8A30168894196A21E05A3D566BDB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1">
    <w:name w:val="D80D65E57E4D41459EC584845AD90E4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34E47E502C974B8786C6F7D2B750A7BC1">
    <w:name w:val="34E47E502C974B8786C6F7D2B750A7B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32316DB0BC745228449A667C2BAEE641">
    <w:name w:val="732316DB0BC745228449A667C2BAEE6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7BE0B8CB47344C998C95FA2C110AA7A1">
    <w:name w:val="97BE0B8CB47344C998C95FA2C110AA7A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EA7250D5F6D42B89020BE53093B4B281">
    <w:name w:val="FEA7250D5F6D42B89020BE53093B4B28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26FE602334B495681AEEE13CB51A3131">
    <w:name w:val="426FE602334B495681AEEE13CB51A313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17713615D04DC4A3BB7A1CE37784B41">
    <w:name w:val="4717713615D04DC4A3BB7A1CE37784B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998258FEE9442EAB8657CCD69B88B5E1">
    <w:name w:val="5998258FEE9442EAB8657CCD69B88B5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CDF5837DA31F4457AC51523EFF2F98AF1">
    <w:name w:val="CDF5837DA31F4457AC51523EFF2F98A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3B47AD895346E7B192797CEE5436001">
    <w:name w:val="8B3B47AD895346E7B192797CEE54360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6">
    <w:name w:val="E73963E40DE8458891B4C3276FFBB5B4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6">
    <w:name w:val="9A3BDC33B66944958704F82EEFA1C40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6">
    <w:name w:val="30A5F8A8CF454F199A9B52DE5B04D93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6">
    <w:name w:val="24CD5D0D9C914835AC2A8E09AAABF0C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6">
    <w:name w:val="F8BC745218C24234B474FBD42D9FAC86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6">
    <w:name w:val="E3CC70263BF74475B1B8B29EF0F25C2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6">
    <w:name w:val="BBB876F5436B4175A28FFC25805AAC3F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6">
    <w:name w:val="638D65BDF3F44444BCBEC45C663370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6">
    <w:name w:val="6A25E4D6564847CC9015D015F84CDBF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3055526E36C48FEB4EA22936501197C">
    <w:name w:val="F3055526E36C48FEB4EA22936501197C"/>
    <w:rsid w:val="00C75EA3"/>
  </w:style>
  <w:style w:type="paragraph" w:customStyle="1" w:styleId="0EE7D9509F50487E9E9E7619EE984130">
    <w:name w:val="0EE7D9509F50487E9E9E7619EE984130"/>
    <w:rsid w:val="00C75EA3"/>
  </w:style>
  <w:style w:type="paragraph" w:customStyle="1" w:styleId="8ACD5BBD7100484985181C018F161434">
    <w:name w:val="8ACD5BBD7100484985181C018F161434"/>
    <w:rsid w:val="00815C0D"/>
  </w:style>
  <w:style w:type="paragraph" w:customStyle="1" w:styleId="BB94AA37B0A84E92B0B5EF4A306A056A">
    <w:name w:val="BB94AA37B0A84E92B0B5EF4A306A056A"/>
    <w:rsid w:val="00815C0D"/>
  </w:style>
  <w:style w:type="paragraph" w:customStyle="1" w:styleId="D2B6848100D344CD9A9892EF1C0E86DF">
    <w:name w:val="D2B6848100D344CD9A9892EF1C0E86DF"/>
    <w:rsid w:val="00815C0D"/>
  </w:style>
  <w:style w:type="paragraph" w:customStyle="1" w:styleId="531EAB22786346C88EA75DECC5BD8494">
    <w:name w:val="531EAB22786346C88EA75DECC5BD8494"/>
    <w:rsid w:val="00815C0D"/>
  </w:style>
  <w:style w:type="paragraph" w:customStyle="1" w:styleId="0006C88C134F464AB2720CD1EAB938FC">
    <w:name w:val="0006C88C134F464AB2720CD1EAB938FC"/>
    <w:rsid w:val="00815C0D"/>
  </w:style>
  <w:style w:type="paragraph" w:customStyle="1" w:styleId="31B02D405E274E29A9CA729805533CEE">
    <w:name w:val="31B02D405E274E29A9CA729805533CEE"/>
    <w:rsid w:val="00815C0D"/>
  </w:style>
  <w:style w:type="paragraph" w:customStyle="1" w:styleId="80ACE45B4F1B442284E9BDDBA7D6ABD6">
    <w:name w:val="80ACE45B4F1B442284E9BDDBA7D6ABD6"/>
    <w:rsid w:val="00815C0D"/>
  </w:style>
  <w:style w:type="paragraph" w:customStyle="1" w:styleId="7CE6F47E15734893B307EBE1E425150D">
    <w:name w:val="7CE6F47E15734893B307EBE1E425150D"/>
    <w:rsid w:val="005B2B83"/>
  </w:style>
  <w:style w:type="paragraph" w:customStyle="1" w:styleId="B70EFCE523AA42E0B25FE3D4219EB61C">
    <w:name w:val="B70EFCE523AA42E0B25FE3D4219EB61C"/>
    <w:rsid w:val="005B2B83"/>
  </w:style>
  <w:style w:type="paragraph" w:customStyle="1" w:styleId="0A22B4691D234DF5A85224B09229CA30">
    <w:name w:val="0A22B4691D234DF5A85224B09229CA30"/>
    <w:rsid w:val="005B2B83"/>
  </w:style>
  <w:style w:type="paragraph" w:customStyle="1" w:styleId="6E91CF7B3C194987889DBCC12C7F27EE">
    <w:name w:val="6E91CF7B3C194987889DBCC12C7F27EE"/>
    <w:rsid w:val="005B2B83"/>
  </w:style>
  <w:style w:type="paragraph" w:customStyle="1" w:styleId="86F02B96E06D4C539794711CC73D753D">
    <w:name w:val="86F02B96E06D4C539794711CC73D753D"/>
    <w:rsid w:val="005B2B83"/>
  </w:style>
  <w:style w:type="paragraph" w:customStyle="1" w:styleId="2FDF78FED5CC490E962B1975C16092DC">
    <w:name w:val="2FDF78FED5CC490E962B1975C16092DC"/>
    <w:rsid w:val="005B2B83"/>
  </w:style>
  <w:style w:type="paragraph" w:customStyle="1" w:styleId="025A56BFFBB243ADB1E4E3E2DAFA5389">
    <w:name w:val="025A56BFFBB243ADB1E4E3E2DAFA5389"/>
    <w:rsid w:val="005B2B83"/>
  </w:style>
  <w:style w:type="paragraph" w:customStyle="1" w:styleId="A289FBAC19144E3BB4C4DE12248EB6EE">
    <w:name w:val="A289FBAC19144E3BB4C4DE12248EB6EE"/>
    <w:rsid w:val="005B2B83"/>
  </w:style>
  <w:style w:type="paragraph" w:customStyle="1" w:styleId="5118E0CB34704D37903199D02C286A23">
    <w:name w:val="5118E0CB34704D37903199D02C286A23"/>
    <w:rsid w:val="005B2B83"/>
  </w:style>
  <w:style w:type="paragraph" w:customStyle="1" w:styleId="B3EC9C98AF614F0EB63E20D3E09B7BC7">
    <w:name w:val="B3EC9C98AF614F0EB63E20D3E09B7BC7"/>
    <w:rsid w:val="005B2B83"/>
  </w:style>
  <w:style w:type="paragraph" w:customStyle="1" w:styleId="2C89F539BD2247CE9063C987992B4D80">
    <w:name w:val="2C89F539BD2247CE9063C987992B4D80"/>
    <w:rsid w:val="005B2B83"/>
  </w:style>
  <w:style w:type="paragraph" w:customStyle="1" w:styleId="814F7C5F79B34A6081F09963075499A4">
    <w:name w:val="814F7C5F79B34A6081F09963075499A4"/>
    <w:rsid w:val="005B2B83"/>
  </w:style>
  <w:style w:type="paragraph" w:customStyle="1" w:styleId="395242A4E8934494A7E1DCC8CDE6D1F5">
    <w:name w:val="395242A4E8934494A7E1DCC8CDE6D1F5"/>
    <w:rsid w:val="003D5F3B"/>
  </w:style>
  <w:style w:type="paragraph" w:customStyle="1" w:styleId="8430A9044C6B4CD687ECEC616C691AA7">
    <w:name w:val="8430A9044C6B4CD687ECEC616C691AA7"/>
    <w:rsid w:val="003D5F3B"/>
  </w:style>
  <w:style w:type="paragraph" w:customStyle="1" w:styleId="9CE0C1685E0842BD9D0E6C58A49B5E28">
    <w:name w:val="9CE0C1685E0842BD9D0E6C58A49B5E28"/>
    <w:rsid w:val="003D5F3B"/>
  </w:style>
  <w:style w:type="paragraph" w:customStyle="1" w:styleId="0ECB2E30700C4DCA9E7528CBEDDFF186">
    <w:name w:val="0ECB2E30700C4DCA9E7528CBEDDFF186"/>
    <w:rsid w:val="00431FB3"/>
  </w:style>
  <w:style w:type="paragraph" w:customStyle="1" w:styleId="BAE15D75786B4B03A10E2FECAC868165">
    <w:name w:val="BAE15D75786B4B03A10E2FECAC868165"/>
    <w:rsid w:val="00431FB3"/>
  </w:style>
  <w:style w:type="paragraph" w:customStyle="1" w:styleId="312BBC77B7E94036BD03D93F7FBFD0A2">
    <w:name w:val="312BBC77B7E94036BD03D93F7FBFD0A2"/>
    <w:rsid w:val="00431FB3"/>
  </w:style>
  <w:style w:type="paragraph" w:customStyle="1" w:styleId="4FE0BB74273C440CB011B8E30FEAB9FA">
    <w:name w:val="4FE0BB74273C440CB011B8E30FEAB9FA"/>
    <w:rsid w:val="00431FB3"/>
  </w:style>
  <w:style w:type="paragraph" w:customStyle="1" w:styleId="A10FC535566F4C7EA170EB75ACD9A035">
    <w:name w:val="A10FC535566F4C7EA170EB75ACD9A035"/>
    <w:rsid w:val="001C77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737"/>
    <w:rPr>
      <w:color w:val="808080"/>
    </w:rPr>
  </w:style>
  <w:style w:type="paragraph" w:customStyle="1" w:styleId="F2E4BBC621BF48A58209DEF1D0C5E50B">
    <w:name w:val="F2E4BBC621BF48A58209DEF1D0C5E50B"/>
  </w:style>
  <w:style w:type="paragraph" w:customStyle="1" w:styleId="999DD4F6F382443CB98A91E099BD545F">
    <w:name w:val="999DD4F6F382443CB98A91E099BD545F"/>
  </w:style>
  <w:style w:type="paragraph" w:customStyle="1" w:styleId="F2E4BBC621BF48A58209DEF1D0C5E50B1">
    <w:name w:val="F2E4BBC621BF48A58209DEF1D0C5E50B1"/>
    <w:rsid w:val="007F7754"/>
    <w:rPr>
      <w:rFonts w:ascii="Calibri" w:eastAsia="Times New Roman" w:hAnsi="Calibri" w:cs="Calibri"/>
    </w:rPr>
  </w:style>
  <w:style w:type="paragraph" w:customStyle="1" w:styleId="F2E4BBC621BF48A58209DEF1D0C5E50B2">
    <w:name w:val="F2E4BBC621BF48A58209DEF1D0C5E50B2"/>
    <w:rsid w:val="007F7754"/>
    <w:rPr>
      <w:rFonts w:ascii="Calibri" w:eastAsia="Times New Roman" w:hAnsi="Calibri" w:cs="Calibri"/>
    </w:rPr>
  </w:style>
  <w:style w:type="paragraph" w:customStyle="1" w:styleId="B5C382BEBAC34B61BA487CAC2986739B">
    <w:name w:val="B5C382BEBAC34B61BA487CAC2986739B"/>
    <w:rsid w:val="007F7754"/>
    <w:rPr>
      <w:rFonts w:ascii="Calibri" w:eastAsia="Times New Roman" w:hAnsi="Calibri" w:cs="Calibri"/>
    </w:rPr>
  </w:style>
  <w:style w:type="paragraph" w:customStyle="1" w:styleId="81553F32D5A94CB59C691C826CD1942E">
    <w:name w:val="81553F32D5A94CB59C691C826CD1942E"/>
    <w:rsid w:val="007F7754"/>
  </w:style>
  <w:style w:type="paragraph" w:customStyle="1" w:styleId="303F57D86EE243909FBD5AA79D11B037">
    <w:name w:val="303F57D86EE243909FBD5AA79D11B037"/>
    <w:rsid w:val="007F7754"/>
  </w:style>
  <w:style w:type="paragraph" w:customStyle="1" w:styleId="0CEA92190CB242A59BBB8C1CC4887F49">
    <w:name w:val="0CEA92190CB242A59BBB8C1CC4887F49"/>
    <w:rsid w:val="007F7754"/>
  </w:style>
  <w:style w:type="paragraph" w:customStyle="1" w:styleId="3A942BE0420B47688AF55796306D8C77">
    <w:name w:val="3A942BE0420B47688AF55796306D8C77"/>
    <w:rsid w:val="007F7754"/>
  </w:style>
  <w:style w:type="paragraph" w:customStyle="1" w:styleId="C61B8967476C48B8ACCCA2A3C3DAA9D3">
    <w:name w:val="C61B8967476C48B8ACCCA2A3C3DAA9D3"/>
    <w:rsid w:val="007F7754"/>
  </w:style>
  <w:style w:type="paragraph" w:customStyle="1" w:styleId="8F226476EBF84909925574EBEAA059A4">
    <w:name w:val="8F226476EBF84909925574EBEAA059A4"/>
    <w:rsid w:val="007F7754"/>
  </w:style>
  <w:style w:type="paragraph" w:customStyle="1" w:styleId="5050E7418463461F9E87B724D74B89CD">
    <w:name w:val="5050E7418463461F9E87B724D74B89CD"/>
    <w:rsid w:val="007F7754"/>
  </w:style>
  <w:style w:type="paragraph" w:customStyle="1" w:styleId="E0EA553D4DE547EBAED51D2ECA6181BF">
    <w:name w:val="E0EA553D4DE547EBAED51D2ECA6181BF"/>
    <w:rsid w:val="007F7754"/>
  </w:style>
  <w:style w:type="paragraph" w:customStyle="1" w:styleId="76746ACF2A0445BBAF85DEB3895DE279">
    <w:name w:val="76746ACF2A0445BBAF85DEB3895DE279"/>
    <w:rsid w:val="007F7754"/>
  </w:style>
  <w:style w:type="paragraph" w:customStyle="1" w:styleId="089DA8A250F642C0A560E6C9AC368523">
    <w:name w:val="089DA8A250F642C0A560E6C9AC368523"/>
    <w:rsid w:val="007F7754"/>
  </w:style>
  <w:style w:type="paragraph" w:customStyle="1" w:styleId="C2CD677514094DACB011DDF599DFC4A8">
    <w:name w:val="C2CD677514094DACB011DDF599DFC4A8"/>
    <w:rsid w:val="007F7754"/>
  </w:style>
  <w:style w:type="paragraph" w:customStyle="1" w:styleId="77F3EC6CC5354DBB976E0669F592F903">
    <w:name w:val="77F3EC6CC5354DBB976E0669F592F903"/>
    <w:rsid w:val="007F7754"/>
  </w:style>
  <w:style w:type="paragraph" w:customStyle="1" w:styleId="B1D13D410C6C4C24A22E4D7B24E52FE6">
    <w:name w:val="B1D13D410C6C4C24A22E4D7B24E52FE6"/>
    <w:rsid w:val="007F7754"/>
  </w:style>
  <w:style w:type="paragraph" w:customStyle="1" w:styleId="0EB9BD45730140C487844FCD5E7FFA30">
    <w:name w:val="0EB9BD45730140C487844FCD5E7FFA30"/>
    <w:rsid w:val="007F7754"/>
  </w:style>
  <w:style w:type="paragraph" w:customStyle="1" w:styleId="318DD4672846425CB7E21BC896C65804">
    <w:name w:val="318DD4672846425CB7E21BC896C65804"/>
    <w:rsid w:val="007F7754"/>
  </w:style>
  <w:style w:type="paragraph" w:customStyle="1" w:styleId="D2EE8148A64E4DC4969C126CE290BE7B">
    <w:name w:val="D2EE8148A64E4DC4969C126CE290BE7B"/>
    <w:rsid w:val="007F7754"/>
  </w:style>
  <w:style w:type="paragraph" w:customStyle="1" w:styleId="3D31FB71B5D446BD8E98AA5F8E30521C">
    <w:name w:val="3D31FB71B5D446BD8E98AA5F8E30521C"/>
    <w:rsid w:val="007F7754"/>
  </w:style>
  <w:style w:type="paragraph" w:customStyle="1" w:styleId="BE0F0A5FE56245239DBD6BFD5C0D9EFF">
    <w:name w:val="BE0F0A5FE56245239DBD6BFD5C0D9EFF"/>
    <w:rsid w:val="007F7754"/>
  </w:style>
  <w:style w:type="paragraph" w:customStyle="1" w:styleId="8DB79CDC04324A97B596BBB0A2FC7C6D">
    <w:name w:val="8DB79CDC04324A97B596BBB0A2FC7C6D"/>
    <w:rsid w:val="007F7754"/>
  </w:style>
  <w:style w:type="paragraph" w:customStyle="1" w:styleId="EC505DE89FAA4E78933D0770E959BEA7">
    <w:name w:val="EC505DE89FAA4E78933D0770E959BEA7"/>
    <w:rsid w:val="007F7754"/>
  </w:style>
  <w:style w:type="paragraph" w:customStyle="1" w:styleId="5563D69397AA4A399A8F26B9716345C1">
    <w:name w:val="5563D69397AA4A399A8F26B9716345C1"/>
    <w:rsid w:val="007F7754"/>
  </w:style>
  <w:style w:type="paragraph" w:customStyle="1" w:styleId="B537A45593124F30A49312CEE4BDB895">
    <w:name w:val="B537A45593124F30A49312CEE4BDB895"/>
    <w:rsid w:val="007F7754"/>
  </w:style>
  <w:style w:type="paragraph" w:customStyle="1" w:styleId="7FA4060249264A4D840ADB81A02B8688">
    <w:name w:val="7FA4060249264A4D840ADB81A02B8688"/>
    <w:rsid w:val="007F7754"/>
  </w:style>
  <w:style w:type="paragraph" w:customStyle="1" w:styleId="F2E4BBC621BF48A58209DEF1D0C5E50B3">
    <w:name w:val="F2E4BBC621BF48A58209DEF1D0C5E50B3"/>
    <w:rsid w:val="007F7754"/>
    <w:rPr>
      <w:rFonts w:ascii="Calibri" w:eastAsia="Times New Roman" w:hAnsi="Calibri" w:cs="Calibri"/>
    </w:rPr>
  </w:style>
  <w:style w:type="paragraph" w:customStyle="1" w:styleId="B5C382BEBAC34B61BA487CAC2986739B1">
    <w:name w:val="B5C382BEBAC34B61BA487CAC2986739B1"/>
    <w:rsid w:val="007F7754"/>
    <w:rPr>
      <w:rFonts w:ascii="Calibri" w:eastAsia="Times New Roman" w:hAnsi="Calibri" w:cs="Calibri"/>
    </w:rPr>
  </w:style>
  <w:style w:type="paragraph" w:customStyle="1" w:styleId="81553F32D5A94CB59C691C826CD1942E1">
    <w:name w:val="81553F32D5A94CB59C691C826CD1942E1"/>
    <w:rsid w:val="007F7754"/>
    <w:rPr>
      <w:rFonts w:ascii="Calibri" w:eastAsia="Times New Roman" w:hAnsi="Calibri" w:cs="Calibri"/>
    </w:rPr>
  </w:style>
  <w:style w:type="paragraph" w:customStyle="1" w:styleId="303F57D86EE243909FBD5AA79D11B0371">
    <w:name w:val="303F57D86EE243909FBD5AA79D11B0371"/>
    <w:rsid w:val="007F7754"/>
    <w:rPr>
      <w:rFonts w:ascii="Calibri" w:eastAsia="Times New Roman" w:hAnsi="Calibri" w:cs="Calibri"/>
    </w:rPr>
  </w:style>
  <w:style w:type="paragraph" w:customStyle="1" w:styleId="0CEA92190CB242A59BBB8C1CC4887F491">
    <w:name w:val="0CEA92190CB242A59BBB8C1CC4887F491"/>
    <w:rsid w:val="007F7754"/>
    <w:rPr>
      <w:rFonts w:ascii="Calibri" w:eastAsia="Times New Roman" w:hAnsi="Calibri" w:cs="Calibri"/>
    </w:rPr>
  </w:style>
  <w:style w:type="paragraph" w:customStyle="1" w:styleId="3A942BE0420B47688AF55796306D8C771">
    <w:name w:val="3A942BE0420B47688AF55796306D8C771"/>
    <w:rsid w:val="007F7754"/>
    <w:rPr>
      <w:rFonts w:ascii="Calibri" w:eastAsia="Times New Roman" w:hAnsi="Calibri" w:cs="Calibri"/>
    </w:rPr>
  </w:style>
  <w:style w:type="paragraph" w:customStyle="1" w:styleId="C61B8967476C48B8ACCCA2A3C3DAA9D31">
    <w:name w:val="C61B8967476C48B8ACCCA2A3C3DAA9D31"/>
    <w:rsid w:val="007F7754"/>
    <w:rPr>
      <w:rFonts w:ascii="Calibri" w:eastAsia="Times New Roman" w:hAnsi="Calibri" w:cs="Calibri"/>
    </w:rPr>
  </w:style>
  <w:style w:type="paragraph" w:customStyle="1" w:styleId="8F226476EBF84909925574EBEAA059A41">
    <w:name w:val="8F226476EBF84909925574EBEAA059A41"/>
    <w:rsid w:val="007F7754"/>
    <w:rPr>
      <w:rFonts w:ascii="Calibri" w:eastAsia="Times New Roman" w:hAnsi="Calibri" w:cs="Calibri"/>
    </w:rPr>
  </w:style>
  <w:style w:type="paragraph" w:customStyle="1" w:styleId="5050E7418463461F9E87B724D74B89CD1">
    <w:name w:val="5050E7418463461F9E87B724D74B89CD1"/>
    <w:rsid w:val="007F7754"/>
    <w:rPr>
      <w:rFonts w:ascii="Calibri" w:eastAsia="Times New Roman" w:hAnsi="Calibri" w:cs="Calibri"/>
    </w:rPr>
  </w:style>
  <w:style w:type="paragraph" w:customStyle="1" w:styleId="E0EA553D4DE547EBAED51D2ECA6181BF1">
    <w:name w:val="E0EA553D4DE547EBAED51D2ECA6181BF1"/>
    <w:rsid w:val="007F7754"/>
    <w:rPr>
      <w:rFonts w:ascii="Calibri" w:eastAsia="Times New Roman" w:hAnsi="Calibri" w:cs="Calibri"/>
    </w:rPr>
  </w:style>
  <w:style w:type="paragraph" w:customStyle="1" w:styleId="76746ACF2A0445BBAF85DEB3895DE2791">
    <w:name w:val="76746ACF2A0445BBAF85DEB3895DE2791"/>
    <w:rsid w:val="007F7754"/>
    <w:rPr>
      <w:rFonts w:ascii="Calibri" w:eastAsia="Times New Roman" w:hAnsi="Calibri" w:cs="Calibri"/>
    </w:rPr>
  </w:style>
  <w:style w:type="paragraph" w:customStyle="1" w:styleId="089DA8A250F642C0A560E6C9AC3685231">
    <w:name w:val="089DA8A250F642C0A560E6C9AC3685231"/>
    <w:rsid w:val="007F7754"/>
    <w:rPr>
      <w:rFonts w:ascii="Calibri" w:eastAsia="Times New Roman" w:hAnsi="Calibri" w:cs="Calibri"/>
    </w:rPr>
  </w:style>
  <w:style w:type="paragraph" w:customStyle="1" w:styleId="C2CD677514094DACB011DDF599DFC4A81">
    <w:name w:val="C2CD677514094DACB011DDF599DFC4A81"/>
    <w:rsid w:val="007F7754"/>
    <w:rPr>
      <w:rFonts w:ascii="Calibri" w:eastAsia="Times New Roman" w:hAnsi="Calibri" w:cs="Calibri"/>
    </w:rPr>
  </w:style>
  <w:style w:type="paragraph" w:customStyle="1" w:styleId="77F3EC6CC5354DBB976E0669F592F9031">
    <w:name w:val="77F3EC6CC5354DBB976E0669F592F9031"/>
    <w:rsid w:val="007F7754"/>
    <w:rPr>
      <w:rFonts w:ascii="Calibri" w:eastAsia="Times New Roman" w:hAnsi="Calibri" w:cs="Calibri"/>
    </w:rPr>
  </w:style>
  <w:style w:type="paragraph" w:customStyle="1" w:styleId="B1D13D410C6C4C24A22E4D7B24E52FE61">
    <w:name w:val="B1D13D410C6C4C24A22E4D7B24E52FE61"/>
    <w:rsid w:val="007F7754"/>
    <w:rPr>
      <w:rFonts w:ascii="Calibri" w:eastAsia="Times New Roman" w:hAnsi="Calibri" w:cs="Calibri"/>
    </w:rPr>
  </w:style>
  <w:style w:type="paragraph" w:customStyle="1" w:styleId="0EB9BD45730140C487844FCD5E7FFA301">
    <w:name w:val="0EB9BD45730140C487844FCD5E7FFA301"/>
    <w:rsid w:val="007F7754"/>
    <w:rPr>
      <w:rFonts w:ascii="Calibri" w:eastAsia="Times New Roman" w:hAnsi="Calibri" w:cs="Calibri"/>
    </w:rPr>
  </w:style>
  <w:style w:type="paragraph" w:customStyle="1" w:styleId="318DD4672846425CB7E21BC896C658041">
    <w:name w:val="318DD4672846425CB7E21BC896C658041"/>
    <w:rsid w:val="007F7754"/>
    <w:rPr>
      <w:rFonts w:ascii="Calibri" w:eastAsia="Times New Roman" w:hAnsi="Calibri" w:cs="Calibri"/>
    </w:rPr>
  </w:style>
  <w:style w:type="paragraph" w:customStyle="1" w:styleId="D2EE8148A64E4DC4969C126CE290BE7B1">
    <w:name w:val="D2EE8148A64E4DC4969C126CE290BE7B1"/>
    <w:rsid w:val="007F7754"/>
    <w:rPr>
      <w:rFonts w:ascii="Calibri" w:eastAsia="Times New Roman" w:hAnsi="Calibri" w:cs="Calibri"/>
    </w:rPr>
  </w:style>
  <w:style w:type="paragraph" w:customStyle="1" w:styleId="3D31FB71B5D446BD8E98AA5F8E30521C1">
    <w:name w:val="3D31FB71B5D446BD8E98AA5F8E30521C1"/>
    <w:rsid w:val="007F7754"/>
    <w:rPr>
      <w:rFonts w:ascii="Calibri" w:eastAsia="Times New Roman" w:hAnsi="Calibri" w:cs="Calibri"/>
    </w:rPr>
  </w:style>
  <w:style w:type="paragraph" w:customStyle="1" w:styleId="BE0F0A5FE56245239DBD6BFD5C0D9EFF1">
    <w:name w:val="BE0F0A5FE56245239DBD6BFD5C0D9EFF1"/>
    <w:rsid w:val="007F7754"/>
    <w:rPr>
      <w:rFonts w:ascii="Calibri" w:eastAsia="Times New Roman" w:hAnsi="Calibri" w:cs="Calibri"/>
    </w:rPr>
  </w:style>
  <w:style w:type="paragraph" w:customStyle="1" w:styleId="8DB79CDC04324A97B596BBB0A2FC7C6D1">
    <w:name w:val="8DB79CDC04324A97B596BBB0A2FC7C6D1"/>
    <w:rsid w:val="007F7754"/>
    <w:rPr>
      <w:rFonts w:ascii="Calibri" w:eastAsia="Times New Roman" w:hAnsi="Calibri" w:cs="Calibri"/>
    </w:rPr>
  </w:style>
  <w:style w:type="paragraph" w:customStyle="1" w:styleId="EC505DE89FAA4E78933D0770E959BEA71">
    <w:name w:val="EC505DE89FAA4E78933D0770E959BEA71"/>
    <w:rsid w:val="007F7754"/>
    <w:rPr>
      <w:rFonts w:ascii="Calibri" w:eastAsia="Times New Roman" w:hAnsi="Calibri" w:cs="Calibri"/>
    </w:rPr>
  </w:style>
  <w:style w:type="paragraph" w:customStyle="1" w:styleId="5563D69397AA4A399A8F26B9716345C11">
    <w:name w:val="5563D69397AA4A399A8F26B9716345C11"/>
    <w:rsid w:val="007F7754"/>
    <w:rPr>
      <w:rFonts w:ascii="Calibri" w:eastAsia="Times New Roman" w:hAnsi="Calibri" w:cs="Calibri"/>
    </w:rPr>
  </w:style>
  <w:style w:type="paragraph" w:customStyle="1" w:styleId="B537A45593124F30A49312CEE4BDB8951">
    <w:name w:val="B537A45593124F30A49312CEE4BDB8951"/>
    <w:rsid w:val="007F7754"/>
    <w:rPr>
      <w:rFonts w:ascii="Calibri" w:eastAsia="Times New Roman" w:hAnsi="Calibri" w:cs="Calibri"/>
    </w:rPr>
  </w:style>
  <w:style w:type="paragraph" w:customStyle="1" w:styleId="7FA4060249264A4D840ADB81A02B86881">
    <w:name w:val="7FA4060249264A4D840ADB81A02B86881"/>
    <w:rsid w:val="007F7754"/>
    <w:rPr>
      <w:rFonts w:ascii="Calibri" w:eastAsia="Times New Roman" w:hAnsi="Calibri" w:cs="Calibri"/>
    </w:rPr>
  </w:style>
  <w:style w:type="paragraph" w:customStyle="1" w:styleId="F2E4BBC621BF48A58209DEF1D0C5E50B4">
    <w:name w:val="F2E4BBC621BF48A58209DEF1D0C5E50B4"/>
    <w:rsid w:val="007F7754"/>
    <w:rPr>
      <w:rFonts w:ascii="Calibri" w:eastAsia="Times New Roman" w:hAnsi="Calibri" w:cs="Calibri"/>
    </w:rPr>
  </w:style>
  <w:style w:type="paragraph" w:customStyle="1" w:styleId="EFFCAB1EC1B141A2AFB73B634C95B06E">
    <w:name w:val="EFFCAB1EC1B141A2AFB73B634C95B06E"/>
    <w:rsid w:val="007F7754"/>
    <w:rPr>
      <w:rFonts w:ascii="Calibri" w:eastAsia="Times New Roman" w:hAnsi="Calibri" w:cs="Calibri"/>
    </w:rPr>
  </w:style>
  <w:style w:type="paragraph" w:customStyle="1" w:styleId="B5C382BEBAC34B61BA487CAC2986739B2">
    <w:name w:val="B5C382BEBAC34B61BA487CAC2986739B2"/>
    <w:rsid w:val="007F7754"/>
    <w:rPr>
      <w:rFonts w:ascii="Calibri" w:eastAsia="Times New Roman" w:hAnsi="Calibri" w:cs="Calibri"/>
    </w:rPr>
  </w:style>
  <w:style w:type="paragraph" w:customStyle="1" w:styleId="81553F32D5A94CB59C691C826CD1942E2">
    <w:name w:val="81553F32D5A94CB59C691C826CD1942E2"/>
    <w:rsid w:val="007F7754"/>
    <w:rPr>
      <w:rFonts w:ascii="Calibri" w:eastAsia="Times New Roman" w:hAnsi="Calibri" w:cs="Calibri"/>
    </w:rPr>
  </w:style>
  <w:style w:type="paragraph" w:customStyle="1" w:styleId="303F57D86EE243909FBD5AA79D11B0372">
    <w:name w:val="303F57D86EE243909FBD5AA79D11B0372"/>
    <w:rsid w:val="007F7754"/>
    <w:rPr>
      <w:rFonts w:ascii="Calibri" w:eastAsia="Times New Roman" w:hAnsi="Calibri" w:cs="Calibri"/>
    </w:rPr>
  </w:style>
  <w:style w:type="paragraph" w:customStyle="1" w:styleId="0CEA92190CB242A59BBB8C1CC4887F492">
    <w:name w:val="0CEA92190CB242A59BBB8C1CC4887F492"/>
    <w:rsid w:val="007F7754"/>
    <w:rPr>
      <w:rFonts w:ascii="Calibri" w:eastAsia="Times New Roman" w:hAnsi="Calibri" w:cs="Calibri"/>
    </w:rPr>
  </w:style>
  <w:style w:type="paragraph" w:customStyle="1" w:styleId="3A942BE0420B47688AF55796306D8C772">
    <w:name w:val="3A942BE0420B47688AF55796306D8C772"/>
    <w:rsid w:val="007F7754"/>
    <w:rPr>
      <w:rFonts w:ascii="Calibri" w:eastAsia="Times New Roman" w:hAnsi="Calibri" w:cs="Calibri"/>
    </w:rPr>
  </w:style>
  <w:style w:type="paragraph" w:customStyle="1" w:styleId="C61B8967476C48B8ACCCA2A3C3DAA9D32">
    <w:name w:val="C61B8967476C48B8ACCCA2A3C3DAA9D32"/>
    <w:rsid w:val="007F7754"/>
    <w:rPr>
      <w:rFonts w:ascii="Calibri" w:eastAsia="Times New Roman" w:hAnsi="Calibri" w:cs="Calibri"/>
    </w:rPr>
  </w:style>
  <w:style w:type="paragraph" w:customStyle="1" w:styleId="8F226476EBF84909925574EBEAA059A42">
    <w:name w:val="8F226476EBF84909925574EBEAA059A42"/>
    <w:rsid w:val="007F7754"/>
    <w:rPr>
      <w:rFonts w:ascii="Calibri" w:eastAsia="Times New Roman" w:hAnsi="Calibri" w:cs="Calibri"/>
    </w:rPr>
  </w:style>
  <w:style w:type="paragraph" w:customStyle="1" w:styleId="5050E7418463461F9E87B724D74B89CD2">
    <w:name w:val="5050E7418463461F9E87B724D74B89CD2"/>
    <w:rsid w:val="007F7754"/>
    <w:rPr>
      <w:rFonts w:ascii="Calibri" w:eastAsia="Times New Roman" w:hAnsi="Calibri" w:cs="Calibri"/>
    </w:rPr>
  </w:style>
  <w:style w:type="paragraph" w:customStyle="1" w:styleId="E0EA553D4DE547EBAED51D2ECA6181BF2">
    <w:name w:val="E0EA553D4DE547EBAED51D2ECA6181BF2"/>
    <w:rsid w:val="007F7754"/>
    <w:rPr>
      <w:rFonts w:ascii="Calibri" w:eastAsia="Times New Roman" w:hAnsi="Calibri" w:cs="Calibri"/>
    </w:rPr>
  </w:style>
  <w:style w:type="paragraph" w:customStyle="1" w:styleId="76746ACF2A0445BBAF85DEB3895DE2792">
    <w:name w:val="76746ACF2A0445BBAF85DEB3895DE2792"/>
    <w:rsid w:val="007F7754"/>
    <w:rPr>
      <w:rFonts w:ascii="Calibri" w:eastAsia="Times New Roman" w:hAnsi="Calibri" w:cs="Calibri"/>
    </w:rPr>
  </w:style>
  <w:style w:type="paragraph" w:customStyle="1" w:styleId="089DA8A250F642C0A560E6C9AC3685232">
    <w:name w:val="089DA8A250F642C0A560E6C9AC3685232"/>
    <w:rsid w:val="007F7754"/>
    <w:rPr>
      <w:rFonts w:ascii="Calibri" w:eastAsia="Times New Roman" w:hAnsi="Calibri" w:cs="Calibri"/>
    </w:rPr>
  </w:style>
  <w:style w:type="paragraph" w:customStyle="1" w:styleId="C2CD677514094DACB011DDF599DFC4A82">
    <w:name w:val="C2CD677514094DACB011DDF599DFC4A82"/>
    <w:rsid w:val="007F7754"/>
    <w:rPr>
      <w:rFonts w:ascii="Calibri" w:eastAsia="Times New Roman" w:hAnsi="Calibri" w:cs="Calibri"/>
    </w:rPr>
  </w:style>
  <w:style w:type="paragraph" w:customStyle="1" w:styleId="77F3EC6CC5354DBB976E0669F592F9032">
    <w:name w:val="77F3EC6CC5354DBB976E0669F592F9032"/>
    <w:rsid w:val="007F7754"/>
    <w:rPr>
      <w:rFonts w:ascii="Calibri" w:eastAsia="Times New Roman" w:hAnsi="Calibri" w:cs="Calibri"/>
    </w:rPr>
  </w:style>
  <w:style w:type="paragraph" w:customStyle="1" w:styleId="B1D13D410C6C4C24A22E4D7B24E52FE62">
    <w:name w:val="B1D13D410C6C4C24A22E4D7B24E52FE62"/>
    <w:rsid w:val="007F7754"/>
    <w:rPr>
      <w:rFonts w:ascii="Calibri" w:eastAsia="Times New Roman" w:hAnsi="Calibri" w:cs="Calibri"/>
    </w:rPr>
  </w:style>
  <w:style w:type="paragraph" w:customStyle="1" w:styleId="0EB9BD45730140C487844FCD5E7FFA302">
    <w:name w:val="0EB9BD45730140C487844FCD5E7FFA302"/>
    <w:rsid w:val="007F7754"/>
    <w:rPr>
      <w:rFonts w:ascii="Calibri" w:eastAsia="Times New Roman" w:hAnsi="Calibri" w:cs="Calibri"/>
    </w:rPr>
  </w:style>
  <w:style w:type="paragraph" w:customStyle="1" w:styleId="318DD4672846425CB7E21BC896C658042">
    <w:name w:val="318DD4672846425CB7E21BC896C658042"/>
    <w:rsid w:val="007F7754"/>
    <w:rPr>
      <w:rFonts w:ascii="Calibri" w:eastAsia="Times New Roman" w:hAnsi="Calibri" w:cs="Calibri"/>
    </w:rPr>
  </w:style>
  <w:style w:type="paragraph" w:customStyle="1" w:styleId="D2EE8148A64E4DC4969C126CE290BE7B2">
    <w:name w:val="D2EE8148A64E4DC4969C126CE290BE7B2"/>
    <w:rsid w:val="007F7754"/>
    <w:rPr>
      <w:rFonts w:ascii="Calibri" w:eastAsia="Times New Roman" w:hAnsi="Calibri" w:cs="Calibri"/>
    </w:rPr>
  </w:style>
  <w:style w:type="paragraph" w:customStyle="1" w:styleId="3D31FB71B5D446BD8E98AA5F8E30521C2">
    <w:name w:val="3D31FB71B5D446BD8E98AA5F8E30521C2"/>
    <w:rsid w:val="007F7754"/>
    <w:rPr>
      <w:rFonts w:ascii="Calibri" w:eastAsia="Times New Roman" w:hAnsi="Calibri" w:cs="Calibri"/>
    </w:rPr>
  </w:style>
  <w:style w:type="paragraph" w:customStyle="1" w:styleId="BE0F0A5FE56245239DBD6BFD5C0D9EFF2">
    <w:name w:val="BE0F0A5FE56245239DBD6BFD5C0D9EFF2"/>
    <w:rsid w:val="007F7754"/>
    <w:rPr>
      <w:rFonts w:ascii="Calibri" w:eastAsia="Times New Roman" w:hAnsi="Calibri" w:cs="Calibri"/>
    </w:rPr>
  </w:style>
  <w:style w:type="paragraph" w:customStyle="1" w:styleId="8DB79CDC04324A97B596BBB0A2FC7C6D2">
    <w:name w:val="8DB79CDC04324A97B596BBB0A2FC7C6D2"/>
    <w:rsid w:val="007F7754"/>
    <w:rPr>
      <w:rFonts w:ascii="Calibri" w:eastAsia="Times New Roman" w:hAnsi="Calibri" w:cs="Calibri"/>
    </w:rPr>
  </w:style>
  <w:style w:type="paragraph" w:customStyle="1" w:styleId="EC505DE89FAA4E78933D0770E959BEA72">
    <w:name w:val="EC505DE89FAA4E78933D0770E959BEA72"/>
    <w:rsid w:val="007F7754"/>
    <w:rPr>
      <w:rFonts w:ascii="Calibri" w:eastAsia="Times New Roman" w:hAnsi="Calibri" w:cs="Calibri"/>
    </w:rPr>
  </w:style>
  <w:style w:type="paragraph" w:customStyle="1" w:styleId="5563D69397AA4A399A8F26B9716345C12">
    <w:name w:val="5563D69397AA4A399A8F26B9716345C12"/>
    <w:rsid w:val="007F7754"/>
    <w:rPr>
      <w:rFonts w:ascii="Calibri" w:eastAsia="Times New Roman" w:hAnsi="Calibri" w:cs="Calibri"/>
    </w:rPr>
  </w:style>
  <w:style w:type="paragraph" w:customStyle="1" w:styleId="B537A45593124F30A49312CEE4BDB8952">
    <w:name w:val="B537A45593124F30A49312CEE4BDB8952"/>
    <w:rsid w:val="007F7754"/>
    <w:rPr>
      <w:rFonts w:ascii="Calibri" w:eastAsia="Times New Roman" w:hAnsi="Calibri" w:cs="Calibri"/>
    </w:rPr>
  </w:style>
  <w:style w:type="paragraph" w:customStyle="1" w:styleId="7FA4060249264A4D840ADB81A02B86882">
    <w:name w:val="7FA4060249264A4D840ADB81A02B86882"/>
    <w:rsid w:val="007F7754"/>
    <w:rPr>
      <w:rFonts w:ascii="Calibri" w:eastAsia="Times New Roman" w:hAnsi="Calibri" w:cs="Calibri"/>
    </w:rPr>
  </w:style>
  <w:style w:type="paragraph" w:customStyle="1" w:styleId="F2E4BBC621BF48A58209DEF1D0C5E50B5">
    <w:name w:val="F2E4BBC621BF48A58209DEF1D0C5E50B5"/>
    <w:rsid w:val="007F7754"/>
    <w:rPr>
      <w:rFonts w:ascii="Calibri" w:eastAsia="Times New Roman" w:hAnsi="Calibri" w:cs="Calibri"/>
    </w:rPr>
  </w:style>
  <w:style w:type="paragraph" w:customStyle="1" w:styleId="EFFCAB1EC1B141A2AFB73B634C95B06E1">
    <w:name w:val="EFFCAB1EC1B141A2AFB73B634C95B06E1"/>
    <w:rsid w:val="007F7754"/>
    <w:rPr>
      <w:rFonts w:ascii="Calibri" w:eastAsia="Times New Roman" w:hAnsi="Calibri" w:cs="Calibri"/>
    </w:rPr>
  </w:style>
  <w:style w:type="paragraph" w:customStyle="1" w:styleId="B5C382BEBAC34B61BA487CAC2986739B3">
    <w:name w:val="B5C382BEBAC34B61BA487CAC2986739B3"/>
    <w:rsid w:val="007F7754"/>
    <w:rPr>
      <w:rFonts w:ascii="Calibri" w:eastAsia="Times New Roman" w:hAnsi="Calibri" w:cs="Calibri"/>
    </w:rPr>
  </w:style>
  <w:style w:type="paragraph" w:customStyle="1" w:styleId="81553F32D5A94CB59C691C826CD1942E3">
    <w:name w:val="81553F32D5A94CB59C691C826CD1942E3"/>
    <w:rsid w:val="007F7754"/>
    <w:rPr>
      <w:rFonts w:ascii="Calibri" w:eastAsia="Times New Roman" w:hAnsi="Calibri" w:cs="Calibri"/>
    </w:rPr>
  </w:style>
  <w:style w:type="paragraph" w:customStyle="1" w:styleId="303F57D86EE243909FBD5AA79D11B0373">
    <w:name w:val="303F57D86EE243909FBD5AA79D11B0373"/>
    <w:rsid w:val="007F7754"/>
    <w:rPr>
      <w:rFonts w:ascii="Calibri" w:eastAsia="Times New Roman" w:hAnsi="Calibri" w:cs="Calibri"/>
    </w:rPr>
  </w:style>
  <w:style w:type="paragraph" w:customStyle="1" w:styleId="0CEA92190CB242A59BBB8C1CC4887F493">
    <w:name w:val="0CEA92190CB242A59BBB8C1CC4887F493"/>
    <w:rsid w:val="007F7754"/>
    <w:rPr>
      <w:rFonts w:ascii="Calibri" w:eastAsia="Times New Roman" w:hAnsi="Calibri" w:cs="Calibri"/>
    </w:rPr>
  </w:style>
  <w:style w:type="paragraph" w:customStyle="1" w:styleId="3A942BE0420B47688AF55796306D8C773">
    <w:name w:val="3A942BE0420B47688AF55796306D8C773"/>
    <w:rsid w:val="007F7754"/>
    <w:rPr>
      <w:rFonts w:ascii="Calibri" w:eastAsia="Times New Roman" w:hAnsi="Calibri" w:cs="Calibri"/>
    </w:rPr>
  </w:style>
  <w:style w:type="paragraph" w:customStyle="1" w:styleId="C61B8967476C48B8ACCCA2A3C3DAA9D33">
    <w:name w:val="C61B8967476C48B8ACCCA2A3C3DAA9D33"/>
    <w:rsid w:val="007F7754"/>
    <w:rPr>
      <w:rFonts w:ascii="Calibri" w:eastAsia="Times New Roman" w:hAnsi="Calibri" w:cs="Calibri"/>
    </w:rPr>
  </w:style>
  <w:style w:type="paragraph" w:customStyle="1" w:styleId="8F226476EBF84909925574EBEAA059A43">
    <w:name w:val="8F226476EBF84909925574EBEAA059A43"/>
    <w:rsid w:val="007F7754"/>
    <w:rPr>
      <w:rFonts w:ascii="Calibri" w:eastAsia="Times New Roman" w:hAnsi="Calibri" w:cs="Calibri"/>
    </w:rPr>
  </w:style>
  <w:style w:type="paragraph" w:customStyle="1" w:styleId="5050E7418463461F9E87B724D74B89CD3">
    <w:name w:val="5050E7418463461F9E87B724D74B89CD3"/>
    <w:rsid w:val="007F7754"/>
    <w:rPr>
      <w:rFonts w:ascii="Calibri" w:eastAsia="Times New Roman" w:hAnsi="Calibri" w:cs="Calibri"/>
    </w:rPr>
  </w:style>
  <w:style w:type="paragraph" w:customStyle="1" w:styleId="E0EA553D4DE547EBAED51D2ECA6181BF3">
    <w:name w:val="E0EA553D4DE547EBAED51D2ECA6181BF3"/>
    <w:rsid w:val="007F7754"/>
    <w:rPr>
      <w:rFonts w:ascii="Calibri" w:eastAsia="Times New Roman" w:hAnsi="Calibri" w:cs="Calibri"/>
    </w:rPr>
  </w:style>
  <w:style w:type="paragraph" w:customStyle="1" w:styleId="76746ACF2A0445BBAF85DEB3895DE2793">
    <w:name w:val="76746ACF2A0445BBAF85DEB3895DE2793"/>
    <w:rsid w:val="007F7754"/>
    <w:rPr>
      <w:rFonts w:ascii="Calibri" w:eastAsia="Times New Roman" w:hAnsi="Calibri" w:cs="Calibri"/>
    </w:rPr>
  </w:style>
  <w:style w:type="paragraph" w:customStyle="1" w:styleId="089DA8A250F642C0A560E6C9AC3685233">
    <w:name w:val="089DA8A250F642C0A560E6C9AC3685233"/>
    <w:rsid w:val="007F7754"/>
    <w:rPr>
      <w:rFonts w:ascii="Calibri" w:eastAsia="Times New Roman" w:hAnsi="Calibri" w:cs="Calibri"/>
    </w:rPr>
  </w:style>
  <w:style w:type="paragraph" w:customStyle="1" w:styleId="C2CD677514094DACB011DDF599DFC4A83">
    <w:name w:val="C2CD677514094DACB011DDF599DFC4A83"/>
    <w:rsid w:val="007F7754"/>
    <w:rPr>
      <w:rFonts w:ascii="Calibri" w:eastAsia="Times New Roman" w:hAnsi="Calibri" w:cs="Calibri"/>
    </w:rPr>
  </w:style>
  <w:style w:type="paragraph" w:customStyle="1" w:styleId="77F3EC6CC5354DBB976E0669F592F9033">
    <w:name w:val="77F3EC6CC5354DBB976E0669F592F9033"/>
    <w:rsid w:val="007F7754"/>
    <w:rPr>
      <w:rFonts w:ascii="Calibri" w:eastAsia="Times New Roman" w:hAnsi="Calibri" w:cs="Calibri"/>
    </w:rPr>
  </w:style>
  <w:style w:type="paragraph" w:customStyle="1" w:styleId="B1D13D410C6C4C24A22E4D7B24E52FE63">
    <w:name w:val="B1D13D410C6C4C24A22E4D7B24E52FE63"/>
    <w:rsid w:val="007F7754"/>
    <w:rPr>
      <w:rFonts w:ascii="Calibri" w:eastAsia="Times New Roman" w:hAnsi="Calibri" w:cs="Calibri"/>
    </w:rPr>
  </w:style>
  <w:style w:type="paragraph" w:customStyle="1" w:styleId="0EB9BD45730140C487844FCD5E7FFA303">
    <w:name w:val="0EB9BD45730140C487844FCD5E7FFA303"/>
    <w:rsid w:val="007F7754"/>
    <w:rPr>
      <w:rFonts w:ascii="Calibri" w:eastAsia="Times New Roman" w:hAnsi="Calibri" w:cs="Calibri"/>
    </w:rPr>
  </w:style>
  <w:style w:type="paragraph" w:customStyle="1" w:styleId="318DD4672846425CB7E21BC896C658043">
    <w:name w:val="318DD4672846425CB7E21BC896C658043"/>
    <w:rsid w:val="007F7754"/>
    <w:rPr>
      <w:rFonts w:ascii="Calibri" w:eastAsia="Times New Roman" w:hAnsi="Calibri" w:cs="Calibri"/>
    </w:rPr>
  </w:style>
  <w:style w:type="paragraph" w:customStyle="1" w:styleId="D2EE8148A64E4DC4969C126CE290BE7B3">
    <w:name w:val="D2EE8148A64E4DC4969C126CE290BE7B3"/>
    <w:rsid w:val="007F7754"/>
    <w:rPr>
      <w:rFonts w:ascii="Calibri" w:eastAsia="Times New Roman" w:hAnsi="Calibri" w:cs="Calibri"/>
    </w:rPr>
  </w:style>
  <w:style w:type="paragraph" w:customStyle="1" w:styleId="3D31FB71B5D446BD8E98AA5F8E30521C3">
    <w:name w:val="3D31FB71B5D446BD8E98AA5F8E30521C3"/>
    <w:rsid w:val="007F7754"/>
    <w:rPr>
      <w:rFonts w:ascii="Calibri" w:eastAsia="Times New Roman" w:hAnsi="Calibri" w:cs="Calibri"/>
    </w:rPr>
  </w:style>
  <w:style w:type="paragraph" w:customStyle="1" w:styleId="BE0F0A5FE56245239DBD6BFD5C0D9EFF3">
    <w:name w:val="BE0F0A5FE56245239DBD6BFD5C0D9EFF3"/>
    <w:rsid w:val="007F7754"/>
    <w:rPr>
      <w:rFonts w:ascii="Calibri" w:eastAsia="Times New Roman" w:hAnsi="Calibri" w:cs="Calibri"/>
    </w:rPr>
  </w:style>
  <w:style w:type="paragraph" w:customStyle="1" w:styleId="8DB79CDC04324A97B596BBB0A2FC7C6D3">
    <w:name w:val="8DB79CDC04324A97B596BBB0A2FC7C6D3"/>
    <w:rsid w:val="007F7754"/>
    <w:rPr>
      <w:rFonts w:ascii="Calibri" w:eastAsia="Times New Roman" w:hAnsi="Calibri" w:cs="Calibri"/>
    </w:rPr>
  </w:style>
  <w:style w:type="paragraph" w:customStyle="1" w:styleId="EC505DE89FAA4E78933D0770E959BEA73">
    <w:name w:val="EC505DE89FAA4E78933D0770E959BEA73"/>
    <w:rsid w:val="007F7754"/>
    <w:rPr>
      <w:rFonts w:ascii="Calibri" w:eastAsia="Times New Roman" w:hAnsi="Calibri" w:cs="Calibri"/>
    </w:rPr>
  </w:style>
  <w:style w:type="paragraph" w:customStyle="1" w:styleId="5563D69397AA4A399A8F26B9716345C13">
    <w:name w:val="5563D69397AA4A399A8F26B9716345C13"/>
    <w:rsid w:val="007F7754"/>
    <w:rPr>
      <w:rFonts w:ascii="Calibri" w:eastAsia="Times New Roman" w:hAnsi="Calibri" w:cs="Calibri"/>
    </w:rPr>
  </w:style>
  <w:style w:type="paragraph" w:customStyle="1" w:styleId="B537A45593124F30A49312CEE4BDB8953">
    <w:name w:val="B537A45593124F30A49312CEE4BDB8953"/>
    <w:rsid w:val="007F7754"/>
    <w:rPr>
      <w:rFonts w:ascii="Calibri" w:eastAsia="Times New Roman" w:hAnsi="Calibri" w:cs="Calibri"/>
    </w:rPr>
  </w:style>
  <w:style w:type="paragraph" w:customStyle="1" w:styleId="7FA4060249264A4D840ADB81A02B86883">
    <w:name w:val="7FA4060249264A4D840ADB81A02B86883"/>
    <w:rsid w:val="007F7754"/>
    <w:rPr>
      <w:rFonts w:ascii="Calibri" w:eastAsia="Times New Roman" w:hAnsi="Calibri" w:cs="Calibri"/>
    </w:rPr>
  </w:style>
  <w:style w:type="paragraph" w:customStyle="1" w:styleId="AA6ED8EF92074D37A9ECFEE98F21355A">
    <w:name w:val="AA6ED8EF92074D37A9ECFEE98F21355A"/>
    <w:rsid w:val="007F7754"/>
  </w:style>
  <w:style w:type="paragraph" w:customStyle="1" w:styleId="FDDE2872C12A41A9B6FD9A5B8258FC5E">
    <w:name w:val="FDDE2872C12A41A9B6FD9A5B8258FC5E"/>
    <w:rsid w:val="007F7754"/>
  </w:style>
  <w:style w:type="paragraph" w:customStyle="1" w:styleId="AB11FDE8203345848CC562DBFE6DAF8D">
    <w:name w:val="AB11FDE8203345848CC562DBFE6DAF8D"/>
    <w:rsid w:val="007F7754"/>
  </w:style>
  <w:style w:type="paragraph" w:customStyle="1" w:styleId="4DA1A778332F4DF89C9992698B6D2B13">
    <w:name w:val="4DA1A778332F4DF89C9992698B6D2B13"/>
    <w:rsid w:val="007F7754"/>
  </w:style>
  <w:style w:type="paragraph" w:customStyle="1" w:styleId="C6E53B610CB340A9A926D14B03D7F54E">
    <w:name w:val="C6E53B610CB340A9A926D14B03D7F54E"/>
    <w:rsid w:val="007F7754"/>
  </w:style>
  <w:style w:type="paragraph" w:customStyle="1" w:styleId="551DA5742FEB47538A36F47B578ACE67">
    <w:name w:val="551DA5742FEB47538A36F47B578ACE67"/>
    <w:rsid w:val="007F7754"/>
  </w:style>
  <w:style w:type="paragraph" w:customStyle="1" w:styleId="F4E185CE9E4544E8A75822ECDCED306B">
    <w:name w:val="F4E185CE9E4544E8A75822ECDCED306B"/>
    <w:rsid w:val="007F7754"/>
  </w:style>
  <w:style w:type="paragraph" w:customStyle="1" w:styleId="CB0F79D96FEE441A982711AB72945EB2">
    <w:name w:val="CB0F79D96FEE441A982711AB72945EB2"/>
    <w:rsid w:val="007F7754"/>
  </w:style>
  <w:style w:type="paragraph" w:customStyle="1" w:styleId="975B27CCFE7E4736A717147CA4E5E3F5">
    <w:name w:val="975B27CCFE7E4736A717147CA4E5E3F5"/>
    <w:rsid w:val="007F7754"/>
  </w:style>
  <w:style w:type="paragraph" w:customStyle="1" w:styleId="CA8946A5C1B24560B1A274E58EAFE3B8">
    <w:name w:val="CA8946A5C1B24560B1A274E58EAFE3B8"/>
    <w:rsid w:val="007F7754"/>
  </w:style>
  <w:style w:type="paragraph" w:customStyle="1" w:styleId="BAB8533915A8492A8FE761F60E778696">
    <w:name w:val="BAB8533915A8492A8FE761F60E778696"/>
    <w:rsid w:val="007F7754"/>
  </w:style>
  <w:style w:type="paragraph" w:customStyle="1" w:styleId="85284EA9103D47628D936983D0BC310D">
    <w:name w:val="85284EA9103D47628D936983D0BC310D"/>
    <w:rsid w:val="007F7754"/>
  </w:style>
  <w:style w:type="paragraph" w:customStyle="1" w:styleId="135689420FAC4CBD9A381DD904B183C7">
    <w:name w:val="135689420FAC4CBD9A381DD904B183C7"/>
    <w:rsid w:val="007F7754"/>
  </w:style>
  <w:style w:type="paragraph" w:customStyle="1" w:styleId="C1EE1D085DAB49398344FCFB6F5A66CA">
    <w:name w:val="C1EE1D085DAB49398344FCFB6F5A66CA"/>
    <w:rsid w:val="007F7754"/>
  </w:style>
  <w:style w:type="paragraph" w:customStyle="1" w:styleId="DEFFAC18A98546BA84F7324ABD49BFCF">
    <w:name w:val="DEFFAC18A98546BA84F7324ABD49BFCF"/>
    <w:rsid w:val="007F7754"/>
  </w:style>
  <w:style w:type="paragraph" w:customStyle="1" w:styleId="4AA66D14B7264954AA6233F86456741D">
    <w:name w:val="4AA66D14B7264954AA6233F86456741D"/>
    <w:rsid w:val="007F7754"/>
  </w:style>
  <w:style w:type="paragraph" w:customStyle="1" w:styleId="B57708EA5A314E96B3EA3C63DA7C8DF6">
    <w:name w:val="B57708EA5A314E96B3EA3C63DA7C8DF6"/>
    <w:rsid w:val="007F7754"/>
  </w:style>
  <w:style w:type="paragraph" w:customStyle="1" w:styleId="F0C2EE2B7F944F8CBC64F8088E230B54">
    <w:name w:val="F0C2EE2B7F944F8CBC64F8088E230B54"/>
    <w:rsid w:val="007F7754"/>
  </w:style>
  <w:style w:type="paragraph" w:customStyle="1" w:styleId="217D160A3A234023A42BFAC36277E793">
    <w:name w:val="217D160A3A234023A42BFAC36277E793"/>
    <w:rsid w:val="007F7754"/>
  </w:style>
  <w:style w:type="paragraph" w:customStyle="1" w:styleId="8CD65FC6D7624F438FCCC13DC6D689E9">
    <w:name w:val="8CD65FC6D7624F438FCCC13DC6D689E9"/>
    <w:rsid w:val="007F7754"/>
  </w:style>
  <w:style w:type="paragraph" w:customStyle="1" w:styleId="3321D0703A154E13B8F8D9378610E9F2">
    <w:name w:val="3321D0703A154E13B8F8D9378610E9F2"/>
    <w:rsid w:val="007F7754"/>
  </w:style>
  <w:style w:type="paragraph" w:customStyle="1" w:styleId="E2155A62B4BC45AC8807A80D4F438204">
    <w:name w:val="E2155A62B4BC45AC8807A80D4F438204"/>
    <w:rsid w:val="007F7754"/>
  </w:style>
  <w:style w:type="paragraph" w:customStyle="1" w:styleId="7C219A28EBB14FB6969A93C770E7D7F9">
    <w:name w:val="7C219A28EBB14FB6969A93C770E7D7F9"/>
    <w:rsid w:val="007F7754"/>
  </w:style>
  <w:style w:type="paragraph" w:customStyle="1" w:styleId="4F8661A767D4440AB93EBE57A84C692A">
    <w:name w:val="4F8661A767D4440AB93EBE57A84C692A"/>
    <w:rsid w:val="007F7754"/>
  </w:style>
  <w:style w:type="paragraph" w:customStyle="1" w:styleId="F5E8C3D64F124E0EA06433D4419696D7">
    <w:name w:val="F5E8C3D64F124E0EA06433D4419696D7"/>
    <w:rsid w:val="007F7754"/>
  </w:style>
  <w:style w:type="paragraph" w:customStyle="1" w:styleId="45C9CB74BDDC4C20AF86F7FAAA618513">
    <w:name w:val="45C9CB74BDDC4C20AF86F7FAAA618513"/>
    <w:rsid w:val="007F7754"/>
  </w:style>
  <w:style w:type="paragraph" w:customStyle="1" w:styleId="246986170C0A43A18BD8407619624E0C">
    <w:name w:val="246986170C0A43A18BD8407619624E0C"/>
    <w:rsid w:val="007F7754"/>
  </w:style>
  <w:style w:type="paragraph" w:customStyle="1" w:styleId="BC9F697E94B64F68B3FBF33E7AC2D502">
    <w:name w:val="BC9F697E94B64F68B3FBF33E7AC2D502"/>
    <w:rsid w:val="007F7754"/>
  </w:style>
  <w:style w:type="paragraph" w:customStyle="1" w:styleId="33B2A2DEC67F4B5598FC37BCFD72B1D5">
    <w:name w:val="33B2A2DEC67F4B5598FC37BCFD72B1D5"/>
    <w:rsid w:val="007F7754"/>
  </w:style>
  <w:style w:type="paragraph" w:customStyle="1" w:styleId="B207B49AA17447C4BB17317137A6FE0B">
    <w:name w:val="B207B49AA17447C4BB17317137A6FE0B"/>
    <w:rsid w:val="007F7754"/>
  </w:style>
  <w:style w:type="paragraph" w:customStyle="1" w:styleId="8040E426714B423981877A778D9D2C5C">
    <w:name w:val="8040E426714B423981877A778D9D2C5C"/>
    <w:rsid w:val="007F7754"/>
  </w:style>
  <w:style w:type="paragraph" w:customStyle="1" w:styleId="8985011734B945AF876984F131ABF761">
    <w:name w:val="8985011734B945AF876984F131ABF761"/>
    <w:rsid w:val="007F7754"/>
  </w:style>
  <w:style w:type="paragraph" w:customStyle="1" w:styleId="305AF429BD3A43289B2E661BA2E40E3E">
    <w:name w:val="305AF429BD3A43289B2E661BA2E40E3E"/>
    <w:rsid w:val="007F7754"/>
  </w:style>
  <w:style w:type="paragraph" w:customStyle="1" w:styleId="FACABF3074BA4CB8AD800DC0F1958C88">
    <w:name w:val="FACABF3074BA4CB8AD800DC0F1958C88"/>
    <w:rsid w:val="007F7754"/>
  </w:style>
  <w:style w:type="paragraph" w:customStyle="1" w:styleId="2599B232190A43D5B82F4AF15FB0D659">
    <w:name w:val="2599B232190A43D5B82F4AF15FB0D659"/>
    <w:rsid w:val="007F7754"/>
  </w:style>
  <w:style w:type="paragraph" w:customStyle="1" w:styleId="9D1B0ACF70AE4CF1B7A22DB374B6C386">
    <w:name w:val="9D1B0ACF70AE4CF1B7A22DB374B6C386"/>
    <w:rsid w:val="007F7754"/>
  </w:style>
  <w:style w:type="paragraph" w:customStyle="1" w:styleId="80691AD0A04547EBB12884695F5AFD37">
    <w:name w:val="80691AD0A04547EBB12884695F5AFD37"/>
    <w:rsid w:val="007F7754"/>
  </w:style>
  <w:style w:type="paragraph" w:customStyle="1" w:styleId="6BDD8A2E993B459F9A9C9874C88BF70D">
    <w:name w:val="6BDD8A2E993B459F9A9C9874C88BF70D"/>
    <w:rsid w:val="007F7754"/>
  </w:style>
  <w:style w:type="paragraph" w:customStyle="1" w:styleId="D30392F8D6A243B6BBB21D9DDDB81B68">
    <w:name w:val="D30392F8D6A243B6BBB21D9DDDB81B68"/>
    <w:rsid w:val="007F7754"/>
  </w:style>
  <w:style w:type="paragraph" w:customStyle="1" w:styleId="53EBC02E147E4CBEB920B206FE4937D7">
    <w:name w:val="53EBC02E147E4CBEB920B206FE4937D7"/>
    <w:rsid w:val="007F7754"/>
  </w:style>
  <w:style w:type="paragraph" w:customStyle="1" w:styleId="592A8159BE88458EAC08FD17B2EC99AE">
    <w:name w:val="592A8159BE88458EAC08FD17B2EC99AE"/>
    <w:rsid w:val="007F7754"/>
  </w:style>
  <w:style w:type="paragraph" w:customStyle="1" w:styleId="54FBA2D6F52E4D4E84E5A1DE85FA9D4F">
    <w:name w:val="54FBA2D6F52E4D4E84E5A1DE85FA9D4F"/>
    <w:rsid w:val="007F7754"/>
  </w:style>
  <w:style w:type="paragraph" w:customStyle="1" w:styleId="0F2EF285A1814D018985DED321738FCD">
    <w:name w:val="0F2EF285A1814D018985DED321738FCD"/>
    <w:rsid w:val="007F7754"/>
  </w:style>
  <w:style w:type="paragraph" w:customStyle="1" w:styleId="CC656CEAEFE44822A725739942537A83">
    <w:name w:val="CC656CEAEFE44822A725739942537A83"/>
    <w:rsid w:val="007F7754"/>
  </w:style>
  <w:style w:type="paragraph" w:customStyle="1" w:styleId="48471109F7B04D758B459CE6CF299424">
    <w:name w:val="48471109F7B04D758B459CE6CF299424"/>
    <w:rsid w:val="007F7754"/>
  </w:style>
  <w:style w:type="paragraph" w:customStyle="1" w:styleId="8872BE43256845A5817E6782BB066B62">
    <w:name w:val="8872BE43256845A5817E6782BB066B62"/>
    <w:rsid w:val="007F7754"/>
  </w:style>
  <w:style w:type="paragraph" w:customStyle="1" w:styleId="F2E4BBC621BF48A58209DEF1D0C5E50B6">
    <w:name w:val="F2E4BBC621BF48A58209DEF1D0C5E50B6"/>
    <w:rsid w:val="007F7754"/>
    <w:rPr>
      <w:rFonts w:ascii="Calibri" w:eastAsia="Times New Roman" w:hAnsi="Calibri" w:cs="Calibri"/>
    </w:rPr>
  </w:style>
  <w:style w:type="paragraph" w:customStyle="1" w:styleId="AF5AEF543E8648D3B003111D049F6F1C">
    <w:name w:val="AF5AEF543E8648D3B003111D049F6F1C"/>
    <w:rsid w:val="007F7754"/>
    <w:rPr>
      <w:rFonts w:ascii="Calibri" w:eastAsia="Times New Roman" w:hAnsi="Calibri" w:cs="Calibri"/>
    </w:rPr>
  </w:style>
  <w:style w:type="paragraph" w:customStyle="1" w:styleId="EFFCAB1EC1B141A2AFB73B634C95B06E2">
    <w:name w:val="EFFCAB1EC1B141A2AFB73B634C95B06E2"/>
    <w:rsid w:val="007F7754"/>
    <w:rPr>
      <w:rFonts w:ascii="Calibri" w:eastAsia="Times New Roman" w:hAnsi="Calibri" w:cs="Calibri"/>
    </w:rPr>
  </w:style>
  <w:style w:type="paragraph" w:customStyle="1" w:styleId="B5C382BEBAC34B61BA487CAC2986739B4">
    <w:name w:val="B5C382BEBAC34B61BA487CAC2986739B4"/>
    <w:rsid w:val="007F7754"/>
    <w:rPr>
      <w:rFonts w:ascii="Calibri" w:eastAsia="Times New Roman" w:hAnsi="Calibri" w:cs="Calibri"/>
    </w:rPr>
  </w:style>
  <w:style w:type="paragraph" w:customStyle="1" w:styleId="AA6ED8EF92074D37A9ECFEE98F21355A1">
    <w:name w:val="AA6ED8EF92074D37A9ECFEE98F21355A1"/>
    <w:rsid w:val="007F7754"/>
    <w:rPr>
      <w:rFonts w:ascii="Calibri" w:eastAsia="Times New Roman" w:hAnsi="Calibri" w:cs="Calibri"/>
    </w:rPr>
  </w:style>
  <w:style w:type="paragraph" w:customStyle="1" w:styleId="FDDE2872C12A41A9B6FD9A5B8258FC5E1">
    <w:name w:val="FDDE2872C12A41A9B6FD9A5B8258FC5E1"/>
    <w:rsid w:val="007F7754"/>
    <w:rPr>
      <w:rFonts w:ascii="Calibri" w:eastAsia="Times New Roman" w:hAnsi="Calibri" w:cs="Calibri"/>
    </w:rPr>
  </w:style>
  <w:style w:type="paragraph" w:customStyle="1" w:styleId="AB11FDE8203345848CC562DBFE6DAF8D1">
    <w:name w:val="AB11FDE8203345848CC562DBFE6DAF8D1"/>
    <w:rsid w:val="007F7754"/>
    <w:rPr>
      <w:rFonts w:ascii="Calibri" w:eastAsia="Times New Roman" w:hAnsi="Calibri" w:cs="Calibri"/>
    </w:rPr>
  </w:style>
  <w:style w:type="paragraph" w:customStyle="1" w:styleId="4DA1A778332F4DF89C9992698B6D2B131">
    <w:name w:val="4DA1A778332F4DF89C9992698B6D2B131"/>
    <w:rsid w:val="007F7754"/>
    <w:rPr>
      <w:rFonts w:ascii="Calibri" w:eastAsia="Times New Roman" w:hAnsi="Calibri" w:cs="Calibri"/>
    </w:rPr>
  </w:style>
  <w:style w:type="paragraph" w:customStyle="1" w:styleId="C6E53B610CB340A9A926D14B03D7F54E1">
    <w:name w:val="C6E53B610CB340A9A926D14B03D7F54E1"/>
    <w:rsid w:val="007F7754"/>
    <w:rPr>
      <w:rFonts w:ascii="Calibri" w:eastAsia="Times New Roman" w:hAnsi="Calibri" w:cs="Calibri"/>
    </w:rPr>
  </w:style>
  <w:style w:type="paragraph" w:customStyle="1" w:styleId="551DA5742FEB47538A36F47B578ACE671">
    <w:name w:val="551DA5742FEB47538A36F47B578ACE671"/>
    <w:rsid w:val="007F7754"/>
    <w:rPr>
      <w:rFonts w:ascii="Calibri" w:eastAsia="Times New Roman" w:hAnsi="Calibri" w:cs="Calibri"/>
    </w:rPr>
  </w:style>
  <w:style w:type="paragraph" w:customStyle="1" w:styleId="F4E185CE9E4544E8A75822ECDCED306B1">
    <w:name w:val="F4E185CE9E4544E8A75822ECDCED306B1"/>
    <w:rsid w:val="007F7754"/>
    <w:rPr>
      <w:rFonts w:ascii="Calibri" w:eastAsia="Times New Roman" w:hAnsi="Calibri" w:cs="Calibri"/>
    </w:rPr>
  </w:style>
  <w:style w:type="paragraph" w:customStyle="1" w:styleId="CB0F79D96FEE441A982711AB72945EB21">
    <w:name w:val="CB0F79D96FEE441A982711AB72945EB21"/>
    <w:rsid w:val="007F7754"/>
    <w:rPr>
      <w:rFonts w:ascii="Calibri" w:eastAsia="Times New Roman" w:hAnsi="Calibri" w:cs="Calibri"/>
    </w:rPr>
  </w:style>
  <w:style w:type="paragraph" w:customStyle="1" w:styleId="975B27CCFE7E4736A717147CA4E5E3F51">
    <w:name w:val="975B27CCFE7E4736A717147CA4E5E3F51"/>
    <w:rsid w:val="007F7754"/>
    <w:rPr>
      <w:rFonts w:ascii="Calibri" w:eastAsia="Times New Roman" w:hAnsi="Calibri" w:cs="Calibri"/>
    </w:rPr>
  </w:style>
  <w:style w:type="paragraph" w:customStyle="1" w:styleId="CA8946A5C1B24560B1A274E58EAFE3B81">
    <w:name w:val="CA8946A5C1B24560B1A274E58EAFE3B81"/>
    <w:rsid w:val="007F7754"/>
    <w:rPr>
      <w:rFonts w:ascii="Calibri" w:eastAsia="Times New Roman" w:hAnsi="Calibri" w:cs="Calibri"/>
    </w:rPr>
  </w:style>
  <w:style w:type="paragraph" w:customStyle="1" w:styleId="BAB8533915A8492A8FE761F60E7786961">
    <w:name w:val="BAB8533915A8492A8FE761F60E7786961"/>
    <w:rsid w:val="007F7754"/>
    <w:rPr>
      <w:rFonts w:ascii="Calibri" w:eastAsia="Times New Roman" w:hAnsi="Calibri" w:cs="Calibri"/>
    </w:rPr>
  </w:style>
  <w:style w:type="paragraph" w:customStyle="1" w:styleId="85284EA9103D47628D936983D0BC310D1">
    <w:name w:val="85284EA9103D47628D936983D0BC310D1"/>
    <w:rsid w:val="007F7754"/>
    <w:rPr>
      <w:rFonts w:ascii="Calibri" w:eastAsia="Times New Roman" w:hAnsi="Calibri" w:cs="Calibri"/>
    </w:rPr>
  </w:style>
  <w:style w:type="paragraph" w:customStyle="1" w:styleId="135689420FAC4CBD9A381DD904B183C71">
    <w:name w:val="135689420FAC4CBD9A381DD904B183C71"/>
    <w:rsid w:val="007F7754"/>
    <w:rPr>
      <w:rFonts w:ascii="Calibri" w:eastAsia="Times New Roman" w:hAnsi="Calibri" w:cs="Calibri"/>
    </w:rPr>
  </w:style>
  <w:style w:type="paragraph" w:customStyle="1" w:styleId="C1EE1D085DAB49398344FCFB6F5A66CA1">
    <w:name w:val="C1EE1D085DAB49398344FCFB6F5A66CA1"/>
    <w:rsid w:val="007F7754"/>
    <w:rPr>
      <w:rFonts w:ascii="Calibri" w:eastAsia="Times New Roman" w:hAnsi="Calibri" w:cs="Calibri"/>
    </w:rPr>
  </w:style>
  <w:style w:type="paragraph" w:customStyle="1" w:styleId="DEFFAC18A98546BA84F7324ABD49BFCF1">
    <w:name w:val="DEFFAC18A98546BA84F7324ABD49BFCF1"/>
    <w:rsid w:val="007F7754"/>
    <w:rPr>
      <w:rFonts w:ascii="Calibri" w:eastAsia="Times New Roman" w:hAnsi="Calibri" w:cs="Calibri"/>
    </w:rPr>
  </w:style>
  <w:style w:type="paragraph" w:customStyle="1" w:styleId="4AA66D14B7264954AA6233F86456741D1">
    <w:name w:val="4AA66D14B7264954AA6233F86456741D1"/>
    <w:rsid w:val="007F7754"/>
    <w:rPr>
      <w:rFonts w:ascii="Calibri" w:eastAsia="Times New Roman" w:hAnsi="Calibri" w:cs="Calibri"/>
    </w:rPr>
  </w:style>
  <w:style w:type="paragraph" w:customStyle="1" w:styleId="B57708EA5A314E96B3EA3C63DA7C8DF61">
    <w:name w:val="B57708EA5A314E96B3EA3C63DA7C8DF61"/>
    <w:rsid w:val="007F7754"/>
    <w:rPr>
      <w:rFonts w:ascii="Calibri" w:eastAsia="Times New Roman" w:hAnsi="Calibri" w:cs="Calibri"/>
    </w:rPr>
  </w:style>
  <w:style w:type="paragraph" w:customStyle="1" w:styleId="F0C2EE2B7F944F8CBC64F8088E230B541">
    <w:name w:val="F0C2EE2B7F944F8CBC64F8088E230B541"/>
    <w:rsid w:val="007F7754"/>
    <w:rPr>
      <w:rFonts w:ascii="Calibri" w:eastAsia="Times New Roman" w:hAnsi="Calibri" w:cs="Calibri"/>
    </w:rPr>
  </w:style>
  <w:style w:type="paragraph" w:customStyle="1" w:styleId="217D160A3A234023A42BFAC36277E7931">
    <w:name w:val="217D160A3A234023A42BFAC36277E7931"/>
    <w:rsid w:val="007F7754"/>
    <w:rPr>
      <w:rFonts w:ascii="Calibri" w:eastAsia="Times New Roman" w:hAnsi="Calibri" w:cs="Calibri"/>
    </w:rPr>
  </w:style>
  <w:style w:type="paragraph" w:customStyle="1" w:styleId="8CD65FC6D7624F438FCCC13DC6D689E91">
    <w:name w:val="8CD65FC6D7624F438FCCC13DC6D689E91"/>
    <w:rsid w:val="007F7754"/>
    <w:rPr>
      <w:rFonts w:ascii="Calibri" w:eastAsia="Times New Roman" w:hAnsi="Calibri" w:cs="Calibri"/>
    </w:rPr>
  </w:style>
  <w:style w:type="paragraph" w:customStyle="1" w:styleId="3321D0703A154E13B8F8D9378610E9F21">
    <w:name w:val="3321D0703A154E13B8F8D9378610E9F21"/>
    <w:rsid w:val="007F7754"/>
    <w:rPr>
      <w:rFonts w:ascii="Calibri" w:eastAsia="Times New Roman" w:hAnsi="Calibri" w:cs="Calibri"/>
    </w:rPr>
  </w:style>
  <w:style w:type="paragraph" w:customStyle="1" w:styleId="E2155A62B4BC45AC8807A80D4F4382041">
    <w:name w:val="E2155A62B4BC45AC8807A80D4F4382041"/>
    <w:rsid w:val="007F7754"/>
    <w:rPr>
      <w:rFonts w:ascii="Calibri" w:eastAsia="Times New Roman" w:hAnsi="Calibri" w:cs="Calibri"/>
    </w:rPr>
  </w:style>
  <w:style w:type="paragraph" w:customStyle="1" w:styleId="7C219A28EBB14FB6969A93C770E7D7F91">
    <w:name w:val="7C219A28EBB14FB6969A93C770E7D7F91"/>
    <w:rsid w:val="007F7754"/>
    <w:rPr>
      <w:rFonts w:ascii="Calibri" w:eastAsia="Times New Roman" w:hAnsi="Calibri" w:cs="Calibri"/>
    </w:rPr>
  </w:style>
  <w:style w:type="paragraph" w:customStyle="1" w:styleId="4F8661A767D4440AB93EBE57A84C692A1">
    <w:name w:val="4F8661A767D4440AB93EBE57A84C692A1"/>
    <w:rsid w:val="007F7754"/>
    <w:rPr>
      <w:rFonts w:ascii="Calibri" w:eastAsia="Times New Roman" w:hAnsi="Calibri" w:cs="Calibri"/>
    </w:rPr>
  </w:style>
  <w:style w:type="paragraph" w:customStyle="1" w:styleId="F5E8C3D64F124E0EA06433D4419696D71">
    <w:name w:val="F5E8C3D64F124E0EA06433D4419696D71"/>
    <w:rsid w:val="007F7754"/>
    <w:rPr>
      <w:rFonts w:ascii="Calibri" w:eastAsia="Times New Roman" w:hAnsi="Calibri" w:cs="Calibri"/>
    </w:rPr>
  </w:style>
  <w:style w:type="paragraph" w:customStyle="1" w:styleId="45C9CB74BDDC4C20AF86F7FAAA6185131">
    <w:name w:val="45C9CB74BDDC4C20AF86F7FAAA6185131"/>
    <w:rsid w:val="007F7754"/>
    <w:rPr>
      <w:rFonts w:ascii="Calibri" w:eastAsia="Times New Roman" w:hAnsi="Calibri" w:cs="Calibri"/>
    </w:rPr>
  </w:style>
  <w:style w:type="paragraph" w:customStyle="1" w:styleId="246986170C0A43A18BD8407619624E0C1">
    <w:name w:val="246986170C0A43A18BD8407619624E0C1"/>
    <w:rsid w:val="007F7754"/>
    <w:rPr>
      <w:rFonts w:ascii="Calibri" w:eastAsia="Times New Roman" w:hAnsi="Calibri" w:cs="Calibri"/>
    </w:rPr>
  </w:style>
  <w:style w:type="paragraph" w:customStyle="1" w:styleId="BC9F697E94B64F68B3FBF33E7AC2D5021">
    <w:name w:val="BC9F697E94B64F68B3FBF33E7AC2D5021"/>
    <w:rsid w:val="007F7754"/>
    <w:rPr>
      <w:rFonts w:ascii="Calibri" w:eastAsia="Times New Roman" w:hAnsi="Calibri" w:cs="Calibri"/>
    </w:rPr>
  </w:style>
  <w:style w:type="paragraph" w:customStyle="1" w:styleId="33B2A2DEC67F4B5598FC37BCFD72B1D51">
    <w:name w:val="33B2A2DEC67F4B5598FC37BCFD72B1D51"/>
    <w:rsid w:val="007F7754"/>
    <w:rPr>
      <w:rFonts w:ascii="Calibri" w:eastAsia="Times New Roman" w:hAnsi="Calibri" w:cs="Calibri"/>
    </w:rPr>
  </w:style>
  <w:style w:type="paragraph" w:customStyle="1" w:styleId="B207B49AA17447C4BB17317137A6FE0B1">
    <w:name w:val="B207B49AA17447C4BB17317137A6FE0B1"/>
    <w:rsid w:val="007F7754"/>
    <w:rPr>
      <w:rFonts w:ascii="Calibri" w:eastAsia="Times New Roman" w:hAnsi="Calibri" w:cs="Calibri"/>
    </w:rPr>
  </w:style>
  <w:style w:type="paragraph" w:customStyle="1" w:styleId="8040E426714B423981877A778D9D2C5C1">
    <w:name w:val="8040E426714B423981877A778D9D2C5C1"/>
    <w:rsid w:val="007F7754"/>
    <w:rPr>
      <w:rFonts w:ascii="Calibri" w:eastAsia="Times New Roman" w:hAnsi="Calibri" w:cs="Calibri"/>
    </w:rPr>
  </w:style>
  <w:style w:type="paragraph" w:customStyle="1" w:styleId="8985011734B945AF876984F131ABF7611">
    <w:name w:val="8985011734B945AF876984F131ABF7611"/>
    <w:rsid w:val="007F7754"/>
    <w:rPr>
      <w:rFonts w:ascii="Calibri" w:eastAsia="Times New Roman" w:hAnsi="Calibri" w:cs="Calibri"/>
    </w:rPr>
  </w:style>
  <w:style w:type="paragraph" w:customStyle="1" w:styleId="305AF429BD3A43289B2E661BA2E40E3E1">
    <w:name w:val="305AF429BD3A43289B2E661BA2E40E3E1"/>
    <w:rsid w:val="007F7754"/>
    <w:rPr>
      <w:rFonts w:ascii="Calibri" w:eastAsia="Times New Roman" w:hAnsi="Calibri" w:cs="Calibri"/>
    </w:rPr>
  </w:style>
  <w:style w:type="paragraph" w:customStyle="1" w:styleId="FACABF3074BA4CB8AD800DC0F1958C881">
    <w:name w:val="FACABF3074BA4CB8AD800DC0F1958C881"/>
    <w:rsid w:val="007F7754"/>
    <w:rPr>
      <w:rFonts w:ascii="Calibri" w:eastAsia="Times New Roman" w:hAnsi="Calibri" w:cs="Calibri"/>
    </w:rPr>
  </w:style>
  <w:style w:type="paragraph" w:customStyle="1" w:styleId="2599B232190A43D5B82F4AF15FB0D6591">
    <w:name w:val="2599B232190A43D5B82F4AF15FB0D6591"/>
    <w:rsid w:val="007F7754"/>
    <w:rPr>
      <w:rFonts w:ascii="Calibri" w:eastAsia="Times New Roman" w:hAnsi="Calibri" w:cs="Calibri"/>
    </w:rPr>
  </w:style>
  <w:style w:type="paragraph" w:customStyle="1" w:styleId="9D1B0ACF70AE4CF1B7A22DB374B6C3861">
    <w:name w:val="9D1B0ACF70AE4CF1B7A22DB374B6C3861"/>
    <w:rsid w:val="007F7754"/>
    <w:rPr>
      <w:rFonts w:ascii="Calibri" w:eastAsia="Times New Roman" w:hAnsi="Calibri" w:cs="Calibri"/>
    </w:rPr>
  </w:style>
  <w:style w:type="paragraph" w:customStyle="1" w:styleId="80691AD0A04547EBB12884695F5AFD371">
    <w:name w:val="80691AD0A04547EBB12884695F5AFD371"/>
    <w:rsid w:val="007F7754"/>
    <w:rPr>
      <w:rFonts w:ascii="Calibri" w:eastAsia="Times New Roman" w:hAnsi="Calibri" w:cs="Calibri"/>
    </w:rPr>
  </w:style>
  <w:style w:type="paragraph" w:customStyle="1" w:styleId="6BDD8A2E993B459F9A9C9874C88BF70D1">
    <w:name w:val="6BDD8A2E993B459F9A9C9874C88BF70D1"/>
    <w:rsid w:val="007F7754"/>
    <w:rPr>
      <w:rFonts w:ascii="Calibri" w:eastAsia="Times New Roman" w:hAnsi="Calibri" w:cs="Calibri"/>
    </w:rPr>
  </w:style>
  <w:style w:type="paragraph" w:customStyle="1" w:styleId="D30392F8D6A243B6BBB21D9DDDB81B681">
    <w:name w:val="D30392F8D6A243B6BBB21D9DDDB81B681"/>
    <w:rsid w:val="007F7754"/>
    <w:rPr>
      <w:rFonts w:ascii="Calibri" w:eastAsia="Times New Roman" w:hAnsi="Calibri" w:cs="Calibri"/>
    </w:rPr>
  </w:style>
  <w:style w:type="paragraph" w:customStyle="1" w:styleId="53EBC02E147E4CBEB920B206FE4937D71">
    <w:name w:val="53EBC02E147E4CBEB920B206FE4937D71"/>
    <w:rsid w:val="007F7754"/>
    <w:rPr>
      <w:rFonts w:ascii="Calibri" w:eastAsia="Times New Roman" w:hAnsi="Calibri" w:cs="Calibri"/>
    </w:rPr>
  </w:style>
  <w:style w:type="paragraph" w:customStyle="1" w:styleId="592A8159BE88458EAC08FD17B2EC99AE1">
    <w:name w:val="592A8159BE88458EAC08FD17B2EC99AE1"/>
    <w:rsid w:val="007F7754"/>
    <w:rPr>
      <w:rFonts w:ascii="Calibri" w:eastAsia="Times New Roman" w:hAnsi="Calibri" w:cs="Calibri"/>
    </w:rPr>
  </w:style>
  <w:style w:type="paragraph" w:customStyle="1" w:styleId="54FBA2D6F52E4D4E84E5A1DE85FA9D4F1">
    <w:name w:val="54FBA2D6F52E4D4E84E5A1DE85FA9D4F1"/>
    <w:rsid w:val="007F7754"/>
    <w:rPr>
      <w:rFonts w:ascii="Calibri" w:eastAsia="Times New Roman" w:hAnsi="Calibri" w:cs="Calibri"/>
    </w:rPr>
  </w:style>
  <w:style w:type="paragraph" w:customStyle="1" w:styleId="0F2EF285A1814D018985DED321738FCD1">
    <w:name w:val="0F2EF285A1814D018985DED321738FCD1"/>
    <w:rsid w:val="007F7754"/>
    <w:rPr>
      <w:rFonts w:ascii="Calibri" w:eastAsia="Times New Roman" w:hAnsi="Calibri" w:cs="Calibri"/>
    </w:rPr>
  </w:style>
  <w:style w:type="paragraph" w:customStyle="1" w:styleId="CC656CEAEFE44822A725739942537A831">
    <w:name w:val="CC656CEAEFE44822A725739942537A831"/>
    <w:rsid w:val="007F7754"/>
    <w:rPr>
      <w:rFonts w:ascii="Calibri" w:eastAsia="Times New Roman" w:hAnsi="Calibri" w:cs="Calibri"/>
    </w:rPr>
  </w:style>
  <w:style w:type="paragraph" w:customStyle="1" w:styleId="48471109F7B04D758B459CE6CF2994241">
    <w:name w:val="48471109F7B04D758B459CE6CF2994241"/>
    <w:rsid w:val="007F7754"/>
    <w:rPr>
      <w:rFonts w:ascii="Calibri" w:eastAsia="Times New Roman" w:hAnsi="Calibri" w:cs="Calibri"/>
    </w:rPr>
  </w:style>
  <w:style w:type="paragraph" w:customStyle="1" w:styleId="8872BE43256845A5817E6782BB066B621">
    <w:name w:val="8872BE43256845A5817E6782BB066B621"/>
    <w:rsid w:val="007F7754"/>
    <w:rPr>
      <w:rFonts w:ascii="Calibri" w:eastAsia="Times New Roman" w:hAnsi="Calibri" w:cs="Calibri"/>
    </w:rPr>
  </w:style>
  <w:style w:type="paragraph" w:customStyle="1" w:styleId="C7DD96C3B3EE473EACD3D33C455EEA8A">
    <w:name w:val="C7DD96C3B3EE473EACD3D33C455EEA8A"/>
    <w:rsid w:val="007F7754"/>
  </w:style>
  <w:style w:type="paragraph" w:customStyle="1" w:styleId="FDADF46BF07149A2B7FF84A00A6BDAFD">
    <w:name w:val="FDADF46BF07149A2B7FF84A00A6BDAFD"/>
    <w:rsid w:val="007F7754"/>
  </w:style>
  <w:style w:type="paragraph" w:customStyle="1" w:styleId="4801577CA38B436D9A19E90FC3F5889E">
    <w:name w:val="4801577CA38B436D9A19E90FC3F5889E"/>
    <w:rsid w:val="007F7754"/>
  </w:style>
  <w:style w:type="paragraph" w:customStyle="1" w:styleId="0D8ED40190884AE186620C9FB088B641">
    <w:name w:val="0D8ED40190884AE186620C9FB088B641"/>
    <w:rsid w:val="007F7754"/>
  </w:style>
  <w:style w:type="paragraph" w:customStyle="1" w:styleId="80A2DFA43B1E45F08C7B30EBEDCE2D39">
    <w:name w:val="80A2DFA43B1E45F08C7B30EBEDCE2D39"/>
    <w:rsid w:val="007F7754"/>
  </w:style>
  <w:style w:type="paragraph" w:customStyle="1" w:styleId="8ABA146E79F5427F944873CFA1434B0A">
    <w:name w:val="8ABA146E79F5427F944873CFA1434B0A"/>
    <w:rsid w:val="007F7754"/>
  </w:style>
  <w:style w:type="paragraph" w:customStyle="1" w:styleId="26E726B9F504439AB41557DE7D71458D">
    <w:name w:val="26E726B9F504439AB41557DE7D71458D"/>
    <w:rsid w:val="007F7754"/>
  </w:style>
  <w:style w:type="paragraph" w:customStyle="1" w:styleId="49398E324E184EF09873D8612B2B99DD">
    <w:name w:val="49398E324E184EF09873D8612B2B99DD"/>
    <w:rsid w:val="007F7754"/>
  </w:style>
  <w:style w:type="paragraph" w:customStyle="1" w:styleId="3F13DF9BFF2B4BD881815D5377ED2074">
    <w:name w:val="3F13DF9BFF2B4BD881815D5377ED2074"/>
    <w:rsid w:val="007F7754"/>
  </w:style>
  <w:style w:type="paragraph" w:customStyle="1" w:styleId="6F065097ADC94186A58FB05898D158E8">
    <w:name w:val="6F065097ADC94186A58FB05898D158E8"/>
    <w:rsid w:val="007F7754"/>
  </w:style>
  <w:style w:type="paragraph" w:customStyle="1" w:styleId="C5459C6B2283427EB7D3EB989056DC23">
    <w:name w:val="C5459C6B2283427EB7D3EB989056DC23"/>
    <w:rsid w:val="007F7754"/>
  </w:style>
  <w:style w:type="paragraph" w:customStyle="1" w:styleId="4029A408C50945F78C62289EA3151090">
    <w:name w:val="4029A408C50945F78C62289EA3151090"/>
    <w:rsid w:val="007F7754"/>
  </w:style>
  <w:style w:type="paragraph" w:customStyle="1" w:styleId="B1B21D9AF64549E4BF7D4E09F581A293">
    <w:name w:val="B1B21D9AF64549E4BF7D4E09F581A293"/>
    <w:rsid w:val="007F7754"/>
  </w:style>
  <w:style w:type="paragraph" w:customStyle="1" w:styleId="03883F34F9D445AAAFD37C08D29A321C">
    <w:name w:val="03883F34F9D445AAAFD37C08D29A321C"/>
    <w:rsid w:val="007F7754"/>
  </w:style>
  <w:style w:type="paragraph" w:customStyle="1" w:styleId="FDE752FE22A04978A1307E7383DAC9CD">
    <w:name w:val="FDE752FE22A04978A1307E7383DAC9CD"/>
    <w:rsid w:val="007F7754"/>
  </w:style>
  <w:style w:type="paragraph" w:customStyle="1" w:styleId="7C3B98B469EA46E296A74795D15AAE82">
    <w:name w:val="7C3B98B469EA46E296A74795D15AAE82"/>
    <w:rsid w:val="007F7754"/>
  </w:style>
  <w:style w:type="paragraph" w:customStyle="1" w:styleId="4042D20939E643B294DD9C719241F6AC">
    <w:name w:val="4042D20939E643B294DD9C719241F6AC"/>
    <w:rsid w:val="007F7754"/>
  </w:style>
  <w:style w:type="paragraph" w:customStyle="1" w:styleId="4A822BBD7FD74C81B9CC01A5B165D90F">
    <w:name w:val="4A822BBD7FD74C81B9CC01A5B165D90F"/>
    <w:rsid w:val="007F7754"/>
  </w:style>
  <w:style w:type="paragraph" w:customStyle="1" w:styleId="E8ACA17BE75047118FDF8F79C46C5F87">
    <w:name w:val="E8ACA17BE75047118FDF8F79C46C5F87"/>
    <w:rsid w:val="007F7754"/>
  </w:style>
  <w:style w:type="paragraph" w:customStyle="1" w:styleId="8F4B2F6C512244058CB0AFB94F068B36">
    <w:name w:val="8F4B2F6C512244058CB0AFB94F068B36"/>
    <w:rsid w:val="007F7754"/>
  </w:style>
  <w:style w:type="paragraph" w:customStyle="1" w:styleId="2271BC94ECD748C5B9A41D6400386B9B">
    <w:name w:val="2271BC94ECD748C5B9A41D6400386B9B"/>
    <w:rsid w:val="007F7754"/>
  </w:style>
  <w:style w:type="paragraph" w:customStyle="1" w:styleId="78993EA639C34FB9A5B1432DBD18E087">
    <w:name w:val="78993EA639C34FB9A5B1432DBD18E087"/>
    <w:rsid w:val="007F7754"/>
  </w:style>
  <w:style w:type="paragraph" w:customStyle="1" w:styleId="5F7EFD057B414B42911D6EA5A020FE9D">
    <w:name w:val="5F7EFD057B414B42911D6EA5A020FE9D"/>
    <w:rsid w:val="007F7754"/>
  </w:style>
  <w:style w:type="paragraph" w:customStyle="1" w:styleId="93EAC769618E4C0881809D3A4F5BE019">
    <w:name w:val="93EAC769618E4C0881809D3A4F5BE019"/>
    <w:rsid w:val="007F7754"/>
  </w:style>
  <w:style w:type="paragraph" w:customStyle="1" w:styleId="B02900D104FB442D800BFA3482F5E68E">
    <w:name w:val="B02900D104FB442D800BFA3482F5E68E"/>
    <w:rsid w:val="007F7754"/>
  </w:style>
  <w:style w:type="paragraph" w:customStyle="1" w:styleId="A2FC78E9166248ECB0976BFA887B2F01">
    <w:name w:val="A2FC78E9166248ECB0976BFA887B2F01"/>
    <w:rsid w:val="007F7754"/>
  </w:style>
  <w:style w:type="paragraph" w:customStyle="1" w:styleId="FA52F7B0DDC54ECDAE29DD7743174E8A">
    <w:name w:val="FA52F7B0DDC54ECDAE29DD7743174E8A"/>
    <w:rsid w:val="007F7754"/>
  </w:style>
  <w:style w:type="paragraph" w:customStyle="1" w:styleId="1F616220A11B415B96A3199117604794">
    <w:name w:val="1F616220A11B415B96A3199117604794"/>
    <w:rsid w:val="007F7754"/>
  </w:style>
  <w:style w:type="paragraph" w:customStyle="1" w:styleId="7022BA67A1CE4177845AB8FD8D6E5982">
    <w:name w:val="7022BA67A1CE4177845AB8FD8D6E5982"/>
    <w:rsid w:val="007F7754"/>
  </w:style>
  <w:style w:type="paragraph" w:customStyle="1" w:styleId="C4108031A1D042489DA1FE82978B57F7">
    <w:name w:val="C4108031A1D042489DA1FE82978B57F7"/>
    <w:rsid w:val="007F7754"/>
  </w:style>
  <w:style w:type="paragraph" w:customStyle="1" w:styleId="6205411101A748C2AD0F59C8336F2B08">
    <w:name w:val="6205411101A748C2AD0F59C8336F2B08"/>
    <w:rsid w:val="007F7754"/>
  </w:style>
  <w:style w:type="paragraph" w:customStyle="1" w:styleId="AFDF924A9FD64139B8CFF1F402849B2D">
    <w:name w:val="AFDF924A9FD64139B8CFF1F402849B2D"/>
    <w:rsid w:val="007F7754"/>
  </w:style>
  <w:style w:type="paragraph" w:customStyle="1" w:styleId="9136D22AF6D3464A9459E642E95B45A9">
    <w:name w:val="9136D22AF6D3464A9459E642E95B45A9"/>
    <w:rsid w:val="007F7754"/>
  </w:style>
  <w:style w:type="paragraph" w:customStyle="1" w:styleId="169F7A4F876B4573B43634BE70304756">
    <w:name w:val="169F7A4F876B4573B43634BE70304756"/>
    <w:rsid w:val="007F7754"/>
  </w:style>
  <w:style w:type="paragraph" w:customStyle="1" w:styleId="40541046F9944890AA0A118FCDD5347C">
    <w:name w:val="40541046F9944890AA0A118FCDD5347C"/>
    <w:rsid w:val="007F7754"/>
  </w:style>
  <w:style w:type="paragraph" w:customStyle="1" w:styleId="984AC4FAF8D2464DA6387D6C4B5283E1">
    <w:name w:val="984AC4FAF8D2464DA6387D6C4B5283E1"/>
    <w:rsid w:val="007F7754"/>
  </w:style>
  <w:style w:type="paragraph" w:customStyle="1" w:styleId="E52E83F0BBAA44D5A00DCACD524E031F">
    <w:name w:val="E52E83F0BBAA44D5A00DCACD524E031F"/>
    <w:rsid w:val="007F7754"/>
  </w:style>
  <w:style w:type="paragraph" w:customStyle="1" w:styleId="5F30A8413F864584ADAC9D751C3E18A9">
    <w:name w:val="5F30A8413F864584ADAC9D751C3E18A9"/>
    <w:rsid w:val="007F7754"/>
  </w:style>
  <w:style w:type="paragraph" w:customStyle="1" w:styleId="1F4791EF12184411AE17CE96383DB740">
    <w:name w:val="1F4791EF12184411AE17CE96383DB740"/>
    <w:rsid w:val="007F7754"/>
  </w:style>
  <w:style w:type="paragraph" w:customStyle="1" w:styleId="164D999BADB34B589254BF6A3DADA627">
    <w:name w:val="164D999BADB34B589254BF6A3DADA627"/>
    <w:rsid w:val="007F7754"/>
  </w:style>
  <w:style w:type="paragraph" w:customStyle="1" w:styleId="217F23EE50634378BDA9A7F9AE7F9778">
    <w:name w:val="217F23EE50634378BDA9A7F9AE7F9778"/>
    <w:rsid w:val="007F7754"/>
  </w:style>
  <w:style w:type="paragraph" w:customStyle="1" w:styleId="980225D50884437ABEAAB3629ADD1D29">
    <w:name w:val="980225D50884437ABEAAB3629ADD1D29"/>
    <w:rsid w:val="007F7754"/>
  </w:style>
  <w:style w:type="paragraph" w:customStyle="1" w:styleId="51BD85596E8342F1A1335B7F22EFCDCA">
    <w:name w:val="51BD85596E8342F1A1335B7F22EFCDCA"/>
    <w:rsid w:val="007F7754"/>
  </w:style>
  <w:style w:type="paragraph" w:customStyle="1" w:styleId="C13894ABED5E4D99B6B198FFFC848CBC">
    <w:name w:val="C13894ABED5E4D99B6B198FFFC848CBC"/>
    <w:rsid w:val="007F7754"/>
  </w:style>
  <w:style w:type="paragraph" w:customStyle="1" w:styleId="215CC098E55041789700B46BC92630D2">
    <w:name w:val="215CC098E55041789700B46BC92630D2"/>
    <w:rsid w:val="007F7754"/>
  </w:style>
  <w:style w:type="paragraph" w:customStyle="1" w:styleId="A7C7FD5DBAAF4416A120E4AC2A3E3B4C">
    <w:name w:val="A7C7FD5DBAAF4416A120E4AC2A3E3B4C"/>
    <w:rsid w:val="007F7754"/>
  </w:style>
  <w:style w:type="paragraph" w:customStyle="1" w:styleId="60182BC96460443B8ED777F613D66BC0">
    <w:name w:val="60182BC96460443B8ED777F613D66BC0"/>
    <w:rsid w:val="007F7754"/>
  </w:style>
  <w:style w:type="paragraph" w:customStyle="1" w:styleId="B175DA23458743F696E8B9688B7DEAB4">
    <w:name w:val="B175DA23458743F696E8B9688B7DEAB4"/>
    <w:rsid w:val="007F7754"/>
  </w:style>
  <w:style w:type="paragraph" w:customStyle="1" w:styleId="ADE40300566B4D2A97BC7B123CD82F81">
    <w:name w:val="ADE40300566B4D2A97BC7B123CD82F81"/>
    <w:rsid w:val="007F7754"/>
  </w:style>
  <w:style w:type="paragraph" w:customStyle="1" w:styleId="8CDEC0B063A143BBA3CD5254D3FFB766">
    <w:name w:val="8CDEC0B063A143BBA3CD5254D3FFB766"/>
    <w:rsid w:val="007F7754"/>
  </w:style>
  <w:style w:type="paragraph" w:customStyle="1" w:styleId="7161966EF61A4E5D987FB8F215CB54CB">
    <w:name w:val="7161966EF61A4E5D987FB8F215CB54CB"/>
    <w:rsid w:val="007F7754"/>
  </w:style>
  <w:style w:type="paragraph" w:customStyle="1" w:styleId="C4AF75D21A334ACBBB168771E47EFEE9">
    <w:name w:val="C4AF75D21A334ACBBB168771E47EFEE9"/>
    <w:rsid w:val="007F7754"/>
  </w:style>
  <w:style w:type="paragraph" w:customStyle="1" w:styleId="72E67D27C67C4A918D47D42FFCEEEFF2">
    <w:name w:val="72E67D27C67C4A918D47D42FFCEEEFF2"/>
    <w:rsid w:val="007F7754"/>
  </w:style>
  <w:style w:type="paragraph" w:customStyle="1" w:styleId="CE308C85BA174F54A7F97F4B79BAC359">
    <w:name w:val="CE308C85BA174F54A7F97F4B79BAC359"/>
    <w:rsid w:val="007F7754"/>
  </w:style>
  <w:style w:type="paragraph" w:customStyle="1" w:styleId="C88776C59AC647948C3FE271763B508A">
    <w:name w:val="C88776C59AC647948C3FE271763B508A"/>
    <w:rsid w:val="007F7754"/>
  </w:style>
  <w:style w:type="paragraph" w:customStyle="1" w:styleId="C9856BEC826C459F98A8379FFB4BCB5A">
    <w:name w:val="C9856BEC826C459F98A8379FFB4BCB5A"/>
    <w:rsid w:val="007F7754"/>
  </w:style>
  <w:style w:type="paragraph" w:customStyle="1" w:styleId="B3D76E0034344925AE36AA1E4ACDE994">
    <w:name w:val="B3D76E0034344925AE36AA1E4ACDE994"/>
    <w:rsid w:val="007F7754"/>
  </w:style>
  <w:style w:type="paragraph" w:customStyle="1" w:styleId="FBB3F6099E764A629B67D5D67D603376">
    <w:name w:val="FBB3F6099E764A629B67D5D67D603376"/>
    <w:rsid w:val="007F7754"/>
  </w:style>
  <w:style w:type="paragraph" w:customStyle="1" w:styleId="4ADD86278854420E939D733C1D750E1C">
    <w:name w:val="4ADD86278854420E939D733C1D750E1C"/>
    <w:rsid w:val="007F7754"/>
  </w:style>
  <w:style w:type="paragraph" w:customStyle="1" w:styleId="EF97C420898B4EDEBA7984308346DB86">
    <w:name w:val="EF97C420898B4EDEBA7984308346DB86"/>
    <w:rsid w:val="007F7754"/>
  </w:style>
  <w:style w:type="paragraph" w:customStyle="1" w:styleId="53D1C2D1CCF84F99AC51DAB4BD0CB586">
    <w:name w:val="53D1C2D1CCF84F99AC51DAB4BD0CB586"/>
    <w:rsid w:val="007F7754"/>
  </w:style>
  <w:style w:type="paragraph" w:customStyle="1" w:styleId="7225F06ECA3A442BAF7DE62721484BA6">
    <w:name w:val="7225F06ECA3A442BAF7DE62721484BA6"/>
    <w:rsid w:val="007F7754"/>
  </w:style>
  <w:style w:type="paragraph" w:customStyle="1" w:styleId="C91485D67B844BC883C471683973B8C6">
    <w:name w:val="C91485D67B844BC883C471683973B8C6"/>
    <w:rsid w:val="007F7754"/>
  </w:style>
  <w:style w:type="paragraph" w:customStyle="1" w:styleId="CB17F15E6FF94D0BBAE20EFA3A712514">
    <w:name w:val="CB17F15E6FF94D0BBAE20EFA3A712514"/>
    <w:rsid w:val="007F7754"/>
  </w:style>
  <w:style w:type="paragraph" w:customStyle="1" w:styleId="7AAAD2E2C5864F1E89FE21EBEAD9A060">
    <w:name w:val="7AAAD2E2C5864F1E89FE21EBEAD9A060"/>
    <w:rsid w:val="007F7754"/>
  </w:style>
  <w:style w:type="paragraph" w:customStyle="1" w:styleId="67EC7BE2B2E1426BA07DDFDC59741344">
    <w:name w:val="67EC7BE2B2E1426BA07DDFDC59741344"/>
    <w:rsid w:val="007F7754"/>
  </w:style>
  <w:style w:type="paragraph" w:customStyle="1" w:styleId="DCCDF00F80AB4A8BBE014960D7EF6155">
    <w:name w:val="DCCDF00F80AB4A8BBE014960D7EF6155"/>
    <w:rsid w:val="007F7754"/>
  </w:style>
  <w:style w:type="paragraph" w:customStyle="1" w:styleId="59538E777AA6423B9075BC8AFB3C56DE">
    <w:name w:val="59538E777AA6423B9075BC8AFB3C56DE"/>
    <w:rsid w:val="007F7754"/>
  </w:style>
  <w:style w:type="paragraph" w:customStyle="1" w:styleId="A7DB8F0BEC974886852689DB51D8B185">
    <w:name w:val="A7DB8F0BEC974886852689DB51D8B185"/>
    <w:rsid w:val="007F7754"/>
  </w:style>
  <w:style w:type="paragraph" w:customStyle="1" w:styleId="F2E4BBC621BF48A58209DEF1D0C5E50B7">
    <w:name w:val="F2E4BBC621BF48A58209DEF1D0C5E50B7"/>
    <w:rsid w:val="007F7754"/>
    <w:rPr>
      <w:rFonts w:ascii="Calibri" w:eastAsia="Times New Roman" w:hAnsi="Calibri" w:cs="Calibri"/>
    </w:rPr>
  </w:style>
  <w:style w:type="paragraph" w:customStyle="1" w:styleId="AF5AEF543E8648D3B003111D049F6F1C1">
    <w:name w:val="AF5AEF543E8648D3B003111D049F6F1C1"/>
    <w:rsid w:val="007F7754"/>
    <w:rPr>
      <w:rFonts w:ascii="Calibri" w:eastAsia="Times New Roman" w:hAnsi="Calibri" w:cs="Calibri"/>
    </w:rPr>
  </w:style>
  <w:style w:type="paragraph" w:customStyle="1" w:styleId="EFFCAB1EC1B141A2AFB73B634C95B06E3">
    <w:name w:val="EFFCAB1EC1B141A2AFB73B634C95B06E3"/>
    <w:rsid w:val="007F7754"/>
    <w:rPr>
      <w:rFonts w:ascii="Calibri" w:eastAsia="Times New Roman" w:hAnsi="Calibri" w:cs="Calibri"/>
    </w:rPr>
  </w:style>
  <w:style w:type="paragraph" w:customStyle="1" w:styleId="B5C382BEBAC34B61BA487CAC2986739B5">
    <w:name w:val="B5C382BEBAC34B61BA487CAC2986739B5"/>
    <w:rsid w:val="007F7754"/>
    <w:rPr>
      <w:rFonts w:ascii="Calibri" w:eastAsia="Times New Roman" w:hAnsi="Calibri" w:cs="Calibri"/>
    </w:rPr>
  </w:style>
  <w:style w:type="paragraph" w:customStyle="1" w:styleId="C7DD96C3B3EE473EACD3D33C455EEA8A1">
    <w:name w:val="C7DD96C3B3EE473EACD3D33C455EEA8A1"/>
    <w:rsid w:val="007F7754"/>
    <w:rPr>
      <w:rFonts w:ascii="Calibri" w:eastAsia="Times New Roman" w:hAnsi="Calibri" w:cs="Calibri"/>
    </w:rPr>
  </w:style>
  <w:style w:type="paragraph" w:customStyle="1" w:styleId="FDADF46BF07149A2B7FF84A00A6BDAFD1">
    <w:name w:val="FDADF46BF07149A2B7FF84A00A6BDAFD1"/>
    <w:rsid w:val="007F7754"/>
    <w:rPr>
      <w:rFonts w:ascii="Calibri" w:eastAsia="Times New Roman" w:hAnsi="Calibri" w:cs="Calibri"/>
    </w:rPr>
  </w:style>
  <w:style w:type="paragraph" w:customStyle="1" w:styleId="4801577CA38B436D9A19E90FC3F5889E1">
    <w:name w:val="4801577CA38B436D9A19E90FC3F5889E1"/>
    <w:rsid w:val="007F7754"/>
    <w:rPr>
      <w:rFonts w:ascii="Calibri" w:eastAsia="Times New Roman" w:hAnsi="Calibri" w:cs="Calibri"/>
    </w:rPr>
  </w:style>
  <w:style w:type="paragraph" w:customStyle="1" w:styleId="0D8ED40190884AE186620C9FB088B6411">
    <w:name w:val="0D8ED40190884AE186620C9FB088B6411"/>
    <w:rsid w:val="007F7754"/>
    <w:rPr>
      <w:rFonts w:ascii="Calibri" w:eastAsia="Times New Roman" w:hAnsi="Calibri" w:cs="Calibri"/>
    </w:rPr>
  </w:style>
  <w:style w:type="paragraph" w:customStyle="1" w:styleId="80A2DFA43B1E45F08C7B30EBEDCE2D391">
    <w:name w:val="80A2DFA43B1E45F08C7B30EBEDCE2D391"/>
    <w:rsid w:val="007F7754"/>
    <w:rPr>
      <w:rFonts w:ascii="Calibri" w:eastAsia="Times New Roman" w:hAnsi="Calibri" w:cs="Calibri"/>
    </w:rPr>
  </w:style>
  <w:style w:type="paragraph" w:customStyle="1" w:styleId="8ABA146E79F5427F944873CFA1434B0A1">
    <w:name w:val="8ABA146E79F5427F944873CFA1434B0A1"/>
    <w:rsid w:val="007F7754"/>
    <w:rPr>
      <w:rFonts w:ascii="Calibri" w:eastAsia="Times New Roman" w:hAnsi="Calibri" w:cs="Calibri"/>
    </w:rPr>
  </w:style>
  <w:style w:type="paragraph" w:customStyle="1" w:styleId="26E726B9F504439AB41557DE7D71458D1">
    <w:name w:val="26E726B9F504439AB41557DE7D71458D1"/>
    <w:rsid w:val="007F7754"/>
    <w:rPr>
      <w:rFonts w:ascii="Calibri" w:eastAsia="Times New Roman" w:hAnsi="Calibri" w:cs="Calibri"/>
    </w:rPr>
  </w:style>
  <w:style w:type="paragraph" w:customStyle="1" w:styleId="49398E324E184EF09873D8612B2B99DD1">
    <w:name w:val="49398E324E184EF09873D8612B2B99DD1"/>
    <w:rsid w:val="007F7754"/>
    <w:rPr>
      <w:rFonts w:ascii="Calibri" w:eastAsia="Times New Roman" w:hAnsi="Calibri" w:cs="Calibri"/>
    </w:rPr>
  </w:style>
  <w:style w:type="paragraph" w:customStyle="1" w:styleId="3F13DF9BFF2B4BD881815D5377ED20741">
    <w:name w:val="3F13DF9BFF2B4BD881815D5377ED20741"/>
    <w:rsid w:val="007F7754"/>
    <w:rPr>
      <w:rFonts w:ascii="Calibri" w:eastAsia="Times New Roman" w:hAnsi="Calibri" w:cs="Calibri"/>
    </w:rPr>
  </w:style>
  <w:style w:type="paragraph" w:customStyle="1" w:styleId="6F065097ADC94186A58FB05898D158E81">
    <w:name w:val="6F065097ADC94186A58FB05898D158E81"/>
    <w:rsid w:val="007F7754"/>
    <w:rPr>
      <w:rFonts w:ascii="Calibri" w:eastAsia="Times New Roman" w:hAnsi="Calibri" w:cs="Calibri"/>
    </w:rPr>
  </w:style>
  <w:style w:type="paragraph" w:customStyle="1" w:styleId="C5459C6B2283427EB7D3EB989056DC231">
    <w:name w:val="C5459C6B2283427EB7D3EB989056DC231"/>
    <w:rsid w:val="007F7754"/>
    <w:rPr>
      <w:rFonts w:ascii="Calibri" w:eastAsia="Times New Roman" w:hAnsi="Calibri" w:cs="Calibri"/>
    </w:rPr>
  </w:style>
  <w:style w:type="paragraph" w:customStyle="1" w:styleId="4029A408C50945F78C62289EA31510901">
    <w:name w:val="4029A408C50945F78C62289EA31510901"/>
    <w:rsid w:val="007F7754"/>
    <w:rPr>
      <w:rFonts w:ascii="Calibri" w:eastAsia="Times New Roman" w:hAnsi="Calibri" w:cs="Calibri"/>
    </w:rPr>
  </w:style>
  <w:style w:type="paragraph" w:customStyle="1" w:styleId="B1B21D9AF64549E4BF7D4E09F581A2931">
    <w:name w:val="B1B21D9AF64549E4BF7D4E09F581A2931"/>
    <w:rsid w:val="007F7754"/>
    <w:rPr>
      <w:rFonts w:ascii="Calibri" w:eastAsia="Times New Roman" w:hAnsi="Calibri" w:cs="Calibri"/>
    </w:rPr>
  </w:style>
  <w:style w:type="paragraph" w:customStyle="1" w:styleId="03883F34F9D445AAAFD37C08D29A321C1">
    <w:name w:val="03883F34F9D445AAAFD37C08D29A321C1"/>
    <w:rsid w:val="007F7754"/>
    <w:rPr>
      <w:rFonts w:ascii="Calibri" w:eastAsia="Times New Roman" w:hAnsi="Calibri" w:cs="Calibri"/>
    </w:rPr>
  </w:style>
  <w:style w:type="paragraph" w:customStyle="1" w:styleId="FDE752FE22A04978A1307E7383DAC9CD1">
    <w:name w:val="FDE752FE22A04978A1307E7383DAC9CD1"/>
    <w:rsid w:val="007F7754"/>
    <w:rPr>
      <w:rFonts w:ascii="Calibri" w:eastAsia="Times New Roman" w:hAnsi="Calibri" w:cs="Calibri"/>
    </w:rPr>
  </w:style>
  <w:style w:type="paragraph" w:customStyle="1" w:styleId="7C3B98B469EA46E296A74795D15AAE821">
    <w:name w:val="7C3B98B469EA46E296A74795D15AAE821"/>
    <w:rsid w:val="007F7754"/>
    <w:rPr>
      <w:rFonts w:ascii="Calibri" w:eastAsia="Times New Roman" w:hAnsi="Calibri" w:cs="Calibri"/>
    </w:rPr>
  </w:style>
  <w:style w:type="paragraph" w:customStyle="1" w:styleId="4042D20939E643B294DD9C719241F6AC1">
    <w:name w:val="4042D20939E643B294DD9C719241F6AC1"/>
    <w:rsid w:val="007F7754"/>
    <w:rPr>
      <w:rFonts w:ascii="Calibri" w:eastAsia="Times New Roman" w:hAnsi="Calibri" w:cs="Calibri"/>
    </w:rPr>
  </w:style>
  <w:style w:type="paragraph" w:customStyle="1" w:styleId="4A822BBD7FD74C81B9CC01A5B165D90F1">
    <w:name w:val="4A822BBD7FD74C81B9CC01A5B165D90F1"/>
    <w:rsid w:val="007F7754"/>
    <w:rPr>
      <w:rFonts w:ascii="Calibri" w:eastAsia="Times New Roman" w:hAnsi="Calibri" w:cs="Calibri"/>
    </w:rPr>
  </w:style>
  <w:style w:type="paragraph" w:customStyle="1" w:styleId="E8ACA17BE75047118FDF8F79C46C5F871">
    <w:name w:val="E8ACA17BE75047118FDF8F79C46C5F871"/>
    <w:rsid w:val="007F7754"/>
    <w:rPr>
      <w:rFonts w:ascii="Calibri" w:eastAsia="Times New Roman" w:hAnsi="Calibri" w:cs="Calibri"/>
    </w:rPr>
  </w:style>
  <w:style w:type="paragraph" w:customStyle="1" w:styleId="8F4B2F6C512244058CB0AFB94F068B361">
    <w:name w:val="8F4B2F6C512244058CB0AFB94F068B361"/>
    <w:rsid w:val="007F7754"/>
    <w:rPr>
      <w:rFonts w:ascii="Calibri" w:eastAsia="Times New Roman" w:hAnsi="Calibri" w:cs="Calibri"/>
    </w:rPr>
  </w:style>
  <w:style w:type="paragraph" w:customStyle="1" w:styleId="2271BC94ECD748C5B9A41D6400386B9B1">
    <w:name w:val="2271BC94ECD748C5B9A41D6400386B9B1"/>
    <w:rsid w:val="007F7754"/>
    <w:rPr>
      <w:rFonts w:ascii="Calibri" w:eastAsia="Times New Roman" w:hAnsi="Calibri" w:cs="Calibri"/>
    </w:rPr>
  </w:style>
  <w:style w:type="paragraph" w:customStyle="1" w:styleId="78993EA639C34FB9A5B1432DBD18E0871">
    <w:name w:val="78993EA639C34FB9A5B1432DBD18E0871"/>
    <w:rsid w:val="007F7754"/>
    <w:rPr>
      <w:rFonts w:ascii="Calibri" w:eastAsia="Times New Roman" w:hAnsi="Calibri" w:cs="Calibri"/>
    </w:rPr>
  </w:style>
  <w:style w:type="paragraph" w:customStyle="1" w:styleId="5F7EFD057B414B42911D6EA5A020FE9D1">
    <w:name w:val="5F7EFD057B414B42911D6EA5A020FE9D1"/>
    <w:rsid w:val="007F7754"/>
    <w:rPr>
      <w:rFonts w:ascii="Calibri" w:eastAsia="Times New Roman" w:hAnsi="Calibri" w:cs="Calibri"/>
    </w:rPr>
  </w:style>
  <w:style w:type="paragraph" w:customStyle="1" w:styleId="93EAC769618E4C0881809D3A4F5BE0191">
    <w:name w:val="93EAC769618E4C0881809D3A4F5BE0191"/>
    <w:rsid w:val="007F7754"/>
    <w:rPr>
      <w:rFonts w:ascii="Calibri" w:eastAsia="Times New Roman" w:hAnsi="Calibri" w:cs="Calibri"/>
    </w:rPr>
  </w:style>
  <w:style w:type="paragraph" w:customStyle="1" w:styleId="B02900D104FB442D800BFA3482F5E68E1">
    <w:name w:val="B02900D104FB442D800BFA3482F5E68E1"/>
    <w:rsid w:val="007F7754"/>
    <w:rPr>
      <w:rFonts w:ascii="Calibri" w:eastAsia="Times New Roman" w:hAnsi="Calibri" w:cs="Calibri"/>
    </w:rPr>
  </w:style>
  <w:style w:type="paragraph" w:customStyle="1" w:styleId="A2FC78E9166248ECB0976BFA887B2F011">
    <w:name w:val="A2FC78E9166248ECB0976BFA887B2F011"/>
    <w:rsid w:val="007F7754"/>
    <w:rPr>
      <w:rFonts w:ascii="Calibri" w:eastAsia="Times New Roman" w:hAnsi="Calibri" w:cs="Calibri"/>
    </w:rPr>
  </w:style>
  <w:style w:type="paragraph" w:customStyle="1" w:styleId="FA52F7B0DDC54ECDAE29DD7743174E8A1">
    <w:name w:val="FA52F7B0DDC54ECDAE29DD7743174E8A1"/>
    <w:rsid w:val="007F7754"/>
    <w:rPr>
      <w:rFonts w:ascii="Calibri" w:eastAsia="Times New Roman" w:hAnsi="Calibri" w:cs="Calibri"/>
    </w:rPr>
  </w:style>
  <w:style w:type="paragraph" w:customStyle="1" w:styleId="1F616220A11B415B96A31991176047941">
    <w:name w:val="1F616220A11B415B96A31991176047941"/>
    <w:rsid w:val="007F7754"/>
    <w:rPr>
      <w:rFonts w:ascii="Calibri" w:eastAsia="Times New Roman" w:hAnsi="Calibri" w:cs="Calibri"/>
    </w:rPr>
  </w:style>
  <w:style w:type="paragraph" w:customStyle="1" w:styleId="7022BA67A1CE4177845AB8FD8D6E59821">
    <w:name w:val="7022BA67A1CE4177845AB8FD8D6E59821"/>
    <w:rsid w:val="007F7754"/>
    <w:rPr>
      <w:rFonts w:ascii="Calibri" w:eastAsia="Times New Roman" w:hAnsi="Calibri" w:cs="Calibri"/>
    </w:rPr>
  </w:style>
  <w:style w:type="paragraph" w:customStyle="1" w:styleId="C4108031A1D042489DA1FE82978B57F71">
    <w:name w:val="C4108031A1D042489DA1FE82978B57F71"/>
    <w:rsid w:val="007F7754"/>
    <w:rPr>
      <w:rFonts w:ascii="Calibri" w:eastAsia="Times New Roman" w:hAnsi="Calibri" w:cs="Calibri"/>
    </w:rPr>
  </w:style>
  <w:style w:type="paragraph" w:customStyle="1" w:styleId="6205411101A748C2AD0F59C8336F2B081">
    <w:name w:val="6205411101A748C2AD0F59C8336F2B081"/>
    <w:rsid w:val="007F7754"/>
    <w:rPr>
      <w:rFonts w:ascii="Calibri" w:eastAsia="Times New Roman" w:hAnsi="Calibri" w:cs="Calibri"/>
    </w:rPr>
  </w:style>
  <w:style w:type="paragraph" w:customStyle="1" w:styleId="AFDF924A9FD64139B8CFF1F402849B2D1">
    <w:name w:val="AFDF924A9FD64139B8CFF1F402849B2D1"/>
    <w:rsid w:val="007F7754"/>
    <w:rPr>
      <w:rFonts w:ascii="Calibri" w:eastAsia="Times New Roman" w:hAnsi="Calibri" w:cs="Calibri"/>
    </w:rPr>
  </w:style>
  <w:style w:type="paragraph" w:customStyle="1" w:styleId="9136D22AF6D3464A9459E642E95B45A91">
    <w:name w:val="9136D22AF6D3464A9459E642E95B45A91"/>
    <w:rsid w:val="007F7754"/>
    <w:rPr>
      <w:rFonts w:ascii="Calibri" w:eastAsia="Times New Roman" w:hAnsi="Calibri" w:cs="Calibri"/>
    </w:rPr>
  </w:style>
  <w:style w:type="paragraph" w:customStyle="1" w:styleId="169F7A4F876B4573B43634BE703047561">
    <w:name w:val="169F7A4F876B4573B43634BE703047561"/>
    <w:rsid w:val="007F7754"/>
    <w:rPr>
      <w:rFonts w:ascii="Calibri" w:eastAsia="Times New Roman" w:hAnsi="Calibri" w:cs="Calibri"/>
    </w:rPr>
  </w:style>
  <w:style w:type="paragraph" w:customStyle="1" w:styleId="40541046F9944890AA0A118FCDD5347C1">
    <w:name w:val="40541046F9944890AA0A118FCDD5347C1"/>
    <w:rsid w:val="007F7754"/>
    <w:rPr>
      <w:rFonts w:ascii="Calibri" w:eastAsia="Times New Roman" w:hAnsi="Calibri" w:cs="Calibri"/>
    </w:rPr>
  </w:style>
  <w:style w:type="paragraph" w:customStyle="1" w:styleId="984AC4FAF8D2464DA6387D6C4B5283E11">
    <w:name w:val="984AC4FAF8D2464DA6387D6C4B5283E11"/>
    <w:rsid w:val="007F7754"/>
    <w:rPr>
      <w:rFonts w:ascii="Calibri" w:eastAsia="Times New Roman" w:hAnsi="Calibri" w:cs="Calibri"/>
    </w:rPr>
  </w:style>
  <w:style w:type="paragraph" w:customStyle="1" w:styleId="E52E83F0BBAA44D5A00DCACD524E031F1">
    <w:name w:val="E52E83F0BBAA44D5A00DCACD524E031F1"/>
    <w:rsid w:val="007F7754"/>
    <w:rPr>
      <w:rFonts w:ascii="Calibri" w:eastAsia="Times New Roman" w:hAnsi="Calibri" w:cs="Calibri"/>
    </w:rPr>
  </w:style>
  <w:style w:type="paragraph" w:customStyle="1" w:styleId="5F30A8413F864584ADAC9D751C3E18A91">
    <w:name w:val="5F30A8413F864584ADAC9D751C3E18A91"/>
    <w:rsid w:val="007F7754"/>
    <w:rPr>
      <w:rFonts w:ascii="Calibri" w:eastAsia="Times New Roman" w:hAnsi="Calibri" w:cs="Calibri"/>
    </w:rPr>
  </w:style>
  <w:style w:type="paragraph" w:customStyle="1" w:styleId="1F4791EF12184411AE17CE96383DB7401">
    <w:name w:val="1F4791EF12184411AE17CE96383DB7401"/>
    <w:rsid w:val="007F7754"/>
    <w:rPr>
      <w:rFonts w:ascii="Calibri" w:eastAsia="Times New Roman" w:hAnsi="Calibri" w:cs="Calibri"/>
    </w:rPr>
  </w:style>
  <w:style w:type="paragraph" w:customStyle="1" w:styleId="164D999BADB34B589254BF6A3DADA6271">
    <w:name w:val="164D999BADB34B589254BF6A3DADA6271"/>
    <w:rsid w:val="007F7754"/>
    <w:rPr>
      <w:rFonts w:ascii="Calibri" w:eastAsia="Times New Roman" w:hAnsi="Calibri" w:cs="Calibri"/>
    </w:rPr>
  </w:style>
  <w:style w:type="paragraph" w:customStyle="1" w:styleId="217F23EE50634378BDA9A7F9AE7F97781">
    <w:name w:val="217F23EE50634378BDA9A7F9AE7F97781"/>
    <w:rsid w:val="007F7754"/>
    <w:rPr>
      <w:rFonts w:ascii="Calibri" w:eastAsia="Times New Roman" w:hAnsi="Calibri" w:cs="Calibri"/>
    </w:rPr>
  </w:style>
  <w:style w:type="paragraph" w:customStyle="1" w:styleId="980225D50884437ABEAAB3629ADD1D291">
    <w:name w:val="980225D50884437ABEAAB3629ADD1D291"/>
    <w:rsid w:val="007F7754"/>
    <w:rPr>
      <w:rFonts w:ascii="Calibri" w:eastAsia="Times New Roman" w:hAnsi="Calibri" w:cs="Calibri"/>
    </w:rPr>
  </w:style>
  <w:style w:type="paragraph" w:customStyle="1" w:styleId="51BD85596E8342F1A1335B7F22EFCDCA1">
    <w:name w:val="51BD85596E8342F1A1335B7F22EFCDCA1"/>
    <w:rsid w:val="007F7754"/>
    <w:rPr>
      <w:rFonts w:ascii="Calibri" w:eastAsia="Times New Roman" w:hAnsi="Calibri" w:cs="Calibri"/>
    </w:rPr>
  </w:style>
  <w:style w:type="paragraph" w:customStyle="1" w:styleId="C13894ABED5E4D99B6B198FFFC848CBC1">
    <w:name w:val="C13894ABED5E4D99B6B198FFFC848CBC1"/>
    <w:rsid w:val="007F7754"/>
    <w:rPr>
      <w:rFonts w:ascii="Calibri" w:eastAsia="Times New Roman" w:hAnsi="Calibri" w:cs="Calibri"/>
    </w:rPr>
  </w:style>
  <w:style w:type="paragraph" w:customStyle="1" w:styleId="215CC098E55041789700B46BC92630D21">
    <w:name w:val="215CC098E55041789700B46BC92630D21"/>
    <w:rsid w:val="007F7754"/>
    <w:rPr>
      <w:rFonts w:ascii="Calibri" w:eastAsia="Times New Roman" w:hAnsi="Calibri" w:cs="Calibri"/>
    </w:rPr>
  </w:style>
  <w:style w:type="paragraph" w:customStyle="1" w:styleId="A7C7FD5DBAAF4416A120E4AC2A3E3B4C1">
    <w:name w:val="A7C7FD5DBAAF4416A120E4AC2A3E3B4C1"/>
    <w:rsid w:val="007F7754"/>
    <w:rPr>
      <w:rFonts w:ascii="Calibri" w:eastAsia="Times New Roman" w:hAnsi="Calibri" w:cs="Calibri"/>
    </w:rPr>
  </w:style>
  <w:style w:type="paragraph" w:customStyle="1" w:styleId="60182BC96460443B8ED777F613D66BC01">
    <w:name w:val="60182BC96460443B8ED777F613D66BC01"/>
    <w:rsid w:val="007F7754"/>
    <w:rPr>
      <w:rFonts w:ascii="Calibri" w:eastAsia="Times New Roman" w:hAnsi="Calibri" w:cs="Calibri"/>
    </w:rPr>
  </w:style>
  <w:style w:type="paragraph" w:customStyle="1" w:styleId="B175DA23458743F696E8B9688B7DEAB41">
    <w:name w:val="B175DA23458743F696E8B9688B7DEAB41"/>
    <w:rsid w:val="007F7754"/>
    <w:rPr>
      <w:rFonts w:ascii="Calibri" w:eastAsia="Times New Roman" w:hAnsi="Calibri" w:cs="Calibri"/>
    </w:rPr>
  </w:style>
  <w:style w:type="paragraph" w:customStyle="1" w:styleId="ADE40300566B4D2A97BC7B123CD82F811">
    <w:name w:val="ADE40300566B4D2A97BC7B123CD82F811"/>
    <w:rsid w:val="007F7754"/>
    <w:rPr>
      <w:rFonts w:ascii="Calibri" w:eastAsia="Times New Roman" w:hAnsi="Calibri" w:cs="Calibri"/>
    </w:rPr>
  </w:style>
  <w:style w:type="paragraph" w:customStyle="1" w:styleId="8CDEC0B063A143BBA3CD5254D3FFB7661">
    <w:name w:val="8CDEC0B063A143BBA3CD5254D3FFB7661"/>
    <w:rsid w:val="007F7754"/>
    <w:rPr>
      <w:rFonts w:ascii="Calibri" w:eastAsia="Times New Roman" w:hAnsi="Calibri" w:cs="Calibri"/>
    </w:rPr>
  </w:style>
  <w:style w:type="paragraph" w:customStyle="1" w:styleId="7161966EF61A4E5D987FB8F215CB54CB1">
    <w:name w:val="7161966EF61A4E5D987FB8F215CB54CB1"/>
    <w:rsid w:val="007F7754"/>
    <w:rPr>
      <w:rFonts w:ascii="Calibri" w:eastAsia="Times New Roman" w:hAnsi="Calibri" w:cs="Calibri"/>
    </w:rPr>
  </w:style>
  <w:style w:type="paragraph" w:customStyle="1" w:styleId="C4AF75D21A334ACBBB168771E47EFEE91">
    <w:name w:val="C4AF75D21A334ACBBB168771E47EFEE91"/>
    <w:rsid w:val="007F7754"/>
    <w:rPr>
      <w:rFonts w:ascii="Calibri" w:eastAsia="Times New Roman" w:hAnsi="Calibri" w:cs="Calibri"/>
    </w:rPr>
  </w:style>
  <w:style w:type="paragraph" w:customStyle="1" w:styleId="72E67D27C67C4A918D47D42FFCEEEFF21">
    <w:name w:val="72E67D27C67C4A918D47D42FFCEEEFF21"/>
    <w:rsid w:val="007F7754"/>
    <w:rPr>
      <w:rFonts w:ascii="Calibri" w:eastAsia="Times New Roman" w:hAnsi="Calibri" w:cs="Calibri"/>
    </w:rPr>
  </w:style>
  <w:style w:type="paragraph" w:customStyle="1" w:styleId="CE308C85BA174F54A7F97F4B79BAC3591">
    <w:name w:val="CE308C85BA174F54A7F97F4B79BAC3591"/>
    <w:rsid w:val="007F7754"/>
    <w:rPr>
      <w:rFonts w:ascii="Calibri" w:eastAsia="Times New Roman" w:hAnsi="Calibri" w:cs="Calibri"/>
    </w:rPr>
  </w:style>
  <w:style w:type="paragraph" w:customStyle="1" w:styleId="C88776C59AC647948C3FE271763B508A1">
    <w:name w:val="C88776C59AC647948C3FE271763B508A1"/>
    <w:rsid w:val="007F7754"/>
    <w:rPr>
      <w:rFonts w:ascii="Calibri" w:eastAsia="Times New Roman" w:hAnsi="Calibri" w:cs="Calibri"/>
    </w:rPr>
  </w:style>
  <w:style w:type="paragraph" w:customStyle="1" w:styleId="C9856BEC826C459F98A8379FFB4BCB5A1">
    <w:name w:val="C9856BEC826C459F98A8379FFB4BCB5A1"/>
    <w:rsid w:val="007F7754"/>
    <w:rPr>
      <w:rFonts w:ascii="Calibri" w:eastAsia="Times New Roman" w:hAnsi="Calibri" w:cs="Calibri"/>
    </w:rPr>
  </w:style>
  <w:style w:type="paragraph" w:customStyle="1" w:styleId="B3D76E0034344925AE36AA1E4ACDE9941">
    <w:name w:val="B3D76E0034344925AE36AA1E4ACDE9941"/>
    <w:rsid w:val="007F7754"/>
    <w:rPr>
      <w:rFonts w:ascii="Calibri" w:eastAsia="Times New Roman" w:hAnsi="Calibri" w:cs="Calibri"/>
    </w:rPr>
  </w:style>
  <w:style w:type="paragraph" w:customStyle="1" w:styleId="FBB3F6099E764A629B67D5D67D6033761">
    <w:name w:val="FBB3F6099E764A629B67D5D67D6033761"/>
    <w:rsid w:val="007F7754"/>
    <w:rPr>
      <w:rFonts w:ascii="Calibri" w:eastAsia="Times New Roman" w:hAnsi="Calibri" w:cs="Calibri"/>
    </w:rPr>
  </w:style>
  <w:style w:type="paragraph" w:customStyle="1" w:styleId="4ADD86278854420E939D733C1D750E1C1">
    <w:name w:val="4ADD86278854420E939D733C1D750E1C1"/>
    <w:rsid w:val="007F7754"/>
    <w:rPr>
      <w:rFonts w:ascii="Calibri" w:eastAsia="Times New Roman" w:hAnsi="Calibri" w:cs="Calibri"/>
    </w:rPr>
  </w:style>
  <w:style w:type="paragraph" w:customStyle="1" w:styleId="EF97C420898B4EDEBA7984308346DB861">
    <w:name w:val="EF97C420898B4EDEBA7984308346DB861"/>
    <w:rsid w:val="007F7754"/>
    <w:rPr>
      <w:rFonts w:ascii="Calibri" w:eastAsia="Times New Roman" w:hAnsi="Calibri" w:cs="Calibri"/>
    </w:rPr>
  </w:style>
  <w:style w:type="paragraph" w:customStyle="1" w:styleId="53D1C2D1CCF84F99AC51DAB4BD0CB5861">
    <w:name w:val="53D1C2D1CCF84F99AC51DAB4BD0CB5861"/>
    <w:rsid w:val="007F7754"/>
    <w:rPr>
      <w:rFonts w:ascii="Calibri" w:eastAsia="Times New Roman" w:hAnsi="Calibri" w:cs="Calibri"/>
    </w:rPr>
  </w:style>
  <w:style w:type="paragraph" w:customStyle="1" w:styleId="7225F06ECA3A442BAF7DE62721484BA61">
    <w:name w:val="7225F06ECA3A442BAF7DE62721484BA61"/>
    <w:rsid w:val="007F7754"/>
    <w:rPr>
      <w:rFonts w:ascii="Calibri" w:eastAsia="Times New Roman" w:hAnsi="Calibri" w:cs="Calibri"/>
    </w:rPr>
  </w:style>
  <w:style w:type="paragraph" w:customStyle="1" w:styleId="C91485D67B844BC883C471683973B8C61">
    <w:name w:val="C91485D67B844BC883C471683973B8C61"/>
    <w:rsid w:val="007F7754"/>
    <w:rPr>
      <w:rFonts w:ascii="Calibri" w:eastAsia="Times New Roman" w:hAnsi="Calibri" w:cs="Calibri"/>
    </w:rPr>
  </w:style>
  <w:style w:type="paragraph" w:customStyle="1" w:styleId="CB17F15E6FF94D0BBAE20EFA3A7125141">
    <w:name w:val="CB17F15E6FF94D0BBAE20EFA3A7125141"/>
    <w:rsid w:val="007F7754"/>
    <w:rPr>
      <w:rFonts w:ascii="Calibri" w:eastAsia="Times New Roman" w:hAnsi="Calibri" w:cs="Calibri"/>
    </w:rPr>
  </w:style>
  <w:style w:type="paragraph" w:customStyle="1" w:styleId="7AAAD2E2C5864F1E89FE21EBEAD9A0601">
    <w:name w:val="7AAAD2E2C5864F1E89FE21EBEAD9A0601"/>
    <w:rsid w:val="007F7754"/>
    <w:rPr>
      <w:rFonts w:ascii="Calibri" w:eastAsia="Times New Roman" w:hAnsi="Calibri" w:cs="Calibri"/>
    </w:rPr>
  </w:style>
  <w:style w:type="paragraph" w:customStyle="1" w:styleId="67EC7BE2B2E1426BA07DDFDC597413441">
    <w:name w:val="67EC7BE2B2E1426BA07DDFDC597413441"/>
    <w:rsid w:val="007F7754"/>
    <w:rPr>
      <w:rFonts w:ascii="Calibri" w:eastAsia="Times New Roman" w:hAnsi="Calibri" w:cs="Calibri"/>
    </w:rPr>
  </w:style>
  <w:style w:type="paragraph" w:customStyle="1" w:styleId="DCCDF00F80AB4A8BBE014960D7EF61551">
    <w:name w:val="DCCDF00F80AB4A8BBE014960D7EF61551"/>
    <w:rsid w:val="007F7754"/>
    <w:rPr>
      <w:rFonts w:ascii="Calibri" w:eastAsia="Times New Roman" w:hAnsi="Calibri" w:cs="Calibri"/>
    </w:rPr>
  </w:style>
  <w:style w:type="paragraph" w:customStyle="1" w:styleId="59538E777AA6423B9075BC8AFB3C56DE1">
    <w:name w:val="59538E777AA6423B9075BC8AFB3C56DE1"/>
    <w:rsid w:val="007F7754"/>
    <w:rPr>
      <w:rFonts w:ascii="Calibri" w:eastAsia="Times New Roman" w:hAnsi="Calibri" w:cs="Calibri"/>
    </w:rPr>
  </w:style>
  <w:style w:type="paragraph" w:customStyle="1" w:styleId="A7DB8F0BEC974886852689DB51D8B1851">
    <w:name w:val="A7DB8F0BEC974886852689DB51D8B1851"/>
    <w:rsid w:val="007F7754"/>
    <w:rPr>
      <w:rFonts w:ascii="Calibri" w:eastAsia="Times New Roman" w:hAnsi="Calibri" w:cs="Calibri"/>
    </w:rPr>
  </w:style>
  <w:style w:type="paragraph" w:customStyle="1" w:styleId="533EBD5644B544AFBC1BBF895BEC7DDF">
    <w:name w:val="533EBD5644B544AFBC1BBF895BEC7DDF"/>
    <w:rsid w:val="007F7754"/>
  </w:style>
  <w:style w:type="paragraph" w:customStyle="1" w:styleId="42F5319199F244C89492BE0D0F9B7354">
    <w:name w:val="42F5319199F244C89492BE0D0F9B7354"/>
    <w:rsid w:val="007F7754"/>
  </w:style>
  <w:style w:type="paragraph" w:customStyle="1" w:styleId="3E54AA0BEE174FCA9F9353E198ACC75F">
    <w:name w:val="3E54AA0BEE174FCA9F9353E198ACC75F"/>
    <w:rsid w:val="007F7754"/>
  </w:style>
  <w:style w:type="paragraph" w:customStyle="1" w:styleId="DEF45BA0615F42679BC4183CBD121863">
    <w:name w:val="DEF45BA0615F42679BC4183CBD121863"/>
    <w:rsid w:val="007F7754"/>
  </w:style>
  <w:style w:type="paragraph" w:customStyle="1" w:styleId="C26E22C0FBCE49A4A78466A710702FFE">
    <w:name w:val="C26E22C0FBCE49A4A78466A710702FFE"/>
    <w:rsid w:val="007F7754"/>
  </w:style>
  <w:style w:type="paragraph" w:customStyle="1" w:styleId="B3B17B0866A540FDB99A0CF7B744D5D9">
    <w:name w:val="B3B17B0866A540FDB99A0CF7B744D5D9"/>
    <w:rsid w:val="007F7754"/>
  </w:style>
  <w:style w:type="paragraph" w:customStyle="1" w:styleId="F848E6C9226C431F84E47FAD103ECFE9">
    <w:name w:val="F848E6C9226C431F84E47FAD103ECFE9"/>
    <w:rsid w:val="007F7754"/>
  </w:style>
  <w:style w:type="paragraph" w:customStyle="1" w:styleId="E582C9DFE01440AA8DF4E35941A98718">
    <w:name w:val="E582C9DFE01440AA8DF4E35941A98718"/>
    <w:rsid w:val="007F7754"/>
  </w:style>
  <w:style w:type="paragraph" w:customStyle="1" w:styleId="560B4FA2C8F44223A56122DC1C1AA5EA">
    <w:name w:val="560B4FA2C8F44223A56122DC1C1AA5EA"/>
    <w:rsid w:val="007F7754"/>
  </w:style>
  <w:style w:type="paragraph" w:customStyle="1" w:styleId="F72D666B2FF54DB08549DE1DB46C4DCB">
    <w:name w:val="F72D666B2FF54DB08549DE1DB46C4DCB"/>
    <w:rsid w:val="007F7754"/>
  </w:style>
  <w:style w:type="paragraph" w:customStyle="1" w:styleId="F2D13A7247F74308A98B34B6F74BA1A2">
    <w:name w:val="F2D13A7247F74308A98B34B6F74BA1A2"/>
    <w:rsid w:val="007F7754"/>
  </w:style>
  <w:style w:type="paragraph" w:customStyle="1" w:styleId="8C23933E93774DCFA97BF9B88D608D4C">
    <w:name w:val="8C23933E93774DCFA97BF9B88D608D4C"/>
    <w:rsid w:val="007F7754"/>
  </w:style>
  <w:style w:type="paragraph" w:customStyle="1" w:styleId="5E1E1147C1094AF0A248F6297B76518D">
    <w:name w:val="5E1E1147C1094AF0A248F6297B76518D"/>
    <w:rsid w:val="007F7754"/>
  </w:style>
  <w:style w:type="paragraph" w:customStyle="1" w:styleId="FF5570E3891C4BAC8C6D89499C2218CB">
    <w:name w:val="FF5570E3891C4BAC8C6D89499C2218CB"/>
    <w:rsid w:val="007F7754"/>
  </w:style>
  <w:style w:type="paragraph" w:customStyle="1" w:styleId="E5D5A3A66E974D258F0B9F4F22EA3B93">
    <w:name w:val="E5D5A3A66E974D258F0B9F4F22EA3B93"/>
    <w:rsid w:val="007F7754"/>
  </w:style>
  <w:style w:type="paragraph" w:customStyle="1" w:styleId="0AC19391BFE049DA9290831E5301021C">
    <w:name w:val="0AC19391BFE049DA9290831E5301021C"/>
    <w:rsid w:val="007F7754"/>
  </w:style>
  <w:style w:type="paragraph" w:customStyle="1" w:styleId="97364F7B6F7A4FE19C537CB7D5EFFC53">
    <w:name w:val="97364F7B6F7A4FE19C537CB7D5EFFC53"/>
    <w:rsid w:val="007F7754"/>
  </w:style>
  <w:style w:type="paragraph" w:customStyle="1" w:styleId="7EDEFCF495CD4A0F92382AD0841DB9D5">
    <w:name w:val="7EDEFCF495CD4A0F92382AD0841DB9D5"/>
    <w:rsid w:val="007F7754"/>
  </w:style>
  <w:style w:type="paragraph" w:customStyle="1" w:styleId="C0ACE3BDE2244E499A77888C08F6FCF6">
    <w:name w:val="C0ACE3BDE2244E499A77888C08F6FCF6"/>
    <w:rsid w:val="007F7754"/>
  </w:style>
  <w:style w:type="paragraph" w:customStyle="1" w:styleId="9C1F3A2DA49745C29682A609BE73D33C">
    <w:name w:val="9C1F3A2DA49745C29682A609BE73D33C"/>
    <w:rsid w:val="007F7754"/>
  </w:style>
  <w:style w:type="paragraph" w:customStyle="1" w:styleId="2051F943E68F42D8BEC7091EA425167B">
    <w:name w:val="2051F943E68F42D8BEC7091EA425167B"/>
    <w:rsid w:val="007F7754"/>
  </w:style>
  <w:style w:type="paragraph" w:customStyle="1" w:styleId="BF6D5A959DF04489ADBB0B8B31932493">
    <w:name w:val="BF6D5A959DF04489ADBB0B8B31932493"/>
    <w:rsid w:val="007F7754"/>
  </w:style>
  <w:style w:type="paragraph" w:customStyle="1" w:styleId="87724B2A7D634B3E8361604078B8DD9B">
    <w:name w:val="87724B2A7D634B3E8361604078B8DD9B"/>
    <w:rsid w:val="007F7754"/>
  </w:style>
  <w:style w:type="paragraph" w:customStyle="1" w:styleId="DFD7FBCA753D4794B7001CC993C32968">
    <w:name w:val="DFD7FBCA753D4794B7001CC993C32968"/>
    <w:rsid w:val="007F7754"/>
  </w:style>
  <w:style w:type="paragraph" w:customStyle="1" w:styleId="7148EF32381F456CBC5FC710A80298C1">
    <w:name w:val="7148EF32381F456CBC5FC710A80298C1"/>
    <w:rsid w:val="007F7754"/>
  </w:style>
  <w:style w:type="paragraph" w:customStyle="1" w:styleId="73137F8421014A2B972AF4A0A97C4A95">
    <w:name w:val="73137F8421014A2B972AF4A0A97C4A95"/>
    <w:rsid w:val="007F7754"/>
  </w:style>
  <w:style w:type="paragraph" w:customStyle="1" w:styleId="ECE6A58578E94AA5B680CA9E0B609257">
    <w:name w:val="ECE6A58578E94AA5B680CA9E0B609257"/>
    <w:rsid w:val="007F7754"/>
  </w:style>
  <w:style w:type="paragraph" w:customStyle="1" w:styleId="F5343860FB3C4303A2A66BC385032359">
    <w:name w:val="F5343860FB3C4303A2A66BC385032359"/>
    <w:rsid w:val="007F7754"/>
  </w:style>
  <w:style w:type="paragraph" w:customStyle="1" w:styleId="08BDF47A740A41D283C1FDD70CFAA25C">
    <w:name w:val="08BDF47A740A41D283C1FDD70CFAA25C"/>
    <w:rsid w:val="007F7754"/>
  </w:style>
  <w:style w:type="paragraph" w:customStyle="1" w:styleId="9C5785B0104A4C07B0BED7DD3ADB4DD1">
    <w:name w:val="9C5785B0104A4C07B0BED7DD3ADB4DD1"/>
    <w:rsid w:val="007F7754"/>
  </w:style>
  <w:style w:type="paragraph" w:customStyle="1" w:styleId="DA13D16A1B6A44E4B42FC8DA9011A148">
    <w:name w:val="DA13D16A1B6A44E4B42FC8DA9011A148"/>
    <w:rsid w:val="007F7754"/>
  </w:style>
  <w:style w:type="paragraph" w:customStyle="1" w:styleId="522E8A9358A3480092F959B0BA8463E2">
    <w:name w:val="522E8A9358A3480092F959B0BA8463E2"/>
    <w:rsid w:val="007F7754"/>
  </w:style>
  <w:style w:type="paragraph" w:customStyle="1" w:styleId="1BD25D754D9242B8B0B7496F3E529360">
    <w:name w:val="1BD25D754D9242B8B0B7496F3E529360"/>
    <w:rsid w:val="007F7754"/>
  </w:style>
  <w:style w:type="paragraph" w:customStyle="1" w:styleId="A0A69245B98341DE9FDB162F281D8B7D">
    <w:name w:val="A0A69245B98341DE9FDB162F281D8B7D"/>
    <w:rsid w:val="007F7754"/>
  </w:style>
  <w:style w:type="paragraph" w:customStyle="1" w:styleId="88ADCA31A7B24F89B13D192C80026F13">
    <w:name w:val="88ADCA31A7B24F89B13D192C80026F13"/>
    <w:rsid w:val="007F7754"/>
  </w:style>
  <w:style w:type="paragraph" w:customStyle="1" w:styleId="18E2D944E1CB4D3CAEEE1998F476F246">
    <w:name w:val="18E2D944E1CB4D3CAEEE1998F476F246"/>
    <w:rsid w:val="007F7754"/>
  </w:style>
  <w:style w:type="paragraph" w:customStyle="1" w:styleId="46290ED9BBF64D6883728C01D94561D5">
    <w:name w:val="46290ED9BBF64D6883728C01D94561D5"/>
    <w:rsid w:val="007F7754"/>
  </w:style>
  <w:style w:type="paragraph" w:customStyle="1" w:styleId="4C63889D825541E28ED1903932E2E7BE">
    <w:name w:val="4C63889D825541E28ED1903932E2E7BE"/>
    <w:rsid w:val="007F7754"/>
  </w:style>
  <w:style w:type="paragraph" w:customStyle="1" w:styleId="DB78848AE49245138F4A95CA03BA0FED">
    <w:name w:val="DB78848AE49245138F4A95CA03BA0FED"/>
    <w:rsid w:val="007F7754"/>
  </w:style>
  <w:style w:type="paragraph" w:customStyle="1" w:styleId="7281761C8FEE4E4EBFB7B8C2E2505CA4">
    <w:name w:val="7281761C8FEE4E4EBFB7B8C2E2505CA4"/>
    <w:rsid w:val="007F7754"/>
  </w:style>
  <w:style w:type="paragraph" w:customStyle="1" w:styleId="CF4B363AEF5E42F8A9985F6142DA43DE">
    <w:name w:val="CF4B363AEF5E42F8A9985F6142DA43DE"/>
    <w:rsid w:val="007F7754"/>
  </w:style>
  <w:style w:type="paragraph" w:customStyle="1" w:styleId="1C31093765414E3EA59463518979BF6F">
    <w:name w:val="1C31093765414E3EA59463518979BF6F"/>
    <w:rsid w:val="007F7754"/>
  </w:style>
  <w:style w:type="paragraph" w:customStyle="1" w:styleId="E6F6BC38468A4926952A4A29595144BB">
    <w:name w:val="E6F6BC38468A4926952A4A29595144BB"/>
    <w:rsid w:val="007F7754"/>
  </w:style>
  <w:style w:type="paragraph" w:customStyle="1" w:styleId="F9B4FFB75B28484592760676BE260187">
    <w:name w:val="F9B4FFB75B28484592760676BE260187"/>
    <w:rsid w:val="007F7754"/>
  </w:style>
  <w:style w:type="paragraph" w:customStyle="1" w:styleId="2C61852B305C4D8B80AAF176B7976631">
    <w:name w:val="2C61852B305C4D8B80AAF176B7976631"/>
    <w:rsid w:val="007F7754"/>
  </w:style>
  <w:style w:type="paragraph" w:customStyle="1" w:styleId="1CE85280BA3047689056E0518AA24E69">
    <w:name w:val="1CE85280BA3047689056E0518AA24E69"/>
    <w:rsid w:val="007F7754"/>
  </w:style>
  <w:style w:type="paragraph" w:customStyle="1" w:styleId="D6FD9827EBB64FE4B52F4B58B1DF5EC8">
    <w:name w:val="D6FD9827EBB64FE4B52F4B58B1DF5EC8"/>
    <w:rsid w:val="007F7754"/>
  </w:style>
  <w:style w:type="paragraph" w:customStyle="1" w:styleId="06E5613E9C86459AB49DC63E7944DC5A">
    <w:name w:val="06E5613E9C86459AB49DC63E7944DC5A"/>
    <w:rsid w:val="007F7754"/>
  </w:style>
  <w:style w:type="paragraph" w:customStyle="1" w:styleId="9976FD907AFD461C92F73F5A7454A04D">
    <w:name w:val="9976FD907AFD461C92F73F5A7454A04D"/>
    <w:rsid w:val="007F7754"/>
  </w:style>
  <w:style w:type="paragraph" w:customStyle="1" w:styleId="F31D042135434EF387E348B92350BF11">
    <w:name w:val="F31D042135434EF387E348B92350BF11"/>
    <w:rsid w:val="007F7754"/>
  </w:style>
  <w:style w:type="paragraph" w:customStyle="1" w:styleId="54A2E43126764B4187C6E41BF7A38941">
    <w:name w:val="54A2E43126764B4187C6E41BF7A38941"/>
    <w:rsid w:val="007F7754"/>
  </w:style>
  <w:style w:type="paragraph" w:customStyle="1" w:styleId="E99FD2C0ABEA4B5C87B0627C3E8FBEFC">
    <w:name w:val="E99FD2C0ABEA4B5C87B0627C3E8FBEFC"/>
    <w:rsid w:val="007F7754"/>
  </w:style>
  <w:style w:type="paragraph" w:customStyle="1" w:styleId="38A984CD16214F96B4923C531C98455E">
    <w:name w:val="38A984CD16214F96B4923C531C98455E"/>
    <w:rsid w:val="007F7754"/>
  </w:style>
  <w:style w:type="paragraph" w:customStyle="1" w:styleId="D3CE9FA6C7B34AD6914509F94888B788">
    <w:name w:val="D3CE9FA6C7B34AD6914509F94888B788"/>
    <w:rsid w:val="007F7754"/>
  </w:style>
  <w:style w:type="paragraph" w:customStyle="1" w:styleId="A92F74BF98CF42B7A9BC1F2B1623D74B">
    <w:name w:val="A92F74BF98CF42B7A9BC1F2B1623D74B"/>
    <w:rsid w:val="007F7754"/>
  </w:style>
  <w:style w:type="paragraph" w:customStyle="1" w:styleId="7618BC8076D94BE6B6C12C7F0C8CDA2F">
    <w:name w:val="7618BC8076D94BE6B6C12C7F0C8CDA2F"/>
    <w:rsid w:val="007F7754"/>
  </w:style>
  <w:style w:type="paragraph" w:customStyle="1" w:styleId="172E134975D0488996F76E101C41766A">
    <w:name w:val="172E134975D0488996F76E101C41766A"/>
    <w:rsid w:val="007F7754"/>
  </w:style>
  <w:style w:type="paragraph" w:customStyle="1" w:styleId="2A1FAE39456D44719C755E33F448203C">
    <w:name w:val="2A1FAE39456D44719C755E33F448203C"/>
    <w:rsid w:val="007F7754"/>
  </w:style>
  <w:style w:type="paragraph" w:customStyle="1" w:styleId="1A39600CC7A54CB19A3B76E515ABE6C9">
    <w:name w:val="1A39600CC7A54CB19A3B76E515ABE6C9"/>
    <w:rsid w:val="007F7754"/>
  </w:style>
  <w:style w:type="paragraph" w:customStyle="1" w:styleId="85CE910F76664357AD12EF398E9196F8">
    <w:name w:val="85CE910F76664357AD12EF398E9196F8"/>
    <w:rsid w:val="007F7754"/>
  </w:style>
  <w:style w:type="paragraph" w:customStyle="1" w:styleId="39F3760D717A44688649A1EE199D008B">
    <w:name w:val="39F3760D717A44688649A1EE199D008B"/>
    <w:rsid w:val="007F7754"/>
  </w:style>
  <w:style w:type="paragraph" w:customStyle="1" w:styleId="50280DD7A917481887FFC583A8627C73">
    <w:name w:val="50280DD7A917481887FFC583A8627C73"/>
    <w:rsid w:val="007F7754"/>
  </w:style>
  <w:style w:type="paragraph" w:customStyle="1" w:styleId="C660AD87EDDC4A7E8118F8B56C7F1D2A">
    <w:name w:val="C660AD87EDDC4A7E8118F8B56C7F1D2A"/>
    <w:rsid w:val="007F7754"/>
  </w:style>
  <w:style w:type="paragraph" w:customStyle="1" w:styleId="F1F1C91DC85A487BAFC0D4FC757B0B62">
    <w:name w:val="F1F1C91DC85A487BAFC0D4FC757B0B62"/>
    <w:rsid w:val="007F7754"/>
  </w:style>
  <w:style w:type="paragraph" w:customStyle="1" w:styleId="DB6F7CD46D20408B9DB652357358CB26">
    <w:name w:val="DB6F7CD46D20408B9DB652357358CB26"/>
    <w:rsid w:val="007F7754"/>
  </w:style>
  <w:style w:type="paragraph" w:customStyle="1" w:styleId="43E36EE3F5BB4D619CC45A3497FF504C">
    <w:name w:val="43E36EE3F5BB4D619CC45A3497FF504C"/>
    <w:rsid w:val="007F7754"/>
  </w:style>
  <w:style w:type="paragraph" w:customStyle="1" w:styleId="B66AFEF372204706AA04F52418D98278">
    <w:name w:val="B66AFEF372204706AA04F52418D98278"/>
    <w:rsid w:val="007F7754"/>
  </w:style>
  <w:style w:type="paragraph" w:customStyle="1" w:styleId="06BB752B8A464A03952C04311944219C">
    <w:name w:val="06BB752B8A464A03952C04311944219C"/>
    <w:rsid w:val="007F7754"/>
  </w:style>
  <w:style w:type="paragraph" w:customStyle="1" w:styleId="189D750BF1884E8AA9E5ED930C81041F">
    <w:name w:val="189D750BF1884E8AA9E5ED930C81041F"/>
    <w:rsid w:val="007F7754"/>
  </w:style>
  <w:style w:type="paragraph" w:customStyle="1" w:styleId="F2E4BBC621BF48A58209DEF1D0C5E50B8">
    <w:name w:val="F2E4BBC621BF48A58209DEF1D0C5E50B8"/>
    <w:rsid w:val="007F7754"/>
    <w:rPr>
      <w:rFonts w:ascii="Calibri" w:eastAsia="Times New Roman" w:hAnsi="Calibri" w:cs="Calibri"/>
    </w:rPr>
  </w:style>
  <w:style w:type="paragraph" w:customStyle="1" w:styleId="AF5AEF543E8648D3B003111D049F6F1C2">
    <w:name w:val="AF5AEF543E8648D3B003111D049F6F1C2"/>
    <w:rsid w:val="007F7754"/>
    <w:rPr>
      <w:rFonts w:ascii="Calibri" w:eastAsia="Times New Roman" w:hAnsi="Calibri" w:cs="Calibri"/>
    </w:rPr>
  </w:style>
  <w:style w:type="paragraph" w:customStyle="1" w:styleId="EFFCAB1EC1B141A2AFB73B634C95B06E4">
    <w:name w:val="EFFCAB1EC1B141A2AFB73B634C95B06E4"/>
    <w:rsid w:val="007F7754"/>
    <w:rPr>
      <w:rFonts w:ascii="Calibri" w:eastAsia="Times New Roman" w:hAnsi="Calibri" w:cs="Calibri"/>
    </w:rPr>
  </w:style>
  <w:style w:type="paragraph" w:customStyle="1" w:styleId="B5C382BEBAC34B61BA487CAC2986739B6">
    <w:name w:val="B5C382BEBAC34B61BA487CAC2986739B6"/>
    <w:rsid w:val="007F7754"/>
    <w:rPr>
      <w:rFonts w:ascii="Calibri" w:eastAsia="Times New Roman" w:hAnsi="Calibri" w:cs="Calibri"/>
    </w:rPr>
  </w:style>
  <w:style w:type="paragraph" w:customStyle="1" w:styleId="533EBD5644B544AFBC1BBF895BEC7DDF1">
    <w:name w:val="533EBD5644B544AFBC1BBF895BEC7DDF1"/>
    <w:rsid w:val="007F7754"/>
    <w:rPr>
      <w:rFonts w:ascii="Calibri" w:eastAsia="Times New Roman" w:hAnsi="Calibri" w:cs="Calibri"/>
    </w:rPr>
  </w:style>
  <w:style w:type="paragraph" w:customStyle="1" w:styleId="42F5319199F244C89492BE0D0F9B73541">
    <w:name w:val="42F5319199F244C89492BE0D0F9B73541"/>
    <w:rsid w:val="007F7754"/>
    <w:rPr>
      <w:rFonts w:ascii="Calibri" w:eastAsia="Times New Roman" w:hAnsi="Calibri" w:cs="Calibri"/>
    </w:rPr>
  </w:style>
  <w:style w:type="paragraph" w:customStyle="1" w:styleId="3E54AA0BEE174FCA9F9353E198ACC75F1">
    <w:name w:val="3E54AA0BEE174FCA9F9353E198ACC75F1"/>
    <w:rsid w:val="007F7754"/>
    <w:rPr>
      <w:rFonts w:ascii="Calibri" w:eastAsia="Times New Roman" w:hAnsi="Calibri" w:cs="Calibri"/>
    </w:rPr>
  </w:style>
  <w:style w:type="paragraph" w:customStyle="1" w:styleId="DEF45BA0615F42679BC4183CBD1218631">
    <w:name w:val="DEF45BA0615F42679BC4183CBD1218631"/>
    <w:rsid w:val="007F7754"/>
    <w:rPr>
      <w:rFonts w:ascii="Calibri" w:eastAsia="Times New Roman" w:hAnsi="Calibri" w:cs="Calibri"/>
    </w:rPr>
  </w:style>
  <w:style w:type="paragraph" w:customStyle="1" w:styleId="C26E22C0FBCE49A4A78466A710702FFE1">
    <w:name w:val="C26E22C0FBCE49A4A78466A710702FFE1"/>
    <w:rsid w:val="007F7754"/>
    <w:rPr>
      <w:rFonts w:ascii="Calibri" w:eastAsia="Times New Roman" w:hAnsi="Calibri" w:cs="Calibri"/>
    </w:rPr>
  </w:style>
  <w:style w:type="paragraph" w:customStyle="1" w:styleId="B3B17B0866A540FDB99A0CF7B744D5D91">
    <w:name w:val="B3B17B0866A540FDB99A0CF7B744D5D91"/>
    <w:rsid w:val="007F7754"/>
    <w:rPr>
      <w:rFonts w:ascii="Calibri" w:eastAsia="Times New Roman" w:hAnsi="Calibri" w:cs="Calibri"/>
    </w:rPr>
  </w:style>
  <w:style w:type="paragraph" w:customStyle="1" w:styleId="F848E6C9226C431F84E47FAD103ECFE91">
    <w:name w:val="F848E6C9226C431F84E47FAD103ECFE91"/>
    <w:rsid w:val="007F7754"/>
    <w:rPr>
      <w:rFonts w:ascii="Calibri" w:eastAsia="Times New Roman" w:hAnsi="Calibri" w:cs="Calibri"/>
    </w:rPr>
  </w:style>
  <w:style w:type="paragraph" w:customStyle="1" w:styleId="E582C9DFE01440AA8DF4E35941A987181">
    <w:name w:val="E582C9DFE01440AA8DF4E35941A987181"/>
    <w:rsid w:val="007F7754"/>
    <w:rPr>
      <w:rFonts w:ascii="Calibri" w:eastAsia="Times New Roman" w:hAnsi="Calibri" w:cs="Calibri"/>
    </w:rPr>
  </w:style>
  <w:style w:type="paragraph" w:customStyle="1" w:styleId="560B4FA2C8F44223A56122DC1C1AA5EA1">
    <w:name w:val="560B4FA2C8F44223A56122DC1C1AA5EA1"/>
    <w:rsid w:val="007F7754"/>
    <w:rPr>
      <w:rFonts w:ascii="Calibri" w:eastAsia="Times New Roman" w:hAnsi="Calibri" w:cs="Calibri"/>
    </w:rPr>
  </w:style>
  <w:style w:type="paragraph" w:customStyle="1" w:styleId="F72D666B2FF54DB08549DE1DB46C4DCB1">
    <w:name w:val="F72D666B2FF54DB08549DE1DB46C4DCB1"/>
    <w:rsid w:val="007F7754"/>
    <w:rPr>
      <w:rFonts w:ascii="Calibri" w:eastAsia="Times New Roman" w:hAnsi="Calibri" w:cs="Calibri"/>
    </w:rPr>
  </w:style>
  <w:style w:type="paragraph" w:customStyle="1" w:styleId="F2D13A7247F74308A98B34B6F74BA1A21">
    <w:name w:val="F2D13A7247F74308A98B34B6F74BA1A21"/>
    <w:rsid w:val="007F7754"/>
    <w:rPr>
      <w:rFonts w:ascii="Calibri" w:eastAsia="Times New Roman" w:hAnsi="Calibri" w:cs="Calibri"/>
    </w:rPr>
  </w:style>
  <w:style w:type="paragraph" w:customStyle="1" w:styleId="8C23933E93774DCFA97BF9B88D608D4C1">
    <w:name w:val="8C23933E93774DCFA97BF9B88D608D4C1"/>
    <w:rsid w:val="007F7754"/>
    <w:rPr>
      <w:rFonts w:ascii="Calibri" w:eastAsia="Times New Roman" w:hAnsi="Calibri" w:cs="Calibri"/>
    </w:rPr>
  </w:style>
  <w:style w:type="paragraph" w:customStyle="1" w:styleId="5E1E1147C1094AF0A248F6297B76518D1">
    <w:name w:val="5E1E1147C1094AF0A248F6297B76518D1"/>
    <w:rsid w:val="007F7754"/>
    <w:rPr>
      <w:rFonts w:ascii="Calibri" w:eastAsia="Times New Roman" w:hAnsi="Calibri" w:cs="Calibri"/>
    </w:rPr>
  </w:style>
  <w:style w:type="paragraph" w:customStyle="1" w:styleId="FF5570E3891C4BAC8C6D89499C2218CB1">
    <w:name w:val="FF5570E3891C4BAC8C6D89499C2218CB1"/>
    <w:rsid w:val="007F7754"/>
    <w:rPr>
      <w:rFonts w:ascii="Calibri" w:eastAsia="Times New Roman" w:hAnsi="Calibri" w:cs="Calibri"/>
    </w:rPr>
  </w:style>
  <w:style w:type="paragraph" w:customStyle="1" w:styleId="E5D5A3A66E974D258F0B9F4F22EA3B931">
    <w:name w:val="E5D5A3A66E974D258F0B9F4F22EA3B931"/>
    <w:rsid w:val="007F7754"/>
    <w:rPr>
      <w:rFonts w:ascii="Calibri" w:eastAsia="Times New Roman" w:hAnsi="Calibri" w:cs="Calibri"/>
    </w:rPr>
  </w:style>
  <w:style w:type="paragraph" w:customStyle="1" w:styleId="0AC19391BFE049DA9290831E5301021C1">
    <w:name w:val="0AC19391BFE049DA9290831E5301021C1"/>
    <w:rsid w:val="007F7754"/>
    <w:rPr>
      <w:rFonts w:ascii="Calibri" w:eastAsia="Times New Roman" w:hAnsi="Calibri" w:cs="Calibri"/>
    </w:rPr>
  </w:style>
  <w:style w:type="paragraph" w:customStyle="1" w:styleId="97364F7B6F7A4FE19C537CB7D5EFFC531">
    <w:name w:val="97364F7B6F7A4FE19C537CB7D5EFFC531"/>
    <w:rsid w:val="007F7754"/>
    <w:rPr>
      <w:rFonts w:ascii="Calibri" w:eastAsia="Times New Roman" w:hAnsi="Calibri" w:cs="Calibri"/>
    </w:rPr>
  </w:style>
  <w:style w:type="paragraph" w:customStyle="1" w:styleId="7EDEFCF495CD4A0F92382AD0841DB9D51">
    <w:name w:val="7EDEFCF495CD4A0F92382AD0841DB9D51"/>
    <w:rsid w:val="007F7754"/>
    <w:rPr>
      <w:rFonts w:ascii="Calibri" w:eastAsia="Times New Roman" w:hAnsi="Calibri" w:cs="Calibri"/>
    </w:rPr>
  </w:style>
  <w:style w:type="paragraph" w:customStyle="1" w:styleId="C0ACE3BDE2244E499A77888C08F6FCF61">
    <w:name w:val="C0ACE3BDE2244E499A77888C08F6FCF61"/>
    <w:rsid w:val="007F7754"/>
    <w:rPr>
      <w:rFonts w:ascii="Calibri" w:eastAsia="Times New Roman" w:hAnsi="Calibri" w:cs="Calibri"/>
    </w:rPr>
  </w:style>
  <w:style w:type="paragraph" w:customStyle="1" w:styleId="9C1F3A2DA49745C29682A609BE73D33C1">
    <w:name w:val="9C1F3A2DA49745C29682A609BE73D33C1"/>
    <w:rsid w:val="007F7754"/>
    <w:rPr>
      <w:rFonts w:ascii="Calibri" w:eastAsia="Times New Roman" w:hAnsi="Calibri" w:cs="Calibri"/>
    </w:rPr>
  </w:style>
  <w:style w:type="paragraph" w:customStyle="1" w:styleId="2051F943E68F42D8BEC7091EA425167B1">
    <w:name w:val="2051F943E68F42D8BEC7091EA425167B1"/>
    <w:rsid w:val="007F7754"/>
    <w:rPr>
      <w:rFonts w:ascii="Calibri" w:eastAsia="Times New Roman" w:hAnsi="Calibri" w:cs="Calibri"/>
    </w:rPr>
  </w:style>
  <w:style w:type="paragraph" w:customStyle="1" w:styleId="BF6D5A959DF04489ADBB0B8B319324931">
    <w:name w:val="BF6D5A959DF04489ADBB0B8B319324931"/>
    <w:rsid w:val="007F7754"/>
    <w:rPr>
      <w:rFonts w:ascii="Calibri" w:eastAsia="Times New Roman" w:hAnsi="Calibri" w:cs="Calibri"/>
    </w:rPr>
  </w:style>
  <w:style w:type="paragraph" w:customStyle="1" w:styleId="87724B2A7D634B3E8361604078B8DD9B1">
    <w:name w:val="87724B2A7D634B3E8361604078B8DD9B1"/>
    <w:rsid w:val="007F7754"/>
    <w:rPr>
      <w:rFonts w:ascii="Calibri" w:eastAsia="Times New Roman" w:hAnsi="Calibri" w:cs="Calibri"/>
    </w:rPr>
  </w:style>
  <w:style w:type="paragraph" w:customStyle="1" w:styleId="DFD7FBCA753D4794B7001CC993C329681">
    <w:name w:val="DFD7FBCA753D4794B7001CC993C329681"/>
    <w:rsid w:val="007F7754"/>
    <w:rPr>
      <w:rFonts w:ascii="Calibri" w:eastAsia="Times New Roman" w:hAnsi="Calibri" w:cs="Calibri"/>
    </w:rPr>
  </w:style>
  <w:style w:type="paragraph" w:customStyle="1" w:styleId="7148EF32381F456CBC5FC710A80298C11">
    <w:name w:val="7148EF32381F456CBC5FC710A80298C11"/>
    <w:rsid w:val="007F7754"/>
    <w:rPr>
      <w:rFonts w:ascii="Calibri" w:eastAsia="Times New Roman" w:hAnsi="Calibri" w:cs="Calibri"/>
    </w:rPr>
  </w:style>
  <w:style w:type="paragraph" w:customStyle="1" w:styleId="73137F8421014A2B972AF4A0A97C4A951">
    <w:name w:val="73137F8421014A2B972AF4A0A97C4A951"/>
    <w:rsid w:val="007F7754"/>
    <w:rPr>
      <w:rFonts w:ascii="Calibri" w:eastAsia="Times New Roman" w:hAnsi="Calibri" w:cs="Calibri"/>
    </w:rPr>
  </w:style>
  <w:style w:type="paragraph" w:customStyle="1" w:styleId="ECE6A58578E94AA5B680CA9E0B6092571">
    <w:name w:val="ECE6A58578E94AA5B680CA9E0B6092571"/>
    <w:rsid w:val="007F7754"/>
    <w:rPr>
      <w:rFonts w:ascii="Calibri" w:eastAsia="Times New Roman" w:hAnsi="Calibri" w:cs="Calibri"/>
    </w:rPr>
  </w:style>
  <w:style w:type="paragraph" w:customStyle="1" w:styleId="F5343860FB3C4303A2A66BC3850323591">
    <w:name w:val="F5343860FB3C4303A2A66BC3850323591"/>
    <w:rsid w:val="007F7754"/>
    <w:rPr>
      <w:rFonts w:ascii="Calibri" w:eastAsia="Times New Roman" w:hAnsi="Calibri" w:cs="Calibri"/>
    </w:rPr>
  </w:style>
  <w:style w:type="paragraph" w:customStyle="1" w:styleId="08BDF47A740A41D283C1FDD70CFAA25C1">
    <w:name w:val="08BDF47A740A41D283C1FDD70CFAA25C1"/>
    <w:rsid w:val="007F7754"/>
    <w:rPr>
      <w:rFonts w:ascii="Calibri" w:eastAsia="Times New Roman" w:hAnsi="Calibri" w:cs="Calibri"/>
    </w:rPr>
  </w:style>
  <w:style w:type="paragraph" w:customStyle="1" w:styleId="9C5785B0104A4C07B0BED7DD3ADB4DD11">
    <w:name w:val="9C5785B0104A4C07B0BED7DD3ADB4DD11"/>
    <w:rsid w:val="007F7754"/>
    <w:rPr>
      <w:rFonts w:ascii="Calibri" w:eastAsia="Times New Roman" w:hAnsi="Calibri" w:cs="Calibri"/>
    </w:rPr>
  </w:style>
  <w:style w:type="paragraph" w:customStyle="1" w:styleId="DA13D16A1B6A44E4B42FC8DA9011A1481">
    <w:name w:val="DA13D16A1B6A44E4B42FC8DA9011A1481"/>
    <w:rsid w:val="007F7754"/>
    <w:rPr>
      <w:rFonts w:ascii="Calibri" w:eastAsia="Times New Roman" w:hAnsi="Calibri" w:cs="Calibri"/>
    </w:rPr>
  </w:style>
  <w:style w:type="paragraph" w:customStyle="1" w:styleId="522E8A9358A3480092F959B0BA8463E21">
    <w:name w:val="522E8A9358A3480092F959B0BA8463E21"/>
    <w:rsid w:val="007F7754"/>
    <w:rPr>
      <w:rFonts w:ascii="Calibri" w:eastAsia="Times New Roman" w:hAnsi="Calibri" w:cs="Calibri"/>
    </w:rPr>
  </w:style>
  <w:style w:type="paragraph" w:customStyle="1" w:styleId="1BD25D754D9242B8B0B7496F3E5293601">
    <w:name w:val="1BD25D754D9242B8B0B7496F3E5293601"/>
    <w:rsid w:val="007F7754"/>
    <w:rPr>
      <w:rFonts w:ascii="Calibri" w:eastAsia="Times New Roman" w:hAnsi="Calibri" w:cs="Calibri"/>
    </w:rPr>
  </w:style>
  <w:style w:type="paragraph" w:customStyle="1" w:styleId="A0A69245B98341DE9FDB162F281D8B7D1">
    <w:name w:val="A0A69245B98341DE9FDB162F281D8B7D1"/>
    <w:rsid w:val="007F7754"/>
    <w:rPr>
      <w:rFonts w:ascii="Calibri" w:eastAsia="Times New Roman" w:hAnsi="Calibri" w:cs="Calibri"/>
    </w:rPr>
  </w:style>
  <w:style w:type="paragraph" w:customStyle="1" w:styleId="88ADCA31A7B24F89B13D192C80026F131">
    <w:name w:val="88ADCA31A7B24F89B13D192C80026F131"/>
    <w:rsid w:val="007F7754"/>
    <w:rPr>
      <w:rFonts w:ascii="Calibri" w:eastAsia="Times New Roman" w:hAnsi="Calibri" w:cs="Calibri"/>
    </w:rPr>
  </w:style>
  <w:style w:type="paragraph" w:customStyle="1" w:styleId="18E2D944E1CB4D3CAEEE1998F476F2461">
    <w:name w:val="18E2D944E1CB4D3CAEEE1998F476F2461"/>
    <w:rsid w:val="007F7754"/>
    <w:rPr>
      <w:rFonts w:ascii="Calibri" w:eastAsia="Times New Roman" w:hAnsi="Calibri" w:cs="Calibri"/>
    </w:rPr>
  </w:style>
  <w:style w:type="paragraph" w:customStyle="1" w:styleId="46290ED9BBF64D6883728C01D94561D51">
    <w:name w:val="46290ED9BBF64D6883728C01D94561D51"/>
    <w:rsid w:val="007F7754"/>
    <w:rPr>
      <w:rFonts w:ascii="Calibri" w:eastAsia="Times New Roman" w:hAnsi="Calibri" w:cs="Calibri"/>
    </w:rPr>
  </w:style>
  <w:style w:type="paragraph" w:customStyle="1" w:styleId="4C63889D825541E28ED1903932E2E7BE1">
    <w:name w:val="4C63889D825541E28ED1903932E2E7BE1"/>
    <w:rsid w:val="007F7754"/>
    <w:rPr>
      <w:rFonts w:ascii="Calibri" w:eastAsia="Times New Roman" w:hAnsi="Calibri" w:cs="Calibri"/>
    </w:rPr>
  </w:style>
  <w:style w:type="paragraph" w:customStyle="1" w:styleId="DB78848AE49245138F4A95CA03BA0FED1">
    <w:name w:val="DB78848AE49245138F4A95CA03BA0FED1"/>
    <w:rsid w:val="007F7754"/>
    <w:rPr>
      <w:rFonts w:ascii="Calibri" w:eastAsia="Times New Roman" w:hAnsi="Calibri" w:cs="Calibri"/>
    </w:rPr>
  </w:style>
  <w:style w:type="paragraph" w:customStyle="1" w:styleId="7281761C8FEE4E4EBFB7B8C2E2505CA41">
    <w:name w:val="7281761C8FEE4E4EBFB7B8C2E2505CA41"/>
    <w:rsid w:val="007F7754"/>
    <w:rPr>
      <w:rFonts w:ascii="Calibri" w:eastAsia="Times New Roman" w:hAnsi="Calibri" w:cs="Calibri"/>
    </w:rPr>
  </w:style>
  <w:style w:type="paragraph" w:customStyle="1" w:styleId="CF4B363AEF5E42F8A9985F6142DA43DE1">
    <w:name w:val="CF4B363AEF5E42F8A9985F6142DA43DE1"/>
    <w:rsid w:val="007F7754"/>
    <w:rPr>
      <w:rFonts w:ascii="Calibri" w:eastAsia="Times New Roman" w:hAnsi="Calibri" w:cs="Calibri"/>
    </w:rPr>
  </w:style>
  <w:style w:type="paragraph" w:customStyle="1" w:styleId="1C31093765414E3EA59463518979BF6F1">
    <w:name w:val="1C31093765414E3EA59463518979BF6F1"/>
    <w:rsid w:val="007F7754"/>
    <w:rPr>
      <w:rFonts w:ascii="Calibri" w:eastAsia="Times New Roman" w:hAnsi="Calibri" w:cs="Calibri"/>
    </w:rPr>
  </w:style>
  <w:style w:type="paragraph" w:customStyle="1" w:styleId="E6F6BC38468A4926952A4A29595144BB1">
    <w:name w:val="E6F6BC38468A4926952A4A29595144BB1"/>
    <w:rsid w:val="007F7754"/>
    <w:rPr>
      <w:rFonts w:ascii="Calibri" w:eastAsia="Times New Roman" w:hAnsi="Calibri" w:cs="Calibri"/>
    </w:rPr>
  </w:style>
  <w:style w:type="paragraph" w:customStyle="1" w:styleId="F9B4FFB75B28484592760676BE2601871">
    <w:name w:val="F9B4FFB75B28484592760676BE2601871"/>
    <w:rsid w:val="007F7754"/>
    <w:rPr>
      <w:rFonts w:ascii="Calibri" w:eastAsia="Times New Roman" w:hAnsi="Calibri" w:cs="Calibri"/>
    </w:rPr>
  </w:style>
  <w:style w:type="paragraph" w:customStyle="1" w:styleId="2C61852B305C4D8B80AAF176B79766311">
    <w:name w:val="2C61852B305C4D8B80AAF176B79766311"/>
    <w:rsid w:val="007F7754"/>
    <w:rPr>
      <w:rFonts w:ascii="Calibri" w:eastAsia="Times New Roman" w:hAnsi="Calibri" w:cs="Calibri"/>
    </w:rPr>
  </w:style>
  <w:style w:type="paragraph" w:customStyle="1" w:styleId="1CE85280BA3047689056E0518AA24E691">
    <w:name w:val="1CE85280BA3047689056E0518AA24E691"/>
    <w:rsid w:val="007F7754"/>
    <w:rPr>
      <w:rFonts w:ascii="Calibri" w:eastAsia="Times New Roman" w:hAnsi="Calibri" w:cs="Calibri"/>
    </w:rPr>
  </w:style>
  <w:style w:type="paragraph" w:customStyle="1" w:styleId="D6FD9827EBB64FE4B52F4B58B1DF5EC81">
    <w:name w:val="D6FD9827EBB64FE4B52F4B58B1DF5EC81"/>
    <w:rsid w:val="007F7754"/>
    <w:rPr>
      <w:rFonts w:ascii="Calibri" w:eastAsia="Times New Roman" w:hAnsi="Calibri" w:cs="Calibri"/>
    </w:rPr>
  </w:style>
  <w:style w:type="paragraph" w:customStyle="1" w:styleId="06E5613E9C86459AB49DC63E7944DC5A1">
    <w:name w:val="06E5613E9C86459AB49DC63E7944DC5A1"/>
    <w:rsid w:val="007F7754"/>
    <w:rPr>
      <w:rFonts w:ascii="Calibri" w:eastAsia="Times New Roman" w:hAnsi="Calibri" w:cs="Calibri"/>
    </w:rPr>
  </w:style>
  <w:style w:type="paragraph" w:customStyle="1" w:styleId="9976FD907AFD461C92F73F5A7454A04D1">
    <w:name w:val="9976FD907AFD461C92F73F5A7454A04D1"/>
    <w:rsid w:val="007F7754"/>
    <w:rPr>
      <w:rFonts w:ascii="Calibri" w:eastAsia="Times New Roman" w:hAnsi="Calibri" w:cs="Calibri"/>
    </w:rPr>
  </w:style>
  <w:style w:type="paragraph" w:customStyle="1" w:styleId="F31D042135434EF387E348B92350BF111">
    <w:name w:val="F31D042135434EF387E348B92350BF111"/>
    <w:rsid w:val="007F7754"/>
    <w:rPr>
      <w:rFonts w:ascii="Calibri" w:eastAsia="Times New Roman" w:hAnsi="Calibri" w:cs="Calibri"/>
    </w:rPr>
  </w:style>
  <w:style w:type="paragraph" w:customStyle="1" w:styleId="54A2E43126764B4187C6E41BF7A389411">
    <w:name w:val="54A2E43126764B4187C6E41BF7A389411"/>
    <w:rsid w:val="007F7754"/>
    <w:rPr>
      <w:rFonts w:ascii="Calibri" w:eastAsia="Times New Roman" w:hAnsi="Calibri" w:cs="Calibri"/>
    </w:rPr>
  </w:style>
  <w:style w:type="paragraph" w:customStyle="1" w:styleId="E99FD2C0ABEA4B5C87B0627C3E8FBEFC1">
    <w:name w:val="E99FD2C0ABEA4B5C87B0627C3E8FBEFC1"/>
    <w:rsid w:val="007F7754"/>
    <w:rPr>
      <w:rFonts w:ascii="Calibri" w:eastAsia="Times New Roman" w:hAnsi="Calibri" w:cs="Calibri"/>
    </w:rPr>
  </w:style>
  <w:style w:type="paragraph" w:customStyle="1" w:styleId="38A984CD16214F96B4923C531C98455E1">
    <w:name w:val="38A984CD16214F96B4923C531C98455E1"/>
    <w:rsid w:val="007F7754"/>
    <w:rPr>
      <w:rFonts w:ascii="Calibri" w:eastAsia="Times New Roman" w:hAnsi="Calibri" w:cs="Calibri"/>
    </w:rPr>
  </w:style>
  <w:style w:type="paragraph" w:customStyle="1" w:styleId="D3CE9FA6C7B34AD6914509F94888B7881">
    <w:name w:val="D3CE9FA6C7B34AD6914509F94888B7881"/>
    <w:rsid w:val="007F7754"/>
    <w:rPr>
      <w:rFonts w:ascii="Calibri" w:eastAsia="Times New Roman" w:hAnsi="Calibri" w:cs="Calibri"/>
    </w:rPr>
  </w:style>
  <w:style w:type="paragraph" w:customStyle="1" w:styleId="A92F74BF98CF42B7A9BC1F2B1623D74B1">
    <w:name w:val="A92F74BF98CF42B7A9BC1F2B1623D74B1"/>
    <w:rsid w:val="007F7754"/>
    <w:rPr>
      <w:rFonts w:ascii="Calibri" w:eastAsia="Times New Roman" w:hAnsi="Calibri" w:cs="Calibri"/>
    </w:rPr>
  </w:style>
  <w:style w:type="paragraph" w:customStyle="1" w:styleId="7618BC8076D94BE6B6C12C7F0C8CDA2F1">
    <w:name w:val="7618BC8076D94BE6B6C12C7F0C8CDA2F1"/>
    <w:rsid w:val="007F7754"/>
    <w:rPr>
      <w:rFonts w:ascii="Calibri" w:eastAsia="Times New Roman" w:hAnsi="Calibri" w:cs="Calibri"/>
    </w:rPr>
  </w:style>
  <w:style w:type="paragraph" w:customStyle="1" w:styleId="172E134975D0488996F76E101C41766A1">
    <w:name w:val="172E134975D0488996F76E101C41766A1"/>
    <w:rsid w:val="007F7754"/>
    <w:rPr>
      <w:rFonts w:ascii="Calibri" w:eastAsia="Times New Roman" w:hAnsi="Calibri" w:cs="Calibri"/>
    </w:rPr>
  </w:style>
  <w:style w:type="paragraph" w:customStyle="1" w:styleId="2A1FAE39456D44719C755E33F448203C1">
    <w:name w:val="2A1FAE39456D44719C755E33F448203C1"/>
    <w:rsid w:val="007F7754"/>
    <w:rPr>
      <w:rFonts w:ascii="Calibri" w:eastAsia="Times New Roman" w:hAnsi="Calibri" w:cs="Calibri"/>
    </w:rPr>
  </w:style>
  <w:style w:type="paragraph" w:customStyle="1" w:styleId="1A39600CC7A54CB19A3B76E515ABE6C91">
    <w:name w:val="1A39600CC7A54CB19A3B76E515ABE6C91"/>
    <w:rsid w:val="007F7754"/>
    <w:rPr>
      <w:rFonts w:ascii="Calibri" w:eastAsia="Times New Roman" w:hAnsi="Calibri" w:cs="Calibri"/>
    </w:rPr>
  </w:style>
  <w:style w:type="paragraph" w:customStyle="1" w:styleId="85CE910F76664357AD12EF398E9196F81">
    <w:name w:val="85CE910F76664357AD12EF398E9196F81"/>
    <w:rsid w:val="007F7754"/>
    <w:rPr>
      <w:rFonts w:ascii="Calibri" w:eastAsia="Times New Roman" w:hAnsi="Calibri" w:cs="Calibri"/>
    </w:rPr>
  </w:style>
  <w:style w:type="paragraph" w:customStyle="1" w:styleId="39F3760D717A44688649A1EE199D008B1">
    <w:name w:val="39F3760D717A44688649A1EE199D008B1"/>
    <w:rsid w:val="007F7754"/>
    <w:rPr>
      <w:rFonts w:ascii="Calibri" w:eastAsia="Times New Roman" w:hAnsi="Calibri" w:cs="Calibri"/>
    </w:rPr>
  </w:style>
  <w:style w:type="paragraph" w:customStyle="1" w:styleId="50280DD7A917481887FFC583A8627C731">
    <w:name w:val="50280DD7A917481887FFC583A8627C731"/>
    <w:rsid w:val="007F7754"/>
    <w:rPr>
      <w:rFonts w:ascii="Calibri" w:eastAsia="Times New Roman" w:hAnsi="Calibri" w:cs="Calibri"/>
    </w:rPr>
  </w:style>
  <w:style w:type="paragraph" w:customStyle="1" w:styleId="C660AD87EDDC4A7E8118F8B56C7F1D2A1">
    <w:name w:val="C660AD87EDDC4A7E8118F8B56C7F1D2A1"/>
    <w:rsid w:val="007F7754"/>
    <w:rPr>
      <w:rFonts w:ascii="Calibri" w:eastAsia="Times New Roman" w:hAnsi="Calibri" w:cs="Calibri"/>
    </w:rPr>
  </w:style>
  <w:style w:type="paragraph" w:customStyle="1" w:styleId="F1F1C91DC85A487BAFC0D4FC757B0B621">
    <w:name w:val="F1F1C91DC85A487BAFC0D4FC757B0B621"/>
    <w:rsid w:val="007F7754"/>
    <w:rPr>
      <w:rFonts w:ascii="Calibri" w:eastAsia="Times New Roman" w:hAnsi="Calibri" w:cs="Calibri"/>
    </w:rPr>
  </w:style>
  <w:style w:type="paragraph" w:customStyle="1" w:styleId="DB6F7CD46D20408B9DB652357358CB261">
    <w:name w:val="DB6F7CD46D20408B9DB652357358CB261"/>
    <w:rsid w:val="007F7754"/>
    <w:rPr>
      <w:rFonts w:ascii="Calibri" w:eastAsia="Times New Roman" w:hAnsi="Calibri" w:cs="Calibri"/>
    </w:rPr>
  </w:style>
  <w:style w:type="paragraph" w:customStyle="1" w:styleId="43E36EE3F5BB4D619CC45A3497FF504C1">
    <w:name w:val="43E36EE3F5BB4D619CC45A3497FF504C1"/>
    <w:rsid w:val="007F7754"/>
    <w:rPr>
      <w:rFonts w:ascii="Calibri" w:eastAsia="Times New Roman" w:hAnsi="Calibri" w:cs="Calibri"/>
    </w:rPr>
  </w:style>
  <w:style w:type="paragraph" w:customStyle="1" w:styleId="B66AFEF372204706AA04F52418D982781">
    <w:name w:val="B66AFEF372204706AA04F52418D982781"/>
    <w:rsid w:val="007F7754"/>
    <w:rPr>
      <w:rFonts w:ascii="Calibri" w:eastAsia="Times New Roman" w:hAnsi="Calibri" w:cs="Calibri"/>
    </w:rPr>
  </w:style>
  <w:style w:type="paragraph" w:customStyle="1" w:styleId="06BB752B8A464A03952C04311944219C1">
    <w:name w:val="06BB752B8A464A03952C04311944219C1"/>
    <w:rsid w:val="007F7754"/>
    <w:rPr>
      <w:rFonts w:ascii="Calibri" w:eastAsia="Times New Roman" w:hAnsi="Calibri" w:cs="Calibri"/>
    </w:rPr>
  </w:style>
  <w:style w:type="paragraph" w:customStyle="1" w:styleId="189D750BF1884E8AA9E5ED930C81041F1">
    <w:name w:val="189D750BF1884E8AA9E5ED930C81041F1"/>
    <w:rsid w:val="007F7754"/>
    <w:rPr>
      <w:rFonts w:ascii="Calibri" w:eastAsia="Times New Roman" w:hAnsi="Calibri" w:cs="Calibri"/>
    </w:rPr>
  </w:style>
  <w:style w:type="paragraph" w:customStyle="1" w:styleId="107E9EDBF5324BF1A7C52CE5C5708D6F">
    <w:name w:val="107E9EDBF5324BF1A7C52CE5C5708D6F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9">
    <w:name w:val="F2E4BBC621BF48A58209DEF1D0C5E50B9"/>
    <w:rsid w:val="007F7754"/>
    <w:rPr>
      <w:rFonts w:ascii="Calibri" w:eastAsia="Times New Roman" w:hAnsi="Calibri" w:cs="Calibri"/>
    </w:rPr>
  </w:style>
  <w:style w:type="paragraph" w:customStyle="1" w:styleId="AF5AEF543E8648D3B003111D049F6F1C3">
    <w:name w:val="AF5AEF543E8648D3B003111D049F6F1C3"/>
    <w:rsid w:val="007F7754"/>
    <w:rPr>
      <w:rFonts w:ascii="Calibri" w:eastAsia="Times New Roman" w:hAnsi="Calibri" w:cs="Calibri"/>
    </w:rPr>
  </w:style>
  <w:style w:type="paragraph" w:customStyle="1" w:styleId="EFFCAB1EC1B141A2AFB73B634C95B06E5">
    <w:name w:val="EFFCAB1EC1B141A2AFB73B634C95B06E5"/>
    <w:rsid w:val="007F7754"/>
    <w:rPr>
      <w:rFonts w:ascii="Calibri" w:eastAsia="Times New Roman" w:hAnsi="Calibri" w:cs="Calibri"/>
    </w:rPr>
  </w:style>
  <w:style w:type="paragraph" w:customStyle="1" w:styleId="B5C382BEBAC34B61BA487CAC2986739B7">
    <w:name w:val="B5C382BEBAC34B61BA487CAC2986739B7"/>
    <w:rsid w:val="007F7754"/>
    <w:rPr>
      <w:rFonts w:ascii="Calibri" w:eastAsia="Times New Roman" w:hAnsi="Calibri" w:cs="Calibri"/>
    </w:rPr>
  </w:style>
  <w:style w:type="paragraph" w:customStyle="1" w:styleId="533EBD5644B544AFBC1BBF895BEC7DDF2">
    <w:name w:val="533EBD5644B544AFBC1BBF895BEC7DDF2"/>
    <w:rsid w:val="007F7754"/>
    <w:rPr>
      <w:rFonts w:ascii="Calibri" w:eastAsia="Times New Roman" w:hAnsi="Calibri" w:cs="Calibri"/>
    </w:rPr>
  </w:style>
  <w:style w:type="paragraph" w:customStyle="1" w:styleId="42F5319199F244C89492BE0D0F9B73542">
    <w:name w:val="42F5319199F244C89492BE0D0F9B73542"/>
    <w:rsid w:val="007F7754"/>
    <w:rPr>
      <w:rFonts w:ascii="Calibri" w:eastAsia="Times New Roman" w:hAnsi="Calibri" w:cs="Calibri"/>
    </w:rPr>
  </w:style>
  <w:style w:type="paragraph" w:customStyle="1" w:styleId="3E54AA0BEE174FCA9F9353E198ACC75F2">
    <w:name w:val="3E54AA0BEE174FCA9F9353E198ACC75F2"/>
    <w:rsid w:val="007F7754"/>
    <w:rPr>
      <w:rFonts w:ascii="Calibri" w:eastAsia="Times New Roman" w:hAnsi="Calibri" w:cs="Calibri"/>
    </w:rPr>
  </w:style>
  <w:style w:type="paragraph" w:customStyle="1" w:styleId="DEF45BA0615F42679BC4183CBD1218632">
    <w:name w:val="DEF45BA0615F42679BC4183CBD1218632"/>
    <w:rsid w:val="007F7754"/>
    <w:rPr>
      <w:rFonts w:ascii="Calibri" w:eastAsia="Times New Roman" w:hAnsi="Calibri" w:cs="Calibri"/>
    </w:rPr>
  </w:style>
  <w:style w:type="paragraph" w:customStyle="1" w:styleId="C26E22C0FBCE49A4A78466A710702FFE2">
    <w:name w:val="C26E22C0FBCE49A4A78466A710702FFE2"/>
    <w:rsid w:val="007F7754"/>
    <w:rPr>
      <w:rFonts w:ascii="Calibri" w:eastAsia="Times New Roman" w:hAnsi="Calibri" w:cs="Calibri"/>
    </w:rPr>
  </w:style>
  <w:style w:type="paragraph" w:customStyle="1" w:styleId="B3B17B0866A540FDB99A0CF7B744D5D92">
    <w:name w:val="B3B17B0866A540FDB99A0CF7B744D5D92"/>
    <w:rsid w:val="007F7754"/>
    <w:rPr>
      <w:rFonts w:ascii="Calibri" w:eastAsia="Times New Roman" w:hAnsi="Calibri" w:cs="Calibri"/>
    </w:rPr>
  </w:style>
  <w:style w:type="paragraph" w:customStyle="1" w:styleId="F848E6C9226C431F84E47FAD103ECFE92">
    <w:name w:val="F848E6C9226C431F84E47FAD103ECFE92"/>
    <w:rsid w:val="007F7754"/>
    <w:rPr>
      <w:rFonts w:ascii="Calibri" w:eastAsia="Times New Roman" w:hAnsi="Calibri" w:cs="Calibri"/>
    </w:rPr>
  </w:style>
  <w:style w:type="paragraph" w:customStyle="1" w:styleId="E582C9DFE01440AA8DF4E35941A987182">
    <w:name w:val="E582C9DFE01440AA8DF4E35941A987182"/>
    <w:rsid w:val="007F7754"/>
    <w:rPr>
      <w:rFonts w:ascii="Calibri" w:eastAsia="Times New Roman" w:hAnsi="Calibri" w:cs="Calibri"/>
    </w:rPr>
  </w:style>
  <w:style w:type="paragraph" w:customStyle="1" w:styleId="560B4FA2C8F44223A56122DC1C1AA5EA2">
    <w:name w:val="560B4FA2C8F44223A56122DC1C1AA5EA2"/>
    <w:rsid w:val="007F7754"/>
    <w:rPr>
      <w:rFonts w:ascii="Calibri" w:eastAsia="Times New Roman" w:hAnsi="Calibri" w:cs="Calibri"/>
    </w:rPr>
  </w:style>
  <w:style w:type="paragraph" w:customStyle="1" w:styleId="F72D666B2FF54DB08549DE1DB46C4DCB2">
    <w:name w:val="F72D666B2FF54DB08549DE1DB46C4DCB2"/>
    <w:rsid w:val="007F7754"/>
    <w:rPr>
      <w:rFonts w:ascii="Calibri" w:eastAsia="Times New Roman" w:hAnsi="Calibri" w:cs="Calibri"/>
    </w:rPr>
  </w:style>
  <w:style w:type="paragraph" w:customStyle="1" w:styleId="F2D13A7247F74308A98B34B6F74BA1A22">
    <w:name w:val="F2D13A7247F74308A98B34B6F74BA1A22"/>
    <w:rsid w:val="007F7754"/>
    <w:rPr>
      <w:rFonts w:ascii="Calibri" w:eastAsia="Times New Roman" w:hAnsi="Calibri" w:cs="Calibri"/>
    </w:rPr>
  </w:style>
  <w:style w:type="paragraph" w:customStyle="1" w:styleId="8C23933E93774DCFA97BF9B88D608D4C2">
    <w:name w:val="8C23933E93774DCFA97BF9B88D608D4C2"/>
    <w:rsid w:val="007F7754"/>
    <w:rPr>
      <w:rFonts w:ascii="Calibri" w:eastAsia="Times New Roman" w:hAnsi="Calibri" w:cs="Calibri"/>
    </w:rPr>
  </w:style>
  <w:style w:type="paragraph" w:customStyle="1" w:styleId="5E1E1147C1094AF0A248F6297B76518D2">
    <w:name w:val="5E1E1147C1094AF0A248F6297B76518D2"/>
    <w:rsid w:val="007F7754"/>
    <w:rPr>
      <w:rFonts w:ascii="Calibri" w:eastAsia="Times New Roman" w:hAnsi="Calibri" w:cs="Calibri"/>
    </w:rPr>
  </w:style>
  <w:style w:type="paragraph" w:customStyle="1" w:styleId="FF5570E3891C4BAC8C6D89499C2218CB2">
    <w:name w:val="FF5570E3891C4BAC8C6D89499C2218CB2"/>
    <w:rsid w:val="007F7754"/>
    <w:rPr>
      <w:rFonts w:ascii="Calibri" w:eastAsia="Times New Roman" w:hAnsi="Calibri" w:cs="Calibri"/>
    </w:rPr>
  </w:style>
  <w:style w:type="paragraph" w:customStyle="1" w:styleId="E5D5A3A66E974D258F0B9F4F22EA3B932">
    <w:name w:val="E5D5A3A66E974D258F0B9F4F22EA3B932"/>
    <w:rsid w:val="007F7754"/>
    <w:rPr>
      <w:rFonts w:ascii="Calibri" w:eastAsia="Times New Roman" w:hAnsi="Calibri" w:cs="Calibri"/>
    </w:rPr>
  </w:style>
  <w:style w:type="paragraph" w:customStyle="1" w:styleId="0AC19391BFE049DA9290831E5301021C2">
    <w:name w:val="0AC19391BFE049DA9290831E5301021C2"/>
    <w:rsid w:val="007F7754"/>
    <w:rPr>
      <w:rFonts w:ascii="Calibri" w:eastAsia="Times New Roman" w:hAnsi="Calibri" w:cs="Calibri"/>
    </w:rPr>
  </w:style>
  <w:style w:type="paragraph" w:customStyle="1" w:styleId="97364F7B6F7A4FE19C537CB7D5EFFC532">
    <w:name w:val="97364F7B6F7A4FE19C537CB7D5EFFC532"/>
    <w:rsid w:val="007F7754"/>
    <w:rPr>
      <w:rFonts w:ascii="Calibri" w:eastAsia="Times New Roman" w:hAnsi="Calibri" w:cs="Calibri"/>
    </w:rPr>
  </w:style>
  <w:style w:type="paragraph" w:customStyle="1" w:styleId="7EDEFCF495CD4A0F92382AD0841DB9D52">
    <w:name w:val="7EDEFCF495CD4A0F92382AD0841DB9D52"/>
    <w:rsid w:val="007F7754"/>
    <w:rPr>
      <w:rFonts w:ascii="Calibri" w:eastAsia="Times New Roman" w:hAnsi="Calibri" w:cs="Calibri"/>
    </w:rPr>
  </w:style>
  <w:style w:type="paragraph" w:customStyle="1" w:styleId="C0ACE3BDE2244E499A77888C08F6FCF62">
    <w:name w:val="C0ACE3BDE2244E499A77888C08F6FCF62"/>
    <w:rsid w:val="007F7754"/>
    <w:rPr>
      <w:rFonts w:ascii="Calibri" w:eastAsia="Times New Roman" w:hAnsi="Calibri" w:cs="Calibri"/>
    </w:rPr>
  </w:style>
  <w:style w:type="paragraph" w:customStyle="1" w:styleId="9C1F3A2DA49745C29682A609BE73D33C2">
    <w:name w:val="9C1F3A2DA49745C29682A609BE73D33C2"/>
    <w:rsid w:val="007F7754"/>
    <w:rPr>
      <w:rFonts w:ascii="Calibri" w:eastAsia="Times New Roman" w:hAnsi="Calibri" w:cs="Calibri"/>
    </w:rPr>
  </w:style>
  <w:style w:type="paragraph" w:customStyle="1" w:styleId="2051F943E68F42D8BEC7091EA425167B2">
    <w:name w:val="2051F943E68F42D8BEC7091EA425167B2"/>
    <w:rsid w:val="007F7754"/>
    <w:rPr>
      <w:rFonts w:ascii="Calibri" w:eastAsia="Times New Roman" w:hAnsi="Calibri" w:cs="Calibri"/>
    </w:rPr>
  </w:style>
  <w:style w:type="paragraph" w:customStyle="1" w:styleId="BF6D5A959DF04489ADBB0B8B319324932">
    <w:name w:val="BF6D5A959DF04489ADBB0B8B319324932"/>
    <w:rsid w:val="007F7754"/>
    <w:rPr>
      <w:rFonts w:ascii="Calibri" w:eastAsia="Times New Roman" w:hAnsi="Calibri" w:cs="Calibri"/>
    </w:rPr>
  </w:style>
  <w:style w:type="paragraph" w:customStyle="1" w:styleId="87724B2A7D634B3E8361604078B8DD9B2">
    <w:name w:val="87724B2A7D634B3E8361604078B8DD9B2"/>
    <w:rsid w:val="007F7754"/>
    <w:rPr>
      <w:rFonts w:ascii="Calibri" w:eastAsia="Times New Roman" w:hAnsi="Calibri" w:cs="Calibri"/>
    </w:rPr>
  </w:style>
  <w:style w:type="paragraph" w:customStyle="1" w:styleId="DFD7FBCA753D4794B7001CC993C329682">
    <w:name w:val="DFD7FBCA753D4794B7001CC993C329682"/>
    <w:rsid w:val="007F7754"/>
    <w:rPr>
      <w:rFonts w:ascii="Calibri" w:eastAsia="Times New Roman" w:hAnsi="Calibri" w:cs="Calibri"/>
    </w:rPr>
  </w:style>
  <w:style w:type="paragraph" w:customStyle="1" w:styleId="7148EF32381F456CBC5FC710A80298C12">
    <w:name w:val="7148EF32381F456CBC5FC710A80298C12"/>
    <w:rsid w:val="007F7754"/>
    <w:rPr>
      <w:rFonts w:ascii="Calibri" w:eastAsia="Times New Roman" w:hAnsi="Calibri" w:cs="Calibri"/>
    </w:rPr>
  </w:style>
  <w:style w:type="paragraph" w:customStyle="1" w:styleId="73137F8421014A2B972AF4A0A97C4A952">
    <w:name w:val="73137F8421014A2B972AF4A0A97C4A952"/>
    <w:rsid w:val="007F7754"/>
    <w:rPr>
      <w:rFonts w:ascii="Calibri" w:eastAsia="Times New Roman" w:hAnsi="Calibri" w:cs="Calibri"/>
    </w:rPr>
  </w:style>
  <w:style w:type="paragraph" w:customStyle="1" w:styleId="ECE6A58578E94AA5B680CA9E0B6092572">
    <w:name w:val="ECE6A58578E94AA5B680CA9E0B6092572"/>
    <w:rsid w:val="007F7754"/>
    <w:rPr>
      <w:rFonts w:ascii="Calibri" w:eastAsia="Times New Roman" w:hAnsi="Calibri" w:cs="Calibri"/>
    </w:rPr>
  </w:style>
  <w:style w:type="paragraph" w:customStyle="1" w:styleId="F5343860FB3C4303A2A66BC3850323592">
    <w:name w:val="F5343860FB3C4303A2A66BC3850323592"/>
    <w:rsid w:val="007F7754"/>
    <w:rPr>
      <w:rFonts w:ascii="Calibri" w:eastAsia="Times New Roman" w:hAnsi="Calibri" w:cs="Calibri"/>
    </w:rPr>
  </w:style>
  <w:style w:type="paragraph" w:customStyle="1" w:styleId="08BDF47A740A41D283C1FDD70CFAA25C2">
    <w:name w:val="08BDF47A740A41D283C1FDD70CFAA25C2"/>
    <w:rsid w:val="007F7754"/>
    <w:rPr>
      <w:rFonts w:ascii="Calibri" w:eastAsia="Times New Roman" w:hAnsi="Calibri" w:cs="Calibri"/>
    </w:rPr>
  </w:style>
  <w:style w:type="paragraph" w:customStyle="1" w:styleId="9C5785B0104A4C07B0BED7DD3ADB4DD12">
    <w:name w:val="9C5785B0104A4C07B0BED7DD3ADB4DD12"/>
    <w:rsid w:val="007F7754"/>
    <w:rPr>
      <w:rFonts w:ascii="Calibri" w:eastAsia="Times New Roman" w:hAnsi="Calibri" w:cs="Calibri"/>
    </w:rPr>
  </w:style>
  <w:style w:type="paragraph" w:customStyle="1" w:styleId="DA13D16A1B6A44E4B42FC8DA9011A1482">
    <w:name w:val="DA13D16A1B6A44E4B42FC8DA9011A1482"/>
    <w:rsid w:val="007F7754"/>
    <w:rPr>
      <w:rFonts w:ascii="Calibri" w:eastAsia="Times New Roman" w:hAnsi="Calibri" w:cs="Calibri"/>
    </w:rPr>
  </w:style>
  <w:style w:type="paragraph" w:customStyle="1" w:styleId="522E8A9358A3480092F959B0BA8463E22">
    <w:name w:val="522E8A9358A3480092F959B0BA8463E22"/>
    <w:rsid w:val="007F7754"/>
    <w:rPr>
      <w:rFonts w:ascii="Calibri" w:eastAsia="Times New Roman" w:hAnsi="Calibri" w:cs="Calibri"/>
    </w:rPr>
  </w:style>
  <w:style w:type="paragraph" w:customStyle="1" w:styleId="1BD25D754D9242B8B0B7496F3E5293602">
    <w:name w:val="1BD25D754D9242B8B0B7496F3E5293602"/>
    <w:rsid w:val="007F7754"/>
    <w:rPr>
      <w:rFonts w:ascii="Calibri" w:eastAsia="Times New Roman" w:hAnsi="Calibri" w:cs="Calibri"/>
    </w:rPr>
  </w:style>
  <w:style w:type="paragraph" w:customStyle="1" w:styleId="A0A69245B98341DE9FDB162F281D8B7D2">
    <w:name w:val="A0A69245B98341DE9FDB162F281D8B7D2"/>
    <w:rsid w:val="007F7754"/>
    <w:rPr>
      <w:rFonts w:ascii="Calibri" w:eastAsia="Times New Roman" w:hAnsi="Calibri" w:cs="Calibri"/>
    </w:rPr>
  </w:style>
  <w:style w:type="paragraph" w:customStyle="1" w:styleId="88ADCA31A7B24F89B13D192C80026F132">
    <w:name w:val="88ADCA31A7B24F89B13D192C80026F132"/>
    <w:rsid w:val="007F7754"/>
    <w:rPr>
      <w:rFonts w:ascii="Calibri" w:eastAsia="Times New Roman" w:hAnsi="Calibri" w:cs="Calibri"/>
    </w:rPr>
  </w:style>
  <w:style w:type="paragraph" w:customStyle="1" w:styleId="18E2D944E1CB4D3CAEEE1998F476F2462">
    <w:name w:val="18E2D944E1CB4D3CAEEE1998F476F2462"/>
    <w:rsid w:val="007F7754"/>
    <w:rPr>
      <w:rFonts w:ascii="Calibri" w:eastAsia="Times New Roman" w:hAnsi="Calibri" w:cs="Calibri"/>
    </w:rPr>
  </w:style>
  <w:style w:type="paragraph" w:customStyle="1" w:styleId="46290ED9BBF64D6883728C01D94561D52">
    <w:name w:val="46290ED9BBF64D6883728C01D94561D52"/>
    <w:rsid w:val="007F7754"/>
    <w:rPr>
      <w:rFonts w:ascii="Calibri" w:eastAsia="Times New Roman" w:hAnsi="Calibri" w:cs="Calibri"/>
    </w:rPr>
  </w:style>
  <w:style w:type="paragraph" w:customStyle="1" w:styleId="4C63889D825541E28ED1903932E2E7BE2">
    <w:name w:val="4C63889D825541E28ED1903932E2E7BE2"/>
    <w:rsid w:val="007F7754"/>
    <w:rPr>
      <w:rFonts w:ascii="Calibri" w:eastAsia="Times New Roman" w:hAnsi="Calibri" w:cs="Calibri"/>
    </w:rPr>
  </w:style>
  <w:style w:type="paragraph" w:customStyle="1" w:styleId="DB78848AE49245138F4A95CA03BA0FED2">
    <w:name w:val="DB78848AE49245138F4A95CA03BA0FED2"/>
    <w:rsid w:val="007F7754"/>
    <w:rPr>
      <w:rFonts w:ascii="Calibri" w:eastAsia="Times New Roman" w:hAnsi="Calibri" w:cs="Calibri"/>
    </w:rPr>
  </w:style>
  <w:style w:type="paragraph" w:customStyle="1" w:styleId="7281761C8FEE4E4EBFB7B8C2E2505CA42">
    <w:name w:val="7281761C8FEE4E4EBFB7B8C2E2505CA42"/>
    <w:rsid w:val="007F7754"/>
    <w:rPr>
      <w:rFonts w:ascii="Calibri" w:eastAsia="Times New Roman" w:hAnsi="Calibri" w:cs="Calibri"/>
    </w:rPr>
  </w:style>
  <w:style w:type="paragraph" w:customStyle="1" w:styleId="CF4B363AEF5E42F8A9985F6142DA43DE2">
    <w:name w:val="CF4B363AEF5E42F8A9985F6142DA43DE2"/>
    <w:rsid w:val="007F7754"/>
    <w:rPr>
      <w:rFonts w:ascii="Calibri" w:eastAsia="Times New Roman" w:hAnsi="Calibri" w:cs="Calibri"/>
    </w:rPr>
  </w:style>
  <w:style w:type="paragraph" w:customStyle="1" w:styleId="1C31093765414E3EA59463518979BF6F2">
    <w:name w:val="1C31093765414E3EA59463518979BF6F2"/>
    <w:rsid w:val="007F7754"/>
    <w:rPr>
      <w:rFonts w:ascii="Calibri" w:eastAsia="Times New Roman" w:hAnsi="Calibri" w:cs="Calibri"/>
    </w:rPr>
  </w:style>
  <w:style w:type="paragraph" w:customStyle="1" w:styleId="E6F6BC38468A4926952A4A29595144BB2">
    <w:name w:val="E6F6BC38468A4926952A4A29595144BB2"/>
    <w:rsid w:val="007F7754"/>
    <w:rPr>
      <w:rFonts w:ascii="Calibri" w:eastAsia="Times New Roman" w:hAnsi="Calibri" w:cs="Calibri"/>
    </w:rPr>
  </w:style>
  <w:style w:type="paragraph" w:customStyle="1" w:styleId="F9B4FFB75B28484592760676BE2601872">
    <w:name w:val="F9B4FFB75B28484592760676BE2601872"/>
    <w:rsid w:val="007F7754"/>
    <w:rPr>
      <w:rFonts w:ascii="Calibri" w:eastAsia="Times New Roman" w:hAnsi="Calibri" w:cs="Calibri"/>
    </w:rPr>
  </w:style>
  <w:style w:type="paragraph" w:customStyle="1" w:styleId="2C61852B305C4D8B80AAF176B79766312">
    <w:name w:val="2C61852B305C4D8B80AAF176B79766312"/>
    <w:rsid w:val="007F7754"/>
    <w:rPr>
      <w:rFonts w:ascii="Calibri" w:eastAsia="Times New Roman" w:hAnsi="Calibri" w:cs="Calibri"/>
    </w:rPr>
  </w:style>
  <w:style w:type="paragraph" w:customStyle="1" w:styleId="1CE85280BA3047689056E0518AA24E692">
    <w:name w:val="1CE85280BA3047689056E0518AA24E692"/>
    <w:rsid w:val="007F7754"/>
    <w:rPr>
      <w:rFonts w:ascii="Calibri" w:eastAsia="Times New Roman" w:hAnsi="Calibri" w:cs="Calibri"/>
    </w:rPr>
  </w:style>
  <w:style w:type="paragraph" w:customStyle="1" w:styleId="D6FD9827EBB64FE4B52F4B58B1DF5EC82">
    <w:name w:val="D6FD9827EBB64FE4B52F4B58B1DF5EC82"/>
    <w:rsid w:val="007F7754"/>
    <w:rPr>
      <w:rFonts w:ascii="Calibri" w:eastAsia="Times New Roman" w:hAnsi="Calibri" w:cs="Calibri"/>
    </w:rPr>
  </w:style>
  <w:style w:type="paragraph" w:customStyle="1" w:styleId="06E5613E9C86459AB49DC63E7944DC5A2">
    <w:name w:val="06E5613E9C86459AB49DC63E7944DC5A2"/>
    <w:rsid w:val="007F7754"/>
    <w:rPr>
      <w:rFonts w:ascii="Calibri" w:eastAsia="Times New Roman" w:hAnsi="Calibri" w:cs="Calibri"/>
    </w:rPr>
  </w:style>
  <w:style w:type="paragraph" w:customStyle="1" w:styleId="9976FD907AFD461C92F73F5A7454A04D2">
    <w:name w:val="9976FD907AFD461C92F73F5A7454A04D2"/>
    <w:rsid w:val="007F7754"/>
    <w:rPr>
      <w:rFonts w:ascii="Calibri" w:eastAsia="Times New Roman" w:hAnsi="Calibri" w:cs="Calibri"/>
    </w:rPr>
  </w:style>
  <w:style w:type="paragraph" w:customStyle="1" w:styleId="F31D042135434EF387E348B92350BF112">
    <w:name w:val="F31D042135434EF387E348B92350BF112"/>
    <w:rsid w:val="007F7754"/>
    <w:rPr>
      <w:rFonts w:ascii="Calibri" w:eastAsia="Times New Roman" w:hAnsi="Calibri" w:cs="Calibri"/>
    </w:rPr>
  </w:style>
  <w:style w:type="paragraph" w:customStyle="1" w:styleId="54A2E43126764B4187C6E41BF7A389412">
    <w:name w:val="54A2E43126764B4187C6E41BF7A389412"/>
    <w:rsid w:val="007F7754"/>
    <w:rPr>
      <w:rFonts w:ascii="Calibri" w:eastAsia="Times New Roman" w:hAnsi="Calibri" w:cs="Calibri"/>
    </w:rPr>
  </w:style>
  <w:style w:type="paragraph" w:customStyle="1" w:styleId="E99FD2C0ABEA4B5C87B0627C3E8FBEFC2">
    <w:name w:val="E99FD2C0ABEA4B5C87B0627C3E8FBEFC2"/>
    <w:rsid w:val="007F7754"/>
    <w:rPr>
      <w:rFonts w:ascii="Calibri" w:eastAsia="Times New Roman" w:hAnsi="Calibri" w:cs="Calibri"/>
    </w:rPr>
  </w:style>
  <w:style w:type="paragraph" w:customStyle="1" w:styleId="38A984CD16214F96B4923C531C98455E2">
    <w:name w:val="38A984CD16214F96B4923C531C98455E2"/>
    <w:rsid w:val="007F7754"/>
    <w:rPr>
      <w:rFonts w:ascii="Calibri" w:eastAsia="Times New Roman" w:hAnsi="Calibri" w:cs="Calibri"/>
    </w:rPr>
  </w:style>
  <w:style w:type="paragraph" w:customStyle="1" w:styleId="D3CE9FA6C7B34AD6914509F94888B7882">
    <w:name w:val="D3CE9FA6C7B34AD6914509F94888B7882"/>
    <w:rsid w:val="007F7754"/>
    <w:rPr>
      <w:rFonts w:ascii="Calibri" w:eastAsia="Times New Roman" w:hAnsi="Calibri" w:cs="Calibri"/>
    </w:rPr>
  </w:style>
  <w:style w:type="paragraph" w:customStyle="1" w:styleId="A92F74BF98CF42B7A9BC1F2B1623D74B2">
    <w:name w:val="A92F74BF98CF42B7A9BC1F2B1623D74B2"/>
    <w:rsid w:val="007F7754"/>
    <w:rPr>
      <w:rFonts w:ascii="Calibri" w:eastAsia="Times New Roman" w:hAnsi="Calibri" w:cs="Calibri"/>
    </w:rPr>
  </w:style>
  <w:style w:type="paragraph" w:customStyle="1" w:styleId="7618BC8076D94BE6B6C12C7F0C8CDA2F2">
    <w:name w:val="7618BC8076D94BE6B6C12C7F0C8CDA2F2"/>
    <w:rsid w:val="007F7754"/>
    <w:rPr>
      <w:rFonts w:ascii="Calibri" w:eastAsia="Times New Roman" w:hAnsi="Calibri" w:cs="Calibri"/>
    </w:rPr>
  </w:style>
  <w:style w:type="paragraph" w:customStyle="1" w:styleId="172E134975D0488996F76E101C41766A2">
    <w:name w:val="172E134975D0488996F76E101C41766A2"/>
    <w:rsid w:val="007F7754"/>
    <w:rPr>
      <w:rFonts w:ascii="Calibri" w:eastAsia="Times New Roman" w:hAnsi="Calibri" w:cs="Calibri"/>
    </w:rPr>
  </w:style>
  <w:style w:type="paragraph" w:customStyle="1" w:styleId="2A1FAE39456D44719C755E33F448203C2">
    <w:name w:val="2A1FAE39456D44719C755E33F448203C2"/>
    <w:rsid w:val="007F7754"/>
    <w:rPr>
      <w:rFonts w:ascii="Calibri" w:eastAsia="Times New Roman" w:hAnsi="Calibri" w:cs="Calibri"/>
    </w:rPr>
  </w:style>
  <w:style w:type="paragraph" w:customStyle="1" w:styleId="1A39600CC7A54CB19A3B76E515ABE6C92">
    <w:name w:val="1A39600CC7A54CB19A3B76E515ABE6C92"/>
    <w:rsid w:val="007F7754"/>
    <w:rPr>
      <w:rFonts w:ascii="Calibri" w:eastAsia="Times New Roman" w:hAnsi="Calibri" w:cs="Calibri"/>
    </w:rPr>
  </w:style>
  <w:style w:type="paragraph" w:customStyle="1" w:styleId="85CE910F76664357AD12EF398E9196F82">
    <w:name w:val="85CE910F76664357AD12EF398E9196F82"/>
    <w:rsid w:val="007F7754"/>
    <w:rPr>
      <w:rFonts w:ascii="Calibri" w:eastAsia="Times New Roman" w:hAnsi="Calibri" w:cs="Calibri"/>
    </w:rPr>
  </w:style>
  <w:style w:type="paragraph" w:customStyle="1" w:styleId="39F3760D717A44688649A1EE199D008B2">
    <w:name w:val="39F3760D717A44688649A1EE199D008B2"/>
    <w:rsid w:val="007F7754"/>
    <w:rPr>
      <w:rFonts w:ascii="Calibri" w:eastAsia="Times New Roman" w:hAnsi="Calibri" w:cs="Calibri"/>
    </w:rPr>
  </w:style>
  <w:style w:type="paragraph" w:customStyle="1" w:styleId="50280DD7A917481887FFC583A8627C732">
    <w:name w:val="50280DD7A917481887FFC583A8627C732"/>
    <w:rsid w:val="007F7754"/>
    <w:rPr>
      <w:rFonts w:ascii="Calibri" w:eastAsia="Times New Roman" w:hAnsi="Calibri" w:cs="Calibri"/>
    </w:rPr>
  </w:style>
  <w:style w:type="paragraph" w:customStyle="1" w:styleId="C660AD87EDDC4A7E8118F8B56C7F1D2A2">
    <w:name w:val="C660AD87EDDC4A7E8118F8B56C7F1D2A2"/>
    <w:rsid w:val="007F7754"/>
    <w:rPr>
      <w:rFonts w:ascii="Calibri" w:eastAsia="Times New Roman" w:hAnsi="Calibri" w:cs="Calibri"/>
    </w:rPr>
  </w:style>
  <w:style w:type="paragraph" w:customStyle="1" w:styleId="F1F1C91DC85A487BAFC0D4FC757B0B622">
    <w:name w:val="F1F1C91DC85A487BAFC0D4FC757B0B622"/>
    <w:rsid w:val="007F7754"/>
    <w:rPr>
      <w:rFonts w:ascii="Calibri" w:eastAsia="Times New Roman" w:hAnsi="Calibri" w:cs="Calibri"/>
    </w:rPr>
  </w:style>
  <w:style w:type="paragraph" w:customStyle="1" w:styleId="DB6F7CD46D20408B9DB652357358CB262">
    <w:name w:val="DB6F7CD46D20408B9DB652357358CB262"/>
    <w:rsid w:val="007F7754"/>
    <w:rPr>
      <w:rFonts w:ascii="Calibri" w:eastAsia="Times New Roman" w:hAnsi="Calibri" w:cs="Calibri"/>
    </w:rPr>
  </w:style>
  <w:style w:type="paragraph" w:customStyle="1" w:styleId="43E36EE3F5BB4D619CC45A3497FF504C2">
    <w:name w:val="43E36EE3F5BB4D619CC45A3497FF504C2"/>
    <w:rsid w:val="007F7754"/>
    <w:rPr>
      <w:rFonts w:ascii="Calibri" w:eastAsia="Times New Roman" w:hAnsi="Calibri" w:cs="Calibri"/>
    </w:rPr>
  </w:style>
  <w:style w:type="paragraph" w:customStyle="1" w:styleId="B66AFEF372204706AA04F52418D982782">
    <w:name w:val="B66AFEF372204706AA04F52418D982782"/>
    <w:rsid w:val="007F7754"/>
    <w:rPr>
      <w:rFonts w:ascii="Calibri" w:eastAsia="Times New Roman" w:hAnsi="Calibri" w:cs="Calibri"/>
    </w:rPr>
  </w:style>
  <w:style w:type="paragraph" w:customStyle="1" w:styleId="06BB752B8A464A03952C04311944219C2">
    <w:name w:val="06BB752B8A464A03952C04311944219C2"/>
    <w:rsid w:val="007F7754"/>
    <w:rPr>
      <w:rFonts w:ascii="Calibri" w:eastAsia="Times New Roman" w:hAnsi="Calibri" w:cs="Calibri"/>
    </w:rPr>
  </w:style>
  <w:style w:type="paragraph" w:customStyle="1" w:styleId="189D750BF1884E8AA9E5ED930C81041F2">
    <w:name w:val="189D750BF1884E8AA9E5ED930C81041F2"/>
    <w:rsid w:val="007F7754"/>
    <w:rPr>
      <w:rFonts w:ascii="Calibri" w:eastAsia="Times New Roman" w:hAnsi="Calibri" w:cs="Calibri"/>
    </w:rPr>
  </w:style>
  <w:style w:type="paragraph" w:customStyle="1" w:styleId="107E9EDBF5324BF1A7C52CE5C5708D6F1">
    <w:name w:val="107E9EDBF5324BF1A7C52CE5C5708D6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">
    <w:name w:val="2307FEF57269459BAEE8D8BD5D9DD30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0">
    <w:name w:val="F2E4BBC621BF48A58209DEF1D0C5E50B10"/>
    <w:rsid w:val="007F7754"/>
    <w:rPr>
      <w:rFonts w:ascii="Calibri" w:eastAsia="Times New Roman" w:hAnsi="Calibri" w:cs="Calibri"/>
    </w:rPr>
  </w:style>
  <w:style w:type="paragraph" w:customStyle="1" w:styleId="AF5AEF543E8648D3B003111D049F6F1C4">
    <w:name w:val="AF5AEF543E8648D3B003111D049F6F1C4"/>
    <w:rsid w:val="007F7754"/>
    <w:rPr>
      <w:rFonts w:ascii="Calibri" w:eastAsia="Times New Roman" w:hAnsi="Calibri" w:cs="Calibri"/>
    </w:rPr>
  </w:style>
  <w:style w:type="paragraph" w:customStyle="1" w:styleId="EFFCAB1EC1B141A2AFB73B634C95B06E6">
    <w:name w:val="EFFCAB1EC1B141A2AFB73B634C95B06E6"/>
    <w:rsid w:val="007F7754"/>
    <w:rPr>
      <w:rFonts w:ascii="Calibri" w:eastAsia="Times New Roman" w:hAnsi="Calibri" w:cs="Calibri"/>
    </w:rPr>
  </w:style>
  <w:style w:type="paragraph" w:customStyle="1" w:styleId="B5C382BEBAC34B61BA487CAC2986739B8">
    <w:name w:val="B5C382BEBAC34B61BA487CAC2986739B8"/>
    <w:rsid w:val="007F7754"/>
    <w:rPr>
      <w:rFonts w:ascii="Calibri" w:eastAsia="Times New Roman" w:hAnsi="Calibri" w:cs="Calibri"/>
    </w:rPr>
  </w:style>
  <w:style w:type="paragraph" w:customStyle="1" w:styleId="533EBD5644B544AFBC1BBF895BEC7DDF3">
    <w:name w:val="533EBD5644B544AFBC1BBF895BEC7DDF3"/>
    <w:rsid w:val="007F7754"/>
    <w:rPr>
      <w:rFonts w:ascii="Calibri" w:eastAsia="Times New Roman" w:hAnsi="Calibri" w:cs="Calibri"/>
    </w:rPr>
  </w:style>
  <w:style w:type="paragraph" w:customStyle="1" w:styleId="42F5319199F244C89492BE0D0F9B73543">
    <w:name w:val="42F5319199F244C89492BE0D0F9B73543"/>
    <w:rsid w:val="007F7754"/>
    <w:rPr>
      <w:rFonts w:ascii="Calibri" w:eastAsia="Times New Roman" w:hAnsi="Calibri" w:cs="Calibri"/>
    </w:rPr>
  </w:style>
  <w:style w:type="paragraph" w:customStyle="1" w:styleId="3E54AA0BEE174FCA9F9353E198ACC75F3">
    <w:name w:val="3E54AA0BEE174FCA9F9353E198ACC75F3"/>
    <w:rsid w:val="007F7754"/>
    <w:rPr>
      <w:rFonts w:ascii="Calibri" w:eastAsia="Times New Roman" w:hAnsi="Calibri" w:cs="Calibri"/>
    </w:rPr>
  </w:style>
  <w:style w:type="paragraph" w:customStyle="1" w:styleId="DEF45BA0615F42679BC4183CBD1218633">
    <w:name w:val="DEF45BA0615F42679BC4183CBD1218633"/>
    <w:rsid w:val="007F7754"/>
    <w:rPr>
      <w:rFonts w:ascii="Calibri" w:eastAsia="Times New Roman" w:hAnsi="Calibri" w:cs="Calibri"/>
    </w:rPr>
  </w:style>
  <w:style w:type="paragraph" w:customStyle="1" w:styleId="C26E22C0FBCE49A4A78466A710702FFE3">
    <w:name w:val="C26E22C0FBCE49A4A78466A710702FFE3"/>
    <w:rsid w:val="007F7754"/>
    <w:rPr>
      <w:rFonts w:ascii="Calibri" w:eastAsia="Times New Roman" w:hAnsi="Calibri" w:cs="Calibri"/>
    </w:rPr>
  </w:style>
  <w:style w:type="paragraph" w:customStyle="1" w:styleId="B3B17B0866A540FDB99A0CF7B744D5D93">
    <w:name w:val="B3B17B0866A540FDB99A0CF7B744D5D93"/>
    <w:rsid w:val="007F7754"/>
    <w:rPr>
      <w:rFonts w:ascii="Calibri" w:eastAsia="Times New Roman" w:hAnsi="Calibri" w:cs="Calibri"/>
    </w:rPr>
  </w:style>
  <w:style w:type="paragraph" w:customStyle="1" w:styleId="F848E6C9226C431F84E47FAD103ECFE93">
    <w:name w:val="F848E6C9226C431F84E47FAD103ECFE93"/>
    <w:rsid w:val="007F7754"/>
    <w:rPr>
      <w:rFonts w:ascii="Calibri" w:eastAsia="Times New Roman" w:hAnsi="Calibri" w:cs="Calibri"/>
    </w:rPr>
  </w:style>
  <w:style w:type="paragraph" w:customStyle="1" w:styleId="E582C9DFE01440AA8DF4E35941A987183">
    <w:name w:val="E582C9DFE01440AA8DF4E35941A987183"/>
    <w:rsid w:val="007F7754"/>
    <w:rPr>
      <w:rFonts w:ascii="Calibri" w:eastAsia="Times New Roman" w:hAnsi="Calibri" w:cs="Calibri"/>
    </w:rPr>
  </w:style>
  <w:style w:type="paragraph" w:customStyle="1" w:styleId="560B4FA2C8F44223A56122DC1C1AA5EA3">
    <w:name w:val="560B4FA2C8F44223A56122DC1C1AA5EA3"/>
    <w:rsid w:val="007F7754"/>
    <w:rPr>
      <w:rFonts w:ascii="Calibri" w:eastAsia="Times New Roman" w:hAnsi="Calibri" w:cs="Calibri"/>
    </w:rPr>
  </w:style>
  <w:style w:type="paragraph" w:customStyle="1" w:styleId="F72D666B2FF54DB08549DE1DB46C4DCB3">
    <w:name w:val="F72D666B2FF54DB08549DE1DB46C4DCB3"/>
    <w:rsid w:val="007F7754"/>
    <w:rPr>
      <w:rFonts w:ascii="Calibri" w:eastAsia="Times New Roman" w:hAnsi="Calibri" w:cs="Calibri"/>
    </w:rPr>
  </w:style>
  <w:style w:type="paragraph" w:customStyle="1" w:styleId="F2D13A7247F74308A98B34B6F74BA1A23">
    <w:name w:val="F2D13A7247F74308A98B34B6F74BA1A23"/>
    <w:rsid w:val="007F7754"/>
    <w:rPr>
      <w:rFonts w:ascii="Calibri" w:eastAsia="Times New Roman" w:hAnsi="Calibri" w:cs="Calibri"/>
    </w:rPr>
  </w:style>
  <w:style w:type="paragraph" w:customStyle="1" w:styleId="8C23933E93774DCFA97BF9B88D608D4C3">
    <w:name w:val="8C23933E93774DCFA97BF9B88D608D4C3"/>
    <w:rsid w:val="007F7754"/>
    <w:rPr>
      <w:rFonts w:ascii="Calibri" w:eastAsia="Times New Roman" w:hAnsi="Calibri" w:cs="Calibri"/>
    </w:rPr>
  </w:style>
  <w:style w:type="paragraph" w:customStyle="1" w:styleId="5E1E1147C1094AF0A248F6297B76518D3">
    <w:name w:val="5E1E1147C1094AF0A248F6297B76518D3"/>
    <w:rsid w:val="007F7754"/>
    <w:rPr>
      <w:rFonts w:ascii="Calibri" w:eastAsia="Times New Roman" w:hAnsi="Calibri" w:cs="Calibri"/>
    </w:rPr>
  </w:style>
  <w:style w:type="paragraph" w:customStyle="1" w:styleId="FF5570E3891C4BAC8C6D89499C2218CB3">
    <w:name w:val="FF5570E3891C4BAC8C6D89499C2218CB3"/>
    <w:rsid w:val="007F7754"/>
    <w:rPr>
      <w:rFonts w:ascii="Calibri" w:eastAsia="Times New Roman" w:hAnsi="Calibri" w:cs="Calibri"/>
    </w:rPr>
  </w:style>
  <w:style w:type="paragraph" w:customStyle="1" w:styleId="E5D5A3A66E974D258F0B9F4F22EA3B933">
    <w:name w:val="E5D5A3A66E974D258F0B9F4F22EA3B933"/>
    <w:rsid w:val="007F7754"/>
    <w:rPr>
      <w:rFonts w:ascii="Calibri" w:eastAsia="Times New Roman" w:hAnsi="Calibri" w:cs="Calibri"/>
    </w:rPr>
  </w:style>
  <w:style w:type="paragraph" w:customStyle="1" w:styleId="0AC19391BFE049DA9290831E5301021C3">
    <w:name w:val="0AC19391BFE049DA9290831E5301021C3"/>
    <w:rsid w:val="007F7754"/>
    <w:rPr>
      <w:rFonts w:ascii="Calibri" w:eastAsia="Times New Roman" w:hAnsi="Calibri" w:cs="Calibri"/>
    </w:rPr>
  </w:style>
  <w:style w:type="paragraph" w:customStyle="1" w:styleId="97364F7B6F7A4FE19C537CB7D5EFFC533">
    <w:name w:val="97364F7B6F7A4FE19C537CB7D5EFFC533"/>
    <w:rsid w:val="007F7754"/>
    <w:rPr>
      <w:rFonts w:ascii="Calibri" w:eastAsia="Times New Roman" w:hAnsi="Calibri" w:cs="Calibri"/>
    </w:rPr>
  </w:style>
  <w:style w:type="paragraph" w:customStyle="1" w:styleId="7EDEFCF495CD4A0F92382AD0841DB9D53">
    <w:name w:val="7EDEFCF495CD4A0F92382AD0841DB9D53"/>
    <w:rsid w:val="007F7754"/>
    <w:rPr>
      <w:rFonts w:ascii="Calibri" w:eastAsia="Times New Roman" w:hAnsi="Calibri" w:cs="Calibri"/>
    </w:rPr>
  </w:style>
  <w:style w:type="paragraph" w:customStyle="1" w:styleId="C0ACE3BDE2244E499A77888C08F6FCF63">
    <w:name w:val="C0ACE3BDE2244E499A77888C08F6FCF63"/>
    <w:rsid w:val="007F7754"/>
    <w:rPr>
      <w:rFonts w:ascii="Calibri" w:eastAsia="Times New Roman" w:hAnsi="Calibri" w:cs="Calibri"/>
    </w:rPr>
  </w:style>
  <w:style w:type="paragraph" w:customStyle="1" w:styleId="9C1F3A2DA49745C29682A609BE73D33C3">
    <w:name w:val="9C1F3A2DA49745C29682A609BE73D33C3"/>
    <w:rsid w:val="007F7754"/>
    <w:rPr>
      <w:rFonts w:ascii="Calibri" w:eastAsia="Times New Roman" w:hAnsi="Calibri" w:cs="Calibri"/>
    </w:rPr>
  </w:style>
  <w:style w:type="paragraph" w:customStyle="1" w:styleId="2051F943E68F42D8BEC7091EA425167B3">
    <w:name w:val="2051F943E68F42D8BEC7091EA425167B3"/>
    <w:rsid w:val="007F7754"/>
    <w:rPr>
      <w:rFonts w:ascii="Calibri" w:eastAsia="Times New Roman" w:hAnsi="Calibri" w:cs="Calibri"/>
    </w:rPr>
  </w:style>
  <w:style w:type="paragraph" w:customStyle="1" w:styleId="BF6D5A959DF04489ADBB0B8B319324933">
    <w:name w:val="BF6D5A959DF04489ADBB0B8B319324933"/>
    <w:rsid w:val="007F7754"/>
    <w:rPr>
      <w:rFonts w:ascii="Calibri" w:eastAsia="Times New Roman" w:hAnsi="Calibri" w:cs="Calibri"/>
    </w:rPr>
  </w:style>
  <w:style w:type="paragraph" w:customStyle="1" w:styleId="87724B2A7D634B3E8361604078B8DD9B3">
    <w:name w:val="87724B2A7D634B3E8361604078B8DD9B3"/>
    <w:rsid w:val="007F7754"/>
    <w:rPr>
      <w:rFonts w:ascii="Calibri" w:eastAsia="Times New Roman" w:hAnsi="Calibri" w:cs="Calibri"/>
    </w:rPr>
  </w:style>
  <w:style w:type="paragraph" w:customStyle="1" w:styleId="DFD7FBCA753D4794B7001CC993C329683">
    <w:name w:val="DFD7FBCA753D4794B7001CC993C329683"/>
    <w:rsid w:val="007F7754"/>
    <w:rPr>
      <w:rFonts w:ascii="Calibri" w:eastAsia="Times New Roman" w:hAnsi="Calibri" w:cs="Calibri"/>
    </w:rPr>
  </w:style>
  <w:style w:type="paragraph" w:customStyle="1" w:styleId="7148EF32381F456CBC5FC710A80298C13">
    <w:name w:val="7148EF32381F456CBC5FC710A80298C13"/>
    <w:rsid w:val="007F7754"/>
    <w:rPr>
      <w:rFonts w:ascii="Calibri" w:eastAsia="Times New Roman" w:hAnsi="Calibri" w:cs="Calibri"/>
    </w:rPr>
  </w:style>
  <w:style w:type="paragraph" w:customStyle="1" w:styleId="73137F8421014A2B972AF4A0A97C4A953">
    <w:name w:val="73137F8421014A2B972AF4A0A97C4A953"/>
    <w:rsid w:val="007F7754"/>
    <w:rPr>
      <w:rFonts w:ascii="Calibri" w:eastAsia="Times New Roman" w:hAnsi="Calibri" w:cs="Calibri"/>
    </w:rPr>
  </w:style>
  <w:style w:type="paragraph" w:customStyle="1" w:styleId="ECE6A58578E94AA5B680CA9E0B6092573">
    <w:name w:val="ECE6A58578E94AA5B680CA9E0B6092573"/>
    <w:rsid w:val="007F7754"/>
    <w:rPr>
      <w:rFonts w:ascii="Calibri" w:eastAsia="Times New Roman" w:hAnsi="Calibri" w:cs="Calibri"/>
    </w:rPr>
  </w:style>
  <w:style w:type="paragraph" w:customStyle="1" w:styleId="F5343860FB3C4303A2A66BC3850323593">
    <w:name w:val="F5343860FB3C4303A2A66BC3850323593"/>
    <w:rsid w:val="007F7754"/>
    <w:rPr>
      <w:rFonts w:ascii="Calibri" w:eastAsia="Times New Roman" w:hAnsi="Calibri" w:cs="Calibri"/>
    </w:rPr>
  </w:style>
  <w:style w:type="paragraph" w:customStyle="1" w:styleId="08BDF47A740A41D283C1FDD70CFAA25C3">
    <w:name w:val="08BDF47A740A41D283C1FDD70CFAA25C3"/>
    <w:rsid w:val="007F7754"/>
    <w:rPr>
      <w:rFonts w:ascii="Calibri" w:eastAsia="Times New Roman" w:hAnsi="Calibri" w:cs="Calibri"/>
    </w:rPr>
  </w:style>
  <w:style w:type="paragraph" w:customStyle="1" w:styleId="9C5785B0104A4C07B0BED7DD3ADB4DD13">
    <w:name w:val="9C5785B0104A4C07B0BED7DD3ADB4DD13"/>
    <w:rsid w:val="007F7754"/>
    <w:rPr>
      <w:rFonts w:ascii="Calibri" w:eastAsia="Times New Roman" w:hAnsi="Calibri" w:cs="Calibri"/>
    </w:rPr>
  </w:style>
  <w:style w:type="paragraph" w:customStyle="1" w:styleId="DA13D16A1B6A44E4B42FC8DA9011A1483">
    <w:name w:val="DA13D16A1B6A44E4B42FC8DA9011A1483"/>
    <w:rsid w:val="007F7754"/>
    <w:rPr>
      <w:rFonts w:ascii="Calibri" w:eastAsia="Times New Roman" w:hAnsi="Calibri" w:cs="Calibri"/>
    </w:rPr>
  </w:style>
  <w:style w:type="paragraph" w:customStyle="1" w:styleId="522E8A9358A3480092F959B0BA8463E23">
    <w:name w:val="522E8A9358A3480092F959B0BA8463E23"/>
    <w:rsid w:val="007F7754"/>
    <w:rPr>
      <w:rFonts w:ascii="Calibri" w:eastAsia="Times New Roman" w:hAnsi="Calibri" w:cs="Calibri"/>
    </w:rPr>
  </w:style>
  <w:style w:type="paragraph" w:customStyle="1" w:styleId="1BD25D754D9242B8B0B7496F3E5293603">
    <w:name w:val="1BD25D754D9242B8B0B7496F3E5293603"/>
    <w:rsid w:val="007F7754"/>
    <w:rPr>
      <w:rFonts w:ascii="Calibri" w:eastAsia="Times New Roman" w:hAnsi="Calibri" w:cs="Calibri"/>
    </w:rPr>
  </w:style>
  <w:style w:type="paragraph" w:customStyle="1" w:styleId="A0A69245B98341DE9FDB162F281D8B7D3">
    <w:name w:val="A0A69245B98341DE9FDB162F281D8B7D3"/>
    <w:rsid w:val="007F7754"/>
    <w:rPr>
      <w:rFonts w:ascii="Calibri" w:eastAsia="Times New Roman" w:hAnsi="Calibri" w:cs="Calibri"/>
    </w:rPr>
  </w:style>
  <w:style w:type="paragraph" w:customStyle="1" w:styleId="88ADCA31A7B24F89B13D192C80026F133">
    <w:name w:val="88ADCA31A7B24F89B13D192C80026F133"/>
    <w:rsid w:val="007F7754"/>
    <w:rPr>
      <w:rFonts w:ascii="Calibri" w:eastAsia="Times New Roman" w:hAnsi="Calibri" w:cs="Calibri"/>
    </w:rPr>
  </w:style>
  <w:style w:type="paragraph" w:customStyle="1" w:styleId="18E2D944E1CB4D3CAEEE1998F476F2463">
    <w:name w:val="18E2D944E1CB4D3CAEEE1998F476F2463"/>
    <w:rsid w:val="007F7754"/>
    <w:rPr>
      <w:rFonts w:ascii="Calibri" w:eastAsia="Times New Roman" w:hAnsi="Calibri" w:cs="Calibri"/>
    </w:rPr>
  </w:style>
  <w:style w:type="paragraph" w:customStyle="1" w:styleId="46290ED9BBF64D6883728C01D94561D53">
    <w:name w:val="46290ED9BBF64D6883728C01D94561D53"/>
    <w:rsid w:val="007F7754"/>
    <w:rPr>
      <w:rFonts w:ascii="Calibri" w:eastAsia="Times New Roman" w:hAnsi="Calibri" w:cs="Calibri"/>
    </w:rPr>
  </w:style>
  <w:style w:type="paragraph" w:customStyle="1" w:styleId="4C63889D825541E28ED1903932E2E7BE3">
    <w:name w:val="4C63889D825541E28ED1903932E2E7BE3"/>
    <w:rsid w:val="007F7754"/>
    <w:rPr>
      <w:rFonts w:ascii="Calibri" w:eastAsia="Times New Roman" w:hAnsi="Calibri" w:cs="Calibri"/>
    </w:rPr>
  </w:style>
  <w:style w:type="paragraph" w:customStyle="1" w:styleId="DB78848AE49245138F4A95CA03BA0FED3">
    <w:name w:val="DB78848AE49245138F4A95CA03BA0FED3"/>
    <w:rsid w:val="007F7754"/>
    <w:rPr>
      <w:rFonts w:ascii="Calibri" w:eastAsia="Times New Roman" w:hAnsi="Calibri" w:cs="Calibri"/>
    </w:rPr>
  </w:style>
  <w:style w:type="paragraph" w:customStyle="1" w:styleId="7281761C8FEE4E4EBFB7B8C2E2505CA43">
    <w:name w:val="7281761C8FEE4E4EBFB7B8C2E2505CA43"/>
    <w:rsid w:val="007F7754"/>
    <w:rPr>
      <w:rFonts w:ascii="Calibri" w:eastAsia="Times New Roman" w:hAnsi="Calibri" w:cs="Calibri"/>
    </w:rPr>
  </w:style>
  <w:style w:type="paragraph" w:customStyle="1" w:styleId="CF4B363AEF5E42F8A9985F6142DA43DE3">
    <w:name w:val="CF4B363AEF5E42F8A9985F6142DA43DE3"/>
    <w:rsid w:val="007F7754"/>
    <w:rPr>
      <w:rFonts w:ascii="Calibri" w:eastAsia="Times New Roman" w:hAnsi="Calibri" w:cs="Calibri"/>
    </w:rPr>
  </w:style>
  <w:style w:type="paragraph" w:customStyle="1" w:styleId="1C31093765414E3EA59463518979BF6F3">
    <w:name w:val="1C31093765414E3EA59463518979BF6F3"/>
    <w:rsid w:val="007F7754"/>
    <w:rPr>
      <w:rFonts w:ascii="Calibri" w:eastAsia="Times New Roman" w:hAnsi="Calibri" w:cs="Calibri"/>
    </w:rPr>
  </w:style>
  <w:style w:type="paragraph" w:customStyle="1" w:styleId="E6F6BC38468A4926952A4A29595144BB3">
    <w:name w:val="E6F6BC38468A4926952A4A29595144BB3"/>
    <w:rsid w:val="007F7754"/>
    <w:rPr>
      <w:rFonts w:ascii="Calibri" w:eastAsia="Times New Roman" w:hAnsi="Calibri" w:cs="Calibri"/>
    </w:rPr>
  </w:style>
  <w:style w:type="paragraph" w:customStyle="1" w:styleId="F9B4FFB75B28484592760676BE2601873">
    <w:name w:val="F9B4FFB75B28484592760676BE2601873"/>
    <w:rsid w:val="007F7754"/>
    <w:rPr>
      <w:rFonts w:ascii="Calibri" w:eastAsia="Times New Roman" w:hAnsi="Calibri" w:cs="Calibri"/>
    </w:rPr>
  </w:style>
  <w:style w:type="paragraph" w:customStyle="1" w:styleId="2C61852B305C4D8B80AAF176B79766313">
    <w:name w:val="2C61852B305C4D8B80AAF176B79766313"/>
    <w:rsid w:val="007F7754"/>
    <w:rPr>
      <w:rFonts w:ascii="Calibri" w:eastAsia="Times New Roman" w:hAnsi="Calibri" w:cs="Calibri"/>
    </w:rPr>
  </w:style>
  <w:style w:type="paragraph" w:customStyle="1" w:styleId="1CE85280BA3047689056E0518AA24E693">
    <w:name w:val="1CE85280BA3047689056E0518AA24E693"/>
    <w:rsid w:val="007F7754"/>
    <w:rPr>
      <w:rFonts w:ascii="Calibri" w:eastAsia="Times New Roman" w:hAnsi="Calibri" w:cs="Calibri"/>
    </w:rPr>
  </w:style>
  <w:style w:type="paragraph" w:customStyle="1" w:styleId="D6FD9827EBB64FE4B52F4B58B1DF5EC83">
    <w:name w:val="D6FD9827EBB64FE4B52F4B58B1DF5EC83"/>
    <w:rsid w:val="007F7754"/>
    <w:rPr>
      <w:rFonts w:ascii="Calibri" w:eastAsia="Times New Roman" w:hAnsi="Calibri" w:cs="Calibri"/>
    </w:rPr>
  </w:style>
  <w:style w:type="paragraph" w:customStyle="1" w:styleId="06E5613E9C86459AB49DC63E7944DC5A3">
    <w:name w:val="06E5613E9C86459AB49DC63E7944DC5A3"/>
    <w:rsid w:val="007F7754"/>
    <w:rPr>
      <w:rFonts w:ascii="Calibri" w:eastAsia="Times New Roman" w:hAnsi="Calibri" w:cs="Calibri"/>
    </w:rPr>
  </w:style>
  <w:style w:type="paragraph" w:customStyle="1" w:styleId="9976FD907AFD461C92F73F5A7454A04D3">
    <w:name w:val="9976FD907AFD461C92F73F5A7454A04D3"/>
    <w:rsid w:val="007F7754"/>
    <w:rPr>
      <w:rFonts w:ascii="Calibri" w:eastAsia="Times New Roman" w:hAnsi="Calibri" w:cs="Calibri"/>
    </w:rPr>
  </w:style>
  <w:style w:type="paragraph" w:customStyle="1" w:styleId="F31D042135434EF387E348B92350BF113">
    <w:name w:val="F31D042135434EF387E348B92350BF113"/>
    <w:rsid w:val="007F7754"/>
    <w:rPr>
      <w:rFonts w:ascii="Calibri" w:eastAsia="Times New Roman" w:hAnsi="Calibri" w:cs="Calibri"/>
    </w:rPr>
  </w:style>
  <w:style w:type="paragraph" w:customStyle="1" w:styleId="54A2E43126764B4187C6E41BF7A389413">
    <w:name w:val="54A2E43126764B4187C6E41BF7A389413"/>
    <w:rsid w:val="007F7754"/>
    <w:rPr>
      <w:rFonts w:ascii="Calibri" w:eastAsia="Times New Roman" w:hAnsi="Calibri" w:cs="Calibri"/>
    </w:rPr>
  </w:style>
  <w:style w:type="paragraph" w:customStyle="1" w:styleId="E99FD2C0ABEA4B5C87B0627C3E8FBEFC3">
    <w:name w:val="E99FD2C0ABEA4B5C87B0627C3E8FBEFC3"/>
    <w:rsid w:val="007F7754"/>
    <w:rPr>
      <w:rFonts w:ascii="Calibri" w:eastAsia="Times New Roman" w:hAnsi="Calibri" w:cs="Calibri"/>
    </w:rPr>
  </w:style>
  <w:style w:type="paragraph" w:customStyle="1" w:styleId="38A984CD16214F96B4923C531C98455E3">
    <w:name w:val="38A984CD16214F96B4923C531C98455E3"/>
    <w:rsid w:val="007F7754"/>
    <w:rPr>
      <w:rFonts w:ascii="Calibri" w:eastAsia="Times New Roman" w:hAnsi="Calibri" w:cs="Calibri"/>
    </w:rPr>
  </w:style>
  <w:style w:type="paragraph" w:customStyle="1" w:styleId="D3CE9FA6C7B34AD6914509F94888B7883">
    <w:name w:val="D3CE9FA6C7B34AD6914509F94888B7883"/>
    <w:rsid w:val="007F7754"/>
    <w:rPr>
      <w:rFonts w:ascii="Calibri" w:eastAsia="Times New Roman" w:hAnsi="Calibri" w:cs="Calibri"/>
    </w:rPr>
  </w:style>
  <w:style w:type="paragraph" w:customStyle="1" w:styleId="A92F74BF98CF42B7A9BC1F2B1623D74B3">
    <w:name w:val="A92F74BF98CF42B7A9BC1F2B1623D74B3"/>
    <w:rsid w:val="007F7754"/>
    <w:rPr>
      <w:rFonts w:ascii="Calibri" w:eastAsia="Times New Roman" w:hAnsi="Calibri" w:cs="Calibri"/>
    </w:rPr>
  </w:style>
  <w:style w:type="paragraph" w:customStyle="1" w:styleId="7618BC8076D94BE6B6C12C7F0C8CDA2F3">
    <w:name w:val="7618BC8076D94BE6B6C12C7F0C8CDA2F3"/>
    <w:rsid w:val="007F7754"/>
    <w:rPr>
      <w:rFonts w:ascii="Calibri" w:eastAsia="Times New Roman" w:hAnsi="Calibri" w:cs="Calibri"/>
    </w:rPr>
  </w:style>
  <w:style w:type="paragraph" w:customStyle="1" w:styleId="172E134975D0488996F76E101C41766A3">
    <w:name w:val="172E134975D0488996F76E101C41766A3"/>
    <w:rsid w:val="007F7754"/>
    <w:rPr>
      <w:rFonts w:ascii="Calibri" w:eastAsia="Times New Roman" w:hAnsi="Calibri" w:cs="Calibri"/>
    </w:rPr>
  </w:style>
  <w:style w:type="paragraph" w:customStyle="1" w:styleId="2A1FAE39456D44719C755E33F448203C3">
    <w:name w:val="2A1FAE39456D44719C755E33F448203C3"/>
    <w:rsid w:val="007F7754"/>
    <w:rPr>
      <w:rFonts w:ascii="Calibri" w:eastAsia="Times New Roman" w:hAnsi="Calibri" w:cs="Calibri"/>
    </w:rPr>
  </w:style>
  <w:style w:type="paragraph" w:customStyle="1" w:styleId="1A39600CC7A54CB19A3B76E515ABE6C93">
    <w:name w:val="1A39600CC7A54CB19A3B76E515ABE6C93"/>
    <w:rsid w:val="007F7754"/>
    <w:rPr>
      <w:rFonts w:ascii="Calibri" w:eastAsia="Times New Roman" w:hAnsi="Calibri" w:cs="Calibri"/>
    </w:rPr>
  </w:style>
  <w:style w:type="paragraph" w:customStyle="1" w:styleId="85CE910F76664357AD12EF398E9196F83">
    <w:name w:val="85CE910F76664357AD12EF398E9196F83"/>
    <w:rsid w:val="007F7754"/>
    <w:rPr>
      <w:rFonts w:ascii="Calibri" w:eastAsia="Times New Roman" w:hAnsi="Calibri" w:cs="Calibri"/>
    </w:rPr>
  </w:style>
  <w:style w:type="paragraph" w:customStyle="1" w:styleId="39F3760D717A44688649A1EE199D008B3">
    <w:name w:val="39F3760D717A44688649A1EE199D008B3"/>
    <w:rsid w:val="007F7754"/>
    <w:rPr>
      <w:rFonts w:ascii="Calibri" w:eastAsia="Times New Roman" w:hAnsi="Calibri" w:cs="Calibri"/>
    </w:rPr>
  </w:style>
  <w:style w:type="paragraph" w:customStyle="1" w:styleId="50280DD7A917481887FFC583A8627C733">
    <w:name w:val="50280DD7A917481887FFC583A8627C733"/>
    <w:rsid w:val="007F7754"/>
    <w:rPr>
      <w:rFonts w:ascii="Calibri" w:eastAsia="Times New Roman" w:hAnsi="Calibri" w:cs="Calibri"/>
    </w:rPr>
  </w:style>
  <w:style w:type="paragraph" w:customStyle="1" w:styleId="C660AD87EDDC4A7E8118F8B56C7F1D2A3">
    <w:name w:val="C660AD87EDDC4A7E8118F8B56C7F1D2A3"/>
    <w:rsid w:val="007F7754"/>
    <w:rPr>
      <w:rFonts w:ascii="Calibri" w:eastAsia="Times New Roman" w:hAnsi="Calibri" w:cs="Calibri"/>
    </w:rPr>
  </w:style>
  <w:style w:type="paragraph" w:customStyle="1" w:styleId="F1F1C91DC85A487BAFC0D4FC757B0B623">
    <w:name w:val="F1F1C91DC85A487BAFC0D4FC757B0B623"/>
    <w:rsid w:val="007F7754"/>
    <w:rPr>
      <w:rFonts w:ascii="Calibri" w:eastAsia="Times New Roman" w:hAnsi="Calibri" w:cs="Calibri"/>
    </w:rPr>
  </w:style>
  <w:style w:type="paragraph" w:customStyle="1" w:styleId="DB6F7CD46D20408B9DB652357358CB263">
    <w:name w:val="DB6F7CD46D20408B9DB652357358CB263"/>
    <w:rsid w:val="007F7754"/>
    <w:rPr>
      <w:rFonts w:ascii="Calibri" w:eastAsia="Times New Roman" w:hAnsi="Calibri" w:cs="Calibri"/>
    </w:rPr>
  </w:style>
  <w:style w:type="paragraph" w:customStyle="1" w:styleId="43E36EE3F5BB4D619CC45A3497FF504C3">
    <w:name w:val="43E36EE3F5BB4D619CC45A3497FF504C3"/>
    <w:rsid w:val="007F7754"/>
    <w:rPr>
      <w:rFonts w:ascii="Calibri" w:eastAsia="Times New Roman" w:hAnsi="Calibri" w:cs="Calibri"/>
    </w:rPr>
  </w:style>
  <w:style w:type="paragraph" w:customStyle="1" w:styleId="B66AFEF372204706AA04F52418D982783">
    <w:name w:val="B66AFEF372204706AA04F52418D982783"/>
    <w:rsid w:val="007F7754"/>
    <w:rPr>
      <w:rFonts w:ascii="Calibri" w:eastAsia="Times New Roman" w:hAnsi="Calibri" w:cs="Calibri"/>
    </w:rPr>
  </w:style>
  <w:style w:type="paragraph" w:customStyle="1" w:styleId="06BB752B8A464A03952C04311944219C3">
    <w:name w:val="06BB752B8A464A03952C04311944219C3"/>
    <w:rsid w:val="007F7754"/>
    <w:rPr>
      <w:rFonts w:ascii="Calibri" w:eastAsia="Times New Roman" w:hAnsi="Calibri" w:cs="Calibri"/>
    </w:rPr>
  </w:style>
  <w:style w:type="paragraph" w:customStyle="1" w:styleId="189D750BF1884E8AA9E5ED930C81041F3">
    <w:name w:val="189D750BF1884E8AA9E5ED930C81041F3"/>
    <w:rsid w:val="007F7754"/>
    <w:rPr>
      <w:rFonts w:ascii="Calibri" w:eastAsia="Times New Roman" w:hAnsi="Calibri" w:cs="Calibri"/>
    </w:rPr>
  </w:style>
  <w:style w:type="paragraph" w:customStyle="1" w:styleId="107E9EDBF5324BF1A7C52CE5C5708D6F2">
    <w:name w:val="107E9EDBF5324BF1A7C52CE5C5708D6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1">
    <w:name w:val="2307FEF57269459BAEE8D8BD5D9DD303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1">
    <w:name w:val="F2E4BBC621BF48A58209DEF1D0C5E50B11"/>
    <w:rsid w:val="007F7754"/>
    <w:rPr>
      <w:rFonts w:ascii="Calibri" w:eastAsia="Times New Roman" w:hAnsi="Calibri" w:cs="Calibri"/>
    </w:rPr>
  </w:style>
  <w:style w:type="paragraph" w:customStyle="1" w:styleId="AF5AEF543E8648D3B003111D049F6F1C5">
    <w:name w:val="AF5AEF543E8648D3B003111D049F6F1C5"/>
    <w:rsid w:val="007F7754"/>
    <w:rPr>
      <w:rFonts w:ascii="Calibri" w:eastAsia="Times New Roman" w:hAnsi="Calibri" w:cs="Calibri"/>
    </w:rPr>
  </w:style>
  <w:style w:type="paragraph" w:customStyle="1" w:styleId="EFFCAB1EC1B141A2AFB73B634C95B06E7">
    <w:name w:val="EFFCAB1EC1B141A2AFB73B634C95B06E7"/>
    <w:rsid w:val="007F7754"/>
    <w:rPr>
      <w:rFonts w:ascii="Calibri" w:eastAsia="Times New Roman" w:hAnsi="Calibri" w:cs="Calibri"/>
    </w:rPr>
  </w:style>
  <w:style w:type="paragraph" w:customStyle="1" w:styleId="B5C382BEBAC34B61BA487CAC2986739B9">
    <w:name w:val="B5C382BEBAC34B61BA487CAC2986739B9"/>
    <w:rsid w:val="007F7754"/>
    <w:rPr>
      <w:rFonts w:ascii="Calibri" w:eastAsia="Times New Roman" w:hAnsi="Calibri" w:cs="Calibri"/>
    </w:rPr>
  </w:style>
  <w:style w:type="paragraph" w:customStyle="1" w:styleId="533EBD5644B544AFBC1BBF895BEC7DDF4">
    <w:name w:val="533EBD5644B544AFBC1BBF895BEC7DDF4"/>
    <w:rsid w:val="007F7754"/>
    <w:rPr>
      <w:rFonts w:ascii="Calibri" w:eastAsia="Times New Roman" w:hAnsi="Calibri" w:cs="Calibri"/>
    </w:rPr>
  </w:style>
  <w:style w:type="paragraph" w:customStyle="1" w:styleId="42F5319199F244C89492BE0D0F9B73544">
    <w:name w:val="42F5319199F244C89492BE0D0F9B73544"/>
    <w:rsid w:val="007F7754"/>
    <w:rPr>
      <w:rFonts w:ascii="Calibri" w:eastAsia="Times New Roman" w:hAnsi="Calibri" w:cs="Calibri"/>
    </w:rPr>
  </w:style>
  <w:style w:type="paragraph" w:customStyle="1" w:styleId="3E54AA0BEE174FCA9F9353E198ACC75F4">
    <w:name w:val="3E54AA0BEE174FCA9F9353E198ACC75F4"/>
    <w:rsid w:val="007F7754"/>
    <w:rPr>
      <w:rFonts w:ascii="Calibri" w:eastAsia="Times New Roman" w:hAnsi="Calibri" w:cs="Calibri"/>
    </w:rPr>
  </w:style>
  <w:style w:type="paragraph" w:customStyle="1" w:styleId="DEF45BA0615F42679BC4183CBD1218634">
    <w:name w:val="DEF45BA0615F42679BC4183CBD1218634"/>
    <w:rsid w:val="007F7754"/>
    <w:rPr>
      <w:rFonts w:ascii="Calibri" w:eastAsia="Times New Roman" w:hAnsi="Calibri" w:cs="Calibri"/>
    </w:rPr>
  </w:style>
  <w:style w:type="paragraph" w:customStyle="1" w:styleId="C26E22C0FBCE49A4A78466A710702FFE4">
    <w:name w:val="C26E22C0FBCE49A4A78466A710702FFE4"/>
    <w:rsid w:val="007F7754"/>
    <w:rPr>
      <w:rFonts w:ascii="Calibri" w:eastAsia="Times New Roman" w:hAnsi="Calibri" w:cs="Calibri"/>
    </w:rPr>
  </w:style>
  <w:style w:type="paragraph" w:customStyle="1" w:styleId="B3B17B0866A540FDB99A0CF7B744D5D94">
    <w:name w:val="B3B17B0866A540FDB99A0CF7B744D5D94"/>
    <w:rsid w:val="007F7754"/>
    <w:rPr>
      <w:rFonts w:ascii="Calibri" w:eastAsia="Times New Roman" w:hAnsi="Calibri" w:cs="Calibri"/>
    </w:rPr>
  </w:style>
  <w:style w:type="paragraph" w:customStyle="1" w:styleId="F848E6C9226C431F84E47FAD103ECFE94">
    <w:name w:val="F848E6C9226C431F84E47FAD103ECFE94"/>
    <w:rsid w:val="007F7754"/>
    <w:rPr>
      <w:rFonts w:ascii="Calibri" w:eastAsia="Times New Roman" w:hAnsi="Calibri" w:cs="Calibri"/>
    </w:rPr>
  </w:style>
  <w:style w:type="paragraph" w:customStyle="1" w:styleId="E582C9DFE01440AA8DF4E35941A987184">
    <w:name w:val="E582C9DFE01440AA8DF4E35941A987184"/>
    <w:rsid w:val="007F7754"/>
    <w:rPr>
      <w:rFonts w:ascii="Calibri" w:eastAsia="Times New Roman" w:hAnsi="Calibri" w:cs="Calibri"/>
    </w:rPr>
  </w:style>
  <w:style w:type="paragraph" w:customStyle="1" w:styleId="560B4FA2C8F44223A56122DC1C1AA5EA4">
    <w:name w:val="560B4FA2C8F44223A56122DC1C1AA5EA4"/>
    <w:rsid w:val="007F7754"/>
    <w:rPr>
      <w:rFonts w:ascii="Calibri" w:eastAsia="Times New Roman" w:hAnsi="Calibri" w:cs="Calibri"/>
    </w:rPr>
  </w:style>
  <w:style w:type="paragraph" w:customStyle="1" w:styleId="F72D666B2FF54DB08549DE1DB46C4DCB4">
    <w:name w:val="F72D666B2FF54DB08549DE1DB46C4DCB4"/>
    <w:rsid w:val="007F7754"/>
    <w:rPr>
      <w:rFonts w:ascii="Calibri" w:eastAsia="Times New Roman" w:hAnsi="Calibri" w:cs="Calibri"/>
    </w:rPr>
  </w:style>
  <w:style w:type="paragraph" w:customStyle="1" w:styleId="F2D13A7247F74308A98B34B6F74BA1A24">
    <w:name w:val="F2D13A7247F74308A98B34B6F74BA1A24"/>
    <w:rsid w:val="007F7754"/>
    <w:rPr>
      <w:rFonts w:ascii="Calibri" w:eastAsia="Times New Roman" w:hAnsi="Calibri" w:cs="Calibri"/>
    </w:rPr>
  </w:style>
  <w:style w:type="paragraph" w:customStyle="1" w:styleId="8C23933E93774DCFA97BF9B88D608D4C4">
    <w:name w:val="8C23933E93774DCFA97BF9B88D608D4C4"/>
    <w:rsid w:val="007F7754"/>
    <w:rPr>
      <w:rFonts w:ascii="Calibri" w:eastAsia="Times New Roman" w:hAnsi="Calibri" w:cs="Calibri"/>
    </w:rPr>
  </w:style>
  <w:style w:type="paragraph" w:customStyle="1" w:styleId="5E1E1147C1094AF0A248F6297B76518D4">
    <w:name w:val="5E1E1147C1094AF0A248F6297B76518D4"/>
    <w:rsid w:val="007F7754"/>
    <w:rPr>
      <w:rFonts w:ascii="Calibri" w:eastAsia="Times New Roman" w:hAnsi="Calibri" w:cs="Calibri"/>
    </w:rPr>
  </w:style>
  <w:style w:type="paragraph" w:customStyle="1" w:styleId="FF5570E3891C4BAC8C6D89499C2218CB4">
    <w:name w:val="FF5570E3891C4BAC8C6D89499C2218CB4"/>
    <w:rsid w:val="007F7754"/>
    <w:rPr>
      <w:rFonts w:ascii="Calibri" w:eastAsia="Times New Roman" w:hAnsi="Calibri" w:cs="Calibri"/>
    </w:rPr>
  </w:style>
  <w:style w:type="paragraph" w:customStyle="1" w:styleId="E5D5A3A66E974D258F0B9F4F22EA3B934">
    <w:name w:val="E5D5A3A66E974D258F0B9F4F22EA3B934"/>
    <w:rsid w:val="007F7754"/>
    <w:rPr>
      <w:rFonts w:ascii="Calibri" w:eastAsia="Times New Roman" w:hAnsi="Calibri" w:cs="Calibri"/>
    </w:rPr>
  </w:style>
  <w:style w:type="paragraph" w:customStyle="1" w:styleId="0AC19391BFE049DA9290831E5301021C4">
    <w:name w:val="0AC19391BFE049DA9290831E5301021C4"/>
    <w:rsid w:val="007F7754"/>
    <w:rPr>
      <w:rFonts w:ascii="Calibri" w:eastAsia="Times New Roman" w:hAnsi="Calibri" w:cs="Calibri"/>
    </w:rPr>
  </w:style>
  <w:style w:type="paragraph" w:customStyle="1" w:styleId="97364F7B6F7A4FE19C537CB7D5EFFC534">
    <w:name w:val="97364F7B6F7A4FE19C537CB7D5EFFC534"/>
    <w:rsid w:val="007F7754"/>
    <w:rPr>
      <w:rFonts w:ascii="Calibri" w:eastAsia="Times New Roman" w:hAnsi="Calibri" w:cs="Calibri"/>
    </w:rPr>
  </w:style>
  <w:style w:type="paragraph" w:customStyle="1" w:styleId="7EDEFCF495CD4A0F92382AD0841DB9D54">
    <w:name w:val="7EDEFCF495CD4A0F92382AD0841DB9D54"/>
    <w:rsid w:val="007F7754"/>
    <w:rPr>
      <w:rFonts w:ascii="Calibri" w:eastAsia="Times New Roman" w:hAnsi="Calibri" w:cs="Calibri"/>
    </w:rPr>
  </w:style>
  <w:style w:type="paragraph" w:customStyle="1" w:styleId="C0ACE3BDE2244E499A77888C08F6FCF64">
    <w:name w:val="C0ACE3BDE2244E499A77888C08F6FCF64"/>
    <w:rsid w:val="007F7754"/>
    <w:rPr>
      <w:rFonts w:ascii="Calibri" w:eastAsia="Times New Roman" w:hAnsi="Calibri" w:cs="Calibri"/>
    </w:rPr>
  </w:style>
  <w:style w:type="paragraph" w:customStyle="1" w:styleId="9C1F3A2DA49745C29682A609BE73D33C4">
    <w:name w:val="9C1F3A2DA49745C29682A609BE73D33C4"/>
    <w:rsid w:val="007F7754"/>
    <w:rPr>
      <w:rFonts w:ascii="Calibri" w:eastAsia="Times New Roman" w:hAnsi="Calibri" w:cs="Calibri"/>
    </w:rPr>
  </w:style>
  <w:style w:type="paragraph" w:customStyle="1" w:styleId="2051F943E68F42D8BEC7091EA425167B4">
    <w:name w:val="2051F943E68F42D8BEC7091EA425167B4"/>
    <w:rsid w:val="007F7754"/>
    <w:rPr>
      <w:rFonts w:ascii="Calibri" w:eastAsia="Times New Roman" w:hAnsi="Calibri" w:cs="Calibri"/>
    </w:rPr>
  </w:style>
  <w:style w:type="paragraph" w:customStyle="1" w:styleId="BF6D5A959DF04489ADBB0B8B319324934">
    <w:name w:val="BF6D5A959DF04489ADBB0B8B319324934"/>
    <w:rsid w:val="007F7754"/>
    <w:rPr>
      <w:rFonts w:ascii="Calibri" w:eastAsia="Times New Roman" w:hAnsi="Calibri" w:cs="Calibri"/>
    </w:rPr>
  </w:style>
  <w:style w:type="paragraph" w:customStyle="1" w:styleId="87724B2A7D634B3E8361604078B8DD9B4">
    <w:name w:val="87724B2A7D634B3E8361604078B8DD9B4"/>
    <w:rsid w:val="007F7754"/>
    <w:rPr>
      <w:rFonts w:ascii="Calibri" w:eastAsia="Times New Roman" w:hAnsi="Calibri" w:cs="Calibri"/>
    </w:rPr>
  </w:style>
  <w:style w:type="paragraph" w:customStyle="1" w:styleId="DFD7FBCA753D4794B7001CC993C329684">
    <w:name w:val="DFD7FBCA753D4794B7001CC993C329684"/>
    <w:rsid w:val="007F7754"/>
    <w:rPr>
      <w:rFonts w:ascii="Calibri" w:eastAsia="Times New Roman" w:hAnsi="Calibri" w:cs="Calibri"/>
    </w:rPr>
  </w:style>
  <w:style w:type="paragraph" w:customStyle="1" w:styleId="7148EF32381F456CBC5FC710A80298C14">
    <w:name w:val="7148EF32381F456CBC5FC710A80298C14"/>
    <w:rsid w:val="007F7754"/>
    <w:rPr>
      <w:rFonts w:ascii="Calibri" w:eastAsia="Times New Roman" w:hAnsi="Calibri" w:cs="Calibri"/>
    </w:rPr>
  </w:style>
  <w:style w:type="paragraph" w:customStyle="1" w:styleId="73137F8421014A2B972AF4A0A97C4A954">
    <w:name w:val="73137F8421014A2B972AF4A0A97C4A954"/>
    <w:rsid w:val="007F7754"/>
    <w:rPr>
      <w:rFonts w:ascii="Calibri" w:eastAsia="Times New Roman" w:hAnsi="Calibri" w:cs="Calibri"/>
    </w:rPr>
  </w:style>
  <w:style w:type="paragraph" w:customStyle="1" w:styleId="ECE6A58578E94AA5B680CA9E0B6092574">
    <w:name w:val="ECE6A58578E94AA5B680CA9E0B6092574"/>
    <w:rsid w:val="007F7754"/>
    <w:rPr>
      <w:rFonts w:ascii="Calibri" w:eastAsia="Times New Roman" w:hAnsi="Calibri" w:cs="Calibri"/>
    </w:rPr>
  </w:style>
  <w:style w:type="paragraph" w:customStyle="1" w:styleId="F5343860FB3C4303A2A66BC3850323594">
    <w:name w:val="F5343860FB3C4303A2A66BC3850323594"/>
    <w:rsid w:val="007F7754"/>
    <w:rPr>
      <w:rFonts w:ascii="Calibri" w:eastAsia="Times New Roman" w:hAnsi="Calibri" w:cs="Calibri"/>
    </w:rPr>
  </w:style>
  <w:style w:type="paragraph" w:customStyle="1" w:styleId="08BDF47A740A41D283C1FDD70CFAA25C4">
    <w:name w:val="08BDF47A740A41D283C1FDD70CFAA25C4"/>
    <w:rsid w:val="007F7754"/>
    <w:rPr>
      <w:rFonts w:ascii="Calibri" w:eastAsia="Times New Roman" w:hAnsi="Calibri" w:cs="Calibri"/>
    </w:rPr>
  </w:style>
  <w:style w:type="paragraph" w:customStyle="1" w:styleId="9C5785B0104A4C07B0BED7DD3ADB4DD14">
    <w:name w:val="9C5785B0104A4C07B0BED7DD3ADB4DD14"/>
    <w:rsid w:val="007F7754"/>
    <w:rPr>
      <w:rFonts w:ascii="Calibri" w:eastAsia="Times New Roman" w:hAnsi="Calibri" w:cs="Calibri"/>
    </w:rPr>
  </w:style>
  <w:style w:type="paragraph" w:customStyle="1" w:styleId="DA13D16A1B6A44E4B42FC8DA9011A1484">
    <w:name w:val="DA13D16A1B6A44E4B42FC8DA9011A1484"/>
    <w:rsid w:val="007F7754"/>
    <w:rPr>
      <w:rFonts w:ascii="Calibri" w:eastAsia="Times New Roman" w:hAnsi="Calibri" w:cs="Calibri"/>
    </w:rPr>
  </w:style>
  <w:style w:type="paragraph" w:customStyle="1" w:styleId="522E8A9358A3480092F959B0BA8463E24">
    <w:name w:val="522E8A9358A3480092F959B0BA8463E24"/>
    <w:rsid w:val="007F7754"/>
    <w:rPr>
      <w:rFonts w:ascii="Calibri" w:eastAsia="Times New Roman" w:hAnsi="Calibri" w:cs="Calibri"/>
    </w:rPr>
  </w:style>
  <w:style w:type="paragraph" w:customStyle="1" w:styleId="1BD25D754D9242B8B0B7496F3E5293604">
    <w:name w:val="1BD25D754D9242B8B0B7496F3E5293604"/>
    <w:rsid w:val="007F7754"/>
    <w:rPr>
      <w:rFonts w:ascii="Calibri" w:eastAsia="Times New Roman" w:hAnsi="Calibri" w:cs="Calibri"/>
    </w:rPr>
  </w:style>
  <w:style w:type="paragraph" w:customStyle="1" w:styleId="A0A69245B98341DE9FDB162F281D8B7D4">
    <w:name w:val="A0A69245B98341DE9FDB162F281D8B7D4"/>
    <w:rsid w:val="007F7754"/>
    <w:rPr>
      <w:rFonts w:ascii="Calibri" w:eastAsia="Times New Roman" w:hAnsi="Calibri" w:cs="Calibri"/>
    </w:rPr>
  </w:style>
  <w:style w:type="paragraph" w:customStyle="1" w:styleId="88ADCA31A7B24F89B13D192C80026F134">
    <w:name w:val="88ADCA31A7B24F89B13D192C80026F134"/>
    <w:rsid w:val="007F7754"/>
    <w:rPr>
      <w:rFonts w:ascii="Calibri" w:eastAsia="Times New Roman" w:hAnsi="Calibri" w:cs="Calibri"/>
    </w:rPr>
  </w:style>
  <w:style w:type="paragraph" w:customStyle="1" w:styleId="18E2D944E1CB4D3CAEEE1998F476F2464">
    <w:name w:val="18E2D944E1CB4D3CAEEE1998F476F2464"/>
    <w:rsid w:val="007F7754"/>
    <w:rPr>
      <w:rFonts w:ascii="Calibri" w:eastAsia="Times New Roman" w:hAnsi="Calibri" w:cs="Calibri"/>
    </w:rPr>
  </w:style>
  <w:style w:type="paragraph" w:customStyle="1" w:styleId="46290ED9BBF64D6883728C01D94561D54">
    <w:name w:val="46290ED9BBF64D6883728C01D94561D54"/>
    <w:rsid w:val="007F7754"/>
    <w:rPr>
      <w:rFonts w:ascii="Calibri" w:eastAsia="Times New Roman" w:hAnsi="Calibri" w:cs="Calibri"/>
    </w:rPr>
  </w:style>
  <w:style w:type="paragraph" w:customStyle="1" w:styleId="4C63889D825541E28ED1903932E2E7BE4">
    <w:name w:val="4C63889D825541E28ED1903932E2E7BE4"/>
    <w:rsid w:val="007F7754"/>
    <w:rPr>
      <w:rFonts w:ascii="Calibri" w:eastAsia="Times New Roman" w:hAnsi="Calibri" w:cs="Calibri"/>
    </w:rPr>
  </w:style>
  <w:style w:type="paragraph" w:customStyle="1" w:styleId="DB78848AE49245138F4A95CA03BA0FED4">
    <w:name w:val="DB78848AE49245138F4A95CA03BA0FED4"/>
    <w:rsid w:val="007F7754"/>
    <w:rPr>
      <w:rFonts w:ascii="Calibri" w:eastAsia="Times New Roman" w:hAnsi="Calibri" w:cs="Calibri"/>
    </w:rPr>
  </w:style>
  <w:style w:type="paragraph" w:customStyle="1" w:styleId="7281761C8FEE4E4EBFB7B8C2E2505CA44">
    <w:name w:val="7281761C8FEE4E4EBFB7B8C2E2505CA44"/>
    <w:rsid w:val="007F7754"/>
    <w:rPr>
      <w:rFonts w:ascii="Calibri" w:eastAsia="Times New Roman" w:hAnsi="Calibri" w:cs="Calibri"/>
    </w:rPr>
  </w:style>
  <w:style w:type="paragraph" w:customStyle="1" w:styleId="CF4B363AEF5E42F8A9985F6142DA43DE4">
    <w:name w:val="CF4B363AEF5E42F8A9985F6142DA43DE4"/>
    <w:rsid w:val="007F7754"/>
    <w:rPr>
      <w:rFonts w:ascii="Calibri" w:eastAsia="Times New Roman" w:hAnsi="Calibri" w:cs="Calibri"/>
    </w:rPr>
  </w:style>
  <w:style w:type="paragraph" w:customStyle="1" w:styleId="1C31093765414E3EA59463518979BF6F4">
    <w:name w:val="1C31093765414E3EA59463518979BF6F4"/>
    <w:rsid w:val="007F7754"/>
    <w:rPr>
      <w:rFonts w:ascii="Calibri" w:eastAsia="Times New Roman" w:hAnsi="Calibri" w:cs="Calibri"/>
    </w:rPr>
  </w:style>
  <w:style w:type="paragraph" w:customStyle="1" w:styleId="E6F6BC38468A4926952A4A29595144BB4">
    <w:name w:val="E6F6BC38468A4926952A4A29595144BB4"/>
    <w:rsid w:val="007F7754"/>
    <w:rPr>
      <w:rFonts w:ascii="Calibri" w:eastAsia="Times New Roman" w:hAnsi="Calibri" w:cs="Calibri"/>
    </w:rPr>
  </w:style>
  <w:style w:type="paragraph" w:customStyle="1" w:styleId="F9B4FFB75B28484592760676BE2601874">
    <w:name w:val="F9B4FFB75B28484592760676BE2601874"/>
    <w:rsid w:val="007F7754"/>
    <w:rPr>
      <w:rFonts w:ascii="Calibri" w:eastAsia="Times New Roman" w:hAnsi="Calibri" w:cs="Calibri"/>
    </w:rPr>
  </w:style>
  <w:style w:type="paragraph" w:customStyle="1" w:styleId="2C61852B305C4D8B80AAF176B79766314">
    <w:name w:val="2C61852B305C4D8B80AAF176B79766314"/>
    <w:rsid w:val="007F7754"/>
    <w:rPr>
      <w:rFonts w:ascii="Calibri" w:eastAsia="Times New Roman" w:hAnsi="Calibri" w:cs="Calibri"/>
    </w:rPr>
  </w:style>
  <w:style w:type="paragraph" w:customStyle="1" w:styleId="1CE85280BA3047689056E0518AA24E694">
    <w:name w:val="1CE85280BA3047689056E0518AA24E694"/>
    <w:rsid w:val="007F7754"/>
    <w:rPr>
      <w:rFonts w:ascii="Calibri" w:eastAsia="Times New Roman" w:hAnsi="Calibri" w:cs="Calibri"/>
    </w:rPr>
  </w:style>
  <w:style w:type="paragraph" w:customStyle="1" w:styleId="D6FD9827EBB64FE4B52F4B58B1DF5EC84">
    <w:name w:val="D6FD9827EBB64FE4B52F4B58B1DF5EC84"/>
    <w:rsid w:val="007F7754"/>
    <w:rPr>
      <w:rFonts w:ascii="Calibri" w:eastAsia="Times New Roman" w:hAnsi="Calibri" w:cs="Calibri"/>
    </w:rPr>
  </w:style>
  <w:style w:type="paragraph" w:customStyle="1" w:styleId="06E5613E9C86459AB49DC63E7944DC5A4">
    <w:name w:val="06E5613E9C86459AB49DC63E7944DC5A4"/>
    <w:rsid w:val="007F7754"/>
    <w:rPr>
      <w:rFonts w:ascii="Calibri" w:eastAsia="Times New Roman" w:hAnsi="Calibri" w:cs="Calibri"/>
    </w:rPr>
  </w:style>
  <w:style w:type="paragraph" w:customStyle="1" w:styleId="9976FD907AFD461C92F73F5A7454A04D4">
    <w:name w:val="9976FD907AFD461C92F73F5A7454A04D4"/>
    <w:rsid w:val="007F7754"/>
    <w:rPr>
      <w:rFonts w:ascii="Calibri" w:eastAsia="Times New Roman" w:hAnsi="Calibri" w:cs="Calibri"/>
    </w:rPr>
  </w:style>
  <w:style w:type="paragraph" w:customStyle="1" w:styleId="F31D042135434EF387E348B92350BF114">
    <w:name w:val="F31D042135434EF387E348B92350BF114"/>
    <w:rsid w:val="007F7754"/>
    <w:rPr>
      <w:rFonts w:ascii="Calibri" w:eastAsia="Times New Roman" w:hAnsi="Calibri" w:cs="Calibri"/>
    </w:rPr>
  </w:style>
  <w:style w:type="paragraph" w:customStyle="1" w:styleId="54A2E43126764B4187C6E41BF7A389414">
    <w:name w:val="54A2E43126764B4187C6E41BF7A389414"/>
    <w:rsid w:val="007F7754"/>
    <w:rPr>
      <w:rFonts w:ascii="Calibri" w:eastAsia="Times New Roman" w:hAnsi="Calibri" w:cs="Calibri"/>
    </w:rPr>
  </w:style>
  <w:style w:type="paragraph" w:customStyle="1" w:styleId="E99FD2C0ABEA4B5C87B0627C3E8FBEFC4">
    <w:name w:val="E99FD2C0ABEA4B5C87B0627C3E8FBEFC4"/>
    <w:rsid w:val="007F7754"/>
    <w:rPr>
      <w:rFonts w:ascii="Calibri" w:eastAsia="Times New Roman" w:hAnsi="Calibri" w:cs="Calibri"/>
    </w:rPr>
  </w:style>
  <w:style w:type="paragraph" w:customStyle="1" w:styleId="38A984CD16214F96B4923C531C98455E4">
    <w:name w:val="38A984CD16214F96B4923C531C98455E4"/>
    <w:rsid w:val="007F7754"/>
    <w:rPr>
      <w:rFonts w:ascii="Calibri" w:eastAsia="Times New Roman" w:hAnsi="Calibri" w:cs="Calibri"/>
    </w:rPr>
  </w:style>
  <w:style w:type="paragraph" w:customStyle="1" w:styleId="D3CE9FA6C7B34AD6914509F94888B7884">
    <w:name w:val="D3CE9FA6C7B34AD6914509F94888B7884"/>
    <w:rsid w:val="007F7754"/>
    <w:rPr>
      <w:rFonts w:ascii="Calibri" w:eastAsia="Times New Roman" w:hAnsi="Calibri" w:cs="Calibri"/>
    </w:rPr>
  </w:style>
  <w:style w:type="paragraph" w:customStyle="1" w:styleId="A92F74BF98CF42B7A9BC1F2B1623D74B4">
    <w:name w:val="A92F74BF98CF42B7A9BC1F2B1623D74B4"/>
    <w:rsid w:val="007F7754"/>
    <w:rPr>
      <w:rFonts w:ascii="Calibri" w:eastAsia="Times New Roman" w:hAnsi="Calibri" w:cs="Calibri"/>
    </w:rPr>
  </w:style>
  <w:style w:type="paragraph" w:customStyle="1" w:styleId="7618BC8076D94BE6B6C12C7F0C8CDA2F4">
    <w:name w:val="7618BC8076D94BE6B6C12C7F0C8CDA2F4"/>
    <w:rsid w:val="007F7754"/>
    <w:rPr>
      <w:rFonts w:ascii="Calibri" w:eastAsia="Times New Roman" w:hAnsi="Calibri" w:cs="Calibri"/>
    </w:rPr>
  </w:style>
  <w:style w:type="paragraph" w:customStyle="1" w:styleId="172E134975D0488996F76E101C41766A4">
    <w:name w:val="172E134975D0488996F76E101C41766A4"/>
    <w:rsid w:val="007F7754"/>
    <w:rPr>
      <w:rFonts w:ascii="Calibri" w:eastAsia="Times New Roman" w:hAnsi="Calibri" w:cs="Calibri"/>
    </w:rPr>
  </w:style>
  <w:style w:type="paragraph" w:customStyle="1" w:styleId="2A1FAE39456D44719C755E33F448203C4">
    <w:name w:val="2A1FAE39456D44719C755E33F448203C4"/>
    <w:rsid w:val="007F7754"/>
    <w:rPr>
      <w:rFonts w:ascii="Calibri" w:eastAsia="Times New Roman" w:hAnsi="Calibri" w:cs="Calibri"/>
    </w:rPr>
  </w:style>
  <w:style w:type="paragraph" w:customStyle="1" w:styleId="1A39600CC7A54CB19A3B76E515ABE6C94">
    <w:name w:val="1A39600CC7A54CB19A3B76E515ABE6C94"/>
    <w:rsid w:val="007F7754"/>
    <w:rPr>
      <w:rFonts w:ascii="Calibri" w:eastAsia="Times New Roman" w:hAnsi="Calibri" w:cs="Calibri"/>
    </w:rPr>
  </w:style>
  <w:style w:type="paragraph" w:customStyle="1" w:styleId="85CE910F76664357AD12EF398E9196F84">
    <w:name w:val="85CE910F76664357AD12EF398E9196F84"/>
    <w:rsid w:val="007F7754"/>
    <w:rPr>
      <w:rFonts w:ascii="Calibri" w:eastAsia="Times New Roman" w:hAnsi="Calibri" w:cs="Calibri"/>
    </w:rPr>
  </w:style>
  <w:style w:type="paragraph" w:customStyle="1" w:styleId="39F3760D717A44688649A1EE199D008B4">
    <w:name w:val="39F3760D717A44688649A1EE199D008B4"/>
    <w:rsid w:val="007F7754"/>
    <w:rPr>
      <w:rFonts w:ascii="Calibri" w:eastAsia="Times New Roman" w:hAnsi="Calibri" w:cs="Calibri"/>
    </w:rPr>
  </w:style>
  <w:style w:type="paragraph" w:customStyle="1" w:styleId="50280DD7A917481887FFC583A8627C734">
    <w:name w:val="50280DD7A917481887FFC583A8627C734"/>
    <w:rsid w:val="007F7754"/>
    <w:rPr>
      <w:rFonts w:ascii="Calibri" w:eastAsia="Times New Roman" w:hAnsi="Calibri" w:cs="Calibri"/>
    </w:rPr>
  </w:style>
  <w:style w:type="paragraph" w:customStyle="1" w:styleId="C660AD87EDDC4A7E8118F8B56C7F1D2A4">
    <w:name w:val="C660AD87EDDC4A7E8118F8B56C7F1D2A4"/>
    <w:rsid w:val="007F7754"/>
    <w:rPr>
      <w:rFonts w:ascii="Calibri" w:eastAsia="Times New Roman" w:hAnsi="Calibri" w:cs="Calibri"/>
    </w:rPr>
  </w:style>
  <w:style w:type="paragraph" w:customStyle="1" w:styleId="F1F1C91DC85A487BAFC0D4FC757B0B624">
    <w:name w:val="F1F1C91DC85A487BAFC0D4FC757B0B624"/>
    <w:rsid w:val="007F7754"/>
    <w:rPr>
      <w:rFonts w:ascii="Calibri" w:eastAsia="Times New Roman" w:hAnsi="Calibri" w:cs="Calibri"/>
    </w:rPr>
  </w:style>
  <w:style w:type="paragraph" w:customStyle="1" w:styleId="DB6F7CD46D20408B9DB652357358CB264">
    <w:name w:val="DB6F7CD46D20408B9DB652357358CB264"/>
    <w:rsid w:val="007F7754"/>
    <w:rPr>
      <w:rFonts w:ascii="Calibri" w:eastAsia="Times New Roman" w:hAnsi="Calibri" w:cs="Calibri"/>
    </w:rPr>
  </w:style>
  <w:style w:type="paragraph" w:customStyle="1" w:styleId="43E36EE3F5BB4D619CC45A3497FF504C4">
    <w:name w:val="43E36EE3F5BB4D619CC45A3497FF504C4"/>
    <w:rsid w:val="007F7754"/>
    <w:rPr>
      <w:rFonts w:ascii="Calibri" w:eastAsia="Times New Roman" w:hAnsi="Calibri" w:cs="Calibri"/>
    </w:rPr>
  </w:style>
  <w:style w:type="paragraph" w:customStyle="1" w:styleId="B66AFEF372204706AA04F52418D982784">
    <w:name w:val="B66AFEF372204706AA04F52418D982784"/>
    <w:rsid w:val="007F7754"/>
    <w:rPr>
      <w:rFonts w:ascii="Calibri" w:eastAsia="Times New Roman" w:hAnsi="Calibri" w:cs="Calibri"/>
    </w:rPr>
  </w:style>
  <w:style w:type="paragraph" w:customStyle="1" w:styleId="06BB752B8A464A03952C04311944219C4">
    <w:name w:val="06BB752B8A464A03952C04311944219C4"/>
    <w:rsid w:val="007F7754"/>
    <w:rPr>
      <w:rFonts w:ascii="Calibri" w:eastAsia="Times New Roman" w:hAnsi="Calibri" w:cs="Calibri"/>
    </w:rPr>
  </w:style>
  <w:style w:type="paragraph" w:customStyle="1" w:styleId="189D750BF1884E8AA9E5ED930C81041F4">
    <w:name w:val="189D750BF1884E8AA9E5ED930C81041F4"/>
    <w:rsid w:val="007F7754"/>
    <w:rPr>
      <w:rFonts w:ascii="Calibri" w:eastAsia="Times New Roman" w:hAnsi="Calibri" w:cs="Calibri"/>
    </w:rPr>
  </w:style>
  <w:style w:type="paragraph" w:customStyle="1" w:styleId="107E9EDBF5324BF1A7C52CE5C5708D6F3">
    <w:name w:val="107E9EDBF5324BF1A7C52CE5C5708D6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2">
    <w:name w:val="2307FEF57269459BAEE8D8BD5D9DD303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">
    <w:name w:val="26E096F473F54C4DB614F7EB5465F12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2">
    <w:name w:val="F2E4BBC621BF48A58209DEF1D0C5E50B12"/>
    <w:rsid w:val="007F7754"/>
    <w:rPr>
      <w:rFonts w:ascii="Calibri" w:eastAsia="Times New Roman" w:hAnsi="Calibri" w:cs="Calibri"/>
    </w:rPr>
  </w:style>
  <w:style w:type="paragraph" w:customStyle="1" w:styleId="AF5AEF543E8648D3B003111D049F6F1C6">
    <w:name w:val="AF5AEF543E8648D3B003111D049F6F1C6"/>
    <w:rsid w:val="007F7754"/>
    <w:rPr>
      <w:rFonts w:ascii="Calibri" w:eastAsia="Times New Roman" w:hAnsi="Calibri" w:cs="Calibri"/>
    </w:rPr>
  </w:style>
  <w:style w:type="paragraph" w:customStyle="1" w:styleId="EFFCAB1EC1B141A2AFB73B634C95B06E8">
    <w:name w:val="EFFCAB1EC1B141A2AFB73B634C95B06E8"/>
    <w:rsid w:val="007F7754"/>
    <w:rPr>
      <w:rFonts w:ascii="Calibri" w:eastAsia="Times New Roman" w:hAnsi="Calibri" w:cs="Calibri"/>
    </w:rPr>
  </w:style>
  <w:style w:type="paragraph" w:customStyle="1" w:styleId="B5C382BEBAC34B61BA487CAC2986739B10">
    <w:name w:val="B5C382BEBAC34B61BA487CAC2986739B10"/>
    <w:rsid w:val="007F7754"/>
    <w:rPr>
      <w:rFonts w:ascii="Calibri" w:eastAsia="Times New Roman" w:hAnsi="Calibri" w:cs="Calibri"/>
    </w:rPr>
  </w:style>
  <w:style w:type="paragraph" w:customStyle="1" w:styleId="533EBD5644B544AFBC1BBF895BEC7DDF5">
    <w:name w:val="533EBD5644B544AFBC1BBF895BEC7DDF5"/>
    <w:rsid w:val="007F7754"/>
    <w:rPr>
      <w:rFonts w:ascii="Calibri" w:eastAsia="Times New Roman" w:hAnsi="Calibri" w:cs="Calibri"/>
    </w:rPr>
  </w:style>
  <w:style w:type="paragraph" w:customStyle="1" w:styleId="42F5319199F244C89492BE0D0F9B73545">
    <w:name w:val="42F5319199F244C89492BE0D0F9B73545"/>
    <w:rsid w:val="007F7754"/>
    <w:rPr>
      <w:rFonts w:ascii="Calibri" w:eastAsia="Times New Roman" w:hAnsi="Calibri" w:cs="Calibri"/>
    </w:rPr>
  </w:style>
  <w:style w:type="paragraph" w:customStyle="1" w:styleId="3E54AA0BEE174FCA9F9353E198ACC75F5">
    <w:name w:val="3E54AA0BEE174FCA9F9353E198ACC75F5"/>
    <w:rsid w:val="007F7754"/>
    <w:rPr>
      <w:rFonts w:ascii="Calibri" w:eastAsia="Times New Roman" w:hAnsi="Calibri" w:cs="Calibri"/>
    </w:rPr>
  </w:style>
  <w:style w:type="paragraph" w:customStyle="1" w:styleId="DEF45BA0615F42679BC4183CBD1218635">
    <w:name w:val="DEF45BA0615F42679BC4183CBD1218635"/>
    <w:rsid w:val="007F7754"/>
    <w:rPr>
      <w:rFonts w:ascii="Calibri" w:eastAsia="Times New Roman" w:hAnsi="Calibri" w:cs="Calibri"/>
    </w:rPr>
  </w:style>
  <w:style w:type="paragraph" w:customStyle="1" w:styleId="C26E22C0FBCE49A4A78466A710702FFE5">
    <w:name w:val="C26E22C0FBCE49A4A78466A710702FFE5"/>
    <w:rsid w:val="007F7754"/>
    <w:rPr>
      <w:rFonts w:ascii="Calibri" w:eastAsia="Times New Roman" w:hAnsi="Calibri" w:cs="Calibri"/>
    </w:rPr>
  </w:style>
  <w:style w:type="paragraph" w:customStyle="1" w:styleId="B3B17B0866A540FDB99A0CF7B744D5D95">
    <w:name w:val="B3B17B0866A540FDB99A0CF7B744D5D95"/>
    <w:rsid w:val="007F7754"/>
    <w:rPr>
      <w:rFonts w:ascii="Calibri" w:eastAsia="Times New Roman" w:hAnsi="Calibri" w:cs="Calibri"/>
    </w:rPr>
  </w:style>
  <w:style w:type="paragraph" w:customStyle="1" w:styleId="F848E6C9226C431F84E47FAD103ECFE95">
    <w:name w:val="F848E6C9226C431F84E47FAD103ECFE95"/>
    <w:rsid w:val="007F7754"/>
    <w:rPr>
      <w:rFonts w:ascii="Calibri" w:eastAsia="Times New Roman" w:hAnsi="Calibri" w:cs="Calibri"/>
    </w:rPr>
  </w:style>
  <w:style w:type="paragraph" w:customStyle="1" w:styleId="E582C9DFE01440AA8DF4E35941A987185">
    <w:name w:val="E582C9DFE01440AA8DF4E35941A987185"/>
    <w:rsid w:val="007F7754"/>
    <w:rPr>
      <w:rFonts w:ascii="Calibri" w:eastAsia="Times New Roman" w:hAnsi="Calibri" w:cs="Calibri"/>
    </w:rPr>
  </w:style>
  <w:style w:type="paragraph" w:customStyle="1" w:styleId="560B4FA2C8F44223A56122DC1C1AA5EA5">
    <w:name w:val="560B4FA2C8F44223A56122DC1C1AA5EA5"/>
    <w:rsid w:val="007F7754"/>
    <w:rPr>
      <w:rFonts w:ascii="Calibri" w:eastAsia="Times New Roman" w:hAnsi="Calibri" w:cs="Calibri"/>
    </w:rPr>
  </w:style>
  <w:style w:type="paragraph" w:customStyle="1" w:styleId="F72D666B2FF54DB08549DE1DB46C4DCB5">
    <w:name w:val="F72D666B2FF54DB08549DE1DB46C4DCB5"/>
    <w:rsid w:val="007F7754"/>
    <w:rPr>
      <w:rFonts w:ascii="Calibri" w:eastAsia="Times New Roman" w:hAnsi="Calibri" w:cs="Calibri"/>
    </w:rPr>
  </w:style>
  <w:style w:type="paragraph" w:customStyle="1" w:styleId="F2D13A7247F74308A98B34B6F74BA1A25">
    <w:name w:val="F2D13A7247F74308A98B34B6F74BA1A25"/>
    <w:rsid w:val="007F7754"/>
    <w:rPr>
      <w:rFonts w:ascii="Calibri" w:eastAsia="Times New Roman" w:hAnsi="Calibri" w:cs="Calibri"/>
    </w:rPr>
  </w:style>
  <w:style w:type="paragraph" w:customStyle="1" w:styleId="8C23933E93774DCFA97BF9B88D608D4C5">
    <w:name w:val="8C23933E93774DCFA97BF9B88D608D4C5"/>
    <w:rsid w:val="007F7754"/>
    <w:rPr>
      <w:rFonts w:ascii="Calibri" w:eastAsia="Times New Roman" w:hAnsi="Calibri" w:cs="Calibri"/>
    </w:rPr>
  </w:style>
  <w:style w:type="paragraph" w:customStyle="1" w:styleId="5E1E1147C1094AF0A248F6297B76518D5">
    <w:name w:val="5E1E1147C1094AF0A248F6297B76518D5"/>
    <w:rsid w:val="007F7754"/>
    <w:rPr>
      <w:rFonts w:ascii="Calibri" w:eastAsia="Times New Roman" w:hAnsi="Calibri" w:cs="Calibri"/>
    </w:rPr>
  </w:style>
  <w:style w:type="paragraph" w:customStyle="1" w:styleId="FF5570E3891C4BAC8C6D89499C2218CB5">
    <w:name w:val="FF5570E3891C4BAC8C6D89499C2218CB5"/>
    <w:rsid w:val="007F7754"/>
    <w:rPr>
      <w:rFonts w:ascii="Calibri" w:eastAsia="Times New Roman" w:hAnsi="Calibri" w:cs="Calibri"/>
    </w:rPr>
  </w:style>
  <w:style w:type="paragraph" w:customStyle="1" w:styleId="E5D5A3A66E974D258F0B9F4F22EA3B935">
    <w:name w:val="E5D5A3A66E974D258F0B9F4F22EA3B935"/>
    <w:rsid w:val="007F7754"/>
    <w:rPr>
      <w:rFonts w:ascii="Calibri" w:eastAsia="Times New Roman" w:hAnsi="Calibri" w:cs="Calibri"/>
    </w:rPr>
  </w:style>
  <w:style w:type="paragraph" w:customStyle="1" w:styleId="0AC19391BFE049DA9290831E5301021C5">
    <w:name w:val="0AC19391BFE049DA9290831E5301021C5"/>
    <w:rsid w:val="007F7754"/>
    <w:rPr>
      <w:rFonts w:ascii="Calibri" w:eastAsia="Times New Roman" w:hAnsi="Calibri" w:cs="Calibri"/>
    </w:rPr>
  </w:style>
  <w:style w:type="paragraph" w:customStyle="1" w:styleId="97364F7B6F7A4FE19C537CB7D5EFFC535">
    <w:name w:val="97364F7B6F7A4FE19C537CB7D5EFFC535"/>
    <w:rsid w:val="007F7754"/>
    <w:rPr>
      <w:rFonts w:ascii="Calibri" w:eastAsia="Times New Roman" w:hAnsi="Calibri" w:cs="Calibri"/>
    </w:rPr>
  </w:style>
  <w:style w:type="paragraph" w:customStyle="1" w:styleId="7EDEFCF495CD4A0F92382AD0841DB9D55">
    <w:name w:val="7EDEFCF495CD4A0F92382AD0841DB9D55"/>
    <w:rsid w:val="007F7754"/>
    <w:rPr>
      <w:rFonts w:ascii="Calibri" w:eastAsia="Times New Roman" w:hAnsi="Calibri" w:cs="Calibri"/>
    </w:rPr>
  </w:style>
  <w:style w:type="paragraph" w:customStyle="1" w:styleId="C0ACE3BDE2244E499A77888C08F6FCF65">
    <w:name w:val="C0ACE3BDE2244E499A77888C08F6FCF65"/>
    <w:rsid w:val="007F7754"/>
    <w:rPr>
      <w:rFonts w:ascii="Calibri" w:eastAsia="Times New Roman" w:hAnsi="Calibri" w:cs="Calibri"/>
    </w:rPr>
  </w:style>
  <w:style w:type="paragraph" w:customStyle="1" w:styleId="9C1F3A2DA49745C29682A609BE73D33C5">
    <w:name w:val="9C1F3A2DA49745C29682A609BE73D33C5"/>
    <w:rsid w:val="007F7754"/>
    <w:rPr>
      <w:rFonts w:ascii="Calibri" w:eastAsia="Times New Roman" w:hAnsi="Calibri" w:cs="Calibri"/>
    </w:rPr>
  </w:style>
  <w:style w:type="paragraph" w:customStyle="1" w:styleId="2051F943E68F42D8BEC7091EA425167B5">
    <w:name w:val="2051F943E68F42D8BEC7091EA425167B5"/>
    <w:rsid w:val="007F7754"/>
    <w:rPr>
      <w:rFonts w:ascii="Calibri" w:eastAsia="Times New Roman" w:hAnsi="Calibri" w:cs="Calibri"/>
    </w:rPr>
  </w:style>
  <w:style w:type="paragraph" w:customStyle="1" w:styleId="BF6D5A959DF04489ADBB0B8B319324935">
    <w:name w:val="BF6D5A959DF04489ADBB0B8B319324935"/>
    <w:rsid w:val="007F7754"/>
    <w:rPr>
      <w:rFonts w:ascii="Calibri" w:eastAsia="Times New Roman" w:hAnsi="Calibri" w:cs="Calibri"/>
    </w:rPr>
  </w:style>
  <w:style w:type="paragraph" w:customStyle="1" w:styleId="87724B2A7D634B3E8361604078B8DD9B5">
    <w:name w:val="87724B2A7D634B3E8361604078B8DD9B5"/>
    <w:rsid w:val="007F7754"/>
    <w:rPr>
      <w:rFonts w:ascii="Calibri" w:eastAsia="Times New Roman" w:hAnsi="Calibri" w:cs="Calibri"/>
    </w:rPr>
  </w:style>
  <w:style w:type="paragraph" w:customStyle="1" w:styleId="DFD7FBCA753D4794B7001CC993C329685">
    <w:name w:val="DFD7FBCA753D4794B7001CC993C329685"/>
    <w:rsid w:val="007F7754"/>
    <w:rPr>
      <w:rFonts w:ascii="Calibri" w:eastAsia="Times New Roman" w:hAnsi="Calibri" w:cs="Calibri"/>
    </w:rPr>
  </w:style>
  <w:style w:type="paragraph" w:customStyle="1" w:styleId="7148EF32381F456CBC5FC710A80298C15">
    <w:name w:val="7148EF32381F456CBC5FC710A80298C15"/>
    <w:rsid w:val="007F7754"/>
    <w:rPr>
      <w:rFonts w:ascii="Calibri" w:eastAsia="Times New Roman" w:hAnsi="Calibri" w:cs="Calibri"/>
    </w:rPr>
  </w:style>
  <w:style w:type="paragraph" w:customStyle="1" w:styleId="73137F8421014A2B972AF4A0A97C4A955">
    <w:name w:val="73137F8421014A2B972AF4A0A97C4A955"/>
    <w:rsid w:val="007F7754"/>
    <w:rPr>
      <w:rFonts w:ascii="Calibri" w:eastAsia="Times New Roman" w:hAnsi="Calibri" w:cs="Calibri"/>
    </w:rPr>
  </w:style>
  <w:style w:type="paragraph" w:customStyle="1" w:styleId="ECE6A58578E94AA5B680CA9E0B6092575">
    <w:name w:val="ECE6A58578E94AA5B680CA9E0B6092575"/>
    <w:rsid w:val="007F7754"/>
    <w:rPr>
      <w:rFonts w:ascii="Calibri" w:eastAsia="Times New Roman" w:hAnsi="Calibri" w:cs="Calibri"/>
    </w:rPr>
  </w:style>
  <w:style w:type="paragraph" w:customStyle="1" w:styleId="F5343860FB3C4303A2A66BC3850323595">
    <w:name w:val="F5343860FB3C4303A2A66BC3850323595"/>
    <w:rsid w:val="007F7754"/>
    <w:rPr>
      <w:rFonts w:ascii="Calibri" w:eastAsia="Times New Roman" w:hAnsi="Calibri" w:cs="Calibri"/>
    </w:rPr>
  </w:style>
  <w:style w:type="paragraph" w:customStyle="1" w:styleId="08BDF47A740A41D283C1FDD70CFAA25C5">
    <w:name w:val="08BDF47A740A41D283C1FDD70CFAA25C5"/>
    <w:rsid w:val="007F7754"/>
    <w:rPr>
      <w:rFonts w:ascii="Calibri" w:eastAsia="Times New Roman" w:hAnsi="Calibri" w:cs="Calibri"/>
    </w:rPr>
  </w:style>
  <w:style w:type="paragraph" w:customStyle="1" w:styleId="9C5785B0104A4C07B0BED7DD3ADB4DD15">
    <w:name w:val="9C5785B0104A4C07B0BED7DD3ADB4DD15"/>
    <w:rsid w:val="007F7754"/>
    <w:rPr>
      <w:rFonts w:ascii="Calibri" w:eastAsia="Times New Roman" w:hAnsi="Calibri" w:cs="Calibri"/>
    </w:rPr>
  </w:style>
  <w:style w:type="paragraph" w:customStyle="1" w:styleId="DA13D16A1B6A44E4B42FC8DA9011A1485">
    <w:name w:val="DA13D16A1B6A44E4B42FC8DA9011A1485"/>
    <w:rsid w:val="007F7754"/>
    <w:rPr>
      <w:rFonts w:ascii="Calibri" w:eastAsia="Times New Roman" w:hAnsi="Calibri" w:cs="Calibri"/>
    </w:rPr>
  </w:style>
  <w:style w:type="paragraph" w:customStyle="1" w:styleId="522E8A9358A3480092F959B0BA8463E25">
    <w:name w:val="522E8A9358A3480092F959B0BA8463E25"/>
    <w:rsid w:val="007F7754"/>
    <w:rPr>
      <w:rFonts w:ascii="Calibri" w:eastAsia="Times New Roman" w:hAnsi="Calibri" w:cs="Calibri"/>
    </w:rPr>
  </w:style>
  <w:style w:type="paragraph" w:customStyle="1" w:styleId="1BD25D754D9242B8B0B7496F3E5293605">
    <w:name w:val="1BD25D754D9242B8B0B7496F3E5293605"/>
    <w:rsid w:val="007F7754"/>
    <w:rPr>
      <w:rFonts w:ascii="Calibri" w:eastAsia="Times New Roman" w:hAnsi="Calibri" w:cs="Calibri"/>
    </w:rPr>
  </w:style>
  <w:style w:type="paragraph" w:customStyle="1" w:styleId="A0A69245B98341DE9FDB162F281D8B7D5">
    <w:name w:val="A0A69245B98341DE9FDB162F281D8B7D5"/>
    <w:rsid w:val="007F7754"/>
    <w:rPr>
      <w:rFonts w:ascii="Calibri" w:eastAsia="Times New Roman" w:hAnsi="Calibri" w:cs="Calibri"/>
    </w:rPr>
  </w:style>
  <w:style w:type="paragraph" w:customStyle="1" w:styleId="88ADCA31A7B24F89B13D192C80026F135">
    <w:name w:val="88ADCA31A7B24F89B13D192C80026F135"/>
    <w:rsid w:val="007F7754"/>
    <w:rPr>
      <w:rFonts w:ascii="Calibri" w:eastAsia="Times New Roman" w:hAnsi="Calibri" w:cs="Calibri"/>
    </w:rPr>
  </w:style>
  <w:style w:type="paragraph" w:customStyle="1" w:styleId="18E2D944E1CB4D3CAEEE1998F476F2465">
    <w:name w:val="18E2D944E1CB4D3CAEEE1998F476F2465"/>
    <w:rsid w:val="007F7754"/>
    <w:rPr>
      <w:rFonts w:ascii="Calibri" w:eastAsia="Times New Roman" w:hAnsi="Calibri" w:cs="Calibri"/>
    </w:rPr>
  </w:style>
  <w:style w:type="paragraph" w:customStyle="1" w:styleId="46290ED9BBF64D6883728C01D94561D55">
    <w:name w:val="46290ED9BBF64D6883728C01D94561D55"/>
    <w:rsid w:val="007F7754"/>
    <w:rPr>
      <w:rFonts w:ascii="Calibri" w:eastAsia="Times New Roman" w:hAnsi="Calibri" w:cs="Calibri"/>
    </w:rPr>
  </w:style>
  <w:style w:type="paragraph" w:customStyle="1" w:styleId="4C63889D825541E28ED1903932E2E7BE5">
    <w:name w:val="4C63889D825541E28ED1903932E2E7BE5"/>
    <w:rsid w:val="007F7754"/>
    <w:rPr>
      <w:rFonts w:ascii="Calibri" w:eastAsia="Times New Roman" w:hAnsi="Calibri" w:cs="Calibri"/>
    </w:rPr>
  </w:style>
  <w:style w:type="paragraph" w:customStyle="1" w:styleId="DB78848AE49245138F4A95CA03BA0FED5">
    <w:name w:val="DB78848AE49245138F4A95CA03BA0FED5"/>
    <w:rsid w:val="007F7754"/>
    <w:rPr>
      <w:rFonts w:ascii="Calibri" w:eastAsia="Times New Roman" w:hAnsi="Calibri" w:cs="Calibri"/>
    </w:rPr>
  </w:style>
  <w:style w:type="paragraph" w:customStyle="1" w:styleId="7281761C8FEE4E4EBFB7B8C2E2505CA45">
    <w:name w:val="7281761C8FEE4E4EBFB7B8C2E2505CA45"/>
    <w:rsid w:val="007F7754"/>
    <w:rPr>
      <w:rFonts w:ascii="Calibri" w:eastAsia="Times New Roman" w:hAnsi="Calibri" w:cs="Calibri"/>
    </w:rPr>
  </w:style>
  <w:style w:type="paragraph" w:customStyle="1" w:styleId="CF4B363AEF5E42F8A9985F6142DA43DE5">
    <w:name w:val="CF4B363AEF5E42F8A9985F6142DA43DE5"/>
    <w:rsid w:val="007F7754"/>
    <w:rPr>
      <w:rFonts w:ascii="Calibri" w:eastAsia="Times New Roman" w:hAnsi="Calibri" w:cs="Calibri"/>
    </w:rPr>
  </w:style>
  <w:style w:type="paragraph" w:customStyle="1" w:styleId="1C31093765414E3EA59463518979BF6F5">
    <w:name w:val="1C31093765414E3EA59463518979BF6F5"/>
    <w:rsid w:val="007F7754"/>
    <w:rPr>
      <w:rFonts w:ascii="Calibri" w:eastAsia="Times New Roman" w:hAnsi="Calibri" w:cs="Calibri"/>
    </w:rPr>
  </w:style>
  <w:style w:type="paragraph" w:customStyle="1" w:styleId="E6F6BC38468A4926952A4A29595144BB5">
    <w:name w:val="E6F6BC38468A4926952A4A29595144BB5"/>
    <w:rsid w:val="007F7754"/>
    <w:rPr>
      <w:rFonts w:ascii="Calibri" w:eastAsia="Times New Roman" w:hAnsi="Calibri" w:cs="Calibri"/>
    </w:rPr>
  </w:style>
  <w:style w:type="paragraph" w:customStyle="1" w:styleId="F9B4FFB75B28484592760676BE2601875">
    <w:name w:val="F9B4FFB75B28484592760676BE2601875"/>
    <w:rsid w:val="007F7754"/>
    <w:rPr>
      <w:rFonts w:ascii="Calibri" w:eastAsia="Times New Roman" w:hAnsi="Calibri" w:cs="Calibri"/>
    </w:rPr>
  </w:style>
  <w:style w:type="paragraph" w:customStyle="1" w:styleId="2C61852B305C4D8B80AAF176B79766315">
    <w:name w:val="2C61852B305C4D8B80AAF176B79766315"/>
    <w:rsid w:val="007F7754"/>
    <w:rPr>
      <w:rFonts w:ascii="Calibri" w:eastAsia="Times New Roman" w:hAnsi="Calibri" w:cs="Calibri"/>
    </w:rPr>
  </w:style>
  <w:style w:type="paragraph" w:customStyle="1" w:styleId="1CE85280BA3047689056E0518AA24E695">
    <w:name w:val="1CE85280BA3047689056E0518AA24E695"/>
    <w:rsid w:val="007F7754"/>
    <w:rPr>
      <w:rFonts w:ascii="Calibri" w:eastAsia="Times New Roman" w:hAnsi="Calibri" w:cs="Calibri"/>
    </w:rPr>
  </w:style>
  <w:style w:type="paragraph" w:customStyle="1" w:styleId="D6FD9827EBB64FE4B52F4B58B1DF5EC85">
    <w:name w:val="D6FD9827EBB64FE4B52F4B58B1DF5EC85"/>
    <w:rsid w:val="007F7754"/>
    <w:rPr>
      <w:rFonts w:ascii="Calibri" w:eastAsia="Times New Roman" w:hAnsi="Calibri" w:cs="Calibri"/>
    </w:rPr>
  </w:style>
  <w:style w:type="paragraph" w:customStyle="1" w:styleId="06E5613E9C86459AB49DC63E7944DC5A5">
    <w:name w:val="06E5613E9C86459AB49DC63E7944DC5A5"/>
    <w:rsid w:val="007F7754"/>
    <w:rPr>
      <w:rFonts w:ascii="Calibri" w:eastAsia="Times New Roman" w:hAnsi="Calibri" w:cs="Calibri"/>
    </w:rPr>
  </w:style>
  <w:style w:type="paragraph" w:customStyle="1" w:styleId="9976FD907AFD461C92F73F5A7454A04D5">
    <w:name w:val="9976FD907AFD461C92F73F5A7454A04D5"/>
    <w:rsid w:val="007F7754"/>
    <w:rPr>
      <w:rFonts w:ascii="Calibri" w:eastAsia="Times New Roman" w:hAnsi="Calibri" w:cs="Calibri"/>
    </w:rPr>
  </w:style>
  <w:style w:type="paragraph" w:customStyle="1" w:styleId="F31D042135434EF387E348B92350BF115">
    <w:name w:val="F31D042135434EF387E348B92350BF115"/>
    <w:rsid w:val="007F7754"/>
    <w:rPr>
      <w:rFonts w:ascii="Calibri" w:eastAsia="Times New Roman" w:hAnsi="Calibri" w:cs="Calibri"/>
    </w:rPr>
  </w:style>
  <w:style w:type="paragraph" w:customStyle="1" w:styleId="54A2E43126764B4187C6E41BF7A389415">
    <w:name w:val="54A2E43126764B4187C6E41BF7A389415"/>
    <w:rsid w:val="007F7754"/>
    <w:rPr>
      <w:rFonts w:ascii="Calibri" w:eastAsia="Times New Roman" w:hAnsi="Calibri" w:cs="Calibri"/>
    </w:rPr>
  </w:style>
  <w:style w:type="paragraph" w:customStyle="1" w:styleId="E99FD2C0ABEA4B5C87B0627C3E8FBEFC5">
    <w:name w:val="E99FD2C0ABEA4B5C87B0627C3E8FBEFC5"/>
    <w:rsid w:val="007F7754"/>
    <w:rPr>
      <w:rFonts w:ascii="Calibri" w:eastAsia="Times New Roman" w:hAnsi="Calibri" w:cs="Calibri"/>
    </w:rPr>
  </w:style>
  <w:style w:type="paragraph" w:customStyle="1" w:styleId="38A984CD16214F96B4923C531C98455E5">
    <w:name w:val="38A984CD16214F96B4923C531C98455E5"/>
    <w:rsid w:val="007F7754"/>
    <w:rPr>
      <w:rFonts w:ascii="Calibri" w:eastAsia="Times New Roman" w:hAnsi="Calibri" w:cs="Calibri"/>
    </w:rPr>
  </w:style>
  <w:style w:type="paragraph" w:customStyle="1" w:styleId="D3CE9FA6C7B34AD6914509F94888B7885">
    <w:name w:val="D3CE9FA6C7B34AD6914509F94888B7885"/>
    <w:rsid w:val="007F7754"/>
    <w:rPr>
      <w:rFonts w:ascii="Calibri" w:eastAsia="Times New Roman" w:hAnsi="Calibri" w:cs="Calibri"/>
    </w:rPr>
  </w:style>
  <w:style w:type="paragraph" w:customStyle="1" w:styleId="A92F74BF98CF42B7A9BC1F2B1623D74B5">
    <w:name w:val="A92F74BF98CF42B7A9BC1F2B1623D74B5"/>
    <w:rsid w:val="007F7754"/>
    <w:rPr>
      <w:rFonts w:ascii="Calibri" w:eastAsia="Times New Roman" w:hAnsi="Calibri" w:cs="Calibri"/>
    </w:rPr>
  </w:style>
  <w:style w:type="paragraph" w:customStyle="1" w:styleId="7618BC8076D94BE6B6C12C7F0C8CDA2F5">
    <w:name w:val="7618BC8076D94BE6B6C12C7F0C8CDA2F5"/>
    <w:rsid w:val="007F7754"/>
    <w:rPr>
      <w:rFonts w:ascii="Calibri" w:eastAsia="Times New Roman" w:hAnsi="Calibri" w:cs="Calibri"/>
    </w:rPr>
  </w:style>
  <w:style w:type="paragraph" w:customStyle="1" w:styleId="172E134975D0488996F76E101C41766A5">
    <w:name w:val="172E134975D0488996F76E101C41766A5"/>
    <w:rsid w:val="007F7754"/>
    <w:rPr>
      <w:rFonts w:ascii="Calibri" w:eastAsia="Times New Roman" w:hAnsi="Calibri" w:cs="Calibri"/>
    </w:rPr>
  </w:style>
  <w:style w:type="paragraph" w:customStyle="1" w:styleId="2A1FAE39456D44719C755E33F448203C5">
    <w:name w:val="2A1FAE39456D44719C755E33F448203C5"/>
    <w:rsid w:val="007F7754"/>
    <w:rPr>
      <w:rFonts w:ascii="Calibri" w:eastAsia="Times New Roman" w:hAnsi="Calibri" w:cs="Calibri"/>
    </w:rPr>
  </w:style>
  <w:style w:type="paragraph" w:customStyle="1" w:styleId="1A39600CC7A54CB19A3B76E515ABE6C95">
    <w:name w:val="1A39600CC7A54CB19A3B76E515ABE6C95"/>
    <w:rsid w:val="007F7754"/>
    <w:rPr>
      <w:rFonts w:ascii="Calibri" w:eastAsia="Times New Roman" w:hAnsi="Calibri" w:cs="Calibri"/>
    </w:rPr>
  </w:style>
  <w:style w:type="paragraph" w:customStyle="1" w:styleId="85CE910F76664357AD12EF398E9196F85">
    <w:name w:val="85CE910F76664357AD12EF398E9196F85"/>
    <w:rsid w:val="007F7754"/>
    <w:rPr>
      <w:rFonts w:ascii="Calibri" w:eastAsia="Times New Roman" w:hAnsi="Calibri" w:cs="Calibri"/>
    </w:rPr>
  </w:style>
  <w:style w:type="paragraph" w:customStyle="1" w:styleId="39F3760D717A44688649A1EE199D008B5">
    <w:name w:val="39F3760D717A44688649A1EE199D008B5"/>
    <w:rsid w:val="007F7754"/>
    <w:rPr>
      <w:rFonts w:ascii="Calibri" w:eastAsia="Times New Roman" w:hAnsi="Calibri" w:cs="Calibri"/>
    </w:rPr>
  </w:style>
  <w:style w:type="paragraph" w:customStyle="1" w:styleId="50280DD7A917481887FFC583A8627C735">
    <w:name w:val="50280DD7A917481887FFC583A8627C735"/>
    <w:rsid w:val="007F7754"/>
    <w:rPr>
      <w:rFonts w:ascii="Calibri" w:eastAsia="Times New Roman" w:hAnsi="Calibri" w:cs="Calibri"/>
    </w:rPr>
  </w:style>
  <w:style w:type="paragraph" w:customStyle="1" w:styleId="C660AD87EDDC4A7E8118F8B56C7F1D2A5">
    <w:name w:val="C660AD87EDDC4A7E8118F8B56C7F1D2A5"/>
    <w:rsid w:val="007F7754"/>
    <w:rPr>
      <w:rFonts w:ascii="Calibri" w:eastAsia="Times New Roman" w:hAnsi="Calibri" w:cs="Calibri"/>
    </w:rPr>
  </w:style>
  <w:style w:type="paragraph" w:customStyle="1" w:styleId="F1F1C91DC85A487BAFC0D4FC757B0B625">
    <w:name w:val="F1F1C91DC85A487BAFC0D4FC757B0B625"/>
    <w:rsid w:val="007F7754"/>
    <w:rPr>
      <w:rFonts w:ascii="Calibri" w:eastAsia="Times New Roman" w:hAnsi="Calibri" w:cs="Calibri"/>
    </w:rPr>
  </w:style>
  <w:style w:type="paragraph" w:customStyle="1" w:styleId="DB6F7CD46D20408B9DB652357358CB265">
    <w:name w:val="DB6F7CD46D20408B9DB652357358CB265"/>
    <w:rsid w:val="007F7754"/>
    <w:rPr>
      <w:rFonts w:ascii="Calibri" w:eastAsia="Times New Roman" w:hAnsi="Calibri" w:cs="Calibri"/>
    </w:rPr>
  </w:style>
  <w:style w:type="paragraph" w:customStyle="1" w:styleId="43E36EE3F5BB4D619CC45A3497FF504C5">
    <w:name w:val="43E36EE3F5BB4D619CC45A3497FF504C5"/>
    <w:rsid w:val="007F7754"/>
    <w:rPr>
      <w:rFonts w:ascii="Calibri" w:eastAsia="Times New Roman" w:hAnsi="Calibri" w:cs="Calibri"/>
    </w:rPr>
  </w:style>
  <w:style w:type="paragraph" w:customStyle="1" w:styleId="B66AFEF372204706AA04F52418D982785">
    <w:name w:val="B66AFEF372204706AA04F52418D982785"/>
    <w:rsid w:val="007F7754"/>
    <w:rPr>
      <w:rFonts w:ascii="Calibri" w:eastAsia="Times New Roman" w:hAnsi="Calibri" w:cs="Calibri"/>
    </w:rPr>
  </w:style>
  <w:style w:type="paragraph" w:customStyle="1" w:styleId="06BB752B8A464A03952C04311944219C5">
    <w:name w:val="06BB752B8A464A03952C04311944219C5"/>
    <w:rsid w:val="007F7754"/>
    <w:rPr>
      <w:rFonts w:ascii="Calibri" w:eastAsia="Times New Roman" w:hAnsi="Calibri" w:cs="Calibri"/>
    </w:rPr>
  </w:style>
  <w:style w:type="paragraph" w:customStyle="1" w:styleId="189D750BF1884E8AA9E5ED930C81041F5">
    <w:name w:val="189D750BF1884E8AA9E5ED930C81041F5"/>
    <w:rsid w:val="007F7754"/>
    <w:rPr>
      <w:rFonts w:ascii="Calibri" w:eastAsia="Times New Roman" w:hAnsi="Calibri" w:cs="Calibri"/>
    </w:rPr>
  </w:style>
  <w:style w:type="paragraph" w:customStyle="1" w:styleId="107E9EDBF5324BF1A7C52CE5C5708D6F4">
    <w:name w:val="107E9EDBF5324BF1A7C52CE5C5708D6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">
    <w:name w:val="B053933702704FC0B6E7C41E0961579C"/>
    <w:rsid w:val="007F7754"/>
    <w:rPr>
      <w:rFonts w:ascii="Calibri" w:eastAsia="Times New Roman" w:hAnsi="Calibri" w:cs="Calibri"/>
    </w:rPr>
  </w:style>
  <w:style w:type="paragraph" w:customStyle="1" w:styleId="2307FEF57269459BAEE8D8BD5D9DD3033">
    <w:name w:val="2307FEF57269459BAEE8D8BD5D9DD303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1">
    <w:name w:val="26E096F473F54C4DB614F7EB5465F12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">
    <w:name w:val="9CC3580790A042AAB4361C3435EAFFE0"/>
    <w:rsid w:val="007F7754"/>
  </w:style>
  <w:style w:type="paragraph" w:customStyle="1" w:styleId="E17B7A6A86A94A88B20E5A78E3E17CFD">
    <w:name w:val="E17B7A6A86A94A88B20E5A78E3E17CFD"/>
    <w:rsid w:val="007F7754"/>
  </w:style>
  <w:style w:type="paragraph" w:customStyle="1" w:styleId="BFB0D844033D4E9EB42F8A421924304D">
    <w:name w:val="BFB0D844033D4E9EB42F8A421924304D"/>
    <w:rsid w:val="007F7754"/>
  </w:style>
  <w:style w:type="paragraph" w:customStyle="1" w:styleId="F2E4BBC621BF48A58209DEF1D0C5E50B13">
    <w:name w:val="F2E4BBC621BF48A58209DEF1D0C5E50B13"/>
    <w:rsid w:val="007F7754"/>
    <w:rPr>
      <w:rFonts w:ascii="Calibri" w:eastAsia="Times New Roman" w:hAnsi="Calibri" w:cs="Calibri"/>
    </w:rPr>
  </w:style>
  <w:style w:type="paragraph" w:customStyle="1" w:styleId="AF5AEF543E8648D3B003111D049F6F1C7">
    <w:name w:val="AF5AEF543E8648D3B003111D049F6F1C7"/>
    <w:rsid w:val="007F7754"/>
    <w:rPr>
      <w:rFonts w:ascii="Calibri" w:eastAsia="Times New Roman" w:hAnsi="Calibri" w:cs="Calibri"/>
    </w:rPr>
  </w:style>
  <w:style w:type="paragraph" w:customStyle="1" w:styleId="EFFCAB1EC1B141A2AFB73B634C95B06E9">
    <w:name w:val="EFFCAB1EC1B141A2AFB73B634C95B06E9"/>
    <w:rsid w:val="007F7754"/>
    <w:rPr>
      <w:rFonts w:ascii="Calibri" w:eastAsia="Times New Roman" w:hAnsi="Calibri" w:cs="Calibri"/>
    </w:rPr>
  </w:style>
  <w:style w:type="paragraph" w:customStyle="1" w:styleId="B5C382BEBAC34B61BA487CAC2986739B11">
    <w:name w:val="B5C382BEBAC34B61BA487CAC2986739B11"/>
    <w:rsid w:val="007F7754"/>
    <w:rPr>
      <w:rFonts w:ascii="Calibri" w:eastAsia="Times New Roman" w:hAnsi="Calibri" w:cs="Calibri"/>
    </w:rPr>
  </w:style>
  <w:style w:type="paragraph" w:customStyle="1" w:styleId="533EBD5644B544AFBC1BBF895BEC7DDF6">
    <w:name w:val="533EBD5644B544AFBC1BBF895BEC7DDF6"/>
    <w:rsid w:val="007F7754"/>
    <w:rPr>
      <w:rFonts w:ascii="Calibri" w:eastAsia="Times New Roman" w:hAnsi="Calibri" w:cs="Calibri"/>
    </w:rPr>
  </w:style>
  <w:style w:type="paragraph" w:customStyle="1" w:styleId="42F5319199F244C89492BE0D0F9B73546">
    <w:name w:val="42F5319199F244C89492BE0D0F9B73546"/>
    <w:rsid w:val="007F7754"/>
    <w:rPr>
      <w:rFonts w:ascii="Calibri" w:eastAsia="Times New Roman" w:hAnsi="Calibri" w:cs="Calibri"/>
    </w:rPr>
  </w:style>
  <w:style w:type="paragraph" w:customStyle="1" w:styleId="3E54AA0BEE174FCA9F9353E198ACC75F6">
    <w:name w:val="3E54AA0BEE174FCA9F9353E198ACC75F6"/>
    <w:rsid w:val="007F7754"/>
    <w:rPr>
      <w:rFonts w:ascii="Calibri" w:eastAsia="Times New Roman" w:hAnsi="Calibri" w:cs="Calibri"/>
    </w:rPr>
  </w:style>
  <w:style w:type="paragraph" w:customStyle="1" w:styleId="DEF45BA0615F42679BC4183CBD1218636">
    <w:name w:val="DEF45BA0615F42679BC4183CBD1218636"/>
    <w:rsid w:val="007F7754"/>
    <w:rPr>
      <w:rFonts w:ascii="Calibri" w:eastAsia="Times New Roman" w:hAnsi="Calibri" w:cs="Calibri"/>
    </w:rPr>
  </w:style>
  <w:style w:type="paragraph" w:customStyle="1" w:styleId="C26E22C0FBCE49A4A78466A710702FFE6">
    <w:name w:val="C26E22C0FBCE49A4A78466A710702FFE6"/>
    <w:rsid w:val="007F7754"/>
    <w:rPr>
      <w:rFonts w:ascii="Calibri" w:eastAsia="Times New Roman" w:hAnsi="Calibri" w:cs="Calibri"/>
    </w:rPr>
  </w:style>
  <w:style w:type="paragraph" w:customStyle="1" w:styleId="B3B17B0866A540FDB99A0CF7B744D5D96">
    <w:name w:val="B3B17B0866A540FDB99A0CF7B744D5D96"/>
    <w:rsid w:val="007F7754"/>
    <w:rPr>
      <w:rFonts w:ascii="Calibri" w:eastAsia="Times New Roman" w:hAnsi="Calibri" w:cs="Calibri"/>
    </w:rPr>
  </w:style>
  <w:style w:type="paragraph" w:customStyle="1" w:styleId="F848E6C9226C431F84E47FAD103ECFE96">
    <w:name w:val="F848E6C9226C431F84E47FAD103ECFE96"/>
    <w:rsid w:val="007F7754"/>
    <w:rPr>
      <w:rFonts w:ascii="Calibri" w:eastAsia="Times New Roman" w:hAnsi="Calibri" w:cs="Calibri"/>
    </w:rPr>
  </w:style>
  <w:style w:type="paragraph" w:customStyle="1" w:styleId="E582C9DFE01440AA8DF4E35941A987186">
    <w:name w:val="E582C9DFE01440AA8DF4E35941A987186"/>
    <w:rsid w:val="007F7754"/>
    <w:rPr>
      <w:rFonts w:ascii="Calibri" w:eastAsia="Times New Roman" w:hAnsi="Calibri" w:cs="Calibri"/>
    </w:rPr>
  </w:style>
  <w:style w:type="paragraph" w:customStyle="1" w:styleId="560B4FA2C8F44223A56122DC1C1AA5EA6">
    <w:name w:val="560B4FA2C8F44223A56122DC1C1AA5EA6"/>
    <w:rsid w:val="007F7754"/>
    <w:rPr>
      <w:rFonts w:ascii="Calibri" w:eastAsia="Times New Roman" w:hAnsi="Calibri" w:cs="Calibri"/>
    </w:rPr>
  </w:style>
  <w:style w:type="paragraph" w:customStyle="1" w:styleId="F72D666B2FF54DB08549DE1DB46C4DCB6">
    <w:name w:val="F72D666B2FF54DB08549DE1DB46C4DCB6"/>
    <w:rsid w:val="007F7754"/>
    <w:rPr>
      <w:rFonts w:ascii="Calibri" w:eastAsia="Times New Roman" w:hAnsi="Calibri" w:cs="Calibri"/>
    </w:rPr>
  </w:style>
  <w:style w:type="paragraph" w:customStyle="1" w:styleId="F2D13A7247F74308A98B34B6F74BA1A26">
    <w:name w:val="F2D13A7247F74308A98B34B6F74BA1A26"/>
    <w:rsid w:val="007F7754"/>
    <w:rPr>
      <w:rFonts w:ascii="Calibri" w:eastAsia="Times New Roman" w:hAnsi="Calibri" w:cs="Calibri"/>
    </w:rPr>
  </w:style>
  <w:style w:type="paragraph" w:customStyle="1" w:styleId="8C23933E93774DCFA97BF9B88D608D4C6">
    <w:name w:val="8C23933E93774DCFA97BF9B88D608D4C6"/>
    <w:rsid w:val="007F7754"/>
    <w:rPr>
      <w:rFonts w:ascii="Calibri" w:eastAsia="Times New Roman" w:hAnsi="Calibri" w:cs="Calibri"/>
    </w:rPr>
  </w:style>
  <w:style w:type="paragraph" w:customStyle="1" w:styleId="5E1E1147C1094AF0A248F6297B76518D6">
    <w:name w:val="5E1E1147C1094AF0A248F6297B76518D6"/>
    <w:rsid w:val="007F7754"/>
    <w:rPr>
      <w:rFonts w:ascii="Calibri" w:eastAsia="Times New Roman" w:hAnsi="Calibri" w:cs="Calibri"/>
    </w:rPr>
  </w:style>
  <w:style w:type="paragraph" w:customStyle="1" w:styleId="FF5570E3891C4BAC8C6D89499C2218CB6">
    <w:name w:val="FF5570E3891C4BAC8C6D89499C2218CB6"/>
    <w:rsid w:val="007F7754"/>
    <w:rPr>
      <w:rFonts w:ascii="Calibri" w:eastAsia="Times New Roman" w:hAnsi="Calibri" w:cs="Calibri"/>
    </w:rPr>
  </w:style>
  <w:style w:type="paragraph" w:customStyle="1" w:styleId="E5D5A3A66E974D258F0B9F4F22EA3B936">
    <w:name w:val="E5D5A3A66E974D258F0B9F4F22EA3B936"/>
    <w:rsid w:val="007F7754"/>
    <w:rPr>
      <w:rFonts w:ascii="Calibri" w:eastAsia="Times New Roman" w:hAnsi="Calibri" w:cs="Calibri"/>
    </w:rPr>
  </w:style>
  <w:style w:type="paragraph" w:customStyle="1" w:styleId="0AC19391BFE049DA9290831E5301021C6">
    <w:name w:val="0AC19391BFE049DA9290831E5301021C6"/>
    <w:rsid w:val="007F7754"/>
    <w:rPr>
      <w:rFonts w:ascii="Calibri" w:eastAsia="Times New Roman" w:hAnsi="Calibri" w:cs="Calibri"/>
    </w:rPr>
  </w:style>
  <w:style w:type="paragraph" w:customStyle="1" w:styleId="97364F7B6F7A4FE19C537CB7D5EFFC536">
    <w:name w:val="97364F7B6F7A4FE19C537CB7D5EFFC536"/>
    <w:rsid w:val="007F7754"/>
    <w:rPr>
      <w:rFonts w:ascii="Calibri" w:eastAsia="Times New Roman" w:hAnsi="Calibri" w:cs="Calibri"/>
    </w:rPr>
  </w:style>
  <w:style w:type="paragraph" w:customStyle="1" w:styleId="7EDEFCF495CD4A0F92382AD0841DB9D56">
    <w:name w:val="7EDEFCF495CD4A0F92382AD0841DB9D56"/>
    <w:rsid w:val="007F7754"/>
    <w:rPr>
      <w:rFonts w:ascii="Calibri" w:eastAsia="Times New Roman" w:hAnsi="Calibri" w:cs="Calibri"/>
    </w:rPr>
  </w:style>
  <w:style w:type="paragraph" w:customStyle="1" w:styleId="C0ACE3BDE2244E499A77888C08F6FCF66">
    <w:name w:val="C0ACE3BDE2244E499A77888C08F6FCF66"/>
    <w:rsid w:val="007F7754"/>
    <w:rPr>
      <w:rFonts w:ascii="Calibri" w:eastAsia="Times New Roman" w:hAnsi="Calibri" w:cs="Calibri"/>
    </w:rPr>
  </w:style>
  <w:style w:type="paragraph" w:customStyle="1" w:styleId="9C1F3A2DA49745C29682A609BE73D33C6">
    <w:name w:val="9C1F3A2DA49745C29682A609BE73D33C6"/>
    <w:rsid w:val="007F7754"/>
    <w:rPr>
      <w:rFonts w:ascii="Calibri" w:eastAsia="Times New Roman" w:hAnsi="Calibri" w:cs="Calibri"/>
    </w:rPr>
  </w:style>
  <w:style w:type="paragraph" w:customStyle="1" w:styleId="2051F943E68F42D8BEC7091EA425167B6">
    <w:name w:val="2051F943E68F42D8BEC7091EA425167B6"/>
    <w:rsid w:val="007F7754"/>
    <w:rPr>
      <w:rFonts w:ascii="Calibri" w:eastAsia="Times New Roman" w:hAnsi="Calibri" w:cs="Calibri"/>
    </w:rPr>
  </w:style>
  <w:style w:type="paragraph" w:customStyle="1" w:styleId="BF6D5A959DF04489ADBB0B8B319324936">
    <w:name w:val="BF6D5A959DF04489ADBB0B8B319324936"/>
    <w:rsid w:val="007F7754"/>
    <w:rPr>
      <w:rFonts w:ascii="Calibri" w:eastAsia="Times New Roman" w:hAnsi="Calibri" w:cs="Calibri"/>
    </w:rPr>
  </w:style>
  <w:style w:type="paragraph" w:customStyle="1" w:styleId="87724B2A7D634B3E8361604078B8DD9B6">
    <w:name w:val="87724B2A7D634B3E8361604078B8DD9B6"/>
    <w:rsid w:val="007F7754"/>
    <w:rPr>
      <w:rFonts w:ascii="Calibri" w:eastAsia="Times New Roman" w:hAnsi="Calibri" w:cs="Calibri"/>
    </w:rPr>
  </w:style>
  <w:style w:type="paragraph" w:customStyle="1" w:styleId="DFD7FBCA753D4794B7001CC993C329686">
    <w:name w:val="DFD7FBCA753D4794B7001CC993C329686"/>
    <w:rsid w:val="007F7754"/>
    <w:rPr>
      <w:rFonts w:ascii="Calibri" w:eastAsia="Times New Roman" w:hAnsi="Calibri" w:cs="Calibri"/>
    </w:rPr>
  </w:style>
  <w:style w:type="paragraph" w:customStyle="1" w:styleId="7148EF32381F456CBC5FC710A80298C16">
    <w:name w:val="7148EF32381F456CBC5FC710A80298C16"/>
    <w:rsid w:val="007F7754"/>
    <w:rPr>
      <w:rFonts w:ascii="Calibri" w:eastAsia="Times New Roman" w:hAnsi="Calibri" w:cs="Calibri"/>
    </w:rPr>
  </w:style>
  <w:style w:type="paragraph" w:customStyle="1" w:styleId="73137F8421014A2B972AF4A0A97C4A956">
    <w:name w:val="73137F8421014A2B972AF4A0A97C4A956"/>
    <w:rsid w:val="007F7754"/>
    <w:rPr>
      <w:rFonts w:ascii="Calibri" w:eastAsia="Times New Roman" w:hAnsi="Calibri" w:cs="Calibri"/>
    </w:rPr>
  </w:style>
  <w:style w:type="paragraph" w:customStyle="1" w:styleId="ECE6A58578E94AA5B680CA9E0B6092576">
    <w:name w:val="ECE6A58578E94AA5B680CA9E0B6092576"/>
    <w:rsid w:val="007F7754"/>
    <w:rPr>
      <w:rFonts w:ascii="Calibri" w:eastAsia="Times New Roman" w:hAnsi="Calibri" w:cs="Calibri"/>
    </w:rPr>
  </w:style>
  <w:style w:type="paragraph" w:customStyle="1" w:styleId="F5343860FB3C4303A2A66BC3850323596">
    <w:name w:val="F5343860FB3C4303A2A66BC3850323596"/>
    <w:rsid w:val="007F7754"/>
    <w:rPr>
      <w:rFonts w:ascii="Calibri" w:eastAsia="Times New Roman" w:hAnsi="Calibri" w:cs="Calibri"/>
    </w:rPr>
  </w:style>
  <w:style w:type="paragraph" w:customStyle="1" w:styleId="08BDF47A740A41D283C1FDD70CFAA25C6">
    <w:name w:val="08BDF47A740A41D283C1FDD70CFAA25C6"/>
    <w:rsid w:val="007F7754"/>
    <w:rPr>
      <w:rFonts w:ascii="Calibri" w:eastAsia="Times New Roman" w:hAnsi="Calibri" w:cs="Calibri"/>
    </w:rPr>
  </w:style>
  <w:style w:type="paragraph" w:customStyle="1" w:styleId="9C5785B0104A4C07B0BED7DD3ADB4DD16">
    <w:name w:val="9C5785B0104A4C07B0BED7DD3ADB4DD16"/>
    <w:rsid w:val="007F7754"/>
    <w:rPr>
      <w:rFonts w:ascii="Calibri" w:eastAsia="Times New Roman" w:hAnsi="Calibri" w:cs="Calibri"/>
    </w:rPr>
  </w:style>
  <w:style w:type="paragraph" w:customStyle="1" w:styleId="DA13D16A1B6A44E4B42FC8DA9011A1486">
    <w:name w:val="DA13D16A1B6A44E4B42FC8DA9011A1486"/>
    <w:rsid w:val="007F7754"/>
    <w:rPr>
      <w:rFonts w:ascii="Calibri" w:eastAsia="Times New Roman" w:hAnsi="Calibri" w:cs="Calibri"/>
    </w:rPr>
  </w:style>
  <w:style w:type="paragraph" w:customStyle="1" w:styleId="522E8A9358A3480092F959B0BA8463E26">
    <w:name w:val="522E8A9358A3480092F959B0BA8463E26"/>
    <w:rsid w:val="007F7754"/>
    <w:rPr>
      <w:rFonts w:ascii="Calibri" w:eastAsia="Times New Roman" w:hAnsi="Calibri" w:cs="Calibri"/>
    </w:rPr>
  </w:style>
  <w:style w:type="paragraph" w:customStyle="1" w:styleId="1BD25D754D9242B8B0B7496F3E5293606">
    <w:name w:val="1BD25D754D9242B8B0B7496F3E5293606"/>
    <w:rsid w:val="007F7754"/>
    <w:rPr>
      <w:rFonts w:ascii="Calibri" w:eastAsia="Times New Roman" w:hAnsi="Calibri" w:cs="Calibri"/>
    </w:rPr>
  </w:style>
  <w:style w:type="paragraph" w:customStyle="1" w:styleId="A0A69245B98341DE9FDB162F281D8B7D6">
    <w:name w:val="A0A69245B98341DE9FDB162F281D8B7D6"/>
    <w:rsid w:val="007F7754"/>
    <w:rPr>
      <w:rFonts w:ascii="Calibri" w:eastAsia="Times New Roman" w:hAnsi="Calibri" w:cs="Calibri"/>
    </w:rPr>
  </w:style>
  <w:style w:type="paragraph" w:customStyle="1" w:styleId="88ADCA31A7B24F89B13D192C80026F136">
    <w:name w:val="88ADCA31A7B24F89B13D192C80026F136"/>
    <w:rsid w:val="007F7754"/>
    <w:rPr>
      <w:rFonts w:ascii="Calibri" w:eastAsia="Times New Roman" w:hAnsi="Calibri" w:cs="Calibri"/>
    </w:rPr>
  </w:style>
  <w:style w:type="paragraph" w:customStyle="1" w:styleId="18E2D944E1CB4D3CAEEE1998F476F2466">
    <w:name w:val="18E2D944E1CB4D3CAEEE1998F476F2466"/>
    <w:rsid w:val="007F7754"/>
    <w:rPr>
      <w:rFonts w:ascii="Calibri" w:eastAsia="Times New Roman" w:hAnsi="Calibri" w:cs="Calibri"/>
    </w:rPr>
  </w:style>
  <w:style w:type="paragraph" w:customStyle="1" w:styleId="46290ED9BBF64D6883728C01D94561D56">
    <w:name w:val="46290ED9BBF64D6883728C01D94561D56"/>
    <w:rsid w:val="007F7754"/>
    <w:rPr>
      <w:rFonts w:ascii="Calibri" w:eastAsia="Times New Roman" w:hAnsi="Calibri" w:cs="Calibri"/>
    </w:rPr>
  </w:style>
  <w:style w:type="paragraph" w:customStyle="1" w:styleId="4C63889D825541E28ED1903932E2E7BE6">
    <w:name w:val="4C63889D825541E28ED1903932E2E7BE6"/>
    <w:rsid w:val="007F7754"/>
    <w:rPr>
      <w:rFonts w:ascii="Calibri" w:eastAsia="Times New Roman" w:hAnsi="Calibri" w:cs="Calibri"/>
    </w:rPr>
  </w:style>
  <w:style w:type="paragraph" w:customStyle="1" w:styleId="DB78848AE49245138F4A95CA03BA0FED6">
    <w:name w:val="DB78848AE49245138F4A95CA03BA0FED6"/>
    <w:rsid w:val="007F7754"/>
    <w:rPr>
      <w:rFonts w:ascii="Calibri" w:eastAsia="Times New Roman" w:hAnsi="Calibri" w:cs="Calibri"/>
    </w:rPr>
  </w:style>
  <w:style w:type="paragraph" w:customStyle="1" w:styleId="7281761C8FEE4E4EBFB7B8C2E2505CA46">
    <w:name w:val="7281761C8FEE4E4EBFB7B8C2E2505CA46"/>
    <w:rsid w:val="007F7754"/>
    <w:rPr>
      <w:rFonts w:ascii="Calibri" w:eastAsia="Times New Roman" w:hAnsi="Calibri" w:cs="Calibri"/>
    </w:rPr>
  </w:style>
  <w:style w:type="paragraph" w:customStyle="1" w:styleId="CF4B363AEF5E42F8A9985F6142DA43DE6">
    <w:name w:val="CF4B363AEF5E42F8A9985F6142DA43DE6"/>
    <w:rsid w:val="007F7754"/>
    <w:rPr>
      <w:rFonts w:ascii="Calibri" w:eastAsia="Times New Roman" w:hAnsi="Calibri" w:cs="Calibri"/>
    </w:rPr>
  </w:style>
  <w:style w:type="paragraph" w:customStyle="1" w:styleId="1C31093765414E3EA59463518979BF6F6">
    <w:name w:val="1C31093765414E3EA59463518979BF6F6"/>
    <w:rsid w:val="007F7754"/>
    <w:rPr>
      <w:rFonts w:ascii="Calibri" w:eastAsia="Times New Roman" w:hAnsi="Calibri" w:cs="Calibri"/>
    </w:rPr>
  </w:style>
  <w:style w:type="paragraph" w:customStyle="1" w:styleId="E6F6BC38468A4926952A4A29595144BB6">
    <w:name w:val="E6F6BC38468A4926952A4A29595144BB6"/>
    <w:rsid w:val="007F7754"/>
    <w:rPr>
      <w:rFonts w:ascii="Calibri" w:eastAsia="Times New Roman" w:hAnsi="Calibri" w:cs="Calibri"/>
    </w:rPr>
  </w:style>
  <w:style w:type="paragraph" w:customStyle="1" w:styleId="F9B4FFB75B28484592760676BE2601876">
    <w:name w:val="F9B4FFB75B28484592760676BE2601876"/>
    <w:rsid w:val="007F7754"/>
    <w:rPr>
      <w:rFonts w:ascii="Calibri" w:eastAsia="Times New Roman" w:hAnsi="Calibri" w:cs="Calibri"/>
    </w:rPr>
  </w:style>
  <w:style w:type="paragraph" w:customStyle="1" w:styleId="2C61852B305C4D8B80AAF176B79766316">
    <w:name w:val="2C61852B305C4D8B80AAF176B79766316"/>
    <w:rsid w:val="007F7754"/>
    <w:rPr>
      <w:rFonts w:ascii="Calibri" w:eastAsia="Times New Roman" w:hAnsi="Calibri" w:cs="Calibri"/>
    </w:rPr>
  </w:style>
  <w:style w:type="paragraph" w:customStyle="1" w:styleId="1CE85280BA3047689056E0518AA24E696">
    <w:name w:val="1CE85280BA3047689056E0518AA24E696"/>
    <w:rsid w:val="007F7754"/>
    <w:rPr>
      <w:rFonts w:ascii="Calibri" w:eastAsia="Times New Roman" w:hAnsi="Calibri" w:cs="Calibri"/>
    </w:rPr>
  </w:style>
  <w:style w:type="paragraph" w:customStyle="1" w:styleId="D6FD9827EBB64FE4B52F4B58B1DF5EC86">
    <w:name w:val="D6FD9827EBB64FE4B52F4B58B1DF5EC86"/>
    <w:rsid w:val="007F7754"/>
    <w:rPr>
      <w:rFonts w:ascii="Calibri" w:eastAsia="Times New Roman" w:hAnsi="Calibri" w:cs="Calibri"/>
    </w:rPr>
  </w:style>
  <w:style w:type="paragraph" w:customStyle="1" w:styleId="06E5613E9C86459AB49DC63E7944DC5A6">
    <w:name w:val="06E5613E9C86459AB49DC63E7944DC5A6"/>
    <w:rsid w:val="007F7754"/>
    <w:rPr>
      <w:rFonts w:ascii="Calibri" w:eastAsia="Times New Roman" w:hAnsi="Calibri" w:cs="Calibri"/>
    </w:rPr>
  </w:style>
  <w:style w:type="paragraph" w:customStyle="1" w:styleId="9976FD907AFD461C92F73F5A7454A04D6">
    <w:name w:val="9976FD907AFD461C92F73F5A7454A04D6"/>
    <w:rsid w:val="007F7754"/>
    <w:rPr>
      <w:rFonts w:ascii="Calibri" w:eastAsia="Times New Roman" w:hAnsi="Calibri" w:cs="Calibri"/>
    </w:rPr>
  </w:style>
  <w:style w:type="paragraph" w:customStyle="1" w:styleId="F31D042135434EF387E348B92350BF116">
    <w:name w:val="F31D042135434EF387E348B92350BF116"/>
    <w:rsid w:val="007F7754"/>
    <w:rPr>
      <w:rFonts w:ascii="Calibri" w:eastAsia="Times New Roman" w:hAnsi="Calibri" w:cs="Calibri"/>
    </w:rPr>
  </w:style>
  <w:style w:type="paragraph" w:customStyle="1" w:styleId="54A2E43126764B4187C6E41BF7A389416">
    <w:name w:val="54A2E43126764B4187C6E41BF7A389416"/>
    <w:rsid w:val="007F7754"/>
    <w:rPr>
      <w:rFonts w:ascii="Calibri" w:eastAsia="Times New Roman" w:hAnsi="Calibri" w:cs="Calibri"/>
    </w:rPr>
  </w:style>
  <w:style w:type="paragraph" w:customStyle="1" w:styleId="E99FD2C0ABEA4B5C87B0627C3E8FBEFC6">
    <w:name w:val="E99FD2C0ABEA4B5C87B0627C3E8FBEFC6"/>
    <w:rsid w:val="007F7754"/>
    <w:rPr>
      <w:rFonts w:ascii="Calibri" w:eastAsia="Times New Roman" w:hAnsi="Calibri" w:cs="Calibri"/>
    </w:rPr>
  </w:style>
  <w:style w:type="paragraph" w:customStyle="1" w:styleId="38A984CD16214F96B4923C531C98455E6">
    <w:name w:val="38A984CD16214F96B4923C531C98455E6"/>
    <w:rsid w:val="007F7754"/>
    <w:rPr>
      <w:rFonts w:ascii="Calibri" w:eastAsia="Times New Roman" w:hAnsi="Calibri" w:cs="Calibri"/>
    </w:rPr>
  </w:style>
  <w:style w:type="paragraph" w:customStyle="1" w:styleId="D3CE9FA6C7B34AD6914509F94888B7886">
    <w:name w:val="D3CE9FA6C7B34AD6914509F94888B7886"/>
    <w:rsid w:val="007F7754"/>
    <w:rPr>
      <w:rFonts w:ascii="Calibri" w:eastAsia="Times New Roman" w:hAnsi="Calibri" w:cs="Calibri"/>
    </w:rPr>
  </w:style>
  <w:style w:type="paragraph" w:customStyle="1" w:styleId="A92F74BF98CF42B7A9BC1F2B1623D74B6">
    <w:name w:val="A92F74BF98CF42B7A9BC1F2B1623D74B6"/>
    <w:rsid w:val="007F7754"/>
    <w:rPr>
      <w:rFonts w:ascii="Calibri" w:eastAsia="Times New Roman" w:hAnsi="Calibri" w:cs="Calibri"/>
    </w:rPr>
  </w:style>
  <w:style w:type="paragraph" w:customStyle="1" w:styleId="7618BC8076D94BE6B6C12C7F0C8CDA2F6">
    <w:name w:val="7618BC8076D94BE6B6C12C7F0C8CDA2F6"/>
    <w:rsid w:val="007F7754"/>
    <w:rPr>
      <w:rFonts w:ascii="Calibri" w:eastAsia="Times New Roman" w:hAnsi="Calibri" w:cs="Calibri"/>
    </w:rPr>
  </w:style>
  <w:style w:type="paragraph" w:customStyle="1" w:styleId="172E134975D0488996F76E101C41766A6">
    <w:name w:val="172E134975D0488996F76E101C41766A6"/>
    <w:rsid w:val="007F7754"/>
    <w:rPr>
      <w:rFonts w:ascii="Calibri" w:eastAsia="Times New Roman" w:hAnsi="Calibri" w:cs="Calibri"/>
    </w:rPr>
  </w:style>
  <w:style w:type="paragraph" w:customStyle="1" w:styleId="2A1FAE39456D44719C755E33F448203C6">
    <w:name w:val="2A1FAE39456D44719C755E33F448203C6"/>
    <w:rsid w:val="007F7754"/>
    <w:rPr>
      <w:rFonts w:ascii="Calibri" w:eastAsia="Times New Roman" w:hAnsi="Calibri" w:cs="Calibri"/>
    </w:rPr>
  </w:style>
  <w:style w:type="paragraph" w:customStyle="1" w:styleId="1A39600CC7A54CB19A3B76E515ABE6C96">
    <w:name w:val="1A39600CC7A54CB19A3B76E515ABE6C96"/>
    <w:rsid w:val="007F7754"/>
    <w:rPr>
      <w:rFonts w:ascii="Calibri" w:eastAsia="Times New Roman" w:hAnsi="Calibri" w:cs="Calibri"/>
    </w:rPr>
  </w:style>
  <w:style w:type="paragraph" w:customStyle="1" w:styleId="85CE910F76664357AD12EF398E9196F86">
    <w:name w:val="85CE910F76664357AD12EF398E9196F86"/>
    <w:rsid w:val="007F7754"/>
    <w:rPr>
      <w:rFonts w:ascii="Calibri" w:eastAsia="Times New Roman" w:hAnsi="Calibri" w:cs="Calibri"/>
    </w:rPr>
  </w:style>
  <w:style w:type="paragraph" w:customStyle="1" w:styleId="39F3760D717A44688649A1EE199D008B6">
    <w:name w:val="39F3760D717A44688649A1EE199D008B6"/>
    <w:rsid w:val="007F7754"/>
    <w:rPr>
      <w:rFonts w:ascii="Calibri" w:eastAsia="Times New Roman" w:hAnsi="Calibri" w:cs="Calibri"/>
    </w:rPr>
  </w:style>
  <w:style w:type="paragraph" w:customStyle="1" w:styleId="50280DD7A917481887FFC583A8627C736">
    <w:name w:val="50280DD7A917481887FFC583A8627C736"/>
    <w:rsid w:val="007F7754"/>
    <w:rPr>
      <w:rFonts w:ascii="Calibri" w:eastAsia="Times New Roman" w:hAnsi="Calibri" w:cs="Calibri"/>
    </w:rPr>
  </w:style>
  <w:style w:type="paragraph" w:customStyle="1" w:styleId="C660AD87EDDC4A7E8118F8B56C7F1D2A6">
    <w:name w:val="C660AD87EDDC4A7E8118F8B56C7F1D2A6"/>
    <w:rsid w:val="007F7754"/>
    <w:rPr>
      <w:rFonts w:ascii="Calibri" w:eastAsia="Times New Roman" w:hAnsi="Calibri" w:cs="Calibri"/>
    </w:rPr>
  </w:style>
  <w:style w:type="paragraph" w:customStyle="1" w:styleId="F1F1C91DC85A487BAFC0D4FC757B0B626">
    <w:name w:val="F1F1C91DC85A487BAFC0D4FC757B0B626"/>
    <w:rsid w:val="007F7754"/>
    <w:rPr>
      <w:rFonts w:ascii="Calibri" w:eastAsia="Times New Roman" w:hAnsi="Calibri" w:cs="Calibri"/>
    </w:rPr>
  </w:style>
  <w:style w:type="paragraph" w:customStyle="1" w:styleId="DB6F7CD46D20408B9DB652357358CB266">
    <w:name w:val="DB6F7CD46D20408B9DB652357358CB266"/>
    <w:rsid w:val="007F7754"/>
    <w:rPr>
      <w:rFonts w:ascii="Calibri" w:eastAsia="Times New Roman" w:hAnsi="Calibri" w:cs="Calibri"/>
    </w:rPr>
  </w:style>
  <w:style w:type="paragraph" w:customStyle="1" w:styleId="43E36EE3F5BB4D619CC45A3497FF504C6">
    <w:name w:val="43E36EE3F5BB4D619CC45A3497FF504C6"/>
    <w:rsid w:val="007F7754"/>
    <w:rPr>
      <w:rFonts w:ascii="Calibri" w:eastAsia="Times New Roman" w:hAnsi="Calibri" w:cs="Calibri"/>
    </w:rPr>
  </w:style>
  <w:style w:type="paragraph" w:customStyle="1" w:styleId="B66AFEF372204706AA04F52418D982786">
    <w:name w:val="B66AFEF372204706AA04F52418D982786"/>
    <w:rsid w:val="007F7754"/>
    <w:rPr>
      <w:rFonts w:ascii="Calibri" w:eastAsia="Times New Roman" w:hAnsi="Calibri" w:cs="Calibri"/>
    </w:rPr>
  </w:style>
  <w:style w:type="paragraph" w:customStyle="1" w:styleId="06BB752B8A464A03952C04311944219C6">
    <w:name w:val="06BB752B8A464A03952C04311944219C6"/>
    <w:rsid w:val="007F7754"/>
    <w:rPr>
      <w:rFonts w:ascii="Calibri" w:eastAsia="Times New Roman" w:hAnsi="Calibri" w:cs="Calibri"/>
    </w:rPr>
  </w:style>
  <w:style w:type="paragraph" w:customStyle="1" w:styleId="189D750BF1884E8AA9E5ED930C81041F6">
    <w:name w:val="189D750BF1884E8AA9E5ED930C81041F6"/>
    <w:rsid w:val="007F7754"/>
    <w:rPr>
      <w:rFonts w:ascii="Calibri" w:eastAsia="Times New Roman" w:hAnsi="Calibri" w:cs="Calibri"/>
    </w:rPr>
  </w:style>
  <w:style w:type="paragraph" w:customStyle="1" w:styleId="107E9EDBF5324BF1A7C52CE5C5708D6F5">
    <w:name w:val="107E9EDBF5324BF1A7C52CE5C5708D6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">
    <w:name w:val="B053933702704FC0B6E7C41E0961579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4">
    <w:name w:val="2307FEF57269459BAEE8D8BD5D9DD303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">
    <w:name w:val="9CC3580790A042AAB4361C3435EAFFE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2">
    <w:name w:val="26E096F473F54C4DB614F7EB5465F124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">
    <w:name w:val="E17B7A6A86A94A88B20E5A78E3E17CFD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">
    <w:name w:val="BFB0D844033D4E9EB42F8A421924304D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">
    <w:name w:val="ED77D0C6E0AF4C37AE6726F2AC41C260"/>
    <w:rsid w:val="007F7754"/>
  </w:style>
  <w:style w:type="paragraph" w:customStyle="1" w:styleId="421F9A8565334B419276CA746F1D509F">
    <w:name w:val="421F9A8565334B419276CA746F1D509F"/>
    <w:rsid w:val="007F7754"/>
  </w:style>
  <w:style w:type="paragraph" w:customStyle="1" w:styleId="F2E4BBC621BF48A58209DEF1D0C5E50B14">
    <w:name w:val="F2E4BBC621BF48A58209DEF1D0C5E50B14"/>
    <w:rsid w:val="007F7754"/>
    <w:rPr>
      <w:rFonts w:ascii="Calibri" w:eastAsia="Times New Roman" w:hAnsi="Calibri" w:cs="Calibri"/>
    </w:rPr>
  </w:style>
  <w:style w:type="paragraph" w:customStyle="1" w:styleId="AF5AEF543E8648D3B003111D049F6F1C8">
    <w:name w:val="AF5AEF543E8648D3B003111D049F6F1C8"/>
    <w:rsid w:val="007F7754"/>
    <w:rPr>
      <w:rFonts w:ascii="Calibri" w:eastAsia="Times New Roman" w:hAnsi="Calibri" w:cs="Calibri"/>
    </w:rPr>
  </w:style>
  <w:style w:type="paragraph" w:customStyle="1" w:styleId="EFFCAB1EC1B141A2AFB73B634C95B06E10">
    <w:name w:val="EFFCAB1EC1B141A2AFB73B634C95B06E10"/>
    <w:rsid w:val="007F7754"/>
    <w:rPr>
      <w:rFonts w:ascii="Calibri" w:eastAsia="Times New Roman" w:hAnsi="Calibri" w:cs="Calibri"/>
    </w:rPr>
  </w:style>
  <w:style w:type="paragraph" w:customStyle="1" w:styleId="B5C382BEBAC34B61BA487CAC2986739B12">
    <w:name w:val="B5C382BEBAC34B61BA487CAC2986739B12"/>
    <w:rsid w:val="007F7754"/>
    <w:rPr>
      <w:rFonts w:ascii="Calibri" w:eastAsia="Times New Roman" w:hAnsi="Calibri" w:cs="Calibri"/>
    </w:rPr>
  </w:style>
  <w:style w:type="paragraph" w:customStyle="1" w:styleId="533EBD5644B544AFBC1BBF895BEC7DDF7">
    <w:name w:val="533EBD5644B544AFBC1BBF895BEC7DDF7"/>
    <w:rsid w:val="007F7754"/>
    <w:rPr>
      <w:rFonts w:ascii="Calibri" w:eastAsia="Times New Roman" w:hAnsi="Calibri" w:cs="Calibri"/>
    </w:rPr>
  </w:style>
  <w:style w:type="paragraph" w:customStyle="1" w:styleId="42F5319199F244C89492BE0D0F9B73547">
    <w:name w:val="42F5319199F244C89492BE0D0F9B73547"/>
    <w:rsid w:val="007F7754"/>
    <w:rPr>
      <w:rFonts w:ascii="Calibri" w:eastAsia="Times New Roman" w:hAnsi="Calibri" w:cs="Calibri"/>
    </w:rPr>
  </w:style>
  <w:style w:type="paragraph" w:customStyle="1" w:styleId="3E54AA0BEE174FCA9F9353E198ACC75F7">
    <w:name w:val="3E54AA0BEE174FCA9F9353E198ACC75F7"/>
    <w:rsid w:val="007F7754"/>
    <w:rPr>
      <w:rFonts w:ascii="Calibri" w:eastAsia="Times New Roman" w:hAnsi="Calibri" w:cs="Calibri"/>
    </w:rPr>
  </w:style>
  <w:style w:type="paragraph" w:customStyle="1" w:styleId="DEF45BA0615F42679BC4183CBD1218637">
    <w:name w:val="DEF45BA0615F42679BC4183CBD1218637"/>
    <w:rsid w:val="007F7754"/>
    <w:rPr>
      <w:rFonts w:ascii="Calibri" w:eastAsia="Times New Roman" w:hAnsi="Calibri" w:cs="Calibri"/>
    </w:rPr>
  </w:style>
  <w:style w:type="paragraph" w:customStyle="1" w:styleId="C26E22C0FBCE49A4A78466A710702FFE7">
    <w:name w:val="C26E22C0FBCE49A4A78466A710702FFE7"/>
    <w:rsid w:val="007F7754"/>
    <w:rPr>
      <w:rFonts w:ascii="Calibri" w:eastAsia="Times New Roman" w:hAnsi="Calibri" w:cs="Calibri"/>
    </w:rPr>
  </w:style>
  <w:style w:type="paragraph" w:customStyle="1" w:styleId="B3B17B0866A540FDB99A0CF7B744D5D97">
    <w:name w:val="B3B17B0866A540FDB99A0CF7B744D5D97"/>
    <w:rsid w:val="007F7754"/>
    <w:rPr>
      <w:rFonts w:ascii="Calibri" w:eastAsia="Times New Roman" w:hAnsi="Calibri" w:cs="Calibri"/>
    </w:rPr>
  </w:style>
  <w:style w:type="paragraph" w:customStyle="1" w:styleId="F848E6C9226C431F84E47FAD103ECFE97">
    <w:name w:val="F848E6C9226C431F84E47FAD103ECFE97"/>
    <w:rsid w:val="007F7754"/>
    <w:rPr>
      <w:rFonts w:ascii="Calibri" w:eastAsia="Times New Roman" w:hAnsi="Calibri" w:cs="Calibri"/>
    </w:rPr>
  </w:style>
  <w:style w:type="paragraph" w:customStyle="1" w:styleId="E582C9DFE01440AA8DF4E35941A987187">
    <w:name w:val="E582C9DFE01440AA8DF4E35941A987187"/>
    <w:rsid w:val="007F7754"/>
    <w:rPr>
      <w:rFonts w:ascii="Calibri" w:eastAsia="Times New Roman" w:hAnsi="Calibri" w:cs="Calibri"/>
    </w:rPr>
  </w:style>
  <w:style w:type="paragraph" w:customStyle="1" w:styleId="560B4FA2C8F44223A56122DC1C1AA5EA7">
    <w:name w:val="560B4FA2C8F44223A56122DC1C1AA5EA7"/>
    <w:rsid w:val="007F7754"/>
    <w:rPr>
      <w:rFonts w:ascii="Calibri" w:eastAsia="Times New Roman" w:hAnsi="Calibri" w:cs="Calibri"/>
    </w:rPr>
  </w:style>
  <w:style w:type="paragraph" w:customStyle="1" w:styleId="F72D666B2FF54DB08549DE1DB46C4DCB7">
    <w:name w:val="F72D666B2FF54DB08549DE1DB46C4DCB7"/>
    <w:rsid w:val="007F7754"/>
    <w:rPr>
      <w:rFonts w:ascii="Calibri" w:eastAsia="Times New Roman" w:hAnsi="Calibri" w:cs="Calibri"/>
    </w:rPr>
  </w:style>
  <w:style w:type="paragraph" w:customStyle="1" w:styleId="F2D13A7247F74308A98B34B6F74BA1A27">
    <w:name w:val="F2D13A7247F74308A98B34B6F74BA1A27"/>
    <w:rsid w:val="007F7754"/>
    <w:rPr>
      <w:rFonts w:ascii="Calibri" w:eastAsia="Times New Roman" w:hAnsi="Calibri" w:cs="Calibri"/>
    </w:rPr>
  </w:style>
  <w:style w:type="paragraph" w:customStyle="1" w:styleId="8C23933E93774DCFA97BF9B88D608D4C7">
    <w:name w:val="8C23933E93774DCFA97BF9B88D608D4C7"/>
    <w:rsid w:val="007F7754"/>
    <w:rPr>
      <w:rFonts w:ascii="Calibri" w:eastAsia="Times New Roman" w:hAnsi="Calibri" w:cs="Calibri"/>
    </w:rPr>
  </w:style>
  <w:style w:type="paragraph" w:customStyle="1" w:styleId="5E1E1147C1094AF0A248F6297B76518D7">
    <w:name w:val="5E1E1147C1094AF0A248F6297B76518D7"/>
    <w:rsid w:val="007F7754"/>
    <w:rPr>
      <w:rFonts w:ascii="Calibri" w:eastAsia="Times New Roman" w:hAnsi="Calibri" w:cs="Calibri"/>
    </w:rPr>
  </w:style>
  <w:style w:type="paragraph" w:customStyle="1" w:styleId="FF5570E3891C4BAC8C6D89499C2218CB7">
    <w:name w:val="FF5570E3891C4BAC8C6D89499C2218CB7"/>
    <w:rsid w:val="007F7754"/>
    <w:rPr>
      <w:rFonts w:ascii="Calibri" w:eastAsia="Times New Roman" w:hAnsi="Calibri" w:cs="Calibri"/>
    </w:rPr>
  </w:style>
  <w:style w:type="paragraph" w:customStyle="1" w:styleId="E5D5A3A66E974D258F0B9F4F22EA3B937">
    <w:name w:val="E5D5A3A66E974D258F0B9F4F22EA3B937"/>
    <w:rsid w:val="007F7754"/>
    <w:rPr>
      <w:rFonts w:ascii="Calibri" w:eastAsia="Times New Roman" w:hAnsi="Calibri" w:cs="Calibri"/>
    </w:rPr>
  </w:style>
  <w:style w:type="paragraph" w:customStyle="1" w:styleId="0AC19391BFE049DA9290831E5301021C7">
    <w:name w:val="0AC19391BFE049DA9290831E5301021C7"/>
    <w:rsid w:val="007F7754"/>
    <w:rPr>
      <w:rFonts w:ascii="Calibri" w:eastAsia="Times New Roman" w:hAnsi="Calibri" w:cs="Calibri"/>
    </w:rPr>
  </w:style>
  <w:style w:type="paragraph" w:customStyle="1" w:styleId="97364F7B6F7A4FE19C537CB7D5EFFC537">
    <w:name w:val="97364F7B6F7A4FE19C537CB7D5EFFC537"/>
    <w:rsid w:val="007F7754"/>
    <w:rPr>
      <w:rFonts w:ascii="Calibri" w:eastAsia="Times New Roman" w:hAnsi="Calibri" w:cs="Calibri"/>
    </w:rPr>
  </w:style>
  <w:style w:type="paragraph" w:customStyle="1" w:styleId="7EDEFCF495CD4A0F92382AD0841DB9D57">
    <w:name w:val="7EDEFCF495CD4A0F92382AD0841DB9D57"/>
    <w:rsid w:val="007F7754"/>
    <w:rPr>
      <w:rFonts w:ascii="Calibri" w:eastAsia="Times New Roman" w:hAnsi="Calibri" w:cs="Calibri"/>
    </w:rPr>
  </w:style>
  <w:style w:type="paragraph" w:customStyle="1" w:styleId="C0ACE3BDE2244E499A77888C08F6FCF67">
    <w:name w:val="C0ACE3BDE2244E499A77888C08F6FCF67"/>
    <w:rsid w:val="007F7754"/>
    <w:rPr>
      <w:rFonts w:ascii="Calibri" w:eastAsia="Times New Roman" w:hAnsi="Calibri" w:cs="Calibri"/>
    </w:rPr>
  </w:style>
  <w:style w:type="paragraph" w:customStyle="1" w:styleId="9C1F3A2DA49745C29682A609BE73D33C7">
    <w:name w:val="9C1F3A2DA49745C29682A609BE73D33C7"/>
    <w:rsid w:val="007F7754"/>
    <w:rPr>
      <w:rFonts w:ascii="Calibri" w:eastAsia="Times New Roman" w:hAnsi="Calibri" w:cs="Calibri"/>
    </w:rPr>
  </w:style>
  <w:style w:type="paragraph" w:customStyle="1" w:styleId="2051F943E68F42D8BEC7091EA425167B7">
    <w:name w:val="2051F943E68F42D8BEC7091EA425167B7"/>
    <w:rsid w:val="007F7754"/>
    <w:rPr>
      <w:rFonts w:ascii="Calibri" w:eastAsia="Times New Roman" w:hAnsi="Calibri" w:cs="Calibri"/>
    </w:rPr>
  </w:style>
  <w:style w:type="paragraph" w:customStyle="1" w:styleId="BF6D5A959DF04489ADBB0B8B319324937">
    <w:name w:val="BF6D5A959DF04489ADBB0B8B319324937"/>
    <w:rsid w:val="007F7754"/>
    <w:rPr>
      <w:rFonts w:ascii="Calibri" w:eastAsia="Times New Roman" w:hAnsi="Calibri" w:cs="Calibri"/>
    </w:rPr>
  </w:style>
  <w:style w:type="paragraph" w:customStyle="1" w:styleId="87724B2A7D634B3E8361604078B8DD9B7">
    <w:name w:val="87724B2A7D634B3E8361604078B8DD9B7"/>
    <w:rsid w:val="007F7754"/>
    <w:rPr>
      <w:rFonts w:ascii="Calibri" w:eastAsia="Times New Roman" w:hAnsi="Calibri" w:cs="Calibri"/>
    </w:rPr>
  </w:style>
  <w:style w:type="paragraph" w:customStyle="1" w:styleId="DFD7FBCA753D4794B7001CC993C329687">
    <w:name w:val="DFD7FBCA753D4794B7001CC993C329687"/>
    <w:rsid w:val="007F7754"/>
    <w:rPr>
      <w:rFonts w:ascii="Calibri" w:eastAsia="Times New Roman" w:hAnsi="Calibri" w:cs="Calibri"/>
    </w:rPr>
  </w:style>
  <w:style w:type="paragraph" w:customStyle="1" w:styleId="7148EF32381F456CBC5FC710A80298C17">
    <w:name w:val="7148EF32381F456CBC5FC710A80298C17"/>
    <w:rsid w:val="007F7754"/>
    <w:rPr>
      <w:rFonts w:ascii="Calibri" w:eastAsia="Times New Roman" w:hAnsi="Calibri" w:cs="Calibri"/>
    </w:rPr>
  </w:style>
  <w:style w:type="paragraph" w:customStyle="1" w:styleId="73137F8421014A2B972AF4A0A97C4A957">
    <w:name w:val="73137F8421014A2B972AF4A0A97C4A957"/>
    <w:rsid w:val="007F7754"/>
    <w:rPr>
      <w:rFonts w:ascii="Calibri" w:eastAsia="Times New Roman" w:hAnsi="Calibri" w:cs="Calibri"/>
    </w:rPr>
  </w:style>
  <w:style w:type="paragraph" w:customStyle="1" w:styleId="ECE6A58578E94AA5B680CA9E0B6092577">
    <w:name w:val="ECE6A58578E94AA5B680CA9E0B6092577"/>
    <w:rsid w:val="007F7754"/>
    <w:rPr>
      <w:rFonts w:ascii="Calibri" w:eastAsia="Times New Roman" w:hAnsi="Calibri" w:cs="Calibri"/>
    </w:rPr>
  </w:style>
  <w:style w:type="paragraph" w:customStyle="1" w:styleId="F5343860FB3C4303A2A66BC3850323597">
    <w:name w:val="F5343860FB3C4303A2A66BC3850323597"/>
    <w:rsid w:val="007F7754"/>
    <w:rPr>
      <w:rFonts w:ascii="Calibri" w:eastAsia="Times New Roman" w:hAnsi="Calibri" w:cs="Calibri"/>
    </w:rPr>
  </w:style>
  <w:style w:type="paragraph" w:customStyle="1" w:styleId="08BDF47A740A41D283C1FDD70CFAA25C7">
    <w:name w:val="08BDF47A740A41D283C1FDD70CFAA25C7"/>
    <w:rsid w:val="007F7754"/>
    <w:rPr>
      <w:rFonts w:ascii="Calibri" w:eastAsia="Times New Roman" w:hAnsi="Calibri" w:cs="Calibri"/>
    </w:rPr>
  </w:style>
  <w:style w:type="paragraph" w:customStyle="1" w:styleId="9C5785B0104A4C07B0BED7DD3ADB4DD17">
    <w:name w:val="9C5785B0104A4C07B0BED7DD3ADB4DD17"/>
    <w:rsid w:val="007F7754"/>
    <w:rPr>
      <w:rFonts w:ascii="Calibri" w:eastAsia="Times New Roman" w:hAnsi="Calibri" w:cs="Calibri"/>
    </w:rPr>
  </w:style>
  <w:style w:type="paragraph" w:customStyle="1" w:styleId="DA13D16A1B6A44E4B42FC8DA9011A1487">
    <w:name w:val="DA13D16A1B6A44E4B42FC8DA9011A1487"/>
    <w:rsid w:val="007F7754"/>
    <w:rPr>
      <w:rFonts w:ascii="Calibri" w:eastAsia="Times New Roman" w:hAnsi="Calibri" w:cs="Calibri"/>
    </w:rPr>
  </w:style>
  <w:style w:type="paragraph" w:customStyle="1" w:styleId="522E8A9358A3480092F959B0BA8463E27">
    <w:name w:val="522E8A9358A3480092F959B0BA8463E27"/>
    <w:rsid w:val="007F7754"/>
    <w:rPr>
      <w:rFonts w:ascii="Calibri" w:eastAsia="Times New Roman" w:hAnsi="Calibri" w:cs="Calibri"/>
    </w:rPr>
  </w:style>
  <w:style w:type="paragraph" w:customStyle="1" w:styleId="1BD25D754D9242B8B0B7496F3E5293607">
    <w:name w:val="1BD25D754D9242B8B0B7496F3E5293607"/>
    <w:rsid w:val="007F7754"/>
    <w:rPr>
      <w:rFonts w:ascii="Calibri" w:eastAsia="Times New Roman" w:hAnsi="Calibri" w:cs="Calibri"/>
    </w:rPr>
  </w:style>
  <w:style w:type="paragraph" w:customStyle="1" w:styleId="A0A69245B98341DE9FDB162F281D8B7D7">
    <w:name w:val="A0A69245B98341DE9FDB162F281D8B7D7"/>
    <w:rsid w:val="007F7754"/>
    <w:rPr>
      <w:rFonts w:ascii="Calibri" w:eastAsia="Times New Roman" w:hAnsi="Calibri" w:cs="Calibri"/>
    </w:rPr>
  </w:style>
  <w:style w:type="paragraph" w:customStyle="1" w:styleId="88ADCA31A7B24F89B13D192C80026F137">
    <w:name w:val="88ADCA31A7B24F89B13D192C80026F137"/>
    <w:rsid w:val="007F7754"/>
    <w:rPr>
      <w:rFonts w:ascii="Calibri" w:eastAsia="Times New Roman" w:hAnsi="Calibri" w:cs="Calibri"/>
    </w:rPr>
  </w:style>
  <w:style w:type="paragraph" w:customStyle="1" w:styleId="18E2D944E1CB4D3CAEEE1998F476F2467">
    <w:name w:val="18E2D944E1CB4D3CAEEE1998F476F2467"/>
    <w:rsid w:val="007F7754"/>
    <w:rPr>
      <w:rFonts w:ascii="Calibri" w:eastAsia="Times New Roman" w:hAnsi="Calibri" w:cs="Calibri"/>
    </w:rPr>
  </w:style>
  <w:style w:type="paragraph" w:customStyle="1" w:styleId="46290ED9BBF64D6883728C01D94561D57">
    <w:name w:val="46290ED9BBF64D6883728C01D94561D57"/>
    <w:rsid w:val="007F7754"/>
    <w:rPr>
      <w:rFonts w:ascii="Calibri" w:eastAsia="Times New Roman" w:hAnsi="Calibri" w:cs="Calibri"/>
    </w:rPr>
  </w:style>
  <w:style w:type="paragraph" w:customStyle="1" w:styleId="4C63889D825541E28ED1903932E2E7BE7">
    <w:name w:val="4C63889D825541E28ED1903932E2E7BE7"/>
    <w:rsid w:val="007F7754"/>
    <w:rPr>
      <w:rFonts w:ascii="Calibri" w:eastAsia="Times New Roman" w:hAnsi="Calibri" w:cs="Calibri"/>
    </w:rPr>
  </w:style>
  <w:style w:type="paragraph" w:customStyle="1" w:styleId="DB78848AE49245138F4A95CA03BA0FED7">
    <w:name w:val="DB78848AE49245138F4A95CA03BA0FED7"/>
    <w:rsid w:val="007F7754"/>
    <w:rPr>
      <w:rFonts w:ascii="Calibri" w:eastAsia="Times New Roman" w:hAnsi="Calibri" w:cs="Calibri"/>
    </w:rPr>
  </w:style>
  <w:style w:type="paragraph" w:customStyle="1" w:styleId="7281761C8FEE4E4EBFB7B8C2E2505CA47">
    <w:name w:val="7281761C8FEE4E4EBFB7B8C2E2505CA47"/>
    <w:rsid w:val="007F7754"/>
    <w:rPr>
      <w:rFonts w:ascii="Calibri" w:eastAsia="Times New Roman" w:hAnsi="Calibri" w:cs="Calibri"/>
    </w:rPr>
  </w:style>
  <w:style w:type="paragraph" w:customStyle="1" w:styleId="CF4B363AEF5E42F8A9985F6142DA43DE7">
    <w:name w:val="CF4B363AEF5E42F8A9985F6142DA43DE7"/>
    <w:rsid w:val="007F7754"/>
    <w:rPr>
      <w:rFonts w:ascii="Calibri" w:eastAsia="Times New Roman" w:hAnsi="Calibri" w:cs="Calibri"/>
    </w:rPr>
  </w:style>
  <w:style w:type="paragraph" w:customStyle="1" w:styleId="1C31093765414E3EA59463518979BF6F7">
    <w:name w:val="1C31093765414E3EA59463518979BF6F7"/>
    <w:rsid w:val="007F7754"/>
    <w:rPr>
      <w:rFonts w:ascii="Calibri" w:eastAsia="Times New Roman" w:hAnsi="Calibri" w:cs="Calibri"/>
    </w:rPr>
  </w:style>
  <w:style w:type="paragraph" w:customStyle="1" w:styleId="E6F6BC38468A4926952A4A29595144BB7">
    <w:name w:val="E6F6BC38468A4926952A4A29595144BB7"/>
    <w:rsid w:val="007F7754"/>
    <w:rPr>
      <w:rFonts w:ascii="Calibri" w:eastAsia="Times New Roman" w:hAnsi="Calibri" w:cs="Calibri"/>
    </w:rPr>
  </w:style>
  <w:style w:type="paragraph" w:customStyle="1" w:styleId="F9B4FFB75B28484592760676BE2601877">
    <w:name w:val="F9B4FFB75B28484592760676BE2601877"/>
    <w:rsid w:val="007F7754"/>
    <w:rPr>
      <w:rFonts w:ascii="Calibri" w:eastAsia="Times New Roman" w:hAnsi="Calibri" w:cs="Calibri"/>
    </w:rPr>
  </w:style>
  <w:style w:type="paragraph" w:customStyle="1" w:styleId="2C61852B305C4D8B80AAF176B79766317">
    <w:name w:val="2C61852B305C4D8B80AAF176B79766317"/>
    <w:rsid w:val="007F7754"/>
    <w:rPr>
      <w:rFonts w:ascii="Calibri" w:eastAsia="Times New Roman" w:hAnsi="Calibri" w:cs="Calibri"/>
    </w:rPr>
  </w:style>
  <w:style w:type="paragraph" w:customStyle="1" w:styleId="1CE85280BA3047689056E0518AA24E697">
    <w:name w:val="1CE85280BA3047689056E0518AA24E697"/>
    <w:rsid w:val="007F7754"/>
    <w:rPr>
      <w:rFonts w:ascii="Calibri" w:eastAsia="Times New Roman" w:hAnsi="Calibri" w:cs="Calibri"/>
    </w:rPr>
  </w:style>
  <w:style w:type="paragraph" w:customStyle="1" w:styleId="D6FD9827EBB64FE4B52F4B58B1DF5EC87">
    <w:name w:val="D6FD9827EBB64FE4B52F4B58B1DF5EC87"/>
    <w:rsid w:val="007F7754"/>
    <w:rPr>
      <w:rFonts w:ascii="Calibri" w:eastAsia="Times New Roman" w:hAnsi="Calibri" w:cs="Calibri"/>
    </w:rPr>
  </w:style>
  <w:style w:type="paragraph" w:customStyle="1" w:styleId="06E5613E9C86459AB49DC63E7944DC5A7">
    <w:name w:val="06E5613E9C86459AB49DC63E7944DC5A7"/>
    <w:rsid w:val="007F7754"/>
    <w:rPr>
      <w:rFonts w:ascii="Calibri" w:eastAsia="Times New Roman" w:hAnsi="Calibri" w:cs="Calibri"/>
    </w:rPr>
  </w:style>
  <w:style w:type="paragraph" w:customStyle="1" w:styleId="9976FD907AFD461C92F73F5A7454A04D7">
    <w:name w:val="9976FD907AFD461C92F73F5A7454A04D7"/>
    <w:rsid w:val="007F7754"/>
    <w:rPr>
      <w:rFonts w:ascii="Calibri" w:eastAsia="Times New Roman" w:hAnsi="Calibri" w:cs="Calibri"/>
    </w:rPr>
  </w:style>
  <w:style w:type="paragraph" w:customStyle="1" w:styleId="F31D042135434EF387E348B92350BF117">
    <w:name w:val="F31D042135434EF387E348B92350BF117"/>
    <w:rsid w:val="007F7754"/>
    <w:rPr>
      <w:rFonts w:ascii="Calibri" w:eastAsia="Times New Roman" w:hAnsi="Calibri" w:cs="Calibri"/>
    </w:rPr>
  </w:style>
  <w:style w:type="paragraph" w:customStyle="1" w:styleId="54A2E43126764B4187C6E41BF7A389417">
    <w:name w:val="54A2E43126764B4187C6E41BF7A389417"/>
    <w:rsid w:val="007F7754"/>
    <w:rPr>
      <w:rFonts w:ascii="Calibri" w:eastAsia="Times New Roman" w:hAnsi="Calibri" w:cs="Calibri"/>
    </w:rPr>
  </w:style>
  <w:style w:type="paragraph" w:customStyle="1" w:styleId="E99FD2C0ABEA4B5C87B0627C3E8FBEFC7">
    <w:name w:val="E99FD2C0ABEA4B5C87B0627C3E8FBEFC7"/>
    <w:rsid w:val="007F7754"/>
    <w:rPr>
      <w:rFonts w:ascii="Calibri" w:eastAsia="Times New Roman" w:hAnsi="Calibri" w:cs="Calibri"/>
    </w:rPr>
  </w:style>
  <w:style w:type="paragraph" w:customStyle="1" w:styleId="38A984CD16214F96B4923C531C98455E7">
    <w:name w:val="38A984CD16214F96B4923C531C98455E7"/>
    <w:rsid w:val="007F7754"/>
    <w:rPr>
      <w:rFonts w:ascii="Calibri" w:eastAsia="Times New Roman" w:hAnsi="Calibri" w:cs="Calibri"/>
    </w:rPr>
  </w:style>
  <w:style w:type="paragraph" w:customStyle="1" w:styleId="D3CE9FA6C7B34AD6914509F94888B7887">
    <w:name w:val="D3CE9FA6C7B34AD6914509F94888B7887"/>
    <w:rsid w:val="007F7754"/>
    <w:rPr>
      <w:rFonts w:ascii="Calibri" w:eastAsia="Times New Roman" w:hAnsi="Calibri" w:cs="Calibri"/>
    </w:rPr>
  </w:style>
  <w:style w:type="paragraph" w:customStyle="1" w:styleId="A92F74BF98CF42B7A9BC1F2B1623D74B7">
    <w:name w:val="A92F74BF98CF42B7A9BC1F2B1623D74B7"/>
    <w:rsid w:val="007F7754"/>
    <w:rPr>
      <w:rFonts w:ascii="Calibri" w:eastAsia="Times New Roman" w:hAnsi="Calibri" w:cs="Calibri"/>
    </w:rPr>
  </w:style>
  <w:style w:type="paragraph" w:customStyle="1" w:styleId="7618BC8076D94BE6B6C12C7F0C8CDA2F7">
    <w:name w:val="7618BC8076D94BE6B6C12C7F0C8CDA2F7"/>
    <w:rsid w:val="007F7754"/>
    <w:rPr>
      <w:rFonts w:ascii="Calibri" w:eastAsia="Times New Roman" w:hAnsi="Calibri" w:cs="Calibri"/>
    </w:rPr>
  </w:style>
  <w:style w:type="paragraph" w:customStyle="1" w:styleId="172E134975D0488996F76E101C41766A7">
    <w:name w:val="172E134975D0488996F76E101C41766A7"/>
    <w:rsid w:val="007F7754"/>
    <w:rPr>
      <w:rFonts w:ascii="Calibri" w:eastAsia="Times New Roman" w:hAnsi="Calibri" w:cs="Calibri"/>
    </w:rPr>
  </w:style>
  <w:style w:type="paragraph" w:customStyle="1" w:styleId="2A1FAE39456D44719C755E33F448203C7">
    <w:name w:val="2A1FAE39456D44719C755E33F448203C7"/>
    <w:rsid w:val="007F7754"/>
    <w:rPr>
      <w:rFonts w:ascii="Calibri" w:eastAsia="Times New Roman" w:hAnsi="Calibri" w:cs="Calibri"/>
    </w:rPr>
  </w:style>
  <w:style w:type="paragraph" w:customStyle="1" w:styleId="1A39600CC7A54CB19A3B76E515ABE6C97">
    <w:name w:val="1A39600CC7A54CB19A3B76E515ABE6C97"/>
    <w:rsid w:val="007F7754"/>
    <w:rPr>
      <w:rFonts w:ascii="Calibri" w:eastAsia="Times New Roman" w:hAnsi="Calibri" w:cs="Calibri"/>
    </w:rPr>
  </w:style>
  <w:style w:type="paragraph" w:customStyle="1" w:styleId="85CE910F76664357AD12EF398E9196F87">
    <w:name w:val="85CE910F76664357AD12EF398E9196F87"/>
    <w:rsid w:val="007F7754"/>
    <w:rPr>
      <w:rFonts w:ascii="Calibri" w:eastAsia="Times New Roman" w:hAnsi="Calibri" w:cs="Calibri"/>
    </w:rPr>
  </w:style>
  <w:style w:type="paragraph" w:customStyle="1" w:styleId="39F3760D717A44688649A1EE199D008B7">
    <w:name w:val="39F3760D717A44688649A1EE199D008B7"/>
    <w:rsid w:val="007F7754"/>
    <w:rPr>
      <w:rFonts w:ascii="Calibri" w:eastAsia="Times New Roman" w:hAnsi="Calibri" w:cs="Calibri"/>
    </w:rPr>
  </w:style>
  <w:style w:type="paragraph" w:customStyle="1" w:styleId="50280DD7A917481887FFC583A8627C737">
    <w:name w:val="50280DD7A917481887FFC583A8627C737"/>
    <w:rsid w:val="007F7754"/>
    <w:rPr>
      <w:rFonts w:ascii="Calibri" w:eastAsia="Times New Roman" w:hAnsi="Calibri" w:cs="Calibri"/>
    </w:rPr>
  </w:style>
  <w:style w:type="paragraph" w:customStyle="1" w:styleId="C660AD87EDDC4A7E8118F8B56C7F1D2A7">
    <w:name w:val="C660AD87EDDC4A7E8118F8B56C7F1D2A7"/>
    <w:rsid w:val="007F7754"/>
    <w:rPr>
      <w:rFonts w:ascii="Calibri" w:eastAsia="Times New Roman" w:hAnsi="Calibri" w:cs="Calibri"/>
    </w:rPr>
  </w:style>
  <w:style w:type="paragraph" w:customStyle="1" w:styleId="F1F1C91DC85A487BAFC0D4FC757B0B627">
    <w:name w:val="F1F1C91DC85A487BAFC0D4FC757B0B627"/>
    <w:rsid w:val="007F7754"/>
    <w:rPr>
      <w:rFonts w:ascii="Calibri" w:eastAsia="Times New Roman" w:hAnsi="Calibri" w:cs="Calibri"/>
    </w:rPr>
  </w:style>
  <w:style w:type="paragraph" w:customStyle="1" w:styleId="DB6F7CD46D20408B9DB652357358CB267">
    <w:name w:val="DB6F7CD46D20408B9DB652357358CB267"/>
    <w:rsid w:val="007F7754"/>
    <w:rPr>
      <w:rFonts w:ascii="Calibri" w:eastAsia="Times New Roman" w:hAnsi="Calibri" w:cs="Calibri"/>
    </w:rPr>
  </w:style>
  <w:style w:type="paragraph" w:customStyle="1" w:styleId="43E36EE3F5BB4D619CC45A3497FF504C7">
    <w:name w:val="43E36EE3F5BB4D619CC45A3497FF504C7"/>
    <w:rsid w:val="007F7754"/>
    <w:rPr>
      <w:rFonts w:ascii="Calibri" w:eastAsia="Times New Roman" w:hAnsi="Calibri" w:cs="Calibri"/>
    </w:rPr>
  </w:style>
  <w:style w:type="paragraph" w:customStyle="1" w:styleId="B66AFEF372204706AA04F52418D982787">
    <w:name w:val="B66AFEF372204706AA04F52418D982787"/>
    <w:rsid w:val="007F7754"/>
    <w:rPr>
      <w:rFonts w:ascii="Calibri" w:eastAsia="Times New Roman" w:hAnsi="Calibri" w:cs="Calibri"/>
    </w:rPr>
  </w:style>
  <w:style w:type="paragraph" w:customStyle="1" w:styleId="06BB752B8A464A03952C04311944219C7">
    <w:name w:val="06BB752B8A464A03952C04311944219C7"/>
    <w:rsid w:val="007F7754"/>
    <w:rPr>
      <w:rFonts w:ascii="Calibri" w:eastAsia="Times New Roman" w:hAnsi="Calibri" w:cs="Calibri"/>
    </w:rPr>
  </w:style>
  <w:style w:type="paragraph" w:customStyle="1" w:styleId="189D750BF1884E8AA9E5ED930C81041F7">
    <w:name w:val="189D750BF1884E8AA9E5ED930C81041F7"/>
    <w:rsid w:val="007F7754"/>
    <w:rPr>
      <w:rFonts w:ascii="Calibri" w:eastAsia="Times New Roman" w:hAnsi="Calibri" w:cs="Calibri"/>
    </w:rPr>
  </w:style>
  <w:style w:type="paragraph" w:customStyle="1" w:styleId="107E9EDBF5324BF1A7C52CE5C5708D6F6">
    <w:name w:val="107E9EDBF5324BF1A7C52CE5C5708D6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2">
    <w:name w:val="B053933702704FC0B6E7C41E0961579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5">
    <w:name w:val="2307FEF57269459BAEE8D8BD5D9DD303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2">
    <w:name w:val="9CC3580790A042AAB4361C3435EAFFE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3">
    <w:name w:val="26E096F473F54C4DB614F7EB5465F124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2">
    <w:name w:val="E17B7A6A86A94A88B20E5A78E3E17CFD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2">
    <w:name w:val="BFB0D844033D4E9EB42F8A421924304D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">
    <w:name w:val="ED77D0C6E0AF4C37AE6726F2AC41C26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">
    <w:name w:val="421F9A8565334B419276CA746F1D509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">
    <w:name w:val="B2A2C11323574E399736E67F9504E95B"/>
    <w:rsid w:val="007F7754"/>
  </w:style>
  <w:style w:type="paragraph" w:customStyle="1" w:styleId="13347AB3CA7048FA8C312DFCC76A8C39">
    <w:name w:val="13347AB3CA7048FA8C312DFCC76A8C39"/>
    <w:rsid w:val="007F7754"/>
  </w:style>
  <w:style w:type="paragraph" w:customStyle="1" w:styleId="ACFF39743C3241E8B6BE4E5B9860AB2E">
    <w:name w:val="ACFF39743C3241E8B6BE4E5B9860AB2E"/>
    <w:rsid w:val="007F7754"/>
  </w:style>
  <w:style w:type="paragraph" w:customStyle="1" w:styleId="F2E4BBC621BF48A58209DEF1D0C5E50B15">
    <w:name w:val="F2E4BBC621BF48A58209DEF1D0C5E50B15"/>
    <w:rsid w:val="007F7754"/>
    <w:rPr>
      <w:rFonts w:ascii="Calibri" w:eastAsia="Times New Roman" w:hAnsi="Calibri" w:cs="Calibri"/>
    </w:rPr>
  </w:style>
  <w:style w:type="paragraph" w:customStyle="1" w:styleId="AF5AEF543E8648D3B003111D049F6F1C9">
    <w:name w:val="AF5AEF543E8648D3B003111D049F6F1C9"/>
    <w:rsid w:val="007F7754"/>
    <w:rPr>
      <w:rFonts w:ascii="Calibri" w:eastAsia="Times New Roman" w:hAnsi="Calibri" w:cs="Calibri"/>
    </w:rPr>
  </w:style>
  <w:style w:type="paragraph" w:customStyle="1" w:styleId="EFFCAB1EC1B141A2AFB73B634C95B06E11">
    <w:name w:val="EFFCAB1EC1B141A2AFB73B634C95B06E11"/>
    <w:rsid w:val="007F7754"/>
    <w:rPr>
      <w:rFonts w:ascii="Calibri" w:eastAsia="Times New Roman" w:hAnsi="Calibri" w:cs="Calibri"/>
    </w:rPr>
  </w:style>
  <w:style w:type="paragraph" w:customStyle="1" w:styleId="B5C382BEBAC34B61BA487CAC2986739B13">
    <w:name w:val="B5C382BEBAC34B61BA487CAC2986739B13"/>
    <w:rsid w:val="007F7754"/>
    <w:rPr>
      <w:rFonts w:ascii="Calibri" w:eastAsia="Times New Roman" w:hAnsi="Calibri" w:cs="Calibri"/>
    </w:rPr>
  </w:style>
  <w:style w:type="paragraph" w:customStyle="1" w:styleId="533EBD5644B544AFBC1BBF895BEC7DDF8">
    <w:name w:val="533EBD5644B544AFBC1BBF895BEC7DDF8"/>
    <w:rsid w:val="007F7754"/>
    <w:rPr>
      <w:rFonts w:ascii="Calibri" w:eastAsia="Times New Roman" w:hAnsi="Calibri" w:cs="Calibri"/>
    </w:rPr>
  </w:style>
  <w:style w:type="paragraph" w:customStyle="1" w:styleId="42F5319199F244C89492BE0D0F9B73548">
    <w:name w:val="42F5319199F244C89492BE0D0F9B73548"/>
    <w:rsid w:val="007F7754"/>
    <w:rPr>
      <w:rFonts w:ascii="Calibri" w:eastAsia="Times New Roman" w:hAnsi="Calibri" w:cs="Calibri"/>
    </w:rPr>
  </w:style>
  <w:style w:type="paragraph" w:customStyle="1" w:styleId="3E54AA0BEE174FCA9F9353E198ACC75F8">
    <w:name w:val="3E54AA0BEE174FCA9F9353E198ACC75F8"/>
    <w:rsid w:val="007F7754"/>
    <w:rPr>
      <w:rFonts w:ascii="Calibri" w:eastAsia="Times New Roman" w:hAnsi="Calibri" w:cs="Calibri"/>
    </w:rPr>
  </w:style>
  <w:style w:type="paragraph" w:customStyle="1" w:styleId="DEF45BA0615F42679BC4183CBD1218638">
    <w:name w:val="DEF45BA0615F42679BC4183CBD1218638"/>
    <w:rsid w:val="007F7754"/>
    <w:rPr>
      <w:rFonts w:ascii="Calibri" w:eastAsia="Times New Roman" w:hAnsi="Calibri" w:cs="Calibri"/>
    </w:rPr>
  </w:style>
  <w:style w:type="paragraph" w:customStyle="1" w:styleId="C26E22C0FBCE49A4A78466A710702FFE8">
    <w:name w:val="C26E22C0FBCE49A4A78466A710702FFE8"/>
    <w:rsid w:val="007F7754"/>
    <w:rPr>
      <w:rFonts w:ascii="Calibri" w:eastAsia="Times New Roman" w:hAnsi="Calibri" w:cs="Calibri"/>
    </w:rPr>
  </w:style>
  <w:style w:type="paragraph" w:customStyle="1" w:styleId="B3B17B0866A540FDB99A0CF7B744D5D98">
    <w:name w:val="B3B17B0866A540FDB99A0CF7B744D5D98"/>
    <w:rsid w:val="007F7754"/>
    <w:rPr>
      <w:rFonts w:ascii="Calibri" w:eastAsia="Times New Roman" w:hAnsi="Calibri" w:cs="Calibri"/>
    </w:rPr>
  </w:style>
  <w:style w:type="paragraph" w:customStyle="1" w:styleId="F848E6C9226C431F84E47FAD103ECFE98">
    <w:name w:val="F848E6C9226C431F84E47FAD103ECFE98"/>
    <w:rsid w:val="007F7754"/>
    <w:rPr>
      <w:rFonts w:ascii="Calibri" w:eastAsia="Times New Roman" w:hAnsi="Calibri" w:cs="Calibri"/>
    </w:rPr>
  </w:style>
  <w:style w:type="paragraph" w:customStyle="1" w:styleId="E582C9DFE01440AA8DF4E35941A987188">
    <w:name w:val="E582C9DFE01440AA8DF4E35941A987188"/>
    <w:rsid w:val="007F7754"/>
    <w:rPr>
      <w:rFonts w:ascii="Calibri" w:eastAsia="Times New Roman" w:hAnsi="Calibri" w:cs="Calibri"/>
    </w:rPr>
  </w:style>
  <w:style w:type="paragraph" w:customStyle="1" w:styleId="560B4FA2C8F44223A56122DC1C1AA5EA8">
    <w:name w:val="560B4FA2C8F44223A56122DC1C1AA5EA8"/>
    <w:rsid w:val="007F7754"/>
    <w:rPr>
      <w:rFonts w:ascii="Calibri" w:eastAsia="Times New Roman" w:hAnsi="Calibri" w:cs="Calibri"/>
    </w:rPr>
  </w:style>
  <w:style w:type="paragraph" w:customStyle="1" w:styleId="F72D666B2FF54DB08549DE1DB46C4DCB8">
    <w:name w:val="F72D666B2FF54DB08549DE1DB46C4DCB8"/>
    <w:rsid w:val="007F7754"/>
    <w:rPr>
      <w:rFonts w:ascii="Calibri" w:eastAsia="Times New Roman" w:hAnsi="Calibri" w:cs="Calibri"/>
    </w:rPr>
  </w:style>
  <w:style w:type="paragraph" w:customStyle="1" w:styleId="F2D13A7247F74308A98B34B6F74BA1A28">
    <w:name w:val="F2D13A7247F74308A98B34B6F74BA1A28"/>
    <w:rsid w:val="007F7754"/>
    <w:rPr>
      <w:rFonts w:ascii="Calibri" w:eastAsia="Times New Roman" w:hAnsi="Calibri" w:cs="Calibri"/>
    </w:rPr>
  </w:style>
  <w:style w:type="paragraph" w:customStyle="1" w:styleId="8C23933E93774DCFA97BF9B88D608D4C8">
    <w:name w:val="8C23933E93774DCFA97BF9B88D608D4C8"/>
    <w:rsid w:val="007F7754"/>
    <w:rPr>
      <w:rFonts w:ascii="Calibri" w:eastAsia="Times New Roman" w:hAnsi="Calibri" w:cs="Calibri"/>
    </w:rPr>
  </w:style>
  <w:style w:type="paragraph" w:customStyle="1" w:styleId="5E1E1147C1094AF0A248F6297B76518D8">
    <w:name w:val="5E1E1147C1094AF0A248F6297B76518D8"/>
    <w:rsid w:val="007F7754"/>
    <w:rPr>
      <w:rFonts w:ascii="Calibri" w:eastAsia="Times New Roman" w:hAnsi="Calibri" w:cs="Calibri"/>
    </w:rPr>
  </w:style>
  <w:style w:type="paragraph" w:customStyle="1" w:styleId="FF5570E3891C4BAC8C6D89499C2218CB8">
    <w:name w:val="FF5570E3891C4BAC8C6D89499C2218CB8"/>
    <w:rsid w:val="007F7754"/>
    <w:rPr>
      <w:rFonts w:ascii="Calibri" w:eastAsia="Times New Roman" w:hAnsi="Calibri" w:cs="Calibri"/>
    </w:rPr>
  </w:style>
  <w:style w:type="paragraph" w:customStyle="1" w:styleId="E5D5A3A66E974D258F0B9F4F22EA3B938">
    <w:name w:val="E5D5A3A66E974D258F0B9F4F22EA3B938"/>
    <w:rsid w:val="007F7754"/>
    <w:rPr>
      <w:rFonts w:ascii="Calibri" w:eastAsia="Times New Roman" w:hAnsi="Calibri" w:cs="Calibri"/>
    </w:rPr>
  </w:style>
  <w:style w:type="paragraph" w:customStyle="1" w:styleId="0AC19391BFE049DA9290831E5301021C8">
    <w:name w:val="0AC19391BFE049DA9290831E5301021C8"/>
    <w:rsid w:val="007F7754"/>
    <w:rPr>
      <w:rFonts w:ascii="Calibri" w:eastAsia="Times New Roman" w:hAnsi="Calibri" w:cs="Calibri"/>
    </w:rPr>
  </w:style>
  <w:style w:type="paragraph" w:customStyle="1" w:styleId="97364F7B6F7A4FE19C537CB7D5EFFC538">
    <w:name w:val="97364F7B6F7A4FE19C537CB7D5EFFC538"/>
    <w:rsid w:val="007F7754"/>
    <w:rPr>
      <w:rFonts w:ascii="Calibri" w:eastAsia="Times New Roman" w:hAnsi="Calibri" w:cs="Calibri"/>
    </w:rPr>
  </w:style>
  <w:style w:type="paragraph" w:customStyle="1" w:styleId="7EDEFCF495CD4A0F92382AD0841DB9D58">
    <w:name w:val="7EDEFCF495CD4A0F92382AD0841DB9D58"/>
    <w:rsid w:val="007F7754"/>
    <w:rPr>
      <w:rFonts w:ascii="Calibri" w:eastAsia="Times New Roman" w:hAnsi="Calibri" w:cs="Calibri"/>
    </w:rPr>
  </w:style>
  <w:style w:type="paragraph" w:customStyle="1" w:styleId="C0ACE3BDE2244E499A77888C08F6FCF68">
    <w:name w:val="C0ACE3BDE2244E499A77888C08F6FCF68"/>
    <w:rsid w:val="007F7754"/>
    <w:rPr>
      <w:rFonts w:ascii="Calibri" w:eastAsia="Times New Roman" w:hAnsi="Calibri" w:cs="Calibri"/>
    </w:rPr>
  </w:style>
  <w:style w:type="paragraph" w:customStyle="1" w:styleId="9C1F3A2DA49745C29682A609BE73D33C8">
    <w:name w:val="9C1F3A2DA49745C29682A609BE73D33C8"/>
    <w:rsid w:val="007F7754"/>
    <w:rPr>
      <w:rFonts w:ascii="Calibri" w:eastAsia="Times New Roman" w:hAnsi="Calibri" w:cs="Calibri"/>
    </w:rPr>
  </w:style>
  <w:style w:type="paragraph" w:customStyle="1" w:styleId="2051F943E68F42D8BEC7091EA425167B8">
    <w:name w:val="2051F943E68F42D8BEC7091EA425167B8"/>
    <w:rsid w:val="007F7754"/>
    <w:rPr>
      <w:rFonts w:ascii="Calibri" w:eastAsia="Times New Roman" w:hAnsi="Calibri" w:cs="Calibri"/>
    </w:rPr>
  </w:style>
  <w:style w:type="paragraph" w:customStyle="1" w:styleId="BF6D5A959DF04489ADBB0B8B319324938">
    <w:name w:val="BF6D5A959DF04489ADBB0B8B319324938"/>
    <w:rsid w:val="007F7754"/>
    <w:rPr>
      <w:rFonts w:ascii="Calibri" w:eastAsia="Times New Roman" w:hAnsi="Calibri" w:cs="Calibri"/>
    </w:rPr>
  </w:style>
  <w:style w:type="paragraph" w:customStyle="1" w:styleId="87724B2A7D634B3E8361604078B8DD9B8">
    <w:name w:val="87724B2A7D634B3E8361604078B8DD9B8"/>
    <w:rsid w:val="007F7754"/>
    <w:rPr>
      <w:rFonts w:ascii="Calibri" w:eastAsia="Times New Roman" w:hAnsi="Calibri" w:cs="Calibri"/>
    </w:rPr>
  </w:style>
  <w:style w:type="paragraph" w:customStyle="1" w:styleId="DFD7FBCA753D4794B7001CC993C329688">
    <w:name w:val="DFD7FBCA753D4794B7001CC993C329688"/>
    <w:rsid w:val="007F7754"/>
    <w:rPr>
      <w:rFonts w:ascii="Calibri" w:eastAsia="Times New Roman" w:hAnsi="Calibri" w:cs="Calibri"/>
    </w:rPr>
  </w:style>
  <w:style w:type="paragraph" w:customStyle="1" w:styleId="7148EF32381F456CBC5FC710A80298C18">
    <w:name w:val="7148EF32381F456CBC5FC710A80298C18"/>
    <w:rsid w:val="007F7754"/>
    <w:rPr>
      <w:rFonts w:ascii="Calibri" w:eastAsia="Times New Roman" w:hAnsi="Calibri" w:cs="Calibri"/>
    </w:rPr>
  </w:style>
  <w:style w:type="paragraph" w:customStyle="1" w:styleId="73137F8421014A2B972AF4A0A97C4A958">
    <w:name w:val="73137F8421014A2B972AF4A0A97C4A958"/>
    <w:rsid w:val="007F7754"/>
    <w:rPr>
      <w:rFonts w:ascii="Calibri" w:eastAsia="Times New Roman" w:hAnsi="Calibri" w:cs="Calibri"/>
    </w:rPr>
  </w:style>
  <w:style w:type="paragraph" w:customStyle="1" w:styleId="ECE6A58578E94AA5B680CA9E0B6092578">
    <w:name w:val="ECE6A58578E94AA5B680CA9E0B6092578"/>
    <w:rsid w:val="007F7754"/>
    <w:rPr>
      <w:rFonts w:ascii="Calibri" w:eastAsia="Times New Roman" w:hAnsi="Calibri" w:cs="Calibri"/>
    </w:rPr>
  </w:style>
  <w:style w:type="paragraph" w:customStyle="1" w:styleId="F5343860FB3C4303A2A66BC3850323598">
    <w:name w:val="F5343860FB3C4303A2A66BC3850323598"/>
    <w:rsid w:val="007F7754"/>
    <w:rPr>
      <w:rFonts w:ascii="Calibri" w:eastAsia="Times New Roman" w:hAnsi="Calibri" w:cs="Calibri"/>
    </w:rPr>
  </w:style>
  <w:style w:type="paragraph" w:customStyle="1" w:styleId="08BDF47A740A41D283C1FDD70CFAA25C8">
    <w:name w:val="08BDF47A740A41D283C1FDD70CFAA25C8"/>
    <w:rsid w:val="007F7754"/>
    <w:rPr>
      <w:rFonts w:ascii="Calibri" w:eastAsia="Times New Roman" w:hAnsi="Calibri" w:cs="Calibri"/>
    </w:rPr>
  </w:style>
  <w:style w:type="paragraph" w:customStyle="1" w:styleId="9C5785B0104A4C07B0BED7DD3ADB4DD18">
    <w:name w:val="9C5785B0104A4C07B0BED7DD3ADB4DD18"/>
    <w:rsid w:val="007F7754"/>
    <w:rPr>
      <w:rFonts w:ascii="Calibri" w:eastAsia="Times New Roman" w:hAnsi="Calibri" w:cs="Calibri"/>
    </w:rPr>
  </w:style>
  <w:style w:type="paragraph" w:customStyle="1" w:styleId="DA13D16A1B6A44E4B42FC8DA9011A1488">
    <w:name w:val="DA13D16A1B6A44E4B42FC8DA9011A1488"/>
    <w:rsid w:val="007F7754"/>
    <w:rPr>
      <w:rFonts w:ascii="Calibri" w:eastAsia="Times New Roman" w:hAnsi="Calibri" w:cs="Calibri"/>
    </w:rPr>
  </w:style>
  <w:style w:type="paragraph" w:customStyle="1" w:styleId="522E8A9358A3480092F959B0BA8463E28">
    <w:name w:val="522E8A9358A3480092F959B0BA8463E28"/>
    <w:rsid w:val="007F7754"/>
    <w:rPr>
      <w:rFonts w:ascii="Calibri" w:eastAsia="Times New Roman" w:hAnsi="Calibri" w:cs="Calibri"/>
    </w:rPr>
  </w:style>
  <w:style w:type="paragraph" w:customStyle="1" w:styleId="1BD25D754D9242B8B0B7496F3E5293608">
    <w:name w:val="1BD25D754D9242B8B0B7496F3E5293608"/>
    <w:rsid w:val="007F7754"/>
    <w:rPr>
      <w:rFonts w:ascii="Calibri" w:eastAsia="Times New Roman" w:hAnsi="Calibri" w:cs="Calibri"/>
    </w:rPr>
  </w:style>
  <w:style w:type="paragraph" w:customStyle="1" w:styleId="A0A69245B98341DE9FDB162F281D8B7D8">
    <w:name w:val="A0A69245B98341DE9FDB162F281D8B7D8"/>
    <w:rsid w:val="007F7754"/>
    <w:rPr>
      <w:rFonts w:ascii="Calibri" w:eastAsia="Times New Roman" w:hAnsi="Calibri" w:cs="Calibri"/>
    </w:rPr>
  </w:style>
  <w:style w:type="paragraph" w:customStyle="1" w:styleId="88ADCA31A7B24F89B13D192C80026F138">
    <w:name w:val="88ADCA31A7B24F89B13D192C80026F138"/>
    <w:rsid w:val="007F7754"/>
    <w:rPr>
      <w:rFonts w:ascii="Calibri" w:eastAsia="Times New Roman" w:hAnsi="Calibri" w:cs="Calibri"/>
    </w:rPr>
  </w:style>
  <w:style w:type="paragraph" w:customStyle="1" w:styleId="18E2D944E1CB4D3CAEEE1998F476F2468">
    <w:name w:val="18E2D944E1CB4D3CAEEE1998F476F2468"/>
    <w:rsid w:val="007F7754"/>
    <w:rPr>
      <w:rFonts w:ascii="Calibri" w:eastAsia="Times New Roman" w:hAnsi="Calibri" w:cs="Calibri"/>
    </w:rPr>
  </w:style>
  <w:style w:type="paragraph" w:customStyle="1" w:styleId="46290ED9BBF64D6883728C01D94561D58">
    <w:name w:val="46290ED9BBF64D6883728C01D94561D58"/>
    <w:rsid w:val="007F7754"/>
    <w:rPr>
      <w:rFonts w:ascii="Calibri" w:eastAsia="Times New Roman" w:hAnsi="Calibri" w:cs="Calibri"/>
    </w:rPr>
  </w:style>
  <w:style w:type="paragraph" w:customStyle="1" w:styleId="4C63889D825541E28ED1903932E2E7BE8">
    <w:name w:val="4C63889D825541E28ED1903932E2E7BE8"/>
    <w:rsid w:val="007F7754"/>
    <w:rPr>
      <w:rFonts w:ascii="Calibri" w:eastAsia="Times New Roman" w:hAnsi="Calibri" w:cs="Calibri"/>
    </w:rPr>
  </w:style>
  <w:style w:type="paragraph" w:customStyle="1" w:styleId="DB78848AE49245138F4A95CA03BA0FED8">
    <w:name w:val="DB78848AE49245138F4A95CA03BA0FED8"/>
    <w:rsid w:val="007F7754"/>
    <w:rPr>
      <w:rFonts w:ascii="Calibri" w:eastAsia="Times New Roman" w:hAnsi="Calibri" w:cs="Calibri"/>
    </w:rPr>
  </w:style>
  <w:style w:type="paragraph" w:customStyle="1" w:styleId="7281761C8FEE4E4EBFB7B8C2E2505CA48">
    <w:name w:val="7281761C8FEE4E4EBFB7B8C2E2505CA48"/>
    <w:rsid w:val="007F7754"/>
    <w:rPr>
      <w:rFonts w:ascii="Calibri" w:eastAsia="Times New Roman" w:hAnsi="Calibri" w:cs="Calibri"/>
    </w:rPr>
  </w:style>
  <w:style w:type="paragraph" w:customStyle="1" w:styleId="CF4B363AEF5E42F8A9985F6142DA43DE8">
    <w:name w:val="CF4B363AEF5E42F8A9985F6142DA43DE8"/>
    <w:rsid w:val="007F7754"/>
    <w:rPr>
      <w:rFonts w:ascii="Calibri" w:eastAsia="Times New Roman" w:hAnsi="Calibri" w:cs="Calibri"/>
    </w:rPr>
  </w:style>
  <w:style w:type="paragraph" w:customStyle="1" w:styleId="1C31093765414E3EA59463518979BF6F8">
    <w:name w:val="1C31093765414E3EA59463518979BF6F8"/>
    <w:rsid w:val="007F7754"/>
    <w:rPr>
      <w:rFonts w:ascii="Calibri" w:eastAsia="Times New Roman" w:hAnsi="Calibri" w:cs="Calibri"/>
    </w:rPr>
  </w:style>
  <w:style w:type="paragraph" w:customStyle="1" w:styleId="E6F6BC38468A4926952A4A29595144BB8">
    <w:name w:val="E6F6BC38468A4926952A4A29595144BB8"/>
    <w:rsid w:val="007F7754"/>
    <w:rPr>
      <w:rFonts w:ascii="Calibri" w:eastAsia="Times New Roman" w:hAnsi="Calibri" w:cs="Calibri"/>
    </w:rPr>
  </w:style>
  <w:style w:type="paragraph" w:customStyle="1" w:styleId="F9B4FFB75B28484592760676BE2601878">
    <w:name w:val="F9B4FFB75B28484592760676BE2601878"/>
    <w:rsid w:val="007F7754"/>
    <w:rPr>
      <w:rFonts w:ascii="Calibri" w:eastAsia="Times New Roman" w:hAnsi="Calibri" w:cs="Calibri"/>
    </w:rPr>
  </w:style>
  <w:style w:type="paragraph" w:customStyle="1" w:styleId="2C61852B305C4D8B80AAF176B79766318">
    <w:name w:val="2C61852B305C4D8B80AAF176B79766318"/>
    <w:rsid w:val="007F7754"/>
    <w:rPr>
      <w:rFonts w:ascii="Calibri" w:eastAsia="Times New Roman" w:hAnsi="Calibri" w:cs="Calibri"/>
    </w:rPr>
  </w:style>
  <w:style w:type="paragraph" w:customStyle="1" w:styleId="1CE85280BA3047689056E0518AA24E698">
    <w:name w:val="1CE85280BA3047689056E0518AA24E698"/>
    <w:rsid w:val="007F7754"/>
    <w:rPr>
      <w:rFonts w:ascii="Calibri" w:eastAsia="Times New Roman" w:hAnsi="Calibri" w:cs="Calibri"/>
    </w:rPr>
  </w:style>
  <w:style w:type="paragraph" w:customStyle="1" w:styleId="D6FD9827EBB64FE4B52F4B58B1DF5EC88">
    <w:name w:val="D6FD9827EBB64FE4B52F4B58B1DF5EC88"/>
    <w:rsid w:val="007F7754"/>
    <w:rPr>
      <w:rFonts w:ascii="Calibri" w:eastAsia="Times New Roman" w:hAnsi="Calibri" w:cs="Calibri"/>
    </w:rPr>
  </w:style>
  <w:style w:type="paragraph" w:customStyle="1" w:styleId="06E5613E9C86459AB49DC63E7944DC5A8">
    <w:name w:val="06E5613E9C86459AB49DC63E7944DC5A8"/>
    <w:rsid w:val="007F7754"/>
    <w:rPr>
      <w:rFonts w:ascii="Calibri" w:eastAsia="Times New Roman" w:hAnsi="Calibri" w:cs="Calibri"/>
    </w:rPr>
  </w:style>
  <w:style w:type="paragraph" w:customStyle="1" w:styleId="9976FD907AFD461C92F73F5A7454A04D8">
    <w:name w:val="9976FD907AFD461C92F73F5A7454A04D8"/>
    <w:rsid w:val="007F7754"/>
    <w:rPr>
      <w:rFonts w:ascii="Calibri" w:eastAsia="Times New Roman" w:hAnsi="Calibri" w:cs="Calibri"/>
    </w:rPr>
  </w:style>
  <w:style w:type="paragraph" w:customStyle="1" w:styleId="F31D042135434EF387E348B92350BF118">
    <w:name w:val="F31D042135434EF387E348B92350BF118"/>
    <w:rsid w:val="007F7754"/>
    <w:rPr>
      <w:rFonts w:ascii="Calibri" w:eastAsia="Times New Roman" w:hAnsi="Calibri" w:cs="Calibri"/>
    </w:rPr>
  </w:style>
  <w:style w:type="paragraph" w:customStyle="1" w:styleId="54A2E43126764B4187C6E41BF7A389418">
    <w:name w:val="54A2E43126764B4187C6E41BF7A389418"/>
    <w:rsid w:val="007F7754"/>
    <w:rPr>
      <w:rFonts w:ascii="Calibri" w:eastAsia="Times New Roman" w:hAnsi="Calibri" w:cs="Calibri"/>
    </w:rPr>
  </w:style>
  <w:style w:type="paragraph" w:customStyle="1" w:styleId="E99FD2C0ABEA4B5C87B0627C3E8FBEFC8">
    <w:name w:val="E99FD2C0ABEA4B5C87B0627C3E8FBEFC8"/>
    <w:rsid w:val="007F7754"/>
    <w:rPr>
      <w:rFonts w:ascii="Calibri" w:eastAsia="Times New Roman" w:hAnsi="Calibri" w:cs="Calibri"/>
    </w:rPr>
  </w:style>
  <w:style w:type="paragraph" w:customStyle="1" w:styleId="38A984CD16214F96B4923C531C98455E8">
    <w:name w:val="38A984CD16214F96B4923C531C98455E8"/>
    <w:rsid w:val="007F7754"/>
    <w:rPr>
      <w:rFonts w:ascii="Calibri" w:eastAsia="Times New Roman" w:hAnsi="Calibri" w:cs="Calibri"/>
    </w:rPr>
  </w:style>
  <w:style w:type="paragraph" w:customStyle="1" w:styleId="D3CE9FA6C7B34AD6914509F94888B7888">
    <w:name w:val="D3CE9FA6C7B34AD6914509F94888B7888"/>
    <w:rsid w:val="007F7754"/>
    <w:rPr>
      <w:rFonts w:ascii="Calibri" w:eastAsia="Times New Roman" w:hAnsi="Calibri" w:cs="Calibri"/>
    </w:rPr>
  </w:style>
  <w:style w:type="paragraph" w:customStyle="1" w:styleId="A92F74BF98CF42B7A9BC1F2B1623D74B8">
    <w:name w:val="A92F74BF98CF42B7A9BC1F2B1623D74B8"/>
    <w:rsid w:val="007F7754"/>
    <w:rPr>
      <w:rFonts w:ascii="Calibri" w:eastAsia="Times New Roman" w:hAnsi="Calibri" w:cs="Calibri"/>
    </w:rPr>
  </w:style>
  <w:style w:type="paragraph" w:customStyle="1" w:styleId="7618BC8076D94BE6B6C12C7F0C8CDA2F8">
    <w:name w:val="7618BC8076D94BE6B6C12C7F0C8CDA2F8"/>
    <w:rsid w:val="007F7754"/>
    <w:rPr>
      <w:rFonts w:ascii="Calibri" w:eastAsia="Times New Roman" w:hAnsi="Calibri" w:cs="Calibri"/>
    </w:rPr>
  </w:style>
  <w:style w:type="paragraph" w:customStyle="1" w:styleId="172E134975D0488996F76E101C41766A8">
    <w:name w:val="172E134975D0488996F76E101C41766A8"/>
    <w:rsid w:val="007F7754"/>
    <w:rPr>
      <w:rFonts w:ascii="Calibri" w:eastAsia="Times New Roman" w:hAnsi="Calibri" w:cs="Calibri"/>
    </w:rPr>
  </w:style>
  <w:style w:type="paragraph" w:customStyle="1" w:styleId="2A1FAE39456D44719C755E33F448203C8">
    <w:name w:val="2A1FAE39456D44719C755E33F448203C8"/>
    <w:rsid w:val="007F7754"/>
    <w:rPr>
      <w:rFonts w:ascii="Calibri" w:eastAsia="Times New Roman" w:hAnsi="Calibri" w:cs="Calibri"/>
    </w:rPr>
  </w:style>
  <w:style w:type="paragraph" w:customStyle="1" w:styleId="1A39600CC7A54CB19A3B76E515ABE6C98">
    <w:name w:val="1A39600CC7A54CB19A3B76E515ABE6C98"/>
    <w:rsid w:val="007F7754"/>
    <w:rPr>
      <w:rFonts w:ascii="Calibri" w:eastAsia="Times New Roman" w:hAnsi="Calibri" w:cs="Calibri"/>
    </w:rPr>
  </w:style>
  <w:style w:type="paragraph" w:customStyle="1" w:styleId="85CE910F76664357AD12EF398E9196F88">
    <w:name w:val="85CE910F76664357AD12EF398E9196F88"/>
    <w:rsid w:val="007F7754"/>
    <w:rPr>
      <w:rFonts w:ascii="Calibri" w:eastAsia="Times New Roman" w:hAnsi="Calibri" w:cs="Calibri"/>
    </w:rPr>
  </w:style>
  <w:style w:type="paragraph" w:customStyle="1" w:styleId="39F3760D717A44688649A1EE199D008B8">
    <w:name w:val="39F3760D717A44688649A1EE199D008B8"/>
    <w:rsid w:val="007F7754"/>
    <w:rPr>
      <w:rFonts w:ascii="Calibri" w:eastAsia="Times New Roman" w:hAnsi="Calibri" w:cs="Calibri"/>
    </w:rPr>
  </w:style>
  <w:style w:type="paragraph" w:customStyle="1" w:styleId="50280DD7A917481887FFC583A8627C738">
    <w:name w:val="50280DD7A917481887FFC583A8627C738"/>
    <w:rsid w:val="007F7754"/>
    <w:rPr>
      <w:rFonts w:ascii="Calibri" w:eastAsia="Times New Roman" w:hAnsi="Calibri" w:cs="Calibri"/>
    </w:rPr>
  </w:style>
  <w:style w:type="paragraph" w:customStyle="1" w:styleId="C660AD87EDDC4A7E8118F8B56C7F1D2A8">
    <w:name w:val="C660AD87EDDC4A7E8118F8B56C7F1D2A8"/>
    <w:rsid w:val="007F7754"/>
    <w:rPr>
      <w:rFonts w:ascii="Calibri" w:eastAsia="Times New Roman" w:hAnsi="Calibri" w:cs="Calibri"/>
    </w:rPr>
  </w:style>
  <w:style w:type="paragraph" w:customStyle="1" w:styleId="F1F1C91DC85A487BAFC0D4FC757B0B628">
    <w:name w:val="F1F1C91DC85A487BAFC0D4FC757B0B628"/>
    <w:rsid w:val="007F7754"/>
    <w:rPr>
      <w:rFonts w:ascii="Calibri" w:eastAsia="Times New Roman" w:hAnsi="Calibri" w:cs="Calibri"/>
    </w:rPr>
  </w:style>
  <w:style w:type="paragraph" w:customStyle="1" w:styleId="DB6F7CD46D20408B9DB652357358CB268">
    <w:name w:val="DB6F7CD46D20408B9DB652357358CB268"/>
    <w:rsid w:val="007F7754"/>
    <w:rPr>
      <w:rFonts w:ascii="Calibri" w:eastAsia="Times New Roman" w:hAnsi="Calibri" w:cs="Calibri"/>
    </w:rPr>
  </w:style>
  <w:style w:type="paragraph" w:customStyle="1" w:styleId="43E36EE3F5BB4D619CC45A3497FF504C8">
    <w:name w:val="43E36EE3F5BB4D619CC45A3497FF504C8"/>
    <w:rsid w:val="007F7754"/>
    <w:rPr>
      <w:rFonts w:ascii="Calibri" w:eastAsia="Times New Roman" w:hAnsi="Calibri" w:cs="Calibri"/>
    </w:rPr>
  </w:style>
  <w:style w:type="paragraph" w:customStyle="1" w:styleId="B66AFEF372204706AA04F52418D982788">
    <w:name w:val="B66AFEF372204706AA04F52418D982788"/>
    <w:rsid w:val="007F7754"/>
    <w:rPr>
      <w:rFonts w:ascii="Calibri" w:eastAsia="Times New Roman" w:hAnsi="Calibri" w:cs="Calibri"/>
    </w:rPr>
  </w:style>
  <w:style w:type="paragraph" w:customStyle="1" w:styleId="06BB752B8A464A03952C04311944219C8">
    <w:name w:val="06BB752B8A464A03952C04311944219C8"/>
    <w:rsid w:val="007F7754"/>
    <w:rPr>
      <w:rFonts w:ascii="Calibri" w:eastAsia="Times New Roman" w:hAnsi="Calibri" w:cs="Calibri"/>
    </w:rPr>
  </w:style>
  <w:style w:type="paragraph" w:customStyle="1" w:styleId="189D750BF1884E8AA9E5ED930C81041F8">
    <w:name w:val="189D750BF1884E8AA9E5ED930C81041F8"/>
    <w:rsid w:val="007F7754"/>
    <w:rPr>
      <w:rFonts w:ascii="Calibri" w:eastAsia="Times New Roman" w:hAnsi="Calibri" w:cs="Calibri"/>
    </w:rPr>
  </w:style>
  <w:style w:type="paragraph" w:customStyle="1" w:styleId="107E9EDBF5324BF1A7C52CE5C5708D6F7">
    <w:name w:val="107E9EDBF5324BF1A7C52CE5C5708D6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3">
    <w:name w:val="B053933702704FC0B6E7C41E0961579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6">
    <w:name w:val="2307FEF57269459BAEE8D8BD5D9DD303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3">
    <w:name w:val="9CC3580790A042AAB4361C3435EAFFE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4">
    <w:name w:val="26E096F473F54C4DB614F7EB5465F124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3">
    <w:name w:val="E17B7A6A86A94A88B20E5A78E3E17CFD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3">
    <w:name w:val="BFB0D844033D4E9EB42F8A421924304D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2">
    <w:name w:val="ED77D0C6E0AF4C37AE6726F2AC41C26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2">
    <w:name w:val="421F9A8565334B419276CA746F1D509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1">
    <w:name w:val="B2A2C11323574E399736E67F9504E95B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1">
    <w:name w:val="13347AB3CA7048FA8C312DFCC76A8C3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1">
    <w:name w:val="ACFF39743C3241E8B6BE4E5B9860AB2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07ADA473D4FD4B848BBC69ADD98C4EFA">
    <w:name w:val="07ADA473D4FD4B848BBC69ADD98C4EFA"/>
    <w:rsid w:val="007F7754"/>
  </w:style>
  <w:style w:type="paragraph" w:customStyle="1" w:styleId="70E1C176B5514B2B9C12A4EF6D9287C8">
    <w:name w:val="70E1C176B5514B2B9C12A4EF6D9287C8"/>
    <w:rsid w:val="007F7754"/>
  </w:style>
  <w:style w:type="paragraph" w:customStyle="1" w:styleId="1192F4C9152E4F78A2F38BAFCF6816AB">
    <w:name w:val="1192F4C9152E4F78A2F38BAFCF6816AB"/>
    <w:rsid w:val="007F7754"/>
  </w:style>
  <w:style w:type="paragraph" w:customStyle="1" w:styleId="448D8CA69723403D9FFB4A770F14CA79">
    <w:name w:val="448D8CA69723403D9FFB4A770F14CA79"/>
    <w:rsid w:val="007F7754"/>
  </w:style>
  <w:style w:type="paragraph" w:customStyle="1" w:styleId="F2E4BBC621BF48A58209DEF1D0C5E50B16">
    <w:name w:val="F2E4BBC621BF48A58209DEF1D0C5E50B16"/>
    <w:rsid w:val="007F7754"/>
    <w:rPr>
      <w:rFonts w:ascii="Calibri" w:eastAsia="Times New Roman" w:hAnsi="Calibri" w:cs="Calibri"/>
    </w:rPr>
  </w:style>
  <w:style w:type="paragraph" w:customStyle="1" w:styleId="AF5AEF543E8648D3B003111D049F6F1C10">
    <w:name w:val="AF5AEF543E8648D3B003111D049F6F1C10"/>
    <w:rsid w:val="007F7754"/>
    <w:rPr>
      <w:rFonts w:ascii="Calibri" w:eastAsia="Times New Roman" w:hAnsi="Calibri" w:cs="Calibri"/>
    </w:rPr>
  </w:style>
  <w:style w:type="paragraph" w:customStyle="1" w:styleId="EFFCAB1EC1B141A2AFB73B634C95B06E12">
    <w:name w:val="EFFCAB1EC1B141A2AFB73B634C95B06E12"/>
    <w:rsid w:val="007F7754"/>
    <w:rPr>
      <w:rFonts w:ascii="Calibri" w:eastAsia="Times New Roman" w:hAnsi="Calibri" w:cs="Calibri"/>
    </w:rPr>
  </w:style>
  <w:style w:type="paragraph" w:customStyle="1" w:styleId="B5C382BEBAC34B61BA487CAC2986739B14">
    <w:name w:val="B5C382BEBAC34B61BA487CAC2986739B14"/>
    <w:rsid w:val="007F7754"/>
    <w:rPr>
      <w:rFonts w:ascii="Calibri" w:eastAsia="Times New Roman" w:hAnsi="Calibri" w:cs="Calibri"/>
    </w:rPr>
  </w:style>
  <w:style w:type="paragraph" w:customStyle="1" w:styleId="533EBD5644B544AFBC1BBF895BEC7DDF9">
    <w:name w:val="533EBD5644B544AFBC1BBF895BEC7DDF9"/>
    <w:rsid w:val="007F7754"/>
    <w:rPr>
      <w:rFonts w:ascii="Calibri" w:eastAsia="Times New Roman" w:hAnsi="Calibri" w:cs="Calibri"/>
    </w:rPr>
  </w:style>
  <w:style w:type="paragraph" w:customStyle="1" w:styleId="42F5319199F244C89492BE0D0F9B73549">
    <w:name w:val="42F5319199F244C89492BE0D0F9B73549"/>
    <w:rsid w:val="007F7754"/>
    <w:rPr>
      <w:rFonts w:ascii="Calibri" w:eastAsia="Times New Roman" w:hAnsi="Calibri" w:cs="Calibri"/>
    </w:rPr>
  </w:style>
  <w:style w:type="paragraph" w:customStyle="1" w:styleId="3E54AA0BEE174FCA9F9353E198ACC75F9">
    <w:name w:val="3E54AA0BEE174FCA9F9353E198ACC75F9"/>
    <w:rsid w:val="007F7754"/>
    <w:rPr>
      <w:rFonts w:ascii="Calibri" w:eastAsia="Times New Roman" w:hAnsi="Calibri" w:cs="Calibri"/>
    </w:rPr>
  </w:style>
  <w:style w:type="paragraph" w:customStyle="1" w:styleId="DEF45BA0615F42679BC4183CBD1218639">
    <w:name w:val="DEF45BA0615F42679BC4183CBD1218639"/>
    <w:rsid w:val="007F7754"/>
    <w:rPr>
      <w:rFonts w:ascii="Calibri" w:eastAsia="Times New Roman" w:hAnsi="Calibri" w:cs="Calibri"/>
    </w:rPr>
  </w:style>
  <w:style w:type="paragraph" w:customStyle="1" w:styleId="C26E22C0FBCE49A4A78466A710702FFE9">
    <w:name w:val="C26E22C0FBCE49A4A78466A710702FFE9"/>
    <w:rsid w:val="007F7754"/>
    <w:rPr>
      <w:rFonts w:ascii="Calibri" w:eastAsia="Times New Roman" w:hAnsi="Calibri" w:cs="Calibri"/>
    </w:rPr>
  </w:style>
  <w:style w:type="paragraph" w:customStyle="1" w:styleId="B3B17B0866A540FDB99A0CF7B744D5D99">
    <w:name w:val="B3B17B0866A540FDB99A0CF7B744D5D99"/>
    <w:rsid w:val="007F7754"/>
    <w:rPr>
      <w:rFonts w:ascii="Calibri" w:eastAsia="Times New Roman" w:hAnsi="Calibri" w:cs="Calibri"/>
    </w:rPr>
  </w:style>
  <w:style w:type="paragraph" w:customStyle="1" w:styleId="F848E6C9226C431F84E47FAD103ECFE99">
    <w:name w:val="F848E6C9226C431F84E47FAD103ECFE99"/>
    <w:rsid w:val="007F7754"/>
    <w:rPr>
      <w:rFonts w:ascii="Calibri" w:eastAsia="Times New Roman" w:hAnsi="Calibri" w:cs="Calibri"/>
    </w:rPr>
  </w:style>
  <w:style w:type="paragraph" w:customStyle="1" w:styleId="E582C9DFE01440AA8DF4E35941A987189">
    <w:name w:val="E582C9DFE01440AA8DF4E35941A987189"/>
    <w:rsid w:val="007F7754"/>
    <w:rPr>
      <w:rFonts w:ascii="Calibri" w:eastAsia="Times New Roman" w:hAnsi="Calibri" w:cs="Calibri"/>
    </w:rPr>
  </w:style>
  <w:style w:type="paragraph" w:customStyle="1" w:styleId="560B4FA2C8F44223A56122DC1C1AA5EA9">
    <w:name w:val="560B4FA2C8F44223A56122DC1C1AA5EA9"/>
    <w:rsid w:val="007F7754"/>
    <w:rPr>
      <w:rFonts w:ascii="Calibri" w:eastAsia="Times New Roman" w:hAnsi="Calibri" w:cs="Calibri"/>
    </w:rPr>
  </w:style>
  <w:style w:type="paragraph" w:customStyle="1" w:styleId="F72D666B2FF54DB08549DE1DB46C4DCB9">
    <w:name w:val="F72D666B2FF54DB08549DE1DB46C4DCB9"/>
    <w:rsid w:val="007F7754"/>
    <w:rPr>
      <w:rFonts w:ascii="Calibri" w:eastAsia="Times New Roman" w:hAnsi="Calibri" w:cs="Calibri"/>
    </w:rPr>
  </w:style>
  <w:style w:type="paragraph" w:customStyle="1" w:styleId="F2D13A7247F74308A98B34B6F74BA1A29">
    <w:name w:val="F2D13A7247F74308A98B34B6F74BA1A29"/>
    <w:rsid w:val="007F7754"/>
    <w:rPr>
      <w:rFonts w:ascii="Calibri" w:eastAsia="Times New Roman" w:hAnsi="Calibri" w:cs="Calibri"/>
    </w:rPr>
  </w:style>
  <w:style w:type="paragraph" w:customStyle="1" w:styleId="8C23933E93774DCFA97BF9B88D608D4C9">
    <w:name w:val="8C23933E93774DCFA97BF9B88D608D4C9"/>
    <w:rsid w:val="007F7754"/>
    <w:rPr>
      <w:rFonts w:ascii="Calibri" w:eastAsia="Times New Roman" w:hAnsi="Calibri" w:cs="Calibri"/>
    </w:rPr>
  </w:style>
  <w:style w:type="paragraph" w:customStyle="1" w:styleId="5E1E1147C1094AF0A248F6297B76518D9">
    <w:name w:val="5E1E1147C1094AF0A248F6297B76518D9"/>
    <w:rsid w:val="007F7754"/>
    <w:rPr>
      <w:rFonts w:ascii="Calibri" w:eastAsia="Times New Roman" w:hAnsi="Calibri" w:cs="Calibri"/>
    </w:rPr>
  </w:style>
  <w:style w:type="paragraph" w:customStyle="1" w:styleId="FF5570E3891C4BAC8C6D89499C2218CB9">
    <w:name w:val="FF5570E3891C4BAC8C6D89499C2218CB9"/>
    <w:rsid w:val="007F7754"/>
    <w:rPr>
      <w:rFonts w:ascii="Calibri" w:eastAsia="Times New Roman" w:hAnsi="Calibri" w:cs="Calibri"/>
    </w:rPr>
  </w:style>
  <w:style w:type="paragraph" w:customStyle="1" w:styleId="E5D5A3A66E974D258F0B9F4F22EA3B939">
    <w:name w:val="E5D5A3A66E974D258F0B9F4F22EA3B939"/>
    <w:rsid w:val="007F7754"/>
    <w:rPr>
      <w:rFonts w:ascii="Calibri" w:eastAsia="Times New Roman" w:hAnsi="Calibri" w:cs="Calibri"/>
    </w:rPr>
  </w:style>
  <w:style w:type="paragraph" w:customStyle="1" w:styleId="0AC19391BFE049DA9290831E5301021C9">
    <w:name w:val="0AC19391BFE049DA9290831E5301021C9"/>
    <w:rsid w:val="007F7754"/>
    <w:rPr>
      <w:rFonts w:ascii="Calibri" w:eastAsia="Times New Roman" w:hAnsi="Calibri" w:cs="Calibri"/>
    </w:rPr>
  </w:style>
  <w:style w:type="paragraph" w:customStyle="1" w:styleId="97364F7B6F7A4FE19C537CB7D5EFFC539">
    <w:name w:val="97364F7B6F7A4FE19C537CB7D5EFFC539"/>
    <w:rsid w:val="007F7754"/>
    <w:rPr>
      <w:rFonts w:ascii="Calibri" w:eastAsia="Times New Roman" w:hAnsi="Calibri" w:cs="Calibri"/>
    </w:rPr>
  </w:style>
  <w:style w:type="paragraph" w:customStyle="1" w:styleId="7EDEFCF495CD4A0F92382AD0841DB9D59">
    <w:name w:val="7EDEFCF495CD4A0F92382AD0841DB9D59"/>
    <w:rsid w:val="007F7754"/>
    <w:rPr>
      <w:rFonts w:ascii="Calibri" w:eastAsia="Times New Roman" w:hAnsi="Calibri" w:cs="Calibri"/>
    </w:rPr>
  </w:style>
  <w:style w:type="paragraph" w:customStyle="1" w:styleId="C0ACE3BDE2244E499A77888C08F6FCF69">
    <w:name w:val="C0ACE3BDE2244E499A77888C08F6FCF69"/>
    <w:rsid w:val="007F7754"/>
    <w:rPr>
      <w:rFonts w:ascii="Calibri" w:eastAsia="Times New Roman" w:hAnsi="Calibri" w:cs="Calibri"/>
    </w:rPr>
  </w:style>
  <w:style w:type="paragraph" w:customStyle="1" w:styleId="9C1F3A2DA49745C29682A609BE73D33C9">
    <w:name w:val="9C1F3A2DA49745C29682A609BE73D33C9"/>
    <w:rsid w:val="007F7754"/>
    <w:rPr>
      <w:rFonts w:ascii="Calibri" w:eastAsia="Times New Roman" w:hAnsi="Calibri" w:cs="Calibri"/>
    </w:rPr>
  </w:style>
  <w:style w:type="paragraph" w:customStyle="1" w:styleId="2051F943E68F42D8BEC7091EA425167B9">
    <w:name w:val="2051F943E68F42D8BEC7091EA425167B9"/>
    <w:rsid w:val="007F7754"/>
    <w:rPr>
      <w:rFonts w:ascii="Calibri" w:eastAsia="Times New Roman" w:hAnsi="Calibri" w:cs="Calibri"/>
    </w:rPr>
  </w:style>
  <w:style w:type="paragraph" w:customStyle="1" w:styleId="BF6D5A959DF04489ADBB0B8B319324939">
    <w:name w:val="BF6D5A959DF04489ADBB0B8B319324939"/>
    <w:rsid w:val="007F7754"/>
    <w:rPr>
      <w:rFonts w:ascii="Calibri" w:eastAsia="Times New Roman" w:hAnsi="Calibri" w:cs="Calibri"/>
    </w:rPr>
  </w:style>
  <w:style w:type="paragraph" w:customStyle="1" w:styleId="87724B2A7D634B3E8361604078B8DD9B9">
    <w:name w:val="87724B2A7D634B3E8361604078B8DD9B9"/>
    <w:rsid w:val="007F7754"/>
    <w:rPr>
      <w:rFonts w:ascii="Calibri" w:eastAsia="Times New Roman" w:hAnsi="Calibri" w:cs="Calibri"/>
    </w:rPr>
  </w:style>
  <w:style w:type="paragraph" w:customStyle="1" w:styleId="DFD7FBCA753D4794B7001CC993C329689">
    <w:name w:val="DFD7FBCA753D4794B7001CC993C329689"/>
    <w:rsid w:val="007F7754"/>
    <w:rPr>
      <w:rFonts w:ascii="Calibri" w:eastAsia="Times New Roman" w:hAnsi="Calibri" w:cs="Calibri"/>
    </w:rPr>
  </w:style>
  <w:style w:type="paragraph" w:customStyle="1" w:styleId="7148EF32381F456CBC5FC710A80298C19">
    <w:name w:val="7148EF32381F456CBC5FC710A80298C19"/>
    <w:rsid w:val="007F7754"/>
    <w:rPr>
      <w:rFonts w:ascii="Calibri" w:eastAsia="Times New Roman" w:hAnsi="Calibri" w:cs="Calibri"/>
    </w:rPr>
  </w:style>
  <w:style w:type="paragraph" w:customStyle="1" w:styleId="73137F8421014A2B972AF4A0A97C4A959">
    <w:name w:val="73137F8421014A2B972AF4A0A97C4A959"/>
    <w:rsid w:val="007F7754"/>
    <w:rPr>
      <w:rFonts w:ascii="Calibri" w:eastAsia="Times New Roman" w:hAnsi="Calibri" w:cs="Calibri"/>
    </w:rPr>
  </w:style>
  <w:style w:type="paragraph" w:customStyle="1" w:styleId="ECE6A58578E94AA5B680CA9E0B6092579">
    <w:name w:val="ECE6A58578E94AA5B680CA9E0B6092579"/>
    <w:rsid w:val="007F7754"/>
    <w:rPr>
      <w:rFonts w:ascii="Calibri" w:eastAsia="Times New Roman" w:hAnsi="Calibri" w:cs="Calibri"/>
    </w:rPr>
  </w:style>
  <w:style w:type="paragraph" w:customStyle="1" w:styleId="F5343860FB3C4303A2A66BC3850323599">
    <w:name w:val="F5343860FB3C4303A2A66BC3850323599"/>
    <w:rsid w:val="007F7754"/>
    <w:rPr>
      <w:rFonts w:ascii="Calibri" w:eastAsia="Times New Roman" w:hAnsi="Calibri" w:cs="Calibri"/>
    </w:rPr>
  </w:style>
  <w:style w:type="paragraph" w:customStyle="1" w:styleId="08BDF47A740A41D283C1FDD70CFAA25C9">
    <w:name w:val="08BDF47A740A41D283C1FDD70CFAA25C9"/>
    <w:rsid w:val="007F7754"/>
    <w:rPr>
      <w:rFonts w:ascii="Calibri" w:eastAsia="Times New Roman" w:hAnsi="Calibri" w:cs="Calibri"/>
    </w:rPr>
  </w:style>
  <w:style w:type="paragraph" w:customStyle="1" w:styleId="9C5785B0104A4C07B0BED7DD3ADB4DD19">
    <w:name w:val="9C5785B0104A4C07B0BED7DD3ADB4DD19"/>
    <w:rsid w:val="007F7754"/>
    <w:rPr>
      <w:rFonts w:ascii="Calibri" w:eastAsia="Times New Roman" w:hAnsi="Calibri" w:cs="Calibri"/>
    </w:rPr>
  </w:style>
  <w:style w:type="paragraph" w:customStyle="1" w:styleId="DA13D16A1B6A44E4B42FC8DA9011A1489">
    <w:name w:val="DA13D16A1B6A44E4B42FC8DA9011A1489"/>
    <w:rsid w:val="007F7754"/>
    <w:rPr>
      <w:rFonts w:ascii="Calibri" w:eastAsia="Times New Roman" w:hAnsi="Calibri" w:cs="Calibri"/>
    </w:rPr>
  </w:style>
  <w:style w:type="paragraph" w:customStyle="1" w:styleId="522E8A9358A3480092F959B0BA8463E29">
    <w:name w:val="522E8A9358A3480092F959B0BA8463E29"/>
    <w:rsid w:val="007F7754"/>
    <w:rPr>
      <w:rFonts w:ascii="Calibri" w:eastAsia="Times New Roman" w:hAnsi="Calibri" w:cs="Calibri"/>
    </w:rPr>
  </w:style>
  <w:style w:type="paragraph" w:customStyle="1" w:styleId="1BD25D754D9242B8B0B7496F3E5293609">
    <w:name w:val="1BD25D754D9242B8B0B7496F3E5293609"/>
    <w:rsid w:val="007F7754"/>
    <w:rPr>
      <w:rFonts w:ascii="Calibri" w:eastAsia="Times New Roman" w:hAnsi="Calibri" w:cs="Calibri"/>
    </w:rPr>
  </w:style>
  <w:style w:type="paragraph" w:customStyle="1" w:styleId="A0A69245B98341DE9FDB162F281D8B7D9">
    <w:name w:val="A0A69245B98341DE9FDB162F281D8B7D9"/>
    <w:rsid w:val="007F7754"/>
    <w:rPr>
      <w:rFonts w:ascii="Calibri" w:eastAsia="Times New Roman" w:hAnsi="Calibri" w:cs="Calibri"/>
    </w:rPr>
  </w:style>
  <w:style w:type="paragraph" w:customStyle="1" w:styleId="88ADCA31A7B24F89B13D192C80026F139">
    <w:name w:val="88ADCA31A7B24F89B13D192C80026F139"/>
    <w:rsid w:val="007F7754"/>
    <w:rPr>
      <w:rFonts w:ascii="Calibri" w:eastAsia="Times New Roman" w:hAnsi="Calibri" w:cs="Calibri"/>
    </w:rPr>
  </w:style>
  <w:style w:type="paragraph" w:customStyle="1" w:styleId="18E2D944E1CB4D3CAEEE1998F476F2469">
    <w:name w:val="18E2D944E1CB4D3CAEEE1998F476F2469"/>
    <w:rsid w:val="007F7754"/>
    <w:rPr>
      <w:rFonts w:ascii="Calibri" w:eastAsia="Times New Roman" w:hAnsi="Calibri" w:cs="Calibri"/>
    </w:rPr>
  </w:style>
  <w:style w:type="paragraph" w:customStyle="1" w:styleId="46290ED9BBF64D6883728C01D94561D59">
    <w:name w:val="46290ED9BBF64D6883728C01D94561D59"/>
    <w:rsid w:val="007F7754"/>
    <w:rPr>
      <w:rFonts w:ascii="Calibri" w:eastAsia="Times New Roman" w:hAnsi="Calibri" w:cs="Calibri"/>
    </w:rPr>
  </w:style>
  <w:style w:type="paragraph" w:customStyle="1" w:styleId="4C63889D825541E28ED1903932E2E7BE9">
    <w:name w:val="4C63889D825541E28ED1903932E2E7BE9"/>
    <w:rsid w:val="007F7754"/>
    <w:rPr>
      <w:rFonts w:ascii="Calibri" w:eastAsia="Times New Roman" w:hAnsi="Calibri" w:cs="Calibri"/>
    </w:rPr>
  </w:style>
  <w:style w:type="paragraph" w:customStyle="1" w:styleId="DB78848AE49245138F4A95CA03BA0FED9">
    <w:name w:val="DB78848AE49245138F4A95CA03BA0FED9"/>
    <w:rsid w:val="007F7754"/>
    <w:rPr>
      <w:rFonts w:ascii="Calibri" w:eastAsia="Times New Roman" w:hAnsi="Calibri" w:cs="Calibri"/>
    </w:rPr>
  </w:style>
  <w:style w:type="paragraph" w:customStyle="1" w:styleId="7281761C8FEE4E4EBFB7B8C2E2505CA49">
    <w:name w:val="7281761C8FEE4E4EBFB7B8C2E2505CA49"/>
    <w:rsid w:val="007F7754"/>
    <w:rPr>
      <w:rFonts w:ascii="Calibri" w:eastAsia="Times New Roman" w:hAnsi="Calibri" w:cs="Calibri"/>
    </w:rPr>
  </w:style>
  <w:style w:type="paragraph" w:customStyle="1" w:styleId="CF4B363AEF5E42F8A9985F6142DA43DE9">
    <w:name w:val="CF4B363AEF5E42F8A9985F6142DA43DE9"/>
    <w:rsid w:val="007F7754"/>
    <w:rPr>
      <w:rFonts w:ascii="Calibri" w:eastAsia="Times New Roman" w:hAnsi="Calibri" w:cs="Calibri"/>
    </w:rPr>
  </w:style>
  <w:style w:type="paragraph" w:customStyle="1" w:styleId="1C31093765414E3EA59463518979BF6F9">
    <w:name w:val="1C31093765414E3EA59463518979BF6F9"/>
    <w:rsid w:val="007F7754"/>
    <w:rPr>
      <w:rFonts w:ascii="Calibri" w:eastAsia="Times New Roman" w:hAnsi="Calibri" w:cs="Calibri"/>
    </w:rPr>
  </w:style>
  <w:style w:type="paragraph" w:customStyle="1" w:styleId="E6F6BC38468A4926952A4A29595144BB9">
    <w:name w:val="E6F6BC38468A4926952A4A29595144BB9"/>
    <w:rsid w:val="007F7754"/>
    <w:rPr>
      <w:rFonts w:ascii="Calibri" w:eastAsia="Times New Roman" w:hAnsi="Calibri" w:cs="Calibri"/>
    </w:rPr>
  </w:style>
  <w:style w:type="paragraph" w:customStyle="1" w:styleId="F9B4FFB75B28484592760676BE2601879">
    <w:name w:val="F9B4FFB75B28484592760676BE2601879"/>
    <w:rsid w:val="007F7754"/>
    <w:rPr>
      <w:rFonts w:ascii="Calibri" w:eastAsia="Times New Roman" w:hAnsi="Calibri" w:cs="Calibri"/>
    </w:rPr>
  </w:style>
  <w:style w:type="paragraph" w:customStyle="1" w:styleId="2C61852B305C4D8B80AAF176B79766319">
    <w:name w:val="2C61852B305C4D8B80AAF176B79766319"/>
    <w:rsid w:val="007F7754"/>
    <w:rPr>
      <w:rFonts w:ascii="Calibri" w:eastAsia="Times New Roman" w:hAnsi="Calibri" w:cs="Calibri"/>
    </w:rPr>
  </w:style>
  <w:style w:type="paragraph" w:customStyle="1" w:styleId="1CE85280BA3047689056E0518AA24E699">
    <w:name w:val="1CE85280BA3047689056E0518AA24E699"/>
    <w:rsid w:val="007F7754"/>
    <w:rPr>
      <w:rFonts w:ascii="Calibri" w:eastAsia="Times New Roman" w:hAnsi="Calibri" w:cs="Calibri"/>
    </w:rPr>
  </w:style>
  <w:style w:type="paragraph" w:customStyle="1" w:styleId="D6FD9827EBB64FE4B52F4B58B1DF5EC89">
    <w:name w:val="D6FD9827EBB64FE4B52F4B58B1DF5EC89"/>
    <w:rsid w:val="007F7754"/>
    <w:rPr>
      <w:rFonts w:ascii="Calibri" w:eastAsia="Times New Roman" w:hAnsi="Calibri" w:cs="Calibri"/>
    </w:rPr>
  </w:style>
  <w:style w:type="paragraph" w:customStyle="1" w:styleId="06E5613E9C86459AB49DC63E7944DC5A9">
    <w:name w:val="06E5613E9C86459AB49DC63E7944DC5A9"/>
    <w:rsid w:val="007F7754"/>
    <w:rPr>
      <w:rFonts w:ascii="Calibri" w:eastAsia="Times New Roman" w:hAnsi="Calibri" w:cs="Calibri"/>
    </w:rPr>
  </w:style>
  <w:style w:type="paragraph" w:customStyle="1" w:styleId="9976FD907AFD461C92F73F5A7454A04D9">
    <w:name w:val="9976FD907AFD461C92F73F5A7454A04D9"/>
    <w:rsid w:val="007F7754"/>
    <w:rPr>
      <w:rFonts w:ascii="Calibri" w:eastAsia="Times New Roman" w:hAnsi="Calibri" w:cs="Calibri"/>
    </w:rPr>
  </w:style>
  <w:style w:type="paragraph" w:customStyle="1" w:styleId="F31D042135434EF387E348B92350BF119">
    <w:name w:val="F31D042135434EF387E348B92350BF119"/>
    <w:rsid w:val="007F7754"/>
    <w:rPr>
      <w:rFonts w:ascii="Calibri" w:eastAsia="Times New Roman" w:hAnsi="Calibri" w:cs="Calibri"/>
    </w:rPr>
  </w:style>
  <w:style w:type="paragraph" w:customStyle="1" w:styleId="54A2E43126764B4187C6E41BF7A389419">
    <w:name w:val="54A2E43126764B4187C6E41BF7A389419"/>
    <w:rsid w:val="007F7754"/>
    <w:rPr>
      <w:rFonts w:ascii="Calibri" w:eastAsia="Times New Roman" w:hAnsi="Calibri" w:cs="Calibri"/>
    </w:rPr>
  </w:style>
  <w:style w:type="paragraph" w:customStyle="1" w:styleId="E99FD2C0ABEA4B5C87B0627C3E8FBEFC9">
    <w:name w:val="E99FD2C0ABEA4B5C87B0627C3E8FBEFC9"/>
    <w:rsid w:val="007F7754"/>
    <w:rPr>
      <w:rFonts w:ascii="Calibri" w:eastAsia="Times New Roman" w:hAnsi="Calibri" w:cs="Calibri"/>
    </w:rPr>
  </w:style>
  <w:style w:type="paragraph" w:customStyle="1" w:styleId="38A984CD16214F96B4923C531C98455E9">
    <w:name w:val="38A984CD16214F96B4923C531C98455E9"/>
    <w:rsid w:val="007F7754"/>
    <w:rPr>
      <w:rFonts w:ascii="Calibri" w:eastAsia="Times New Roman" w:hAnsi="Calibri" w:cs="Calibri"/>
    </w:rPr>
  </w:style>
  <w:style w:type="paragraph" w:customStyle="1" w:styleId="D3CE9FA6C7B34AD6914509F94888B7889">
    <w:name w:val="D3CE9FA6C7B34AD6914509F94888B7889"/>
    <w:rsid w:val="007F7754"/>
    <w:rPr>
      <w:rFonts w:ascii="Calibri" w:eastAsia="Times New Roman" w:hAnsi="Calibri" w:cs="Calibri"/>
    </w:rPr>
  </w:style>
  <w:style w:type="paragraph" w:customStyle="1" w:styleId="A92F74BF98CF42B7A9BC1F2B1623D74B9">
    <w:name w:val="A92F74BF98CF42B7A9BC1F2B1623D74B9"/>
    <w:rsid w:val="007F7754"/>
    <w:rPr>
      <w:rFonts w:ascii="Calibri" w:eastAsia="Times New Roman" w:hAnsi="Calibri" w:cs="Calibri"/>
    </w:rPr>
  </w:style>
  <w:style w:type="paragraph" w:customStyle="1" w:styleId="7618BC8076D94BE6B6C12C7F0C8CDA2F9">
    <w:name w:val="7618BC8076D94BE6B6C12C7F0C8CDA2F9"/>
    <w:rsid w:val="007F7754"/>
    <w:rPr>
      <w:rFonts w:ascii="Calibri" w:eastAsia="Times New Roman" w:hAnsi="Calibri" w:cs="Calibri"/>
    </w:rPr>
  </w:style>
  <w:style w:type="paragraph" w:customStyle="1" w:styleId="172E134975D0488996F76E101C41766A9">
    <w:name w:val="172E134975D0488996F76E101C41766A9"/>
    <w:rsid w:val="007F7754"/>
    <w:rPr>
      <w:rFonts w:ascii="Calibri" w:eastAsia="Times New Roman" w:hAnsi="Calibri" w:cs="Calibri"/>
    </w:rPr>
  </w:style>
  <w:style w:type="paragraph" w:customStyle="1" w:styleId="2A1FAE39456D44719C755E33F448203C9">
    <w:name w:val="2A1FAE39456D44719C755E33F448203C9"/>
    <w:rsid w:val="007F7754"/>
    <w:rPr>
      <w:rFonts w:ascii="Calibri" w:eastAsia="Times New Roman" w:hAnsi="Calibri" w:cs="Calibri"/>
    </w:rPr>
  </w:style>
  <w:style w:type="paragraph" w:customStyle="1" w:styleId="1A39600CC7A54CB19A3B76E515ABE6C99">
    <w:name w:val="1A39600CC7A54CB19A3B76E515ABE6C99"/>
    <w:rsid w:val="007F7754"/>
    <w:rPr>
      <w:rFonts w:ascii="Calibri" w:eastAsia="Times New Roman" w:hAnsi="Calibri" w:cs="Calibri"/>
    </w:rPr>
  </w:style>
  <w:style w:type="paragraph" w:customStyle="1" w:styleId="85CE910F76664357AD12EF398E9196F89">
    <w:name w:val="85CE910F76664357AD12EF398E9196F89"/>
    <w:rsid w:val="007F7754"/>
    <w:rPr>
      <w:rFonts w:ascii="Calibri" w:eastAsia="Times New Roman" w:hAnsi="Calibri" w:cs="Calibri"/>
    </w:rPr>
  </w:style>
  <w:style w:type="paragraph" w:customStyle="1" w:styleId="39F3760D717A44688649A1EE199D008B9">
    <w:name w:val="39F3760D717A44688649A1EE199D008B9"/>
    <w:rsid w:val="007F7754"/>
    <w:rPr>
      <w:rFonts w:ascii="Calibri" w:eastAsia="Times New Roman" w:hAnsi="Calibri" w:cs="Calibri"/>
    </w:rPr>
  </w:style>
  <w:style w:type="paragraph" w:customStyle="1" w:styleId="50280DD7A917481887FFC583A8627C739">
    <w:name w:val="50280DD7A917481887FFC583A8627C739"/>
    <w:rsid w:val="007F7754"/>
    <w:rPr>
      <w:rFonts w:ascii="Calibri" w:eastAsia="Times New Roman" w:hAnsi="Calibri" w:cs="Calibri"/>
    </w:rPr>
  </w:style>
  <w:style w:type="paragraph" w:customStyle="1" w:styleId="C660AD87EDDC4A7E8118F8B56C7F1D2A9">
    <w:name w:val="C660AD87EDDC4A7E8118F8B56C7F1D2A9"/>
    <w:rsid w:val="007F7754"/>
    <w:rPr>
      <w:rFonts w:ascii="Calibri" w:eastAsia="Times New Roman" w:hAnsi="Calibri" w:cs="Calibri"/>
    </w:rPr>
  </w:style>
  <w:style w:type="paragraph" w:customStyle="1" w:styleId="F1F1C91DC85A487BAFC0D4FC757B0B629">
    <w:name w:val="F1F1C91DC85A487BAFC0D4FC757B0B629"/>
    <w:rsid w:val="007F7754"/>
    <w:rPr>
      <w:rFonts w:ascii="Calibri" w:eastAsia="Times New Roman" w:hAnsi="Calibri" w:cs="Calibri"/>
    </w:rPr>
  </w:style>
  <w:style w:type="paragraph" w:customStyle="1" w:styleId="DB6F7CD46D20408B9DB652357358CB269">
    <w:name w:val="DB6F7CD46D20408B9DB652357358CB269"/>
    <w:rsid w:val="007F7754"/>
    <w:rPr>
      <w:rFonts w:ascii="Calibri" w:eastAsia="Times New Roman" w:hAnsi="Calibri" w:cs="Calibri"/>
    </w:rPr>
  </w:style>
  <w:style w:type="paragraph" w:customStyle="1" w:styleId="43E36EE3F5BB4D619CC45A3497FF504C9">
    <w:name w:val="43E36EE3F5BB4D619CC45A3497FF504C9"/>
    <w:rsid w:val="007F7754"/>
    <w:rPr>
      <w:rFonts w:ascii="Calibri" w:eastAsia="Times New Roman" w:hAnsi="Calibri" w:cs="Calibri"/>
    </w:rPr>
  </w:style>
  <w:style w:type="paragraph" w:customStyle="1" w:styleId="B66AFEF372204706AA04F52418D982789">
    <w:name w:val="B66AFEF372204706AA04F52418D982789"/>
    <w:rsid w:val="007F7754"/>
    <w:rPr>
      <w:rFonts w:ascii="Calibri" w:eastAsia="Times New Roman" w:hAnsi="Calibri" w:cs="Calibri"/>
    </w:rPr>
  </w:style>
  <w:style w:type="paragraph" w:customStyle="1" w:styleId="06BB752B8A464A03952C04311944219C9">
    <w:name w:val="06BB752B8A464A03952C04311944219C9"/>
    <w:rsid w:val="007F7754"/>
    <w:rPr>
      <w:rFonts w:ascii="Calibri" w:eastAsia="Times New Roman" w:hAnsi="Calibri" w:cs="Calibri"/>
    </w:rPr>
  </w:style>
  <w:style w:type="paragraph" w:customStyle="1" w:styleId="189D750BF1884E8AA9E5ED930C81041F9">
    <w:name w:val="189D750BF1884E8AA9E5ED930C81041F9"/>
    <w:rsid w:val="007F7754"/>
    <w:rPr>
      <w:rFonts w:ascii="Calibri" w:eastAsia="Times New Roman" w:hAnsi="Calibri" w:cs="Calibri"/>
    </w:rPr>
  </w:style>
  <w:style w:type="paragraph" w:customStyle="1" w:styleId="107E9EDBF5324BF1A7C52CE5C5708D6F8">
    <w:name w:val="107E9EDBF5324BF1A7C52CE5C5708D6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4">
    <w:name w:val="B053933702704FC0B6E7C41E0961579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7">
    <w:name w:val="2307FEF57269459BAEE8D8BD5D9DD303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4">
    <w:name w:val="9CC3580790A042AAB4361C3435EAFFE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5">
    <w:name w:val="26E096F473F54C4DB614F7EB5465F124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4">
    <w:name w:val="E17B7A6A86A94A88B20E5A78E3E17CFD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4">
    <w:name w:val="BFB0D844033D4E9EB42F8A421924304D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3">
    <w:name w:val="ED77D0C6E0AF4C37AE6726F2AC41C26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3">
    <w:name w:val="421F9A8565334B419276CA746F1D509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2">
    <w:name w:val="B2A2C11323574E399736E67F9504E95B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2">
    <w:name w:val="13347AB3CA7048FA8C312DFCC76A8C3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2">
    <w:name w:val="ACFF39743C3241E8B6BE4E5B9860AB2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1">
    <w:name w:val="1192F4C9152E4F78A2F38BAFCF6816A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1">
    <w:name w:val="448D8CA69723403D9FFB4A770F14CA7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">
    <w:name w:val="47CD0EA491DD458AAC832207C145813C"/>
    <w:rsid w:val="007F7754"/>
  </w:style>
  <w:style w:type="paragraph" w:customStyle="1" w:styleId="8BB8732BA936439A868EC0C953501492">
    <w:name w:val="8BB8732BA936439A868EC0C953501492"/>
    <w:rsid w:val="007F7754"/>
  </w:style>
  <w:style w:type="paragraph" w:customStyle="1" w:styleId="704E2B480B8C477EBD911611156EBCA9">
    <w:name w:val="704E2B480B8C477EBD911611156EBCA9"/>
    <w:rsid w:val="007F7754"/>
  </w:style>
  <w:style w:type="paragraph" w:customStyle="1" w:styleId="7337ECAC8DC7480EAE09A66C5FB52152">
    <w:name w:val="7337ECAC8DC7480EAE09A66C5FB52152"/>
    <w:rsid w:val="007F7754"/>
  </w:style>
  <w:style w:type="paragraph" w:customStyle="1" w:styleId="30F8885D8E2C4A3B8D8C993694B68C4C">
    <w:name w:val="30F8885D8E2C4A3B8D8C993694B68C4C"/>
    <w:rsid w:val="007F7754"/>
  </w:style>
  <w:style w:type="paragraph" w:customStyle="1" w:styleId="51B8A30168894196A21E05A3D566BDB9">
    <w:name w:val="51B8A30168894196A21E05A3D566BDB9"/>
    <w:rsid w:val="007F7754"/>
  </w:style>
  <w:style w:type="paragraph" w:customStyle="1" w:styleId="F2E4BBC621BF48A58209DEF1D0C5E50B17">
    <w:name w:val="F2E4BBC621BF48A58209DEF1D0C5E50B17"/>
    <w:rsid w:val="007F7754"/>
    <w:rPr>
      <w:rFonts w:ascii="Calibri" w:eastAsia="Times New Roman" w:hAnsi="Calibri" w:cs="Calibri"/>
    </w:rPr>
  </w:style>
  <w:style w:type="paragraph" w:customStyle="1" w:styleId="AF5AEF543E8648D3B003111D049F6F1C11">
    <w:name w:val="AF5AEF543E8648D3B003111D049F6F1C11"/>
    <w:rsid w:val="007F7754"/>
    <w:rPr>
      <w:rFonts w:ascii="Calibri" w:eastAsia="Times New Roman" w:hAnsi="Calibri" w:cs="Calibri"/>
    </w:rPr>
  </w:style>
  <w:style w:type="paragraph" w:customStyle="1" w:styleId="EFFCAB1EC1B141A2AFB73B634C95B06E13">
    <w:name w:val="EFFCAB1EC1B141A2AFB73B634C95B06E13"/>
    <w:rsid w:val="007F7754"/>
    <w:rPr>
      <w:rFonts w:ascii="Calibri" w:eastAsia="Times New Roman" w:hAnsi="Calibri" w:cs="Calibri"/>
    </w:rPr>
  </w:style>
  <w:style w:type="paragraph" w:customStyle="1" w:styleId="B5C382BEBAC34B61BA487CAC2986739B15">
    <w:name w:val="B5C382BEBAC34B61BA487CAC2986739B15"/>
    <w:rsid w:val="007F7754"/>
    <w:rPr>
      <w:rFonts w:ascii="Calibri" w:eastAsia="Times New Roman" w:hAnsi="Calibri" w:cs="Calibri"/>
    </w:rPr>
  </w:style>
  <w:style w:type="paragraph" w:customStyle="1" w:styleId="533EBD5644B544AFBC1BBF895BEC7DDF10">
    <w:name w:val="533EBD5644B544AFBC1BBF895BEC7DDF10"/>
    <w:rsid w:val="007F7754"/>
    <w:rPr>
      <w:rFonts w:ascii="Calibri" w:eastAsia="Times New Roman" w:hAnsi="Calibri" w:cs="Calibri"/>
    </w:rPr>
  </w:style>
  <w:style w:type="paragraph" w:customStyle="1" w:styleId="42F5319199F244C89492BE0D0F9B735410">
    <w:name w:val="42F5319199F244C89492BE0D0F9B735410"/>
    <w:rsid w:val="007F7754"/>
    <w:rPr>
      <w:rFonts w:ascii="Calibri" w:eastAsia="Times New Roman" w:hAnsi="Calibri" w:cs="Calibri"/>
    </w:rPr>
  </w:style>
  <w:style w:type="paragraph" w:customStyle="1" w:styleId="3E54AA0BEE174FCA9F9353E198ACC75F10">
    <w:name w:val="3E54AA0BEE174FCA9F9353E198ACC75F10"/>
    <w:rsid w:val="007F7754"/>
    <w:rPr>
      <w:rFonts w:ascii="Calibri" w:eastAsia="Times New Roman" w:hAnsi="Calibri" w:cs="Calibri"/>
    </w:rPr>
  </w:style>
  <w:style w:type="paragraph" w:customStyle="1" w:styleId="DEF45BA0615F42679BC4183CBD12186310">
    <w:name w:val="DEF45BA0615F42679BC4183CBD12186310"/>
    <w:rsid w:val="007F7754"/>
    <w:rPr>
      <w:rFonts w:ascii="Calibri" w:eastAsia="Times New Roman" w:hAnsi="Calibri" w:cs="Calibri"/>
    </w:rPr>
  </w:style>
  <w:style w:type="paragraph" w:customStyle="1" w:styleId="C26E22C0FBCE49A4A78466A710702FFE10">
    <w:name w:val="C26E22C0FBCE49A4A78466A710702FFE10"/>
    <w:rsid w:val="007F7754"/>
    <w:rPr>
      <w:rFonts w:ascii="Calibri" w:eastAsia="Times New Roman" w:hAnsi="Calibri" w:cs="Calibri"/>
    </w:rPr>
  </w:style>
  <w:style w:type="paragraph" w:customStyle="1" w:styleId="B3B17B0866A540FDB99A0CF7B744D5D910">
    <w:name w:val="B3B17B0866A540FDB99A0CF7B744D5D910"/>
    <w:rsid w:val="007F7754"/>
    <w:rPr>
      <w:rFonts w:ascii="Calibri" w:eastAsia="Times New Roman" w:hAnsi="Calibri" w:cs="Calibri"/>
    </w:rPr>
  </w:style>
  <w:style w:type="paragraph" w:customStyle="1" w:styleId="F848E6C9226C431F84E47FAD103ECFE910">
    <w:name w:val="F848E6C9226C431F84E47FAD103ECFE910"/>
    <w:rsid w:val="007F7754"/>
    <w:rPr>
      <w:rFonts w:ascii="Calibri" w:eastAsia="Times New Roman" w:hAnsi="Calibri" w:cs="Calibri"/>
    </w:rPr>
  </w:style>
  <w:style w:type="paragraph" w:customStyle="1" w:styleId="E582C9DFE01440AA8DF4E35941A9871810">
    <w:name w:val="E582C9DFE01440AA8DF4E35941A9871810"/>
    <w:rsid w:val="007F7754"/>
    <w:rPr>
      <w:rFonts w:ascii="Calibri" w:eastAsia="Times New Roman" w:hAnsi="Calibri" w:cs="Calibri"/>
    </w:rPr>
  </w:style>
  <w:style w:type="paragraph" w:customStyle="1" w:styleId="560B4FA2C8F44223A56122DC1C1AA5EA10">
    <w:name w:val="560B4FA2C8F44223A56122DC1C1AA5EA10"/>
    <w:rsid w:val="007F7754"/>
    <w:rPr>
      <w:rFonts w:ascii="Calibri" w:eastAsia="Times New Roman" w:hAnsi="Calibri" w:cs="Calibri"/>
    </w:rPr>
  </w:style>
  <w:style w:type="paragraph" w:customStyle="1" w:styleId="F72D666B2FF54DB08549DE1DB46C4DCB10">
    <w:name w:val="F72D666B2FF54DB08549DE1DB46C4DCB10"/>
    <w:rsid w:val="007F7754"/>
    <w:rPr>
      <w:rFonts w:ascii="Calibri" w:eastAsia="Times New Roman" w:hAnsi="Calibri" w:cs="Calibri"/>
    </w:rPr>
  </w:style>
  <w:style w:type="paragraph" w:customStyle="1" w:styleId="F2D13A7247F74308A98B34B6F74BA1A210">
    <w:name w:val="F2D13A7247F74308A98B34B6F74BA1A210"/>
    <w:rsid w:val="007F7754"/>
    <w:rPr>
      <w:rFonts w:ascii="Calibri" w:eastAsia="Times New Roman" w:hAnsi="Calibri" w:cs="Calibri"/>
    </w:rPr>
  </w:style>
  <w:style w:type="paragraph" w:customStyle="1" w:styleId="8C23933E93774DCFA97BF9B88D608D4C10">
    <w:name w:val="8C23933E93774DCFA97BF9B88D608D4C10"/>
    <w:rsid w:val="007F7754"/>
    <w:rPr>
      <w:rFonts w:ascii="Calibri" w:eastAsia="Times New Roman" w:hAnsi="Calibri" w:cs="Calibri"/>
    </w:rPr>
  </w:style>
  <w:style w:type="paragraph" w:customStyle="1" w:styleId="5E1E1147C1094AF0A248F6297B76518D10">
    <w:name w:val="5E1E1147C1094AF0A248F6297B76518D10"/>
    <w:rsid w:val="007F7754"/>
    <w:rPr>
      <w:rFonts w:ascii="Calibri" w:eastAsia="Times New Roman" w:hAnsi="Calibri" w:cs="Calibri"/>
    </w:rPr>
  </w:style>
  <w:style w:type="paragraph" w:customStyle="1" w:styleId="FF5570E3891C4BAC8C6D89499C2218CB10">
    <w:name w:val="FF5570E3891C4BAC8C6D89499C2218CB10"/>
    <w:rsid w:val="007F7754"/>
    <w:rPr>
      <w:rFonts w:ascii="Calibri" w:eastAsia="Times New Roman" w:hAnsi="Calibri" w:cs="Calibri"/>
    </w:rPr>
  </w:style>
  <w:style w:type="paragraph" w:customStyle="1" w:styleId="E5D5A3A66E974D258F0B9F4F22EA3B9310">
    <w:name w:val="E5D5A3A66E974D258F0B9F4F22EA3B9310"/>
    <w:rsid w:val="007F7754"/>
    <w:rPr>
      <w:rFonts w:ascii="Calibri" w:eastAsia="Times New Roman" w:hAnsi="Calibri" w:cs="Calibri"/>
    </w:rPr>
  </w:style>
  <w:style w:type="paragraph" w:customStyle="1" w:styleId="0AC19391BFE049DA9290831E5301021C10">
    <w:name w:val="0AC19391BFE049DA9290831E5301021C10"/>
    <w:rsid w:val="007F7754"/>
    <w:rPr>
      <w:rFonts w:ascii="Calibri" w:eastAsia="Times New Roman" w:hAnsi="Calibri" w:cs="Calibri"/>
    </w:rPr>
  </w:style>
  <w:style w:type="paragraph" w:customStyle="1" w:styleId="97364F7B6F7A4FE19C537CB7D5EFFC5310">
    <w:name w:val="97364F7B6F7A4FE19C537CB7D5EFFC5310"/>
    <w:rsid w:val="007F7754"/>
    <w:rPr>
      <w:rFonts w:ascii="Calibri" w:eastAsia="Times New Roman" w:hAnsi="Calibri" w:cs="Calibri"/>
    </w:rPr>
  </w:style>
  <w:style w:type="paragraph" w:customStyle="1" w:styleId="7EDEFCF495CD4A0F92382AD0841DB9D510">
    <w:name w:val="7EDEFCF495CD4A0F92382AD0841DB9D510"/>
    <w:rsid w:val="007F7754"/>
    <w:rPr>
      <w:rFonts w:ascii="Calibri" w:eastAsia="Times New Roman" w:hAnsi="Calibri" w:cs="Calibri"/>
    </w:rPr>
  </w:style>
  <w:style w:type="paragraph" w:customStyle="1" w:styleId="C0ACE3BDE2244E499A77888C08F6FCF610">
    <w:name w:val="C0ACE3BDE2244E499A77888C08F6FCF610"/>
    <w:rsid w:val="007F7754"/>
    <w:rPr>
      <w:rFonts w:ascii="Calibri" w:eastAsia="Times New Roman" w:hAnsi="Calibri" w:cs="Calibri"/>
    </w:rPr>
  </w:style>
  <w:style w:type="paragraph" w:customStyle="1" w:styleId="9C1F3A2DA49745C29682A609BE73D33C10">
    <w:name w:val="9C1F3A2DA49745C29682A609BE73D33C10"/>
    <w:rsid w:val="007F7754"/>
    <w:rPr>
      <w:rFonts w:ascii="Calibri" w:eastAsia="Times New Roman" w:hAnsi="Calibri" w:cs="Calibri"/>
    </w:rPr>
  </w:style>
  <w:style w:type="paragraph" w:customStyle="1" w:styleId="2051F943E68F42D8BEC7091EA425167B10">
    <w:name w:val="2051F943E68F42D8BEC7091EA425167B10"/>
    <w:rsid w:val="007F7754"/>
    <w:rPr>
      <w:rFonts w:ascii="Calibri" w:eastAsia="Times New Roman" w:hAnsi="Calibri" w:cs="Calibri"/>
    </w:rPr>
  </w:style>
  <w:style w:type="paragraph" w:customStyle="1" w:styleId="BF6D5A959DF04489ADBB0B8B3193249310">
    <w:name w:val="BF6D5A959DF04489ADBB0B8B3193249310"/>
    <w:rsid w:val="007F7754"/>
    <w:rPr>
      <w:rFonts w:ascii="Calibri" w:eastAsia="Times New Roman" w:hAnsi="Calibri" w:cs="Calibri"/>
    </w:rPr>
  </w:style>
  <w:style w:type="paragraph" w:customStyle="1" w:styleId="87724B2A7D634B3E8361604078B8DD9B10">
    <w:name w:val="87724B2A7D634B3E8361604078B8DD9B10"/>
    <w:rsid w:val="007F7754"/>
    <w:rPr>
      <w:rFonts w:ascii="Calibri" w:eastAsia="Times New Roman" w:hAnsi="Calibri" w:cs="Calibri"/>
    </w:rPr>
  </w:style>
  <w:style w:type="paragraph" w:customStyle="1" w:styleId="DFD7FBCA753D4794B7001CC993C3296810">
    <w:name w:val="DFD7FBCA753D4794B7001CC993C3296810"/>
    <w:rsid w:val="007F7754"/>
    <w:rPr>
      <w:rFonts w:ascii="Calibri" w:eastAsia="Times New Roman" w:hAnsi="Calibri" w:cs="Calibri"/>
    </w:rPr>
  </w:style>
  <w:style w:type="paragraph" w:customStyle="1" w:styleId="7148EF32381F456CBC5FC710A80298C110">
    <w:name w:val="7148EF32381F456CBC5FC710A80298C110"/>
    <w:rsid w:val="007F7754"/>
    <w:rPr>
      <w:rFonts w:ascii="Calibri" w:eastAsia="Times New Roman" w:hAnsi="Calibri" w:cs="Calibri"/>
    </w:rPr>
  </w:style>
  <w:style w:type="paragraph" w:customStyle="1" w:styleId="73137F8421014A2B972AF4A0A97C4A9510">
    <w:name w:val="73137F8421014A2B972AF4A0A97C4A9510"/>
    <w:rsid w:val="007F7754"/>
    <w:rPr>
      <w:rFonts w:ascii="Calibri" w:eastAsia="Times New Roman" w:hAnsi="Calibri" w:cs="Calibri"/>
    </w:rPr>
  </w:style>
  <w:style w:type="paragraph" w:customStyle="1" w:styleId="ECE6A58578E94AA5B680CA9E0B60925710">
    <w:name w:val="ECE6A58578E94AA5B680CA9E0B60925710"/>
    <w:rsid w:val="007F7754"/>
    <w:rPr>
      <w:rFonts w:ascii="Calibri" w:eastAsia="Times New Roman" w:hAnsi="Calibri" w:cs="Calibri"/>
    </w:rPr>
  </w:style>
  <w:style w:type="paragraph" w:customStyle="1" w:styleId="F5343860FB3C4303A2A66BC38503235910">
    <w:name w:val="F5343860FB3C4303A2A66BC38503235910"/>
    <w:rsid w:val="007F7754"/>
    <w:rPr>
      <w:rFonts w:ascii="Calibri" w:eastAsia="Times New Roman" w:hAnsi="Calibri" w:cs="Calibri"/>
    </w:rPr>
  </w:style>
  <w:style w:type="paragraph" w:customStyle="1" w:styleId="08BDF47A740A41D283C1FDD70CFAA25C10">
    <w:name w:val="08BDF47A740A41D283C1FDD70CFAA25C10"/>
    <w:rsid w:val="007F7754"/>
    <w:rPr>
      <w:rFonts w:ascii="Calibri" w:eastAsia="Times New Roman" w:hAnsi="Calibri" w:cs="Calibri"/>
    </w:rPr>
  </w:style>
  <w:style w:type="paragraph" w:customStyle="1" w:styleId="9C5785B0104A4C07B0BED7DD3ADB4DD110">
    <w:name w:val="9C5785B0104A4C07B0BED7DD3ADB4DD110"/>
    <w:rsid w:val="007F7754"/>
    <w:rPr>
      <w:rFonts w:ascii="Calibri" w:eastAsia="Times New Roman" w:hAnsi="Calibri" w:cs="Calibri"/>
    </w:rPr>
  </w:style>
  <w:style w:type="paragraph" w:customStyle="1" w:styleId="DA13D16A1B6A44E4B42FC8DA9011A14810">
    <w:name w:val="DA13D16A1B6A44E4B42FC8DA9011A14810"/>
    <w:rsid w:val="007F7754"/>
    <w:rPr>
      <w:rFonts w:ascii="Calibri" w:eastAsia="Times New Roman" w:hAnsi="Calibri" w:cs="Calibri"/>
    </w:rPr>
  </w:style>
  <w:style w:type="paragraph" w:customStyle="1" w:styleId="522E8A9358A3480092F959B0BA8463E210">
    <w:name w:val="522E8A9358A3480092F959B0BA8463E210"/>
    <w:rsid w:val="007F7754"/>
    <w:rPr>
      <w:rFonts w:ascii="Calibri" w:eastAsia="Times New Roman" w:hAnsi="Calibri" w:cs="Calibri"/>
    </w:rPr>
  </w:style>
  <w:style w:type="paragraph" w:customStyle="1" w:styleId="1BD25D754D9242B8B0B7496F3E52936010">
    <w:name w:val="1BD25D754D9242B8B0B7496F3E52936010"/>
    <w:rsid w:val="007F7754"/>
    <w:rPr>
      <w:rFonts w:ascii="Calibri" w:eastAsia="Times New Roman" w:hAnsi="Calibri" w:cs="Calibri"/>
    </w:rPr>
  </w:style>
  <w:style w:type="paragraph" w:customStyle="1" w:styleId="A0A69245B98341DE9FDB162F281D8B7D10">
    <w:name w:val="A0A69245B98341DE9FDB162F281D8B7D10"/>
    <w:rsid w:val="007F7754"/>
    <w:rPr>
      <w:rFonts w:ascii="Calibri" w:eastAsia="Times New Roman" w:hAnsi="Calibri" w:cs="Calibri"/>
    </w:rPr>
  </w:style>
  <w:style w:type="paragraph" w:customStyle="1" w:styleId="88ADCA31A7B24F89B13D192C80026F1310">
    <w:name w:val="88ADCA31A7B24F89B13D192C80026F1310"/>
    <w:rsid w:val="007F7754"/>
    <w:rPr>
      <w:rFonts w:ascii="Calibri" w:eastAsia="Times New Roman" w:hAnsi="Calibri" w:cs="Calibri"/>
    </w:rPr>
  </w:style>
  <w:style w:type="paragraph" w:customStyle="1" w:styleId="18E2D944E1CB4D3CAEEE1998F476F24610">
    <w:name w:val="18E2D944E1CB4D3CAEEE1998F476F24610"/>
    <w:rsid w:val="007F7754"/>
    <w:rPr>
      <w:rFonts w:ascii="Calibri" w:eastAsia="Times New Roman" w:hAnsi="Calibri" w:cs="Calibri"/>
    </w:rPr>
  </w:style>
  <w:style w:type="paragraph" w:customStyle="1" w:styleId="46290ED9BBF64D6883728C01D94561D510">
    <w:name w:val="46290ED9BBF64D6883728C01D94561D510"/>
    <w:rsid w:val="007F7754"/>
    <w:rPr>
      <w:rFonts w:ascii="Calibri" w:eastAsia="Times New Roman" w:hAnsi="Calibri" w:cs="Calibri"/>
    </w:rPr>
  </w:style>
  <w:style w:type="paragraph" w:customStyle="1" w:styleId="4C63889D825541E28ED1903932E2E7BE10">
    <w:name w:val="4C63889D825541E28ED1903932E2E7BE10"/>
    <w:rsid w:val="007F7754"/>
    <w:rPr>
      <w:rFonts w:ascii="Calibri" w:eastAsia="Times New Roman" w:hAnsi="Calibri" w:cs="Calibri"/>
    </w:rPr>
  </w:style>
  <w:style w:type="paragraph" w:customStyle="1" w:styleId="DB78848AE49245138F4A95CA03BA0FED10">
    <w:name w:val="DB78848AE49245138F4A95CA03BA0FED10"/>
    <w:rsid w:val="007F7754"/>
    <w:rPr>
      <w:rFonts w:ascii="Calibri" w:eastAsia="Times New Roman" w:hAnsi="Calibri" w:cs="Calibri"/>
    </w:rPr>
  </w:style>
  <w:style w:type="paragraph" w:customStyle="1" w:styleId="7281761C8FEE4E4EBFB7B8C2E2505CA410">
    <w:name w:val="7281761C8FEE4E4EBFB7B8C2E2505CA410"/>
    <w:rsid w:val="007F7754"/>
    <w:rPr>
      <w:rFonts w:ascii="Calibri" w:eastAsia="Times New Roman" w:hAnsi="Calibri" w:cs="Calibri"/>
    </w:rPr>
  </w:style>
  <w:style w:type="paragraph" w:customStyle="1" w:styleId="CF4B363AEF5E42F8A9985F6142DA43DE10">
    <w:name w:val="CF4B363AEF5E42F8A9985F6142DA43DE10"/>
    <w:rsid w:val="007F7754"/>
    <w:rPr>
      <w:rFonts w:ascii="Calibri" w:eastAsia="Times New Roman" w:hAnsi="Calibri" w:cs="Calibri"/>
    </w:rPr>
  </w:style>
  <w:style w:type="paragraph" w:customStyle="1" w:styleId="1C31093765414E3EA59463518979BF6F10">
    <w:name w:val="1C31093765414E3EA59463518979BF6F10"/>
    <w:rsid w:val="007F7754"/>
    <w:rPr>
      <w:rFonts w:ascii="Calibri" w:eastAsia="Times New Roman" w:hAnsi="Calibri" w:cs="Calibri"/>
    </w:rPr>
  </w:style>
  <w:style w:type="paragraph" w:customStyle="1" w:styleId="E6F6BC38468A4926952A4A29595144BB10">
    <w:name w:val="E6F6BC38468A4926952A4A29595144BB10"/>
    <w:rsid w:val="007F7754"/>
    <w:rPr>
      <w:rFonts w:ascii="Calibri" w:eastAsia="Times New Roman" w:hAnsi="Calibri" w:cs="Calibri"/>
    </w:rPr>
  </w:style>
  <w:style w:type="paragraph" w:customStyle="1" w:styleId="F9B4FFB75B28484592760676BE26018710">
    <w:name w:val="F9B4FFB75B28484592760676BE26018710"/>
    <w:rsid w:val="007F7754"/>
    <w:rPr>
      <w:rFonts w:ascii="Calibri" w:eastAsia="Times New Roman" w:hAnsi="Calibri" w:cs="Calibri"/>
    </w:rPr>
  </w:style>
  <w:style w:type="paragraph" w:customStyle="1" w:styleId="2C61852B305C4D8B80AAF176B797663110">
    <w:name w:val="2C61852B305C4D8B80AAF176B797663110"/>
    <w:rsid w:val="007F7754"/>
    <w:rPr>
      <w:rFonts w:ascii="Calibri" w:eastAsia="Times New Roman" w:hAnsi="Calibri" w:cs="Calibri"/>
    </w:rPr>
  </w:style>
  <w:style w:type="paragraph" w:customStyle="1" w:styleId="1CE85280BA3047689056E0518AA24E6910">
    <w:name w:val="1CE85280BA3047689056E0518AA24E6910"/>
    <w:rsid w:val="007F7754"/>
    <w:rPr>
      <w:rFonts w:ascii="Calibri" w:eastAsia="Times New Roman" w:hAnsi="Calibri" w:cs="Calibri"/>
    </w:rPr>
  </w:style>
  <w:style w:type="paragraph" w:customStyle="1" w:styleId="D6FD9827EBB64FE4B52F4B58B1DF5EC810">
    <w:name w:val="D6FD9827EBB64FE4B52F4B58B1DF5EC810"/>
    <w:rsid w:val="007F7754"/>
    <w:rPr>
      <w:rFonts w:ascii="Calibri" w:eastAsia="Times New Roman" w:hAnsi="Calibri" w:cs="Calibri"/>
    </w:rPr>
  </w:style>
  <w:style w:type="paragraph" w:customStyle="1" w:styleId="06E5613E9C86459AB49DC63E7944DC5A10">
    <w:name w:val="06E5613E9C86459AB49DC63E7944DC5A10"/>
    <w:rsid w:val="007F7754"/>
    <w:rPr>
      <w:rFonts w:ascii="Calibri" w:eastAsia="Times New Roman" w:hAnsi="Calibri" w:cs="Calibri"/>
    </w:rPr>
  </w:style>
  <w:style w:type="paragraph" w:customStyle="1" w:styleId="9976FD907AFD461C92F73F5A7454A04D10">
    <w:name w:val="9976FD907AFD461C92F73F5A7454A04D10"/>
    <w:rsid w:val="007F7754"/>
    <w:rPr>
      <w:rFonts w:ascii="Calibri" w:eastAsia="Times New Roman" w:hAnsi="Calibri" w:cs="Calibri"/>
    </w:rPr>
  </w:style>
  <w:style w:type="paragraph" w:customStyle="1" w:styleId="F31D042135434EF387E348B92350BF1110">
    <w:name w:val="F31D042135434EF387E348B92350BF1110"/>
    <w:rsid w:val="007F7754"/>
    <w:rPr>
      <w:rFonts w:ascii="Calibri" w:eastAsia="Times New Roman" w:hAnsi="Calibri" w:cs="Calibri"/>
    </w:rPr>
  </w:style>
  <w:style w:type="paragraph" w:customStyle="1" w:styleId="54A2E43126764B4187C6E41BF7A3894110">
    <w:name w:val="54A2E43126764B4187C6E41BF7A3894110"/>
    <w:rsid w:val="007F7754"/>
    <w:rPr>
      <w:rFonts w:ascii="Calibri" w:eastAsia="Times New Roman" w:hAnsi="Calibri" w:cs="Calibri"/>
    </w:rPr>
  </w:style>
  <w:style w:type="paragraph" w:customStyle="1" w:styleId="E99FD2C0ABEA4B5C87B0627C3E8FBEFC10">
    <w:name w:val="E99FD2C0ABEA4B5C87B0627C3E8FBEFC10"/>
    <w:rsid w:val="007F7754"/>
    <w:rPr>
      <w:rFonts w:ascii="Calibri" w:eastAsia="Times New Roman" w:hAnsi="Calibri" w:cs="Calibri"/>
    </w:rPr>
  </w:style>
  <w:style w:type="paragraph" w:customStyle="1" w:styleId="38A984CD16214F96B4923C531C98455E10">
    <w:name w:val="38A984CD16214F96B4923C531C98455E10"/>
    <w:rsid w:val="007F7754"/>
    <w:rPr>
      <w:rFonts w:ascii="Calibri" w:eastAsia="Times New Roman" w:hAnsi="Calibri" w:cs="Calibri"/>
    </w:rPr>
  </w:style>
  <w:style w:type="paragraph" w:customStyle="1" w:styleId="D3CE9FA6C7B34AD6914509F94888B78810">
    <w:name w:val="D3CE9FA6C7B34AD6914509F94888B78810"/>
    <w:rsid w:val="007F7754"/>
    <w:rPr>
      <w:rFonts w:ascii="Calibri" w:eastAsia="Times New Roman" w:hAnsi="Calibri" w:cs="Calibri"/>
    </w:rPr>
  </w:style>
  <w:style w:type="paragraph" w:customStyle="1" w:styleId="A92F74BF98CF42B7A9BC1F2B1623D74B10">
    <w:name w:val="A92F74BF98CF42B7A9BC1F2B1623D74B10"/>
    <w:rsid w:val="007F7754"/>
    <w:rPr>
      <w:rFonts w:ascii="Calibri" w:eastAsia="Times New Roman" w:hAnsi="Calibri" w:cs="Calibri"/>
    </w:rPr>
  </w:style>
  <w:style w:type="paragraph" w:customStyle="1" w:styleId="7618BC8076D94BE6B6C12C7F0C8CDA2F10">
    <w:name w:val="7618BC8076D94BE6B6C12C7F0C8CDA2F10"/>
    <w:rsid w:val="007F7754"/>
    <w:rPr>
      <w:rFonts w:ascii="Calibri" w:eastAsia="Times New Roman" w:hAnsi="Calibri" w:cs="Calibri"/>
    </w:rPr>
  </w:style>
  <w:style w:type="paragraph" w:customStyle="1" w:styleId="172E134975D0488996F76E101C41766A10">
    <w:name w:val="172E134975D0488996F76E101C41766A10"/>
    <w:rsid w:val="007F7754"/>
    <w:rPr>
      <w:rFonts w:ascii="Calibri" w:eastAsia="Times New Roman" w:hAnsi="Calibri" w:cs="Calibri"/>
    </w:rPr>
  </w:style>
  <w:style w:type="paragraph" w:customStyle="1" w:styleId="2A1FAE39456D44719C755E33F448203C10">
    <w:name w:val="2A1FAE39456D44719C755E33F448203C10"/>
    <w:rsid w:val="007F7754"/>
    <w:rPr>
      <w:rFonts w:ascii="Calibri" w:eastAsia="Times New Roman" w:hAnsi="Calibri" w:cs="Calibri"/>
    </w:rPr>
  </w:style>
  <w:style w:type="paragraph" w:customStyle="1" w:styleId="1A39600CC7A54CB19A3B76E515ABE6C910">
    <w:name w:val="1A39600CC7A54CB19A3B76E515ABE6C910"/>
    <w:rsid w:val="007F7754"/>
    <w:rPr>
      <w:rFonts w:ascii="Calibri" w:eastAsia="Times New Roman" w:hAnsi="Calibri" w:cs="Calibri"/>
    </w:rPr>
  </w:style>
  <w:style w:type="paragraph" w:customStyle="1" w:styleId="85CE910F76664357AD12EF398E9196F810">
    <w:name w:val="85CE910F76664357AD12EF398E9196F810"/>
    <w:rsid w:val="007F7754"/>
    <w:rPr>
      <w:rFonts w:ascii="Calibri" w:eastAsia="Times New Roman" w:hAnsi="Calibri" w:cs="Calibri"/>
    </w:rPr>
  </w:style>
  <w:style w:type="paragraph" w:customStyle="1" w:styleId="39F3760D717A44688649A1EE199D008B10">
    <w:name w:val="39F3760D717A44688649A1EE199D008B10"/>
    <w:rsid w:val="007F7754"/>
    <w:rPr>
      <w:rFonts w:ascii="Calibri" w:eastAsia="Times New Roman" w:hAnsi="Calibri" w:cs="Calibri"/>
    </w:rPr>
  </w:style>
  <w:style w:type="paragraph" w:customStyle="1" w:styleId="50280DD7A917481887FFC583A8627C7310">
    <w:name w:val="50280DD7A917481887FFC583A8627C7310"/>
    <w:rsid w:val="007F7754"/>
    <w:rPr>
      <w:rFonts w:ascii="Calibri" w:eastAsia="Times New Roman" w:hAnsi="Calibri" w:cs="Calibri"/>
    </w:rPr>
  </w:style>
  <w:style w:type="paragraph" w:customStyle="1" w:styleId="C660AD87EDDC4A7E8118F8B56C7F1D2A10">
    <w:name w:val="C660AD87EDDC4A7E8118F8B56C7F1D2A10"/>
    <w:rsid w:val="007F7754"/>
    <w:rPr>
      <w:rFonts w:ascii="Calibri" w:eastAsia="Times New Roman" w:hAnsi="Calibri" w:cs="Calibri"/>
    </w:rPr>
  </w:style>
  <w:style w:type="paragraph" w:customStyle="1" w:styleId="F1F1C91DC85A487BAFC0D4FC757B0B6210">
    <w:name w:val="F1F1C91DC85A487BAFC0D4FC757B0B6210"/>
    <w:rsid w:val="007F7754"/>
    <w:rPr>
      <w:rFonts w:ascii="Calibri" w:eastAsia="Times New Roman" w:hAnsi="Calibri" w:cs="Calibri"/>
    </w:rPr>
  </w:style>
  <w:style w:type="paragraph" w:customStyle="1" w:styleId="DB6F7CD46D20408B9DB652357358CB2610">
    <w:name w:val="DB6F7CD46D20408B9DB652357358CB2610"/>
    <w:rsid w:val="007F7754"/>
    <w:rPr>
      <w:rFonts w:ascii="Calibri" w:eastAsia="Times New Roman" w:hAnsi="Calibri" w:cs="Calibri"/>
    </w:rPr>
  </w:style>
  <w:style w:type="paragraph" w:customStyle="1" w:styleId="43E36EE3F5BB4D619CC45A3497FF504C10">
    <w:name w:val="43E36EE3F5BB4D619CC45A3497FF504C10"/>
    <w:rsid w:val="007F7754"/>
    <w:rPr>
      <w:rFonts w:ascii="Calibri" w:eastAsia="Times New Roman" w:hAnsi="Calibri" w:cs="Calibri"/>
    </w:rPr>
  </w:style>
  <w:style w:type="paragraph" w:customStyle="1" w:styleId="B66AFEF372204706AA04F52418D9827810">
    <w:name w:val="B66AFEF372204706AA04F52418D9827810"/>
    <w:rsid w:val="007F7754"/>
    <w:rPr>
      <w:rFonts w:ascii="Calibri" w:eastAsia="Times New Roman" w:hAnsi="Calibri" w:cs="Calibri"/>
    </w:rPr>
  </w:style>
  <w:style w:type="paragraph" w:customStyle="1" w:styleId="06BB752B8A464A03952C04311944219C10">
    <w:name w:val="06BB752B8A464A03952C04311944219C10"/>
    <w:rsid w:val="007F7754"/>
    <w:rPr>
      <w:rFonts w:ascii="Calibri" w:eastAsia="Times New Roman" w:hAnsi="Calibri" w:cs="Calibri"/>
    </w:rPr>
  </w:style>
  <w:style w:type="paragraph" w:customStyle="1" w:styleId="189D750BF1884E8AA9E5ED930C81041F10">
    <w:name w:val="189D750BF1884E8AA9E5ED930C81041F10"/>
    <w:rsid w:val="007F7754"/>
    <w:rPr>
      <w:rFonts w:ascii="Calibri" w:eastAsia="Times New Roman" w:hAnsi="Calibri" w:cs="Calibri"/>
    </w:rPr>
  </w:style>
  <w:style w:type="paragraph" w:customStyle="1" w:styleId="107E9EDBF5324BF1A7C52CE5C5708D6F9">
    <w:name w:val="107E9EDBF5324BF1A7C52CE5C5708D6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5">
    <w:name w:val="B053933702704FC0B6E7C41E0961579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8">
    <w:name w:val="2307FEF57269459BAEE8D8BD5D9DD303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5">
    <w:name w:val="9CC3580790A042AAB4361C3435EAFFE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6">
    <w:name w:val="26E096F473F54C4DB614F7EB5465F124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5">
    <w:name w:val="E17B7A6A86A94A88B20E5A78E3E17CFD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5">
    <w:name w:val="BFB0D844033D4E9EB42F8A421924304D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4">
    <w:name w:val="ED77D0C6E0AF4C37AE6726F2AC41C26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4">
    <w:name w:val="421F9A8565334B419276CA746F1D509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3">
    <w:name w:val="B2A2C11323574E399736E67F9504E95B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3">
    <w:name w:val="13347AB3CA7048FA8C312DFCC76A8C3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3">
    <w:name w:val="ACFF39743C3241E8B6BE4E5B9860AB2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2">
    <w:name w:val="1192F4C9152E4F78A2F38BAFCF6816AB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2">
    <w:name w:val="448D8CA69723403D9FFB4A770F14CA7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1">
    <w:name w:val="47CD0EA491DD458AAC832207C145813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1">
    <w:name w:val="8BB8732BA936439A868EC0C95350149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1">
    <w:name w:val="704E2B480B8C477EBD911611156EBCA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1">
    <w:name w:val="7337ECAC8DC7480EAE09A66C5FB521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1">
    <w:name w:val="30F8885D8E2C4A3B8D8C993694B68C4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1">
    <w:name w:val="51B8A30168894196A21E05A3D566BDB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">
    <w:name w:val="E73963E40DE8458891B4C3276FFBB5B4"/>
    <w:rsid w:val="007F7754"/>
  </w:style>
  <w:style w:type="paragraph" w:customStyle="1" w:styleId="9A3BDC33B66944958704F82EEFA1C40C">
    <w:name w:val="9A3BDC33B66944958704F82EEFA1C40C"/>
    <w:rsid w:val="007F7754"/>
  </w:style>
  <w:style w:type="paragraph" w:customStyle="1" w:styleId="30A5F8A8CF454F199A9B52DE5B04D93C">
    <w:name w:val="30A5F8A8CF454F199A9B52DE5B04D93C"/>
    <w:rsid w:val="007F7754"/>
  </w:style>
  <w:style w:type="paragraph" w:customStyle="1" w:styleId="24CD5D0D9C914835AC2A8E09AAABF0CE">
    <w:name w:val="24CD5D0D9C914835AC2A8E09AAABF0CE"/>
    <w:rsid w:val="007F7754"/>
  </w:style>
  <w:style w:type="paragraph" w:customStyle="1" w:styleId="F8BC745218C24234B474FBD42D9FAC86">
    <w:name w:val="F8BC745218C24234B474FBD42D9FAC86"/>
    <w:rsid w:val="007F7754"/>
  </w:style>
  <w:style w:type="paragraph" w:customStyle="1" w:styleId="E3CC70263BF74475B1B8B29EF0F25C21">
    <w:name w:val="E3CC70263BF74475B1B8B29EF0F25C21"/>
    <w:rsid w:val="007F7754"/>
  </w:style>
  <w:style w:type="paragraph" w:customStyle="1" w:styleId="BBB876F5436B4175A28FFC25805AAC3F">
    <w:name w:val="BBB876F5436B4175A28FFC25805AAC3F"/>
    <w:rsid w:val="007F7754"/>
  </w:style>
  <w:style w:type="paragraph" w:customStyle="1" w:styleId="638D65BDF3F44444BCBEC45C66337052">
    <w:name w:val="638D65BDF3F44444BCBEC45C66337052"/>
    <w:rsid w:val="007F7754"/>
  </w:style>
  <w:style w:type="paragraph" w:customStyle="1" w:styleId="6A25E4D6564847CC9015D015F84CDBF1">
    <w:name w:val="6A25E4D6564847CC9015D015F84CDBF1"/>
    <w:rsid w:val="007F7754"/>
  </w:style>
  <w:style w:type="paragraph" w:customStyle="1" w:styleId="F2E4BBC621BF48A58209DEF1D0C5E50B18">
    <w:name w:val="F2E4BBC621BF48A58209DEF1D0C5E50B18"/>
    <w:rsid w:val="007F7754"/>
    <w:rPr>
      <w:rFonts w:ascii="Calibri" w:eastAsia="Times New Roman" w:hAnsi="Calibri" w:cs="Calibri"/>
    </w:rPr>
  </w:style>
  <w:style w:type="paragraph" w:customStyle="1" w:styleId="AF5AEF543E8648D3B003111D049F6F1C12">
    <w:name w:val="AF5AEF543E8648D3B003111D049F6F1C12"/>
    <w:rsid w:val="007F7754"/>
    <w:rPr>
      <w:rFonts w:ascii="Calibri" w:eastAsia="Times New Roman" w:hAnsi="Calibri" w:cs="Calibri"/>
    </w:rPr>
  </w:style>
  <w:style w:type="paragraph" w:customStyle="1" w:styleId="EFFCAB1EC1B141A2AFB73B634C95B06E14">
    <w:name w:val="EFFCAB1EC1B141A2AFB73B634C95B06E14"/>
    <w:rsid w:val="007F7754"/>
    <w:rPr>
      <w:rFonts w:ascii="Calibri" w:eastAsia="Times New Roman" w:hAnsi="Calibri" w:cs="Calibri"/>
    </w:rPr>
  </w:style>
  <w:style w:type="paragraph" w:customStyle="1" w:styleId="B5C382BEBAC34B61BA487CAC2986739B16">
    <w:name w:val="B5C382BEBAC34B61BA487CAC2986739B16"/>
    <w:rsid w:val="007F7754"/>
    <w:rPr>
      <w:rFonts w:ascii="Calibri" w:eastAsia="Times New Roman" w:hAnsi="Calibri" w:cs="Calibri"/>
    </w:rPr>
  </w:style>
  <w:style w:type="paragraph" w:customStyle="1" w:styleId="533EBD5644B544AFBC1BBF895BEC7DDF11">
    <w:name w:val="533EBD5644B544AFBC1BBF895BEC7DDF11"/>
    <w:rsid w:val="007F7754"/>
    <w:rPr>
      <w:rFonts w:ascii="Calibri" w:eastAsia="Times New Roman" w:hAnsi="Calibri" w:cs="Calibri"/>
    </w:rPr>
  </w:style>
  <w:style w:type="paragraph" w:customStyle="1" w:styleId="42F5319199F244C89492BE0D0F9B735411">
    <w:name w:val="42F5319199F244C89492BE0D0F9B735411"/>
    <w:rsid w:val="007F7754"/>
    <w:rPr>
      <w:rFonts w:ascii="Calibri" w:eastAsia="Times New Roman" w:hAnsi="Calibri" w:cs="Calibri"/>
    </w:rPr>
  </w:style>
  <w:style w:type="paragraph" w:customStyle="1" w:styleId="3E54AA0BEE174FCA9F9353E198ACC75F11">
    <w:name w:val="3E54AA0BEE174FCA9F9353E198ACC75F11"/>
    <w:rsid w:val="007F7754"/>
    <w:rPr>
      <w:rFonts w:ascii="Calibri" w:eastAsia="Times New Roman" w:hAnsi="Calibri" w:cs="Calibri"/>
    </w:rPr>
  </w:style>
  <w:style w:type="paragraph" w:customStyle="1" w:styleId="DEF45BA0615F42679BC4183CBD12186311">
    <w:name w:val="DEF45BA0615F42679BC4183CBD12186311"/>
    <w:rsid w:val="007F7754"/>
    <w:rPr>
      <w:rFonts w:ascii="Calibri" w:eastAsia="Times New Roman" w:hAnsi="Calibri" w:cs="Calibri"/>
    </w:rPr>
  </w:style>
  <w:style w:type="paragraph" w:customStyle="1" w:styleId="C26E22C0FBCE49A4A78466A710702FFE11">
    <w:name w:val="C26E22C0FBCE49A4A78466A710702FFE11"/>
    <w:rsid w:val="007F7754"/>
    <w:rPr>
      <w:rFonts w:ascii="Calibri" w:eastAsia="Times New Roman" w:hAnsi="Calibri" w:cs="Calibri"/>
    </w:rPr>
  </w:style>
  <w:style w:type="paragraph" w:customStyle="1" w:styleId="B3B17B0866A540FDB99A0CF7B744D5D911">
    <w:name w:val="B3B17B0866A540FDB99A0CF7B744D5D911"/>
    <w:rsid w:val="007F7754"/>
    <w:rPr>
      <w:rFonts w:ascii="Calibri" w:eastAsia="Times New Roman" w:hAnsi="Calibri" w:cs="Calibri"/>
    </w:rPr>
  </w:style>
  <w:style w:type="paragraph" w:customStyle="1" w:styleId="F848E6C9226C431F84E47FAD103ECFE911">
    <w:name w:val="F848E6C9226C431F84E47FAD103ECFE911"/>
    <w:rsid w:val="007F7754"/>
    <w:rPr>
      <w:rFonts w:ascii="Calibri" w:eastAsia="Times New Roman" w:hAnsi="Calibri" w:cs="Calibri"/>
    </w:rPr>
  </w:style>
  <w:style w:type="paragraph" w:customStyle="1" w:styleId="E582C9DFE01440AA8DF4E35941A9871811">
    <w:name w:val="E582C9DFE01440AA8DF4E35941A9871811"/>
    <w:rsid w:val="007F7754"/>
    <w:rPr>
      <w:rFonts w:ascii="Calibri" w:eastAsia="Times New Roman" w:hAnsi="Calibri" w:cs="Calibri"/>
    </w:rPr>
  </w:style>
  <w:style w:type="paragraph" w:customStyle="1" w:styleId="560B4FA2C8F44223A56122DC1C1AA5EA11">
    <w:name w:val="560B4FA2C8F44223A56122DC1C1AA5EA11"/>
    <w:rsid w:val="007F7754"/>
    <w:rPr>
      <w:rFonts w:ascii="Calibri" w:eastAsia="Times New Roman" w:hAnsi="Calibri" w:cs="Calibri"/>
    </w:rPr>
  </w:style>
  <w:style w:type="paragraph" w:customStyle="1" w:styleId="F72D666B2FF54DB08549DE1DB46C4DCB11">
    <w:name w:val="F72D666B2FF54DB08549DE1DB46C4DCB11"/>
    <w:rsid w:val="007F7754"/>
    <w:rPr>
      <w:rFonts w:ascii="Calibri" w:eastAsia="Times New Roman" w:hAnsi="Calibri" w:cs="Calibri"/>
    </w:rPr>
  </w:style>
  <w:style w:type="paragraph" w:customStyle="1" w:styleId="F2D13A7247F74308A98B34B6F74BA1A211">
    <w:name w:val="F2D13A7247F74308A98B34B6F74BA1A211"/>
    <w:rsid w:val="007F7754"/>
    <w:rPr>
      <w:rFonts w:ascii="Calibri" w:eastAsia="Times New Roman" w:hAnsi="Calibri" w:cs="Calibri"/>
    </w:rPr>
  </w:style>
  <w:style w:type="paragraph" w:customStyle="1" w:styleId="8C23933E93774DCFA97BF9B88D608D4C11">
    <w:name w:val="8C23933E93774DCFA97BF9B88D608D4C11"/>
    <w:rsid w:val="007F7754"/>
    <w:rPr>
      <w:rFonts w:ascii="Calibri" w:eastAsia="Times New Roman" w:hAnsi="Calibri" w:cs="Calibri"/>
    </w:rPr>
  </w:style>
  <w:style w:type="paragraph" w:customStyle="1" w:styleId="5E1E1147C1094AF0A248F6297B76518D11">
    <w:name w:val="5E1E1147C1094AF0A248F6297B76518D11"/>
    <w:rsid w:val="007F7754"/>
    <w:rPr>
      <w:rFonts w:ascii="Calibri" w:eastAsia="Times New Roman" w:hAnsi="Calibri" w:cs="Calibri"/>
    </w:rPr>
  </w:style>
  <w:style w:type="paragraph" w:customStyle="1" w:styleId="FF5570E3891C4BAC8C6D89499C2218CB11">
    <w:name w:val="FF5570E3891C4BAC8C6D89499C2218CB11"/>
    <w:rsid w:val="007F7754"/>
    <w:rPr>
      <w:rFonts w:ascii="Calibri" w:eastAsia="Times New Roman" w:hAnsi="Calibri" w:cs="Calibri"/>
    </w:rPr>
  </w:style>
  <w:style w:type="paragraph" w:customStyle="1" w:styleId="E5D5A3A66E974D258F0B9F4F22EA3B9311">
    <w:name w:val="E5D5A3A66E974D258F0B9F4F22EA3B9311"/>
    <w:rsid w:val="007F7754"/>
    <w:rPr>
      <w:rFonts w:ascii="Calibri" w:eastAsia="Times New Roman" w:hAnsi="Calibri" w:cs="Calibri"/>
    </w:rPr>
  </w:style>
  <w:style w:type="paragraph" w:customStyle="1" w:styleId="0AC19391BFE049DA9290831E5301021C11">
    <w:name w:val="0AC19391BFE049DA9290831E5301021C11"/>
    <w:rsid w:val="007F7754"/>
    <w:rPr>
      <w:rFonts w:ascii="Calibri" w:eastAsia="Times New Roman" w:hAnsi="Calibri" w:cs="Calibri"/>
    </w:rPr>
  </w:style>
  <w:style w:type="paragraph" w:customStyle="1" w:styleId="97364F7B6F7A4FE19C537CB7D5EFFC5311">
    <w:name w:val="97364F7B6F7A4FE19C537CB7D5EFFC5311"/>
    <w:rsid w:val="007F7754"/>
    <w:rPr>
      <w:rFonts w:ascii="Calibri" w:eastAsia="Times New Roman" w:hAnsi="Calibri" w:cs="Calibri"/>
    </w:rPr>
  </w:style>
  <w:style w:type="paragraph" w:customStyle="1" w:styleId="7EDEFCF495CD4A0F92382AD0841DB9D511">
    <w:name w:val="7EDEFCF495CD4A0F92382AD0841DB9D511"/>
    <w:rsid w:val="007F7754"/>
    <w:rPr>
      <w:rFonts w:ascii="Calibri" w:eastAsia="Times New Roman" w:hAnsi="Calibri" w:cs="Calibri"/>
    </w:rPr>
  </w:style>
  <w:style w:type="paragraph" w:customStyle="1" w:styleId="C0ACE3BDE2244E499A77888C08F6FCF611">
    <w:name w:val="C0ACE3BDE2244E499A77888C08F6FCF611"/>
    <w:rsid w:val="007F7754"/>
    <w:rPr>
      <w:rFonts w:ascii="Calibri" w:eastAsia="Times New Roman" w:hAnsi="Calibri" w:cs="Calibri"/>
    </w:rPr>
  </w:style>
  <w:style w:type="paragraph" w:customStyle="1" w:styleId="9C1F3A2DA49745C29682A609BE73D33C11">
    <w:name w:val="9C1F3A2DA49745C29682A609BE73D33C11"/>
    <w:rsid w:val="007F7754"/>
    <w:rPr>
      <w:rFonts w:ascii="Calibri" w:eastAsia="Times New Roman" w:hAnsi="Calibri" w:cs="Calibri"/>
    </w:rPr>
  </w:style>
  <w:style w:type="paragraph" w:customStyle="1" w:styleId="2051F943E68F42D8BEC7091EA425167B11">
    <w:name w:val="2051F943E68F42D8BEC7091EA425167B11"/>
    <w:rsid w:val="007F7754"/>
    <w:rPr>
      <w:rFonts w:ascii="Calibri" w:eastAsia="Times New Roman" w:hAnsi="Calibri" w:cs="Calibri"/>
    </w:rPr>
  </w:style>
  <w:style w:type="paragraph" w:customStyle="1" w:styleId="BF6D5A959DF04489ADBB0B8B3193249311">
    <w:name w:val="BF6D5A959DF04489ADBB0B8B3193249311"/>
    <w:rsid w:val="007F7754"/>
    <w:rPr>
      <w:rFonts w:ascii="Calibri" w:eastAsia="Times New Roman" w:hAnsi="Calibri" w:cs="Calibri"/>
    </w:rPr>
  </w:style>
  <w:style w:type="paragraph" w:customStyle="1" w:styleId="87724B2A7D634B3E8361604078B8DD9B11">
    <w:name w:val="87724B2A7D634B3E8361604078B8DD9B11"/>
    <w:rsid w:val="007F7754"/>
    <w:rPr>
      <w:rFonts w:ascii="Calibri" w:eastAsia="Times New Roman" w:hAnsi="Calibri" w:cs="Calibri"/>
    </w:rPr>
  </w:style>
  <w:style w:type="paragraph" w:customStyle="1" w:styleId="DFD7FBCA753D4794B7001CC993C3296811">
    <w:name w:val="DFD7FBCA753D4794B7001CC993C3296811"/>
    <w:rsid w:val="007F7754"/>
    <w:rPr>
      <w:rFonts w:ascii="Calibri" w:eastAsia="Times New Roman" w:hAnsi="Calibri" w:cs="Calibri"/>
    </w:rPr>
  </w:style>
  <w:style w:type="paragraph" w:customStyle="1" w:styleId="7148EF32381F456CBC5FC710A80298C111">
    <w:name w:val="7148EF32381F456CBC5FC710A80298C111"/>
    <w:rsid w:val="007F7754"/>
    <w:rPr>
      <w:rFonts w:ascii="Calibri" w:eastAsia="Times New Roman" w:hAnsi="Calibri" w:cs="Calibri"/>
    </w:rPr>
  </w:style>
  <w:style w:type="paragraph" w:customStyle="1" w:styleId="73137F8421014A2B972AF4A0A97C4A9511">
    <w:name w:val="73137F8421014A2B972AF4A0A97C4A9511"/>
    <w:rsid w:val="007F7754"/>
    <w:rPr>
      <w:rFonts w:ascii="Calibri" w:eastAsia="Times New Roman" w:hAnsi="Calibri" w:cs="Calibri"/>
    </w:rPr>
  </w:style>
  <w:style w:type="paragraph" w:customStyle="1" w:styleId="ECE6A58578E94AA5B680CA9E0B60925711">
    <w:name w:val="ECE6A58578E94AA5B680CA9E0B60925711"/>
    <w:rsid w:val="007F7754"/>
    <w:rPr>
      <w:rFonts w:ascii="Calibri" w:eastAsia="Times New Roman" w:hAnsi="Calibri" w:cs="Calibri"/>
    </w:rPr>
  </w:style>
  <w:style w:type="paragraph" w:customStyle="1" w:styleId="F5343860FB3C4303A2A66BC38503235911">
    <w:name w:val="F5343860FB3C4303A2A66BC38503235911"/>
    <w:rsid w:val="007F7754"/>
    <w:rPr>
      <w:rFonts w:ascii="Calibri" w:eastAsia="Times New Roman" w:hAnsi="Calibri" w:cs="Calibri"/>
    </w:rPr>
  </w:style>
  <w:style w:type="paragraph" w:customStyle="1" w:styleId="08BDF47A740A41D283C1FDD70CFAA25C11">
    <w:name w:val="08BDF47A740A41D283C1FDD70CFAA25C11"/>
    <w:rsid w:val="007F7754"/>
    <w:rPr>
      <w:rFonts w:ascii="Calibri" w:eastAsia="Times New Roman" w:hAnsi="Calibri" w:cs="Calibri"/>
    </w:rPr>
  </w:style>
  <w:style w:type="paragraph" w:customStyle="1" w:styleId="9C5785B0104A4C07B0BED7DD3ADB4DD111">
    <w:name w:val="9C5785B0104A4C07B0BED7DD3ADB4DD111"/>
    <w:rsid w:val="007F7754"/>
    <w:rPr>
      <w:rFonts w:ascii="Calibri" w:eastAsia="Times New Roman" w:hAnsi="Calibri" w:cs="Calibri"/>
    </w:rPr>
  </w:style>
  <w:style w:type="paragraph" w:customStyle="1" w:styleId="DA13D16A1B6A44E4B42FC8DA9011A14811">
    <w:name w:val="DA13D16A1B6A44E4B42FC8DA9011A14811"/>
    <w:rsid w:val="007F7754"/>
    <w:rPr>
      <w:rFonts w:ascii="Calibri" w:eastAsia="Times New Roman" w:hAnsi="Calibri" w:cs="Calibri"/>
    </w:rPr>
  </w:style>
  <w:style w:type="paragraph" w:customStyle="1" w:styleId="522E8A9358A3480092F959B0BA8463E211">
    <w:name w:val="522E8A9358A3480092F959B0BA8463E211"/>
    <w:rsid w:val="007F7754"/>
    <w:rPr>
      <w:rFonts w:ascii="Calibri" w:eastAsia="Times New Roman" w:hAnsi="Calibri" w:cs="Calibri"/>
    </w:rPr>
  </w:style>
  <w:style w:type="paragraph" w:customStyle="1" w:styleId="1BD25D754D9242B8B0B7496F3E52936011">
    <w:name w:val="1BD25D754D9242B8B0B7496F3E52936011"/>
    <w:rsid w:val="007F7754"/>
    <w:rPr>
      <w:rFonts w:ascii="Calibri" w:eastAsia="Times New Roman" w:hAnsi="Calibri" w:cs="Calibri"/>
    </w:rPr>
  </w:style>
  <w:style w:type="paragraph" w:customStyle="1" w:styleId="A0A69245B98341DE9FDB162F281D8B7D11">
    <w:name w:val="A0A69245B98341DE9FDB162F281D8B7D11"/>
    <w:rsid w:val="007F7754"/>
    <w:rPr>
      <w:rFonts w:ascii="Calibri" w:eastAsia="Times New Roman" w:hAnsi="Calibri" w:cs="Calibri"/>
    </w:rPr>
  </w:style>
  <w:style w:type="paragraph" w:customStyle="1" w:styleId="88ADCA31A7B24F89B13D192C80026F1311">
    <w:name w:val="88ADCA31A7B24F89B13D192C80026F1311"/>
    <w:rsid w:val="007F7754"/>
    <w:rPr>
      <w:rFonts w:ascii="Calibri" w:eastAsia="Times New Roman" w:hAnsi="Calibri" w:cs="Calibri"/>
    </w:rPr>
  </w:style>
  <w:style w:type="paragraph" w:customStyle="1" w:styleId="18E2D944E1CB4D3CAEEE1998F476F24611">
    <w:name w:val="18E2D944E1CB4D3CAEEE1998F476F24611"/>
    <w:rsid w:val="007F7754"/>
    <w:rPr>
      <w:rFonts w:ascii="Calibri" w:eastAsia="Times New Roman" w:hAnsi="Calibri" w:cs="Calibri"/>
    </w:rPr>
  </w:style>
  <w:style w:type="paragraph" w:customStyle="1" w:styleId="46290ED9BBF64D6883728C01D94561D511">
    <w:name w:val="46290ED9BBF64D6883728C01D94561D511"/>
    <w:rsid w:val="007F7754"/>
    <w:rPr>
      <w:rFonts w:ascii="Calibri" w:eastAsia="Times New Roman" w:hAnsi="Calibri" w:cs="Calibri"/>
    </w:rPr>
  </w:style>
  <w:style w:type="paragraph" w:customStyle="1" w:styleId="4C63889D825541E28ED1903932E2E7BE11">
    <w:name w:val="4C63889D825541E28ED1903932E2E7BE11"/>
    <w:rsid w:val="007F7754"/>
    <w:rPr>
      <w:rFonts w:ascii="Calibri" w:eastAsia="Times New Roman" w:hAnsi="Calibri" w:cs="Calibri"/>
    </w:rPr>
  </w:style>
  <w:style w:type="paragraph" w:customStyle="1" w:styleId="DB78848AE49245138F4A95CA03BA0FED11">
    <w:name w:val="DB78848AE49245138F4A95CA03BA0FED11"/>
    <w:rsid w:val="007F7754"/>
    <w:rPr>
      <w:rFonts w:ascii="Calibri" w:eastAsia="Times New Roman" w:hAnsi="Calibri" w:cs="Calibri"/>
    </w:rPr>
  </w:style>
  <w:style w:type="paragraph" w:customStyle="1" w:styleId="7281761C8FEE4E4EBFB7B8C2E2505CA411">
    <w:name w:val="7281761C8FEE4E4EBFB7B8C2E2505CA411"/>
    <w:rsid w:val="007F7754"/>
    <w:rPr>
      <w:rFonts w:ascii="Calibri" w:eastAsia="Times New Roman" w:hAnsi="Calibri" w:cs="Calibri"/>
    </w:rPr>
  </w:style>
  <w:style w:type="paragraph" w:customStyle="1" w:styleId="CF4B363AEF5E42F8A9985F6142DA43DE11">
    <w:name w:val="CF4B363AEF5E42F8A9985F6142DA43DE11"/>
    <w:rsid w:val="007F7754"/>
    <w:rPr>
      <w:rFonts w:ascii="Calibri" w:eastAsia="Times New Roman" w:hAnsi="Calibri" w:cs="Calibri"/>
    </w:rPr>
  </w:style>
  <w:style w:type="paragraph" w:customStyle="1" w:styleId="1C31093765414E3EA59463518979BF6F11">
    <w:name w:val="1C31093765414E3EA59463518979BF6F11"/>
    <w:rsid w:val="007F7754"/>
    <w:rPr>
      <w:rFonts w:ascii="Calibri" w:eastAsia="Times New Roman" w:hAnsi="Calibri" w:cs="Calibri"/>
    </w:rPr>
  </w:style>
  <w:style w:type="paragraph" w:customStyle="1" w:styleId="E6F6BC38468A4926952A4A29595144BB11">
    <w:name w:val="E6F6BC38468A4926952A4A29595144BB11"/>
    <w:rsid w:val="007F7754"/>
    <w:rPr>
      <w:rFonts w:ascii="Calibri" w:eastAsia="Times New Roman" w:hAnsi="Calibri" w:cs="Calibri"/>
    </w:rPr>
  </w:style>
  <w:style w:type="paragraph" w:customStyle="1" w:styleId="F9B4FFB75B28484592760676BE26018711">
    <w:name w:val="F9B4FFB75B28484592760676BE26018711"/>
    <w:rsid w:val="007F7754"/>
    <w:rPr>
      <w:rFonts w:ascii="Calibri" w:eastAsia="Times New Roman" w:hAnsi="Calibri" w:cs="Calibri"/>
    </w:rPr>
  </w:style>
  <w:style w:type="paragraph" w:customStyle="1" w:styleId="2C61852B305C4D8B80AAF176B797663111">
    <w:name w:val="2C61852B305C4D8B80AAF176B797663111"/>
    <w:rsid w:val="007F7754"/>
    <w:rPr>
      <w:rFonts w:ascii="Calibri" w:eastAsia="Times New Roman" w:hAnsi="Calibri" w:cs="Calibri"/>
    </w:rPr>
  </w:style>
  <w:style w:type="paragraph" w:customStyle="1" w:styleId="1CE85280BA3047689056E0518AA24E6911">
    <w:name w:val="1CE85280BA3047689056E0518AA24E6911"/>
    <w:rsid w:val="007F7754"/>
    <w:rPr>
      <w:rFonts w:ascii="Calibri" w:eastAsia="Times New Roman" w:hAnsi="Calibri" w:cs="Calibri"/>
    </w:rPr>
  </w:style>
  <w:style w:type="paragraph" w:customStyle="1" w:styleId="D6FD9827EBB64FE4B52F4B58B1DF5EC811">
    <w:name w:val="D6FD9827EBB64FE4B52F4B58B1DF5EC811"/>
    <w:rsid w:val="007F7754"/>
    <w:rPr>
      <w:rFonts w:ascii="Calibri" w:eastAsia="Times New Roman" w:hAnsi="Calibri" w:cs="Calibri"/>
    </w:rPr>
  </w:style>
  <w:style w:type="paragraph" w:customStyle="1" w:styleId="06E5613E9C86459AB49DC63E7944DC5A11">
    <w:name w:val="06E5613E9C86459AB49DC63E7944DC5A11"/>
    <w:rsid w:val="007F7754"/>
    <w:rPr>
      <w:rFonts w:ascii="Calibri" w:eastAsia="Times New Roman" w:hAnsi="Calibri" w:cs="Calibri"/>
    </w:rPr>
  </w:style>
  <w:style w:type="paragraph" w:customStyle="1" w:styleId="9976FD907AFD461C92F73F5A7454A04D11">
    <w:name w:val="9976FD907AFD461C92F73F5A7454A04D11"/>
    <w:rsid w:val="007F7754"/>
    <w:rPr>
      <w:rFonts w:ascii="Calibri" w:eastAsia="Times New Roman" w:hAnsi="Calibri" w:cs="Calibri"/>
    </w:rPr>
  </w:style>
  <w:style w:type="paragraph" w:customStyle="1" w:styleId="F31D042135434EF387E348B92350BF1111">
    <w:name w:val="F31D042135434EF387E348B92350BF1111"/>
    <w:rsid w:val="007F7754"/>
    <w:rPr>
      <w:rFonts w:ascii="Calibri" w:eastAsia="Times New Roman" w:hAnsi="Calibri" w:cs="Calibri"/>
    </w:rPr>
  </w:style>
  <w:style w:type="paragraph" w:customStyle="1" w:styleId="54A2E43126764B4187C6E41BF7A3894111">
    <w:name w:val="54A2E43126764B4187C6E41BF7A3894111"/>
    <w:rsid w:val="007F7754"/>
    <w:rPr>
      <w:rFonts w:ascii="Calibri" w:eastAsia="Times New Roman" w:hAnsi="Calibri" w:cs="Calibri"/>
    </w:rPr>
  </w:style>
  <w:style w:type="paragraph" w:customStyle="1" w:styleId="E99FD2C0ABEA4B5C87B0627C3E8FBEFC11">
    <w:name w:val="E99FD2C0ABEA4B5C87B0627C3E8FBEFC11"/>
    <w:rsid w:val="007F7754"/>
    <w:rPr>
      <w:rFonts w:ascii="Calibri" w:eastAsia="Times New Roman" w:hAnsi="Calibri" w:cs="Calibri"/>
    </w:rPr>
  </w:style>
  <w:style w:type="paragraph" w:customStyle="1" w:styleId="38A984CD16214F96B4923C531C98455E11">
    <w:name w:val="38A984CD16214F96B4923C531C98455E11"/>
    <w:rsid w:val="007F7754"/>
    <w:rPr>
      <w:rFonts w:ascii="Calibri" w:eastAsia="Times New Roman" w:hAnsi="Calibri" w:cs="Calibri"/>
    </w:rPr>
  </w:style>
  <w:style w:type="paragraph" w:customStyle="1" w:styleId="D3CE9FA6C7B34AD6914509F94888B78811">
    <w:name w:val="D3CE9FA6C7B34AD6914509F94888B78811"/>
    <w:rsid w:val="007F7754"/>
    <w:rPr>
      <w:rFonts w:ascii="Calibri" w:eastAsia="Times New Roman" w:hAnsi="Calibri" w:cs="Calibri"/>
    </w:rPr>
  </w:style>
  <w:style w:type="paragraph" w:customStyle="1" w:styleId="A92F74BF98CF42B7A9BC1F2B1623D74B11">
    <w:name w:val="A92F74BF98CF42B7A9BC1F2B1623D74B11"/>
    <w:rsid w:val="007F7754"/>
    <w:rPr>
      <w:rFonts w:ascii="Calibri" w:eastAsia="Times New Roman" w:hAnsi="Calibri" w:cs="Calibri"/>
    </w:rPr>
  </w:style>
  <w:style w:type="paragraph" w:customStyle="1" w:styleId="7618BC8076D94BE6B6C12C7F0C8CDA2F11">
    <w:name w:val="7618BC8076D94BE6B6C12C7F0C8CDA2F11"/>
    <w:rsid w:val="007F7754"/>
    <w:rPr>
      <w:rFonts w:ascii="Calibri" w:eastAsia="Times New Roman" w:hAnsi="Calibri" w:cs="Calibri"/>
    </w:rPr>
  </w:style>
  <w:style w:type="paragraph" w:customStyle="1" w:styleId="172E134975D0488996F76E101C41766A11">
    <w:name w:val="172E134975D0488996F76E101C41766A11"/>
    <w:rsid w:val="007F7754"/>
    <w:rPr>
      <w:rFonts w:ascii="Calibri" w:eastAsia="Times New Roman" w:hAnsi="Calibri" w:cs="Calibri"/>
    </w:rPr>
  </w:style>
  <w:style w:type="paragraph" w:customStyle="1" w:styleId="2A1FAE39456D44719C755E33F448203C11">
    <w:name w:val="2A1FAE39456D44719C755E33F448203C11"/>
    <w:rsid w:val="007F7754"/>
    <w:rPr>
      <w:rFonts w:ascii="Calibri" w:eastAsia="Times New Roman" w:hAnsi="Calibri" w:cs="Calibri"/>
    </w:rPr>
  </w:style>
  <w:style w:type="paragraph" w:customStyle="1" w:styleId="1A39600CC7A54CB19A3B76E515ABE6C911">
    <w:name w:val="1A39600CC7A54CB19A3B76E515ABE6C911"/>
    <w:rsid w:val="007F7754"/>
    <w:rPr>
      <w:rFonts w:ascii="Calibri" w:eastAsia="Times New Roman" w:hAnsi="Calibri" w:cs="Calibri"/>
    </w:rPr>
  </w:style>
  <w:style w:type="paragraph" w:customStyle="1" w:styleId="85CE910F76664357AD12EF398E9196F811">
    <w:name w:val="85CE910F76664357AD12EF398E9196F811"/>
    <w:rsid w:val="007F7754"/>
    <w:rPr>
      <w:rFonts w:ascii="Calibri" w:eastAsia="Times New Roman" w:hAnsi="Calibri" w:cs="Calibri"/>
    </w:rPr>
  </w:style>
  <w:style w:type="paragraph" w:customStyle="1" w:styleId="39F3760D717A44688649A1EE199D008B11">
    <w:name w:val="39F3760D717A44688649A1EE199D008B11"/>
    <w:rsid w:val="007F7754"/>
    <w:rPr>
      <w:rFonts w:ascii="Calibri" w:eastAsia="Times New Roman" w:hAnsi="Calibri" w:cs="Calibri"/>
    </w:rPr>
  </w:style>
  <w:style w:type="paragraph" w:customStyle="1" w:styleId="50280DD7A917481887FFC583A8627C7311">
    <w:name w:val="50280DD7A917481887FFC583A8627C7311"/>
    <w:rsid w:val="007F7754"/>
    <w:rPr>
      <w:rFonts w:ascii="Calibri" w:eastAsia="Times New Roman" w:hAnsi="Calibri" w:cs="Calibri"/>
    </w:rPr>
  </w:style>
  <w:style w:type="paragraph" w:customStyle="1" w:styleId="C660AD87EDDC4A7E8118F8B56C7F1D2A11">
    <w:name w:val="C660AD87EDDC4A7E8118F8B56C7F1D2A11"/>
    <w:rsid w:val="007F7754"/>
    <w:rPr>
      <w:rFonts w:ascii="Calibri" w:eastAsia="Times New Roman" w:hAnsi="Calibri" w:cs="Calibri"/>
    </w:rPr>
  </w:style>
  <w:style w:type="paragraph" w:customStyle="1" w:styleId="F1F1C91DC85A487BAFC0D4FC757B0B6211">
    <w:name w:val="F1F1C91DC85A487BAFC0D4FC757B0B6211"/>
    <w:rsid w:val="007F7754"/>
    <w:rPr>
      <w:rFonts w:ascii="Calibri" w:eastAsia="Times New Roman" w:hAnsi="Calibri" w:cs="Calibri"/>
    </w:rPr>
  </w:style>
  <w:style w:type="paragraph" w:customStyle="1" w:styleId="DB6F7CD46D20408B9DB652357358CB2611">
    <w:name w:val="DB6F7CD46D20408B9DB652357358CB2611"/>
    <w:rsid w:val="007F7754"/>
    <w:rPr>
      <w:rFonts w:ascii="Calibri" w:eastAsia="Times New Roman" w:hAnsi="Calibri" w:cs="Calibri"/>
    </w:rPr>
  </w:style>
  <w:style w:type="paragraph" w:customStyle="1" w:styleId="43E36EE3F5BB4D619CC45A3497FF504C11">
    <w:name w:val="43E36EE3F5BB4D619CC45A3497FF504C11"/>
    <w:rsid w:val="007F7754"/>
    <w:rPr>
      <w:rFonts w:ascii="Calibri" w:eastAsia="Times New Roman" w:hAnsi="Calibri" w:cs="Calibri"/>
    </w:rPr>
  </w:style>
  <w:style w:type="paragraph" w:customStyle="1" w:styleId="B66AFEF372204706AA04F52418D9827811">
    <w:name w:val="B66AFEF372204706AA04F52418D9827811"/>
    <w:rsid w:val="007F7754"/>
    <w:rPr>
      <w:rFonts w:ascii="Calibri" w:eastAsia="Times New Roman" w:hAnsi="Calibri" w:cs="Calibri"/>
    </w:rPr>
  </w:style>
  <w:style w:type="paragraph" w:customStyle="1" w:styleId="06BB752B8A464A03952C04311944219C11">
    <w:name w:val="06BB752B8A464A03952C04311944219C11"/>
    <w:rsid w:val="007F7754"/>
    <w:rPr>
      <w:rFonts w:ascii="Calibri" w:eastAsia="Times New Roman" w:hAnsi="Calibri" w:cs="Calibri"/>
    </w:rPr>
  </w:style>
  <w:style w:type="paragraph" w:customStyle="1" w:styleId="189D750BF1884E8AA9E5ED930C81041F11">
    <w:name w:val="189D750BF1884E8AA9E5ED930C81041F11"/>
    <w:rsid w:val="007F7754"/>
    <w:rPr>
      <w:rFonts w:ascii="Calibri" w:eastAsia="Times New Roman" w:hAnsi="Calibri" w:cs="Calibri"/>
    </w:rPr>
  </w:style>
  <w:style w:type="paragraph" w:customStyle="1" w:styleId="107E9EDBF5324BF1A7C52CE5C5708D6F10">
    <w:name w:val="107E9EDBF5324BF1A7C52CE5C5708D6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6">
    <w:name w:val="B053933702704FC0B6E7C41E0961579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9">
    <w:name w:val="2307FEF57269459BAEE8D8BD5D9DD303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6">
    <w:name w:val="9CC3580790A042AAB4361C3435EAFFE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7">
    <w:name w:val="26E096F473F54C4DB614F7EB5465F124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6">
    <w:name w:val="E17B7A6A86A94A88B20E5A78E3E17CFD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6">
    <w:name w:val="BFB0D844033D4E9EB42F8A421924304D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5">
    <w:name w:val="ED77D0C6E0AF4C37AE6726F2AC41C26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5">
    <w:name w:val="421F9A8565334B419276CA746F1D509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4">
    <w:name w:val="B2A2C11323574E399736E67F9504E95B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4">
    <w:name w:val="13347AB3CA7048FA8C312DFCC76A8C3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4">
    <w:name w:val="ACFF39743C3241E8B6BE4E5B9860AB2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3">
    <w:name w:val="1192F4C9152E4F78A2F38BAFCF6816AB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3">
    <w:name w:val="448D8CA69723403D9FFB4A770F14CA7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2">
    <w:name w:val="47CD0EA491DD458AAC832207C145813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2">
    <w:name w:val="8BB8732BA936439A868EC0C95350149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2">
    <w:name w:val="704E2B480B8C477EBD911611156EBCA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2">
    <w:name w:val="7337ECAC8DC7480EAE09A66C5FB521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2">
    <w:name w:val="30F8885D8E2C4A3B8D8C993694B68C4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2">
    <w:name w:val="51B8A30168894196A21E05A3D566BDB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1">
    <w:name w:val="E73963E40DE8458891B4C3276FFBB5B4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1">
    <w:name w:val="9A3BDC33B66944958704F82EEFA1C40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1">
    <w:name w:val="30A5F8A8CF454F199A9B52DE5B04D93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1">
    <w:name w:val="24CD5D0D9C914835AC2A8E09AAABF0C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1">
    <w:name w:val="F8BC745218C24234B474FBD42D9FAC86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1">
    <w:name w:val="E3CC70263BF74475B1B8B29EF0F25C2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1">
    <w:name w:val="BBB876F5436B4175A28FFC25805AAC3F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1">
    <w:name w:val="638D65BDF3F44444BCBEC45C663370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1">
    <w:name w:val="6A25E4D6564847CC9015D015F84CDBF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19">
    <w:name w:val="F2E4BBC621BF48A58209DEF1D0C5E50B19"/>
    <w:rsid w:val="007F7754"/>
    <w:rPr>
      <w:rFonts w:ascii="Calibri" w:eastAsia="Times New Roman" w:hAnsi="Calibri" w:cs="Calibri"/>
    </w:rPr>
  </w:style>
  <w:style w:type="paragraph" w:customStyle="1" w:styleId="AF5AEF543E8648D3B003111D049F6F1C13">
    <w:name w:val="AF5AEF543E8648D3B003111D049F6F1C13"/>
    <w:rsid w:val="007F7754"/>
    <w:rPr>
      <w:rFonts w:ascii="Calibri" w:eastAsia="Times New Roman" w:hAnsi="Calibri" w:cs="Calibri"/>
    </w:rPr>
  </w:style>
  <w:style w:type="paragraph" w:customStyle="1" w:styleId="EFFCAB1EC1B141A2AFB73B634C95B06E15">
    <w:name w:val="EFFCAB1EC1B141A2AFB73B634C95B06E15"/>
    <w:rsid w:val="007F7754"/>
    <w:rPr>
      <w:rFonts w:ascii="Calibri" w:eastAsia="Times New Roman" w:hAnsi="Calibri" w:cs="Calibri"/>
    </w:rPr>
  </w:style>
  <w:style w:type="paragraph" w:customStyle="1" w:styleId="B5C382BEBAC34B61BA487CAC2986739B17">
    <w:name w:val="B5C382BEBAC34B61BA487CAC2986739B17"/>
    <w:rsid w:val="007F7754"/>
    <w:rPr>
      <w:rFonts w:ascii="Calibri" w:eastAsia="Times New Roman" w:hAnsi="Calibri" w:cs="Calibri"/>
    </w:rPr>
  </w:style>
  <w:style w:type="paragraph" w:customStyle="1" w:styleId="533EBD5644B544AFBC1BBF895BEC7DDF12">
    <w:name w:val="533EBD5644B544AFBC1BBF895BEC7DDF12"/>
    <w:rsid w:val="007F7754"/>
    <w:rPr>
      <w:rFonts w:ascii="Calibri" w:eastAsia="Times New Roman" w:hAnsi="Calibri" w:cs="Calibri"/>
    </w:rPr>
  </w:style>
  <w:style w:type="paragraph" w:customStyle="1" w:styleId="42F5319199F244C89492BE0D0F9B735412">
    <w:name w:val="42F5319199F244C89492BE0D0F9B735412"/>
    <w:rsid w:val="007F7754"/>
    <w:rPr>
      <w:rFonts w:ascii="Calibri" w:eastAsia="Times New Roman" w:hAnsi="Calibri" w:cs="Calibri"/>
    </w:rPr>
  </w:style>
  <w:style w:type="paragraph" w:customStyle="1" w:styleId="3E54AA0BEE174FCA9F9353E198ACC75F12">
    <w:name w:val="3E54AA0BEE174FCA9F9353E198ACC75F12"/>
    <w:rsid w:val="007F7754"/>
    <w:rPr>
      <w:rFonts w:ascii="Calibri" w:eastAsia="Times New Roman" w:hAnsi="Calibri" w:cs="Calibri"/>
    </w:rPr>
  </w:style>
  <w:style w:type="paragraph" w:customStyle="1" w:styleId="DEF45BA0615F42679BC4183CBD12186312">
    <w:name w:val="DEF45BA0615F42679BC4183CBD12186312"/>
    <w:rsid w:val="007F7754"/>
    <w:rPr>
      <w:rFonts w:ascii="Calibri" w:eastAsia="Times New Roman" w:hAnsi="Calibri" w:cs="Calibri"/>
    </w:rPr>
  </w:style>
  <w:style w:type="paragraph" w:customStyle="1" w:styleId="C26E22C0FBCE49A4A78466A710702FFE12">
    <w:name w:val="C26E22C0FBCE49A4A78466A710702FFE12"/>
    <w:rsid w:val="007F7754"/>
    <w:rPr>
      <w:rFonts w:ascii="Calibri" w:eastAsia="Times New Roman" w:hAnsi="Calibri" w:cs="Calibri"/>
    </w:rPr>
  </w:style>
  <w:style w:type="paragraph" w:customStyle="1" w:styleId="B3B17B0866A540FDB99A0CF7B744D5D912">
    <w:name w:val="B3B17B0866A540FDB99A0CF7B744D5D912"/>
    <w:rsid w:val="007F7754"/>
    <w:rPr>
      <w:rFonts w:ascii="Calibri" w:eastAsia="Times New Roman" w:hAnsi="Calibri" w:cs="Calibri"/>
    </w:rPr>
  </w:style>
  <w:style w:type="paragraph" w:customStyle="1" w:styleId="F848E6C9226C431F84E47FAD103ECFE912">
    <w:name w:val="F848E6C9226C431F84E47FAD103ECFE912"/>
    <w:rsid w:val="007F7754"/>
    <w:rPr>
      <w:rFonts w:ascii="Calibri" w:eastAsia="Times New Roman" w:hAnsi="Calibri" w:cs="Calibri"/>
    </w:rPr>
  </w:style>
  <w:style w:type="paragraph" w:customStyle="1" w:styleId="E582C9DFE01440AA8DF4E35941A9871812">
    <w:name w:val="E582C9DFE01440AA8DF4E35941A9871812"/>
    <w:rsid w:val="007F7754"/>
    <w:rPr>
      <w:rFonts w:ascii="Calibri" w:eastAsia="Times New Roman" w:hAnsi="Calibri" w:cs="Calibri"/>
    </w:rPr>
  </w:style>
  <w:style w:type="paragraph" w:customStyle="1" w:styleId="560B4FA2C8F44223A56122DC1C1AA5EA12">
    <w:name w:val="560B4FA2C8F44223A56122DC1C1AA5EA12"/>
    <w:rsid w:val="007F7754"/>
    <w:rPr>
      <w:rFonts w:ascii="Calibri" w:eastAsia="Times New Roman" w:hAnsi="Calibri" w:cs="Calibri"/>
    </w:rPr>
  </w:style>
  <w:style w:type="paragraph" w:customStyle="1" w:styleId="F72D666B2FF54DB08549DE1DB46C4DCB12">
    <w:name w:val="F72D666B2FF54DB08549DE1DB46C4DCB12"/>
    <w:rsid w:val="007F7754"/>
    <w:rPr>
      <w:rFonts w:ascii="Calibri" w:eastAsia="Times New Roman" w:hAnsi="Calibri" w:cs="Calibri"/>
    </w:rPr>
  </w:style>
  <w:style w:type="paragraph" w:customStyle="1" w:styleId="F2D13A7247F74308A98B34B6F74BA1A212">
    <w:name w:val="F2D13A7247F74308A98B34B6F74BA1A212"/>
    <w:rsid w:val="007F7754"/>
    <w:rPr>
      <w:rFonts w:ascii="Calibri" w:eastAsia="Times New Roman" w:hAnsi="Calibri" w:cs="Calibri"/>
    </w:rPr>
  </w:style>
  <w:style w:type="paragraph" w:customStyle="1" w:styleId="8C23933E93774DCFA97BF9B88D608D4C12">
    <w:name w:val="8C23933E93774DCFA97BF9B88D608D4C12"/>
    <w:rsid w:val="007F7754"/>
    <w:rPr>
      <w:rFonts w:ascii="Calibri" w:eastAsia="Times New Roman" w:hAnsi="Calibri" w:cs="Calibri"/>
    </w:rPr>
  </w:style>
  <w:style w:type="paragraph" w:customStyle="1" w:styleId="5E1E1147C1094AF0A248F6297B76518D12">
    <w:name w:val="5E1E1147C1094AF0A248F6297B76518D12"/>
    <w:rsid w:val="007F7754"/>
    <w:rPr>
      <w:rFonts w:ascii="Calibri" w:eastAsia="Times New Roman" w:hAnsi="Calibri" w:cs="Calibri"/>
    </w:rPr>
  </w:style>
  <w:style w:type="paragraph" w:customStyle="1" w:styleId="FF5570E3891C4BAC8C6D89499C2218CB12">
    <w:name w:val="FF5570E3891C4BAC8C6D89499C2218CB12"/>
    <w:rsid w:val="007F7754"/>
    <w:rPr>
      <w:rFonts w:ascii="Calibri" w:eastAsia="Times New Roman" w:hAnsi="Calibri" w:cs="Calibri"/>
    </w:rPr>
  </w:style>
  <w:style w:type="paragraph" w:customStyle="1" w:styleId="E5D5A3A66E974D258F0B9F4F22EA3B9312">
    <w:name w:val="E5D5A3A66E974D258F0B9F4F22EA3B9312"/>
    <w:rsid w:val="007F7754"/>
    <w:rPr>
      <w:rFonts w:ascii="Calibri" w:eastAsia="Times New Roman" w:hAnsi="Calibri" w:cs="Calibri"/>
    </w:rPr>
  </w:style>
  <w:style w:type="paragraph" w:customStyle="1" w:styleId="0AC19391BFE049DA9290831E5301021C12">
    <w:name w:val="0AC19391BFE049DA9290831E5301021C12"/>
    <w:rsid w:val="007F7754"/>
    <w:rPr>
      <w:rFonts w:ascii="Calibri" w:eastAsia="Times New Roman" w:hAnsi="Calibri" w:cs="Calibri"/>
    </w:rPr>
  </w:style>
  <w:style w:type="paragraph" w:customStyle="1" w:styleId="97364F7B6F7A4FE19C537CB7D5EFFC5312">
    <w:name w:val="97364F7B6F7A4FE19C537CB7D5EFFC5312"/>
    <w:rsid w:val="007F7754"/>
    <w:rPr>
      <w:rFonts w:ascii="Calibri" w:eastAsia="Times New Roman" w:hAnsi="Calibri" w:cs="Calibri"/>
    </w:rPr>
  </w:style>
  <w:style w:type="paragraph" w:customStyle="1" w:styleId="7EDEFCF495CD4A0F92382AD0841DB9D512">
    <w:name w:val="7EDEFCF495CD4A0F92382AD0841DB9D512"/>
    <w:rsid w:val="007F7754"/>
    <w:rPr>
      <w:rFonts w:ascii="Calibri" w:eastAsia="Times New Roman" w:hAnsi="Calibri" w:cs="Calibri"/>
    </w:rPr>
  </w:style>
  <w:style w:type="paragraph" w:customStyle="1" w:styleId="C0ACE3BDE2244E499A77888C08F6FCF612">
    <w:name w:val="C0ACE3BDE2244E499A77888C08F6FCF612"/>
    <w:rsid w:val="007F7754"/>
    <w:rPr>
      <w:rFonts w:ascii="Calibri" w:eastAsia="Times New Roman" w:hAnsi="Calibri" w:cs="Calibri"/>
    </w:rPr>
  </w:style>
  <w:style w:type="paragraph" w:customStyle="1" w:styleId="9C1F3A2DA49745C29682A609BE73D33C12">
    <w:name w:val="9C1F3A2DA49745C29682A609BE73D33C12"/>
    <w:rsid w:val="007F7754"/>
    <w:rPr>
      <w:rFonts w:ascii="Calibri" w:eastAsia="Times New Roman" w:hAnsi="Calibri" w:cs="Calibri"/>
    </w:rPr>
  </w:style>
  <w:style w:type="paragraph" w:customStyle="1" w:styleId="2051F943E68F42D8BEC7091EA425167B12">
    <w:name w:val="2051F943E68F42D8BEC7091EA425167B12"/>
    <w:rsid w:val="007F7754"/>
    <w:rPr>
      <w:rFonts w:ascii="Calibri" w:eastAsia="Times New Roman" w:hAnsi="Calibri" w:cs="Calibri"/>
    </w:rPr>
  </w:style>
  <w:style w:type="paragraph" w:customStyle="1" w:styleId="BF6D5A959DF04489ADBB0B8B3193249312">
    <w:name w:val="BF6D5A959DF04489ADBB0B8B3193249312"/>
    <w:rsid w:val="007F7754"/>
    <w:rPr>
      <w:rFonts w:ascii="Calibri" w:eastAsia="Times New Roman" w:hAnsi="Calibri" w:cs="Calibri"/>
    </w:rPr>
  </w:style>
  <w:style w:type="paragraph" w:customStyle="1" w:styleId="87724B2A7D634B3E8361604078B8DD9B12">
    <w:name w:val="87724B2A7D634B3E8361604078B8DD9B12"/>
    <w:rsid w:val="007F7754"/>
    <w:rPr>
      <w:rFonts w:ascii="Calibri" w:eastAsia="Times New Roman" w:hAnsi="Calibri" w:cs="Calibri"/>
    </w:rPr>
  </w:style>
  <w:style w:type="paragraph" w:customStyle="1" w:styleId="DFD7FBCA753D4794B7001CC993C3296812">
    <w:name w:val="DFD7FBCA753D4794B7001CC993C3296812"/>
    <w:rsid w:val="007F7754"/>
    <w:rPr>
      <w:rFonts w:ascii="Calibri" w:eastAsia="Times New Roman" w:hAnsi="Calibri" w:cs="Calibri"/>
    </w:rPr>
  </w:style>
  <w:style w:type="paragraph" w:customStyle="1" w:styleId="7148EF32381F456CBC5FC710A80298C112">
    <w:name w:val="7148EF32381F456CBC5FC710A80298C112"/>
    <w:rsid w:val="007F7754"/>
    <w:rPr>
      <w:rFonts w:ascii="Calibri" w:eastAsia="Times New Roman" w:hAnsi="Calibri" w:cs="Calibri"/>
    </w:rPr>
  </w:style>
  <w:style w:type="paragraph" w:customStyle="1" w:styleId="73137F8421014A2B972AF4A0A97C4A9512">
    <w:name w:val="73137F8421014A2B972AF4A0A97C4A9512"/>
    <w:rsid w:val="007F7754"/>
    <w:rPr>
      <w:rFonts w:ascii="Calibri" w:eastAsia="Times New Roman" w:hAnsi="Calibri" w:cs="Calibri"/>
    </w:rPr>
  </w:style>
  <w:style w:type="paragraph" w:customStyle="1" w:styleId="ECE6A58578E94AA5B680CA9E0B60925712">
    <w:name w:val="ECE6A58578E94AA5B680CA9E0B60925712"/>
    <w:rsid w:val="007F7754"/>
    <w:rPr>
      <w:rFonts w:ascii="Calibri" w:eastAsia="Times New Roman" w:hAnsi="Calibri" w:cs="Calibri"/>
    </w:rPr>
  </w:style>
  <w:style w:type="paragraph" w:customStyle="1" w:styleId="F5343860FB3C4303A2A66BC38503235912">
    <w:name w:val="F5343860FB3C4303A2A66BC38503235912"/>
    <w:rsid w:val="007F7754"/>
    <w:rPr>
      <w:rFonts w:ascii="Calibri" w:eastAsia="Times New Roman" w:hAnsi="Calibri" w:cs="Calibri"/>
    </w:rPr>
  </w:style>
  <w:style w:type="paragraph" w:customStyle="1" w:styleId="08BDF47A740A41D283C1FDD70CFAA25C12">
    <w:name w:val="08BDF47A740A41D283C1FDD70CFAA25C12"/>
    <w:rsid w:val="007F7754"/>
    <w:rPr>
      <w:rFonts w:ascii="Calibri" w:eastAsia="Times New Roman" w:hAnsi="Calibri" w:cs="Calibri"/>
    </w:rPr>
  </w:style>
  <w:style w:type="paragraph" w:customStyle="1" w:styleId="9C5785B0104A4C07B0BED7DD3ADB4DD112">
    <w:name w:val="9C5785B0104A4C07B0BED7DD3ADB4DD112"/>
    <w:rsid w:val="007F7754"/>
    <w:rPr>
      <w:rFonts w:ascii="Calibri" w:eastAsia="Times New Roman" w:hAnsi="Calibri" w:cs="Calibri"/>
    </w:rPr>
  </w:style>
  <w:style w:type="paragraph" w:customStyle="1" w:styleId="DA13D16A1B6A44E4B42FC8DA9011A14812">
    <w:name w:val="DA13D16A1B6A44E4B42FC8DA9011A14812"/>
    <w:rsid w:val="007F7754"/>
    <w:rPr>
      <w:rFonts w:ascii="Calibri" w:eastAsia="Times New Roman" w:hAnsi="Calibri" w:cs="Calibri"/>
    </w:rPr>
  </w:style>
  <w:style w:type="paragraph" w:customStyle="1" w:styleId="522E8A9358A3480092F959B0BA8463E212">
    <w:name w:val="522E8A9358A3480092F959B0BA8463E212"/>
    <w:rsid w:val="007F7754"/>
    <w:rPr>
      <w:rFonts w:ascii="Calibri" w:eastAsia="Times New Roman" w:hAnsi="Calibri" w:cs="Calibri"/>
    </w:rPr>
  </w:style>
  <w:style w:type="paragraph" w:customStyle="1" w:styleId="1BD25D754D9242B8B0B7496F3E52936012">
    <w:name w:val="1BD25D754D9242B8B0B7496F3E52936012"/>
    <w:rsid w:val="007F7754"/>
    <w:rPr>
      <w:rFonts w:ascii="Calibri" w:eastAsia="Times New Roman" w:hAnsi="Calibri" w:cs="Calibri"/>
    </w:rPr>
  </w:style>
  <w:style w:type="paragraph" w:customStyle="1" w:styleId="A0A69245B98341DE9FDB162F281D8B7D12">
    <w:name w:val="A0A69245B98341DE9FDB162F281D8B7D12"/>
    <w:rsid w:val="007F7754"/>
    <w:rPr>
      <w:rFonts w:ascii="Calibri" w:eastAsia="Times New Roman" w:hAnsi="Calibri" w:cs="Calibri"/>
    </w:rPr>
  </w:style>
  <w:style w:type="paragraph" w:customStyle="1" w:styleId="88ADCA31A7B24F89B13D192C80026F1312">
    <w:name w:val="88ADCA31A7B24F89B13D192C80026F1312"/>
    <w:rsid w:val="007F7754"/>
    <w:rPr>
      <w:rFonts w:ascii="Calibri" w:eastAsia="Times New Roman" w:hAnsi="Calibri" w:cs="Calibri"/>
    </w:rPr>
  </w:style>
  <w:style w:type="paragraph" w:customStyle="1" w:styleId="18E2D944E1CB4D3CAEEE1998F476F24612">
    <w:name w:val="18E2D944E1CB4D3CAEEE1998F476F24612"/>
    <w:rsid w:val="007F7754"/>
    <w:rPr>
      <w:rFonts w:ascii="Calibri" w:eastAsia="Times New Roman" w:hAnsi="Calibri" w:cs="Calibri"/>
    </w:rPr>
  </w:style>
  <w:style w:type="paragraph" w:customStyle="1" w:styleId="46290ED9BBF64D6883728C01D94561D512">
    <w:name w:val="46290ED9BBF64D6883728C01D94561D512"/>
    <w:rsid w:val="007F7754"/>
    <w:rPr>
      <w:rFonts w:ascii="Calibri" w:eastAsia="Times New Roman" w:hAnsi="Calibri" w:cs="Calibri"/>
    </w:rPr>
  </w:style>
  <w:style w:type="paragraph" w:customStyle="1" w:styleId="4C63889D825541E28ED1903932E2E7BE12">
    <w:name w:val="4C63889D825541E28ED1903932E2E7BE12"/>
    <w:rsid w:val="007F7754"/>
    <w:rPr>
      <w:rFonts w:ascii="Calibri" w:eastAsia="Times New Roman" w:hAnsi="Calibri" w:cs="Calibri"/>
    </w:rPr>
  </w:style>
  <w:style w:type="paragraph" w:customStyle="1" w:styleId="DB78848AE49245138F4A95CA03BA0FED12">
    <w:name w:val="DB78848AE49245138F4A95CA03BA0FED12"/>
    <w:rsid w:val="007F7754"/>
    <w:rPr>
      <w:rFonts w:ascii="Calibri" w:eastAsia="Times New Roman" w:hAnsi="Calibri" w:cs="Calibri"/>
    </w:rPr>
  </w:style>
  <w:style w:type="paragraph" w:customStyle="1" w:styleId="7281761C8FEE4E4EBFB7B8C2E2505CA412">
    <w:name w:val="7281761C8FEE4E4EBFB7B8C2E2505CA412"/>
    <w:rsid w:val="007F7754"/>
    <w:rPr>
      <w:rFonts w:ascii="Calibri" w:eastAsia="Times New Roman" w:hAnsi="Calibri" w:cs="Calibri"/>
    </w:rPr>
  </w:style>
  <w:style w:type="paragraph" w:customStyle="1" w:styleId="CF4B363AEF5E42F8A9985F6142DA43DE12">
    <w:name w:val="CF4B363AEF5E42F8A9985F6142DA43DE12"/>
    <w:rsid w:val="007F7754"/>
    <w:rPr>
      <w:rFonts w:ascii="Calibri" w:eastAsia="Times New Roman" w:hAnsi="Calibri" w:cs="Calibri"/>
    </w:rPr>
  </w:style>
  <w:style w:type="paragraph" w:customStyle="1" w:styleId="1C31093765414E3EA59463518979BF6F12">
    <w:name w:val="1C31093765414E3EA59463518979BF6F12"/>
    <w:rsid w:val="007F7754"/>
    <w:rPr>
      <w:rFonts w:ascii="Calibri" w:eastAsia="Times New Roman" w:hAnsi="Calibri" w:cs="Calibri"/>
    </w:rPr>
  </w:style>
  <w:style w:type="paragraph" w:customStyle="1" w:styleId="E6F6BC38468A4926952A4A29595144BB12">
    <w:name w:val="E6F6BC38468A4926952A4A29595144BB12"/>
    <w:rsid w:val="007F7754"/>
    <w:rPr>
      <w:rFonts w:ascii="Calibri" w:eastAsia="Times New Roman" w:hAnsi="Calibri" w:cs="Calibri"/>
    </w:rPr>
  </w:style>
  <w:style w:type="paragraph" w:customStyle="1" w:styleId="F9B4FFB75B28484592760676BE26018712">
    <w:name w:val="F9B4FFB75B28484592760676BE26018712"/>
    <w:rsid w:val="007F7754"/>
    <w:rPr>
      <w:rFonts w:ascii="Calibri" w:eastAsia="Times New Roman" w:hAnsi="Calibri" w:cs="Calibri"/>
    </w:rPr>
  </w:style>
  <w:style w:type="paragraph" w:customStyle="1" w:styleId="2C61852B305C4D8B80AAF176B797663112">
    <w:name w:val="2C61852B305C4D8B80AAF176B797663112"/>
    <w:rsid w:val="007F7754"/>
    <w:rPr>
      <w:rFonts w:ascii="Calibri" w:eastAsia="Times New Roman" w:hAnsi="Calibri" w:cs="Calibri"/>
    </w:rPr>
  </w:style>
  <w:style w:type="paragraph" w:customStyle="1" w:styleId="1CE85280BA3047689056E0518AA24E6912">
    <w:name w:val="1CE85280BA3047689056E0518AA24E6912"/>
    <w:rsid w:val="007F7754"/>
    <w:rPr>
      <w:rFonts w:ascii="Calibri" w:eastAsia="Times New Roman" w:hAnsi="Calibri" w:cs="Calibri"/>
    </w:rPr>
  </w:style>
  <w:style w:type="paragraph" w:customStyle="1" w:styleId="D6FD9827EBB64FE4B52F4B58B1DF5EC812">
    <w:name w:val="D6FD9827EBB64FE4B52F4B58B1DF5EC812"/>
    <w:rsid w:val="007F7754"/>
    <w:rPr>
      <w:rFonts w:ascii="Calibri" w:eastAsia="Times New Roman" w:hAnsi="Calibri" w:cs="Calibri"/>
    </w:rPr>
  </w:style>
  <w:style w:type="paragraph" w:customStyle="1" w:styleId="06E5613E9C86459AB49DC63E7944DC5A12">
    <w:name w:val="06E5613E9C86459AB49DC63E7944DC5A12"/>
    <w:rsid w:val="007F7754"/>
    <w:rPr>
      <w:rFonts w:ascii="Calibri" w:eastAsia="Times New Roman" w:hAnsi="Calibri" w:cs="Calibri"/>
    </w:rPr>
  </w:style>
  <w:style w:type="paragraph" w:customStyle="1" w:styleId="9976FD907AFD461C92F73F5A7454A04D12">
    <w:name w:val="9976FD907AFD461C92F73F5A7454A04D12"/>
    <w:rsid w:val="007F7754"/>
    <w:rPr>
      <w:rFonts w:ascii="Calibri" w:eastAsia="Times New Roman" w:hAnsi="Calibri" w:cs="Calibri"/>
    </w:rPr>
  </w:style>
  <w:style w:type="paragraph" w:customStyle="1" w:styleId="F31D042135434EF387E348B92350BF1112">
    <w:name w:val="F31D042135434EF387E348B92350BF1112"/>
    <w:rsid w:val="007F7754"/>
    <w:rPr>
      <w:rFonts w:ascii="Calibri" w:eastAsia="Times New Roman" w:hAnsi="Calibri" w:cs="Calibri"/>
    </w:rPr>
  </w:style>
  <w:style w:type="paragraph" w:customStyle="1" w:styleId="54A2E43126764B4187C6E41BF7A3894112">
    <w:name w:val="54A2E43126764B4187C6E41BF7A3894112"/>
    <w:rsid w:val="007F7754"/>
    <w:rPr>
      <w:rFonts w:ascii="Calibri" w:eastAsia="Times New Roman" w:hAnsi="Calibri" w:cs="Calibri"/>
    </w:rPr>
  </w:style>
  <w:style w:type="paragraph" w:customStyle="1" w:styleId="E99FD2C0ABEA4B5C87B0627C3E8FBEFC12">
    <w:name w:val="E99FD2C0ABEA4B5C87B0627C3E8FBEFC12"/>
    <w:rsid w:val="007F7754"/>
    <w:rPr>
      <w:rFonts w:ascii="Calibri" w:eastAsia="Times New Roman" w:hAnsi="Calibri" w:cs="Calibri"/>
    </w:rPr>
  </w:style>
  <w:style w:type="paragraph" w:customStyle="1" w:styleId="38A984CD16214F96B4923C531C98455E12">
    <w:name w:val="38A984CD16214F96B4923C531C98455E12"/>
    <w:rsid w:val="007F7754"/>
    <w:rPr>
      <w:rFonts w:ascii="Calibri" w:eastAsia="Times New Roman" w:hAnsi="Calibri" w:cs="Calibri"/>
    </w:rPr>
  </w:style>
  <w:style w:type="paragraph" w:customStyle="1" w:styleId="D3CE9FA6C7B34AD6914509F94888B78812">
    <w:name w:val="D3CE9FA6C7B34AD6914509F94888B78812"/>
    <w:rsid w:val="007F7754"/>
    <w:rPr>
      <w:rFonts w:ascii="Calibri" w:eastAsia="Times New Roman" w:hAnsi="Calibri" w:cs="Calibri"/>
    </w:rPr>
  </w:style>
  <w:style w:type="paragraph" w:customStyle="1" w:styleId="A92F74BF98CF42B7A9BC1F2B1623D74B12">
    <w:name w:val="A92F74BF98CF42B7A9BC1F2B1623D74B12"/>
    <w:rsid w:val="007F7754"/>
    <w:rPr>
      <w:rFonts w:ascii="Calibri" w:eastAsia="Times New Roman" w:hAnsi="Calibri" w:cs="Calibri"/>
    </w:rPr>
  </w:style>
  <w:style w:type="paragraph" w:customStyle="1" w:styleId="7618BC8076D94BE6B6C12C7F0C8CDA2F12">
    <w:name w:val="7618BC8076D94BE6B6C12C7F0C8CDA2F12"/>
    <w:rsid w:val="007F7754"/>
    <w:rPr>
      <w:rFonts w:ascii="Calibri" w:eastAsia="Times New Roman" w:hAnsi="Calibri" w:cs="Calibri"/>
    </w:rPr>
  </w:style>
  <w:style w:type="paragraph" w:customStyle="1" w:styleId="172E134975D0488996F76E101C41766A12">
    <w:name w:val="172E134975D0488996F76E101C41766A12"/>
    <w:rsid w:val="007F7754"/>
    <w:rPr>
      <w:rFonts w:ascii="Calibri" w:eastAsia="Times New Roman" w:hAnsi="Calibri" w:cs="Calibri"/>
    </w:rPr>
  </w:style>
  <w:style w:type="paragraph" w:customStyle="1" w:styleId="2A1FAE39456D44719C755E33F448203C12">
    <w:name w:val="2A1FAE39456D44719C755E33F448203C12"/>
    <w:rsid w:val="007F7754"/>
    <w:rPr>
      <w:rFonts w:ascii="Calibri" w:eastAsia="Times New Roman" w:hAnsi="Calibri" w:cs="Calibri"/>
    </w:rPr>
  </w:style>
  <w:style w:type="paragraph" w:customStyle="1" w:styleId="1A39600CC7A54CB19A3B76E515ABE6C912">
    <w:name w:val="1A39600CC7A54CB19A3B76E515ABE6C912"/>
    <w:rsid w:val="007F7754"/>
    <w:rPr>
      <w:rFonts w:ascii="Calibri" w:eastAsia="Times New Roman" w:hAnsi="Calibri" w:cs="Calibri"/>
    </w:rPr>
  </w:style>
  <w:style w:type="paragraph" w:customStyle="1" w:styleId="85CE910F76664357AD12EF398E9196F812">
    <w:name w:val="85CE910F76664357AD12EF398E9196F812"/>
    <w:rsid w:val="007F7754"/>
    <w:rPr>
      <w:rFonts w:ascii="Calibri" w:eastAsia="Times New Roman" w:hAnsi="Calibri" w:cs="Calibri"/>
    </w:rPr>
  </w:style>
  <w:style w:type="paragraph" w:customStyle="1" w:styleId="39F3760D717A44688649A1EE199D008B12">
    <w:name w:val="39F3760D717A44688649A1EE199D008B12"/>
    <w:rsid w:val="007F7754"/>
    <w:rPr>
      <w:rFonts w:ascii="Calibri" w:eastAsia="Times New Roman" w:hAnsi="Calibri" w:cs="Calibri"/>
    </w:rPr>
  </w:style>
  <w:style w:type="paragraph" w:customStyle="1" w:styleId="50280DD7A917481887FFC583A8627C7312">
    <w:name w:val="50280DD7A917481887FFC583A8627C7312"/>
    <w:rsid w:val="007F7754"/>
    <w:rPr>
      <w:rFonts w:ascii="Calibri" w:eastAsia="Times New Roman" w:hAnsi="Calibri" w:cs="Calibri"/>
    </w:rPr>
  </w:style>
  <w:style w:type="paragraph" w:customStyle="1" w:styleId="C660AD87EDDC4A7E8118F8B56C7F1D2A12">
    <w:name w:val="C660AD87EDDC4A7E8118F8B56C7F1D2A12"/>
    <w:rsid w:val="007F7754"/>
    <w:rPr>
      <w:rFonts w:ascii="Calibri" w:eastAsia="Times New Roman" w:hAnsi="Calibri" w:cs="Calibri"/>
    </w:rPr>
  </w:style>
  <w:style w:type="paragraph" w:customStyle="1" w:styleId="F1F1C91DC85A487BAFC0D4FC757B0B6212">
    <w:name w:val="F1F1C91DC85A487BAFC0D4FC757B0B6212"/>
    <w:rsid w:val="007F7754"/>
    <w:rPr>
      <w:rFonts w:ascii="Calibri" w:eastAsia="Times New Roman" w:hAnsi="Calibri" w:cs="Calibri"/>
    </w:rPr>
  </w:style>
  <w:style w:type="paragraph" w:customStyle="1" w:styleId="DB6F7CD46D20408B9DB652357358CB2612">
    <w:name w:val="DB6F7CD46D20408B9DB652357358CB2612"/>
    <w:rsid w:val="007F7754"/>
    <w:rPr>
      <w:rFonts w:ascii="Calibri" w:eastAsia="Times New Roman" w:hAnsi="Calibri" w:cs="Calibri"/>
    </w:rPr>
  </w:style>
  <w:style w:type="paragraph" w:customStyle="1" w:styleId="43E36EE3F5BB4D619CC45A3497FF504C12">
    <w:name w:val="43E36EE3F5BB4D619CC45A3497FF504C12"/>
    <w:rsid w:val="007F7754"/>
    <w:rPr>
      <w:rFonts w:ascii="Calibri" w:eastAsia="Times New Roman" w:hAnsi="Calibri" w:cs="Calibri"/>
    </w:rPr>
  </w:style>
  <w:style w:type="paragraph" w:customStyle="1" w:styleId="B66AFEF372204706AA04F52418D9827812">
    <w:name w:val="B66AFEF372204706AA04F52418D9827812"/>
    <w:rsid w:val="007F7754"/>
    <w:rPr>
      <w:rFonts w:ascii="Calibri" w:eastAsia="Times New Roman" w:hAnsi="Calibri" w:cs="Calibri"/>
    </w:rPr>
  </w:style>
  <w:style w:type="paragraph" w:customStyle="1" w:styleId="06BB752B8A464A03952C04311944219C12">
    <w:name w:val="06BB752B8A464A03952C04311944219C12"/>
    <w:rsid w:val="007F7754"/>
    <w:rPr>
      <w:rFonts w:ascii="Calibri" w:eastAsia="Times New Roman" w:hAnsi="Calibri" w:cs="Calibri"/>
    </w:rPr>
  </w:style>
  <w:style w:type="paragraph" w:customStyle="1" w:styleId="189D750BF1884E8AA9E5ED930C81041F12">
    <w:name w:val="189D750BF1884E8AA9E5ED930C81041F12"/>
    <w:rsid w:val="007F7754"/>
    <w:rPr>
      <w:rFonts w:ascii="Calibri" w:eastAsia="Times New Roman" w:hAnsi="Calibri" w:cs="Calibri"/>
    </w:rPr>
  </w:style>
  <w:style w:type="paragraph" w:customStyle="1" w:styleId="107E9EDBF5324BF1A7C52CE5C5708D6F11">
    <w:name w:val="107E9EDBF5324BF1A7C52CE5C5708D6F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7">
    <w:name w:val="B053933702704FC0B6E7C41E0961579C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0">
    <w:name w:val="2307FEF57269459BAEE8D8BD5D9DD303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7">
    <w:name w:val="9CC3580790A042AAB4361C3435EAFFE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8">
    <w:name w:val="26E096F473F54C4DB614F7EB5465F124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7">
    <w:name w:val="E17B7A6A86A94A88B20E5A78E3E17CFD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7">
    <w:name w:val="BFB0D844033D4E9EB42F8A421924304D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6">
    <w:name w:val="ED77D0C6E0AF4C37AE6726F2AC41C26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6">
    <w:name w:val="421F9A8565334B419276CA746F1D509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5">
    <w:name w:val="B2A2C11323574E399736E67F9504E95B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5">
    <w:name w:val="13347AB3CA7048FA8C312DFCC76A8C3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5">
    <w:name w:val="ACFF39743C3241E8B6BE4E5B9860AB2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4">
    <w:name w:val="1192F4C9152E4F78A2F38BAFCF6816AB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4">
    <w:name w:val="448D8CA69723403D9FFB4A770F14CA7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3">
    <w:name w:val="47CD0EA491DD458AAC832207C145813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3">
    <w:name w:val="8BB8732BA936439A868EC0C95350149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3">
    <w:name w:val="704E2B480B8C477EBD911611156EBCA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3">
    <w:name w:val="7337ECAC8DC7480EAE09A66C5FB521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3">
    <w:name w:val="30F8885D8E2C4A3B8D8C993694B68C4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3">
    <w:name w:val="51B8A30168894196A21E05A3D566BDB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2">
    <w:name w:val="E73963E40DE8458891B4C3276FFBB5B4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2">
    <w:name w:val="9A3BDC33B66944958704F82EEFA1C40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2">
    <w:name w:val="30A5F8A8CF454F199A9B52DE5B04D93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2">
    <w:name w:val="24CD5D0D9C914835AC2A8E09AAABF0C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2">
    <w:name w:val="F8BC745218C24234B474FBD42D9FAC86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2">
    <w:name w:val="E3CC70263BF74475B1B8B29EF0F25C2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2">
    <w:name w:val="BBB876F5436B4175A28FFC25805AAC3F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2">
    <w:name w:val="638D65BDF3F44444BCBEC45C663370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2">
    <w:name w:val="6A25E4D6564847CC9015D015F84CDBF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0">
    <w:name w:val="F2E4BBC621BF48A58209DEF1D0C5E50B20"/>
    <w:rsid w:val="007F7754"/>
    <w:rPr>
      <w:rFonts w:ascii="Calibri" w:eastAsia="Times New Roman" w:hAnsi="Calibri" w:cs="Calibri"/>
    </w:rPr>
  </w:style>
  <w:style w:type="paragraph" w:customStyle="1" w:styleId="AF5AEF543E8648D3B003111D049F6F1C14">
    <w:name w:val="AF5AEF543E8648D3B003111D049F6F1C14"/>
    <w:rsid w:val="007F7754"/>
    <w:rPr>
      <w:rFonts w:ascii="Calibri" w:eastAsia="Times New Roman" w:hAnsi="Calibri" w:cs="Calibri"/>
    </w:rPr>
  </w:style>
  <w:style w:type="paragraph" w:customStyle="1" w:styleId="EFFCAB1EC1B141A2AFB73B634C95B06E16">
    <w:name w:val="EFFCAB1EC1B141A2AFB73B634C95B06E16"/>
    <w:rsid w:val="007F7754"/>
    <w:rPr>
      <w:rFonts w:ascii="Calibri" w:eastAsia="Times New Roman" w:hAnsi="Calibri" w:cs="Calibri"/>
    </w:rPr>
  </w:style>
  <w:style w:type="paragraph" w:customStyle="1" w:styleId="B5C382BEBAC34B61BA487CAC2986739B18">
    <w:name w:val="B5C382BEBAC34B61BA487CAC2986739B18"/>
    <w:rsid w:val="007F7754"/>
    <w:rPr>
      <w:rFonts w:ascii="Calibri" w:eastAsia="Times New Roman" w:hAnsi="Calibri" w:cs="Calibri"/>
    </w:rPr>
  </w:style>
  <w:style w:type="paragraph" w:customStyle="1" w:styleId="533EBD5644B544AFBC1BBF895BEC7DDF13">
    <w:name w:val="533EBD5644B544AFBC1BBF895BEC7DDF13"/>
    <w:rsid w:val="007F7754"/>
    <w:rPr>
      <w:rFonts w:ascii="Calibri" w:eastAsia="Times New Roman" w:hAnsi="Calibri" w:cs="Calibri"/>
    </w:rPr>
  </w:style>
  <w:style w:type="paragraph" w:customStyle="1" w:styleId="42F5319199F244C89492BE0D0F9B735413">
    <w:name w:val="42F5319199F244C89492BE0D0F9B735413"/>
    <w:rsid w:val="007F7754"/>
    <w:rPr>
      <w:rFonts w:ascii="Calibri" w:eastAsia="Times New Roman" w:hAnsi="Calibri" w:cs="Calibri"/>
    </w:rPr>
  </w:style>
  <w:style w:type="paragraph" w:customStyle="1" w:styleId="3E54AA0BEE174FCA9F9353E198ACC75F13">
    <w:name w:val="3E54AA0BEE174FCA9F9353E198ACC75F13"/>
    <w:rsid w:val="007F7754"/>
    <w:rPr>
      <w:rFonts w:ascii="Calibri" w:eastAsia="Times New Roman" w:hAnsi="Calibri" w:cs="Calibri"/>
    </w:rPr>
  </w:style>
  <w:style w:type="paragraph" w:customStyle="1" w:styleId="DEF45BA0615F42679BC4183CBD12186313">
    <w:name w:val="DEF45BA0615F42679BC4183CBD12186313"/>
    <w:rsid w:val="007F7754"/>
    <w:rPr>
      <w:rFonts w:ascii="Calibri" w:eastAsia="Times New Roman" w:hAnsi="Calibri" w:cs="Calibri"/>
    </w:rPr>
  </w:style>
  <w:style w:type="paragraph" w:customStyle="1" w:styleId="C26E22C0FBCE49A4A78466A710702FFE13">
    <w:name w:val="C26E22C0FBCE49A4A78466A710702FFE13"/>
    <w:rsid w:val="007F7754"/>
    <w:rPr>
      <w:rFonts w:ascii="Calibri" w:eastAsia="Times New Roman" w:hAnsi="Calibri" w:cs="Calibri"/>
    </w:rPr>
  </w:style>
  <w:style w:type="paragraph" w:customStyle="1" w:styleId="B3B17B0866A540FDB99A0CF7B744D5D913">
    <w:name w:val="B3B17B0866A540FDB99A0CF7B744D5D913"/>
    <w:rsid w:val="007F7754"/>
    <w:rPr>
      <w:rFonts w:ascii="Calibri" w:eastAsia="Times New Roman" w:hAnsi="Calibri" w:cs="Calibri"/>
    </w:rPr>
  </w:style>
  <w:style w:type="paragraph" w:customStyle="1" w:styleId="F848E6C9226C431F84E47FAD103ECFE913">
    <w:name w:val="F848E6C9226C431F84E47FAD103ECFE913"/>
    <w:rsid w:val="007F7754"/>
    <w:rPr>
      <w:rFonts w:ascii="Calibri" w:eastAsia="Times New Roman" w:hAnsi="Calibri" w:cs="Calibri"/>
    </w:rPr>
  </w:style>
  <w:style w:type="paragraph" w:customStyle="1" w:styleId="E582C9DFE01440AA8DF4E35941A9871813">
    <w:name w:val="E582C9DFE01440AA8DF4E35941A9871813"/>
    <w:rsid w:val="007F7754"/>
    <w:rPr>
      <w:rFonts w:ascii="Calibri" w:eastAsia="Times New Roman" w:hAnsi="Calibri" w:cs="Calibri"/>
    </w:rPr>
  </w:style>
  <w:style w:type="paragraph" w:customStyle="1" w:styleId="560B4FA2C8F44223A56122DC1C1AA5EA13">
    <w:name w:val="560B4FA2C8F44223A56122DC1C1AA5EA13"/>
    <w:rsid w:val="007F7754"/>
    <w:rPr>
      <w:rFonts w:ascii="Calibri" w:eastAsia="Times New Roman" w:hAnsi="Calibri" w:cs="Calibri"/>
    </w:rPr>
  </w:style>
  <w:style w:type="paragraph" w:customStyle="1" w:styleId="F72D666B2FF54DB08549DE1DB46C4DCB13">
    <w:name w:val="F72D666B2FF54DB08549DE1DB46C4DCB13"/>
    <w:rsid w:val="007F7754"/>
    <w:rPr>
      <w:rFonts w:ascii="Calibri" w:eastAsia="Times New Roman" w:hAnsi="Calibri" w:cs="Calibri"/>
    </w:rPr>
  </w:style>
  <w:style w:type="paragraph" w:customStyle="1" w:styleId="F2D13A7247F74308A98B34B6F74BA1A213">
    <w:name w:val="F2D13A7247F74308A98B34B6F74BA1A213"/>
    <w:rsid w:val="007F7754"/>
    <w:rPr>
      <w:rFonts w:ascii="Calibri" w:eastAsia="Times New Roman" w:hAnsi="Calibri" w:cs="Calibri"/>
    </w:rPr>
  </w:style>
  <w:style w:type="paragraph" w:customStyle="1" w:styleId="8C23933E93774DCFA97BF9B88D608D4C13">
    <w:name w:val="8C23933E93774DCFA97BF9B88D608D4C13"/>
    <w:rsid w:val="007F7754"/>
    <w:rPr>
      <w:rFonts w:ascii="Calibri" w:eastAsia="Times New Roman" w:hAnsi="Calibri" w:cs="Calibri"/>
    </w:rPr>
  </w:style>
  <w:style w:type="paragraph" w:customStyle="1" w:styleId="5E1E1147C1094AF0A248F6297B76518D13">
    <w:name w:val="5E1E1147C1094AF0A248F6297B76518D13"/>
    <w:rsid w:val="007F7754"/>
    <w:rPr>
      <w:rFonts w:ascii="Calibri" w:eastAsia="Times New Roman" w:hAnsi="Calibri" w:cs="Calibri"/>
    </w:rPr>
  </w:style>
  <w:style w:type="paragraph" w:customStyle="1" w:styleId="FF5570E3891C4BAC8C6D89499C2218CB13">
    <w:name w:val="FF5570E3891C4BAC8C6D89499C2218CB13"/>
    <w:rsid w:val="007F7754"/>
    <w:rPr>
      <w:rFonts w:ascii="Calibri" w:eastAsia="Times New Roman" w:hAnsi="Calibri" w:cs="Calibri"/>
    </w:rPr>
  </w:style>
  <w:style w:type="paragraph" w:customStyle="1" w:styleId="E5D5A3A66E974D258F0B9F4F22EA3B9313">
    <w:name w:val="E5D5A3A66E974D258F0B9F4F22EA3B9313"/>
    <w:rsid w:val="007F7754"/>
    <w:rPr>
      <w:rFonts w:ascii="Calibri" w:eastAsia="Times New Roman" w:hAnsi="Calibri" w:cs="Calibri"/>
    </w:rPr>
  </w:style>
  <w:style w:type="paragraph" w:customStyle="1" w:styleId="0AC19391BFE049DA9290831E5301021C13">
    <w:name w:val="0AC19391BFE049DA9290831E5301021C13"/>
    <w:rsid w:val="007F7754"/>
    <w:rPr>
      <w:rFonts w:ascii="Calibri" w:eastAsia="Times New Roman" w:hAnsi="Calibri" w:cs="Calibri"/>
    </w:rPr>
  </w:style>
  <w:style w:type="paragraph" w:customStyle="1" w:styleId="97364F7B6F7A4FE19C537CB7D5EFFC5313">
    <w:name w:val="97364F7B6F7A4FE19C537CB7D5EFFC5313"/>
    <w:rsid w:val="007F7754"/>
    <w:rPr>
      <w:rFonts w:ascii="Calibri" w:eastAsia="Times New Roman" w:hAnsi="Calibri" w:cs="Calibri"/>
    </w:rPr>
  </w:style>
  <w:style w:type="paragraph" w:customStyle="1" w:styleId="7EDEFCF495CD4A0F92382AD0841DB9D513">
    <w:name w:val="7EDEFCF495CD4A0F92382AD0841DB9D513"/>
    <w:rsid w:val="007F7754"/>
    <w:rPr>
      <w:rFonts w:ascii="Calibri" w:eastAsia="Times New Roman" w:hAnsi="Calibri" w:cs="Calibri"/>
    </w:rPr>
  </w:style>
  <w:style w:type="paragraph" w:customStyle="1" w:styleId="C0ACE3BDE2244E499A77888C08F6FCF613">
    <w:name w:val="C0ACE3BDE2244E499A77888C08F6FCF613"/>
    <w:rsid w:val="007F7754"/>
    <w:rPr>
      <w:rFonts w:ascii="Calibri" w:eastAsia="Times New Roman" w:hAnsi="Calibri" w:cs="Calibri"/>
    </w:rPr>
  </w:style>
  <w:style w:type="paragraph" w:customStyle="1" w:styleId="9C1F3A2DA49745C29682A609BE73D33C13">
    <w:name w:val="9C1F3A2DA49745C29682A609BE73D33C13"/>
    <w:rsid w:val="007F7754"/>
    <w:rPr>
      <w:rFonts w:ascii="Calibri" w:eastAsia="Times New Roman" w:hAnsi="Calibri" w:cs="Calibri"/>
    </w:rPr>
  </w:style>
  <w:style w:type="paragraph" w:customStyle="1" w:styleId="2051F943E68F42D8BEC7091EA425167B13">
    <w:name w:val="2051F943E68F42D8BEC7091EA425167B13"/>
    <w:rsid w:val="007F7754"/>
    <w:rPr>
      <w:rFonts w:ascii="Calibri" w:eastAsia="Times New Roman" w:hAnsi="Calibri" w:cs="Calibri"/>
    </w:rPr>
  </w:style>
  <w:style w:type="paragraph" w:customStyle="1" w:styleId="BF6D5A959DF04489ADBB0B8B3193249313">
    <w:name w:val="BF6D5A959DF04489ADBB0B8B3193249313"/>
    <w:rsid w:val="007F7754"/>
    <w:rPr>
      <w:rFonts w:ascii="Calibri" w:eastAsia="Times New Roman" w:hAnsi="Calibri" w:cs="Calibri"/>
    </w:rPr>
  </w:style>
  <w:style w:type="paragraph" w:customStyle="1" w:styleId="87724B2A7D634B3E8361604078B8DD9B13">
    <w:name w:val="87724B2A7D634B3E8361604078B8DD9B13"/>
    <w:rsid w:val="007F7754"/>
    <w:rPr>
      <w:rFonts w:ascii="Calibri" w:eastAsia="Times New Roman" w:hAnsi="Calibri" w:cs="Calibri"/>
    </w:rPr>
  </w:style>
  <w:style w:type="paragraph" w:customStyle="1" w:styleId="DFD7FBCA753D4794B7001CC993C3296813">
    <w:name w:val="DFD7FBCA753D4794B7001CC993C3296813"/>
    <w:rsid w:val="007F7754"/>
    <w:rPr>
      <w:rFonts w:ascii="Calibri" w:eastAsia="Times New Roman" w:hAnsi="Calibri" w:cs="Calibri"/>
    </w:rPr>
  </w:style>
  <w:style w:type="paragraph" w:customStyle="1" w:styleId="7148EF32381F456CBC5FC710A80298C113">
    <w:name w:val="7148EF32381F456CBC5FC710A80298C113"/>
    <w:rsid w:val="007F7754"/>
    <w:rPr>
      <w:rFonts w:ascii="Calibri" w:eastAsia="Times New Roman" w:hAnsi="Calibri" w:cs="Calibri"/>
    </w:rPr>
  </w:style>
  <w:style w:type="paragraph" w:customStyle="1" w:styleId="73137F8421014A2B972AF4A0A97C4A9513">
    <w:name w:val="73137F8421014A2B972AF4A0A97C4A9513"/>
    <w:rsid w:val="007F7754"/>
    <w:rPr>
      <w:rFonts w:ascii="Calibri" w:eastAsia="Times New Roman" w:hAnsi="Calibri" w:cs="Calibri"/>
    </w:rPr>
  </w:style>
  <w:style w:type="paragraph" w:customStyle="1" w:styleId="ECE6A58578E94AA5B680CA9E0B60925713">
    <w:name w:val="ECE6A58578E94AA5B680CA9E0B60925713"/>
    <w:rsid w:val="007F7754"/>
    <w:rPr>
      <w:rFonts w:ascii="Calibri" w:eastAsia="Times New Roman" w:hAnsi="Calibri" w:cs="Calibri"/>
    </w:rPr>
  </w:style>
  <w:style w:type="paragraph" w:customStyle="1" w:styleId="F5343860FB3C4303A2A66BC38503235913">
    <w:name w:val="F5343860FB3C4303A2A66BC38503235913"/>
    <w:rsid w:val="007F7754"/>
    <w:rPr>
      <w:rFonts w:ascii="Calibri" w:eastAsia="Times New Roman" w:hAnsi="Calibri" w:cs="Calibri"/>
    </w:rPr>
  </w:style>
  <w:style w:type="paragraph" w:customStyle="1" w:styleId="08BDF47A740A41D283C1FDD70CFAA25C13">
    <w:name w:val="08BDF47A740A41D283C1FDD70CFAA25C13"/>
    <w:rsid w:val="007F7754"/>
    <w:rPr>
      <w:rFonts w:ascii="Calibri" w:eastAsia="Times New Roman" w:hAnsi="Calibri" w:cs="Calibri"/>
    </w:rPr>
  </w:style>
  <w:style w:type="paragraph" w:customStyle="1" w:styleId="9C5785B0104A4C07B0BED7DD3ADB4DD113">
    <w:name w:val="9C5785B0104A4C07B0BED7DD3ADB4DD113"/>
    <w:rsid w:val="007F7754"/>
    <w:rPr>
      <w:rFonts w:ascii="Calibri" w:eastAsia="Times New Roman" w:hAnsi="Calibri" w:cs="Calibri"/>
    </w:rPr>
  </w:style>
  <w:style w:type="paragraph" w:customStyle="1" w:styleId="DA13D16A1B6A44E4B42FC8DA9011A14813">
    <w:name w:val="DA13D16A1B6A44E4B42FC8DA9011A14813"/>
    <w:rsid w:val="007F7754"/>
    <w:rPr>
      <w:rFonts w:ascii="Calibri" w:eastAsia="Times New Roman" w:hAnsi="Calibri" w:cs="Calibri"/>
    </w:rPr>
  </w:style>
  <w:style w:type="paragraph" w:customStyle="1" w:styleId="522E8A9358A3480092F959B0BA8463E213">
    <w:name w:val="522E8A9358A3480092F959B0BA8463E213"/>
    <w:rsid w:val="007F7754"/>
    <w:rPr>
      <w:rFonts w:ascii="Calibri" w:eastAsia="Times New Roman" w:hAnsi="Calibri" w:cs="Calibri"/>
    </w:rPr>
  </w:style>
  <w:style w:type="paragraph" w:customStyle="1" w:styleId="1BD25D754D9242B8B0B7496F3E52936013">
    <w:name w:val="1BD25D754D9242B8B0B7496F3E52936013"/>
    <w:rsid w:val="007F7754"/>
    <w:rPr>
      <w:rFonts w:ascii="Calibri" w:eastAsia="Times New Roman" w:hAnsi="Calibri" w:cs="Calibri"/>
    </w:rPr>
  </w:style>
  <w:style w:type="paragraph" w:customStyle="1" w:styleId="A0A69245B98341DE9FDB162F281D8B7D13">
    <w:name w:val="A0A69245B98341DE9FDB162F281D8B7D13"/>
    <w:rsid w:val="007F7754"/>
    <w:rPr>
      <w:rFonts w:ascii="Calibri" w:eastAsia="Times New Roman" w:hAnsi="Calibri" w:cs="Calibri"/>
    </w:rPr>
  </w:style>
  <w:style w:type="paragraph" w:customStyle="1" w:styleId="88ADCA31A7B24F89B13D192C80026F1313">
    <w:name w:val="88ADCA31A7B24F89B13D192C80026F1313"/>
    <w:rsid w:val="007F7754"/>
    <w:rPr>
      <w:rFonts w:ascii="Calibri" w:eastAsia="Times New Roman" w:hAnsi="Calibri" w:cs="Calibri"/>
    </w:rPr>
  </w:style>
  <w:style w:type="paragraph" w:customStyle="1" w:styleId="18E2D944E1CB4D3CAEEE1998F476F24613">
    <w:name w:val="18E2D944E1CB4D3CAEEE1998F476F24613"/>
    <w:rsid w:val="007F7754"/>
    <w:rPr>
      <w:rFonts w:ascii="Calibri" w:eastAsia="Times New Roman" w:hAnsi="Calibri" w:cs="Calibri"/>
    </w:rPr>
  </w:style>
  <w:style w:type="paragraph" w:customStyle="1" w:styleId="46290ED9BBF64D6883728C01D94561D513">
    <w:name w:val="46290ED9BBF64D6883728C01D94561D513"/>
    <w:rsid w:val="007F7754"/>
    <w:rPr>
      <w:rFonts w:ascii="Calibri" w:eastAsia="Times New Roman" w:hAnsi="Calibri" w:cs="Calibri"/>
    </w:rPr>
  </w:style>
  <w:style w:type="paragraph" w:customStyle="1" w:styleId="4C63889D825541E28ED1903932E2E7BE13">
    <w:name w:val="4C63889D825541E28ED1903932E2E7BE13"/>
    <w:rsid w:val="007F7754"/>
    <w:rPr>
      <w:rFonts w:ascii="Calibri" w:eastAsia="Times New Roman" w:hAnsi="Calibri" w:cs="Calibri"/>
    </w:rPr>
  </w:style>
  <w:style w:type="paragraph" w:customStyle="1" w:styleId="DB78848AE49245138F4A95CA03BA0FED13">
    <w:name w:val="DB78848AE49245138F4A95CA03BA0FED13"/>
    <w:rsid w:val="007F7754"/>
    <w:rPr>
      <w:rFonts w:ascii="Calibri" w:eastAsia="Times New Roman" w:hAnsi="Calibri" w:cs="Calibri"/>
    </w:rPr>
  </w:style>
  <w:style w:type="paragraph" w:customStyle="1" w:styleId="7281761C8FEE4E4EBFB7B8C2E2505CA413">
    <w:name w:val="7281761C8FEE4E4EBFB7B8C2E2505CA413"/>
    <w:rsid w:val="007F7754"/>
    <w:rPr>
      <w:rFonts w:ascii="Calibri" w:eastAsia="Times New Roman" w:hAnsi="Calibri" w:cs="Calibri"/>
    </w:rPr>
  </w:style>
  <w:style w:type="paragraph" w:customStyle="1" w:styleId="CF4B363AEF5E42F8A9985F6142DA43DE13">
    <w:name w:val="CF4B363AEF5E42F8A9985F6142DA43DE13"/>
    <w:rsid w:val="007F7754"/>
    <w:rPr>
      <w:rFonts w:ascii="Calibri" w:eastAsia="Times New Roman" w:hAnsi="Calibri" w:cs="Calibri"/>
    </w:rPr>
  </w:style>
  <w:style w:type="paragraph" w:customStyle="1" w:styleId="1C31093765414E3EA59463518979BF6F13">
    <w:name w:val="1C31093765414E3EA59463518979BF6F13"/>
    <w:rsid w:val="007F7754"/>
    <w:rPr>
      <w:rFonts w:ascii="Calibri" w:eastAsia="Times New Roman" w:hAnsi="Calibri" w:cs="Calibri"/>
    </w:rPr>
  </w:style>
  <w:style w:type="paragraph" w:customStyle="1" w:styleId="E6F6BC38468A4926952A4A29595144BB13">
    <w:name w:val="E6F6BC38468A4926952A4A29595144BB13"/>
    <w:rsid w:val="007F7754"/>
    <w:rPr>
      <w:rFonts w:ascii="Calibri" w:eastAsia="Times New Roman" w:hAnsi="Calibri" w:cs="Calibri"/>
    </w:rPr>
  </w:style>
  <w:style w:type="paragraph" w:customStyle="1" w:styleId="F9B4FFB75B28484592760676BE26018713">
    <w:name w:val="F9B4FFB75B28484592760676BE26018713"/>
    <w:rsid w:val="007F7754"/>
    <w:rPr>
      <w:rFonts w:ascii="Calibri" w:eastAsia="Times New Roman" w:hAnsi="Calibri" w:cs="Calibri"/>
    </w:rPr>
  </w:style>
  <w:style w:type="paragraph" w:customStyle="1" w:styleId="2C61852B305C4D8B80AAF176B797663113">
    <w:name w:val="2C61852B305C4D8B80AAF176B797663113"/>
    <w:rsid w:val="007F7754"/>
    <w:rPr>
      <w:rFonts w:ascii="Calibri" w:eastAsia="Times New Roman" w:hAnsi="Calibri" w:cs="Calibri"/>
    </w:rPr>
  </w:style>
  <w:style w:type="paragraph" w:customStyle="1" w:styleId="1CE85280BA3047689056E0518AA24E6913">
    <w:name w:val="1CE85280BA3047689056E0518AA24E6913"/>
    <w:rsid w:val="007F7754"/>
    <w:rPr>
      <w:rFonts w:ascii="Calibri" w:eastAsia="Times New Roman" w:hAnsi="Calibri" w:cs="Calibri"/>
    </w:rPr>
  </w:style>
  <w:style w:type="paragraph" w:customStyle="1" w:styleId="D6FD9827EBB64FE4B52F4B58B1DF5EC813">
    <w:name w:val="D6FD9827EBB64FE4B52F4B58B1DF5EC813"/>
    <w:rsid w:val="007F7754"/>
    <w:rPr>
      <w:rFonts w:ascii="Calibri" w:eastAsia="Times New Roman" w:hAnsi="Calibri" w:cs="Calibri"/>
    </w:rPr>
  </w:style>
  <w:style w:type="paragraph" w:customStyle="1" w:styleId="06E5613E9C86459AB49DC63E7944DC5A13">
    <w:name w:val="06E5613E9C86459AB49DC63E7944DC5A13"/>
    <w:rsid w:val="007F7754"/>
    <w:rPr>
      <w:rFonts w:ascii="Calibri" w:eastAsia="Times New Roman" w:hAnsi="Calibri" w:cs="Calibri"/>
    </w:rPr>
  </w:style>
  <w:style w:type="paragraph" w:customStyle="1" w:styleId="9976FD907AFD461C92F73F5A7454A04D13">
    <w:name w:val="9976FD907AFD461C92F73F5A7454A04D13"/>
    <w:rsid w:val="007F7754"/>
    <w:rPr>
      <w:rFonts w:ascii="Calibri" w:eastAsia="Times New Roman" w:hAnsi="Calibri" w:cs="Calibri"/>
    </w:rPr>
  </w:style>
  <w:style w:type="paragraph" w:customStyle="1" w:styleId="F31D042135434EF387E348B92350BF1113">
    <w:name w:val="F31D042135434EF387E348B92350BF1113"/>
    <w:rsid w:val="007F7754"/>
    <w:rPr>
      <w:rFonts w:ascii="Calibri" w:eastAsia="Times New Roman" w:hAnsi="Calibri" w:cs="Calibri"/>
    </w:rPr>
  </w:style>
  <w:style w:type="paragraph" w:customStyle="1" w:styleId="54A2E43126764B4187C6E41BF7A3894113">
    <w:name w:val="54A2E43126764B4187C6E41BF7A3894113"/>
    <w:rsid w:val="007F7754"/>
    <w:rPr>
      <w:rFonts w:ascii="Calibri" w:eastAsia="Times New Roman" w:hAnsi="Calibri" w:cs="Calibri"/>
    </w:rPr>
  </w:style>
  <w:style w:type="paragraph" w:customStyle="1" w:styleId="E99FD2C0ABEA4B5C87B0627C3E8FBEFC13">
    <w:name w:val="E99FD2C0ABEA4B5C87B0627C3E8FBEFC13"/>
    <w:rsid w:val="007F7754"/>
    <w:rPr>
      <w:rFonts w:ascii="Calibri" w:eastAsia="Times New Roman" w:hAnsi="Calibri" w:cs="Calibri"/>
    </w:rPr>
  </w:style>
  <w:style w:type="paragraph" w:customStyle="1" w:styleId="38A984CD16214F96B4923C531C98455E13">
    <w:name w:val="38A984CD16214F96B4923C531C98455E13"/>
    <w:rsid w:val="007F7754"/>
    <w:rPr>
      <w:rFonts w:ascii="Calibri" w:eastAsia="Times New Roman" w:hAnsi="Calibri" w:cs="Calibri"/>
    </w:rPr>
  </w:style>
  <w:style w:type="paragraph" w:customStyle="1" w:styleId="D3CE9FA6C7B34AD6914509F94888B78813">
    <w:name w:val="D3CE9FA6C7B34AD6914509F94888B78813"/>
    <w:rsid w:val="007F7754"/>
    <w:rPr>
      <w:rFonts w:ascii="Calibri" w:eastAsia="Times New Roman" w:hAnsi="Calibri" w:cs="Calibri"/>
    </w:rPr>
  </w:style>
  <w:style w:type="paragraph" w:customStyle="1" w:styleId="A92F74BF98CF42B7A9BC1F2B1623D74B13">
    <w:name w:val="A92F74BF98CF42B7A9BC1F2B1623D74B13"/>
    <w:rsid w:val="007F7754"/>
    <w:rPr>
      <w:rFonts w:ascii="Calibri" w:eastAsia="Times New Roman" w:hAnsi="Calibri" w:cs="Calibri"/>
    </w:rPr>
  </w:style>
  <w:style w:type="paragraph" w:customStyle="1" w:styleId="7618BC8076D94BE6B6C12C7F0C8CDA2F13">
    <w:name w:val="7618BC8076D94BE6B6C12C7F0C8CDA2F13"/>
    <w:rsid w:val="007F7754"/>
    <w:rPr>
      <w:rFonts w:ascii="Calibri" w:eastAsia="Times New Roman" w:hAnsi="Calibri" w:cs="Calibri"/>
    </w:rPr>
  </w:style>
  <w:style w:type="paragraph" w:customStyle="1" w:styleId="172E134975D0488996F76E101C41766A13">
    <w:name w:val="172E134975D0488996F76E101C41766A13"/>
    <w:rsid w:val="007F7754"/>
    <w:rPr>
      <w:rFonts w:ascii="Calibri" w:eastAsia="Times New Roman" w:hAnsi="Calibri" w:cs="Calibri"/>
    </w:rPr>
  </w:style>
  <w:style w:type="paragraph" w:customStyle="1" w:styleId="2A1FAE39456D44719C755E33F448203C13">
    <w:name w:val="2A1FAE39456D44719C755E33F448203C13"/>
    <w:rsid w:val="007F7754"/>
    <w:rPr>
      <w:rFonts w:ascii="Calibri" w:eastAsia="Times New Roman" w:hAnsi="Calibri" w:cs="Calibri"/>
    </w:rPr>
  </w:style>
  <w:style w:type="paragraph" w:customStyle="1" w:styleId="1A39600CC7A54CB19A3B76E515ABE6C913">
    <w:name w:val="1A39600CC7A54CB19A3B76E515ABE6C913"/>
    <w:rsid w:val="007F7754"/>
    <w:rPr>
      <w:rFonts w:ascii="Calibri" w:eastAsia="Times New Roman" w:hAnsi="Calibri" w:cs="Calibri"/>
    </w:rPr>
  </w:style>
  <w:style w:type="paragraph" w:customStyle="1" w:styleId="85CE910F76664357AD12EF398E9196F813">
    <w:name w:val="85CE910F76664357AD12EF398E9196F813"/>
    <w:rsid w:val="007F7754"/>
    <w:rPr>
      <w:rFonts w:ascii="Calibri" w:eastAsia="Times New Roman" w:hAnsi="Calibri" w:cs="Calibri"/>
    </w:rPr>
  </w:style>
  <w:style w:type="paragraph" w:customStyle="1" w:styleId="39F3760D717A44688649A1EE199D008B13">
    <w:name w:val="39F3760D717A44688649A1EE199D008B13"/>
    <w:rsid w:val="007F7754"/>
    <w:rPr>
      <w:rFonts w:ascii="Calibri" w:eastAsia="Times New Roman" w:hAnsi="Calibri" w:cs="Calibri"/>
    </w:rPr>
  </w:style>
  <w:style w:type="paragraph" w:customStyle="1" w:styleId="50280DD7A917481887FFC583A8627C7313">
    <w:name w:val="50280DD7A917481887FFC583A8627C7313"/>
    <w:rsid w:val="007F7754"/>
    <w:rPr>
      <w:rFonts w:ascii="Calibri" w:eastAsia="Times New Roman" w:hAnsi="Calibri" w:cs="Calibri"/>
    </w:rPr>
  </w:style>
  <w:style w:type="paragraph" w:customStyle="1" w:styleId="C660AD87EDDC4A7E8118F8B56C7F1D2A13">
    <w:name w:val="C660AD87EDDC4A7E8118F8B56C7F1D2A13"/>
    <w:rsid w:val="007F7754"/>
    <w:rPr>
      <w:rFonts w:ascii="Calibri" w:eastAsia="Times New Roman" w:hAnsi="Calibri" w:cs="Calibri"/>
    </w:rPr>
  </w:style>
  <w:style w:type="paragraph" w:customStyle="1" w:styleId="F1F1C91DC85A487BAFC0D4FC757B0B6213">
    <w:name w:val="F1F1C91DC85A487BAFC0D4FC757B0B6213"/>
    <w:rsid w:val="007F7754"/>
    <w:rPr>
      <w:rFonts w:ascii="Calibri" w:eastAsia="Times New Roman" w:hAnsi="Calibri" w:cs="Calibri"/>
    </w:rPr>
  </w:style>
  <w:style w:type="paragraph" w:customStyle="1" w:styleId="DB6F7CD46D20408B9DB652357358CB2613">
    <w:name w:val="DB6F7CD46D20408B9DB652357358CB2613"/>
    <w:rsid w:val="007F7754"/>
    <w:rPr>
      <w:rFonts w:ascii="Calibri" w:eastAsia="Times New Roman" w:hAnsi="Calibri" w:cs="Calibri"/>
    </w:rPr>
  </w:style>
  <w:style w:type="paragraph" w:customStyle="1" w:styleId="43E36EE3F5BB4D619CC45A3497FF504C13">
    <w:name w:val="43E36EE3F5BB4D619CC45A3497FF504C13"/>
    <w:rsid w:val="007F7754"/>
    <w:rPr>
      <w:rFonts w:ascii="Calibri" w:eastAsia="Times New Roman" w:hAnsi="Calibri" w:cs="Calibri"/>
    </w:rPr>
  </w:style>
  <w:style w:type="paragraph" w:customStyle="1" w:styleId="B66AFEF372204706AA04F52418D9827813">
    <w:name w:val="B66AFEF372204706AA04F52418D9827813"/>
    <w:rsid w:val="007F7754"/>
    <w:rPr>
      <w:rFonts w:ascii="Calibri" w:eastAsia="Times New Roman" w:hAnsi="Calibri" w:cs="Calibri"/>
    </w:rPr>
  </w:style>
  <w:style w:type="paragraph" w:customStyle="1" w:styleId="06BB752B8A464A03952C04311944219C13">
    <w:name w:val="06BB752B8A464A03952C04311944219C13"/>
    <w:rsid w:val="007F7754"/>
    <w:rPr>
      <w:rFonts w:ascii="Calibri" w:eastAsia="Times New Roman" w:hAnsi="Calibri" w:cs="Calibri"/>
    </w:rPr>
  </w:style>
  <w:style w:type="paragraph" w:customStyle="1" w:styleId="189D750BF1884E8AA9E5ED930C81041F13">
    <w:name w:val="189D750BF1884E8AA9E5ED930C81041F13"/>
    <w:rsid w:val="007F7754"/>
    <w:rPr>
      <w:rFonts w:ascii="Calibri" w:eastAsia="Times New Roman" w:hAnsi="Calibri" w:cs="Calibri"/>
    </w:rPr>
  </w:style>
  <w:style w:type="paragraph" w:customStyle="1" w:styleId="107E9EDBF5324BF1A7C52CE5C5708D6F12">
    <w:name w:val="107E9EDBF5324BF1A7C52CE5C5708D6F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8">
    <w:name w:val="B053933702704FC0B6E7C41E0961579C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1">
    <w:name w:val="2307FEF57269459BAEE8D8BD5D9DD303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8">
    <w:name w:val="9CC3580790A042AAB4361C3435EAFFE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9">
    <w:name w:val="26E096F473F54C4DB614F7EB5465F124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8">
    <w:name w:val="E17B7A6A86A94A88B20E5A78E3E17CFD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8">
    <w:name w:val="BFB0D844033D4E9EB42F8A421924304D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7">
    <w:name w:val="ED77D0C6E0AF4C37AE6726F2AC41C26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7">
    <w:name w:val="421F9A8565334B419276CA746F1D509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6">
    <w:name w:val="B2A2C11323574E399736E67F9504E95B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6">
    <w:name w:val="13347AB3CA7048FA8C312DFCC76A8C3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6">
    <w:name w:val="ACFF39743C3241E8B6BE4E5B9860AB2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5">
    <w:name w:val="1192F4C9152E4F78A2F38BAFCF6816AB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5">
    <w:name w:val="448D8CA69723403D9FFB4A770F14CA7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4">
    <w:name w:val="47CD0EA491DD458AAC832207C145813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4">
    <w:name w:val="8BB8732BA936439A868EC0C95350149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4">
    <w:name w:val="704E2B480B8C477EBD911611156EBCA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4">
    <w:name w:val="7337ECAC8DC7480EAE09A66C5FB521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4">
    <w:name w:val="30F8885D8E2C4A3B8D8C993694B68C4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4">
    <w:name w:val="51B8A30168894196A21E05A3D566BDB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3">
    <w:name w:val="E73963E40DE8458891B4C3276FFBB5B4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3">
    <w:name w:val="9A3BDC33B66944958704F82EEFA1C40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3">
    <w:name w:val="30A5F8A8CF454F199A9B52DE5B04D93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3">
    <w:name w:val="24CD5D0D9C914835AC2A8E09AAABF0C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3">
    <w:name w:val="F8BC745218C24234B474FBD42D9FAC86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3">
    <w:name w:val="E3CC70263BF74475B1B8B29EF0F25C2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3">
    <w:name w:val="BBB876F5436B4175A28FFC25805AAC3F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3">
    <w:name w:val="638D65BDF3F44444BCBEC45C663370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3">
    <w:name w:val="6A25E4D6564847CC9015D015F84CDBF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1">
    <w:name w:val="F2E4BBC621BF48A58209DEF1D0C5E50B21"/>
    <w:rsid w:val="007F7754"/>
    <w:rPr>
      <w:rFonts w:ascii="Calibri" w:eastAsia="Times New Roman" w:hAnsi="Calibri" w:cs="Calibri"/>
    </w:rPr>
  </w:style>
  <w:style w:type="paragraph" w:customStyle="1" w:styleId="AF5AEF543E8648D3B003111D049F6F1C15">
    <w:name w:val="AF5AEF543E8648D3B003111D049F6F1C15"/>
    <w:rsid w:val="007F7754"/>
    <w:rPr>
      <w:rFonts w:ascii="Calibri" w:eastAsia="Times New Roman" w:hAnsi="Calibri" w:cs="Calibri"/>
    </w:rPr>
  </w:style>
  <w:style w:type="paragraph" w:customStyle="1" w:styleId="EFFCAB1EC1B141A2AFB73B634C95B06E17">
    <w:name w:val="EFFCAB1EC1B141A2AFB73B634C95B06E17"/>
    <w:rsid w:val="007F7754"/>
    <w:rPr>
      <w:rFonts w:ascii="Calibri" w:eastAsia="Times New Roman" w:hAnsi="Calibri" w:cs="Calibri"/>
    </w:rPr>
  </w:style>
  <w:style w:type="paragraph" w:customStyle="1" w:styleId="B5C382BEBAC34B61BA487CAC2986739B19">
    <w:name w:val="B5C382BEBAC34B61BA487CAC2986739B19"/>
    <w:rsid w:val="007F7754"/>
    <w:rPr>
      <w:rFonts w:ascii="Calibri" w:eastAsia="Times New Roman" w:hAnsi="Calibri" w:cs="Calibri"/>
    </w:rPr>
  </w:style>
  <w:style w:type="paragraph" w:customStyle="1" w:styleId="533EBD5644B544AFBC1BBF895BEC7DDF14">
    <w:name w:val="533EBD5644B544AFBC1BBF895BEC7DDF14"/>
    <w:rsid w:val="007F7754"/>
    <w:rPr>
      <w:rFonts w:ascii="Calibri" w:eastAsia="Times New Roman" w:hAnsi="Calibri" w:cs="Calibri"/>
    </w:rPr>
  </w:style>
  <w:style w:type="paragraph" w:customStyle="1" w:styleId="42F5319199F244C89492BE0D0F9B735414">
    <w:name w:val="42F5319199F244C89492BE0D0F9B735414"/>
    <w:rsid w:val="007F7754"/>
    <w:rPr>
      <w:rFonts w:ascii="Calibri" w:eastAsia="Times New Roman" w:hAnsi="Calibri" w:cs="Calibri"/>
    </w:rPr>
  </w:style>
  <w:style w:type="paragraph" w:customStyle="1" w:styleId="3E54AA0BEE174FCA9F9353E198ACC75F14">
    <w:name w:val="3E54AA0BEE174FCA9F9353E198ACC75F14"/>
    <w:rsid w:val="007F7754"/>
    <w:rPr>
      <w:rFonts w:ascii="Calibri" w:eastAsia="Times New Roman" w:hAnsi="Calibri" w:cs="Calibri"/>
    </w:rPr>
  </w:style>
  <w:style w:type="paragraph" w:customStyle="1" w:styleId="DEF45BA0615F42679BC4183CBD12186314">
    <w:name w:val="DEF45BA0615F42679BC4183CBD12186314"/>
    <w:rsid w:val="007F7754"/>
    <w:rPr>
      <w:rFonts w:ascii="Calibri" w:eastAsia="Times New Roman" w:hAnsi="Calibri" w:cs="Calibri"/>
    </w:rPr>
  </w:style>
  <w:style w:type="paragraph" w:customStyle="1" w:styleId="C26E22C0FBCE49A4A78466A710702FFE14">
    <w:name w:val="C26E22C0FBCE49A4A78466A710702FFE14"/>
    <w:rsid w:val="007F7754"/>
    <w:rPr>
      <w:rFonts w:ascii="Calibri" w:eastAsia="Times New Roman" w:hAnsi="Calibri" w:cs="Calibri"/>
    </w:rPr>
  </w:style>
  <w:style w:type="paragraph" w:customStyle="1" w:styleId="B3B17B0866A540FDB99A0CF7B744D5D914">
    <w:name w:val="B3B17B0866A540FDB99A0CF7B744D5D914"/>
    <w:rsid w:val="007F7754"/>
    <w:rPr>
      <w:rFonts w:ascii="Calibri" w:eastAsia="Times New Roman" w:hAnsi="Calibri" w:cs="Calibri"/>
    </w:rPr>
  </w:style>
  <w:style w:type="paragraph" w:customStyle="1" w:styleId="F848E6C9226C431F84E47FAD103ECFE914">
    <w:name w:val="F848E6C9226C431F84E47FAD103ECFE914"/>
    <w:rsid w:val="007F7754"/>
    <w:rPr>
      <w:rFonts w:ascii="Calibri" w:eastAsia="Times New Roman" w:hAnsi="Calibri" w:cs="Calibri"/>
    </w:rPr>
  </w:style>
  <w:style w:type="paragraph" w:customStyle="1" w:styleId="E582C9DFE01440AA8DF4E35941A9871814">
    <w:name w:val="E582C9DFE01440AA8DF4E35941A9871814"/>
    <w:rsid w:val="007F7754"/>
    <w:rPr>
      <w:rFonts w:ascii="Calibri" w:eastAsia="Times New Roman" w:hAnsi="Calibri" w:cs="Calibri"/>
    </w:rPr>
  </w:style>
  <w:style w:type="paragraph" w:customStyle="1" w:styleId="560B4FA2C8F44223A56122DC1C1AA5EA14">
    <w:name w:val="560B4FA2C8F44223A56122DC1C1AA5EA14"/>
    <w:rsid w:val="007F7754"/>
    <w:rPr>
      <w:rFonts w:ascii="Calibri" w:eastAsia="Times New Roman" w:hAnsi="Calibri" w:cs="Calibri"/>
    </w:rPr>
  </w:style>
  <w:style w:type="paragraph" w:customStyle="1" w:styleId="F72D666B2FF54DB08549DE1DB46C4DCB14">
    <w:name w:val="F72D666B2FF54DB08549DE1DB46C4DCB14"/>
    <w:rsid w:val="007F7754"/>
    <w:rPr>
      <w:rFonts w:ascii="Calibri" w:eastAsia="Times New Roman" w:hAnsi="Calibri" w:cs="Calibri"/>
    </w:rPr>
  </w:style>
  <w:style w:type="paragraph" w:customStyle="1" w:styleId="F2D13A7247F74308A98B34B6F74BA1A214">
    <w:name w:val="F2D13A7247F74308A98B34B6F74BA1A214"/>
    <w:rsid w:val="007F7754"/>
    <w:rPr>
      <w:rFonts w:ascii="Calibri" w:eastAsia="Times New Roman" w:hAnsi="Calibri" w:cs="Calibri"/>
    </w:rPr>
  </w:style>
  <w:style w:type="paragraph" w:customStyle="1" w:styleId="8C23933E93774DCFA97BF9B88D608D4C14">
    <w:name w:val="8C23933E93774DCFA97BF9B88D608D4C14"/>
    <w:rsid w:val="007F7754"/>
    <w:rPr>
      <w:rFonts w:ascii="Calibri" w:eastAsia="Times New Roman" w:hAnsi="Calibri" w:cs="Calibri"/>
    </w:rPr>
  </w:style>
  <w:style w:type="paragraph" w:customStyle="1" w:styleId="5E1E1147C1094AF0A248F6297B76518D14">
    <w:name w:val="5E1E1147C1094AF0A248F6297B76518D14"/>
    <w:rsid w:val="007F7754"/>
    <w:rPr>
      <w:rFonts w:ascii="Calibri" w:eastAsia="Times New Roman" w:hAnsi="Calibri" w:cs="Calibri"/>
    </w:rPr>
  </w:style>
  <w:style w:type="paragraph" w:customStyle="1" w:styleId="FF5570E3891C4BAC8C6D89499C2218CB14">
    <w:name w:val="FF5570E3891C4BAC8C6D89499C2218CB14"/>
    <w:rsid w:val="007F7754"/>
    <w:rPr>
      <w:rFonts w:ascii="Calibri" w:eastAsia="Times New Roman" w:hAnsi="Calibri" w:cs="Calibri"/>
    </w:rPr>
  </w:style>
  <w:style w:type="paragraph" w:customStyle="1" w:styleId="E5D5A3A66E974D258F0B9F4F22EA3B9314">
    <w:name w:val="E5D5A3A66E974D258F0B9F4F22EA3B9314"/>
    <w:rsid w:val="007F7754"/>
    <w:rPr>
      <w:rFonts w:ascii="Calibri" w:eastAsia="Times New Roman" w:hAnsi="Calibri" w:cs="Calibri"/>
    </w:rPr>
  </w:style>
  <w:style w:type="paragraph" w:customStyle="1" w:styleId="0AC19391BFE049DA9290831E5301021C14">
    <w:name w:val="0AC19391BFE049DA9290831E5301021C14"/>
    <w:rsid w:val="007F7754"/>
    <w:rPr>
      <w:rFonts w:ascii="Calibri" w:eastAsia="Times New Roman" w:hAnsi="Calibri" w:cs="Calibri"/>
    </w:rPr>
  </w:style>
  <w:style w:type="paragraph" w:customStyle="1" w:styleId="97364F7B6F7A4FE19C537CB7D5EFFC5314">
    <w:name w:val="97364F7B6F7A4FE19C537CB7D5EFFC5314"/>
    <w:rsid w:val="007F7754"/>
    <w:rPr>
      <w:rFonts w:ascii="Calibri" w:eastAsia="Times New Roman" w:hAnsi="Calibri" w:cs="Calibri"/>
    </w:rPr>
  </w:style>
  <w:style w:type="paragraph" w:customStyle="1" w:styleId="7EDEFCF495CD4A0F92382AD0841DB9D514">
    <w:name w:val="7EDEFCF495CD4A0F92382AD0841DB9D514"/>
    <w:rsid w:val="007F7754"/>
    <w:rPr>
      <w:rFonts w:ascii="Calibri" w:eastAsia="Times New Roman" w:hAnsi="Calibri" w:cs="Calibri"/>
    </w:rPr>
  </w:style>
  <w:style w:type="paragraph" w:customStyle="1" w:styleId="C0ACE3BDE2244E499A77888C08F6FCF614">
    <w:name w:val="C0ACE3BDE2244E499A77888C08F6FCF614"/>
    <w:rsid w:val="007F7754"/>
    <w:rPr>
      <w:rFonts w:ascii="Calibri" w:eastAsia="Times New Roman" w:hAnsi="Calibri" w:cs="Calibri"/>
    </w:rPr>
  </w:style>
  <w:style w:type="paragraph" w:customStyle="1" w:styleId="9C1F3A2DA49745C29682A609BE73D33C14">
    <w:name w:val="9C1F3A2DA49745C29682A609BE73D33C14"/>
    <w:rsid w:val="007F7754"/>
    <w:rPr>
      <w:rFonts w:ascii="Calibri" w:eastAsia="Times New Roman" w:hAnsi="Calibri" w:cs="Calibri"/>
    </w:rPr>
  </w:style>
  <w:style w:type="paragraph" w:customStyle="1" w:styleId="2051F943E68F42D8BEC7091EA425167B14">
    <w:name w:val="2051F943E68F42D8BEC7091EA425167B14"/>
    <w:rsid w:val="007F7754"/>
    <w:rPr>
      <w:rFonts w:ascii="Calibri" w:eastAsia="Times New Roman" w:hAnsi="Calibri" w:cs="Calibri"/>
    </w:rPr>
  </w:style>
  <w:style w:type="paragraph" w:customStyle="1" w:styleId="BF6D5A959DF04489ADBB0B8B3193249314">
    <w:name w:val="BF6D5A959DF04489ADBB0B8B3193249314"/>
    <w:rsid w:val="007F7754"/>
    <w:rPr>
      <w:rFonts w:ascii="Calibri" w:eastAsia="Times New Roman" w:hAnsi="Calibri" w:cs="Calibri"/>
    </w:rPr>
  </w:style>
  <w:style w:type="paragraph" w:customStyle="1" w:styleId="87724B2A7D634B3E8361604078B8DD9B14">
    <w:name w:val="87724B2A7D634B3E8361604078B8DD9B14"/>
    <w:rsid w:val="007F7754"/>
    <w:rPr>
      <w:rFonts w:ascii="Calibri" w:eastAsia="Times New Roman" w:hAnsi="Calibri" w:cs="Calibri"/>
    </w:rPr>
  </w:style>
  <w:style w:type="paragraph" w:customStyle="1" w:styleId="DFD7FBCA753D4794B7001CC993C3296814">
    <w:name w:val="DFD7FBCA753D4794B7001CC993C3296814"/>
    <w:rsid w:val="007F7754"/>
    <w:rPr>
      <w:rFonts w:ascii="Calibri" w:eastAsia="Times New Roman" w:hAnsi="Calibri" w:cs="Calibri"/>
    </w:rPr>
  </w:style>
  <w:style w:type="paragraph" w:customStyle="1" w:styleId="7148EF32381F456CBC5FC710A80298C114">
    <w:name w:val="7148EF32381F456CBC5FC710A80298C114"/>
    <w:rsid w:val="007F7754"/>
    <w:rPr>
      <w:rFonts w:ascii="Calibri" w:eastAsia="Times New Roman" w:hAnsi="Calibri" w:cs="Calibri"/>
    </w:rPr>
  </w:style>
  <w:style w:type="paragraph" w:customStyle="1" w:styleId="73137F8421014A2B972AF4A0A97C4A9514">
    <w:name w:val="73137F8421014A2B972AF4A0A97C4A9514"/>
    <w:rsid w:val="007F7754"/>
    <w:rPr>
      <w:rFonts w:ascii="Calibri" w:eastAsia="Times New Roman" w:hAnsi="Calibri" w:cs="Calibri"/>
    </w:rPr>
  </w:style>
  <w:style w:type="paragraph" w:customStyle="1" w:styleId="ECE6A58578E94AA5B680CA9E0B60925714">
    <w:name w:val="ECE6A58578E94AA5B680CA9E0B60925714"/>
    <w:rsid w:val="007F7754"/>
    <w:rPr>
      <w:rFonts w:ascii="Calibri" w:eastAsia="Times New Roman" w:hAnsi="Calibri" w:cs="Calibri"/>
    </w:rPr>
  </w:style>
  <w:style w:type="paragraph" w:customStyle="1" w:styleId="F5343860FB3C4303A2A66BC38503235914">
    <w:name w:val="F5343860FB3C4303A2A66BC38503235914"/>
    <w:rsid w:val="007F7754"/>
    <w:rPr>
      <w:rFonts w:ascii="Calibri" w:eastAsia="Times New Roman" w:hAnsi="Calibri" w:cs="Calibri"/>
    </w:rPr>
  </w:style>
  <w:style w:type="paragraph" w:customStyle="1" w:styleId="08BDF47A740A41D283C1FDD70CFAA25C14">
    <w:name w:val="08BDF47A740A41D283C1FDD70CFAA25C14"/>
    <w:rsid w:val="007F7754"/>
    <w:rPr>
      <w:rFonts w:ascii="Calibri" w:eastAsia="Times New Roman" w:hAnsi="Calibri" w:cs="Calibri"/>
    </w:rPr>
  </w:style>
  <w:style w:type="paragraph" w:customStyle="1" w:styleId="9C5785B0104A4C07B0BED7DD3ADB4DD114">
    <w:name w:val="9C5785B0104A4C07B0BED7DD3ADB4DD114"/>
    <w:rsid w:val="007F7754"/>
    <w:rPr>
      <w:rFonts w:ascii="Calibri" w:eastAsia="Times New Roman" w:hAnsi="Calibri" w:cs="Calibri"/>
    </w:rPr>
  </w:style>
  <w:style w:type="paragraph" w:customStyle="1" w:styleId="DA13D16A1B6A44E4B42FC8DA9011A14814">
    <w:name w:val="DA13D16A1B6A44E4B42FC8DA9011A14814"/>
    <w:rsid w:val="007F7754"/>
    <w:rPr>
      <w:rFonts w:ascii="Calibri" w:eastAsia="Times New Roman" w:hAnsi="Calibri" w:cs="Calibri"/>
    </w:rPr>
  </w:style>
  <w:style w:type="paragraph" w:customStyle="1" w:styleId="522E8A9358A3480092F959B0BA8463E214">
    <w:name w:val="522E8A9358A3480092F959B0BA8463E214"/>
    <w:rsid w:val="007F7754"/>
    <w:rPr>
      <w:rFonts w:ascii="Calibri" w:eastAsia="Times New Roman" w:hAnsi="Calibri" w:cs="Calibri"/>
    </w:rPr>
  </w:style>
  <w:style w:type="paragraph" w:customStyle="1" w:styleId="1BD25D754D9242B8B0B7496F3E52936014">
    <w:name w:val="1BD25D754D9242B8B0B7496F3E52936014"/>
    <w:rsid w:val="007F7754"/>
    <w:rPr>
      <w:rFonts w:ascii="Calibri" w:eastAsia="Times New Roman" w:hAnsi="Calibri" w:cs="Calibri"/>
    </w:rPr>
  </w:style>
  <w:style w:type="paragraph" w:customStyle="1" w:styleId="A0A69245B98341DE9FDB162F281D8B7D14">
    <w:name w:val="A0A69245B98341DE9FDB162F281D8B7D14"/>
    <w:rsid w:val="007F7754"/>
    <w:rPr>
      <w:rFonts w:ascii="Calibri" w:eastAsia="Times New Roman" w:hAnsi="Calibri" w:cs="Calibri"/>
    </w:rPr>
  </w:style>
  <w:style w:type="paragraph" w:customStyle="1" w:styleId="88ADCA31A7B24F89B13D192C80026F1314">
    <w:name w:val="88ADCA31A7B24F89B13D192C80026F1314"/>
    <w:rsid w:val="007F7754"/>
    <w:rPr>
      <w:rFonts w:ascii="Calibri" w:eastAsia="Times New Roman" w:hAnsi="Calibri" w:cs="Calibri"/>
    </w:rPr>
  </w:style>
  <w:style w:type="paragraph" w:customStyle="1" w:styleId="18E2D944E1CB4D3CAEEE1998F476F24614">
    <w:name w:val="18E2D944E1CB4D3CAEEE1998F476F24614"/>
    <w:rsid w:val="007F7754"/>
    <w:rPr>
      <w:rFonts w:ascii="Calibri" w:eastAsia="Times New Roman" w:hAnsi="Calibri" w:cs="Calibri"/>
    </w:rPr>
  </w:style>
  <w:style w:type="paragraph" w:customStyle="1" w:styleId="46290ED9BBF64D6883728C01D94561D514">
    <w:name w:val="46290ED9BBF64D6883728C01D94561D514"/>
    <w:rsid w:val="007F7754"/>
    <w:rPr>
      <w:rFonts w:ascii="Calibri" w:eastAsia="Times New Roman" w:hAnsi="Calibri" w:cs="Calibri"/>
    </w:rPr>
  </w:style>
  <w:style w:type="paragraph" w:customStyle="1" w:styleId="4C63889D825541E28ED1903932E2E7BE14">
    <w:name w:val="4C63889D825541E28ED1903932E2E7BE14"/>
    <w:rsid w:val="007F7754"/>
    <w:rPr>
      <w:rFonts w:ascii="Calibri" w:eastAsia="Times New Roman" w:hAnsi="Calibri" w:cs="Calibri"/>
    </w:rPr>
  </w:style>
  <w:style w:type="paragraph" w:customStyle="1" w:styleId="DB78848AE49245138F4A95CA03BA0FED14">
    <w:name w:val="DB78848AE49245138F4A95CA03BA0FED14"/>
    <w:rsid w:val="007F7754"/>
    <w:rPr>
      <w:rFonts w:ascii="Calibri" w:eastAsia="Times New Roman" w:hAnsi="Calibri" w:cs="Calibri"/>
    </w:rPr>
  </w:style>
  <w:style w:type="paragraph" w:customStyle="1" w:styleId="7281761C8FEE4E4EBFB7B8C2E2505CA414">
    <w:name w:val="7281761C8FEE4E4EBFB7B8C2E2505CA414"/>
    <w:rsid w:val="007F7754"/>
    <w:rPr>
      <w:rFonts w:ascii="Calibri" w:eastAsia="Times New Roman" w:hAnsi="Calibri" w:cs="Calibri"/>
    </w:rPr>
  </w:style>
  <w:style w:type="paragraph" w:customStyle="1" w:styleId="CF4B363AEF5E42F8A9985F6142DA43DE14">
    <w:name w:val="CF4B363AEF5E42F8A9985F6142DA43DE14"/>
    <w:rsid w:val="007F7754"/>
    <w:rPr>
      <w:rFonts w:ascii="Calibri" w:eastAsia="Times New Roman" w:hAnsi="Calibri" w:cs="Calibri"/>
    </w:rPr>
  </w:style>
  <w:style w:type="paragraph" w:customStyle="1" w:styleId="1C31093765414E3EA59463518979BF6F14">
    <w:name w:val="1C31093765414E3EA59463518979BF6F14"/>
    <w:rsid w:val="007F7754"/>
    <w:rPr>
      <w:rFonts w:ascii="Calibri" w:eastAsia="Times New Roman" w:hAnsi="Calibri" w:cs="Calibri"/>
    </w:rPr>
  </w:style>
  <w:style w:type="paragraph" w:customStyle="1" w:styleId="E6F6BC38468A4926952A4A29595144BB14">
    <w:name w:val="E6F6BC38468A4926952A4A29595144BB14"/>
    <w:rsid w:val="007F7754"/>
    <w:rPr>
      <w:rFonts w:ascii="Calibri" w:eastAsia="Times New Roman" w:hAnsi="Calibri" w:cs="Calibri"/>
    </w:rPr>
  </w:style>
  <w:style w:type="paragraph" w:customStyle="1" w:styleId="F9B4FFB75B28484592760676BE26018714">
    <w:name w:val="F9B4FFB75B28484592760676BE26018714"/>
    <w:rsid w:val="007F7754"/>
    <w:rPr>
      <w:rFonts w:ascii="Calibri" w:eastAsia="Times New Roman" w:hAnsi="Calibri" w:cs="Calibri"/>
    </w:rPr>
  </w:style>
  <w:style w:type="paragraph" w:customStyle="1" w:styleId="2C61852B305C4D8B80AAF176B797663114">
    <w:name w:val="2C61852B305C4D8B80AAF176B797663114"/>
    <w:rsid w:val="007F7754"/>
    <w:rPr>
      <w:rFonts w:ascii="Calibri" w:eastAsia="Times New Roman" w:hAnsi="Calibri" w:cs="Calibri"/>
    </w:rPr>
  </w:style>
  <w:style w:type="paragraph" w:customStyle="1" w:styleId="1CE85280BA3047689056E0518AA24E6914">
    <w:name w:val="1CE85280BA3047689056E0518AA24E6914"/>
    <w:rsid w:val="007F7754"/>
    <w:rPr>
      <w:rFonts w:ascii="Calibri" w:eastAsia="Times New Roman" w:hAnsi="Calibri" w:cs="Calibri"/>
    </w:rPr>
  </w:style>
  <w:style w:type="paragraph" w:customStyle="1" w:styleId="D6FD9827EBB64FE4B52F4B58B1DF5EC814">
    <w:name w:val="D6FD9827EBB64FE4B52F4B58B1DF5EC814"/>
    <w:rsid w:val="007F7754"/>
    <w:rPr>
      <w:rFonts w:ascii="Calibri" w:eastAsia="Times New Roman" w:hAnsi="Calibri" w:cs="Calibri"/>
    </w:rPr>
  </w:style>
  <w:style w:type="paragraph" w:customStyle="1" w:styleId="06E5613E9C86459AB49DC63E7944DC5A14">
    <w:name w:val="06E5613E9C86459AB49DC63E7944DC5A14"/>
    <w:rsid w:val="007F7754"/>
    <w:rPr>
      <w:rFonts w:ascii="Calibri" w:eastAsia="Times New Roman" w:hAnsi="Calibri" w:cs="Calibri"/>
    </w:rPr>
  </w:style>
  <w:style w:type="paragraph" w:customStyle="1" w:styleId="9976FD907AFD461C92F73F5A7454A04D14">
    <w:name w:val="9976FD907AFD461C92F73F5A7454A04D14"/>
    <w:rsid w:val="007F7754"/>
    <w:rPr>
      <w:rFonts w:ascii="Calibri" w:eastAsia="Times New Roman" w:hAnsi="Calibri" w:cs="Calibri"/>
    </w:rPr>
  </w:style>
  <w:style w:type="paragraph" w:customStyle="1" w:styleId="F31D042135434EF387E348B92350BF1114">
    <w:name w:val="F31D042135434EF387E348B92350BF1114"/>
    <w:rsid w:val="007F7754"/>
    <w:rPr>
      <w:rFonts w:ascii="Calibri" w:eastAsia="Times New Roman" w:hAnsi="Calibri" w:cs="Calibri"/>
    </w:rPr>
  </w:style>
  <w:style w:type="paragraph" w:customStyle="1" w:styleId="54A2E43126764B4187C6E41BF7A3894114">
    <w:name w:val="54A2E43126764B4187C6E41BF7A3894114"/>
    <w:rsid w:val="007F7754"/>
    <w:rPr>
      <w:rFonts w:ascii="Calibri" w:eastAsia="Times New Roman" w:hAnsi="Calibri" w:cs="Calibri"/>
    </w:rPr>
  </w:style>
  <w:style w:type="paragraph" w:customStyle="1" w:styleId="E99FD2C0ABEA4B5C87B0627C3E8FBEFC14">
    <w:name w:val="E99FD2C0ABEA4B5C87B0627C3E8FBEFC14"/>
    <w:rsid w:val="007F7754"/>
    <w:rPr>
      <w:rFonts w:ascii="Calibri" w:eastAsia="Times New Roman" w:hAnsi="Calibri" w:cs="Calibri"/>
    </w:rPr>
  </w:style>
  <w:style w:type="paragraph" w:customStyle="1" w:styleId="38A984CD16214F96B4923C531C98455E14">
    <w:name w:val="38A984CD16214F96B4923C531C98455E14"/>
    <w:rsid w:val="007F7754"/>
    <w:rPr>
      <w:rFonts w:ascii="Calibri" w:eastAsia="Times New Roman" w:hAnsi="Calibri" w:cs="Calibri"/>
    </w:rPr>
  </w:style>
  <w:style w:type="paragraph" w:customStyle="1" w:styleId="D3CE9FA6C7B34AD6914509F94888B78814">
    <w:name w:val="D3CE9FA6C7B34AD6914509F94888B78814"/>
    <w:rsid w:val="007F7754"/>
    <w:rPr>
      <w:rFonts w:ascii="Calibri" w:eastAsia="Times New Roman" w:hAnsi="Calibri" w:cs="Calibri"/>
    </w:rPr>
  </w:style>
  <w:style w:type="paragraph" w:customStyle="1" w:styleId="A92F74BF98CF42B7A9BC1F2B1623D74B14">
    <w:name w:val="A92F74BF98CF42B7A9BC1F2B1623D74B14"/>
    <w:rsid w:val="007F7754"/>
    <w:rPr>
      <w:rFonts w:ascii="Calibri" w:eastAsia="Times New Roman" w:hAnsi="Calibri" w:cs="Calibri"/>
    </w:rPr>
  </w:style>
  <w:style w:type="paragraph" w:customStyle="1" w:styleId="7618BC8076D94BE6B6C12C7F0C8CDA2F14">
    <w:name w:val="7618BC8076D94BE6B6C12C7F0C8CDA2F14"/>
    <w:rsid w:val="007F7754"/>
    <w:rPr>
      <w:rFonts w:ascii="Calibri" w:eastAsia="Times New Roman" w:hAnsi="Calibri" w:cs="Calibri"/>
    </w:rPr>
  </w:style>
  <w:style w:type="paragraph" w:customStyle="1" w:styleId="172E134975D0488996F76E101C41766A14">
    <w:name w:val="172E134975D0488996F76E101C41766A14"/>
    <w:rsid w:val="007F7754"/>
    <w:rPr>
      <w:rFonts w:ascii="Calibri" w:eastAsia="Times New Roman" w:hAnsi="Calibri" w:cs="Calibri"/>
    </w:rPr>
  </w:style>
  <w:style w:type="paragraph" w:customStyle="1" w:styleId="2A1FAE39456D44719C755E33F448203C14">
    <w:name w:val="2A1FAE39456D44719C755E33F448203C14"/>
    <w:rsid w:val="007F7754"/>
    <w:rPr>
      <w:rFonts w:ascii="Calibri" w:eastAsia="Times New Roman" w:hAnsi="Calibri" w:cs="Calibri"/>
    </w:rPr>
  </w:style>
  <w:style w:type="paragraph" w:customStyle="1" w:styleId="1A39600CC7A54CB19A3B76E515ABE6C914">
    <w:name w:val="1A39600CC7A54CB19A3B76E515ABE6C914"/>
    <w:rsid w:val="007F7754"/>
    <w:rPr>
      <w:rFonts w:ascii="Calibri" w:eastAsia="Times New Roman" w:hAnsi="Calibri" w:cs="Calibri"/>
    </w:rPr>
  </w:style>
  <w:style w:type="paragraph" w:customStyle="1" w:styleId="85CE910F76664357AD12EF398E9196F814">
    <w:name w:val="85CE910F76664357AD12EF398E9196F814"/>
    <w:rsid w:val="007F7754"/>
    <w:rPr>
      <w:rFonts w:ascii="Calibri" w:eastAsia="Times New Roman" w:hAnsi="Calibri" w:cs="Calibri"/>
    </w:rPr>
  </w:style>
  <w:style w:type="paragraph" w:customStyle="1" w:styleId="39F3760D717A44688649A1EE199D008B14">
    <w:name w:val="39F3760D717A44688649A1EE199D008B14"/>
    <w:rsid w:val="007F7754"/>
    <w:rPr>
      <w:rFonts w:ascii="Calibri" w:eastAsia="Times New Roman" w:hAnsi="Calibri" w:cs="Calibri"/>
    </w:rPr>
  </w:style>
  <w:style w:type="paragraph" w:customStyle="1" w:styleId="50280DD7A917481887FFC583A8627C7314">
    <w:name w:val="50280DD7A917481887FFC583A8627C7314"/>
    <w:rsid w:val="007F7754"/>
    <w:rPr>
      <w:rFonts w:ascii="Calibri" w:eastAsia="Times New Roman" w:hAnsi="Calibri" w:cs="Calibri"/>
    </w:rPr>
  </w:style>
  <w:style w:type="paragraph" w:customStyle="1" w:styleId="C660AD87EDDC4A7E8118F8B56C7F1D2A14">
    <w:name w:val="C660AD87EDDC4A7E8118F8B56C7F1D2A14"/>
    <w:rsid w:val="007F7754"/>
    <w:rPr>
      <w:rFonts w:ascii="Calibri" w:eastAsia="Times New Roman" w:hAnsi="Calibri" w:cs="Calibri"/>
    </w:rPr>
  </w:style>
  <w:style w:type="paragraph" w:customStyle="1" w:styleId="F1F1C91DC85A487BAFC0D4FC757B0B6214">
    <w:name w:val="F1F1C91DC85A487BAFC0D4FC757B0B6214"/>
    <w:rsid w:val="007F7754"/>
    <w:rPr>
      <w:rFonts w:ascii="Calibri" w:eastAsia="Times New Roman" w:hAnsi="Calibri" w:cs="Calibri"/>
    </w:rPr>
  </w:style>
  <w:style w:type="paragraph" w:customStyle="1" w:styleId="DB6F7CD46D20408B9DB652357358CB2614">
    <w:name w:val="DB6F7CD46D20408B9DB652357358CB2614"/>
    <w:rsid w:val="007F7754"/>
    <w:rPr>
      <w:rFonts w:ascii="Calibri" w:eastAsia="Times New Roman" w:hAnsi="Calibri" w:cs="Calibri"/>
    </w:rPr>
  </w:style>
  <w:style w:type="paragraph" w:customStyle="1" w:styleId="43E36EE3F5BB4D619CC45A3497FF504C14">
    <w:name w:val="43E36EE3F5BB4D619CC45A3497FF504C14"/>
    <w:rsid w:val="007F7754"/>
    <w:rPr>
      <w:rFonts w:ascii="Calibri" w:eastAsia="Times New Roman" w:hAnsi="Calibri" w:cs="Calibri"/>
    </w:rPr>
  </w:style>
  <w:style w:type="paragraph" w:customStyle="1" w:styleId="B66AFEF372204706AA04F52418D9827814">
    <w:name w:val="B66AFEF372204706AA04F52418D9827814"/>
    <w:rsid w:val="007F7754"/>
    <w:rPr>
      <w:rFonts w:ascii="Calibri" w:eastAsia="Times New Roman" w:hAnsi="Calibri" w:cs="Calibri"/>
    </w:rPr>
  </w:style>
  <w:style w:type="paragraph" w:customStyle="1" w:styleId="06BB752B8A464A03952C04311944219C14">
    <w:name w:val="06BB752B8A464A03952C04311944219C14"/>
    <w:rsid w:val="007F7754"/>
    <w:rPr>
      <w:rFonts w:ascii="Calibri" w:eastAsia="Times New Roman" w:hAnsi="Calibri" w:cs="Calibri"/>
    </w:rPr>
  </w:style>
  <w:style w:type="paragraph" w:customStyle="1" w:styleId="189D750BF1884E8AA9E5ED930C81041F14">
    <w:name w:val="189D750BF1884E8AA9E5ED930C81041F14"/>
    <w:rsid w:val="007F7754"/>
    <w:rPr>
      <w:rFonts w:ascii="Calibri" w:eastAsia="Times New Roman" w:hAnsi="Calibri" w:cs="Calibri"/>
    </w:rPr>
  </w:style>
  <w:style w:type="paragraph" w:customStyle="1" w:styleId="107E9EDBF5324BF1A7C52CE5C5708D6F13">
    <w:name w:val="107E9EDBF5324BF1A7C52CE5C5708D6F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9">
    <w:name w:val="B053933702704FC0B6E7C41E0961579C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2">
    <w:name w:val="2307FEF57269459BAEE8D8BD5D9DD303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9">
    <w:name w:val="9CC3580790A042AAB4361C3435EAFFE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0">
    <w:name w:val="26E096F473F54C4DB614F7EB5465F124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9">
    <w:name w:val="E17B7A6A86A94A88B20E5A78E3E17CFD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9">
    <w:name w:val="BFB0D844033D4E9EB42F8A421924304D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8">
    <w:name w:val="ED77D0C6E0AF4C37AE6726F2AC41C26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8">
    <w:name w:val="421F9A8565334B419276CA746F1D509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7">
    <w:name w:val="B2A2C11323574E399736E67F9504E95B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7">
    <w:name w:val="13347AB3CA7048FA8C312DFCC76A8C3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7">
    <w:name w:val="ACFF39743C3241E8B6BE4E5B9860AB2E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6">
    <w:name w:val="1192F4C9152E4F78A2F38BAFCF6816AB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6">
    <w:name w:val="448D8CA69723403D9FFB4A770F14CA7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5">
    <w:name w:val="47CD0EA491DD458AAC832207C145813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5">
    <w:name w:val="8BB8732BA936439A868EC0C95350149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5">
    <w:name w:val="704E2B480B8C477EBD911611156EBCA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5">
    <w:name w:val="7337ECAC8DC7480EAE09A66C5FB521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5">
    <w:name w:val="30F8885D8E2C4A3B8D8C993694B68C4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5">
    <w:name w:val="51B8A30168894196A21E05A3D566BDB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4">
    <w:name w:val="E73963E40DE8458891B4C3276FFBB5B4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4">
    <w:name w:val="9A3BDC33B66944958704F82EEFA1C40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4">
    <w:name w:val="30A5F8A8CF454F199A9B52DE5B04D93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4">
    <w:name w:val="24CD5D0D9C914835AC2A8E09AAABF0C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4">
    <w:name w:val="F8BC745218C24234B474FBD42D9FAC86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4">
    <w:name w:val="E3CC70263BF74475B1B8B29EF0F25C2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4">
    <w:name w:val="BBB876F5436B4175A28FFC25805AAC3F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4">
    <w:name w:val="638D65BDF3F44444BCBEC45C663370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4">
    <w:name w:val="6A25E4D6564847CC9015D015F84CDBF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2">
    <w:name w:val="F2E4BBC621BF48A58209DEF1D0C5E50B22"/>
    <w:rsid w:val="007F7754"/>
    <w:rPr>
      <w:rFonts w:ascii="Calibri" w:eastAsia="Times New Roman" w:hAnsi="Calibri" w:cs="Calibri"/>
    </w:rPr>
  </w:style>
  <w:style w:type="paragraph" w:customStyle="1" w:styleId="AF5AEF543E8648D3B003111D049F6F1C16">
    <w:name w:val="AF5AEF543E8648D3B003111D049F6F1C16"/>
    <w:rsid w:val="007F7754"/>
    <w:rPr>
      <w:rFonts w:ascii="Calibri" w:eastAsia="Times New Roman" w:hAnsi="Calibri" w:cs="Calibri"/>
    </w:rPr>
  </w:style>
  <w:style w:type="paragraph" w:customStyle="1" w:styleId="EFFCAB1EC1B141A2AFB73B634C95B06E18">
    <w:name w:val="EFFCAB1EC1B141A2AFB73B634C95B06E18"/>
    <w:rsid w:val="007F7754"/>
    <w:rPr>
      <w:rFonts w:ascii="Calibri" w:eastAsia="Times New Roman" w:hAnsi="Calibri" w:cs="Calibri"/>
    </w:rPr>
  </w:style>
  <w:style w:type="paragraph" w:customStyle="1" w:styleId="B5C382BEBAC34B61BA487CAC2986739B20">
    <w:name w:val="B5C382BEBAC34B61BA487CAC2986739B20"/>
    <w:rsid w:val="007F7754"/>
    <w:rPr>
      <w:rFonts w:ascii="Calibri" w:eastAsia="Times New Roman" w:hAnsi="Calibri" w:cs="Calibri"/>
    </w:rPr>
  </w:style>
  <w:style w:type="paragraph" w:customStyle="1" w:styleId="533EBD5644B544AFBC1BBF895BEC7DDF15">
    <w:name w:val="533EBD5644B544AFBC1BBF895BEC7DDF15"/>
    <w:rsid w:val="007F7754"/>
    <w:rPr>
      <w:rFonts w:ascii="Calibri" w:eastAsia="Times New Roman" w:hAnsi="Calibri" w:cs="Calibri"/>
    </w:rPr>
  </w:style>
  <w:style w:type="paragraph" w:customStyle="1" w:styleId="42F5319199F244C89492BE0D0F9B735415">
    <w:name w:val="42F5319199F244C89492BE0D0F9B735415"/>
    <w:rsid w:val="007F7754"/>
    <w:rPr>
      <w:rFonts w:ascii="Calibri" w:eastAsia="Times New Roman" w:hAnsi="Calibri" w:cs="Calibri"/>
    </w:rPr>
  </w:style>
  <w:style w:type="paragraph" w:customStyle="1" w:styleId="3E54AA0BEE174FCA9F9353E198ACC75F15">
    <w:name w:val="3E54AA0BEE174FCA9F9353E198ACC75F15"/>
    <w:rsid w:val="007F7754"/>
    <w:rPr>
      <w:rFonts w:ascii="Calibri" w:eastAsia="Times New Roman" w:hAnsi="Calibri" w:cs="Calibri"/>
    </w:rPr>
  </w:style>
  <w:style w:type="paragraph" w:customStyle="1" w:styleId="DEF45BA0615F42679BC4183CBD12186315">
    <w:name w:val="DEF45BA0615F42679BC4183CBD12186315"/>
    <w:rsid w:val="007F7754"/>
    <w:rPr>
      <w:rFonts w:ascii="Calibri" w:eastAsia="Times New Roman" w:hAnsi="Calibri" w:cs="Calibri"/>
    </w:rPr>
  </w:style>
  <w:style w:type="paragraph" w:customStyle="1" w:styleId="C26E22C0FBCE49A4A78466A710702FFE15">
    <w:name w:val="C26E22C0FBCE49A4A78466A710702FFE15"/>
    <w:rsid w:val="007F7754"/>
    <w:rPr>
      <w:rFonts w:ascii="Calibri" w:eastAsia="Times New Roman" w:hAnsi="Calibri" w:cs="Calibri"/>
    </w:rPr>
  </w:style>
  <w:style w:type="paragraph" w:customStyle="1" w:styleId="B3B17B0866A540FDB99A0CF7B744D5D915">
    <w:name w:val="B3B17B0866A540FDB99A0CF7B744D5D915"/>
    <w:rsid w:val="007F7754"/>
    <w:rPr>
      <w:rFonts w:ascii="Calibri" w:eastAsia="Times New Roman" w:hAnsi="Calibri" w:cs="Calibri"/>
    </w:rPr>
  </w:style>
  <w:style w:type="paragraph" w:customStyle="1" w:styleId="F848E6C9226C431F84E47FAD103ECFE915">
    <w:name w:val="F848E6C9226C431F84E47FAD103ECFE915"/>
    <w:rsid w:val="007F7754"/>
    <w:rPr>
      <w:rFonts w:ascii="Calibri" w:eastAsia="Times New Roman" w:hAnsi="Calibri" w:cs="Calibri"/>
    </w:rPr>
  </w:style>
  <w:style w:type="paragraph" w:customStyle="1" w:styleId="E582C9DFE01440AA8DF4E35941A9871815">
    <w:name w:val="E582C9DFE01440AA8DF4E35941A9871815"/>
    <w:rsid w:val="007F7754"/>
    <w:rPr>
      <w:rFonts w:ascii="Calibri" w:eastAsia="Times New Roman" w:hAnsi="Calibri" w:cs="Calibri"/>
    </w:rPr>
  </w:style>
  <w:style w:type="paragraph" w:customStyle="1" w:styleId="560B4FA2C8F44223A56122DC1C1AA5EA15">
    <w:name w:val="560B4FA2C8F44223A56122DC1C1AA5EA15"/>
    <w:rsid w:val="007F7754"/>
    <w:rPr>
      <w:rFonts w:ascii="Calibri" w:eastAsia="Times New Roman" w:hAnsi="Calibri" w:cs="Calibri"/>
    </w:rPr>
  </w:style>
  <w:style w:type="paragraph" w:customStyle="1" w:styleId="F72D666B2FF54DB08549DE1DB46C4DCB15">
    <w:name w:val="F72D666B2FF54DB08549DE1DB46C4DCB15"/>
    <w:rsid w:val="007F7754"/>
    <w:rPr>
      <w:rFonts w:ascii="Calibri" w:eastAsia="Times New Roman" w:hAnsi="Calibri" w:cs="Calibri"/>
    </w:rPr>
  </w:style>
  <w:style w:type="paragraph" w:customStyle="1" w:styleId="F2D13A7247F74308A98B34B6F74BA1A215">
    <w:name w:val="F2D13A7247F74308A98B34B6F74BA1A215"/>
    <w:rsid w:val="007F7754"/>
    <w:rPr>
      <w:rFonts w:ascii="Calibri" w:eastAsia="Times New Roman" w:hAnsi="Calibri" w:cs="Calibri"/>
    </w:rPr>
  </w:style>
  <w:style w:type="paragraph" w:customStyle="1" w:styleId="8C23933E93774DCFA97BF9B88D608D4C15">
    <w:name w:val="8C23933E93774DCFA97BF9B88D608D4C15"/>
    <w:rsid w:val="007F7754"/>
    <w:rPr>
      <w:rFonts w:ascii="Calibri" w:eastAsia="Times New Roman" w:hAnsi="Calibri" w:cs="Calibri"/>
    </w:rPr>
  </w:style>
  <w:style w:type="paragraph" w:customStyle="1" w:styleId="5E1E1147C1094AF0A248F6297B76518D15">
    <w:name w:val="5E1E1147C1094AF0A248F6297B76518D15"/>
    <w:rsid w:val="007F7754"/>
    <w:rPr>
      <w:rFonts w:ascii="Calibri" w:eastAsia="Times New Roman" w:hAnsi="Calibri" w:cs="Calibri"/>
    </w:rPr>
  </w:style>
  <w:style w:type="paragraph" w:customStyle="1" w:styleId="FF5570E3891C4BAC8C6D89499C2218CB15">
    <w:name w:val="FF5570E3891C4BAC8C6D89499C2218CB15"/>
    <w:rsid w:val="007F7754"/>
    <w:rPr>
      <w:rFonts w:ascii="Calibri" w:eastAsia="Times New Roman" w:hAnsi="Calibri" w:cs="Calibri"/>
    </w:rPr>
  </w:style>
  <w:style w:type="paragraph" w:customStyle="1" w:styleId="E5D5A3A66E974D258F0B9F4F22EA3B9315">
    <w:name w:val="E5D5A3A66E974D258F0B9F4F22EA3B9315"/>
    <w:rsid w:val="007F7754"/>
    <w:rPr>
      <w:rFonts w:ascii="Calibri" w:eastAsia="Times New Roman" w:hAnsi="Calibri" w:cs="Calibri"/>
    </w:rPr>
  </w:style>
  <w:style w:type="paragraph" w:customStyle="1" w:styleId="0AC19391BFE049DA9290831E5301021C15">
    <w:name w:val="0AC19391BFE049DA9290831E5301021C15"/>
    <w:rsid w:val="007F7754"/>
    <w:rPr>
      <w:rFonts w:ascii="Calibri" w:eastAsia="Times New Roman" w:hAnsi="Calibri" w:cs="Calibri"/>
    </w:rPr>
  </w:style>
  <w:style w:type="paragraph" w:customStyle="1" w:styleId="97364F7B6F7A4FE19C537CB7D5EFFC5315">
    <w:name w:val="97364F7B6F7A4FE19C537CB7D5EFFC5315"/>
    <w:rsid w:val="007F7754"/>
    <w:rPr>
      <w:rFonts w:ascii="Calibri" w:eastAsia="Times New Roman" w:hAnsi="Calibri" w:cs="Calibri"/>
    </w:rPr>
  </w:style>
  <w:style w:type="paragraph" w:customStyle="1" w:styleId="7EDEFCF495CD4A0F92382AD0841DB9D515">
    <w:name w:val="7EDEFCF495CD4A0F92382AD0841DB9D515"/>
    <w:rsid w:val="007F7754"/>
    <w:rPr>
      <w:rFonts w:ascii="Calibri" w:eastAsia="Times New Roman" w:hAnsi="Calibri" w:cs="Calibri"/>
    </w:rPr>
  </w:style>
  <w:style w:type="paragraph" w:customStyle="1" w:styleId="C0ACE3BDE2244E499A77888C08F6FCF615">
    <w:name w:val="C0ACE3BDE2244E499A77888C08F6FCF615"/>
    <w:rsid w:val="007F7754"/>
    <w:rPr>
      <w:rFonts w:ascii="Calibri" w:eastAsia="Times New Roman" w:hAnsi="Calibri" w:cs="Calibri"/>
    </w:rPr>
  </w:style>
  <w:style w:type="paragraph" w:customStyle="1" w:styleId="9C1F3A2DA49745C29682A609BE73D33C15">
    <w:name w:val="9C1F3A2DA49745C29682A609BE73D33C15"/>
    <w:rsid w:val="007F7754"/>
    <w:rPr>
      <w:rFonts w:ascii="Calibri" w:eastAsia="Times New Roman" w:hAnsi="Calibri" w:cs="Calibri"/>
    </w:rPr>
  </w:style>
  <w:style w:type="paragraph" w:customStyle="1" w:styleId="2051F943E68F42D8BEC7091EA425167B15">
    <w:name w:val="2051F943E68F42D8BEC7091EA425167B15"/>
    <w:rsid w:val="007F7754"/>
    <w:rPr>
      <w:rFonts w:ascii="Calibri" w:eastAsia="Times New Roman" w:hAnsi="Calibri" w:cs="Calibri"/>
    </w:rPr>
  </w:style>
  <w:style w:type="paragraph" w:customStyle="1" w:styleId="BF6D5A959DF04489ADBB0B8B3193249315">
    <w:name w:val="BF6D5A959DF04489ADBB0B8B3193249315"/>
    <w:rsid w:val="007F7754"/>
    <w:rPr>
      <w:rFonts w:ascii="Calibri" w:eastAsia="Times New Roman" w:hAnsi="Calibri" w:cs="Calibri"/>
    </w:rPr>
  </w:style>
  <w:style w:type="paragraph" w:customStyle="1" w:styleId="87724B2A7D634B3E8361604078B8DD9B15">
    <w:name w:val="87724B2A7D634B3E8361604078B8DD9B15"/>
    <w:rsid w:val="007F7754"/>
    <w:rPr>
      <w:rFonts w:ascii="Calibri" w:eastAsia="Times New Roman" w:hAnsi="Calibri" w:cs="Calibri"/>
    </w:rPr>
  </w:style>
  <w:style w:type="paragraph" w:customStyle="1" w:styleId="DFD7FBCA753D4794B7001CC993C3296815">
    <w:name w:val="DFD7FBCA753D4794B7001CC993C3296815"/>
    <w:rsid w:val="007F7754"/>
    <w:rPr>
      <w:rFonts w:ascii="Calibri" w:eastAsia="Times New Roman" w:hAnsi="Calibri" w:cs="Calibri"/>
    </w:rPr>
  </w:style>
  <w:style w:type="paragraph" w:customStyle="1" w:styleId="7148EF32381F456CBC5FC710A80298C115">
    <w:name w:val="7148EF32381F456CBC5FC710A80298C115"/>
    <w:rsid w:val="007F7754"/>
    <w:rPr>
      <w:rFonts w:ascii="Calibri" w:eastAsia="Times New Roman" w:hAnsi="Calibri" w:cs="Calibri"/>
    </w:rPr>
  </w:style>
  <w:style w:type="paragraph" w:customStyle="1" w:styleId="73137F8421014A2B972AF4A0A97C4A9515">
    <w:name w:val="73137F8421014A2B972AF4A0A97C4A9515"/>
    <w:rsid w:val="007F7754"/>
    <w:rPr>
      <w:rFonts w:ascii="Calibri" w:eastAsia="Times New Roman" w:hAnsi="Calibri" w:cs="Calibri"/>
    </w:rPr>
  </w:style>
  <w:style w:type="paragraph" w:customStyle="1" w:styleId="ECE6A58578E94AA5B680CA9E0B60925715">
    <w:name w:val="ECE6A58578E94AA5B680CA9E0B60925715"/>
    <w:rsid w:val="007F7754"/>
    <w:rPr>
      <w:rFonts w:ascii="Calibri" w:eastAsia="Times New Roman" w:hAnsi="Calibri" w:cs="Calibri"/>
    </w:rPr>
  </w:style>
  <w:style w:type="paragraph" w:customStyle="1" w:styleId="F5343860FB3C4303A2A66BC38503235915">
    <w:name w:val="F5343860FB3C4303A2A66BC38503235915"/>
    <w:rsid w:val="007F7754"/>
    <w:rPr>
      <w:rFonts w:ascii="Calibri" w:eastAsia="Times New Roman" w:hAnsi="Calibri" w:cs="Calibri"/>
    </w:rPr>
  </w:style>
  <w:style w:type="paragraph" w:customStyle="1" w:styleId="08BDF47A740A41D283C1FDD70CFAA25C15">
    <w:name w:val="08BDF47A740A41D283C1FDD70CFAA25C15"/>
    <w:rsid w:val="007F7754"/>
    <w:rPr>
      <w:rFonts w:ascii="Calibri" w:eastAsia="Times New Roman" w:hAnsi="Calibri" w:cs="Calibri"/>
    </w:rPr>
  </w:style>
  <w:style w:type="paragraph" w:customStyle="1" w:styleId="9C5785B0104A4C07B0BED7DD3ADB4DD115">
    <w:name w:val="9C5785B0104A4C07B0BED7DD3ADB4DD115"/>
    <w:rsid w:val="007F7754"/>
    <w:rPr>
      <w:rFonts w:ascii="Calibri" w:eastAsia="Times New Roman" w:hAnsi="Calibri" w:cs="Calibri"/>
    </w:rPr>
  </w:style>
  <w:style w:type="paragraph" w:customStyle="1" w:styleId="DA13D16A1B6A44E4B42FC8DA9011A14815">
    <w:name w:val="DA13D16A1B6A44E4B42FC8DA9011A14815"/>
    <w:rsid w:val="007F7754"/>
    <w:rPr>
      <w:rFonts w:ascii="Calibri" w:eastAsia="Times New Roman" w:hAnsi="Calibri" w:cs="Calibri"/>
    </w:rPr>
  </w:style>
  <w:style w:type="paragraph" w:customStyle="1" w:styleId="522E8A9358A3480092F959B0BA8463E215">
    <w:name w:val="522E8A9358A3480092F959B0BA8463E215"/>
    <w:rsid w:val="007F7754"/>
    <w:rPr>
      <w:rFonts w:ascii="Calibri" w:eastAsia="Times New Roman" w:hAnsi="Calibri" w:cs="Calibri"/>
    </w:rPr>
  </w:style>
  <w:style w:type="paragraph" w:customStyle="1" w:styleId="1BD25D754D9242B8B0B7496F3E52936015">
    <w:name w:val="1BD25D754D9242B8B0B7496F3E52936015"/>
    <w:rsid w:val="007F7754"/>
    <w:rPr>
      <w:rFonts w:ascii="Calibri" w:eastAsia="Times New Roman" w:hAnsi="Calibri" w:cs="Calibri"/>
    </w:rPr>
  </w:style>
  <w:style w:type="paragraph" w:customStyle="1" w:styleId="A0A69245B98341DE9FDB162F281D8B7D15">
    <w:name w:val="A0A69245B98341DE9FDB162F281D8B7D15"/>
    <w:rsid w:val="007F7754"/>
    <w:rPr>
      <w:rFonts w:ascii="Calibri" w:eastAsia="Times New Roman" w:hAnsi="Calibri" w:cs="Calibri"/>
    </w:rPr>
  </w:style>
  <w:style w:type="paragraph" w:customStyle="1" w:styleId="88ADCA31A7B24F89B13D192C80026F1315">
    <w:name w:val="88ADCA31A7B24F89B13D192C80026F1315"/>
    <w:rsid w:val="007F7754"/>
    <w:rPr>
      <w:rFonts w:ascii="Calibri" w:eastAsia="Times New Roman" w:hAnsi="Calibri" w:cs="Calibri"/>
    </w:rPr>
  </w:style>
  <w:style w:type="paragraph" w:customStyle="1" w:styleId="18E2D944E1CB4D3CAEEE1998F476F24615">
    <w:name w:val="18E2D944E1CB4D3CAEEE1998F476F24615"/>
    <w:rsid w:val="007F7754"/>
    <w:rPr>
      <w:rFonts w:ascii="Calibri" w:eastAsia="Times New Roman" w:hAnsi="Calibri" w:cs="Calibri"/>
    </w:rPr>
  </w:style>
  <w:style w:type="paragraph" w:customStyle="1" w:styleId="46290ED9BBF64D6883728C01D94561D515">
    <w:name w:val="46290ED9BBF64D6883728C01D94561D515"/>
    <w:rsid w:val="007F7754"/>
    <w:rPr>
      <w:rFonts w:ascii="Calibri" w:eastAsia="Times New Roman" w:hAnsi="Calibri" w:cs="Calibri"/>
    </w:rPr>
  </w:style>
  <w:style w:type="paragraph" w:customStyle="1" w:styleId="4C63889D825541E28ED1903932E2E7BE15">
    <w:name w:val="4C63889D825541E28ED1903932E2E7BE15"/>
    <w:rsid w:val="007F7754"/>
    <w:rPr>
      <w:rFonts w:ascii="Calibri" w:eastAsia="Times New Roman" w:hAnsi="Calibri" w:cs="Calibri"/>
    </w:rPr>
  </w:style>
  <w:style w:type="paragraph" w:customStyle="1" w:styleId="DB78848AE49245138F4A95CA03BA0FED15">
    <w:name w:val="DB78848AE49245138F4A95CA03BA0FED15"/>
    <w:rsid w:val="007F7754"/>
    <w:rPr>
      <w:rFonts w:ascii="Calibri" w:eastAsia="Times New Roman" w:hAnsi="Calibri" w:cs="Calibri"/>
    </w:rPr>
  </w:style>
  <w:style w:type="paragraph" w:customStyle="1" w:styleId="7281761C8FEE4E4EBFB7B8C2E2505CA415">
    <w:name w:val="7281761C8FEE4E4EBFB7B8C2E2505CA415"/>
    <w:rsid w:val="007F7754"/>
    <w:rPr>
      <w:rFonts w:ascii="Calibri" w:eastAsia="Times New Roman" w:hAnsi="Calibri" w:cs="Calibri"/>
    </w:rPr>
  </w:style>
  <w:style w:type="paragraph" w:customStyle="1" w:styleId="CF4B363AEF5E42F8A9985F6142DA43DE15">
    <w:name w:val="CF4B363AEF5E42F8A9985F6142DA43DE15"/>
    <w:rsid w:val="007F7754"/>
    <w:rPr>
      <w:rFonts w:ascii="Calibri" w:eastAsia="Times New Roman" w:hAnsi="Calibri" w:cs="Calibri"/>
    </w:rPr>
  </w:style>
  <w:style w:type="paragraph" w:customStyle="1" w:styleId="1C31093765414E3EA59463518979BF6F15">
    <w:name w:val="1C31093765414E3EA59463518979BF6F15"/>
    <w:rsid w:val="007F7754"/>
    <w:rPr>
      <w:rFonts w:ascii="Calibri" w:eastAsia="Times New Roman" w:hAnsi="Calibri" w:cs="Calibri"/>
    </w:rPr>
  </w:style>
  <w:style w:type="paragraph" w:customStyle="1" w:styleId="E6F6BC38468A4926952A4A29595144BB15">
    <w:name w:val="E6F6BC38468A4926952A4A29595144BB15"/>
    <w:rsid w:val="007F7754"/>
    <w:rPr>
      <w:rFonts w:ascii="Calibri" w:eastAsia="Times New Roman" w:hAnsi="Calibri" w:cs="Calibri"/>
    </w:rPr>
  </w:style>
  <w:style w:type="paragraph" w:customStyle="1" w:styleId="F9B4FFB75B28484592760676BE26018715">
    <w:name w:val="F9B4FFB75B28484592760676BE26018715"/>
    <w:rsid w:val="007F7754"/>
    <w:rPr>
      <w:rFonts w:ascii="Calibri" w:eastAsia="Times New Roman" w:hAnsi="Calibri" w:cs="Calibri"/>
    </w:rPr>
  </w:style>
  <w:style w:type="paragraph" w:customStyle="1" w:styleId="2C61852B305C4D8B80AAF176B797663115">
    <w:name w:val="2C61852B305C4D8B80AAF176B797663115"/>
    <w:rsid w:val="007F7754"/>
    <w:rPr>
      <w:rFonts w:ascii="Calibri" w:eastAsia="Times New Roman" w:hAnsi="Calibri" w:cs="Calibri"/>
    </w:rPr>
  </w:style>
  <w:style w:type="paragraph" w:customStyle="1" w:styleId="1CE85280BA3047689056E0518AA24E6915">
    <w:name w:val="1CE85280BA3047689056E0518AA24E6915"/>
    <w:rsid w:val="007F7754"/>
    <w:rPr>
      <w:rFonts w:ascii="Calibri" w:eastAsia="Times New Roman" w:hAnsi="Calibri" w:cs="Calibri"/>
    </w:rPr>
  </w:style>
  <w:style w:type="paragraph" w:customStyle="1" w:styleId="D6FD9827EBB64FE4B52F4B58B1DF5EC815">
    <w:name w:val="D6FD9827EBB64FE4B52F4B58B1DF5EC815"/>
    <w:rsid w:val="007F7754"/>
    <w:rPr>
      <w:rFonts w:ascii="Calibri" w:eastAsia="Times New Roman" w:hAnsi="Calibri" w:cs="Calibri"/>
    </w:rPr>
  </w:style>
  <w:style w:type="paragraph" w:customStyle="1" w:styleId="06E5613E9C86459AB49DC63E7944DC5A15">
    <w:name w:val="06E5613E9C86459AB49DC63E7944DC5A15"/>
    <w:rsid w:val="007F7754"/>
    <w:rPr>
      <w:rFonts w:ascii="Calibri" w:eastAsia="Times New Roman" w:hAnsi="Calibri" w:cs="Calibri"/>
    </w:rPr>
  </w:style>
  <w:style w:type="paragraph" w:customStyle="1" w:styleId="9976FD907AFD461C92F73F5A7454A04D15">
    <w:name w:val="9976FD907AFD461C92F73F5A7454A04D15"/>
    <w:rsid w:val="007F7754"/>
    <w:rPr>
      <w:rFonts w:ascii="Calibri" w:eastAsia="Times New Roman" w:hAnsi="Calibri" w:cs="Calibri"/>
    </w:rPr>
  </w:style>
  <w:style w:type="paragraph" w:customStyle="1" w:styleId="F31D042135434EF387E348B92350BF1115">
    <w:name w:val="F31D042135434EF387E348B92350BF1115"/>
    <w:rsid w:val="007F7754"/>
    <w:rPr>
      <w:rFonts w:ascii="Calibri" w:eastAsia="Times New Roman" w:hAnsi="Calibri" w:cs="Calibri"/>
    </w:rPr>
  </w:style>
  <w:style w:type="paragraph" w:customStyle="1" w:styleId="54A2E43126764B4187C6E41BF7A3894115">
    <w:name w:val="54A2E43126764B4187C6E41BF7A3894115"/>
    <w:rsid w:val="007F7754"/>
    <w:rPr>
      <w:rFonts w:ascii="Calibri" w:eastAsia="Times New Roman" w:hAnsi="Calibri" w:cs="Calibri"/>
    </w:rPr>
  </w:style>
  <w:style w:type="paragraph" w:customStyle="1" w:styleId="E99FD2C0ABEA4B5C87B0627C3E8FBEFC15">
    <w:name w:val="E99FD2C0ABEA4B5C87B0627C3E8FBEFC15"/>
    <w:rsid w:val="007F7754"/>
    <w:rPr>
      <w:rFonts w:ascii="Calibri" w:eastAsia="Times New Roman" w:hAnsi="Calibri" w:cs="Calibri"/>
    </w:rPr>
  </w:style>
  <w:style w:type="paragraph" w:customStyle="1" w:styleId="38A984CD16214F96B4923C531C98455E15">
    <w:name w:val="38A984CD16214F96B4923C531C98455E15"/>
    <w:rsid w:val="007F7754"/>
    <w:rPr>
      <w:rFonts w:ascii="Calibri" w:eastAsia="Times New Roman" w:hAnsi="Calibri" w:cs="Calibri"/>
    </w:rPr>
  </w:style>
  <w:style w:type="paragraph" w:customStyle="1" w:styleId="D3CE9FA6C7B34AD6914509F94888B78815">
    <w:name w:val="D3CE9FA6C7B34AD6914509F94888B78815"/>
    <w:rsid w:val="007F7754"/>
    <w:rPr>
      <w:rFonts w:ascii="Calibri" w:eastAsia="Times New Roman" w:hAnsi="Calibri" w:cs="Calibri"/>
    </w:rPr>
  </w:style>
  <w:style w:type="paragraph" w:customStyle="1" w:styleId="A92F74BF98CF42B7A9BC1F2B1623D74B15">
    <w:name w:val="A92F74BF98CF42B7A9BC1F2B1623D74B15"/>
    <w:rsid w:val="007F7754"/>
    <w:rPr>
      <w:rFonts w:ascii="Calibri" w:eastAsia="Times New Roman" w:hAnsi="Calibri" w:cs="Calibri"/>
    </w:rPr>
  </w:style>
  <w:style w:type="paragraph" w:customStyle="1" w:styleId="7618BC8076D94BE6B6C12C7F0C8CDA2F15">
    <w:name w:val="7618BC8076D94BE6B6C12C7F0C8CDA2F15"/>
    <w:rsid w:val="007F7754"/>
    <w:rPr>
      <w:rFonts w:ascii="Calibri" w:eastAsia="Times New Roman" w:hAnsi="Calibri" w:cs="Calibri"/>
    </w:rPr>
  </w:style>
  <w:style w:type="paragraph" w:customStyle="1" w:styleId="172E134975D0488996F76E101C41766A15">
    <w:name w:val="172E134975D0488996F76E101C41766A15"/>
    <w:rsid w:val="007F7754"/>
    <w:rPr>
      <w:rFonts w:ascii="Calibri" w:eastAsia="Times New Roman" w:hAnsi="Calibri" w:cs="Calibri"/>
    </w:rPr>
  </w:style>
  <w:style w:type="paragraph" w:customStyle="1" w:styleId="2A1FAE39456D44719C755E33F448203C15">
    <w:name w:val="2A1FAE39456D44719C755E33F448203C15"/>
    <w:rsid w:val="007F7754"/>
    <w:rPr>
      <w:rFonts w:ascii="Calibri" w:eastAsia="Times New Roman" w:hAnsi="Calibri" w:cs="Calibri"/>
    </w:rPr>
  </w:style>
  <w:style w:type="paragraph" w:customStyle="1" w:styleId="1A39600CC7A54CB19A3B76E515ABE6C915">
    <w:name w:val="1A39600CC7A54CB19A3B76E515ABE6C915"/>
    <w:rsid w:val="007F7754"/>
    <w:rPr>
      <w:rFonts w:ascii="Calibri" w:eastAsia="Times New Roman" w:hAnsi="Calibri" w:cs="Calibri"/>
    </w:rPr>
  </w:style>
  <w:style w:type="paragraph" w:customStyle="1" w:styleId="85CE910F76664357AD12EF398E9196F815">
    <w:name w:val="85CE910F76664357AD12EF398E9196F815"/>
    <w:rsid w:val="007F7754"/>
    <w:rPr>
      <w:rFonts w:ascii="Calibri" w:eastAsia="Times New Roman" w:hAnsi="Calibri" w:cs="Calibri"/>
    </w:rPr>
  </w:style>
  <w:style w:type="paragraph" w:customStyle="1" w:styleId="39F3760D717A44688649A1EE199D008B15">
    <w:name w:val="39F3760D717A44688649A1EE199D008B15"/>
    <w:rsid w:val="007F7754"/>
    <w:rPr>
      <w:rFonts w:ascii="Calibri" w:eastAsia="Times New Roman" w:hAnsi="Calibri" w:cs="Calibri"/>
    </w:rPr>
  </w:style>
  <w:style w:type="paragraph" w:customStyle="1" w:styleId="50280DD7A917481887FFC583A8627C7315">
    <w:name w:val="50280DD7A917481887FFC583A8627C7315"/>
    <w:rsid w:val="007F7754"/>
    <w:rPr>
      <w:rFonts w:ascii="Calibri" w:eastAsia="Times New Roman" w:hAnsi="Calibri" w:cs="Calibri"/>
    </w:rPr>
  </w:style>
  <w:style w:type="paragraph" w:customStyle="1" w:styleId="C660AD87EDDC4A7E8118F8B56C7F1D2A15">
    <w:name w:val="C660AD87EDDC4A7E8118F8B56C7F1D2A15"/>
    <w:rsid w:val="007F7754"/>
    <w:rPr>
      <w:rFonts w:ascii="Calibri" w:eastAsia="Times New Roman" w:hAnsi="Calibri" w:cs="Calibri"/>
    </w:rPr>
  </w:style>
  <w:style w:type="paragraph" w:customStyle="1" w:styleId="F1F1C91DC85A487BAFC0D4FC757B0B6215">
    <w:name w:val="F1F1C91DC85A487BAFC0D4FC757B0B6215"/>
    <w:rsid w:val="007F7754"/>
    <w:rPr>
      <w:rFonts w:ascii="Calibri" w:eastAsia="Times New Roman" w:hAnsi="Calibri" w:cs="Calibri"/>
    </w:rPr>
  </w:style>
  <w:style w:type="paragraph" w:customStyle="1" w:styleId="DB6F7CD46D20408B9DB652357358CB2615">
    <w:name w:val="DB6F7CD46D20408B9DB652357358CB2615"/>
    <w:rsid w:val="007F7754"/>
    <w:rPr>
      <w:rFonts w:ascii="Calibri" w:eastAsia="Times New Roman" w:hAnsi="Calibri" w:cs="Calibri"/>
    </w:rPr>
  </w:style>
  <w:style w:type="paragraph" w:customStyle="1" w:styleId="43E36EE3F5BB4D619CC45A3497FF504C15">
    <w:name w:val="43E36EE3F5BB4D619CC45A3497FF504C15"/>
    <w:rsid w:val="007F7754"/>
    <w:rPr>
      <w:rFonts w:ascii="Calibri" w:eastAsia="Times New Roman" w:hAnsi="Calibri" w:cs="Calibri"/>
    </w:rPr>
  </w:style>
  <w:style w:type="paragraph" w:customStyle="1" w:styleId="B66AFEF372204706AA04F52418D9827815">
    <w:name w:val="B66AFEF372204706AA04F52418D9827815"/>
    <w:rsid w:val="007F7754"/>
    <w:rPr>
      <w:rFonts w:ascii="Calibri" w:eastAsia="Times New Roman" w:hAnsi="Calibri" w:cs="Calibri"/>
    </w:rPr>
  </w:style>
  <w:style w:type="paragraph" w:customStyle="1" w:styleId="06BB752B8A464A03952C04311944219C15">
    <w:name w:val="06BB752B8A464A03952C04311944219C15"/>
    <w:rsid w:val="007F7754"/>
    <w:rPr>
      <w:rFonts w:ascii="Calibri" w:eastAsia="Times New Roman" w:hAnsi="Calibri" w:cs="Calibri"/>
    </w:rPr>
  </w:style>
  <w:style w:type="paragraph" w:customStyle="1" w:styleId="189D750BF1884E8AA9E5ED930C81041F15">
    <w:name w:val="189D750BF1884E8AA9E5ED930C81041F15"/>
    <w:rsid w:val="007F7754"/>
    <w:rPr>
      <w:rFonts w:ascii="Calibri" w:eastAsia="Times New Roman" w:hAnsi="Calibri" w:cs="Calibri"/>
    </w:rPr>
  </w:style>
  <w:style w:type="paragraph" w:customStyle="1" w:styleId="107E9EDBF5324BF1A7C52CE5C5708D6F14">
    <w:name w:val="107E9EDBF5324BF1A7C52CE5C5708D6F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0">
    <w:name w:val="B053933702704FC0B6E7C41E0961579C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3">
    <w:name w:val="2307FEF57269459BAEE8D8BD5D9DD303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0">
    <w:name w:val="9CC3580790A042AAB4361C3435EAFFE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1">
    <w:name w:val="26E096F473F54C4DB614F7EB5465F124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0">
    <w:name w:val="E17B7A6A86A94A88B20E5A78E3E17CFD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0">
    <w:name w:val="BFB0D844033D4E9EB42F8A421924304D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9">
    <w:name w:val="ED77D0C6E0AF4C37AE6726F2AC41C26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9">
    <w:name w:val="421F9A8565334B419276CA746F1D509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8">
    <w:name w:val="B2A2C11323574E399736E67F9504E95B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8">
    <w:name w:val="13347AB3CA7048FA8C312DFCC76A8C39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8">
    <w:name w:val="ACFF39743C3241E8B6BE4E5B9860AB2E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7">
    <w:name w:val="1192F4C9152E4F78A2F38BAFCF6816AB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7">
    <w:name w:val="448D8CA69723403D9FFB4A770F14CA7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6">
    <w:name w:val="47CD0EA491DD458AAC832207C145813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6">
    <w:name w:val="8BB8732BA936439A868EC0C95350149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6">
    <w:name w:val="704E2B480B8C477EBD911611156EBCA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6">
    <w:name w:val="7337ECAC8DC7480EAE09A66C5FB521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6">
    <w:name w:val="30F8885D8E2C4A3B8D8C993694B68C4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6">
    <w:name w:val="51B8A30168894196A21E05A3D566BDB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5">
    <w:name w:val="E73963E40DE8458891B4C3276FFBB5B4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5">
    <w:name w:val="9A3BDC33B66944958704F82EEFA1C40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5">
    <w:name w:val="30A5F8A8CF454F199A9B52DE5B04D93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5">
    <w:name w:val="24CD5D0D9C914835AC2A8E09AAABF0C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5">
    <w:name w:val="F8BC745218C24234B474FBD42D9FAC86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5">
    <w:name w:val="E3CC70263BF74475B1B8B29EF0F25C2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5">
    <w:name w:val="BBB876F5436B4175A28FFC25805AAC3F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5">
    <w:name w:val="638D65BDF3F44444BCBEC45C663370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5">
    <w:name w:val="6A25E4D6564847CC9015D015F84CDBF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">
    <w:name w:val="D80D65E57E4D41459EC584845AD90E4B"/>
    <w:rsid w:val="007F7754"/>
  </w:style>
  <w:style w:type="paragraph" w:customStyle="1" w:styleId="34E47E502C974B8786C6F7D2B750A7BC">
    <w:name w:val="34E47E502C974B8786C6F7D2B750A7BC"/>
    <w:rsid w:val="007F7754"/>
  </w:style>
  <w:style w:type="paragraph" w:customStyle="1" w:styleId="732316DB0BC745228449A667C2BAEE64">
    <w:name w:val="732316DB0BC745228449A667C2BAEE64"/>
    <w:rsid w:val="007F7754"/>
  </w:style>
  <w:style w:type="paragraph" w:customStyle="1" w:styleId="97BE0B8CB47344C998C95FA2C110AA7A">
    <w:name w:val="97BE0B8CB47344C998C95FA2C110AA7A"/>
    <w:rsid w:val="007F7754"/>
  </w:style>
  <w:style w:type="paragraph" w:customStyle="1" w:styleId="FEA7250D5F6D42B89020BE53093B4B28">
    <w:name w:val="FEA7250D5F6D42B89020BE53093B4B28"/>
    <w:rsid w:val="007F7754"/>
  </w:style>
  <w:style w:type="paragraph" w:customStyle="1" w:styleId="426FE602334B495681AEEE13CB51A313">
    <w:name w:val="426FE602334B495681AEEE13CB51A313"/>
    <w:rsid w:val="007F7754"/>
  </w:style>
  <w:style w:type="paragraph" w:customStyle="1" w:styleId="4717713615D04DC4A3BB7A1CE37784B4">
    <w:name w:val="4717713615D04DC4A3BB7A1CE37784B4"/>
    <w:rsid w:val="007F7754"/>
  </w:style>
  <w:style w:type="paragraph" w:customStyle="1" w:styleId="5998258FEE9442EAB8657CCD69B88B5E">
    <w:name w:val="5998258FEE9442EAB8657CCD69B88B5E"/>
    <w:rsid w:val="007F7754"/>
  </w:style>
  <w:style w:type="paragraph" w:customStyle="1" w:styleId="CDF5837DA31F4457AC51523EFF2F98AF">
    <w:name w:val="CDF5837DA31F4457AC51523EFF2F98AF"/>
    <w:rsid w:val="007F7754"/>
  </w:style>
  <w:style w:type="paragraph" w:customStyle="1" w:styleId="8B3B47AD895346E7B192797CEE543600">
    <w:name w:val="8B3B47AD895346E7B192797CEE543600"/>
    <w:rsid w:val="007F7754"/>
  </w:style>
  <w:style w:type="paragraph" w:customStyle="1" w:styleId="84558FD695AF4592B3BA0400F5682461">
    <w:name w:val="84558FD695AF4592B3BA0400F5682461"/>
    <w:rsid w:val="007F7754"/>
  </w:style>
  <w:style w:type="paragraph" w:customStyle="1" w:styleId="A98BCC125BD1405BA8B434B4404674E7">
    <w:name w:val="A98BCC125BD1405BA8B434B4404674E7"/>
    <w:rsid w:val="007F7754"/>
  </w:style>
  <w:style w:type="paragraph" w:customStyle="1" w:styleId="0F45E220D7F444DF91788FEC3F287D10">
    <w:name w:val="0F45E220D7F444DF91788FEC3F287D10"/>
    <w:rsid w:val="007F7754"/>
  </w:style>
  <w:style w:type="paragraph" w:customStyle="1" w:styleId="E282C7F0397E42E6B23AEEA91B550794">
    <w:name w:val="E282C7F0397E42E6B23AEEA91B550794"/>
    <w:rsid w:val="007F7754"/>
  </w:style>
  <w:style w:type="paragraph" w:customStyle="1" w:styleId="D9F5003B789348FF8C0F82A2BC8D9565">
    <w:name w:val="D9F5003B789348FF8C0F82A2BC8D9565"/>
    <w:rsid w:val="007F7754"/>
  </w:style>
  <w:style w:type="paragraph" w:customStyle="1" w:styleId="B79EF93CAB7F41A188B7AB3801317ECA">
    <w:name w:val="B79EF93CAB7F41A188B7AB3801317ECA"/>
    <w:rsid w:val="007F7754"/>
  </w:style>
  <w:style w:type="paragraph" w:customStyle="1" w:styleId="1ED36BE73742493DB0EFFCA43E8FDDC6">
    <w:name w:val="1ED36BE73742493DB0EFFCA43E8FDDC6"/>
    <w:rsid w:val="007F7754"/>
  </w:style>
  <w:style w:type="paragraph" w:customStyle="1" w:styleId="59F0BF66A69A47D6B1F0E06ABDB4E6E0">
    <w:name w:val="59F0BF66A69A47D6B1F0E06ABDB4E6E0"/>
    <w:rsid w:val="007F7754"/>
  </w:style>
  <w:style w:type="paragraph" w:customStyle="1" w:styleId="047A448349BF4220B393D84748862C28">
    <w:name w:val="047A448349BF4220B393D84748862C28"/>
    <w:rsid w:val="007F7754"/>
  </w:style>
  <w:style w:type="paragraph" w:customStyle="1" w:styleId="6DEB34D426314F7F9277C3BC61BE23B5">
    <w:name w:val="6DEB34D426314F7F9277C3BC61BE23B5"/>
    <w:rsid w:val="007F7754"/>
  </w:style>
  <w:style w:type="paragraph" w:customStyle="1" w:styleId="F2E4BBC621BF48A58209DEF1D0C5E50B23">
    <w:name w:val="F2E4BBC621BF48A58209DEF1D0C5E50B23"/>
    <w:rsid w:val="007F7754"/>
    <w:rPr>
      <w:rFonts w:ascii="Calibri" w:eastAsia="Times New Roman" w:hAnsi="Calibri" w:cs="Calibri"/>
    </w:rPr>
  </w:style>
  <w:style w:type="paragraph" w:customStyle="1" w:styleId="AF5AEF543E8648D3B003111D049F6F1C17">
    <w:name w:val="AF5AEF543E8648D3B003111D049F6F1C17"/>
    <w:rsid w:val="007F7754"/>
    <w:rPr>
      <w:rFonts w:ascii="Calibri" w:eastAsia="Times New Roman" w:hAnsi="Calibri" w:cs="Calibri"/>
    </w:rPr>
  </w:style>
  <w:style w:type="paragraph" w:customStyle="1" w:styleId="EFFCAB1EC1B141A2AFB73B634C95B06E19">
    <w:name w:val="EFFCAB1EC1B141A2AFB73B634C95B06E19"/>
    <w:rsid w:val="007F7754"/>
    <w:rPr>
      <w:rFonts w:ascii="Calibri" w:eastAsia="Times New Roman" w:hAnsi="Calibri" w:cs="Calibri"/>
    </w:rPr>
  </w:style>
  <w:style w:type="paragraph" w:customStyle="1" w:styleId="B5C382BEBAC34B61BA487CAC2986739B21">
    <w:name w:val="B5C382BEBAC34B61BA487CAC2986739B21"/>
    <w:rsid w:val="007F7754"/>
    <w:rPr>
      <w:rFonts w:ascii="Calibri" w:eastAsia="Times New Roman" w:hAnsi="Calibri" w:cs="Calibri"/>
    </w:rPr>
  </w:style>
  <w:style w:type="paragraph" w:customStyle="1" w:styleId="533EBD5644B544AFBC1BBF895BEC7DDF16">
    <w:name w:val="533EBD5644B544AFBC1BBF895BEC7DDF16"/>
    <w:rsid w:val="007F7754"/>
    <w:rPr>
      <w:rFonts w:ascii="Calibri" w:eastAsia="Times New Roman" w:hAnsi="Calibri" w:cs="Calibri"/>
    </w:rPr>
  </w:style>
  <w:style w:type="paragraph" w:customStyle="1" w:styleId="42F5319199F244C89492BE0D0F9B735416">
    <w:name w:val="42F5319199F244C89492BE0D0F9B735416"/>
    <w:rsid w:val="007F7754"/>
    <w:rPr>
      <w:rFonts w:ascii="Calibri" w:eastAsia="Times New Roman" w:hAnsi="Calibri" w:cs="Calibri"/>
    </w:rPr>
  </w:style>
  <w:style w:type="paragraph" w:customStyle="1" w:styleId="3E54AA0BEE174FCA9F9353E198ACC75F16">
    <w:name w:val="3E54AA0BEE174FCA9F9353E198ACC75F16"/>
    <w:rsid w:val="007F7754"/>
    <w:rPr>
      <w:rFonts w:ascii="Calibri" w:eastAsia="Times New Roman" w:hAnsi="Calibri" w:cs="Calibri"/>
    </w:rPr>
  </w:style>
  <w:style w:type="paragraph" w:customStyle="1" w:styleId="DEF45BA0615F42679BC4183CBD12186316">
    <w:name w:val="DEF45BA0615F42679BC4183CBD12186316"/>
    <w:rsid w:val="007F7754"/>
    <w:rPr>
      <w:rFonts w:ascii="Calibri" w:eastAsia="Times New Roman" w:hAnsi="Calibri" w:cs="Calibri"/>
    </w:rPr>
  </w:style>
  <w:style w:type="paragraph" w:customStyle="1" w:styleId="C26E22C0FBCE49A4A78466A710702FFE16">
    <w:name w:val="C26E22C0FBCE49A4A78466A710702FFE16"/>
    <w:rsid w:val="007F7754"/>
    <w:rPr>
      <w:rFonts w:ascii="Calibri" w:eastAsia="Times New Roman" w:hAnsi="Calibri" w:cs="Calibri"/>
    </w:rPr>
  </w:style>
  <w:style w:type="paragraph" w:customStyle="1" w:styleId="B3B17B0866A540FDB99A0CF7B744D5D916">
    <w:name w:val="B3B17B0866A540FDB99A0CF7B744D5D916"/>
    <w:rsid w:val="007F7754"/>
    <w:rPr>
      <w:rFonts w:ascii="Calibri" w:eastAsia="Times New Roman" w:hAnsi="Calibri" w:cs="Calibri"/>
    </w:rPr>
  </w:style>
  <w:style w:type="paragraph" w:customStyle="1" w:styleId="F848E6C9226C431F84E47FAD103ECFE916">
    <w:name w:val="F848E6C9226C431F84E47FAD103ECFE916"/>
    <w:rsid w:val="007F7754"/>
    <w:rPr>
      <w:rFonts w:ascii="Calibri" w:eastAsia="Times New Roman" w:hAnsi="Calibri" w:cs="Calibri"/>
    </w:rPr>
  </w:style>
  <w:style w:type="paragraph" w:customStyle="1" w:styleId="E582C9DFE01440AA8DF4E35941A9871816">
    <w:name w:val="E582C9DFE01440AA8DF4E35941A9871816"/>
    <w:rsid w:val="007F7754"/>
    <w:rPr>
      <w:rFonts w:ascii="Calibri" w:eastAsia="Times New Roman" w:hAnsi="Calibri" w:cs="Calibri"/>
    </w:rPr>
  </w:style>
  <w:style w:type="paragraph" w:customStyle="1" w:styleId="560B4FA2C8F44223A56122DC1C1AA5EA16">
    <w:name w:val="560B4FA2C8F44223A56122DC1C1AA5EA16"/>
    <w:rsid w:val="007F7754"/>
    <w:rPr>
      <w:rFonts w:ascii="Calibri" w:eastAsia="Times New Roman" w:hAnsi="Calibri" w:cs="Calibri"/>
    </w:rPr>
  </w:style>
  <w:style w:type="paragraph" w:customStyle="1" w:styleId="F72D666B2FF54DB08549DE1DB46C4DCB16">
    <w:name w:val="F72D666B2FF54DB08549DE1DB46C4DCB16"/>
    <w:rsid w:val="007F7754"/>
    <w:rPr>
      <w:rFonts w:ascii="Calibri" w:eastAsia="Times New Roman" w:hAnsi="Calibri" w:cs="Calibri"/>
    </w:rPr>
  </w:style>
  <w:style w:type="paragraph" w:customStyle="1" w:styleId="F2D13A7247F74308A98B34B6F74BA1A216">
    <w:name w:val="F2D13A7247F74308A98B34B6F74BA1A216"/>
    <w:rsid w:val="007F7754"/>
    <w:rPr>
      <w:rFonts w:ascii="Calibri" w:eastAsia="Times New Roman" w:hAnsi="Calibri" w:cs="Calibri"/>
    </w:rPr>
  </w:style>
  <w:style w:type="paragraph" w:customStyle="1" w:styleId="8C23933E93774DCFA97BF9B88D608D4C16">
    <w:name w:val="8C23933E93774DCFA97BF9B88D608D4C16"/>
    <w:rsid w:val="007F7754"/>
    <w:rPr>
      <w:rFonts w:ascii="Calibri" w:eastAsia="Times New Roman" w:hAnsi="Calibri" w:cs="Calibri"/>
    </w:rPr>
  </w:style>
  <w:style w:type="paragraph" w:customStyle="1" w:styleId="5E1E1147C1094AF0A248F6297B76518D16">
    <w:name w:val="5E1E1147C1094AF0A248F6297B76518D16"/>
    <w:rsid w:val="007F7754"/>
    <w:rPr>
      <w:rFonts w:ascii="Calibri" w:eastAsia="Times New Roman" w:hAnsi="Calibri" w:cs="Calibri"/>
    </w:rPr>
  </w:style>
  <w:style w:type="paragraph" w:customStyle="1" w:styleId="FF5570E3891C4BAC8C6D89499C2218CB16">
    <w:name w:val="FF5570E3891C4BAC8C6D89499C2218CB16"/>
    <w:rsid w:val="007F7754"/>
    <w:rPr>
      <w:rFonts w:ascii="Calibri" w:eastAsia="Times New Roman" w:hAnsi="Calibri" w:cs="Calibri"/>
    </w:rPr>
  </w:style>
  <w:style w:type="paragraph" w:customStyle="1" w:styleId="E5D5A3A66E974D258F0B9F4F22EA3B9316">
    <w:name w:val="E5D5A3A66E974D258F0B9F4F22EA3B9316"/>
    <w:rsid w:val="007F7754"/>
    <w:rPr>
      <w:rFonts w:ascii="Calibri" w:eastAsia="Times New Roman" w:hAnsi="Calibri" w:cs="Calibri"/>
    </w:rPr>
  </w:style>
  <w:style w:type="paragraph" w:customStyle="1" w:styleId="0AC19391BFE049DA9290831E5301021C16">
    <w:name w:val="0AC19391BFE049DA9290831E5301021C16"/>
    <w:rsid w:val="007F7754"/>
    <w:rPr>
      <w:rFonts w:ascii="Calibri" w:eastAsia="Times New Roman" w:hAnsi="Calibri" w:cs="Calibri"/>
    </w:rPr>
  </w:style>
  <w:style w:type="paragraph" w:customStyle="1" w:styleId="97364F7B6F7A4FE19C537CB7D5EFFC5316">
    <w:name w:val="97364F7B6F7A4FE19C537CB7D5EFFC5316"/>
    <w:rsid w:val="007F7754"/>
    <w:rPr>
      <w:rFonts w:ascii="Calibri" w:eastAsia="Times New Roman" w:hAnsi="Calibri" w:cs="Calibri"/>
    </w:rPr>
  </w:style>
  <w:style w:type="paragraph" w:customStyle="1" w:styleId="7EDEFCF495CD4A0F92382AD0841DB9D516">
    <w:name w:val="7EDEFCF495CD4A0F92382AD0841DB9D516"/>
    <w:rsid w:val="007F7754"/>
    <w:rPr>
      <w:rFonts w:ascii="Calibri" w:eastAsia="Times New Roman" w:hAnsi="Calibri" w:cs="Calibri"/>
    </w:rPr>
  </w:style>
  <w:style w:type="paragraph" w:customStyle="1" w:styleId="C0ACE3BDE2244E499A77888C08F6FCF616">
    <w:name w:val="C0ACE3BDE2244E499A77888C08F6FCF616"/>
    <w:rsid w:val="007F7754"/>
    <w:rPr>
      <w:rFonts w:ascii="Calibri" w:eastAsia="Times New Roman" w:hAnsi="Calibri" w:cs="Calibri"/>
    </w:rPr>
  </w:style>
  <w:style w:type="paragraph" w:customStyle="1" w:styleId="9C1F3A2DA49745C29682A609BE73D33C16">
    <w:name w:val="9C1F3A2DA49745C29682A609BE73D33C16"/>
    <w:rsid w:val="007F7754"/>
    <w:rPr>
      <w:rFonts w:ascii="Calibri" w:eastAsia="Times New Roman" w:hAnsi="Calibri" w:cs="Calibri"/>
    </w:rPr>
  </w:style>
  <w:style w:type="paragraph" w:customStyle="1" w:styleId="2051F943E68F42D8BEC7091EA425167B16">
    <w:name w:val="2051F943E68F42D8BEC7091EA425167B16"/>
    <w:rsid w:val="007F7754"/>
    <w:rPr>
      <w:rFonts w:ascii="Calibri" w:eastAsia="Times New Roman" w:hAnsi="Calibri" w:cs="Calibri"/>
    </w:rPr>
  </w:style>
  <w:style w:type="paragraph" w:customStyle="1" w:styleId="BF6D5A959DF04489ADBB0B8B3193249316">
    <w:name w:val="BF6D5A959DF04489ADBB0B8B3193249316"/>
    <w:rsid w:val="007F7754"/>
    <w:rPr>
      <w:rFonts w:ascii="Calibri" w:eastAsia="Times New Roman" w:hAnsi="Calibri" w:cs="Calibri"/>
    </w:rPr>
  </w:style>
  <w:style w:type="paragraph" w:customStyle="1" w:styleId="87724B2A7D634B3E8361604078B8DD9B16">
    <w:name w:val="87724B2A7D634B3E8361604078B8DD9B16"/>
    <w:rsid w:val="007F7754"/>
    <w:rPr>
      <w:rFonts w:ascii="Calibri" w:eastAsia="Times New Roman" w:hAnsi="Calibri" w:cs="Calibri"/>
    </w:rPr>
  </w:style>
  <w:style w:type="paragraph" w:customStyle="1" w:styleId="DFD7FBCA753D4794B7001CC993C3296816">
    <w:name w:val="DFD7FBCA753D4794B7001CC993C3296816"/>
    <w:rsid w:val="007F7754"/>
    <w:rPr>
      <w:rFonts w:ascii="Calibri" w:eastAsia="Times New Roman" w:hAnsi="Calibri" w:cs="Calibri"/>
    </w:rPr>
  </w:style>
  <w:style w:type="paragraph" w:customStyle="1" w:styleId="7148EF32381F456CBC5FC710A80298C116">
    <w:name w:val="7148EF32381F456CBC5FC710A80298C116"/>
    <w:rsid w:val="007F7754"/>
    <w:rPr>
      <w:rFonts w:ascii="Calibri" w:eastAsia="Times New Roman" w:hAnsi="Calibri" w:cs="Calibri"/>
    </w:rPr>
  </w:style>
  <w:style w:type="paragraph" w:customStyle="1" w:styleId="73137F8421014A2B972AF4A0A97C4A9516">
    <w:name w:val="73137F8421014A2B972AF4A0A97C4A9516"/>
    <w:rsid w:val="007F7754"/>
    <w:rPr>
      <w:rFonts w:ascii="Calibri" w:eastAsia="Times New Roman" w:hAnsi="Calibri" w:cs="Calibri"/>
    </w:rPr>
  </w:style>
  <w:style w:type="paragraph" w:customStyle="1" w:styleId="ECE6A58578E94AA5B680CA9E0B60925716">
    <w:name w:val="ECE6A58578E94AA5B680CA9E0B60925716"/>
    <w:rsid w:val="007F7754"/>
    <w:rPr>
      <w:rFonts w:ascii="Calibri" w:eastAsia="Times New Roman" w:hAnsi="Calibri" w:cs="Calibri"/>
    </w:rPr>
  </w:style>
  <w:style w:type="paragraph" w:customStyle="1" w:styleId="F5343860FB3C4303A2A66BC38503235916">
    <w:name w:val="F5343860FB3C4303A2A66BC38503235916"/>
    <w:rsid w:val="007F7754"/>
    <w:rPr>
      <w:rFonts w:ascii="Calibri" w:eastAsia="Times New Roman" w:hAnsi="Calibri" w:cs="Calibri"/>
    </w:rPr>
  </w:style>
  <w:style w:type="paragraph" w:customStyle="1" w:styleId="08BDF47A740A41D283C1FDD70CFAA25C16">
    <w:name w:val="08BDF47A740A41D283C1FDD70CFAA25C16"/>
    <w:rsid w:val="007F7754"/>
    <w:rPr>
      <w:rFonts w:ascii="Calibri" w:eastAsia="Times New Roman" w:hAnsi="Calibri" w:cs="Calibri"/>
    </w:rPr>
  </w:style>
  <w:style w:type="paragraph" w:customStyle="1" w:styleId="9C5785B0104A4C07B0BED7DD3ADB4DD116">
    <w:name w:val="9C5785B0104A4C07B0BED7DD3ADB4DD116"/>
    <w:rsid w:val="007F7754"/>
    <w:rPr>
      <w:rFonts w:ascii="Calibri" w:eastAsia="Times New Roman" w:hAnsi="Calibri" w:cs="Calibri"/>
    </w:rPr>
  </w:style>
  <w:style w:type="paragraph" w:customStyle="1" w:styleId="DA13D16A1B6A44E4B42FC8DA9011A14816">
    <w:name w:val="DA13D16A1B6A44E4B42FC8DA9011A14816"/>
    <w:rsid w:val="007F7754"/>
    <w:rPr>
      <w:rFonts w:ascii="Calibri" w:eastAsia="Times New Roman" w:hAnsi="Calibri" w:cs="Calibri"/>
    </w:rPr>
  </w:style>
  <w:style w:type="paragraph" w:customStyle="1" w:styleId="522E8A9358A3480092F959B0BA8463E216">
    <w:name w:val="522E8A9358A3480092F959B0BA8463E216"/>
    <w:rsid w:val="007F7754"/>
    <w:rPr>
      <w:rFonts w:ascii="Calibri" w:eastAsia="Times New Roman" w:hAnsi="Calibri" w:cs="Calibri"/>
    </w:rPr>
  </w:style>
  <w:style w:type="paragraph" w:customStyle="1" w:styleId="1BD25D754D9242B8B0B7496F3E52936016">
    <w:name w:val="1BD25D754D9242B8B0B7496F3E52936016"/>
    <w:rsid w:val="007F7754"/>
    <w:rPr>
      <w:rFonts w:ascii="Calibri" w:eastAsia="Times New Roman" w:hAnsi="Calibri" w:cs="Calibri"/>
    </w:rPr>
  </w:style>
  <w:style w:type="paragraph" w:customStyle="1" w:styleId="A0A69245B98341DE9FDB162F281D8B7D16">
    <w:name w:val="A0A69245B98341DE9FDB162F281D8B7D16"/>
    <w:rsid w:val="007F7754"/>
    <w:rPr>
      <w:rFonts w:ascii="Calibri" w:eastAsia="Times New Roman" w:hAnsi="Calibri" w:cs="Calibri"/>
    </w:rPr>
  </w:style>
  <w:style w:type="paragraph" w:customStyle="1" w:styleId="88ADCA31A7B24F89B13D192C80026F1316">
    <w:name w:val="88ADCA31A7B24F89B13D192C80026F1316"/>
    <w:rsid w:val="007F7754"/>
    <w:rPr>
      <w:rFonts w:ascii="Calibri" w:eastAsia="Times New Roman" w:hAnsi="Calibri" w:cs="Calibri"/>
    </w:rPr>
  </w:style>
  <w:style w:type="paragraph" w:customStyle="1" w:styleId="18E2D944E1CB4D3CAEEE1998F476F24616">
    <w:name w:val="18E2D944E1CB4D3CAEEE1998F476F24616"/>
    <w:rsid w:val="007F7754"/>
    <w:rPr>
      <w:rFonts w:ascii="Calibri" w:eastAsia="Times New Roman" w:hAnsi="Calibri" w:cs="Calibri"/>
    </w:rPr>
  </w:style>
  <w:style w:type="paragraph" w:customStyle="1" w:styleId="46290ED9BBF64D6883728C01D94561D516">
    <w:name w:val="46290ED9BBF64D6883728C01D94561D516"/>
    <w:rsid w:val="007F7754"/>
    <w:rPr>
      <w:rFonts w:ascii="Calibri" w:eastAsia="Times New Roman" w:hAnsi="Calibri" w:cs="Calibri"/>
    </w:rPr>
  </w:style>
  <w:style w:type="paragraph" w:customStyle="1" w:styleId="4C63889D825541E28ED1903932E2E7BE16">
    <w:name w:val="4C63889D825541E28ED1903932E2E7BE16"/>
    <w:rsid w:val="007F7754"/>
    <w:rPr>
      <w:rFonts w:ascii="Calibri" w:eastAsia="Times New Roman" w:hAnsi="Calibri" w:cs="Calibri"/>
    </w:rPr>
  </w:style>
  <w:style w:type="paragraph" w:customStyle="1" w:styleId="DB78848AE49245138F4A95CA03BA0FED16">
    <w:name w:val="DB78848AE49245138F4A95CA03BA0FED16"/>
    <w:rsid w:val="007F7754"/>
    <w:rPr>
      <w:rFonts w:ascii="Calibri" w:eastAsia="Times New Roman" w:hAnsi="Calibri" w:cs="Calibri"/>
    </w:rPr>
  </w:style>
  <w:style w:type="paragraph" w:customStyle="1" w:styleId="7281761C8FEE4E4EBFB7B8C2E2505CA416">
    <w:name w:val="7281761C8FEE4E4EBFB7B8C2E2505CA416"/>
    <w:rsid w:val="007F7754"/>
    <w:rPr>
      <w:rFonts w:ascii="Calibri" w:eastAsia="Times New Roman" w:hAnsi="Calibri" w:cs="Calibri"/>
    </w:rPr>
  </w:style>
  <w:style w:type="paragraph" w:customStyle="1" w:styleId="CF4B363AEF5E42F8A9985F6142DA43DE16">
    <w:name w:val="CF4B363AEF5E42F8A9985F6142DA43DE16"/>
    <w:rsid w:val="007F7754"/>
    <w:rPr>
      <w:rFonts w:ascii="Calibri" w:eastAsia="Times New Roman" w:hAnsi="Calibri" w:cs="Calibri"/>
    </w:rPr>
  </w:style>
  <w:style w:type="paragraph" w:customStyle="1" w:styleId="1C31093765414E3EA59463518979BF6F16">
    <w:name w:val="1C31093765414E3EA59463518979BF6F16"/>
    <w:rsid w:val="007F7754"/>
    <w:rPr>
      <w:rFonts w:ascii="Calibri" w:eastAsia="Times New Roman" w:hAnsi="Calibri" w:cs="Calibri"/>
    </w:rPr>
  </w:style>
  <w:style w:type="paragraph" w:customStyle="1" w:styleId="E6F6BC38468A4926952A4A29595144BB16">
    <w:name w:val="E6F6BC38468A4926952A4A29595144BB16"/>
    <w:rsid w:val="007F7754"/>
    <w:rPr>
      <w:rFonts w:ascii="Calibri" w:eastAsia="Times New Roman" w:hAnsi="Calibri" w:cs="Calibri"/>
    </w:rPr>
  </w:style>
  <w:style w:type="paragraph" w:customStyle="1" w:styleId="F9B4FFB75B28484592760676BE26018716">
    <w:name w:val="F9B4FFB75B28484592760676BE26018716"/>
    <w:rsid w:val="007F7754"/>
    <w:rPr>
      <w:rFonts w:ascii="Calibri" w:eastAsia="Times New Roman" w:hAnsi="Calibri" w:cs="Calibri"/>
    </w:rPr>
  </w:style>
  <w:style w:type="paragraph" w:customStyle="1" w:styleId="2C61852B305C4D8B80AAF176B797663116">
    <w:name w:val="2C61852B305C4D8B80AAF176B797663116"/>
    <w:rsid w:val="007F7754"/>
    <w:rPr>
      <w:rFonts w:ascii="Calibri" w:eastAsia="Times New Roman" w:hAnsi="Calibri" w:cs="Calibri"/>
    </w:rPr>
  </w:style>
  <w:style w:type="paragraph" w:customStyle="1" w:styleId="1CE85280BA3047689056E0518AA24E6916">
    <w:name w:val="1CE85280BA3047689056E0518AA24E6916"/>
    <w:rsid w:val="007F7754"/>
    <w:rPr>
      <w:rFonts w:ascii="Calibri" w:eastAsia="Times New Roman" w:hAnsi="Calibri" w:cs="Calibri"/>
    </w:rPr>
  </w:style>
  <w:style w:type="paragraph" w:customStyle="1" w:styleId="D6FD9827EBB64FE4B52F4B58B1DF5EC816">
    <w:name w:val="D6FD9827EBB64FE4B52F4B58B1DF5EC816"/>
    <w:rsid w:val="007F7754"/>
    <w:rPr>
      <w:rFonts w:ascii="Calibri" w:eastAsia="Times New Roman" w:hAnsi="Calibri" w:cs="Calibri"/>
    </w:rPr>
  </w:style>
  <w:style w:type="paragraph" w:customStyle="1" w:styleId="06E5613E9C86459AB49DC63E7944DC5A16">
    <w:name w:val="06E5613E9C86459AB49DC63E7944DC5A16"/>
    <w:rsid w:val="007F7754"/>
    <w:rPr>
      <w:rFonts w:ascii="Calibri" w:eastAsia="Times New Roman" w:hAnsi="Calibri" w:cs="Calibri"/>
    </w:rPr>
  </w:style>
  <w:style w:type="paragraph" w:customStyle="1" w:styleId="9976FD907AFD461C92F73F5A7454A04D16">
    <w:name w:val="9976FD907AFD461C92F73F5A7454A04D16"/>
    <w:rsid w:val="007F7754"/>
    <w:rPr>
      <w:rFonts w:ascii="Calibri" w:eastAsia="Times New Roman" w:hAnsi="Calibri" w:cs="Calibri"/>
    </w:rPr>
  </w:style>
  <w:style w:type="paragraph" w:customStyle="1" w:styleId="F31D042135434EF387E348B92350BF1116">
    <w:name w:val="F31D042135434EF387E348B92350BF1116"/>
    <w:rsid w:val="007F7754"/>
    <w:rPr>
      <w:rFonts w:ascii="Calibri" w:eastAsia="Times New Roman" w:hAnsi="Calibri" w:cs="Calibri"/>
    </w:rPr>
  </w:style>
  <w:style w:type="paragraph" w:customStyle="1" w:styleId="54A2E43126764B4187C6E41BF7A3894116">
    <w:name w:val="54A2E43126764B4187C6E41BF7A3894116"/>
    <w:rsid w:val="007F7754"/>
    <w:rPr>
      <w:rFonts w:ascii="Calibri" w:eastAsia="Times New Roman" w:hAnsi="Calibri" w:cs="Calibri"/>
    </w:rPr>
  </w:style>
  <w:style w:type="paragraph" w:customStyle="1" w:styleId="E99FD2C0ABEA4B5C87B0627C3E8FBEFC16">
    <w:name w:val="E99FD2C0ABEA4B5C87B0627C3E8FBEFC16"/>
    <w:rsid w:val="007F7754"/>
    <w:rPr>
      <w:rFonts w:ascii="Calibri" w:eastAsia="Times New Roman" w:hAnsi="Calibri" w:cs="Calibri"/>
    </w:rPr>
  </w:style>
  <w:style w:type="paragraph" w:customStyle="1" w:styleId="38A984CD16214F96B4923C531C98455E16">
    <w:name w:val="38A984CD16214F96B4923C531C98455E16"/>
    <w:rsid w:val="007F7754"/>
    <w:rPr>
      <w:rFonts w:ascii="Calibri" w:eastAsia="Times New Roman" w:hAnsi="Calibri" w:cs="Calibri"/>
    </w:rPr>
  </w:style>
  <w:style w:type="paragraph" w:customStyle="1" w:styleId="D3CE9FA6C7B34AD6914509F94888B78816">
    <w:name w:val="D3CE9FA6C7B34AD6914509F94888B78816"/>
    <w:rsid w:val="007F7754"/>
    <w:rPr>
      <w:rFonts w:ascii="Calibri" w:eastAsia="Times New Roman" w:hAnsi="Calibri" w:cs="Calibri"/>
    </w:rPr>
  </w:style>
  <w:style w:type="paragraph" w:customStyle="1" w:styleId="A92F74BF98CF42B7A9BC1F2B1623D74B16">
    <w:name w:val="A92F74BF98CF42B7A9BC1F2B1623D74B16"/>
    <w:rsid w:val="007F7754"/>
    <w:rPr>
      <w:rFonts w:ascii="Calibri" w:eastAsia="Times New Roman" w:hAnsi="Calibri" w:cs="Calibri"/>
    </w:rPr>
  </w:style>
  <w:style w:type="paragraph" w:customStyle="1" w:styleId="7618BC8076D94BE6B6C12C7F0C8CDA2F16">
    <w:name w:val="7618BC8076D94BE6B6C12C7F0C8CDA2F16"/>
    <w:rsid w:val="007F7754"/>
    <w:rPr>
      <w:rFonts w:ascii="Calibri" w:eastAsia="Times New Roman" w:hAnsi="Calibri" w:cs="Calibri"/>
    </w:rPr>
  </w:style>
  <w:style w:type="paragraph" w:customStyle="1" w:styleId="172E134975D0488996F76E101C41766A16">
    <w:name w:val="172E134975D0488996F76E101C41766A16"/>
    <w:rsid w:val="007F7754"/>
    <w:rPr>
      <w:rFonts w:ascii="Calibri" w:eastAsia="Times New Roman" w:hAnsi="Calibri" w:cs="Calibri"/>
    </w:rPr>
  </w:style>
  <w:style w:type="paragraph" w:customStyle="1" w:styleId="2A1FAE39456D44719C755E33F448203C16">
    <w:name w:val="2A1FAE39456D44719C755E33F448203C16"/>
    <w:rsid w:val="007F7754"/>
    <w:rPr>
      <w:rFonts w:ascii="Calibri" w:eastAsia="Times New Roman" w:hAnsi="Calibri" w:cs="Calibri"/>
    </w:rPr>
  </w:style>
  <w:style w:type="paragraph" w:customStyle="1" w:styleId="1A39600CC7A54CB19A3B76E515ABE6C916">
    <w:name w:val="1A39600CC7A54CB19A3B76E515ABE6C916"/>
    <w:rsid w:val="007F7754"/>
    <w:rPr>
      <w:rFonts w:ascii="Calibri" w:eastAsia="Times New Roman" w:hAnsi="Calibri" w:cs="Calibri"/>
    </w:rPr>
  </w:style>
  <w:style w:type="paragraph" w:customStyle="1" w:styleId="85CE910F76664357AD12EF398E9196F816">
    <w:name w:val="85CE910F76664357AD12EF398E9196F816"/>
    <w:rsid w:val="007F7754"/>
    <w:rPr>
      <w:rFonts w:ascii="Calibri" w:eastAsia="Times New Roman" w:hAnsi="Calibri" w:cs="Calibri"/>
    </w:rPr>
  </w:style>
  <w:style w:type="paragraph" w:customStyle="1" w:styleId="39F3760D717A44688649A1EE199D008B16">
    <w:name w:val="39F3760D717A44688649A1EE199D008B16"/>
    <w:rsid w:val="007F7754"/>
    <w:rPr>
      <w:rFonts w:ascii="Calibri" w:eastAsia="Times New Roman" w:hAnsi="Calibri" w:cs="Calibri"/>
    </w:rPr>
  </w:style>
  <w:style w:type="paragraph" w:customStyle="1" w:styleId="50280DD7A917481887FFC583A8627C7316">
    <w:name w:val="50280DD7A917481887FFC583A8627C7316"/>
    <w:rsid w:val="007F7754"/>
    <w:rPr>
      <w:rFonts w:ascii="Calibri" w:eastAsia="Times New Roman" w:hAnsi="Calibri" w:cs="Calibri"/>
    </w:rPr>
  </w:style>
  <w:style w:type="paragraph" w:customStyle="1" w:styleId="C660AD87EDDC4A7E8118F8B56C7F1D2A16">
    <w:name w:val="C660AD87EDDC4A7E8118F8B56C7F1D2A16"/>
    <w:rsid w:val="007F7754"/>
    <w:rPr>
      <w:rFonts w:ascii="Calibri" w:eastAsia="Times New Roman" w:hAnsi="Calibri" w:cs="Calibri"/>
    </w:rPr>
  </w:style>
  <w:style w:type="paragraph" w:customStyle="1" w:styleId="F1F1C91DC85A487BAFC0D4FC757B0B6216">
    <w:name w:val="F1F1C91DC85A487BAFC0D4FC757B0B6216"/>
    <w:rsid w:val="007F7754"/>
    <w:rPr>
      <w:rFonts w:ascii="Calibri" w:eastAsia="Times New Roman" w:hAnsi="Calibri" w:cs="Calibri"/>
    </w:rPr>
  </w:style>
  <w:style w:type="paragraph" w:customStyle="1" w:styleId="DB6F7CD46D20408B9DB652357358CB2616">
    <w:name w:val="DB6F7CD46D20408B9DB652357358CB2616"/>
    <w:rsid w:val="007F7754"/>
    <w:rPr>
      <w:rFonts w:ascii="Calibri" w:eastAsia="Times New Roman" w:hAnsi="Calibri" w:cs="Calibri"/>
    </w:rPr>
  </w:style>
  <w:style w:type="paragraph" w:customStyle="1" w:styleId="43E36EE3F5BB4D619CC45A3497FF504C16">
    <w:name w:val="43E36EE3F5BB4D619CC45A3497FF504C16"/>
    <w:rsid w:val="007F7754"/>
    <w:rPr>
      <w:rFonts w:ascii="Calibri" w:eastAsia="Times New Roman" w:hAnsi="Calibri" w:cs="Calibri"/>
    </w:rPr>
  </w:style>
  <w:style w:type="paragraph" w:customStyle="1" w:styleId="B66AFEF372204706AA04F52418D9827816">
    <w:name w:val="B66AFEF372204706AA04F52418D9827816"/>
    <w:rsid w:val="007F7754"/>
    <w:rPr>
      <w:rFonts w:ascii="Calibri" w:eastAsia="Times New Roman" w:hAnsi="Calibri" w:cs="Calibri"/>
    </w:rPr>
  </w:style>
  <w:style w:type="paragraph" w:customStyle="1" w:styleId="06BB752B8A464A03952C04311944219C16">
    <w:name w:val="06BB752B8A464A03952C04311944219C16"/>
    <w:rsid w:val="007F7754"/>
    <w:rPr>
      <w:rFonts w:ascii="Calibri" w:eastAsia="Times New Roman" w:hAnsi="Calibri" w:cs="Calibri"/>
    </w:rPr>
  </w:style>
  <w:style w:type="paragraph" w:customStyle="1" w:styleId="189D750BF1884E8AA9E5ED930C81041F16">
    <w:name w:val="189D750BF1884E8AA9E5ED930C81041F16"/>
    <w:rsid w:val="007F7754"/>
    <w:rPr>
      <w:rFonts w:ascii="Calibri" w:eastAsia="Times New Roman" w:hAnsi="Calibri" w:cs="Calibri"/>
    </w:rPr>
  </w:style>
  <w:style w:type="paragraph" w:customStyle="1" w:styleId="107E9EDBF5324BF1A7C52CE5C5708D6F15">
    <w:name w:val="107E9EDBF5324BF1A7C52CE5C5708D6F1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1">
    <w:name w:val="B053933702704FC0B6E7C41E0961579C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4">
    <w:name w:val="2307FEF57269459BAEE8D8BD5D9DD303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1">
    <w:name w:val="9CC3580790A042AAB4361C3435EAFFE0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2">
    <w:name w:val="26E096F473F54C4DB614F7EB5465F124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1">
    <w:name w:val="E17B7A6A86A94A88B20E5A78E3E17CFD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1">
    <w:name w:val="BFB0D844033D4E9EB42F8A421924304D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0">
    <w:name w:val="ED77D0C6E0AF4C37AE6726F2AC41C26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0">
    <w:name w:val="421F9A8565334B419276CA746F1D509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9">
    <w:name w:val="B2A2C11323574E399736E67F9504E95B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9">
    <w:name w:val="13347AB3CA7048FA8C312DFCC76A8C39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9">
    <w:name w:val="ACFF39743C3241E8B6BE4E5B9860AB2E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8">
    <w:name w:val="1192F4C9152E4F78A2F38BAFCF6816AB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8">
    <w:name w:val="448D8CA69723403D9FFB4A770F14CA79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7">
    <w:name w:val="47CD0EA491DD458AAC832207C145813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7">
    <w:name w:val="8BB8732BA936439A868EC0C95350149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7">
    <w:name w:val="704E2B480B8C477EBD911611156EBCA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7">
    <w:name w:val="7337ECAC8DC7480EAE09A66C5FB5215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7">
    <w:name w:val="30F8885D8E2C4A3B8D8C993694B68C4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7">
    <w:name w:val="51B8A30168894196A21E05A3D566BDB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1">
    <w:name w:val="D80D65E57E4D41459EC584845AD90E4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34E47E502C974B8786C6F7D2B750A7BC1">
    <w:name w:val="34E47E502C974B8786C6F7D2B750A7B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32316DB0BC745228449A667C2BAEE641">
    <w:name w:val="732316DB0BC745228449A667C2BAEE6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7BE0B8CB47344C998C95FA2C110AA7A1">
    <w:name w:val="97BE0B8CB47344C998C95FA2C110AA7A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EA7250D5F6D42B89020BE53093B4B281">
    <w:name w:val="FEA7250D5F6D42B89020BE53093B4B28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26FE602334B495681AEEE13CB51A3131">
    <w:name w:val="426FE602334B495681AEEE13CB51A313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17713615D04DC4A3BB7A1CE37784B41">
    <w:name w:val="4717713615D04DC4A3BB7A1CE37784B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998258FEE9442EAB8657CCD69B88B5E1">
    <w:name w:val="5998258FEE9442EAB8657CCD69B88B5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CDF5837DA31F4457AC51523EFF2F98AF1">
    <w:name w:val="CDF5837DA31F4457AC51523EFF2F98A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3B47AD895346E7B192797CEE5436001">
    <w:name w:val="8B3B47AD895346E7B192797CEE54360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6">
    <w:name w:val="E73963E40DE8458891B4C3276FFBB5B4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6">
    <w:name w:val="9A3BDC33B66944958704F82EEFA1C40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6">
    <w:name w:val="30A5F8A8CF454F199A9B52DE5B04D93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6">
    <w:name w:val="24CD5D0D9C914835AC2A8E09AAABF0C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6">
    <w:name w:val="F8BC745218C24234B474FBD42D9FAC86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6">
    <w:name w:val="E3CC70263BF74475B1B8B29EF0F25C2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6">
    <w:name w:val="BBB876F5436B4175A28FFC25805AAC3F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6">
    <w:name w:val="638D65BDF3F44444BCBEC45C663370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6">
    <w:name w:val="6A25E4D6564847CC9015D015F84CDBF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3055526E36C48FEB4EA22936501197C">
    <w:name w:val="F3055526E36C48FEB4EA22936501197C"/>
    <w:rsid w:val="00C75EA3"/>
  </w:style>
  <w:style w:type="paragraph" w:customStyle="1" w:styleId="0EE7D9509F50487E9E9E7619EE984130">
    <w:name w:val="0EE7D9509F50487E9E9E7619EE984130"/>
    <w:rsid w:val="00C75EA3"/>
  </w:style>
  <w:style w:type="paragraph" w:customStyle="1" w:styleId="8ACD5BBD7100484985181C018F161434">
    <w:name w:val="8ACD5BBD7100484985181C018F161434"/>
    <w:rsid w:val="00815C0D"/>
  </w:style>
  <w:style w:type="paragraph" w:customStyle="1" w:styleId="BB94AA37B0A84E92B0B5EF4A306A056A">
    <w:name w:val="BB94AA37B0A84E92B0B5EF4A306A056A"/>
    <w:rsid w:val="00815C0D"/>
  </w:style>
  <w:style w:type="paragraph" w:customStyle="1" w:styleId="D2B6848100D344CD9A9892EF1C0E86DF">
    <w:name w:val="D2B6848100D344CD9A9892EF1C0E86DF"/>
    <w:rsid w:val="00815C0D"/>
  </w:style>
  <w:style w:type="paragraph" w:customStyle="1" w:styleId="531EAB22786346C88EA75DECC5BD8494">
    <w:name w:val="531EAB22786346C88EA75DECC5BD8494"/>
    <w:rsid w:val="00815C0D"/>
  </w:style>
  <w:style w:type="paragraph" w:customStyle="1" w:styleId="0006C88C134F464AB2720CD1EAB938FC">
    <w:name w:val="0006C88C134F464AB2720CD1EAB938FC"/>
    <w:rsid w:val="00815C0D"/>
  </w:style>
  <w:style w:type="paragraph" w:customStyle="1" w:styleId="31B02D405E274E29A9CA729805533CEE">
    <w:name w:val="31B02D405E274E29A9CA729805533CEE"/>
    <w:rsid w:val="00815C0D"/>
  </w:style>
  <w:style w:type="paragraph" w:customStyle="1" w:styleId="80ACE45B4F1B442284E9BDDBA7D6ABD6">
    <w:name w:val="80ACE45B4F1B442284E9BDDBA7D6ABD6"/>
    <w:rsid w:val="00815C0D"/>
  </w:style>
  <w:style w:type="paragraph" w:customStyle="1" w:styleId="7CE6F47E15734893B307EBE1E425150D">
    <w:name w:val="7CE6F47E15734893B307EBE1E425150D"/>
    <w:rsid w:val="005B2B83"/>
  </w:style>
  <w:style w:type="paragraph" w:customStyle="1" w:styleId="B70EFCE523AA42E0B25FE3D4219EB61C">
    <w:name w:val="B70EFCE523AA42E0B25FE3D4219EB61C"/>
    <w:rsid w:val="005B2B83"/>
  </w:style>
  <w:style w:type="paragraph" w:customStyle="1" w:styleId="0A22B4691D234DF5A85224B09229CA30">
    <w:name w:val="0A22B4691D234DF5A85224B09229CA30"/>
    <w:rsid w:val="005B2B83"/>
  </w:style>
  <w:style w:type="paragraph" w:customStyle="1" w:styleId="6E91CF7B3C194987889DBCC12C7F27EE">
    <w:name w:val="6E91CF7B3C194987889DBCC12C7F27EE"/>
    <w:rsid w:val="005B2B83"/>
  </w:style>
  <w:style w:type="paragraph" w:customStyle="1" w:styleId="86F02B96E06D4C539794711CC73D753D">
    <w:name w:val="86F02B96E06D4C539794711CC73D753D"/>
    <w:rsid w:val="005B2B83"/>
  </w:style>
  <w:style w:type="paragraph" w:customStyle="1" w:styleId="2FDF78FED5CC490E962B1975C16092DC">
    <w:name w:val="2FDF78FED5CC490E962B1975C16092DC"/>
    <w:rsid w:val="005B2B83"/>
  </w:style>
  <w:style w:type="paragraph" w:customStyle="1" w:styleId="025A56BFFBB243ADB1E4E3E2DAFA5389">
    <w:name w:val="025A56BFFBB243ADB1E4E3E2DAFA5389"/>
    <w:rsid w:val="005B2B83"/>
  </w:style>
  <w:style w:type="paragraph" w:customStyle="1" w:styleId="A289FBAC19144E3BB4C4DE12248EB6EE">
    <w:name w:val="A289FBAC19144E3BB4C4DE12248EB6EE"/>
    <w:rsid w:val="005B2B83"/>
  </w:style>
  <w:style w:type="paragraph" w:customStyle="1" w:styleId="5118E0CB34704D37903199D02C286A23">
    <w:name w:val="5118E0CB34704D37903199D02C286A23"/>
    <w:rsid w:val="005B2B83"/>
  </w:style>
  <w:style w:type="paragraph" w:customStyle="1" w:styleId="B3EC9C98AF614F0EB63E20D3E09B7BC7">
    <w:name w:val="B3EC9C98AF614F0EB63E20D3E09B7BC7"/>
    <w:rsid w:val="005B2B83"/>
  </w:style>
  <w:style w:type="paragraph" w:customStyle="1" w:styleId="2C89F539BD2247CE9063C987992B4D80">
    <w:name w:val="2C89F539BD2247CE9063C987992B4D80"/>
    <w:rsid w:val="005B2B83"/>
  </w:style>
  <w:style w:type="paragraph" w:customStyle="1" w:styleId="814F7C5F79B34A6081F09963075499A4">
    <w:name w:val="814F7C5F79B34A6081F09963075499A4"/>
    <w:rsid w:val="005B2B83"/>
  </w:style>
  <w:style w:type="paragraph" w:customStyle="1" w:styleId="395242A4E8934494A7E1DCC8CDE6D1F5">
    <w:name w:val="395242A4E8934494A7E1DCC8CDE6D1F5"/>
    <w:rsid w:val="003D5F3B"/>
  </w:style>
  <w:style w:type="paragraph" w:customStyle="1" w:styleId="8430A9044C6B4CD687ECEC616C691AA7">
    <w:name w:val="8430A9044C6B4CD687ECEC616C691AA7"/>
    <w:rsid w:val="003D5F3B"/>
  </w:style>
  <w:style w:type="paragraph" w:customStyle="1" w:styleId="9CE0C1685E0842BD9D0E6C58A49B5E28">
    <w:name w:val="9CE0C1685E0842BD9D0E6C58A49B5E28"/>
    <w:rsid w:val="003D5F3B"/>
  </w:style>
  <w:style w:type="paragraph" w:customStyle="1" w:styleId="0ECB2E30700C4DCA9E7528CBEDDFF186">
    <w:name w:val="0ECB2E30700C4DCA9E7528CBEDDFF186"/>
    <w:rsid w:val="00431FB3"/>
  </w:style>
  <w:style w:type="paragraph" w:customStyle="1" w:styleId="BAE15D75786B4B03A10E2FECAC868165">
    <w:name w:val="BAE15D75786B4B03A10E2FECAC868165"/>
    <w:rsid w:val="00431FB3"/>
  </w:style>
  <w:style w:type="paragraph" w:customStyle="1" w:styleId="312BBC77B7E94036BD03D93F7FBFD0A2">
    <w:name w:val="312BBC77B7E94036BD03D93F7FBFD0A2"/>
    <w:rsid w:val="00431FB3"/>
  </w:style>
  <w:style w:type="paragraph" w:customStyle="1" w:styleId="4FE0BB74273C440CB011B8E30FEAB9FA">
    <w:name w:val="4FE0BB74273C440CB011B8E30FEAB9FA"/>
    <w:rsid w:val="00431FB3"/>
  </w:style>
  <w:style w:type="paragraph" w:customStyle="1" w:styleId="A10FC535566F4C7EA170EB75ACD9A035">
    <w:name w:val="A10FC535566F4C7EA170EB75ACD9A035"/>
    <w:rsid w:val="001C77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BD462-0B9D-4CC1-A920-89D87DBA9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 Document Template</Template>
  <TotalTime>0</TotalTime>
  <Pages>3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A. Moline</dc:creator>
  <cp:lastModifiedBy>Tom A. Moline</cp:lastModifiedBy>
  <cp:revision>2</cp:revision>
  <cp:lastPrinted>2013-08-31T21:16:00Z</cp:lastPrinted>
  <dcterms:created xsi:type="dcterms:W3CDTF">2013-10-29T19:00:00Z</dcterms:created>
  <dcterms:modified xsi:type="dcterms:W3CDTF">2013-10-29T19:00:00Z</dcterms:modified>
</cp:coreProperties>
</file>