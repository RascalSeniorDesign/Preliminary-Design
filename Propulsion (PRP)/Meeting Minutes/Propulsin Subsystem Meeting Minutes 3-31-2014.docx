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728"/>
        <w:gridCol w:w="2394"/>
        <w:gridCol w:w="1476"/>
        <w:gridCol w:w="1026"/>
        <w:gridCol w:w="2934"/>
      </w:tblGrid>
      <w:tr w:rsidR="00EF4A0A" w:rsidTr="004C5378">
        <w:tc>
          <w:tcPr>
            <w:tcW w:w="1728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F4A0A">
              <w:rPr>
                <w:rFonts w:ascii="Times New Roman" w:hAnsi="Times New Roman" w:cs="Times New Roman"/>
                <w:b w:val="0"/>
                <w:sz w:val="24"/>
                <w:szCs w:val="24"/>
              </w:rPr>
              <w:t>Meeting Date</w:t>
            </w:r>
          </w:p>
        </w:tc>
        <w:tc>
          <w:tcPr>
            <w:tcW w:w="239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  <w:b w:val="0"/>
                <w:sz w:val="24"/>
                <w:szCs w:val="24"/>
              </w:rPr>
              <w:id w:val="178790516"/>
              <w:placeholder>
                <w:docPart w:val="841F600F3D9A44DB9F55B65BE2F85338"/>
              </w:placeholder>
              <w:date w:fullDate="2014-03-31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EF4A0A" w:rsidRDefault="00557500" w:rsidP="00EF4A0A">
                <w:pPr>
                  <w:pStyle w:val="Title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3/31/2014</w:t>
                </w:r>
              </w:p>
            </w:sdtContent>
          </w:sdt>
          <w:p w:rsidR="00EF4A0A" w:rsidRPr="00EF4A0A" w:rsidRDefault="00EF4A0A" w:rsidP="00EF4A0A">
            <w:pPr>
              <w:pStyle w:val="Body"/>
            </w:pPr>
          </w:p>
        </w:tc>
        <w:tc>
          <w:tcPr>
            <w:tcW w:w="2502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934" w:type="dxa"/>
            <w:tcBorders>
              <w:top w:val="single" w:sz="24" w:space="0" w:color="auto"/>
              <w:left w:val="nil"/>
              <w:bottom w:val="single" w:sz="4" w:space="0" w:color="auto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C5378" w:rsidTr="004C5378">
        <w:tc>
          <w:tcPr>
            <w:tcW w:w="1728" w:type="dxa"/>
            <w:tcBorders>
              <w:left w:val="nil"/>
              <w:bottom w:val="single" w:sz="4" w:space="0" w:color="auto"/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Meeting Place</w:t>
            </w:r>
          </w:p>
        </w:tc>
        <w:sdt>
          <w:sdtPr>
            <w:rPr>
              <w:rFonts w:ascii="Times New Roman" w:hAnsi="Times New Roman" w:cs="Times New Roman"/>
              <w:b w:val="0"/>
              <w:sz w:val="24"/>
              <w:szCs w:val="24"/>
            </w:rPr>
            <w:id w:val="178790520"/>
            <w:placeholder>
              <w:docPart w:val="052B4675FFFF498A8D3DBB46C9FA3159"/>
            </w:placeholder>
            <w:text/>
          </w:sdtPr>
          <w:sdtContent>
            <w:tc>
              <w:tcPr>
                <w:tcW w:w="2394" w:type="dxa"/>
                <w:tcBorders>
                  <w:left w:val="nil"/>
                  <w:bottom w:val="single" w:sz="4" w:space="0" w:color="auto"/>
                </w:tcBorders>
              </w:tcPr>
              <w:p w:rsidR="00EF4A0A" w:rsidRPr="00EF4A0A" w:rsidRDefault="00557500" w:rsidP="00557500">
                <w:pPr>
                  <w:pStyle w:val="Title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SSRL</w:t>
                </w:r>
              </w:p>
            </w:tc>
          </w:sdtContent>
        </w:sdt>
        <w:tc>
          <w:tcPr>
            <w:tcW w:w="1476" w:type="dxa"/>
            <w:tcBorders>
              <w:bottom w:val="single" w:sz="4" w:space="0" w:color="auto"/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Leader</w:t>
            </w:r>
          </w:p>
        </w:tc>
        <w:tc>
          <w:tcPr>
            <w:tcW w:w="3960" w:type="dxa"/>
            <w:gridSpan w:val="2"/>
            <w:tcBorders>
              <w:left w:val="nil"/>
              <w:bottom w:val="single" w:sz="4" w:space="0" w:color="auto"/>
            </w:tcBorders>
          </w:tcPr>
          <w:p w:rsidR="00EF4A0A" w:rsidRDefault="00E27E9F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 w:val="0"/>
                  <w:sz w:val="24"/>
                  <w:szCs w:val="24"/>
                </w:rPr>
                <w:id w:val="178790527"/>
                <w:placeholder>
                  <w:docPart w:val="F593CE38E01840BD959758F984063B70"/>
                </w:placeholder>
                <w:text/>
              </w:sdtPr>
              <w:sdtContent>
                <w:r w:rsidR="00557500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Tyler Olson</w:t>
                </w:r>
              </w:sdtContent>
            </w:sdt>
          </w:p>
          <w:p w:rsidR="00EF4A0A" w:rsidRPr="00EF4A0A" w:rsidRDefault="00EF4A0A" w:rsidP="00EF4A0A">
            <w:pPr>
              <w:pStyle w:val="Body"/>
              <w:spacing w:after="120"/>
            </w:pPr>
          </w:p>
        </w:tc>
      </w:tr>
      <w:tr w:rsidR="004C5378" w:rsidRPr="00557500" w:rsidTr="004C5378">
        <w:tc>
          <w:tcPr>
            <w:tcW w:w="1728" w:type="dxa"/>
            <w:tcBorders>
              <w:left w:val="nil"/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Minutes Date</w:t>
            </w:r>
          </w:p>
        </w:tc>
        <w:tc>
          <w:tcPr>
            <w:tcW w:w="2394" w:type="dxa"/>
            <w:tcBorders>
              <w:left w:val="nil"/>
            </w:tcBorders>
          </w:tcPr>
          <w:sdt>
            <w:sdtPr>
              <w:rPr>
                <w:rFonts w:ascii="Times New Roman" w:hAnsi="Times New Roman" w:cs="Times New Roman"/>
                <w:b w:val="0"/>
                <w:sz w:val="24"/>
                <w:szCs w:val="24"/>
              </w:rPr>
              <w:id w:val="178790524"/>
              <w:placeholder>
                <w:docPart w:val="57669B75B5764C7491CC83D11DC22C1B"/>
              </w:placeholder>
              <w:date w:fullDate="2014-03-31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EF4A0A" w:rsidRPr="00EF4A0A" w:rsidRDefault="00557500" w:rsidP="00EF4A0A">
                <w:pPr>
                  <w:pStyle w:val="Title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3/31/2014</w:t>
                </w:r>
              </w:p>
            </w:sdtContent>
          </w:sdt>
        </w:tc>
        <w:tc>
          <w:tcPr>
            <w:tcW w:w="1476" w:type="dxa"/>
            <w:tcBorders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Participants</w:t>
            </w:r>
          </w:p>
        </w:tc>
        <w:sdt>
          <w:sdtPr>
            <w:rPr>
              <w:rFonts w:ascii="Times New Roman" w:hAnsi="Times New Roman" w:cs="Times New Roman"/>
              <w:b w:val="0"/>
              <w:sz w:val="24"/>
              <w:szCs w:val="24"/>
              <w:lang w:val="fr-FR"/>
            </w:rPr>
            <w:id w:val="178790531"/>
            <w:placeholder>
              <w:docPart w:val="E34A064084D74A7898BF69573A227A3F"/>
            </w:placeholder>
            <w:text/>
          </w:sdtPr>
          <w:sdtContent>
            <w:tc>
              <w:tcPr>
                <w:tcW w:w="3960" w:type="dxa"/>
                <w:gridSpan w:val="2"/>
                <w:tcBorders>
                  <w:left w:val="nil"/>
                </w:tcBorders>
              </w:tcPr>
              <w:p w:rsidR="00EF4A0A" w:rsidRPr="00557500" w:rsidRDefault="00557500" w:rsidP="00557500">
                <w:pPr>
                  <w:pStyle w:val="Title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 w:val="0"/>
                    <w:sz w:val="24"/>
                    <w:szCs w:val="24"/>
                    <w:lang w:val="fr-FR"/>
                  </w:rPr>
                </w:pPr>
                <w:r w:rsidRPr="00557500">
                  <w:rPr>
                    <w:rFonts w:ascii="Times New Roman" w:hAnsi="Times New Roman" w:cs="Times New Roman"/>
                    <w:b w:val="0"/>
                    <w:sz w:val="24"/>
                    <w:szCs w:val="24"/>
                    <w:lang w:val="fr-FR"/>
                  </w:rPr>
                  <w:t xml:space="preserve">Tyler </w:t>
                </w:r>
                <w:proofErr w:type="spellStart"/>
                <w:r w:rsidRPr="00557500">
                  <w:rPr>
                    <w:rFonts w:ascii="Times New Roman" w:hAnsi="Times New Roman" w:cs="Times New Roman"/>
                    <w:b w:val="0"/>
                    <w:sz w:val="24"/>
                    <w:szCs w:val="24"/>
                    <w:lang w:val="fr-FR"/>
                  </w:rPr>
                  <w:t>Olson</w:t>
                </w:r>
                <w:proofErr w:type="spellEnd"/>
                <w:r w:rsidRPr="00557500">
                  <w:rPr>
                    <w:rFonts w:ascii="Times New Roman" w:hAnsi="Times New Roman" w:cs="Times New Roman"/>
                    <w:b w:val="0"/>
                    <w:sz w:val="24"/>
                    <w:szCs w:val="24"/>
                    <w:lang w:val="fr-FR"/>
                  </w:rPr>
                  <w:t xml:space="preserve">, Nicholas Mercadante, Javier </w:t>
                </w:r>
                <w:proofErr w:type="spellStart"/>
                <w:r w:rsidRPr="00557500">
                  <w:rPr>
                    <w:rFonts w:ascii="Times New Roman" w:hAnsi="Times New Roman" w:cs="Times New Roman"/>
                    <w:b w:val="0"/>
                    <w:sz w:val="24"/>
                    <w:szCs w:val="24"/>
                    <w:lang w:val="fr-FR"/>
                  </w:rPr>
                  <w:t>Muro</w:t>
                </w:r>
                <w:proofErr w:type="spellEnd"/>
                <w:r w:rsidRPr="00557500">
                  <w:rPr>
                    <w:rFonts w:ascii="Times New Roman" w:hAnsi="Times New Roman" w:cs="Times New Roman"/>
                    <w:b w:val="0"/>
                    <w:sz w:val="24"/>
                    <w:szCs w:val="24"/>
                    <w:lang w:val="fr-FR"/>
                  </w:rPr>
                  <w:t xml:space="preserve"> de </w:t>
                </w:r>
                <w:proofErr w:type="spellStart"/>
                <w:r w:rsidRPr="00557500">
                  <w:rPr>
                    <w:rFonts w:ascii="Times New Roman" w:hAnsi="Times New Roman" w:cs="Times New Roman"/>
                    <w:b w:val="0"/>
                    <w:sz w:val="24"/>
                    <w:szCs w:val="24"/>
                    <w:lang w:val="fr-FR"/>
                  </w:rPr>
                  <w:t>Nadal</w:t>
                </w:r>
                <w:proofErr w:type="spellEnd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  <w:lang w:val="fr-FR"/>
                  </w:rPr>
                  <w:t xml:space="preserve">, </w:t>
                </w:r>
                <w:proofErr w:type="spellStart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  <w:lang w:val="fr-FR"/>
                  </w:rPr>
                  <w:t>Nate</w:t>
                </w:r>
                <w:proofErr w:type="spellEnd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  <w:lang w:val="fr-FR"/>
                  </w:rPr>
                  <w:t xml:space="preserve"> Richard, Max </w:t>
                </w:r>
                <w:proofErr w:type="spellStart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  <w:lang w:val="fr-FR"/>
                  </w:rPr>
                  <w:t>Polley</w:t>
                </w:r>
                <w:proofErr w:type="spellEnd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  <w:lang w:val="fr-FR"/>
                  </w:rPr>
                  <w:t>, Tom Moline</w:t>
                </w:r>
              </w:p>
            </w:tc>
          </w:sdtContent>
        </w:sdt>
      </w:tr>
    </w:tbl>
    <w:p w:rsidR="00EF4A0A" w:rsidRPr="00557500" w:rsidRDefault="00EF4A0A" w:rsidP="00EF4A0A">
      <w:pPr>
        <w:pStyle w:val="Subtitle"/>
        <w:spacing w:after="12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tbl>
      <w:tblPr>
        <w:tblStyle w:val="TableGrid"/>
        <w:tblW w:w="0" w:type="auto"/>
        <w:tblLook w:val="04A0"/>
      </w:tblPr>
      <w:tblGrid>
        <w:gridCol w:w="5614"/>
        <w:gridCol w:w="2652"/>
        <w:gridCol w:w="1310"/>
      </w:tblGrid>
      <w:tr w:rsidR="004C5378" w:rsidTr="008757ED">
        <w:trPr>
          <w:tblHeader/>
        </w:trPr>
        <w:tc>
          <w:tcPr>
            <w:tcW w:w="5614" w:type="dxa"/>
            <w:tcBorders>
              <w:top w:val="single" w:sz="24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4C5378" w:rsidRDefault="004C537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65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C5378" w:rsidRDefault="004C537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131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C5378" w:rsidRDefault="004C537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Due Date</w:t>
            </w:r>
          </w:p>
        </w:tc>
      </w:tr>
      <w:tr w:rsidR="004C5378" w:rsidTr="008757ED">
        <w:tc>
          <w:tcPr>
            <w:tcW w:w="5614" w:type="dxa"/>
            <w:tcBorders>
              <w:top w:val="single" w:sz="2" w:space="0" w:color="auto"/>
              <w:left w:val="nil"/>
              <w:bottom w:val="nil"/>
            </w:tcBorders>
          </w:tcPr>
          <w:sdt>
            <w:sdtPr>
              <w:rPr>
                <w:rFonts w:ascii="Times New Roman" w:hAnsi="Times New Roman" w:cs="Times New Roman"/>
                <w:b/>
              </w:rPr>
              <w:id w:val="178790509"/>
              <w:placeholder>
                <w:docPart w:val="0F6A3B87CE114919B1AB3E4BB0BC7312"/>
              </w:placeholder>
              <w:text/>
            </w:sdtPr>
            <w:sdtContent>
              <w:p w:rsidR="008E0A37" w:rsidRDefault="00557500" w:rsidP="00EF4A0A">
                <w:pPr>
                  <w:pStyle w:val="Body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>Questions for Boeing: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color w:val="auto"/>
              </w:rPr>
              <w:id w:val="178790513"/>
              <w:placeholder>
                <w:docPart w:val="4C6B034B869148FD8728862C73B9F1CB"/>
              </w:placeholder>
              <w:text/>
            </w:sdtPr>
            <w:sdtContent>
              <w:p w:rsidR="004C5378" w:rsidRDefault="00557500" w:rsidP="00EF4A0A">
                <w:pPr>
                  <w:pStyle w:val="Body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color w:val="auto"/>
                  </w:rPr>
                </w:pPr>
                <w:r>
                  <w:rPr>
                    <w:rFonts w:ascii="Times New Roman" w:hAnsi="Times New Roman" w:cs="Times New Roman"/>
                    <w:color w:val="auto"/>
                  </w:rPr>
                  <w:t>What is the exact structural layout of the Colony-II Bus?</w:t>
                </w:r>
              </w:p>
            </w:sdtContent>
          </w:sdt>
          <w:p w:rsidR="00557500" w:rsidRDefault="00557500" w:rsidP="00557500">
            <w:pPr>
              <w:pStyle w:val="Body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This is important to know, in terms of the manner in which the design will be approached.</w:t>
            </w:r>
          </w:p>
          <w:p w:rsidR="00557500" w:rsidRDefault="00557500" w:rsidP="00557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What are the mass specs of the Colony-II bus?</w:t>
            </w:r>
          </w:p>
          <w:p w:rsidR="00C6717F" w:rsidRDefault="00C6717F" w:rsidP="00557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Deployable solar panels (how would we interfere with them)?</w:t>
            </w:r>
          </w:p>
          <w:p w:rsidR="00557500" w:rsidRDefault="00557500" w:rsidP="00557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Propulsion Specifications:</w:t>
            </w:r>
          </w:p>
          <w:p w:rsidR="00557500" w:rsidRDefault="00557500" w:rsidP="00557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Should limit the size to 0.5U.</w:t>
            </w:r>
          </w:p>
          <w:p w:rsidR="00557500" w:rsidRDefault="00557500" w:rsidP="00557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Should be able to produce 50 m/s of delta-V</w:t>
            </w:r>
            <w:r w:rsidR="00C6717F">
              <w:rPr>
                <w:rFonts w:ascii="Times New Roman" w:hAnsi="Times New Roman" w:cs="Times New Roman"/>
                <w:color w:val="auto"/>
              </w:rPr>
              <w:t>.</w:t>
            </w:r>
          </w:p>
          <w:p w:rsidR="00557500" w:rsidRDefault="00C6717F" w:rsidP="00557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Mass percentage limited to 50-75%.</w:t>
            </w:r>
          </w:p>
          <w:p w:rsidR="00C6717F" w:rsidRDefault="00C6717F" w:rsidP="00557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Power usage limited to &lt;3W.</w:t>
            </w:r>
          </w:p>
          <w:p w:rsidR="00557500" w:rsidRDefault="00557500" w:rsidP="00557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Should ask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Swartwout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for the propulsion system that Boeing was originally planning to incorporate.</w:t>
            </w:r>
          </w:p>
          <w:p w:rsidR="00C6717F" w:rsidRDefault="00C6717F" w:rsidP="00557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Propulsion Basics:</w:t>
            </w:r>
          </w:p>
          <w:p w:rsidR="00C6717F" w:rsidRDefault="00C6717F" w:rsidP="00557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Fuel will be R-134a (Unless other methods are found to better meet requirements).</w:t>
            </w:r>
          </w:p>
          <w:p w:rsidR="00C6717F" w:rsidRDefault="00C6717F" w:rsidP="00557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Only need to have 3 Degree of Freedom (DOF) control.</w:t>
            </w:r>
          </w:p>
          <w:p w:rsidR="00C6717F" w:rsidRDefault="00C6717F" w:rsidP="00C6717F">
            <w:pPr>
              <w:pStyle w:val="Body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This means that we only need control over forward-backward, left-right, </w:t>
            </w:r>
            <w:proofErr w:type="gramStart"/>
            <w:r>
              <w:rPr>
                <w:rFonts w:ascii="Times New Roman" w:hAnsi="Times New Roman" w:cs="Times New Roman"/>
                <w:color w:val="auto"/>
              </w:rPr>
              <w:t>up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>-down motion.</w:t>
            </w:r>
          </w:p>
          <w:p w:rsidR="00C6717F" w:rsidRDefault="00C6717F" w:rsidP="00C6717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Would review the work that Manu did last semester, but PRO-E is not behaving.</w:t>
            </w:r>
          </w:p>
          <w:p w:rsidR="00624A13" w:rsidRDefault="00624A13" w:rsidP="00C6717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Wend over the supplemental information at least.</w:t>
            </w:r>
          </w:p>
          <w:p w:rsidR="00296638" w:rsidRPr="00296638" w:rsidRDefault="00296638" w:rsidP="00C6717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/>
                <w:color w:val="auto"/>
              </w:rPr>
            </w:pPr>
            <w:r w:rsidRPr="00296638">
              <w:rPr>
                <w:rFonts w:ascii="Times New Roman" w:hAnsi="Times New Roman" w:cs="Times New Roman"/>
                <w:b/>
                <w:color w:val="auto"/>
              </w:rPr>
              <w:t>Coordinate System:</w:t>
            </w:r>
          </w:p>
          <w:p w:rsidR="00296638" w:rsidRDefault="00296638" w:rsidP="00C6717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Have to work in camera coordinate system and body coordinate system.</w:t>
            </w:r>
          </w:p>
          <w:p w:rsidR="00296638" w:rsidRDefault="00296638" w:rsidP="00296638">
            <w:pPr>
              <w:pStyle w:val="Body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Body coordinate system would be based on CubeSat Design specifications.</w:t>
            </w:r>
          </w:p>
          <w:p w:rsidR="00296638" w:rsidRDefault="00296638" w:rsidP="00296638">
            <w:pPr>
              <w:pStyle w:val="Body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Camera’s Z axis is specified as going away/towards the camera lens.</w:t>
            </w:r>
          </w:p>
          <w:p w:rsidR="00296638" w:rsidRDefault="00296638" w:rsidP="00296638">
            <w:pPr>
              <w:pStyle w:val="Body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We have decided to go with a coordinate system that is based on a body-fixed system, as defined by the CubeSat Design Specification Document.</w:t>
            </w:r>
          </w:p>
          <w:p w:rsidR="00296638" w:rsidRPr="00C6717F" w:rsidRDefault="00296638" w:rsidP="002966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left="360"/>
              <w:rPr>
                <w:rFonts w:ascii="Times New Roman" w:hAnsi="Times New Roman" w:cs="Times New Roman"/>
                <w:color w:val="auto"/>
              </w:rPr>
            </w:pPr>
          </w:p>
          <w:p w:rsidR="00557500" w:rsidRDefault="00557500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</w:p>
          <w:p w:rsidR="008757ED" w:rsidRPr="008757ED" w:rsidRDefault="008757ED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2652" w:type="dxa"/>
            <w:tcBorders>
              <w:top w:val="single" w:sz="2" w:space="0" w:color="auto"/>
              <w:bottom w:val="nil"/>
            </w:tcBorders>
          </w:tcPr>
          <w:p w:rsidR="00C6717F" w:rsidRDefault="00C6717F" w:rsidP="00557500">
            <w:pPr>
              <w:rPr>
                <w:b/>
                <w:sz w:val="22"/>
                <w:szCs w:val="22"/>
              </w:rPr>
            </w:pPr>
          </w:p>
          <w:p w:rsidR="00C6717F" w:rsidRPr="00C6717F" w:rsidRDefault="00C6717F" w:rsidP="00C6717F">
            <w:pPr>
              <w:rPr>
                <w:sz w:val="22"/>
                <w:szCs w:val="22"/>
              </w:rPr>
            </w:pPr>
          </w:p>
          <w:p w:rsidR="00C6717F" w:rsidRPr="00296638" w:rsidRDefault="00296638" w:rsidP="00C6717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Send Tom a list of questions for Boeing (TO)</w:t>
            </w:r>
          </w:p>
          <w:p w:rsidR="00C6717F" w:rsidRPr="00C6717F" w:rsidRDefault="00C6717F" w:rsidP="00C6717F">
            <w:pPr>
              <w:rPr>
                <w:sz w:val="22"/>
                <w:szCs w:val="22"/>
              </w:rPr>
            </w:pPr>
          </w:p>
          <w:p w:rsidR="00C6717F" w:rsidRPr="00C6717F" w:rsidRDefault="00C6717F" w:rsidP="00C6717F">
            <w:pPr>
              <w:rPr>
                <w:sz w:val="22"/>
                <w:szCs w:val="22"/>
              </w:rPr>
            </w:pPr>
          </w:p>
          <w:p w:rsidR="00C6717F" w:rsidRPr="00C6717F" w:rsidRDefault="00C6717F" w:rsidP="00C6717F">
            <w:pPr>
              <w:rPr>
                <w:sz w:val="22"/>
                <w:szCs w:val="22"/>
              </w:rPr>
            </w:pPr>
          </w:p>
          <w:p w:rsidR="00C6717F" w:rsidRPr="00C6717F" w:rsidRDefault="00C6717F" w:rsidP="00C6717F">
            <w:pPr>
              <w:rPr>
                <w:sz w:val="22"/>
                <w:szCs w:val="22"/>
              </w:rPr>
            </w:pPr>
          </w:p>
          <w:p w:rsidR="00C6717F" w:rsidRPr="00C6717F" w:rsidRDefault="00C6717F" w:rsidP="00C6717F">
            <w:pPr>
              <w:rPr>
                <w:sz w:val="22"/>
                <w:szCs w:val="22"/>
              </w:rPr>
            </w:pPr>
          </w:p>
          <w:p w:rsidR="00C6717F" w:rsidRPr="00C6717F" w:rsidRDefault="00C6717F" w:rsidP="00C6717F">
            <w:pPr>
              <w:rPr>
                <w:sz w:val="22"/>
                <w:szCs w:val="22"/>
              </w:rPr>
            </w:pPr>
          </w:p>
          <w:p w:rsidR="00C6717F" w:rsidRPr="00C6717F" w:rsidRDefault="00C6717F" w:rsidP="00C6717F">
            <w:pPr>
              <w:rPr>
                <w:sz w:val="22"/>
                <w:szCs w:val="22"/>
              </w:rPr>
            </w:pPr>
          </w:p>
          <w:p w:rsidR="00C6717F" w:rsidRPr="00C6717F" w:rsidRDefault="00C6717F" w:rsidP="00C6717F">
            <w:pPr>
              <w:rPr>
                <w:sz w:val="22"/>
                <w:szCs w:val="22"/>
              </w:rPr>
            </w:pPr>
          </w:p>
          <w:p w:rsidR="00C6717F" w:rsidRPr="00C6717F" w:rsidRDefault="00C6717F" w:rsidP="00C6717F">
            <w:pPr>
              <w:rPr>
                <w:sz w:val="22"/>
                <w:szCs w:val="22"/>
              </w:rPr>
            </w:pPr>
          </w:p>
          <w:p w:rsidR="00C6717F" w:rsidRPr="00C6717F" w:rsidRDefault="00C6717F" w:rsidP="00C6717F">
            <w:pPr>
              <w:rPr>
                <w:sz w:val="22"/>
                <w:szCs w:val="22"/>
              </w:rPr>
            </w:pPr>
          </w:p>
          <w:p w:rsidR="00C6717F" w:rsidRPr="00C6717F" w:rsidRDefault="00C6717F" w:rsidP="00C6717F">
            <w:pPr>
              <w:rPr>
                <w:sz w:val="22"/>
                <w:szCs w:val="22"/>
              </w:rPr>
            </w:pPr>
          </w:p>
          <w:p w:rsidR="00C6717F" w:rsidRPr="00C6717F" w:rsidRDefault="00C6717F" w:rsidP="00C6717F">
            <w:pPr>
              <w:rPr>
                <w:sz w:val="22"/>
                <w:szCs w:val="22"/>
              </w:rPr>
            </w:pPr>
          </w:p>
          <w:p w:rsidR="00C6717F" w:rsidRPr="00C6717F" w:rsidRDefault="00C6717F" w:rsidP="00C6717F">
            <w:pPr>
              <w:rPr>
                <w:sz w:val="22"/>
                <w:szCs w:val="22"/>
              </w:rPr>
            </w:pPr>
          </w:p>
          <w:p w:rsidR="00C6717F" w:rsidRPr="00C6717F" w:rsidRDefault="00C6717F" w:rsidP="00C6717F">
            <w:pPr>
              <w:rPr>
                <w:sz w:val="22"/>
                <w:szCs w:val="22"/>
              </w:rPr>
            </w:pPr>
          </w:p>
          <w:p w:rsidR="00C6717F" w:rsidRDefault="00C6717F" w:rsidP="00C6717F">
            <w:pPr>
              <w:rPr>
                <w:sz w:val="22"/>
                <w:szCs w:val="22"/>
              </w:rPr>
            </w:pPr>
          </w:p>
          <w:p w:rsidR="00C6717F" w:rsidRPr="00C6717F" w:rsidRDefault="00C6717F" w:rsidP="00C6717F">
            <w:pPr>
              <w:rPr>
                <w:sz w:val="22"/>
                <w:szCs w:val="22"/>
              </w:rPr>
            </w:pPr>
          </w:p>
          <w:p w:rsidR="00C6717F" w:rsidRPr="00C6717F" w:rsidRDefault="00C6717F" w:rsidP="00C6717F">
            <w:pPr>
              <w:rPr>
                <w:sz w:val="22"/>
                <w:szCs w:val="22"/>
              </w:rPr>
            </w:pPr>
          </w:p>
          <w:p w:rsidR="00C6717F" w:rsidRDefault="00C6717F" w:rsidP="00C6717F">
            <w:pPr>
              <w:rPr>
                <w:sz w:val="22"/>
                <w:szCs w:val="22"/>
              </w:rPr>
            </w:pPr>
          </w:p>
          <w:p w:rsidR="008064FD" w:rsidRDefault="008064FD" w:rsidP="00C6717F">
            <w:pPr>
              <w:rPr>
                <w:sz w:val="22"/>
                <w:szCs w:val="22"/>
              </w:rPr>
            </w:pPr>
          </w:p>
          <w:p w:rsidR="00C6717F" w:rsidRDefault="00C6717F" w:rsidP="00296638">
            <w:pPr>
              <w:rPr>
                <w:sz w:val="22"/>
                <w:szCs w:val="22"/>
              </w:rPr>
            </w:pPr>
          </w:p>
          <w:p w:rsidR="00C6717F" w:rsidRDefault="00C6717F" w:rsidP="00C6717F">
            <w:pPr>
              <w:rPr>
                <w:sz w:val="22"/>
                <w:szCs w:val="22"/>
              </w:rPr>
            </w:pPr>
          </w:p>
          <w:p w:rsidR="00C6717F" w:rsidRDefault="00C6717F" w:rsidP="00C6717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Contact Manu about getting access to working files (TO).</w:t>
            </w:r>
          </w:p>
          <w:p w:rsidR="00624A13" w:rsidRDefault="00624A13" w:rsidP="00C6717F">
            <w:pPr>
              <w:rPr>
                <w:b/>
                <w:sz w:val="22"/>
                <w:szCs w:val="22"/>
              </w:rPr>
            </w:pPr>
          </w:p>
          <w:p w:rsidR="00624A13" w:rsidRPr="00C6717F" w:rsidRDefault="00624A13" w:rsidP="00C6717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Send out supplemental information to the rest of the team (TO)</w:t>
            </w:r>
          </w:p>
        </w:tc>
        <w:tc>
          <w:tcPr>
            <w:tcW w:w="1310" w:type="dxa"/>
            <w:tcBorders>
              <w:top w:val="single" w:sz="2" w:space="0" w:color="auto"/>
              <w:bottom w:val="nil"/>
            </w:tcBorders>
          </w:tcPr>
          <w:p w:rsidR="008064FD" w:rsidRPr="008757ED" w:rsidRDefault="008064FD" w:rsidP="008064FD">
            <w:pPr>
              <w:rPr>
                <w:b/>
                <w:sz w:val="22"/>
                <w:szCs w:val="22"/>
              </w:rPr>
            </w:pPr>
          </w:p>
          <w:p w:rsidR="00296638" w:rsidRDefault="00296638" w:rsidP="008757ED">
            <w:pPr>
              <w:rPr>
                <w:b/>
                <w:sz w:val="22"/>
                <w:szCs w:val="22"/>
              </w:rPr>
            </w:pPr>
          </w:p>
          <w:p w:rsidR="00296638" w:rsidRDefault="00296638" w:rsidP="00296638">
            <w:pPr>
              <w:rPr>
                <w:sz w:val="22"/>
                <w:szCs w:val="22"/>
              </w:rPr>
            </w:pPr>
          </w:p>
          <w:p w:rsidR="00296638" w:rsidRDefault="00296638" w:rsidP="002966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4/01/2014</w:t>
            </w:r>
          </w:p>
          <w:p w:rsidR="00296638" w:rsidRPr="00296638" w:rsidRDefault="00296638" w:rsidP="00296638">
            <w:pPr>
              <w:rPr>
                <w:sz w:val="22"/>
                <w:szCs w:val="22"/>
              </w:rPr>
            </w:pPr>
          </w:p>
          <w:p w:rsidR="00296638" w:rsidRPr="00296638" w:rsidRDefault="00296638" w:rsidP="00296638">
            <w:pPr>
              <w:rPr>
                <w:sz w:val="22"/>
                <w:szCs w:val="22"/>
              </w:rPr>
            </w:pPr>
          </w:p>
          <w:p w:rsidR="00296638" w:rsidRPr="00296638" w:rsidRDefault="00296638" w:rsidP="00296638">
            <w:pPr>
              <w:rPr>
                <w:sz w:val="22"/>
                <w:szCs w:val="22"/>
              </w:rPr>
            </w:pPr>
          </w:p>
          <w:p w:rsidR="00296638" w:rsidRPr="00296638" w:rsidRDefault="00296638" w:rsidP="00296638">
            <w:pPr>
              <w:rPr>
                <w:sz w:val="22"/>
                <w:szCs w:val="22"/>
              </w:rPr>
            </w:pPr>
          </w:p>
          <w:p w:rsidR="00296638" w:rsidRPr="00296638" w:rsidRDefault="00296638" w:rsidP="00296638">
            <w:pPr>
              <w:rPr>
                <w:sz w:val="22"/>
                <w:szCs w:val="22"/>
              </w:rPr>
            </w:pPr>
          </w:p>
          <w:p w:rsidR="00296638" w:rsidRPr="00296638" w:rsidRDefault="00296638" w:rsidP="00296638">
            <w:pPr>
              <w:rPr>
                <w:sz w:val="22"/>
                <w:szCs w:val="22"/>
              </w:rPr>
            </w:pPr>
          </w:p>
          <w:p w:rsidR="00296638" w:rsidRPr="00296638" w:rsidRDefault="00296638" w:rsidP="00296638">
            <w:pPr>
              <w:rPr>
                <w:sz w:val="22"/>
                <w:szCs w:val="22"/>
              </w:rPr>
            </w:pPr>
          </w:p>
          <w:p w:rsidR="00296638" w:rsidRPr="00296638" w:rsidRDefault="00296638" w:rsidP="00296638">
            <w:pPr>
              <w:rPr>
                <w:sz w:val="22"/>
                <w:szCs w:val="22"/>
              </w:rPr>
            </w:pPr>
          </w:p>
          <w:p w:rsidR="00296638" w:rsidRPr="00296638" w:rsidRDefault="00296638" w:rsidP="00296638">
            <w:pPr>
              <w:rPr>
                <w:sz w:val="22"/>
                <w:szCs w:val="22"/>
              </w:rPr>
            </w:pPr>
          </w:p>
          <w:p w:rsidR="00296638" w:rsidRPr="00296638" w:rsidRDefault="00296638" w:rsidP="00296638">
            <w:pPr>
              <w:rPr>
                <w:sz w:val="22"/>
                <w:szCs w:val="22"/>
              </w:rPr>
            </w:pPr>
          </w:p>
          <w:p w:rsidR="00296638" w:rsidRPr="00296638" w:rsidRDefault="00296638" w:rsidP="00296638">
            <w:pPr>
              <w:rPr>
                <w:sz w:val="22"/>
                <w:szCs w:val="22"/>
              </w:rPr>
            </w:pPr>
          </w:p>
          <w:p w:rsidR="00296638" w:rsidRPr="00296638" w:rsidRDefault="00296638" w:rsidP="00296638">
            <w:pPr>
              <w:rPr>
                <w:sz w:val="22"/>
                <w:szCs w:val="22"/>
              </w:rPr>
            </w:pPr>
          </w:p>
          <w:p w:rsidR="00296638" w:rsidRPr="00296638" w:rsidRDefault="00296638" w:rsidP="00296638">
            <w:pPr>
              <w:rPr>
                <w:sz w:val="22"/>
                <w:szCs w:val="22"/>
              </w:rPr>
            </w:pPr>
          </w:p>
          <w:p w:rsidR="00296638" w:rsidRPr="00296638" w:rsidRDefault="00296638" w:rsidP="00296638">
            <w:pPr>
              <w:rPr>
                <w:sz w:val="22"/>
                <w:szCs w:val="22"/>
              </w:rPr>
            </w:pPr>
          </w:p>
          <w:p w:rsidR="00296638" w:rsidRPr="00296638" w:rsidRDefault="00296638" w:rsidP="00296638">
            <w:pPr>
              <w:rPr>
                <w:sz w:val="22"/>
                <w:szCs w:val="22"/>
              </w:rPr>
            </w:pPr>
          </w:p>
          <w:p w:rsidR="00296638" w:rsidRPr="00296638" w:rsidRDefault="00296638" w:rsidP="00296638">
            <w:pPr>
              <w:rPr>
                <w:sz w:val="22"/>
                <w:szCs w:val="22"/>
              </w:rPr>
            </w:pPr>
          </w:p>
          <w:p w:rsidR="00296638" w:rsidRPr="00296638" w:rsidRDefault="00296638" w:rsidP="00296638">
            <w:pPr>
              <w:rPr>
                <w:sz w:val="22"/>
                <w:szCs w:val="22"/>
              </w:rPr>
            </w:pPr>
          </w:p>
          <w:p w:rsidR="00296638" w:rsidRPr="00296638" w:rsidRDefault="00296638" w:rsidP="00296638">
            <w:pPr>
              <w:rPr>
                <w:sz w:val="22"/>
                <w:szCs w:val="22"/>
              </w:rPr>
            </w:pPr>
          </w:p>
          <w:p w:rsidR="00296638" w:rsidRDefault="00296638" w:rsidP="00296638">
            <w:pPr>
              <w:rPr>
                <w:sz w:val="22"/>
                <w:szCs w:val="22"/>
              </w:rPr>
            </w:pPr>
          </w:p>
          <w:p w:rsidR="00296638" w:rsidRPr="00296638" w:rsidRDefault="00296638" w:rsidP="00296638">
            <w:pPr>
              <w:rPr>
                <w:sz w:val="22"/>
                <w:szCs w:val="22"/>
              </w:rPr>
            </w:pPr>
          </w:p>
          <w:p w:rsidR="00296638" w:rsidRPr="00296638" w:rsidRDefault="00296638" w:rsidP="00296638">
            <w:pPr>
              <w:rPr>
                <w:sz w:val="22"/>
                <w:szCs w:val="22"/>
              </w:rPr>
            </w:pPr>
          </w:p>
          <w:p w:rsidR="00296638" w:rsidRDefault="00296638" w:rsidP="00296638">
            <w:pPr>
              <w:rPr>
                <w:sz w:val="22"/>
                <w:szCs w:val="22"/>
              </w:rPr>
            </w:pPr>
          </w:p>
          <w:p w:rsidR="00296638" w:rsidRDefault="00296638" w:rsidP="00296638">
            <w:pPr>
              <w:rPr>
                <w:sz w:val="22"/>
                <w:szCs w:val="22"/>
              </w:rPr>
            </w:pPr>
          </w:p>
          <w:p w:rsidR="00624A13" w:rsidRDefault="00296638" w:rsidP="002966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4/01/2014</w:t>
            </w:r>
          </w:p>
          <w:p w:rsidR="00624A13" w:rsidRPr="00624A13" w:rsidRDefault="00624A13" w:rsidP="00624A13">
            <w:pPr>
              <w:rPr>
                <w:sz w:val="22"/>
                <w:szCs w:val="22"/>
              </w:rPr>
            </w:pPr>
          </w:p>
          <w:p w:rsidR="00624A13" w:rsidRDefault="00624A13" w:rsidP="00624A13">
            <w:pPr>
              <w:rPr>
                <w:sz w:val="22"/>
                <w:szCs w:val="22"/>
              </w:rPr>
            </w:pPr>
          </w:p>
          <w:p w:rsidR="008757ED" w:rsidRPr="00624A13" w:rsidRDefault="00624A13" w:rsidP="00624A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4/01/2014</w:t>
            </w:r>
          </w:p>
        </w:tc>
      </w:tr>
    </w:tbl>
    <w:p w:rsidR="00EF4A0A" w:rsidRPr="00EF4A0A" w:rsidRDefault="00EF4A0A" w:rsidP="00EF4A0A">
      <w:pPr>
        <w:pStyle w:val="Body"/>
        <w:spacing w:after="120"/>
        <w:rPr>
          <w:rFonts w:ascii="Times New Roman" w:hAnsi="Times New Roman" w:cs="Times New Roman"/>
        </w:rPr>
      </w:pPr>
    </w:p>
    <w:p w:rsidR="0036782B" w:rsidRDefault="0036782B" w:rsidP="00D21C8E">
      <w:pPr>
        <w:pStyle w:val="Body"/>
        <w:ind w:left="220"/>
        <w:jc w:val="both"/>
        <w:rPr>
          <w:rFonts w:eastAsia="Helvetica" w:hAnsi="Helvetica" w:cs="Helvetica"/>
          <w:position w:val="4"/>
          <w:sz w:val="26"/>
          <w:szCs w:val="26"/>
        </w:rPr>
      </w:pPr>
    </w:p>
    <w:sectPr w:rsidR="0036782B" w:rsidSect="0036782B">
      <w:head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D2E" w:rsidRDefault="00130D2E" w:rsidP="0036782B">
      <w:r>
        <w:separator/>
      </w:r>
    </w:p>
  </w:endnote>
  <w:endnote w:type="continuationSeparator" w:id="0">
    <w:p w:rsidR="00130D2E" w:rsidRDefault="00130D2E" w:rsidP="003678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D2E" w:rsidRDefault="00130D2E" w:rsidP="0036782B">
      <w:r>
        <w:separator/>
      </w:r>
    </w:p>
  </w:footnote>
  <w:footnote w:type="continuationSeparator" w:id="0">
    <w:p w:rsidR="00130D2E" w:rsidRDefault="00130D2E" w:rsidP="003678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Ind w:w="325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530"/>
      <w:gridCol w:w="2070"/>
    </w:tblGrid>
    <w:tr w:rsidR="00EF4A0A" w:rsidTr="00557500">
      <w:tc>
        <w:tcPr>
          <w:tcW w:w="1530" w:type="dxa"/>
        </w:tcPr>
        <w:p w:rsidR="00EF4A0A" w:rsidRDefault="00EF4A0A" w:rsidP="00EF4A0A">
          <w:pPr>
            <w:pStyle w:val="Header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jc w:val="center"/>
          </w:pPr>
          <w:r w:rsidRPr="00EF4A0A">
            <w:rPr>
              <w:noProof/>
            </w:rPr>
            <w:drawing>
              <wp:inline distT="0" distB="0" distL="0" distR="0">
                <wp:extent cx="653143" cy="653143"/>
                <wp:effectExtent l="1905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ascal Patch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277" cy="653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/>
            <w:sz w:val="20"/>
            <w:szCs w:val="20"/>
            <w:u w:val="single"/>
          </w:rPr>
          <w:id w:val="178790535"/>
          <w:placeholder>
            <w:docPart w:val="96D055B953A2469D8BE03CDC97ABA614"/>
          </w:placeholder>
          <w:text/>
        </w:sdtPr>
        <w:sdtContent>
          <w:tc>
            <w:tcPr>
              <w:tcW w:w="2070" w:type="dxa"/>
              <w:vAlign w:val="center"/>
            </w:tcPr>
            <w:p w:rsidR="00EF4A0A" w:rsidRPr="00EF4A0A" w:rsidRDefault="00557500" w:rsidP="00557500">
              <w:pPr>
                <w:pStyle w:val="Header"/>
                <w:pBdr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between w:val="none" w:sz="0" w:space="0" w:color="auto"/>
                  <w:bar w:val="none" w:sz="0" w:color="auto"/>
                </w:pBdr>
                <w:rPr>
                  <w:b/>
                  <w:sz w:val="20"/>
                  <w:szCs w:val="20"/>
                  <w:u w:val="single"/>
                </w:rPr>
              </w:pPr>
              <w:r>
                <w:rPr>
                  <w:b/>
                  <w:sz w:val="20"/>
                  <w:szCs w:val="20"/>
                  <w:u w:val="single"/>
                </w:rPr>
                <w:t>Power Subsystem Weekly Meeting</w:t>
              </w:r>
            </w:p>
          </w:tc>
        </w:sdtContent>
      </w:sdt>
    </w:tr>
  </w:tbl>
  <w:p w:rsidR="0036782B" w:rsidRPr="00EF4A0A" w:rsidRDefault="0036782B" w:rsidP="00EF4A0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658D"/>
    <w:multiLevelType w:val="hybridMultilevel"/>
    <w:tmpl w:val="6ECE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810A4"/>
    <w:multiLevelType w:val="multilevel"/>
    <w:tmpl w:val="2FC648CE"/>
    <w:styleLink w:val="NoteTaking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nsid w:val="1E303F65"/>
    <w:multiLevelType w:val="multilevel"/>
    <w:tmpl w:val="82DA6478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nsid w:val="20C01470"/>
    <w:multiLevelType w:val="multilevel"/>
    <w:tmpl w:val="62EEE1E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nsid w:val="22513087"/>
    <w:multiLevelType w:val="multilevel"/>
    <w:tmpl w:val="C8087F5A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5">
    <w:nsid w:val="377B3466"/>
    <w:multiLevelType w:val="multilevel"/>
    <w:tmpl w:val="E916B85C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>
    <w:nsid w:val="5D4607E8"/>
    <w:multiLevelType w:val="multilevel"/>
    <w:tmpl w:val="F3662A4E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7">
    <w:nsid w:val="661E4BDF"/>
    <w:multiLevelType w:val="multilevel"/>
    <w:tmpl w:val="CBBC6536"/>
    <w:styleLink w:val="Dash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6717F"/>
    <w:rsid w:val="00130D2E"/>
    <w:rsid w:val="00296638"/>
    <w:rsid w:val="0036782B"/>
    <w:rsid w:val="004467A5"/>
    <w:rsid w:val="004C5378"/>
    <w:rsid w:val="005016EB"/>
    <w:rsid w:val="00557500"/>
    <w:rsid w:val="00624A13"/>
    <w:rsid w:val="008064FD"/>
    <w:rsid w:val="008757ED"/>
    <w:rsid w:val="008C3C42"/>
    <w:rsid w:val="008E0A37"/>
    <w:rsid w:val="00C6717F"/>
    <w:rsid w:val="00D21C8E"/>
    <w:rsid w:val="00D734F6"/>
    <w:rsid w:val="00DD39DC"/>
    <w:rsid w:val="00DF41B6"/>
    <w:rsid w:val="00E27E9F"/>
    <w:rsid w:val="00EF4A0A"/>
    <w:rsid w:val="00FF1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6782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6782B"/>
    <w:rPr>
      <w:u w:val="single"/>
    </w:rPr>
  </w:style>
  <w:style w:type="paragraph" w:customStyle="1" w:styleId="HeaderFooter">
    <w:name w:val="Header &amp; Footer"/>
    <w:rsid w:val="0036782B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Body"/>
    <w:rsid w:val="0036782B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sid w:val="0036782B"/>
    <w:rPr>
      <w:rFonts w:ascii="Helvetica" w:hAnsi="Arial Unicode MS" w:cs="Arial Unicode MS"/>
      <w:color w:val="000000"/>
      <w:sz w:val="22"/>
      <w:szCs w:val="22"/>
    </w:rPr>
  </w:style>
  <w:style w:type="paragraph" w:styleId="Subtitle">
    <w:name w:val="Subtitle"/>
    <w:next w:val="Body"/>
    <w:rsid w:val="0036782B"/>
    <w:rPr>
      <w:rFonts w:ascii="Helvetica" w:hAnsi="Arial Unicode MS" w:cs="Arial Unicode MS"/>
      <w:color w:val="000000"/>
      <w:sz w:val="40"/>
      <w:szCs w:val="40"/>
    </w:rPr>
  </w:style>
  <w:style w:type="numbering" w:customStyle="1" w:styleId="Dash">
    <w:name w:val="Dash"/>
    <w:rsid w:val="0036782B"/>
    <w:pPr>
      <w:numPr>
        <w:numId w:val="2"/>
      </w:numPr>
    </w:pPr>
  </w:style>
  <w:style w:type="numbering" w:customStyle="1" w:styleId="NoteTaking">
    <w:name w:val="Note Taking"/>
    <w:rsid w:val="0036782B"/>
    <w:pPr>
      <w:numPr>
        <w:numId w:val="7"/>
      </w:numPr>
    </w:pPr>
  </w:style>
  <w:style w:type="table" w:styleId="TableGrid">
    <w:name w:val="Table Grid"/>
    <w:basedOn w:val="TableNormal"/>
    <w:uiPriority w:val="59"/>
    <w:rsid w:val="00EF4A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4A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A0A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F4A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4A0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0A3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Preliminary-Design\CMQA\Meeting%20Minutes\Meeting%20Minutes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41F600F3D9A44DB9F55B65BE2F85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FB4A9-A8F0-4D40-96F8-907B922AC453}"/>
      </w:docPartPr>
      <w:docPartBody>
        <w:p w:rsidR="00000000" w:rsidRDefault="000B6276">
          <w:pPr>
            <w:pStyle w:val="841F600F3D9A44DB9F55B65BE2F85338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Date.</w:t>
          </w:r>
        </w:p>
      </w:docPartBody>
    </w:docPart>
    <w:docPart>
      <w:docPartPr>
        <w:name w:val="052B4675FFFF498A8D3DBB46C9FA3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14A33-9A34-4D6A-A58D-E33179C25A0C}"/>
      </w:docPartPr>
      <w:docPartBody>
        <w:p w:rsidR="00000000" w:rsidRDefault="000B6276">
          <w:pPr>
            <w:pStyle w:val="052B4675FFFF498A8D3DBB46C9FA3159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Location</w:t>
          </w:r>
        </w:p>
      </w:docPartBody>
    </w:docPart>
    <w:docPart>
      <w:docPartPr>
        <w:name w:val="F593CE38E01840BD959758F984063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EDD2-5FD7-4F04-90B0-DBB1AEEA93B1}"/>
      </w:docPartPr>
      <w:docPartBody>
        <w:p w:rsidR="00000000" w:rsidRDefault="000B6276">
          <w:pPr>
            <w:pStyle w:val="F593CE38E01840BD959758F984063B70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Leader Name</w:t>
          </w:r>
        </w:p>
      </w:docPartBody>
    </w:docPart>
    <w:docPart>
      <w:docPartPr>
        <w:name w:val="57669B75B5764C7491CC83D11DC22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5D68-EDA2-4C92-B8C2-AC2792E0C772}"/>
      </w:docPartPr>
      <w:docPartBody>
        <w:p w:rsidR="00000000" w:rsidRDefault="000B6276">
          <w:pPr>
            <w:pStyle w:val="57669B75B5764C7491CC83D11DC22C1B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Date.</w:t>
          </w:r>
        </w:p>
      </w:docPartBody>
    </w:docPart>
    <w:docPart>
      <w:docPartPr>
        <w:name w:val="E34A064084D74A7898BF69573A227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BDA41-17A0-42D9-8FBB-B34F3B47B063}"/>
      </w:docPartPr>
      <w:docPartBody>
        <w:p w:rsidR="00000000" w:rsidRDefault="000B6276">
          <w:pPr>
            <w:pStyle w:val="E34A064084D74A7898BF69573A227A3F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Participant Names</w:t>
          </w:r>
        </w:p>
      </w:docPartBody>
    </w:docPart>
    <w:docPart>
      <w:docPartPr>
        <w:name w:val="0F6A3B87CE114919B1AB3E4BB0BC7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C353F-0E74-4321-B783-675ACD1924D3}"/>
      </w:docPartPr>
      <w:docPartBody>
        <w:p w:rsidR="00000000" w:rsidRDefault="000B6276">
          <w:pPr>
            <w:pStyle w:val="0F6A3B87CE114919B1AB3E4BB0BC7312"/>
          </w:pPr>
          <w:r>
            <w:rPr>
              <w:rStyle w:val="PlaceholderText"/>
              <w:rFonts w:ascii="Times New Roman" w:hAnsi="Times New Roman" w:cs="Times New Roman"/>
              <w:b/>
            </w:rPr>
            <w:t>Insert Section Heading Here:</w:t>
          </w:r>
        </w:p>
      </w:docPartBody>
    </w:docPart>
    <w:docPart>
      <w:docPartPr>
        <w:name w:val="4C6B034B869148FD8728862C73B9F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B0C73-CCCB-41AF-9166-753CD5253EA8}"/>
      </w:docPartPr>
      <w:docPartBody>
        <w:p w:rsidR="00000000" w:rsidRDefault="000B6276">
          <w:pPr>
            <w:pStyle w:val="4C6B034B869148FD8728862C73B9F1CB"/>
          </w:pPr>
          <w:r>
            <w:rPr>
              <w:rStyle w:val="PlaceholderText"/>
              <w:rFonts w:ascii="Times New Roman" w:hAnsi="Times New Roman" w:cs="Times New Roman"/>
            </w:rPr>
            <w:t>Insert Body Text Here</w:t>
          </w:r>
        </w:p>
      </w:docPartBody>
    </w:docPart>
    <w:docPart>
      <w:docPartPr>
        <w:name w:val="96D055B953A2469D8BE03CDC97ABA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E2098-017F-43E1-A87D-68CC757024EA}"/>
      </w:docPartPr>
      <w:docPartBody>
        <w:p w:rsidR="00000000" w:rsidRDefault="000B6276">
          <w:pPr>
            <w:pStyle w:val="96D055B953A2469D8BE03CDC97ABA614"/>
          </w:pPr>
          <w:r>
            <w:rPr>
              <w:rStyle w:val="PlaceholderText"/>
              <w:b/>
              <w:sz w:val="20"/>
              <w:szCs w:val="20"/>
              <w:u w:val="single"/>
            </w:rPr>
            <w:t>Insert Meeting Type Here (Primary, Secondary, Boeing)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B6276"/>
    <w:rsid w:val="000B6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41F600F3D9A44DB9F55B65BE2F85338">
    <w:name w:val="841F600F3D9A44DB9F55B65BE2F85338"/>
  </w:style>
  <w:style w:type="paragraph" w:customStyle="1" w:styleId="052B4675FFFF498A8D3DBB46C9FA3159">
    <w:name w:val="052B4675FFFF498A8D3DBB46C9FA3159"/>
  </w:style>
  <w:style w:type="paragraph" w:customStyle="1" w:styleId="F593CE38E01840BD959758F984063B70">
    <w:name w:val="F593CE38E01840BD959758F984063B70"/>
  </w:style>
  <w:style w:type="paragraph" w:customStyle="1" w:styleId="57669B75B5764C7491CC83D11DC22C1B">
    <w:name w:val="57669B75B5764C7491CC83D11DC22C1B"/>
  </w:style>
  <w:style w:type="paragraph" w:customStyle="1" w:styleId="E34A064084D74A7898BF69573A227A3F">
    <w:name w:val="E34A064084D74A7898BF69573A227A3F"/>
  </w:style>
  <w:style w:type="paragraph" w:customStyle="1" w:styleId="0F6A3B87CE114919B1AB3E4BB0BC7312">
    <w:name w:val="0F6A3B87CE114919B1AB3E4BB0BC7312"/>
  </w:style>
  <w:style w:type="paragraph" w:customStyle="1" w:styleId="4C6B034B869148FD8728862C73B9F1CB">
    <w:name w:val="4C6B034B869148FD8728862C73B9F1CB"/>
  </w:style>
  <w:style w:type="paragraph" w:customStyle="1" w:styleId="96D055B953A2469D8BE03CDC97ABA614">
    <w:name w:val="96D055B953A2469D8BE03CDC97ABA61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Template</Template>
  <TotalTime>42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LearnQuest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Arthur Moline</dc:creator>
  <cp:lastModifiedBy>Thomas Arthur Moline</cp:lastModifiedBy>
  <cp:revision>1</cp:revision>
  <cp:lastPrinted>2014-03-29T21:50:00Z</cp:lastPrinted>
  <dcterms:created xsi:type="dcterms:W3CDTF">2014-03-31T23:35:00Z</dcterms:created>
  <dcterms:modified xsi:type="dcterms:W3CDTF">2014-04-01T00:17:00Z</dcterms:modified>
</cp:coreProperties>
</file>